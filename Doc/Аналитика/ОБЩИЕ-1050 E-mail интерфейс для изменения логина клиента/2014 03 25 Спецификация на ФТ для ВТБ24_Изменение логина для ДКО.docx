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E3516" w14:textId="77777777" w:rsidR="00941FCD" w:rsidRDefault="00941FCD" w:rsidP="00B50A86">
      <w:pPr>
        <w:spacing w:line="264" w:lineRule="auto"/>
        <w:rPr>
          <w:rFonts w:ascii="Arial" w:hAnsi="Arial" w:cs="Arial"/>
        </w:rPr>
      </w:pPr>
    </w:p>
    <w:p w14:paraId="3B277B10" w14:textId="77777777" w:rsidR="000E2DE6" w:rsidRPr="000E2DE6" w:rsidRDefault="000E2DE6" w:rsidP="00B50A86">
      <w:pPr>
        <w:spacing w:line="264" w:lineRule="auto"/>
        <w:rPr>
          <w:rFonts w:ascii="Arial" w:hAnsi="Arial" w:cs="Arial"/>
        </w:rPr>
      </w:pPr>
    </w:p>
    <w:p w14:paraId="74A8E821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EDE3998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E543C9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00A4FB19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54418ED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72111CF3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p w14:paraId="15909BF4" w14:textId="77777777" w:rsidR="00941FCD" w:rsidRPr="009232A4" w:rsidRDefault="00941FCD" w:rsidP="00B50A86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77777777" w:rsidR="004A6496" w:rsidRPr="009232A4" w:rsidRDefault="00B6204C" w:rsidP="00B50A86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73B422CD" w14:textId="3DE4B9E7" w:rsidR="004A6496" w:rsidRPr="009232A4" w:rsidRDefault="00B6204C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3570B1">
              <w:rPr>
                <w:rFonts w:ascii="Arial" w:hAnsi="Arial" w:cs="Arial"/>
              </w:rPr>
              <w:t>на функциональные требования</w:t>
            </w:r>
          </w:p>
          <w:p w14:paraId="60A8100D" w14:textId="68CED797" w:rsidR="00EF6678" w:rsidRPr="0020023F" w:rsidRDefault="008F4593" w:rsidP="00B50A86">
            <w:pPr>
              <w:pStyle w:val="aff5"/>
              <w:spacing w:line="264" w:lineRule="auto"/>
              <w:rPr>
                <w:rFonts w:ascii="Arial" w:hAnsi="Arial" w:cs="Arial"/>
              </w:rPr>
            </w:pPr>
            <w:r w:rsidRPr="008F4593">
              <w:rPr>
                <w:rFonts w:ascii="Arial" w:hAnsi="Arial" w:cs="Arial"/>
              </w:rPr>
              <w:t>ОБЩИЕ-1050 E-</w:t>
            </w:r>
            <w:proofErr w:type="spellStart"/>
            <w:r w:rsidRPr="008F4593">
              <w:rPr>
                <w:rFonts w:ascii="Arial" w:hAnsi="Arial" w:cs="Arial"/>
              </w:rPr>
              <w:t>mail</w:t>
            </w:r>
            <w:proofErr w:type="spellEnd"/>
            <w:r w:rsidRPr="008F4593">
              <w:rPr>
                <w:rFonts w:ascii="Arial" w:hAnsi="Arial" w:cs="Arial"/>
              </w:rPr>
              <w:t xml:space="preserve"> интерфейс для изменения логина клиента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B50A86">
            <w:pPr>
              <w:spacing w:after="200" w:line="264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B50A86">
            <w:pPr>
              <w:spacing w:after="200" w:line="264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B50A86">
            <w:pPr>
              <w:spacing w:line="264" w:lineRule="auto"/>
              <w:rPr>
                <w:rFonts w:ascii="Arial" w:hAnsi="Arial" w:cs="Arial"/>
              </w:rPr>
            </w:pPr>
          </w:p>
          <w:p w14:paraId="4AE074AA" w14:textId="5AADE68D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140164" w:rsidRPr="009232A4">
              <w:rPr>
                <w:rFonts w:ascii="Arial" w:hAnsi="Arial" w:cs="Arial"/>
              </w:rPr>
              <w:t>Чжан Евгения</w:t>
            </w:r>
          </w:p>
          <w:p w14:paraId="1FE87F18" w14:textId="5BC745DA" w:rsidR="004A6496" w:rsidRPr="00ED706E" w:rsidRDefault="00935F62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DB571B">
              <w:rPr>
                <w:rFonts w:ascii="Arial" w:hAnsi="Arial" w:cs="Arial"/>
              </w:rPr>
              <w:t>2</w:t>
            </w:r>
          </w:p>
          <w:p w14:paraId="35606D52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B50A86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0A572C4C" w14:textId="77777777" w:rsidR="00BB704F" w:rsidRPr="009232A4" w:rsidRDefault="00BB704F" w:rsidP="00B50A86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B50A86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33A7C9F0" w:rsidR="00CF436E" w:rsidRPr="009232A4" w:rsidRDefault="009F7B6A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ED706E">
              <w:rPr>
                <w:rFonts w:ascii="Arial" w:hAnsi="Arial" w:cs="Arial"/>
              </w:rPr>
              <w:t>5</w:t>
            </w:r>
            <w:r w:rsidR="00E4212D" w:rsidRPr="009232A4">
              <w:rPr>
                <w:rFonts w:ascii="Arial" w:hAnsi="Arial" w:cs="Arial"/>
              </w:rPr>
              <w:t>.</w:t>
            </w:r>
            <w:r w:rsidRPr="009232A4">
              <w:rPr>
                <w:rFonts w:ascii="Arial" w:hAnsi="Arial" w:cs="Arial"/>
              </w:rPr>
              <w:t>0</w:t>
            </w:r>
            <w:r w:rsidR="00ED706E">
              <w:rPr>
                <w:rFonts w:ascii="Arial" w:hAnsi="Arial" w:cs="Arial"/>
              </w:rPr>
              <w:t>3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5D2731DD" w:rsidR="00CF436E" w:rsidRPr="009232A4" w:rsidRDefault="00ED706E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77777777" w:rsidR="00CF436E" w:rsidRPr="009232A4" w:rsidRDefault="00273541" w:rsidP="00B50A86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DB571B" w:rsidRPr="009232A4" w14:paraId="36001F63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E04B71" w14:textId="200B6514" w:rsidR="00DB571B" w:rsidRPr="009232A4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9BB00A0" w14:textId="0D9DB81D" w:rsidR="00DB571B" w:rsidRPr="009232A4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  <w:r w:rsidRPr="009232A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Pr="009232A4">
              <w:rPr>
                <w:rFonts w:ascii="Arial" w:hAnsi="Arial" w:cs="Arial"/>
              </w:rPr>
              <w:t>.2014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0613B40C" w14:textId="76ACDD30" w:rsidR="00DB571B" w:rsidRPr="009232A4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3CEEF37F" w14:textId="70318575" w:rsidR="00DB571B" w:rsidRPr="009232A4" w:rsidRDefault="00DB571B" w:rsidP="00B50A86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исправления по замечаниям команды.</w:t>
            </w:r>
          </w:p>
        </w:tc>
      </w:tr>
      <w:tr w:rsidR="00DB571B" w:rsidRPr="009232A4" w14:paraId="53C250C2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DC0E10C" w14:textId="087CE85F" w:rsidR="00DB571B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B865929" w14:textId="6BA733D8" w:rsidR="00DB571B" w:rsidRPr="009232A4" w:rsidRDefault="00DB571B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C173E87" w14:textId="6CC56456" w:rsidR="00DB571B" w:rsidRPr="009232A4" w:rsidRDefault="00DB571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AA414E5" w14:textId="7D818482" w:rsidR="00DB571B" w:rsidRPr="00ED706E" w:rsidRDefault="00DB571B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DB571B" w:rsidRPr="009232A4" w14:paraId="46BD7ACC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661119" w14:textId="6C1E9DAE" w:rsidR="00DB571B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AAAA302" w14:textId="55D1C926" w:rsidR="00DB571B" w:rsidRDefault="00DB571B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F3C3CAB" w14:textId="6EB2A0DA" w:rsidR="00DB571B" w:rsidRDefault="00DB571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74F06E1E" w14:textId="3AEB4493" w:rsidR="00DB571B" w:rsidRPr="00ED706E" w:rsidRDefault="00DB571B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DB571B" w:rsidRPr="009232A4" w14:paraId="341BC76D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A6BA51F" w14:textId="11F00A7C" w:rsidR="00DB571B" w:rsidRPr="00DB571B" w:rsidRDefault="00DB571B" w:rsidP="00B50A86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EAA6876" w14:textId="05A47A2F" w:rsidR="00DB571B" w:rsidRDefault="00DB571B" w:rsidP="00232697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5A76344F" w14:textId="6294E866" w:rsidR="00DB571B" w:rsidRDefault="00DB571B" w:rsidP="00716E58">
            <w:pPr>
              <w:spacing w:line="26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03C19272" w14:textId="6D94051C" w:rsidR="00DB571B" w:rsidRPr="00ED706E" w:rsidRDefault="00DB571B" w:rsidP="00ED706E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60A10BD3" w14:textId="2A892E88" w:rsidR="00617352" w:rsidRPr="009232A4" w:rsidRDefault="00617352" w:rsidP="00B50A86">
      <w:pPr>
        <w:spacing w:line="264" w:lineRule="auto"/>
        <w:rPr>
          <w:rFonts w:ascii="Arial" w:hAnsi="Arial" w:cs="Arial"/>
          <w:i/>
        </w:rPr>
      </w:pPr>
    </w:p>
    <w:p w14:paraId="1D4F8654" w14:textId="77777777" w:rsidR="00E17956" w:rsidRPr="009232A4" w:rsidRDefault="005F67BA" w:rsidP="00B50A86">
      <w:pPr>
        <w:pStyle w:val="af7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2" w:name="_Toc280168577"/>
    <w:bookmarkStart w:id="23" w:name="_Toc280168701"/>
    <w:bookmarkStart w:id="24" w:name="_Toc280168757"/>
    <w:bookmarkStart w:id="25" w:name="_Toc280168797"/>
    <w:bookmarkStart w:id="26" w:name="_Toc280169042"/>
    <w:bookmarkStart w:id="27" w:name="_Toc280169190"/>
    <w:bookmarkStart w:id="28" w:name="_Toc280169257"/>
    <w:bookmarkStart w:id="29" w:name="_Toc280169323"/>
    <w:bookmarkStart w:id="30" w:name="_Toc280115449"/>
    <w:bookmarkStart w:id="31" w:name="_Toc280115543"/>
    <w:bookmarkStart w:id="32" w:name="_Toc280115654"/>
    <w:bookmarkStart w:id="33" w:name="_Toc280115911"/>
    <w:bookmarkStart w:id="34" w:name="_Toc280116144"/>
    <w:bookmarkStart w:id="35" w:name="_Toc280116294"/>
    <w:bookmarkStart w:id="36" w:name="_Toc280116622"/>
    <w:bookmarkStart w:id="37" w:name="_Toc280116740"/>
    <w:bookmarkStart w:id="38" w:name="_Toc280116830"/>
    <w:bookmarkStart w:id="39" w:name="_Toc280117360"/>
    <w:bookmarkStart w:id="40" w:name="_Toc280117450"/>
    <w:bookmarkStart w:id="41" w:name="_Toc280117511"/>
    <w:bookmarkStart w:id="42" w:name="_Toc280166926"/>
    <w:bookmarkStart w:id="43" w:name="_Toc280167728"/>
    <w:bookmarkStart w:id="44" w:name="_Toc280167812"/>
    <w:bookmarkStart w:id="45" w:name="_Toc280167846"/>
    <w:bookmarkStart w:id="46" w:name="_Toc280168161"/>
    <w:bookmarkStart w:id="47" w:name="_Toc280168336"/>
    <w:bookmarkStart w:id="48" w:name="_Toc280168376"/>
    <w:bookmarkStart w:id="49" w:name="_Toc280168423"/>
    <w:bookmarkStart w:id="50" w:name="_Toc280168463"/>
    <w:bookmarkStart w:id="51" w:name="_Toc280168503"/>
    <w:bookmarkStart w:id="52" w:name="_Toc280168537"/>
    <w:bookmarkStart w:id="53" w:name="_Toc280168578"/>
    <w:bookmarkStart w:id="54" w:name="_Toc280168702"/>
    <w:bookmarkStart w:id="55" w:name="_Toc280168758"/>
    <w:bookmarkStart w:id="56" w:name="_Toc280168798"/>
    <w:bookmarkStart w:id="57" w:name="_Toc280169043"/>
    <w:bookmarkStart w:id="58" w:name="_Toc280169191"/>
    <w:bookmarkStart w:id="59" w:name="_Toc280169258"/>
    <w:bookmarkStart w:id="60" w:name="_Toc280169324"/>
    <w:bookmarkStart w:id="61" w:name="_Toc280115455"/>
    <w:bookmarkStart w:id="62" w:name="_Toc280115549"/>
    <w:bookmarkStart w:id="63" w:name="_Toc280115660"/>
    <w:bookmarkStart w:id="64" w:name="_Toc280115917"/>
    <w:bookmarkStart w:id="65" w:name="_Toc280116150"/>
    <w:bookmarkStart w:id="66" w:name="_Toc280116300"/>
    <w:bookmarkStart w:id="67" w:name="_Toc280116628"/>
    <w:bookmarkStart w:id="68" w:name="_Toc280116746"/>
    <w:bookmarkStart w:id="69" w:name="_Toc280116836"/>
    <w:bookmarkStart w:id="70" w:name="_Toc280117366"/>
    <w:bookmarkStart w:id="71" w:name="_Toc280117456"/>
    <w:bookmarkStart w:id="72" w:name="_Toc280117517"/>
    <w:bookmarkStart w:id="73" w:name="_Toc280118544"/>
    <w:bookmarkStart w:id="74" w:name="_Toc280118578"/>
    <w:bookmarkStart w:id="75" w:name="_Toc280166932"/>
    <w:bookmarkStart w:id="76" w:name="_Toc280167734"/>
    <w:bookmarkStart w:id="77" w:name="_Toc280167818"/>
    <w:bookmarkStart w:id="78" w:name="_Toc280167852"/>
    <w:bookmarkStart w:id="79" w:name="_Toc280168167"/>
    <w:bookmarkStart w:id="80" w:name="_Toc280168342"/>
    <w:bookmarkStart w:id="81" w:name="_Toc280168382"/>
    <w:bookmarkStart w:id="82" w:name="_Toc280168429"/>
    <w:bookmarkStart w:id="83" w:name="_Toc280168469"/>
    <w:bookmarkStart w:id="84" w:name="_Toc280168509"/>
    <w:bookmarkStart w:id="85" w:name="_Toc280168543"/>
    <w:bookmarkStart w:id="86" w:name="_Toc280168584"/>
    <w:bookmarkStart w:id="87" w:name="_Toc280168708"/>
    <w:bookmarkStart w:id="88" w:name="_Toc280168764"/>
    <w:bookmarkStart w:id="89" w:name="_Toc280168804"/>
    <w:bookmarkStart w:id="90" w:name="_Toc280169049"/>
    <w:bookmarkStart w:id="91" w:name="_Toc280169197"/>
    <w:bookmarkStart w:id="92" w:name="_Toc280169264"/>
    <w:bookmarkStart w:id="93" w:name="_Toc280169330"/>
    <w:bookmarkStart w:id="94" w:name="_Toc280115460"/>
    <w:bookmarkStart w:id="95" w:name="_Toc280115554"/>
    <w:bookmarkStart w:id="96" w:name="_Toc280115665"/>
    <w:bookmarkStart w:id="97" w:name="_Toc280115922"/>
    <w:bookmarkStart w:id="98" w:name="_Toc280116155"/>
    <w:bookmarkStart w:id="99" w:name="_Toc280116305"/>
    <w:bookmarkStart w:id="100" w:name="_Toc280116633"/>
    <w:bookmarkStart w:id="101" w:name="_Toc280116751"/>
    <w:bookmarkStart w:id="102" w:name="_Toc280116841"/>
    <w:bookmarkStart w:id="103" w:name="_Toc280117371"/>
    <w:bookmarkStart w:id="104" w:name="_Toc280117461"/>
    <w:bookmarkStart w:id="105" w:name="_Toc280117522"/>
    <w:bookmarkStart w:id="106" w:name="_Toc280118548"/>
    <w:bookmarkStart w:id="107" w:name="_Toc280118582"/>
    <w:bookmarkStart w:id="108" w:name="_Toc280166937"/>
    <w:bookmarkStart w:id="109" w:name="_Toc280167739"/>
    <w:bookmarkStart w:id="110" w:name="_Toc280167823"/>
    <w:bookmarkStart w:id="111" w:name="_Toc280167857"/>
    <w:bookmarkStart w:id="112" w:name="_Toc280168172"/>
    <w:bookmarkStart w:id="113" w:name="_Toc280168347"/>
    <w:bookmarkStart w:id="114" w:name="_Toc280168387"/>
    <w:bookmarkStart w:id="115" w:name="_Toc280168434"/>
    <w:bookmarkStart w:id="116" w:name="_Toc280168474"/>
    <w:bookmarkStart w:id="117" w:name="_Toc280168514"/>
    <w:bookmarkStart w:id="118" w:name="_Toc280168548"/>
    <w:bookmarkStart w:id="119" w:name="_Toc280168589"/>
    <w:bookmarkStart w:id="120" w:name="_Toc280168713"/>
    <w:bookmarkStart w:id="121" w:name="_Toc280168769"/>
    <w:bookmarkStart w:id="122" w:name="_Toc280168809"/>
    <w:bookmarkStart w:id="123" w:name="_Toc280169054"/>
    <w:bookmarkStart w:id="124" w:name="_Toc280169202"/>
    <w:bookmarkStart w:id="125" w:name="_Toc280169269"/>
    <w:bookmarkStart w:id="126" w:name="_Toc280169335"/>
    <w:bookmarkStart w:id="127" w:name="_Toc280115465"/>
    <w:bookmarkStart w:id="128" w:name="_Toc280115559"/>
    <w:bookmarkStart w:id="129" w:name="_Toc280115670"/>
    <w:bookmarkStart w:id="130" w:name="_Toc280115927"/>
    <w:bookmarkStart w:id="131" w:name="_Toc280116160"/>
    <w:bookmarkStart w:id="132" w:name="_Toc280116310"/>
    <w:bookmarkStart w:id="133" w:name="_Toc280116638"/>
    <w:bookmarkStart w:id="134" w:name="_Toc280116756"/>
    <w:bookmarkStart w:id="135" w:name="_Toc280116846"/>
    <w:bookmarkStart w:id="136" w:name="_Toc280117376"/>
    <w:bookmarkStart w:id="137" w:name="_Toc280117466"/>
    <w:bookmarkStart w:id="138" w:name="_Toc280117527"/>
    <w:bookmarkStart w:id="139" w:name="_Toc280118552"/>
    <w:bookmarkStart w:id="140" w:name="_Toc280118586"/>
    <w:bookmarkStart w:id="141" w:name="_Toc280166942"/>
    <w:bookmarkStart w:id="142" w:name="_Toc280167744"/>
    <w:bookmarkStart w:id="143" w:name="_Toc280167828"/>
    <w:bookmarkStart w:id="144" w:name="_Toc280167862"/>
    <w:bookmarkStart w:id="145" w:name="_Toc280168177"/>
    <w:bookmarkStart w:id="146" w:name="_Toc280168352"/>
    <w:bookmarkStart w:id="147" w:name="_Toc280168392"/>
    <w:bookmarkStart w:id="148" w:name="_Toc280168439"/>
    <w:bookmarkStart w:id="149" w:name="_Toc280168479"/>
    <w:bookmarkStart w:id="150" w:name="_Toc280168519"/>
    <w:bookmarkStart w:id="151" w:name="_Toc280168553"/>
    <w:bookmarkStart w:id="152" w:name="_Toc280168594"/>
    <w:bookmarkStart w:id="153" w:name="_Toc280168718"/>
    <w:bookmarkStart w:id="154" w:name="_Toc280168774"/>
    <w:bookmarkStart w:id="155" w:name="_Toc280168814"/>
    <w:bookmarkStart w:id="156" w:name="_Toc280169059"/>
    <w:bookmarkStart w:id="157" w:name="_Toc280169207"/>
    <w:bookmarkStart w:id="158" w:name="_Toc280169274"/>
    <w:bookmarkStart w:id="159" w:name="_Toc280169340"/>
    <w:bookmarkStart w:id="160" w:name="_Toc280115470"/>
    <w:bookmarkStart w:id="161" w:name="_Toc280115564"/>
    <w:bookmarkStart w:id="162" w:name="_Toc280115675"/>
    <w:bookmarkStart w:id="163" w:name="_Toc280115932"/>
    <w:bookmarkStart w:id="164" w:name="_Toc280116165"/>
    <w:bookmarkStart w:id="165" w:name="_Toc280116315"/>
    <w:bookmarkStart w:id="166" w:name="_Toc280116643"/>
    <w:bookmarkStart w:id="167" w:name="_Toc280116761"/>
    <w:bookmarkStart w:id="168" w:name="_Toc280116851"/>
    <w:bookmarkStart w:id="169" w:name="_Toc280117381"/>
    <w:bookmarkStart w:id="170" w:name="_Toc280117471"/>
    <w:bookmarkStart w:id="171" w:name="_Toc280117532"/>
    <w:bookmarkStart w:id="172" w:name="_Toc280118556"/>
    <w:bookmarkStart w:id="173" w:name="_Toc280118590"/>
    <w:bookmarkStart w:id="174" w:name="_Toc280166947"/>
    <w:bookmarkStart w:id="175" w:name="_Toc280167749"/>
    <w:bookmarkStart w:id="176" w:name="_Toc280167833"/>
    <w:bookmarkStart w:id="177" w:name="_Toc280167867"/>
    <w:bookmarkStart w:id="178" w:name="_Toc280168182"/>
    <w:bookmarkStart w:id="179" w:name="_Toc280168357"/>
    <w:bookmarkStart w:id="180" w:name="_Toc280168397"/>
    <w:bookmarkStart w:id="181" w:name="_Toc280168444"/>
    <w:bookmarkStart w:id="182" w:name="_Toc280168484"/>
    <w:bookmarkStart w:id="183" w:name="_Toc280168524"/>
    <w:bookmarkStart w:id="184" w:name="_Toc280168558"/>
    <w:bookmarkStart w:id="185" w:name="_Toc280168599"/>
    <w:bookmarkStart w:id="186" w:name="_Toc280168723"/>
    <w:bookmarkStart w:id="187" w:name="_Toc280168779"/>
    <w:bookmarkStart w:id="188" w:name="_Toc280168819"/>
    <w:bookmarkStart w:id="189" w:name="_Toc280169064"/>
    <w:bookmarkStart w:id="190" w:name="_Toc280169212"/>
    <w:bookmarkStart w:id="191" w:name="_Toc280169279"/>
    <w:bookmarkStart w:id="192" w:name="_Toc280169345"/>
    <w:bookmarkStart w:id="193" w:name="_Toc280115475"/>
    <w:bookmarkStart w:id="194" w:name="_Toc280115569"/>
    <w:bookmarkStart w:id="195" w:name="_Toc280115680"/>
    <w:bookmarkStart w:id="196" w:name="_Toc280115937"/>
    <w:bookmarkStart w:id="197" w:name="_Toc280116170"/>
    <w:bookmarkStart w:id="198" w:name="_Toc280116320"/>
    <w:bookmarkStart w:id="199" w:name="_Toc280116648"/>
    <w:bookmarkStart w:id="200" w:name="_Toc280116766"/>
    <w:bookmarkStart w:id="201" w:name="_Toc280116856"/>
    <w:bookmarkStart w:id="202" w:name="_Toc280117386"/>
    <w:bookmarkStart w:id="203" w:name="_Toc280117476"/>
    <w:bookmarkStart w:id="204" w:name="_Toc280117537"/>
    <w:bookmarkStart w:id="205" w:name="_Toc280118560"/>
    <w:bookmarkStart w:id="206" w:name="_Toc280118594"/>
    <w:bookmarkStart w:id="207" w:name="_Toc280166952"/>
    <w:bookmarkStart w:id="208" w:name="_Toc280167754"/>
    <w:bookmarkStart w:id="209" w:name="_Toc280167838"/>
    <w:bookmarkStart w:id="210" w:name="_Toc280167872"/>
    <w:bookmarkStart w:id="211" w:name="_Toc280168187"/>
    <w:bookmarkStart w:id="212" w:name="_Toc280168362"/>
    <w:bookmarkStart w:id="213" w:name="_Toc280168402"/>
    <w:bookmarkStart w:id="214" w:name="_Toc280168449"/>
    <w:bookmarkStart w:id="215" w:name="_Toc280168489"/>
    <w:bookmarkStart w:id="216" w:name="_Toc280168529"/>
    <w:bookmarkStart w:id="217" w:name="_Toc280168563"/>
    <w:bookmarkStart w:id="218" w:name="_Toc280168604"/>
    <w:bookmarkStart w:id="219" w:name="_Toc280168728"/>
    <w:bookmarkStart w:id="220" w:name="_Toc280168784"/>
    <w:bookmarkStart w:id="221" w:name="_Toc280168824"/>
    <w:bookmarkStart w:id="222" w:name="_Toc280169069"/>
    <w:bookmarkStart w:id="223" w:name="_Toc280169217"/>
    <w:bookmarkStart w:id="224" w:name="_Toc280169284"/>
    <w:bookmarkStart w:id="225" w:name="_Toc280169350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 w14:paraId="5935160E" w14:textId="77777777" w:rsidR="003570B1" w:rsidRDefault="008D7F15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3550206" w:history="1">
        <w:r w:rsidR="003570B1" w:rsidRPr="007E4D71">
          <w:rPr>
            <w:rStyle w:val="afd"/>
            <w:rFonts w:ascii="Arial" w:hAnsi="Arial" w:cs="Arial"/>
          </w:rPr>
          <w:t>1.</w:t>
        </w:r>
        <w:r w:rsidR="003570B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Общие сведения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_Toc383550206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4</w:t>
        </w:r>
        <w:r w:rsidR="003570B1">
          <w:rPr>
            <w:noProof/>
            <w:webHidden/>
          </w:rPr>
          <w:fldChar w:fldCharType="end"/>
        </w:r>
      </w:hyperlink>
    </w:p>
    <w:p w14:paraId="649C0CDF" w14:textId="77777777" w:rsidR="003570B1" w:rsidRDefault="00AA115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50207" w:history="1">
        <w:r w:rsidR="003570B1" w:rsidRPr="007E4D71">
          <w:rPr>
            <w:rStyle w:val="afd"/>
            <w:rFonts w:ascii="Arial" w:hAnsi="Arial" w:cs="Arial"/>
          </w:rPr>
          <w:t>1.1.</w:t>
        </w:r>
        <w:r w:rsidR="003570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Назначение документа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_Toc383550207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4</w:t>
        </w:r>
        <w:r w:rsidR="003570B1">
          <w:rPr>
            <w:noProof/>
            <w:webHidden/>
          </w:rPr>
          <w:fldChar w:fldCharType="end"/>
        </w:r>
      </w:hyperlink>
    </w:p>
    <w:p w14:paraId="51A6B588" w14:textId="77777777" w:rsidR="003570B1" w:rsidRDefault="00AA115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50208" w:history="1">
        <w:r w:rsidR="003570B1" w:rsidRPr="007E4D71">
          <w:rPr>
            <w:rStyle w:val="afd"/>
            <w:rFonts w:ascii="Arial" w:hAnsi="Arial" w:cs="Arial"/>
          </w:rPr>
          <w:t>1.2.</w:t>
        </w:r>
        <w:r w:rsidR="003570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Связанные документы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_Toc383550208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4</w:t>
        </w:r>
        <w:r w:rsidR="003570B1">
          <w:rPr>
            <w:noProof/>
            <w:webHidden/>
          </w:rPr>
          <w:fldChar w:fldCharType="end"/>
        </w:r>
      </w:hyperlink>
    </w:p>
    <w:p w14:paraId="038EF92D" w14:textId="77777777" w:rsidR="003570B1" w:rsidRDefault="00AA115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50209" w:history="1">
        <w:r w:rsidR="003570B1" w:rsidRPr="007E4D71">
          <w:rPr>
            <w:rStyle w:val="afd"/>
            <w:rFonts w:ascii="Arial" w:hAnsi="Arial" w:cs="Arial"/>
          </w:rPr>
          <w:t>1.3.</w:t>
        </w:r>
        <w:r w:rsidR="003570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Роли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_Toc383550209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4</w:t>
        </w:r>
        <w:r w:rsidR="003570B1">
          <w:rPr>
            <w:noProof/>
            <w:webHidden/>
          </w:rPr>
          <w:fldChar w:fldCharType="end"/>
        </w:r>
      </w:hyperlink>
    </w:p>
    <w:p w14:paraId="1EF9F3DD" w14:textId="77777777" w:rsidR="003570B1" w:rsidRDefault="00AA115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50210" w:history="1">
        <w:r w:rsidR="003570B1" w:rsidRPr="007E4D71">
          <w:rPr>
            <w:rStyle w:val="afd"/>
            <w:rFonts w:ascii="Arial" w:hAnsi="Arial" w:cs="Arial"/>
          </w:rPr>
          <w:t>1.3.1.</w:t>
        </w:r>
        <w:r w:rsidR="003570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Основные роли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_Toc383550210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4</w:t>
        </w:r>
        <w:r w:rsidR="003570B1">
          <w:rPr>
            <w:noProof/>
            <w:webHidden/>
          </w:rPr>
          <w:fldChar w:fldCharType="end"/>
        </w:r>
      </w:hyperlink>
    </w:p>
    <w:p w14:paraId="760D27D2" w14:textId="77777777" w:rsidR="003570B1" w:rsidRDefault="00AA115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50211" w:history="1">
        <w:r w:rsidR="003570B1" w:rsidRPr="007E4D71">
          <w:rPr>
            <w:rStyle w:val="afd"/>
            <w:rFonts w:ascii="Arial" w:hAnsi="Arial" w:cs="Arial"/>
          </w:rPr>
          <w:t>1.3.2.</w:t>
        </w:r>
        <w:r w:rsidR="003570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Объединяющие роли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_Toc383550211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5</w:t>
        </w:r>
        <w:r w:rsidR="003570B1">
          <w:rPr>
            <w:noProof/>
            <w:webHidden/>
          </w:rPr>
          <w:fldChar w:fldCharType="end"/>
        </w:r>
      </w:hyperlink>
    </w:p>
    <w:p w14:paraId="71BD8884" w14:textId="77777777" w:rsidR="003570B1" w:rsidRDefault="00AA115A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50212" w:history="1">
        <w:r w:rsidR="003570B1" w:rsidRPr="007E4D71">
          <w:rPr>
            <w:rStyle w:val="afd"/>
            <w:rFonts w:ascii="Arial" w:hAnsi="Arial" w:cs="Arial"/>
          </w:rPr>
          <w:t>2.</w:t>
        </w:r>
        <w:r w:rsidR="003570B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Описание функций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_Toc383550212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5</w:t>
        </w:r>
        <w:r w:rsidR="003570B1">
          <w:rPr>
            <w:noProof/>
            <w:webHidden/>
          </w:rPr>
          <w:fldChar w:fldCharType="end"/>
        </w:r>
      </w:hyperlink>
    </w:p>
    <w:p w14:paraId="0F2B1915" w14:textId="77777777" w:rsidR="003570B1" w:rsidRDefault="00AA115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50213" w:history="1">
        <w:r w:rsidR="003570B1" w:rsidRPr="007E4D71">
          <w:rPr>
            <w:rStyle w:val="afd"/>
            <w:rFonts w:ascii="Arial" w:hAnsi="Arial" w:cs="Arial"/>
          </w:rPr>
          <w:t>2.1.</w:t>
        </w:r>
        <w:r w:rsidR="003570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ОБЩИЕ-1050 E-mail интерфейс для изменения логина клиента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_Toc383550213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5</w:t>
        </w:r>
        <w:r w:rsidR="003570B1">
          <w:rPr>
            <w:noProof/>
            <w:webHidden/>
          </w:rPr>
          <w:fldChar w:fldCharType="end"/>
        </w:r>
      </w:hyperlink>
    </w:p>
    <w:p w14:paraId="036DE81D" w14:textId="77777777" w:rsidR="003570B1" w:rsidRDefault="00AA115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50214" w:history="1">
        <w:r w:rsidR="003570B1" w:rsidRPr="007E4D71">
          <w:rPr>
            <w:rStyle w:val="afd"/>
            <w:rFonts w:ascii="Arial" w:hAnsi="Arial" w:cs="Arial"/>
          </w:rPr>
          <w:t>2.1.1.</w:t>
        </w:r>
        <w:r w:rsidR="003570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Назначение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_Toc383550214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5</w:t>
        </w:r>
        <w:r w:rsidR="003570B1">
          <w:rPr>
            <w:noProof/>
            <w:webHidden/>
          </w:rPr>
          <w:fldChar w:fldCharType="end"/>
        </w:r>
      </w:hyperlink>
    </w:p>
    <w:p w14:paraId="2A6E5DD4" w14:textId="77777777" w:rsidR="003570B1" w:rsidRDefault="00AA115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50215" w:history="1">
        <w:r w:rsidR="003570B1" w:rsidRPr="007E4D71">
          <w:rPr>
            <w:rStyle w:val="afd"/>
            <w:rFonts w:ascii="Arial" w:hAnsi="Arial" w:cs="Arial"/>
          </w:rPr>
          <w:t>2.1.2.</w:t>
        </w:r>
        <w:r w:rsidR="003570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Функциональные требования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_Toc383550215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5</w:t>
        </w:r>
        <w:r w:rsidR="003570B1">
          <w:rPr>
            <w:noProof/>
            <w:webHidden/>
          </w:rPr>
          <w:fldChar w:fldCharType="end"/>
        </w:r>
      </w:hyperlink>
    </w:p>
    <w:p w14:paraId="671257D1" w14:textId="77777777" w:rsidR="003570B1" w:rsidRDefault="00AA115A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3550216" w:history="1">
        <w:r w:rsidR="003570B1" w:rsidRPr="007E4D71">
          <w:rPr>
            <w:rStyle w:val="afd"/>
            <w:rFonts w:ascii="Arial" w:hAnsi="Arial" w:cs="Arial"/>
          </w:rPr>
          <w:t>2.1.3.</w:t>
        </w:r>
        <w:r w:rsidR="003570B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Описание функционала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_Toc383550216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6</w:t>
        </w:r>
        <w:r w:rsidR="003570B1">
          <w:rPr>
            <w:noProof/>
            <w:webHidden/>
          </w:rPr>
          <w:fldChar w:fldCharType="end"/>
        </w:r>
      </w:hyperlink>
    </w:p>
    <w:p w14:paraId="45BFE9E8" w14:textId="77777777" w:rsidR="003570B1" w:rsidRDefault="00AA115A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50217" w:history="1">
        <w:r w:rsidR="003570B1" w:rsidRPr="007E4D71">
          <w:rPr>
            <w:rStyle w:val="afd"/>
            <w:rFonts w:ascii="Arial" w:hAnsi="Arial" w:cs="Arial"/>
          </w:rPr>
          <w:t>3.</w:t>
        </w:r>
        <w:r w:rsidR="003570B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Требования к внешним системам и партнерам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_Toc383550217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6</w:t>
        </w:r>
        <w:r w:rsidR="003570B1">
          <w:rPr>
            <w:noProof/>
            <w:webHidden/>
          </w:rPr>
          <w:fldChar w:fldCharType="end"/>
        </w:r>
      </w:hyperlink>
    </w:p>
    <w:p w14:paraId="6E7D4238" w14:textId="77777777" w:rsidR="003570B1" w:rsidRDefault="00AA115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50218" w:history="1">
        <w:r w:rsidR="003570B1" w:rsidRPr="007E4D71">
          <w:rPr>
            <w:rStyle w:val="afd"/>
            <w:rFonts w:ascii="Arial" w:hAnsi="Arial" w:cs="Arial"/>
          </w:rPr>
          <w:t>3.1.</w:t>
        </w:r>
        <w:r w:rsidR="003570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Требования к доработкам в ИС Банка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_Toc383550218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6</w:t>
        </w:r>
        <w:r w:rsidR="003570B1">
          <w:rPr>
            <w:noProof/>
            <w:webHidden/>
          </w:rPr>
          <w:fldChar w:fldCharType="end"/>
        </w:r>
      </w:hyperlink>
    </w:p>
    <w:p w14:paraId="56624F7C" w14:textId="77777777" w:rsidR="003570B1" w:rsidRDefault="00AA115A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3550219" w:history="1">
        <w:r w:rsidR="003570B1" w:rsidRPr="007E4D71">
          <w:rPr>
            <w:rStyle w:val="afd"/>
            <w:rFonts w:ascii="Arial" w:hAnsi="Arial" w:cs="Arial"/>
          </w:rPr>
          <w:t>4.</w:t>
        </w:r>
        <w:r w:rsidR="003570B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Ограничения и допущения доработок системы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_Toc383550219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6</w:t>
        </w:r>
        <w:r w:rsidR="003570B1">
          <w:rPr>
            <w:noProof/>
            <w:webHidden/>
          </w:rPr>
          <w:fldChar w:fldCharType="end"/>
        </w:r>
      </w:hyperlink>
    </w:p>
    <w:p w14:paraId="14902C87" w14:textId="77777777" w:rsidR="003570B1" w:rsidRDefault="00AA115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550220" w:history="1">
        <w:r w:rsidR="003570B1" w:rsidRPr="007E4D71">
          <w:rPr>
            <w:rStyle w:val="afd"/>
            <w:rFonts w:ascii="Arial" w:hAnsi="Arial" w:cs="Arial"/>
          </w:rPr>
          <w:t>4.1.</w:t>
        </w:r>
        <w:r w:rsidR="003570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570B1" w:rsidRPr="007E4D71">
          <w:rPr>
            <w:rStyle w:val="afd"/>
            <w:rFonts w:ascii="Arial" w:hAnsi="Arial" w:cs="Arial"/>
          </w:rPr>
          <w:t>Ограничения и допущения для функции ОБЩИЕ-1050 E-mail интерфейс для изменения логина клиента</w:t>
        </w:r>
        <w:r w:rsidR="003570B1">
          <w:rPr>
            <w:noProof/>
            <w:webHidden/>
          </w:rPr>
          <w:tab/>
        </w:r>
        <w:r w:rsidR="003570B1">
          <w:rPr>
            <w:noProof/>
            <w:webHidden/>
          </w:rPr>
          <w:fldChar w:fldCharType="begin"/>
        </w:r>
        <w:r w:rsidR="003570B1">
          <w:rPr>
            <w:noProof/>
            <w:webHidden/>
          </w:rPr>
          <w:instrText xml:space="preserve"> PAGEREF _Toc383550220 \h </w:instrText>
        </w:r>
        <w:r w:rsidR="003570B1">
          <w:rPr>
            <w:noProof/>
            <w:webHidden/>
          </w:rPr>
        </w:r>
        <w:r w:rsidR="003570B1">
          <w:rPr>
            <w:noProof/>
            <w:webHidden/>
          </w:rPr>
          <w:fldChar w:fldCharType="separate"/>
        </w:r>
        <w:r w:rsidR="003570B1">
          <w:rPr>
            <w:noProof/>
            <w:webHidden/>
          </w:rPr>
          <w:t>6</w:t>
        </w:r>
        <w:r w:rsidR="003570B1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B50A86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B50A86">
      <w:pPr>
        <w:keepLines w:val="0"/>
        <w:spacing w:after="0" w:line="264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79C2FD" w14:textId="77777777" w:rsidR="00773BDC" w:rsidRPr="009232A4" w:rsidRDefault="00700160" w:rsidP="00441EB8">
      <w:pPr>
        <w:pStyle w:val="1"/>
        <w:numPr>
          <w:ilvl w:val="0"/>
          <w:numId w:val="27"/>
        </w:numPr>
        <w:spacing w:before="480" w:after="360" w:line="264" w:lineRule="auto"/>
        <w:rPr>
          <w:rFonts w:ascii="Arial" w:hAnsi="Arial" w:cs="Arial"/>
        </w:rPr>
      </w:pPr>
      <w:bookmarkStart w:id="226" w:name="_Общие_сведения"/>
      <w:bookmarkStart w:id="227" w:name="_Toc374704571"/>
      <w:bookmarkStart w:id="228" w:name="_Toc383550206"/>
      <w:bookmarkEnd w:id="226"/>
      <w:r w:rsidRPr="009232A4">
        <w:rPr>
          <w:rFonts w:ascii="Arial" w:hAnsi="Arial" w:cs="Arial"/>
        </w:rPr>
        <w:lastRenderedPageBreak/>
        <w:t>Общие сведения</w:t>
      </w:r>
      <w:bookmarkEnd w:id="227"/>
      <w:bookmarkEnd w:id="228"/>
    </w:p>
    <w:p w14:paraId="293A31C3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29" w:name="_Toc363146658"/>
      <w:bookmarkStart w:id="230" w:name="_Toc374704572"/>
      <w:bookmarkStart w:id="231" w:name="_Toc383550207"/>
      <w:r w:rsidRPr="009232A4">
        <w:rPr>
          <w:rFonts w:ascii="Arial" w:hAnsi="Arial" w:cs="Arial"/>
        </w:rPr>
        <w:t>Назначение документа</w:t>
      </w:r>
      <w:bookmarkEnd w:id="229"/>
      <w:bookmarkEnd w:id="230"/>
      <w:bookmarkEnd w:id="231"/>
    </w:p>
    <w:p w14:paraId="3893D51D" w14:textId="5FAEEF36" w:rsidR="007A20B0" w:rsidRPr="007A20B0" w:rsidRDefault="00273541" w:rsidP="00B50A86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требований </w:t>
      </w:r>
      <w:r w:rsidR="009232A4">
        <w:rPr>
          <w:rFonts w:ascii="Arial" w:hAnsi="Arial" w:cs="Arial"/>
        </w:rPr>
        <w:t xml:space="preserve">по </w:t>
      </w:r>
      <w:r w:rsidR="00994F57">
        <w:rPr>
          <w:rFonts w:ascii="Arial" w:hAnsi="Arial" w:cs="Arial"/>
        </w:rPr>
        <w:t>доработке</w:t>
      </w:r>
      <w:r w:rsidR="001D4DCB">
        <w:rPr>
          <w:rFonts w:ascii="Arial" w:hAnsi="Arial" w:cs="Arial"/>
        </w:rPr>
        <w:t xml:space="preserve"> взаимодействия </w:t>
      </w:r>
      <w:r w:rsidR="00994F57">
        <w:rPr>
          <w:rFonts w:ascii="Arial" w:hAnsi="Arial" w:cs="Arial"/>
        </w:rPr>
        <w:t>с ИС Банка.</w:t>
      </w:r>
    </w:p>
    <w:p w14:paraId="46364ECD" w14:textId="77777777" w:rsidR="004A2257" w:rsidRPr="009232A4" w:rsidRDefault="004A2257" w:rsidP="00B50A86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2C79D728" w14:textId="77777777" w:rsidR="00614CC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441EB8">
      <w:pPr>
        <w:pStyle w:val="ae"/>
        <w:keepLines w:val="0"/>
        <w:numPr>
          <w:ilvl w:val="0"/>
          <w:numId w:val="8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B50A86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2" w:name="_Toc350761624"/>
      <w:bookmarkStart w:id="233" w:name="_Toc343798090"/>
      <w:bookmarkStart w:id="234" w:name="_Toc363146659"/>
      <w:bookmarkStart w:id="235" w:name="_Toc374704573"/>
      <w:bookmarkStart w:id="236" w:name="_Toc383550208"/>
      <w:bookmarkEnd w:id="232"/>
      <w:r w:rsidRPr="009232A4">
        <w:rPr>
          <w:rFonts w:ascii="Arial" w:hAnsi="Arial" w:cs="Arial"/>
        </w:rPr>
        <w:t>Связанные документы</w:t>
      </w:r>
      <w:bookmarkEnd w:id="233"/>
      <w:bookmarkEnd w:id="234"/>
      <w:bookmarkEnd w:id="235"/>
      <w:bookmarkEnd w:id="236"/>
    </w:p>
    <w:tbl>
      <w:tblPr>
        <w:tblStyle w:val="14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31871254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6A33A0E6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59B085D9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640BBE0E" w14:textId="77777777" w:rsidR="00273541" w:rsidRPr="00614CC7" w:rsidRDefault="00273541" w:rsidP="00B50A86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70CA1546" w14:textId="77777777" w:rsidTr="005C3263">
        <w:tc>
          <w:tcPr>
            <w:tcW w:w="3652" w:type="dxa"/>
          </w:tcPr>
          <w:p w14:paraId="25D6E1EE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FA630E4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65AE74F7" w14:textId="77777777" w:rsidR="00273541" w:rsidRPr="00614CC7" w:rsidRDefault="00273541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37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37"/>
          </w:p>
        </w:tc>
      </w:tr>
      <w:tr w:rsidR="001D4DCB" w:rsidRPr="00614CC7" w14:paraId="0AAFC63B" w14:textId="77777777" w:rsidTr="005C3263">
        <w:tc>
          <w:tcPr>
            <w:tcW w:w="3652" w:type="dxa"/>
          </w:tcPr>
          <w:p w14:paraId="291DADC4" w14:textId="1F57DE8D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2D3721">
              <w:rPr>
                <w:rFonts w:ascii="Arial" w:hAnsi="Arial" w:cs="Arial"/>
                <w:szCs w:val="20"/>
              </w:rPr>
              <w:t>Описание электронного обмена информацией с ВТБ24-Лояльность</w:t>
            </w:r>
          </w:p>
        </w:tc>
        <w:tc>
          <w:tcPr>
            <w:tcW w:w="3969" w:type="dxa"/>
          </w:tcPr>
          <w:p w14:paraId="72A00F7E" w14:textId="09018292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Содержит описания взаимодействий</w:t>
            </w:r>
            <w:r w:rsidRPr="00614CC7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системы лояльности «Коллекция» с ИС Банка</w:t>
            </w:r>
          </w:p>
        </w:tc>
        <w:tc>
          <w:tcPr>
            <w:tcW w:w="1896" w:type="dxa"/>
          </w:tcPr>
          <w:p w14:paraId="017F4612" w14:textId="19FAC91F" w:rsidR="001D4DCB" w:rsidRPr="00614CC7" w:rsidRDefault="001D4DCB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Спецификация на интеграцию с ИС Банка</w:t>
            </w:r>
          </w:p>
        </w:tc>
      </w:tr>
    </w:tbl>
    <w:p w14:paraId="145486ED" w14:textId="77777777" w:rsidR="00273541" w:rsidRPr="009232A4" w:rsidRDefault="00273541" w:rsidP="00441EB8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38" w:name="_Toc350352253"/>
      <w:bookmarkStart w:id="239" w:name="_Toc350352594"/>
      <w:bookmarkStart w:id="240" w:name="_Toc350352715"/>
      <w:bookmarkStart w:id="241" w:name="_Toc350761626"/>
      <w:bookmarkStart w:id="242" w:name="_Toc350352254"/>
      <w:bookmarkStart w:id="243" w:name="_Toc350352595"/>
      <w:bookmarkStart w:id="244" w:name="_Toc350352716"/>
      <w:bookmarkStart w:id="245" w:name="_Toc350761627"/>
      <w:bookmarkStart w:id="246" w:name="_Toc363146660"/>
      <w:bookmarkStart w:id="247" w:name="_Toc374704574"/>
      <w:bookmarkStart w:id="248" w:name="_Toc383550209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r w:rsidRPr="009232A4">
        <w:rPr>
          <w:rFonts w:ascii="Arial" w:hAnsi="Arial" w:cs="Arial"/>
        </w:rPr>
        <w:t>Роли</w:t>
      </w:r>
      <w:bookmarkEnd w:id="246"/>
      <w:bookmarkEnd w:id="247"/>
      <w:bookmarkEnd w:id="248"/>
    </w:p>
    <w:p w14:paraId="09C8E7A3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49" w:name="_Toc383550210"/>
      <w:r w:rsidRPr="009232A4">
        <w:rPr>
          <w:rFonts w:ascii="Arial" w:hAnsi="Arial" w:cs="Arial"/>
        </w:rPr>
        <w:t>Основные роли</w:t>
      </w:r>
      <w:bookmarkEnd w:id="249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31502D03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7B6B1684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64BB449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3B6C5FD3" w14:textId="77777777" w:rsidTr="007E6DD2">
        <w:trPr>
          <w:trHeight w:val="315"/>
        </w:trPr>
        <w:tc>
          <w:tcPr>
            <w:tcW w:w="2835" w:type="dxa"/>
          </w:tcPr>
          <w:p w14:paraId="6BDB936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61B36D13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3F51CA7" w14:textId="77777777" w:rsidTr="007E6DD2">
        <w:trPr>
          <w:trHeight w:val="315"/>
        </w:trPr>
        <w:tc>
          <w:tcPr>
            <w:tcW w:w="2835" w:type="dxa"/>
          </w:tcPr>
          <w:p w14:paraId="47A4E70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1C4025C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25FF733" w14:textId="77777777" w:rsidTr="00485323">
        <w:trPr>
          <w:trHeight w:val="22"/>
        </w:trPr>
        <w:tc>
          <w:tcPr>
            <w:tcW w:w="2835" w:type="dxa"/>
            <w:hideMark/>
          </w:tcPr>
          <w:p w14:paraId="4D590DB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6C6FA6D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485323" w:rsidRPr="00614CC7" w14:paraId="524E2C47" w14:textId="77777777" w:rsidTr="007E6DD2">
        <w:trPr>
          <w:trHeight w:val="315"/>
        </w:trPr>
        <w:tc>
          <w:tcPr>
            <w:tcW w:w="2835" w:type="dxa"/>
          </w:tcPr>
          <w:p w14:paraId="50481988" w14:textId="1C0580FA" w:rsidR="00485323" w:rsidRPr="00614CC7" w:rsidRDefault="00485323" w:rsidP="00B50A86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0"/>
              </w:rPr>
              <w:t>ДКО банка</w:t>
            </w:r>
          </w:p>
        </w:tc>
        <w:tc>
          <w:tcPr>
            <w:tcW w:w="6804" w:type="dxa"/>
          </w:tcPr>
          <w:p w14:paraId="7908666C" w14:textId="14603477" w:rsidR="00485323" w:rsidRPr="00614CC7" w:rsidRDefault="00485323" w:rsidP="00485323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Банковская структура дистанционного обслуживания клиентов.</w:t>
            </w:r>
          </w:p>
        </w:tc>
      </w:tr>
      <w:tr w:rsidR="00393B8C" w:rsidRPr="00614CC7" w14:paraId="550299C0" w14:textId="77777777" w:rsidTr="007E6DD2">
        <w:trPr>
          <w:trHeight w:val="315"/>
        </w:trPr>
        <w:tc>
          <w:tcPr>
            <w:tcW w:w="2835" w:type="dxa"/>
          </w:tcPr>
          <w:p w14:paraId="069B0D7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0560289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1AFFF1DB" w14:textId="77777777" w:rsidTr="007E6DD2">
        <w:trPr>
          <w:trHeight w:val="315"/>
        </w:trPr>
        <w:tc>
          <w:tcPr>
            <w:tcW w:w="2835" w:type="dxa"/>
          </w:tcPr>
          <w:p w14:paraId="5FD1339D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77B5F835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1D192304" w14:textId="77777777" w:rsidTr="007E6DD2">
        <w:trPr>
          <w:trHeight w:val="315"/>
        </w:trPr>
        <w:tc>
          <w:tcPr>
            <w:tcW w:w="2835" w:type="dxa"/>
          </w:tcPr>
          <w:p w14:paraId="67EE27E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lastRenderedPageBreak/>
              <w:t>Курьер</w:t>
            </w:r>
          </w:p>
        </w:tc>
        <w:tc>
          <w:tcPr>
            <w:tcW w:w="6804" w:type="dxa"/>
          </w:tcPr>
          <w:p w14:paraId="367E0F2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09C39405" w14:textId="77777777" w:rsidTr="007E6DD2">
        <w:trPr>
          <w:trHeight w:val="315"/>
        </w:trPr>
        <w:tc>
          <w:tcPr>
            <w:tcW w:w="2835" w:type="dxa"/>
          </w:tcPr>
          <w:p w14:paraId="686118FB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0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0"/>
          </w:p>
        </w:tc>
        <w:tc>
          <w:tcPr>
            <w:tcW w:w="6804" w:type="dxa"/>
          </w:tcPr>
          <w:p w14:paraId="70084ECA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5012D10D" w14:textId="77777777" w:rsidTr="007E6DD2">
        <w:trPr>
          <w:trHeight w:val="315"/>
        </w:trPr>
        <w:tc>
          <w:tcPr>
            <w:tcW w:w="2835" w:type="dxa"/>
          </w:tcPr>
          <w:p w14:paraId="2F12483A" w14:textId="77777777" w:rsidR="00A73223" w:rsidRPr="00614CC7" w:rsidRDefault="00A73223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6B69ACB0" w14:textId="77777777" w:rsidR="00A73223" w:rsidRPr="000003C8" w:rsidRDefault="00A73223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4A5BB42F" w14:textId="77777777" w:rsidTr="007E6DD2">
        <w:trPr>
          <w:trHeight w:val="315"/>
        </w:trPr>
        <w:tc>
          <w:tcPr>
            <w:tcW w:w="2835" w:type="dxa"/>
          </w:tcPr>
          <w:p w14:paraId="7CEAB5F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5353A131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FA2F3CE" w14:textId="77777777" w:rsidTr="007E6DD2">
        <w:trPr>
          <w:trHeight w:val="315"/>
        </w:trPr>
        <w:tc>
          <w:tcPr>
            <w:tcW w:w="2835" w:type="dxa"/>
          </w:tcPr>
          <w:p w14:paraId="3B1C51AE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48765B8C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Клиент Банка, который прошел этапы регистрации и активации. Дополнительно к возможностям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Н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е активированного участника может получать вознаграждения (тратить бонусы)</w:t>
            </w:r>
          </w:p>
        </w:tc>
      </w:tr>
    </w:tbl>
    <w:p w14:paraId="29701FE5" w14:textId="77777777" w:rsidR="00273541" w:rsidRPr="009232A4" w:rsidRDefault="00273541" w:rsidP="00B50A86">
      <w:pPr>
        <w:spacing w:line="264" w:lineRule="auto"/>
        <w:rPr>
          <w:rFonts w:ascii="Arial" w:hAnsi="Arial" w:cs="Arial"/>
        </w:rPr>
      </w:pPr>
    </w:p>
    <w:p w14:paraId="4D8469FC" w14:textId="77777777" w:rsidR="00273541" w:rsidRPr="009232A4" w:rsidRDefault="00273541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1" w:name="_Toc383550211"/>
      <w:r w:rsidRPr="009232A4">
        <w:rPr>
          <w:rFonts w:ascii="Arial" w:hAnsi="Arial" w:cs="Arial"/>
        </w:rPr>
        <w:t>Объединяющие роли</w:t>
      </w:r>
      <w:bookmarkEnd w:id="251"/>
    </w:p>
    <w:tbl>
      <w:tblPr>
        <w:tblStyle w:val="14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E38B6E2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BE2C18F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7528830E" w14:textId="77777777" w:rsidR="00393B8C" w:rsidRPr="00614CC7" w:rsidRDefault="00393B8C" w:rsidP="00B50A86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5C8278C7" w14:textId="77777777" w:rsidTr="007E6DD2">
        <w:trPr>
          <w:trHeight w:val="315"/>
        </w:trPr>
        <w:tc>
          <w:tcPr>
            <w:tcW w:w="2835" w:type="dxa"/>
          </w:tcPr>
          <w:p w14:paraId="50CCCD40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5BEADF3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A75AADD" w14:textId="77777777" w:rsidTr="007E6DD2">
        <w:trPr>
          <w:trHeight w:val="315"/>
        </w:trPr>
        <w:tc>
          <w:tcPr>
            <w:tcW w:w="2835" w:type="dxa"/>
          </w:tcPr>
          <w:p w14:paraId="146059CA" w14:textId="5F5461D9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  <w:r w:rsidR="00FB76F8">
              <w:rPr>
                <w:rFonts w:ascii="Arial" w:hAnsi="Arial" w:cs="Arial"/>
                <w:szCs w:val="20"/>
              </w:rPr>
              <w:t xml:space="preserve">, </w:t>
            </w:r>
            <w:r w:rsidR="00FB76F8" w:rsidRPr="00FB76F8">
              <w:rPr>
                <w:rFonts w:ascii="Arial" w:hAnsi="Arial" w:cs="Arial"/>
                <w:b/>
                <w:szCs w:val="20"/>
              </w:rPr>
              <w:t>Клиент</w:t>
            </w:r>
          </w:p>
        </w:tc>
        <w:tc>
          <w:tcPr>
            <w:tcW w:w="6804" w:type="dxa"/>
          </w:tcPr>
          <w:p w14:paraId="4F6158A6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 активированный участник» и (полноценный) «Участник»</w:t>
            </w:r>
          </w:p>
          <w:p w14:paraId="6492AFF8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7A8E78F8" w14:textId="77777777" w:rsidTr="007E6DD2">
        <w:trPr>
          <w:trHeight w:val="315"/>
        </w:trPr>
        <w:tc>
          <w:tcPr>
            <w:tcW w:w="2835" w:type="dxa"/>
            <w:hideMark/>
          </w:tcPr>
          <w:p w14:paraId="3F28BE19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19118872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50AC3C34" w14:textId="77777777" w:rsidR="00393B8C" w:rsidRPr="00614CC7" w:rsidRDefault="00393B8C" w:rsidP="00B50A86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46C3B961" w14:textId="77777777" w:rsidR="004A2257" w:rsidRPr="009232A4" w:rsidRDefault="000A038F" w:rsidP="00441EB8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52" w:name="_Toc374704575"/>
      <w:bookmarkStart w:id="253" w:name="_Toc383550212"/>
      <w:r w:rsidRPr="009232A4">
        <w:rPr>
          <w:rFonts w:ascii="Arial" w:hAnsi="Arial" w:cs="Arial"/>
        </w:rPr>
        <w:t>Описание функций</w:t>
      </w:r>
      <w:bookmarkEnd w:id="252"/>
      <w:bookmarkEnd w:id="253"/>
    </w:p>
    <w:p w14:paraId="5DAB9EAB" w14:textId="51D4EB05" w:rsidR="00A73223" w:rsidRPr="009232A4" w:rsidRDefault="008F4593" w:rsidP="008F4593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54" w:name="_Toc383550213"/>
      <w:r w:rsidRPr="008F4593">
        <w:rPr>
          <w:rFonts w:ascii="Arial" w:hAnsi="Arial" w:cs="Arial"/>
        </w:rPr>
        <w:t>ОБЩИЕ-1050 E-</w:t>
      </w:r>
      <w:proofErr w:type="spellStart"/>
      <w:r w:rsidRPr="008F4593">
        <w:rPr>
          <w:rFonts w:ascii="Arial" w:hAnsi="Arial" w:cs="Arial"/>
        </w:rPr>
        <w:t>mail</w:t>
      </w:r>
      <w:proofErr w:type="spellEnd"/>
      <w:r w:rsidRPr="008F4593">
        <w:rPr>
          <w:rFonts w:ascii="Arial" w:hAnsi="Arial" w:cs="Arial"/>
        </w:rPr>
        <w:t xml:space="preserve"> интерфейс для изменения логина клиента</w:t>
      </w:r>
      <w:bookmarkEnd w:id="254"/>
    </w:p>
    <w:p w14:paraId="1BF2FD8F" w14:textId="77777777" w:rsidR="00137E1E" w:rsidRPr="009232A4" w:rsidRDefault="00137E1E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5" w:name="_Toc383550214"/>
      <w:r w:rsidRPr="009232A4">
        <w:rPr>
          <w:rFonts w:ascii="Arial" w:hAnsi="Arial" w:cs="Arial"/>
        </w:rPr>
        <w:t>Назначение</w:t>
      </w:r>
      <w:bookmarkEnd w:id="255"/>
    </w:p>
    <w:p w14:paraId="53F61EF4" w14:textId="64EA51CC" w:rsidR="00170824" w:rsidRPr="00C30A5A" w:rsidRDefault="00211159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FD610D">
        <w:rPr>
          <w:rFonts w:ascii="Arial" w:hAnsi="Arial" w:cs="Arial"/>
        </w:rPr>
        <w:t>предоставить</w:t>
      </w:r>
      <w:r w:rsidR="003C456A">
        <w:rPr>
          <w:rFonts w:ascii="Arial" w:hAnsi="Arial" w:cs="Arial"/>
        </w:rPr>
        <w:t xml:space="preserve"> </w:t>
      </w:r>
      <w:r w:rsidR="008A086B">
        <w:rPr>
          <w:rFonts w:ascii="Arial" w:hAnsi="Arial" w:cs="Arial"/>
        </w:rPr>
        <w:t xml:space="preserve">возможность </w:t>
      </w:r>
      <w:r w:rsidR="00C30A5A">
        <w:rPr>
          <w:rFonts w:ascii="Arial" w:hAnsi="Arial" w:cs="Arial"/>
        </w:rPr>
        <w:t xml:space="preserve">операторам ДКО банка </w:t>
      </w:r>
      <w:r w:rsidR="00E33B86">
        <w:rPr>
          <w:rFonts w:ascii="Arial" w:hAnsi="Arial" w:cs="Arial"/>
        </w:rPr>
        <w:t xml:space="preserve">с участием ИС Банка изменять логины клиентов </w:t>
      </w:r>
      <w:r w:rsidR="00872581">
        <w:rPr>
          <w:rFonts w:ascii="Arial" w:hAnsi="Arial" w:cs="Arial"/>
        </w:rPr>
        <w:t xml:space="preserve">в системе «Коллекция» </w:t>
      </w:r>
      <w:r w:rsidR="00E33B86">
        <w:rPr>
          <w:rFonts w:ascii="Arial" w:hAnsi="Arial" w:cs="Arial"/>
        </w:rPr>
        <w:t>без доступа в АРМ.</w:t>
      </w:r>
    </w:p>
    <w:p w14:paraId="4A2C2728" w14:textId="77777777" w:rsidR="003A4244" w:rsidRDefault="003A4244" w:rsidP="00441EB8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6" w:name="_Ref379974539"/>
      <w:bookmarkStart w:id="257" w:name="_Toc383550215"/>
      <w:r>
        <w:rPr>
          <w:rFonts w:ascii="Arial" w:hAnsi="Arial" w:cs="Arial"/>
        </w:rPr>
        <w:t>Функциональные требования</w:t>
      </w:r>
      <w:bookmarkEnd w:id="256"/>
      <w:bookmarkEnd w:id="257"/>
    </w:p>
    <w:p w14:paraId="46F4A407" w14:textId="222AFC57" w:rsidR="00E17B5B" w:rsidRPr="00E17B5B" w:rsidRDefault="00E17B5B" w:rsidP="00E17B5B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Функциональные требования на доработки:</w:t>
      </w:r>
    </w:p>
    <w:p w14:paraId="309FC494" w14:textId="66209ECC" w:rsidR="00F82881" w:rsidRDefault="00E17B5B" w:rsidP="00C30A5A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Система «Коллекция» должна </w:t>
      </w:r>
      <w:r w:rsidR="00467938">
        <w:rPr>
          <w:rFonts w:ascii="Arial" w:hAnsi="Arial" w:cs="Arial"/>
        </w:rPr>
        <w:t xml:space="preserve">получать от Банка по </w:t>
      </w:r>
      <w:r w:rsidR="00467938">
        <w:rPr>
          <w:rFonts w:ascii="Arial" w:hAnsi="Arial" w:cs="Arial"/>
          <w:lang w:val="en-US"/>
        </w:rPr>
        <w:t>e</w:t>
      </w:r>
      <w:r w:rsidR="00467938" w:rsidRPr="00467938">
        <w:rPr>
          <w:rFonts w:ascii="Arial" w:hAnsi="Arial" w:cs="Arial"/>
        </w:rPr>
        <w:t>-</w:t>
      </w:r>
      <w:r w:rsidR="00467938">
        <w:rPr>
          <w:rFonts w:ascii="Arial" w:hAnsi="Arial" w:cs="Arial"/>
          <w:lang w:val="en-US"/>
        </w:rPr>
        <w:t>mail</w:t>
      </w:r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данные об изменении логинов клиентов, изменять их в системе «Коллекция».</w:t>
      </w:r>
    </w:p>
    <w:p w14:paraId="617FC6F4" w14:textId="146049F5" w:rsidR="00FB76F8" w:rsidRPr="00FB76F8" w:rsidRDefault="00E17B5B" w:rsidP="00467938">
      <w:pPr>
        <w:pStyle w:val="ae"/>
        <w:numPr>
          <w:ilvl w:val="0"/>
          <w:numId w:val="11"/>
        </w:numPr>
        <w:spacing w:line="264" w:lineRule="auto"/>
        <w:ind w:left="360"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hAnsi="Arial" w:cs="Arial"/>
        </w:rPr>
        <w:t xml:space="preserve">Система «Коллекция» должна </w:t>
      </w:r>
      <w:r w:rsidR="00467938">
        <w:rPr>
          <w:rFonts w:ascii="Arial" w:hAnsi="Arial" w:cs="Arial"/>
        </w:rPr>
        <w:t xml:space="preserve">после обработки </w:t>
      </w:r>
      <w:r w:rsidR="00467938">
        <w:rPr>
          <w:rFonts w:ascii="Arial" w:hAnsi="Arial" w:cs="Arial"/>
          <w:lang w:val="en-US"/>
        </w:rPr>
        <w:t>e</w:t>
      </w:r>
      <w:r w:rsidR="00467938" w:rsidRPr="00467938">
        <w:rPr>
          <w:rFonts w:ascii="Arial" w:hAnsi="Arial" w:cs="Arial"/>
        </w:rPr>
        <w:t>-</w:t>
      </w:r>
      <w:r w:rsidR="00467938">
        <w:rPr>
          <w:rFonts w:ascii="Arial" w:hAnsi="Arial" w:cs="Arial"/>
          <w:lang w:val="en-US"/>
        </w:rPr>
        <w:t>mail</w:t>
      </w:r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от</w:t>
      </w:r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Банка отправлять ответ с результатами обработки.</w:t>
      </w:r>
    </w:p>
    <w:p w14:paraId="20E948EF" w14:textId="53F442E0" w:rsidR="00F82881" w:rsidRDefault="00F82881" w:rsidP="00F82881">
      <w:pPr>
        <w:pStyle w:val="3"/>
        <w:numPr>
          <w:ilvl w:val="2"/>
          <w:numId w:val="27"/>
        </w:numPr>
        <w:spacing w:before="360" w:after="240" w:line="264" w:lineRule="auto"/>
        <w:rPr>
          <w:rFonts w:ascii="Arial" w:hAnsi="Arial" w:cs="Arial"/>
        </w:rPr>
      </w:pPr>
      <w:bookmarkStart w:id="258" w:name="_Toc383550216"/>
      <w:r>
        <w:rPr>
          <w:rFonts w:ascii="Arial" w:hAnsi="Arial" w:cs="Arial"/>
        </w:rPr>
        <w:t>Описание функционала</w:t>
      </w:r>
      <w:bookmarkEnd w:id="258"/>
    </w:p>
    <w:p w14:paraId="5998295B" w14:textId="329B8859" w:rsidR="00467938" w:rsidRPr="00467938" w:rsidRDefault="00470BE2" w:rsidP="00467938">
      <w:pPr>
        <w:spacing w:line="264" w:lineRule="auto"/>
        <w:rPr>
          <w:rFonts w:ascii="Arial" w:hAnsi="Arial" w:cs="Arial"/>
          <w:b/>
        </w:rPr>
      </w:pPr>
      <w:r w:rsidRPr="00467938">
        <w:rPr>
          <w:rFonts w:ascii="Arial" w:hAnsi="Arial" w:cs="Arial"/>
          <w:b/>
        </w:rPr>
        <w:t>Для выполн</w:t>
      </w:r>
      <w:r w:rsidR="008B2445" w:rsidRPr="00467938">
        <w:rPr>
          <w:rFonts w:ascii="Arial" w:hAnsi="Arial" w:cs="Arial"/>
          <w:b/>
        </w:rPr>
        <w:t xml:space="preserve">ения данной доработки требуется </w:t>
      </w:r>
      <w:r w:rsidR="00467938" w:rsidRPr="00467938">
        <w:rPr>
          <w:rFonts w:ascii="Arial" w:hAnsi="Arial" w:cs="Arial"/>
          <w:b/>
        </w:rPr>
        <w:t>доработать</w:t>
      </w:r>
      <w:r w:rsidR="006B240D" w:rsidRPr="00467938">
        <w:rPr>
          <w:rFonts w:ascii="Arial" w:hAnsi="Arial" w:cs="Arial"/>
          <w:b/>
        </w:rPr>
        <w:t xml:space="preserve"> взаимодействие с </w:t>
      </w:r>
      <w:r w:rsidR="00467938" w:rsidRPr="00467938">
        <w:rPr>
          <w:rFonts w:ascii="Arial" w:hAnsi="Arial" w:cs="Arial"/>
          <w:b/>
        </w:rPr>
        <w:t>ИС</w:t>
      </w:r>
      <w:r w:rsidR="006B240D" w:rsidRPr="00467938">
        <w:rPr>
          <w:rFonts w:ascii="Arial" w:hAnsi="Arial" w:cs="Arial"/>
          <w:b/>
        </w:rPr>
        <w:t xml:space="preserve"> Банка</w:t>
      </w:r>
      <w:r w:rsidR="00D70F85" w:rsidRPr="00467938">
        <w:rPr>
          <w:rFonts w:ascii="Arial" w:hAnsi="Arial" w:cs="Arial"/>
          <w:b/>
        </w:rPr>
        <w:t xml:space="preserve"> </w:t>
      </w:r>
      <w:r w:rsidR="00467938" w:rsidRPr="00467938">
        <w:rPr>
          <w:rFonts w:ascii="Arial" w:hAnsi="Arial" w:cs="Arial"/>
          <w:b/>
        </w:rPr>
        <w:t xml:space="preserve">3.12 </w:t>
      </w:r>
      <w:bookmarkStart w:id="259" w:name="_Toc377747006"/>
      <w:r w:rsidR="00467938" w:rsidRPr="00467938">
        <w:rPr>
          <w:rFonts w:ascii="Arial" w:hAnsi="Arial" w:cs="Arial"/>
          <w:b/>
        </w:rPr>
        <w:t>Изменение номера мобильного телефона клиента Банком</w:t>
      </w:r>
      <w:bookmarkEnd w:id="259"/>
      <w:r w:rsidR="00467938" w:rsidRPr="00467938">
        <w:rPr>
          <w:rFonts w:ascii="Arial" w:hAnsi="Arial" w:cs="Arial"/>
          <w:b/>
        </w:rPr>
        <w:t>:</w:t>
      </w:r>
    </w:p>
    <w:p w14:paraId="3372C1AE" w14:textId="3038EF03" w:rsidR="006B240D" w:rsidRDefault="00D70F85" w:rsidP="00467938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Система должна </w:t>
      </w:r>
      <w:r w:rsidR="00467938">
        <w:rPr>
          <w:rFonts w:ascii="Arial" w:hAnsi="Arial" w:cs="Arial"/>
        </w:rPr>
        <w:t xml:space="preserve">каждые 5 минут загружать и обрабатывать </w:t>
      </w:r>
      <w:r w:rsidR="00467938" w:rsidRPr="00467938">
        <w:rPr>
          <w:rFonts w:ascii="Arial" w:hAnsi="Arial" w:cs="Arial"/>
        </w:rPr>
        <w:t>e-</w:t>
      </w:r>
      <w:proofErr w:type="spellStart"/>
      <w:r w:rsidR="00467938" w:rsidRPr="00467938">
        <w:rPr>
          <w:rFonts w:ascii="Arial" w:hAnsi="Arial" w:cs="Arial"/>
        </w:rPr>
        <w:t>mail</w:t>
      </w:r>
      <w:proofErr w:type="spellEnd"/>
      <w:r w:rsidR="00467938" w:rsidRPr="00467938">
        <w:rPr>
          <w:rFonts w:ascii="Arial" w:hAnsi="Arial" w:cs="Arial"/>
        </w:rPr>
        <w:t xml:space="preserve"> </w:t>
      </w:r>
      <w:r w:rsidR="00467938">
        <w:rPr>
          <w:rFonts w:ascii="Arial" w:hAnsi="Arial" w:cs="Arial"/>
        </w:rPr>
        <w:t>от ИС Банка с реестром измененных логинов клиентов. Формат файла и полное описание взаимодействи</w:t>
      </w:r>
      <w:r w:rsidR="00234138">
        <w:rPr>
          <w:rFonts w:ascii="Arial" w:hAnsi="Arial" w:cs="Arial"/>
        </w:rPr>
        <w:t>я</w:t>
      </w:r>
      <w:bookmarkStart w:id="260" w:name="_GoBack"/>
      <w:bookmarkEnd w:id="260"/>
      <w:r w:rsidR="00467938">
        <w:rPr>
          <w:rFonts w:ascii="Arial" w:hAnsi="Arial" w:cs="Arial"/>
        </w:rPr>
        <w:t xml:space="preserve"> приводится в документе </w:t>
      </w:r>
      <w:r w:rsidR="00467938" w:rsidRPr="00467938">
        <w:rPr>
          <w:rFonts w:ascii="Arial" w:hAnsi="Arial" w:cs="Arial"/>
          <w:i/>
        </w:rPr>
        <w:t>Описание электронного обмена информацией с ВТБ24-Лояльность.doc</w:t>
      </w:r>
      <w:r w:rsidR="00467938">
        <w:rPr>
          <w:rFonts w:ascii="Arial" w:hAnsi="Arial" w:cs="Arial"/>
        </w:rPr>
        <w:t>.</w:t>
      </w:r>
    </w:p>
    <w:p w14:paraId="3A4817B0" w14:textId="5D708102" w:rsidR="0001608B" w:rsidRPr="0001608B" w:rsidRDefault="0001608B" w:rsidP="0001608B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По результатам обработки система «Коллекция» должна отправлять на указанный </w:t>
      </w:r>
      <w:r>
        <w:rPr>
          <w:rFonts w:ascii="Arial" w:hAnsi="Arial" w:cs="Arial"/>
          <w:lang w:val="en-US"/>
        </w:rPr>
        <w:t>e</w:t>
      </w:r>
      <w:r w:rsidRPr="0001608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 w:rsidRPr="000160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банка файл с ответом (синхронно, не по расписанию).</w:t>
      </w:r>
    </w:p>
    <w:p w14:paraId="3F58161E" w14:textId="0D396ED7" w:rsidR="00467938" w:rsidRDefault="00467938" w:rsidP="00D70F85">
      <w:pPr>
        <w:pStyle w:val="ae"/>
        <w:numPr>
          <w:ilvl w:val="0"/>
          <w:numId w:val="19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оптимизировать подсистему обработки входящих писем таким образом, чтобы появилась возможность обрабатывать письма не по расписанию, а на регулярной основе (чаще </w:t>
      </w:r>
      <w:r w:rsidR="00547BB7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раза в час).</w:t>
      </w:r>
    </w:p>
    <w:p w14:paraId="772157CC" w14:textId="77777777" w:rsidR="00467938" w:rsidRDefault="00467938" w:rsidP="00B50A86">
      <w:pPr>
        <w:spacing w:line="264" w:lineRule="auto"/>
        <w:rPr>
          <w:rFonts w:ascii="Arial" w:hAnsi="Arial" w:cs="Arial"/>
        </w:rPr>
      </w:pPr>
    </w:p>
    <w:p w14:paraId="084F9E7F" w14:textId="34653D60" w:rsidR="00C25DF7" w:rsidRPr="001B7A33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</w:t>
      </w:r>
      <w:r w:rsidR="004C22C6">
        <w:rPr>
          <w:rFonts w:ascii="Arial" w:hAnsi="Arial" w:cs="Arial"/>
        </w:rPr>
        <w:t xml:space="preserve">выполнение </w:t>
      </w:r>
      <w:r w:rsidR="00B6712F">
        <w:rPr>
          <w:rFonts w:ascii="Arial" w:hAnsi="Arial" w:cs="Arial"/>
        </w:rPr>
        <w:t>доработок</w:t>
      </w:r>
      <w:r w:rsidR="004C22C6">
        <w:rPr>
          <w:rFonts w:ascii="Arial" w:hAnsi="Arial" w:cs="Arial"/>
        </w:rPr>
        <w:t xml:space="preserve"> Банком</w:t>
      </w:r>
      <w:r w:rsidR="00D305D6">
        <w:rPr>
          <w:rFonts w:ascii="Arial" w:hAnsi="Arial" w:cs="Arial"/>
        </w:rPr>
        <w:t xml:space="preserve"> (см. </w:t>
      </w:r>
      <w:r w:rsidR="00B6712F" w:rsidRPr="00B6712F">
        <w:rPr>
          <w:rFonts w:ascii="Arial" w:hAnsi="Arial" w:cs="Arial"/>
          <w:color w:val="0070C0"/>
        </w:rPr>
        <w:fldChar w:fldCharType="begin"/>
      </w:r>
      <w:r w:rsidR="00B6712F" w:rsidRPr="00B6712F">
        <w:rPr>
          <w:rFonts w:ascii="Arial" w:hAnsi="Arial" w:cs="Arial"/>
          <w:color w:val="0070C0"/>
        </w:rPr>
        <w:instrText xml:space="preserve"> REF _Ref383548702 \h </w:instrText>
      </w:r>
      <w:r w:rsidR="00B6712F" w:rsidRPr="00B6712F">
        <w:rPr>
          <w:rFonts w:ascii="Arial" w:hAnsi="Arial" w:cs="Arial"/>
          <w:color w:val="0070C0"/>
        </w:rPr>
      </w:r>
      <w:r w:rsidR="00B6712F" w:rsidRPr="00B6712F">
        <w:rPr>
          <w:rFonts w:ascii="Arial" w:hAnsi="Arial" w:cs="Arial"/>
          <w:color w:val="0070C0"/>
        </w:rPr>
        <w:fldChar w:fldCharType="separate"/>
      </w:r>
      <w:r w:rsidR="00B6712F" w:rsidRPr="00B6712F">
        <w:rPr>
          <w:rFonts w:ascii="Arial" w:hAnsi="Arial" w:cs="Arial"/>
          <w:color w:val="0070C0"/>
        </w:rPr>
        <w:t>Требования к доработкам в ИС Банка</w:t>
      </w:r>
      <w:r w:rsidR="00B6712F" w:rsidRPr="00B6712F">
        <w:rPr>
          <w:rFonts w:ascii="Arial" w:hAnsi="Arial" w:cs="Arial"/>
          <w:color w:val="0070C0"/>
        </w:rPr>
        <w:fldChar w:fldCharType="end"/>
      </w:r>
      <w:r w:rsidR="00D305D6" w:rsidRPr="00D305D6">
        <w:rPr>
          <w:rFonts w:ascii="Arial" w:hAnsi="Arial" w:cs="Arial"/>
          <w:color w:val="0070C0"/>
        </w:rPr>
        <w:fldChar w:fldCharType="begin"/>
      </w:r>
      <w:r w:rsidR="00D305D6" w:rsidRPr="00D305D6">
        <w:rPr>
          <w:rFonts w:ascii="Arial" w:hAnsi="Arial" w:cs="Arial"/>
          <w:color w:val="0070C0"/>
        </w:rPr>
        <w:instrText xml:space="preserve"> REF _Ref379996180 \h </w:instrText>
      </w:r>
      <w:r w:rsidR="00D305D6" w:rsidRPr="00D305D6">
        <w:rPr>
          <w:rFonts w:ascii="Arial" w:hAnsi="Arial" w:cs="Arial"/>
          <w:color w:val="0070C0"/>
        </w:rPr>
      </w:r>
      <w:r w:rsidR="00D305D6" w:rsidRPr="00D305D6">
        <w:rPr>
          <w:rFonts w:ascii="Arial" w:hAnsi="Arial" w:cs="Arial"/>
          <w:color w:val="0070C0"/>
        </w:rPr>
        <w:fldChar w:fldCharType="end"/>
      </w:r>
      <w:r w:rsidR="00D305D6">
        <w:rPr>
          <w:rFonts w:ascii="Arial" w:hAnsi="Arial" w:cs="Arial"/>
        </w:rPr>
        <w:t>).</w:t>
      </w:r>
    </w:p>
    <w:p w14:paraId="71802056" w14:textId="77777777" w:rsidR="00C25DF7" w:rsidRDefault="00C25DF7" w:rsidP="00B50A86">
      <w:pPr>
        <w:spacing w:line="264" w:lineRule="auto"/>
        <w:rPr>
          <w:rFonts w:ascii="Arial" w:hAnsi="Arial" w:cs="Arial"/>
        </w:rPr>
      </w:pPr>
    </w:p>
    <w:p w14:paraId="5EB5D213" w14:textId="230CA379" w:rsidR="00C25DF7" w:rsidRDefault="00C25DF7" w:rsidP="00B50A8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 w:rsidR="002428E5" w:rsidRPr="002428E5">
        <w:rPr>
          <w:rFonts w:ascii="Arial" w:hAnsi="Arial" w:cs="Arial"/>
          <w:color w:val="0070C0"/>
        </w:rPr>
        <w:fldChar w:fldCharType="begin"/>
      </w:r>
      <w:r w:rsidR="002428E5" w:rsidRPr="002428E5">
        <w:rPr>
          <w:rFonts w:ascii="Arial" w:hAnsi="Arial" w:cs="Arial"/>
          <w:color w:val="0070C0"/>
        </w:rPr>
        <w:instrText xml:space="preserve"> REF _Ref383536775 \h </w:instrText>
      </w:r>
      <w:r w:rsidR="002428E5" w:rsidRPr="002428E5">
        <w:rPr>
          <w:rFonts w:ascii="Arial" w:hAnsi="Arial" w:cs="Arial"/>
          <w:color w:val="0070C0"/>
        </w:rPr>
      </w:r>
      <w:r w:rsidR="002428E5" w:rsidRPr="002428E5">
        <w:rPr>
          <w:rFonts w:ascii="Arial" w:hAnsi="Arial" w:cs="Arial"/>
          <w:color w:val="0070C0"/>
        </w:rPr>
        <w:fldChar w:fldCharType="separate"/>
      </w:r>
      <w:r w:rsidR="002428E5" w:rsidRPr="002428E5">
        <w:rPr>
          <w:rFonts w:ascii="Arial" w:hAnsi="Arial" w:cs="Arial"/>
          <w:color w:val="0070C0"/>
        </w:rPr>
        <w:t>Ограничения для функции ОБЩИЕ-1000 E-</w:t>
      </w:r>
      <w:proofErr w:type="spellStart"/>
      <w:r w:rsidR="002428E5" w:rsidRPr="002428E5">
        <w:rPr>
          <w:rFonts w:ascii="Arial" w:hAnsi="Arial" w:cs="Arial"/>
          <w:color w:val="0070C0"/>
        </w:rPr>
        <w:t>mail</w:t>
      </w:r>
      <w:proofErr w:type="spellEnd"/>
      <w:r w:rsidR="002428E5" w:rsidRPr="002428E5">
        <w:rPr>
          <w:rFonts w:ascii="Arial" w:hAnsi="Arial" w:cs="Arial"/>
          <w:color w:val="0070C0"/>
        </w:rPr>
        <w:t xml:space="preserve"> интерфейс для «Обратной связи»</w:t>
      </w:r>
      <w:r w:rsidR="002428E5" w:rsidRPr="002428E5">
        <w:rPr>
          <w:rFonts w:ascii="Arial" w:hAnsi="Arial" w:cs="Arial"/>
          <w:color w:val="0070C0"/>
        </w:rPr>
        <w:fldChar w:fldCharType="end"/>
      </w:r>
      <w:r w:rsidR="002428E5" w:rsidRPr="002428E5">
        <w:rPr>
          <w:rFonts w:ascii="Arial" w:hAnsi="Arial" w:cs="Arial"/>
        </w:rPr>
        <w:t>.</w:t>
      </w:r>
    </w:p>
    <w:p w14:paraId="00491818" w14:textId="77777777" w:rsidR="00A04135" w:rsidRDefault="00A04135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1" w:name="_Toc380000932"/>
      <w:bookmarkStart w:id="262" w:name="_Toc383550217"/>
      <w:r>
        <w:rPr>
          <w:rFonts w:ascii="Arial" w:hAnsi="Arial" w:cs="Arial"/>
        </w:rPr>
        <w:t>Требования к внешним системам и партнерам</w:t>
      </w:r>
      <w:bookmarkEnd w:id="261"/>
      <w:bookmarkEnd w:id="262"/>
    </w:p>
    <w:p w14:paraId="09F47F48" w14:textId="31094946" w:rsidR="00A25167" w:rsidRDefault="00A25167" w:rsidP="00916E7B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63" w:name="_Ref379996180"/>
      <w:bookmarkStart w:id="264" w:name="_Toc380000935"/>
      <w:bookmarkStart w:id="265" w:name="_Ref383548702"/>
      <w:bookmarkStart w:id="266" w:name="_Toc383550218"/>
      <w:r>
        <w:rPr>
          <w:rFonts w:ascii="Arial" w:hAnsi="Arial" w:cs="Arial"/>
        </w:rPr>
        <w:t xml:space="preserve">Требования к </w:t>
      </w:r>
      <w:r w:rsidR="00467938">
        <w:rPr>
          <w:rFonts w:ascii="Arial" w:hAnsi="Arial" w:cs="Arial"/>
        </w:rPr>
        <w:t>доработкам в ИС</w:t>
      </w:r>
      <w:r>
        <w:rPr>
          <w:rFonts w:ascii="Arial" w:hAnsi="Arial" w:cs="Arial"/>
        </w:rPr>
        <w:t xml:space="preserve"> Банк</w:t>
      </w:r>
      <w:bookmarkEnd w:id="263"/>
      <w:bookmarkEnd w:id="264"/>
      <w:r w:rsidR="00467938">
        <w:rPr>
          <w:rFonts w:ascii="Arial" w:hAnsi="Arial" w:cs="Arial"/>
        </w:rPr>
        <w:t>а</w:t>
      </w:r>
      <w:bookmarkEnd w:id="265"/>
      <w:bookmarkEnd w:id="266"/>
    </w:p>
    <w:p w14:paraId="6DEC8E3C" w14:textId="77777777" w:rsidR="00547BB7" w:rsidRDefault="00547BB7" w:rsidP="00547BB7">
      <w:pPr>
        <w:pStyle w:val="ae"/>
        <w:numPr>
          <w:ilvl w:val="0"/>
          <w:numId w:val="42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Банку необходимо на своей стороне </w:t>
      </w:r>
      <w:r w:rsidRPr="00547BB7">
        <w:rPr>
          <w:rFonts w:ascii="Arial" w:hAnsi="Arial" w:cs="Arial"/>
        </w:rPr>
        <w:t>реализовать взаимодействие 3.12 Изменение номера моб</w:t>
      </w:r>
      <w:r>
        <w:rPr>
          <w:rFonts w:ascii="Arial" w:hAnsi="Arial" w:cs="Arial"/>
        </w:rPr>
        <w:t xml:space="preserve">ильного телефона клиента Банком. </w:t>
      </w:r>
    </w:p>
    <w:p w14:paraId="01442C0E" w14:textId="4984A0D3" w:rsidR="00A25167" w:rsidRPr="00547BB7" w:rsidRDefault="00547BB7" w:rsidP="00547BB7">
      <w:pPr>
        <w:pStyle w:val="ae"/>
        <w:spacing w:line="264" w:lineRule="auto"/>
        <w:ind w:left="360"/>
        <w:rPr>
          <w:rFonts w:ascii="Arial" w:hAnsi="Arial" w:cs="Arial"/>
        </w:rPr>
      </w:pPr>
      <w:r w:rsidRPr="00547BB7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Формирование реестра в ИС Банка должно производиться</w:t>
      </w:r>
      <w:r w:rsidR="0001608B" w:rsidRPr="00547BB7">
        <w:rPr>
          <w:rFonts w:ascii="Arial" w:hAnsi="Arial" w:cs="Arial"/>
        </w:rPr>
        <w:t xml:space="preserve"> по запросу оператора ДКО.</w:t>
      </w:r>
    </w:p>
    <w:p w14:paraId="0E97EEE6" w14:textId="77777777" w:rsidR="00F16995" w:rsidRPr="00943F5F" w:rsidRDefault="00F16995" w:rsidP="00916E7B">
      <w:pPr>
        <w:pStyle w:val="1"/>
        <w:numPr>
          <w:ilvl w:val="0"/>
          <w:numId w:val="27"/>
        </w:numPr>
        <w:spacing w:line="264" w:lineRule="auto"/>
        <w:rPr>
          <w:rFonts w:ascii="Arial" w:hAnsi="Arial" w:cs="Arial"/>
        </w:rPr>
      </w:pPr>
      <w:bookmarkStart w:id="267" w:name="_Toc380000936"/>
      <w:bookmarkStart w:id="268" w:name="_Toc383550219"/>
      <w:bookmarkStart w:id="269" w:name="_Ref378821281"/>
      <w:r w:rsidRPr="008F5DFC">
        <w:rPr>
          <w:rFonts w:ascii="Arial" w:hAnsi="Arial" w:cs="Arial"/>
        </w:rPr>
        <w:t>Ограничения и допущения доработок системы</w:t>
      </w:r>
      <w:bookmarkEnd w:id="267"/>
      <w:bookmarkEnd w:id="268"/>
    </w:p>
    <w:p w14:paraId="75B4A560" w14:textId="3DA36C6C" w:rsidR="009A54FB" w:rsidRDefault="00475A14" w:rsidP="008F4593">
      <w:pPr>
        <w:pStyle w:val="20"/>
        <w:numPr>
          <w:ilvl w:val="1"/>
          <w:numId w:val="27"/>
        </w:numPr>
        <w:spacing w:before="480" w:after="240" w:line="264" w:lineRule="auto"/>
        <w:rPr>
          <w:rFonts w:ascii="Arial" w:hAnsi="Arial" w:cs="Arial"/>
        </w:rPr>
      </w:pPr>
      <w:bookmarkStart w:id="270" w:name="_Ref381714143"/>
      <w:bookmarkStart w:id="271" w:name="_Ref381714165"/>
      <w:bookmarkStart w:id="272" w:name="_Ref383536775"/>
      <w:bookmarkStart w:id="273" w:name="_Toc383550220"/>
      <w:bookmarkEnd w:id="269"/>
      <w:r>
        <w:rPr>
          <w:rFonts w:ascii="Arial" w:hAnsi="Arial" w:cs="Arial"/>
        </w:rPr>
        <w:t xml:space="preserve">Ограничения </w:t>
      </w:r>
      <w:r w:rsidR="008D6166">
        <w:rPr>
          <w:rFonts w:ascii="Arial" w:hAnsi="Arial" w:cs="Arial"/>
        </w:rPr>
        <w:t xml:space="preserve">и допущения </w:t>
      </w:r>
      <w:r>
        <w:rPr>
          <w:rFonts w:ascii="Arial" w:hAnsi="Arial" w:cs="Arial"/>
        </w:rPr>
        <w:t>для</w:t>
      </w:r>
      <w:r w:rsidR="00F16995">
        <w:rPr>
          <w:rFonts w:ascii="Arial" w:hAnsi="Arial" w:cs="Arial"/>
        </w:rPr>
        <w:t xml:space="preserve"> </w:t>
      </w:r>
      <w:r w:rsidR="00F16995" w:rsidRPr="00943F5F">
        <w:rPr>
          <w:rFonts w:ascii="Arial" w:hAnsi="Arial" w:cs="Arial"/>
        </w:rPr>
        <w:t>функции</w:t>
      </w:r>
      <w:bookmarkEnd w:id="270"/>
      <w:bookmarkEnd w:id="271"/>
      <w:r w:rsidR="00F82881">
        <w:rPr>
          <w:rFonts w:ascii="Arial" w:hAnsi="Arial" w:cs="Arial"/>
        </w:rPr>
        <w:t xml:space="preserve"> </w:t>
      </w:r>
      <w:bookmarkEnd w:id="272"/>
      <w:r w:rsidR="008F4593" w:rsidRPr="008F4593">
        <w:rPr>
          <w:rFonts w:ascii="Arial" w:hAnsi="Arial" w:cs="Arial"/>
        </w:rPr>
        <w:t>ОБЩИЕ-1050 E-</w:t>
      </w:r>
      <w:proofErr w:type="spellStart"/>
      <w:r w:rsidR="008F4593" w:rsidRPr="008F4593">
        <w:rPr>
          <w:rFonts w:ascii="Arial" w:hAnsi="Arial" w:cs="Arial"/>
        </w:rPr>
        <w:t>mail</w:t>
      </w:r>
      <w:proofErr w:type="spellEnd"/>
      <w:r w:rsidR="008F4593" w:rsidRPr="008F4593">
        <w:rPr>
          <w:rFonts w:ascii="Arial" w:hAnsi="Arial" w:cs="Arial"/>
        </w:rPr>
        <w:t xml:space="preserve"> интерфейс для изменения логина клиента</w:t>
      </w:r>
      <w:bookmarkEnd w:id="273"/>
    </w:p>
    <w:p w14:paraId="2E393A14" w14:textId="77777777" w:rsidR="00E60205" w:rsidRPr="00462387" w:rsidRDefault="00E60205" w:rsidP="00B50A86">
      <w:pPr>
        <w:spacing w:line="264" w:lineRule="auto"/>
        <w:rPr>
          <w:rFonts w:ascii="Arial" w:hAnsi="Arial" w:cs="Arial"/>
          <w:b/>
        </w:rPr>
      </w:pPr>
      <w:r w:rsidRPr="00462387">
        <w:rPr>
          <w:rFonts w:ascii="Arial" w:hAnsi="Arial" w:cs="Arial"/>
          <w:b/>
        </w:rPr>
        <w:t>Для реализации данной функции на стороне системы «Коллекция» необходимо с заказчиком согласовать следующие ограничения и допущения:</w:t>
      </w:r>
    </w:p>
    <w:p w14:paraId="6C102D31" w14:textId="77777777" w:rsidR="005C6073" w:rsidRDefault="007E2347" w:rsidP="003570B1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Реализация изменения логинов клиентов будет выполнена посредством взаимодействия с ИС Банка </w:t>
      </w:r>
      <w:r w:rsidRPr="003570B1">
        <w:rPr>
          <w:rFonts w:ascii="Arial" w:hAnsi="Arial" w:cs="Arial"/>
        </w:rPr>
        <w:t>3.12 Изменение номера мобильного телефона клиента Банком</w:t>
      </w:r>
      <w:r>
        <w:rPr>
          <w:rFonts w:ascii="Arial" w:hAnsi="Arial" w:cs="Arial"/>
        </w:rPr>
        <w:t>.</w:t>
      </w:r>
      <w:r w:rsidR="005C6073">
        <w:rPr>
          <w:rFonts w:ascii="Arial" w:hAnsi="Arial" w:cs="Arial"/>
        </w:rPr>
        <w:t xml:space="preserve"> Требования к интеграции представлены в документе </w:t>
      </w:r>
      <w:r w:rsidR="005C6073" w:rsidRPr="003570B1">
        <w:rPr>
          <w:rFonts w:ascii="Arial" w:hAnsi="Arial" w:cs="Arial"/>
          <w:i/>
        </w:rPr>
        <w:t>Описание электронного обмена информацией с ВТБ24-Лояльность.doc</w:t>
      </w:r>
      <w:r w:rsidR="005C6073">
        <w:rPr>
          <w:rFonts w:ascii="Arial" w:hAnsi="Arial" w:cs="Arial"/>
        </w:rPr>
        <w:t>.</w:t>
      </w:r>
    </w:p>
    <w:p w14:paraId="60FFE251" w14:textId="4372F830" w:rsidR="00712648" w:rsidRPr="005C6073" w:rsidRDefault="005C6073" w:rsidP="005C6073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 w:rsidRPr="005C6073">
        <w:rPr>
          <w:rFonts w:ascii="Arial" w:hAnsi="Arial" w:cs="Arial"/>
        </w:rPr>
        <w:t>Банк самостоятельно проводит аудит действий операторов. Для системы Коллекция все операторы представлены системным пользователем.</w:t>
      </w:r>
    </w:p>
    <w:p w14:paraId="64664B85" w14:textId="6267E32C" w:rsidR="003A25E4" w:rsidRDefault="003A25E4" w:rsidP="006A78FE">
      <w:pPr>
        <w:pStyle w:val="ae"/>
        <w:numPr>
          <w:ilvl w:val="0"/>
          <w:numId w:val="25"/>
        </w:numPr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Расписание загрузки и обработки писем может </w:t>
      </w:r>
      <w:r w:rsidR="006704B0">
        <w:rPr>
          <w:rFonts w:ascii="Arial" w:hAnsi="Arial" w:cs="Arial"/>
        </w:rPr>
        <w:t>быть скорректирована по запросу Банка</w:t>
      </w:r>
      <w:r>
        <w:rPr>
          <w:rFonts w:ascii="Arial" w:hAnsi="Arial" w:cs="Arial"/>
        </w:rPr>
        <w:t>. Первоначальная настройка будет 1 раз в 5 минут.</w:t>
      </w:r>
    </w:p>
    <w:p w14:paraId="6735583E" w14:textId="4877BE0A" w:rsidR="008C1021" w:rsidRPr="00E429AB" w:rsidRDefault="008C1021" w:rsidP="008F4593">
      <w:pPr>
        <w:keepLines w:val="0"/>
        <w:spacing w:line="264" w:lineRule="auto"/>
        <w:rPr>
          <w:rFonts w:ascii="Arial" w:hAnsi="Arial" w:cs="Arial"/>
        </w:rPr>
      </w:pPr>
    </w:p>
    <w:sectPr w:rsidR="008C1021" w:rsidRPr="00E429AB" w:rsidSect="000003C8">
      <w:headerReference w:type="default" r:id="rId13"/>
      <w:footerReference w:type="default" r:id="rId14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42FC0F" w15:done="0"/>
  <w15:commentEx w15:paraId="349946E4" w15:done="0"/>
  <w15:commentEx w15:paraId="75DCFB4B" w15:done="0"/>
  <w15:commentEx w15:paraId="1C1A906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74F5C" w14:textId="77777777" w:rsidR="00AA115A" w:rsidRDefault="00AA115A" w:rsidP="002129C0">
      <w:r>
        <w:separator/>
      </w:r>
    </w:p>
  </w:endnote>
  <w:endnote w:type="continuationSeparator" w:id="0">
    <w:p w14:paraId="097BCD88" w14:textId="77777777" w:rsidR="00AA115A" w:rsidRDefault="00AA115A" w:rsidP="002129C0">
      <w:r>
        <w:continuationSeparator/>
      </w:r>
    </w:p>
  </w:endnote>
  <w:endnote w:type="continuationNotice" w:id="1">
    <w:p w14:paraId="284824D7" w14:textId="77777777" w:rsidR="00AA115A" w:rsidRDefault="00AA11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AD48C1" w:rsidRPr="000003C8" w:rsidRDefault="00AD48C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234138">
          <w:rPr>
            <w:rFonts w:ascii="Arial" w:hAnsi="Arial" w:cs="Arial"/>
            <w:noProof/>
          </w:rPr>
          <w:t>6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AD48C1" w:rsidRDefault="00AD48C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D717B" w14:textId="77777777" w:rsidR="00AA115A" w:rsidRDefault="00AA115A" w:rsidP="002129C0">
      <w:r>
        <w:separator/>
      </w:r>
    </w:p>
  </w:footnote>
  <w:footnote w:type="continuationSeparator" w:id="0">
    <w:p w14:paraId="2869949A" w14:textId="77777777" w:rsidR="00AA115A" w:rsidRDefault="00AA115A" w:rsidP="002129C0">
      <w:r>
        <w:continuationSeparator/>
      </w:r>
    </w:p>
  </w:footnote>
  <w:footnote w:type="continuationNotice" w:id="1">
    <w:p w14:paraId="622E049E" w14:textId="77777777" w:rsidR="00AA115A" w:rsidRDefault="00AA11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733AB" w14:textId="77777777" w:rsidR="00AD48C1" w:rsidRPr="00D04AF9" w:rsidRDefault="00AD48C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15C81EE4" w14:textId="4D536B2D" w:rsidR="00AD48C1" w:rsidRPr="008F4593" w:rsidRDefault="008F4593" w:rsidP="008F4593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 w:rsidRPr="008F4593">
      <w:rPr>
        <w:rFonts w:ascii="Arial" w:hAnsi="Arial" w:cs="Arial"/>
        <w:sz w:val="18"/>
        <w:szCs w:val="18"/>
      </w:rPr>
      <w:t>ОБЩИЕ-1050 E-</w:t>
    </w:r>
    <w:proofErr w:type="spellStart"/>
    <w:r w:rsidRPr="008F4593">
      <w:rPr>
        <w:rFonts w:ascii="Arial" w:hAnsi="Arial" w:cs="Arial"/>
        <w:sz w:val="18"/>
        <w:szCs w:val="18"/>
      </w:rPr>
      <w:t>mail</w:t>
    </w:r>
    <w:proofErr w:type="spellEnd"/>
    <w:r w:rsidRPr="008F4593">
      <w:rPr>
        <w:rFonts w:ascii="Arial" w:hAnsi="Arial" w:cs="Arial"/>
        <w:sz w:val="18"/>
        <w:szCs w:val="18"/>
      </w:rPr>
      <w:t xml:space="preserve"> интерфейс для изменения логина клиента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4">
    <w:nsid w:val="0E9B1406"/>
    <w:multiLevelType w:val="hybridMultilevel"/>
    <w:tmpl w:val="B6BAA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A9D317C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A7249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45530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2">
    <w:nsid w:val="2412704C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02A9D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30543395"/>
    <w:multiLevelType w:val="hybridMultilevel"/>
    <w:tmpl w:val="331C0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52CA6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3369112C"/>
    <w:multiLevelType w:val="hybridMultilevel"/>
    <w:tmpl w:val="FAB235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2052A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1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34B9C"/>
    <w:multiLevelType w:val="multilevel"/>
    <w:tmpl w:val="C86A0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23">
    <w:nsid w:val="407330CF"/>
    <w:multiLevelType w:val="hybridMultilevel"/>
    <w:tmpl w:val="6D38A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FF0179"/>
    <w:multiLevelType w:val="hybridMultilevel"/>
    <w:tmpl w:val="B826F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F26544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C027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974C2F"/>
    <w:multiLevelType w:val="hybridMultilevel"/>
    <w:tmpl w:val="07D01DB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54C34"/>
    <w:multiLevelType w:val="hybridMultilevel"/>
    <w:tmpl w:val="26DC2988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2">
    <w:nsid w:val="56706100"/>
    <w:multiLevelType w:val="hybridMultilevel"/>
    <w:tmpl w:val="8716E70A"/>
    <w:lvl w:ilvl="0" w:tplc="2E24680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E5865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6">
    <w:nsid w:val="62F6487B"/>
    <w:multiLevelType w:val="hybridMultilevel"/>
    <w:tmpl w:val="CB1689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3B27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1E2281"/>
    <w:multiLevelType w:val="hybridMultilevel"/>
    <w:tmpl w:val="AB845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F23DA8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9A32EB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E159BA"/>
    <w:multiLevelType w:val="multilevel"/>
    <w:tmpl w:val="4484F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>
    <w:nsid w:val="701C3C89"/>
    <w:multiLevelType w:val="hybridMultilevel"/>
    <w:tmpl w:val="DF264C06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320EB7"/>
    <w:multiLevelType w:val="hybridMultilevel"/>
    <w:tmpl w:val="BD96CB8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0"/>
  </w:num>
  <w:num w:numId="5">
    <w:abstractNumId w:val="31"/>
  </w:num>
  <w:num w:numId="6">
    <w:abstractNumId w:val="35"/>
  </w:num>
  <w:num w:numId="7">
    <w:abstractNumId w:val="2"/>
  </w:num>
  <w:num w:numId="8">
    <w:abstractNumId w:val="38"/>
  </w:num>
  <w:num w:numId="9">
    <w:abstractNumId w:val="10"/>
  </w:num>
  <w:num w:numId="10">
    <w:abstractNumId w:val="29"/>
  </w:num>
  <w:num w:numId="11">
    <w:abstractNumId w:val="39"/>
  </w:num>
  <w:num w:numId="12">
    <w:abstractNumId w:val="4"/>
  </w:num>
  <w:num w:numId="13">
    <w:abstractNumId w:val="24"/>
  </w:num>
  <w:num w:numId="14">
    <w:abstractNumId w:val="26"/>
  </w:num>
  <w:num w:numId="15">
    <w:abstractNumId w:val="17"/>
  </w:num>
  <w:num w:numId="16">
    <w:abstractNumId w:val="27"/>
  </w:num>
  <w:num w:numId="17">
    <w:abstractNumId w:val="25"/>
  </w:num>
  <w:num w:numId="18">
    <w:abstractNumId w:val="28"/>
  </w:num>
  <w:num w:numId="19">
    <w:abstractNumId w:val="43"/>
  </w:num>
  <w:num w:numId="20">
    <w:abstractNumId w:val="40"/>
  </w:num>
  <w:num w:numId="21">
    <w:abstractNumId w:val="12"/>
  </w:num>
  <w:num w:numId="22">
    <w:abstractNumId w:val="34"/>
  </w:num>
  <w:num w:numId="23">
    <w:abstractNumId w:val="22"/>
  </w:num>
  <w:num w:numId="24">
    <w:abstractNumId w:val="42"/>
  </w:num>
  <w:num w:numId="25">
    <w:abstractNumId w:val="46"/>
  </w:num>
  <w:num w:numId="26">
    <w:abstractNumId w:val="23"/>
  </w:num>
  <w:num w:numId="27">
    <w:abstractNumId w:val="30"/>
  </w:num>
  <w:num w:numId="28">
    <w:abstractNumId w:val="14"/>
  </w:num>
  <w:num w:numId="29">
    <w:abstractNumId w:val="44"/>
  </w:num>
  <w:num w:numId="30">
    <w:abstractNumId w:val="33"/>
  </w:num>
  <w:num w:numId="31">
    <w:abstractNumId w:val="7"/>
  </w:num>
  <w:num w:numId="32">
    <w:abstractNumId w:val="19"/>
  </w:num>
  <w:num w:numId="33">
    <w:abstractNumId w:val="9"/>
  </w:num>
  <w:num w:numId="34">
    <w:abstractNumId w:val="21"/>
  </w:num>
  <w:num w:numId="35">
    <w:abstractNumId w:val="8"/>
  </w:num>
  <w:num w:numId="36">
    <w:abstractNumId w:val="15"/>
  </w:num>
  <w:num w:numId="37">
    <w:abstractNumId w:val="36"/>
  </w:num>
  <w:num w:numId="38">
    <w:abstractNumId w:val="16"/>
  </w:num>
  <w:num w:numId="39">
    <w:abstractNumId w:val="37"/>
  </w:num>
  <w:num w:numId="40">
    <w:abstractNumId w:val="41"/>
  </w:num>
  <w:num w:numId="41">
    <w:abstractNumId w:val="13"/>
  </w:num>
  <w:num w:numId="42">
    <w:abstractNumId w:val="32"/>
  </w:num>
  <w:num w:numId="43">
    <w:abstractNumId w:val="1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372D"/>
    <w:rsid w:val="00013E41"/>
    <w:rsid w:val="00014CA2"/>
    <w:rsid w:val="0001608B"/>
    <w:rsid w:val="0002129A"/>
    <w:rsid w:val="00022E7C"/>
    <w:rsid w:val="00023505"/>
    <w:rsid w:val="000242F1"/>
    <w:rsid w:val="00025693"/>
    <w:rsid w:val="000267E7"/>
    <w:rsid w:val="00032C29"/>
    <w:rsid w:val="000340E7"/>
    <w:rsid w:val="000344AE"/>
    <w:rsid w:val="00041B68"/>
    <w:rsid w:val="000427AA"/>
    <w:rsid w:val="00045427"/>
    <w:rsid w:val="0004602B"/>
    <w:rsid w:val="00050259"/>
    <w:rsid w:val="00050FD5"/>
    <w:rsid w:val="00053037"/>
    <w:rsid w:val="00056EE6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7B8D"/>
    <w:rsid w:val="00081C75"/>
    <w:rsid w:val="000839C9"/>
    <w:rsid w:val="000855B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3AA6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63"/>
    <w:rsid w:val="000A43EA"/>
    <w:rsid w:val="000A43F0"/>
    <w:rsid w:val="000A57BF"/>
    <w:rsid w:val="000A7AE4"/>
    <w:rsid w:val="000A7E75"/>
    <w:rsid w:val="000B0B6C"/>
    <w:rsid w:val="000B2FE1"/>
    <w:rsid w:val="000B3674"/>
    <w:rsid w:val="000B3A70"/>
    <w:rsid w:val="000C32DB"/>
    <w:rsid w:val="000C4E4B"/>
    <w:rsid w:val="000C5B07"/>
    <w:rsid w:val="000C791A"/>
    <w:rsid w:val="000D0847"/>
    <w:rsid w:val="000D10A7"/>
    <w:rsid w:val="000D1274"/>
    <w:rsid w:val="000D2BD7"/>
    <w:rsid w:val="000D685D"/>
    <w:rsid w:val="000D6EBE"/>
    <w:rsid w:val="000E0AD2"/>
    <w:rsid w:val="000E1B3B"/>
    <w:rsid w:val="000E2DE6"/>
    <w:rsid w:val="000E3DE9"/>
    <w:rsid w:val="000E5CE7"/>
    <w:rsid w:val="000E687C"/>
    <w:rsid w:val="000E6BD3"/>
    <w:rsid w:val="000E746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2ABB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379A"/>
    <w:rsid w:val="00124603"/>
    <w:rsid w:val="0012555E"/>
    <w:rsid w:val="00127FF4"/>
    <w:rsid w:val="00130502"/>
    <w:rsid w:val="00130F16"/>
    <w:rsid w:val="00131A5D"/>
    <w:rsid w:val="00134C77"/>
    <w:rsid w:val="0013542C"/>
    <w:rsid w:val="001357AA"/>
    <w:rsid w:val="00135CB3"/>
    <w:rsid w:val="00135FC9"/>
    <w:rsid w:val="00136187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1AE6"/>
    <w:rsid w:val="001522C0"/>
    <w:rsid w:val="001530AF"/>
    <w:rsid w:val="00153C02"/>
    <w:rsid w:val="001546F9"/>
    <w:rsid w:val="00156E31"/>
    <w:rsid w:val="001605A5"/>
    <w:rsid w:val="001607DB"/>
    <w:rsid w:val="00162DC1"/>
    <w:rsid w:val="00165B23"/>
    <w:rsid w:val="00165E0B"/>
    <w:rsid w:val="00167B7C"/>
    <w:rsid w:val="001706BE"/>
    <w:rsid w:val="00170824"/>
    <w:rsid w:val="00173189"/>
    <w:rsid w:val="00173FCD"/>
    <w:rsid w:val="001762F7"/>
    <w:rsid w:val="001812B7"/>
    <w:rsid w:val="001823D5"/>
    <w:rsid w:val="00182486"/>
    <w:rsid w:val="00184328"/>
    <w:rsid w:val="001857C4"/>
    <w:rsid w:val="00185990"/>
    <w:rsid w:val="00186D3B"/>
    <w:rsid w:val="00191008"/>
    <w:rsid w:val="00191720"/>
    <w:rsid w:val="00192E48"/>
    <w:rsid w:val="00193EF9"/>
    <w:rsid w:val="00194CD4"/>
    <w:rsid w:val="00197A86"/>
    <w:rsid w:val="001A058F"/>
    <w:rsid w:val="001A1C88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7F3C"/>
    <w:rsid w:val="001D005A"/>
    <w:rsid w:val="001D0EC1"/>
    <w:rsid w:val="001D403B"/>
    <w:rsid w:val="001D4A29"/>
    <w:rsid w:val="001D4DCB"/>
    <w:rsid w:val="001D5782"/>
    <w:rsid w:val="001D592B"/>
    <w:rsid w:val="001D7E21"/>
    <w:rsid w:val="001E22E1"/>
    <w:rsid w:val="001E3297"/>
    <w:rsid w:val="001E48E7"/>
    <w:rsid w:val="001E592F"/>
    <w:rsid w:val="001E5DD3"/>
    <w:rsid w:val="001E6AC7"/>
    <w:rsid w:val="001E6B62"/>
    <w:rsid w:val="001E7D9A"/>
    <w:rsid w:val="001F00C3"/>
    <w:rsid w:val="001F1637"/>
    <w:rsid w:val="001F26C8"/>
    <w:rsid w:val="001F2832"/>
    <w:rsid w:val="001F3685"/>
    <w:rsid w:val="001F4514"/>
    <w:rsid w:val="001F6C29"/>
    <w:rsid w:val="0020023F"/>
    <w:rsid w:val="0020112F"/>
    <w:rsid w:val="00201911"/>
    <w:rsid w:val="00202570"/>
    <w:rsid w:val="00205999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675"/>
    <w:rsid w:val="00221EA5"/>
    <w:rsid w:val="002233BA"/>
    <w:rsid w:val="0022441D"/>
    <w:rsid w:val="00226127"/>
    <w:rsid w:val="002271B8"/>
    <w:rsid w:val="0023026A"/>
    <w:rsid w:val="00231D5E"/>
    <w:rsid w:val="00232697"/>
    <w:rsid w:val="00232F2C"/>
    <w:rsid w:val="00234138"/>
    <w:rsid w:val="00234A46"/>
    <w:rsid w:val="002367FA"/>
    <w:rsid w:val="00240359"/>
    <w:rsid w:val="002405A2"/>
    <w:rsid w:val="002408A7"/>
    <w:rsid w:val="00240C64"/>
    <w:rsid w:val="002428E5"/>
    <w:rsid w:val="00244F22"/>
    <w:rsid w:val="002468B0"/>
    <w:rsid w:val="00250C91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5EB1"/>
    <w:rsid w:val="00267E9D"/>
    <w:rsid w:val="002715AC"/>
    <w:rsid w:val="002715D9"/>
    <w:rsid w:val="002728D7"/>
    <w:rsid w:val="00272F61"/>
    <w:rsid w:val="00273180"/>
    <w:rsid w:val="00273541"/>
    <w:rsid w:val="002757A2"/>
    <w:rsid w:val="00276F4B"/>
    <w:rsid w:val="00280751"/>
    <w:rsid w:val="00280962"/>
    <w:rsid w:val="00281227"/>
    <w:rsid w:val="00281757"/>
    <w:rsid w:val="00284145"/>
    <w:rsid w:val="002842CE"/>
    <w:rsid w:val="002903F2"/>
    <w:rsid w:val="00290514"/>
    <w:rsid w:val="002911B5"/>
    <w:rsid w:val="00291611"/>
    <w:rsid w:val="0029167C"/>
    <w:rsid w:val="00292D4B"/>
    <w:rsid w:val="002936BA"/>
    <w:rsid w:val="00293A4E"/>
    <w:rsid w:val="002957C3"/>
    <w:rsid w:val="0029780E"/>
    <w:rsid w:val="002A00C6"/>
    <w:rsid w:val="002A0C01"/>
    <w:rsid w:val="002A1F60"/>
    <w:rsid w:val="002A3106"/>
    <w:rsid w:val="002A4D3F"/>
    <w:rsid w:val="002A4D87"/>
    <w:rsid w:val="002A6324"/>
    <w:rsid w:val="002B00D8"/>
    <w:rsid w:val="002B07D8"/>
    <w:rsid w:val="002B0A2B"/>
    <w:rsid w:val="002B0EB6"/>
    <w:rsid w:val="002B3AC1"/>
    <w:rsid w:val="002B3B88"/>
    <w:rsid w:val="002B4029"/>
    <w:rsid w:val="002B4E25"/>
    <w:rsid w:val="002B5D24"/>
    <w:rsid w:val="002B6D63"/>
    <w:rsid w:val="002B758D"/>
    <w:rsid w:val="002C0762"/>
    <w:rsid w:val="002C12D9"/>
    <w:rsid w:val="002C130C"/>
    <w:rsid w:val="002C1893"/>
    <w:rsid w:val="002C2AB2"/>
    <w:rsid w:val="002C483F"/>
    <w:rsid w:val="002C54DD"/>
    <w:rsid w:val="002C5EBD"/>
    <w:rsid w:val="002C61A7"/>
    <w:rsid w:val="002C63B8"/>
    <w:rsid w:val="002C677E"/>
    <w:rsid w:val="002D1569"/>
    <w:rsid w:val="002D2861"/>
    <w:rsid w:val="002D3C54"/>
    <w:rsid w:val="002D4282"/>
    <w:rsid w:val="002D54B6"/>
    <w:rsid w:val="002D67E5"/>
    <w:rsid w:val="002D703A"/>
    <w:rsid w:val="002D75B7"/>
    <w:rsid w:val="002D7CBA"/>
    <w:rsid w:val="002E24C4"/>
    <w:rsid w:val="002E3A81"/>
    <w:rsid w:val="002E4907"/>
    <w:rsid w:val="002E55D2"/>
    <w:rsid w:val="002E695D"/>
    <w:rsid w:val="002E6ABC"/>
    <w:rsid w:val="002F01AA"/>
    <w:rsid w:val="002F105A"/>
    <w:rsid w:val="002F17E2"/>
    <w:rsid w:val="002F2A65"/>
    <w:rsid w:val="002F46AB"/>
    <w:rsid w:val="002F4BB8"/>
    <w:rsid w:val="002F6D69"/>
    <w:rsid w:val="002F79F5"/>
    <w:rsid w:val="002F7BE7"/>
    <w:rsid w:val="003000FE"/>
    <w:rsid w:val="00300720"/>
    <w:rsid w:val="00300CA6"/>
    <w:rsid w:val="0030203F"/>
    <w:rsid w:val="00302DCE"/>
    <w:rsid w:val="0030415E"/>
    <w:rsid w:val="003043BB"/>
    <w:rsid w:val="003045A2"/>
    <w:rsid w:val="003053C0"/>
    <w:rsid w:val="00307F7E"/>
    <w:rsid w:val="003119DC"/>
    <w:rsid w:val="0031250B"/>
    <w:rsid w:val="00313DF4"/>
    <w:rsid w:val="0031557A"/>
    <w:rsid w:val="00315F4F"/>
    <w:rsid w:val="00317AFA"/>
    <w:rsid w:val="00317B2F"/>
    <w:rsid w:val="00320471"/>
    <w:rsid w:val="003204EA"/>
    <w:rsid w:val="003217AE"/>
    <w:rsid w:val="00321F55"/>
    <w:rsid w:val="00327019"/>
    <w:rsid w:val="0033254A"/>
    <w:rsid w:val="00332A8A"/>
    <w:rsid w:val="00333EE9"/>
    <w:rsid w:val="00335E89"/>
    <w:rsid w:val="00340DFA"/>
    <w:rsid w:val="0034171C"/>
    <w:rsid w:val="00341E67"/>
    <w:rsid w:val="00342BDA"/>
    <w:rsid w:val="0034311B"/>
    <w:rsid w:val="0034564C"/>
    <w:rsid w:val="00345A88"/>
    <w:rsid w:val="00345DD9"/>
    <w:rsid w:val="00346370"/>
    <w:rsid w:val="00346D99"/>
    <w:rsid w:val="00350010"/>
    <w:rsid w:val="0035136A"/>
    <w:rsid w:val="003519AE"/>
    <w:rsid w:val="00351B3E"/>
    <w:rsid w:val="00351D08"/>
    <w:rsid w:val="003563CF"/>
    <w:rsid w:val="00356609"/>
    <w:rsid w:val="003570B1"/>
    <w:rsid w:val="00361AB0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1BCE"/>
    <w:rsid w:val="0038244A"/>
    <w:rsid w:val="00383715"/>
    <w:rsid w:val="00383F94"/>
    <w:rsid w:val="0038512F"/>
    <w:rsid w:val="00385205"/>
    <w:rsid w:val="00387D1E"/>
    <w:rsid w:val="00390BB1"/>
    <w:rsid w:val="00390E40"/>
    <w:rsid w:val="0039161E"/>
    <w:rsid w:val="00391B47"/>
    <w:rsid w:val="00392ED6"/>
    <w:rsid w:val="00393B8C"/>
    <w:rsid w:val="00393F59"/>
    <w:rsid w:val="003945F8"/>
    <w:rsid w:val="00394FD9"/>
    <w:rsid w:val="00395D30"/>
    <w:rsid w:val="003964FD"/>
    <w:rsid w:val="0039720B"/>
    <w:rsid w:val="003A1137"/>
    <w:rsid w:val="003A25E4"/>
    <w:rsid w:val="003A3ACA"/>
    <w:rsid w:val="003A4244"/>
    <w:rsid w:val="003A6EC5"/>
    <w:rsid w:val="003B2F2C"/>
    <w:rsid w:val="003B4BCA"/>
    <w:rsid w:val="003B4E58"/>
    <w:rsid w:val="003B5EE3"/>
    <w:rsid w:val="003B5FFB"/>
    <w:rsid w:val="003B6362"/>
    <w:rsid w:val="003B64AF"/>
    <w:rsid w:val="003C1F9C"/>
    <w:rsid w:val="003C208B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6FEE"/>
    <w:rsid w:val="003D7667"/>
    <w:rsid w:val="003E2B5E"/>
    <w:rsid w:val="003E3A28"/>
    <w:rsid w:val="003E5188"/>
    <w:rsid w:val="003E6C44"/>
    <w:rsid w:val="003E70E7"/>
    <w:rsid w:val="003E773D"/>
    <w:rsid w:val="003F04DD"/>
    <w:rsid w:val="003F3BBD"/>
    <w:rsid w:val="003F4545"/>
    <w:rsid w:val="003F5C93"/>
    <w:rsid w:val="003F6A41"/>
    <w:rsid w:val="003F6DE7"/>
    <w:rsid w:val="003F7EB7"/>
    <w:rsid w:val="00401774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FBC"/>
    <w:rsid w:val="0042430D"/>
    <w:rsid w:val="0042463C"/>
    <w:rsid w:val="00431C9E"/>
    <w:rsid w:val="00436503"/>
    <w:rsid w:val="0043701F"/>
    <w:rsid w:val="00437412"/>
    <w:rsid w:val="00441C00"/>
    <w:rsid w:val="00441D1B"/>
    <w:rsid w:val="00441EB8"/>
    <w:rsid w:val="00442156"/>
    <w:rsid w:val="0044236B"/>
    <w:rsid w:val="00443D24"/>
    <w:rsid w:val="00447200"/>
    <w:rsid w:val="0045082D"/>
    <w:rsid w:val="00451266"/>
    <w:rsid w:val="00451357"/>
    <w:rsid w:val="00451625"/>
    <w:rsid w:val="0045228D"/>
    <w:rsid w:val="004525EC"/>
    <w:rsid w:val="00454ADF"/>
    <w:rsid w:val="00455866"/>
    <w:rsid w:val="004563C0"/>
    <w:rsid w:val="00457CF4"/>
    <w:rsid w:val="00460268"/>
    <w:rsid w:val="00461150"/>
    <w:rsid w:val="00461CE9"/>
    <w:rsid w:val="00462387"/>
    <w:rsid w:val="00462397"/>
    <w:rsid w:val="004631F9"/>
    <w:rsid w:val="004638CD"/>
    <w:rsid w:val="004666F8"/>
    <w:rsid w:val="00467938"/>
    <w:rsid w:val="00470BE2"/>
    <w:rsid w:val="00471434"/>
    <w:rsid w:val="0047154E"/>
    <w:rsid w:val="004727EF"/>
    <w:rsid w:val="00473609"/>
    <w:rsid w:val="00475314"/>
    <w:rsid w:val="00475A14"/>
    <w:rsid w:val="0047646A"/>
    <w:rsid w:val="00477F6E"/>
    <w:rsid w:val="00480301"/>
    <w:rsid w:val="004811F1"/>
    <w:rsid w:val="00481214"/>
    <w:rsid w:val="0048147A"/>
    <w:rsid w:val="0048166F"/>
    <w:rsid w:val="00481DB4"/>
    <w:rsid w:val="00481DDC"/>
    <w:rsid w:val="004822EE"/>
    <w:rsid w:val="00482D96"/>
    <w:rsid w:val="00484EE6"/>
    <w:rsid w:val="00485323"/>
    <w:rsid w:val="00485F77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A00B7"/>
    <w:rsid w:val="004A2257"/>
    <w:rsid w:val="004A27B6"/>
    <w:rsid w:val="004A37A8"/>
    <w:rsid w:val="004A3A1B"/>
    <w:rsid w:val="004A6496"/>
    <w:rsid w:val="004B30EA"/>
    <w:rsid w:val="004B44D7"/>
    <w:rsid w:val="004B47A9"/>
    <w:rsid w:val="004B503A"/>
    <w:rsid w:val="004C1B8C"/>
    <w:rsid w:val="004C22C6"/>
    <w:rsid w:val="004C3D16"/>
    <w:rsid w:val="004C3F3D"/>
    <w:rsid w:val="004C61EE"/>
    <w:rsid w:val="004C7F1F"/>
    <w:rsid w:val="004D00EF"/>
    <w:rsid w:val="004D1092"/>
    <w:rsid w:val="004D5BA8"/>
    <w:rsid w:val="004D72F9"/>
    <w:rsid w:val="004E0705"/>
    <w:rsid w:val="004E0C1C"/>
    <w:rsid w:val="004E0F94"/>
    <w:rsid w:val="004E2C4B"/>
    <w:rsid w:val="004E301B"/>
    <w:rsid w:val="004E4461"/>
    <w:rsid w:val="004E4A54"/>
    <w:rsid w:val="004F2C7A"/>
    <w:rsid w:val="004F318A"/>
    <w:rsid w:val="004F3696"/>
    <w:rsid w:val="004F3E41"/>
    <w:rsid w:val="00500C7F"/>
    <w:rsid w:val="00501AB5"/>
    <w:rsid w:val="005023C8"/>
    <w:rsid w:val="0050287A"/>
    <w:rsid w:val="00502A28"/>
    <w:rsid w:val="00502D1A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FC2"/>
    <w:rsid w:val="00541898"/>
    <w:rsid w:val="00542BB1"/>
    <w:rsid w:val="00545727"/>
    <w:rsid w:val="005461D6"/>
    <w:rsid w:val="00546A27"/>
    <w:rsid w:val="00546CD0"/>
    <w:rsid w:val="00547BB7"/>
    <w:rsid w:val="005510EA"/>
    <w:rsid w:val="00551D6E"/>
    <w:rsid w:val="0055395A"/>
    <w:rsid w:val="00554E24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30F7"/>
    <w:rsid w:val="005772D2"/>
    <w:rsid w:val="005776D0"/>
    <w:rsid w:val="00581B09"/>
    <w:rsid w:val="005843E5"/>
    <w:rsid w:val="00584419"/>
    <w:rsid w:val="005858E6"/>
    <w:rsid w:val="00585D71"/>
    <w:rsid w:val="00585EA2"/>
    <w:rsid w:val="00587101"/>
    <w:rsid w:val="00591384"/>
    <w:rsid w:val="00591776"/>
    <w:rsid w:val="00591782"/>
    <w:rsid w:val="00594D30"/>
    <w:rsid w:val="005953A9"/>
    <w:rsid w:val="0059567A"/>
    <w:rsid w:val="00596D6D"/>
    <w:rsid w:val="005974D8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C6073"/>
    <w:rsid w:val="005D266B"/>
    <w:rsid w:val="005D3DFE"/>
    <w:rsid w:val="005D4ED6"/>
    <w:rsid w:val="005D553F"/>
    <w:rsid w:val="005E089B"/>
    <w:rsid w:val="005E130A"/>
    <w:rsid w:val="005E2D03"/>
    <w:rsid w:val="005E3B03"/>
    <w:rsid w:val="005F40EF"/>
    <w:rsid w:val="005F571B"/>
    <w:rsid w:val="005F67BA"/>
    <w:rsid w:val="005F7089"/>
    <w:rsid w:val="0060147C"/>
    <w:rsid w:val="0060148B"/>
    <w:rsid w:val="00603D07"/>
    <w:rsid w:val="00603F2B"/>
    <w:rsid w:val="00604EA1"/>
    <w:rsid w:val="00604EA2"/>
    <w:rsid w:val="00605EC8"/>
    <w:rsid w:val="0060729A"/>
    <w:rsid w:val="006072E8"/>
    <w:rsid w:val="006104CB"/>
    <w:rsid w:val="0061067F"/>
    <w:rsid w:val="00612166"/>
    <w:rsid w:val="00612494"/>
    <w:rsid w:val="00612866"/>
    <w:rsid w:val="00612936"/>
    <w:rsid w:val="00613A6D"/>
    <w:rsid w:val="00614829"/>
    <w:rsid w:val="00614A9B"/>
    <w:rsid w:val="00614B65"/>
    <w:rsid w:val="00614CC7"/>
    <w:rsid w:val="00616FA7"/>
    <w:rsid w:val="00617352"/>
    <w:rsid w:val="00620D82"/>
    <w:rsid w:val="00620E37"/>
    <w:rsid w:val="00621499"/>
    <w:rsid w:val="00622B21"/>
    <w:rsid w:val="00623005"/>
    <w:rsid w:val="00623390"/>
    <w:rsid w:val="0062342C"/>
    <w:rsid w:val="00627A66"/>
    <w:rsid w:val="00630B44"/>
    <w:rsid w:val="00630CAB"/>
    <w:rsid w:val="00631074"/>
    <w:rsid w:val="006321B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1A45"/>
    <w:rsid w:val="00645C05"/>
    <w:rsid w:val="00646B70"/>
    <w:rsid w:val="006476C3"/>
    <w:rsid w:val="0065193E"/>
    <w:rsid w:val="0065319B"/>
    <w:rsid w:val="00653ADD"/>
    <w:rsid w:val="0065483F"/>
    <w:rsid w:val="006554A0"/>
    <w:rsid w:val="006556C2"/>
    <w:rsid w:val="006562F8"/>
    <w:rsid w:val="00657835"/>
    <w:rsid w:val="00661EE8"/>
    <w:rsid w:val="00661F58"/>
    <w:rsid w:val="006625C0"/>
    <w:rsid w:val="00662ED8"/>
    <w:rsid w:val="006641F1"/>
    <w:rsid w:val="00664863"/>
    <w:rsid w:val="0066566D"/>
    <w:rsid w:val="006658D9"/>
    <w:rsid w:val="006661E1"/>
    <w:rsid w:val="00667B03"/>
    <w:rsid w:val="00670410"/>
    <w:rsid w:val="00670468"/>
    <w:rsid w:val="006704B0"/>
    <w:rsid w:val="00670AA1"/>
    <w:rsid w:val="00671CD3"/>
    <w:rsid w:val="00674400"/>
    <w:rsid w:val="0067621D"/>
    <w:rsid w:val="00676385"/>
    <w:rsid w:val="006772D7"/>
    <w:rsid w:val="00680271"/>
    <w:rsid w:val="006805A2"/>
    <w:rsid w:val="00681B1C"/>
    <w:rsid w:val="0068217C"/>
    <w:rsid w:val="00682C8F"/>
    <w:rsid w:val="00686994"/>
    <w:rsid w:val="00687B11"/>
    <w:rsid w:val="006903DC"/>
    <w:rsid w:val="006908ED"/>
    <w:rsid w:val="006917F6"/>
    <w:rsid w:val="0069308F"/>
    <w:rsid w:val="00693672"/>
    <w:rsid w:val="006951FD"/>
    <w:rsid w:val="00695731"/>
    <w:rsid w:val="00697E45"/>
    <w:rsid w:val="006A020A"/>
    <w:rsid w:val="006A1DDA"/>
    <w:rsid w:val="006A37C7"/>
    <w:rsid w:val="006A449B"/>
    <w:rsid w:val="006A47DD"/>
    <w:rsid w:val="006A4A0D"/>
    <w:rsid w:val="006A5DBF"/>
    <w:rsid w:val="006A6A5E"/>
    <w:rsid w:val="006A731B"/>
    <w:rsid w:val="006A78FE"/>
    <w:rsid w:val="006B1362"/>
    <w:rsid w:val="006B240D"/>
    <w:rsid w:val="006B36FE"/>
    <w:rsid w:val="006B3CB9"/>
    <w:rsid w:val="006B4512"/>
    <w:rsid w:val="006B48A4"/>
    <w:rsid w:val="006B6EFE"/>
    <w:rsid w:val="006C0E1F"/>
    <w:rsid w:val="006C16FE"/>
    <w:rsid w:val="006C1FB0"/>
    <w:rsid w:val="006C287D"/>
    <w:rsid w:val="006C2F38"/>
    <w:rsid w:val="006C4F3D"/>
    <w:rsid w:val="006C5335"/>
    <w:rsid w:val="006C5C3F"/>
    <w:rsid w:val="006C63B9"/>
    <w:rsid w:val="006C74BA"/>
    <w:rsid w:val="006D210B"/>
    <w:rsid w:val="006D26F5"/>
    <w:rsid w:val="006D280B"/>
    <w:rsid w:val="006D2E77"/>
    <w:rsid w:val="006D3BC5"/>
    <w:rsid w:val="006D4DC4"/>
    <w:rsid w:val="006D570F"/>
    <w:rsid w:val="006E01A7"/>
    <w:rsid w:val="006E0AA9"/>
    <w:rsid w:val="006E4EE4"/>
    <w:rsid w:val="006E6B76"/>
    <w:rsid w:val="006E7D6D"/>
    <w:rsid w:val="006F0D66"/>
    <w:rsid w:val="006F0DA3"/>
    <w:rsid w:val="006F1340"/>
    <w:rsid w:val="006F2C70"/>
    <w:rsid w:val="006F2D49"/>
    <w:rsid w:val="006F2E39"/>
    <w:rsid w:val="006F43CF"/>
    <w:rsid w:val="006F5C9E"/>
    <w:rsid w:val="006F7FEA"/>
    <w:rsid w:val="00700160"/>
    <w:rsid w:val="007006A8"/>
    <w:rsid w:val="00700BC1"/>
    <w:rsid w:val="00701A6F"/>
    <w:rsid w:val="00702332"/>
    <w:rsid w:val="00702D70"/>
    <w:rsid w:val="007033A8"/>
    <w:rsid w:val="00706064"/>
    <w:rsid w:val="00706A91"/>
    <w:rsid w:val="00706F55"/>
    <w:rsid w:val="00707041"/>
    <w:rsid w:val="00710B91"/>
    <w:rsid w:val="007123B5"/>
    <w:rsid w:val="00712648"/>
    <w:rsid w:val="007137F7"/>
    <w:rsid w:val="0071423C"/>
    <w:rsid w:val="0071617C"/>
    <w:rsid w:val="00716E58"/>
    <w:rsid w:val="00720410"/>
    <w:rsid w:val="00721521"/>
    <w:rsid w:val="00721BA0"/>
    <w:rsid w:val="0072202A"/>
    <w:rsid w:val="0072282B"/>
    <w:rsid w:val="00723F21"/>
    <w:rsid w:val="00723FCE"/>
    <w:rsid w:val="00724345"/>
    <w:rsid w:val="007315C5"/>
    <w:rsid w:val="0073166E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4B7D"/>
    <w:rsid w:val="00745ABB"/>
    <w:rsid w:val="00750466"/>
    <w:rsid w:val="00750A73"/>
    <w:rsid w:val="00751228"/>
    <w:rsid w:val="00752BBD"/>
    <w:rsid w:val="0075566D"/>
    <w:rsid w:val="0075749C"/>
    <w:rsid w:val="00757F52"/>
    <w:rsid w:val="0076233E"/>
    <w:rsid w:val="00763D5F"/>
    <w:rsid w:val="00765647"/>
    <w:rsid w:val="00767195"/>
    <w:rsid w:val="00770985"/>
    <w:rsid w:val="00770EE2"/>
    <w:rsid w:val="00773BDC"/>
    <w:rsid w:val="007747EE"/>
    <w:rsid w:val="007748F3"/>
    <w:rsid w:val="007759A8"/>
    <w:rsid w:val="00776BAA"/>
    <w:rsid w:val="00780970"/>
    <w:rsid w:val="00781B4B"/>
    <w:rsid w:val="00781B6F"/>
    <w:rsid w:val="00781E74"/>
    <w:rsid w:val="0078394E"/>
    <w:rsid w:val="00784125"/>
    <w:rsid w:val="00784A67"/>
    <w:rsid w:val="00785E5C"/>
    <w:rsid w:val="00786058"/>
    <w:rsid w:val="00787D7C"/>
    <w:rsid w:val="007903A1"/>
    <w:rsid w:val="007906D0"/>
    <w:rsid w:val="00793CF4"/>
    <w:rsid w:val="00794846"/>
    <w:rsid w:val="007A0D73"/>
    <w:rsid w:val="007A0F13"/>
    <w:rsid w:val="007A12DF"/>
    <w:rsid w:val="007A20B0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1DF3"/>
    <w:rsid w:val="007B3881"/>
    <w:rsid w:val="007B6C68"/>
    <w:rsid w:val="007B6DB3"/>
    <w:rsid w:val="007B7EE7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C61DD"/>
    <w:rsid w:val="007D071F"/>
    <w:rsid w:val="007D10D8"/>
    <w:rsid w:val="007D304C"/>
    <w:rsid w:val="007D7D88"/>
    <w:rsid w:val="007E1071"/>
    <w:rsid w:val="007E20D2"/>
    <w:rsid w:val="007E2347"/>
    <w:rsid w:val="007E27EB"/>
    <w:rsid w:val="007E2C7E"/>
    <w:rsid w:val="007E6DD2"/>
    <w:rsid w:val="007E7D01"/>
    <w:rsid w:val="007F09CD"/>
    <w:rsid w:val="007F0CF7"/>
    <w:rsid w:val="007F1C7B"/>
    <w:rsid w:val="007F2518"/>
    <w:rsid w:val="007F3D73"/>
    <w:rsid w:val="007F4BFE"/>
    <w:rsid w:val="007F4EB8"/>
    <w:rsid w:val="007F778E"/>
    <w:rsid w:val="007F7E9E"/>
    <w:rsid w:val="0080110C"/>
    <w:rsid w:val="008025EC"/>
    <w:rsid w:val="00802F6F"/>
    <w:rsid w:val="008052CA"/>
    <w:rsid w:val="008068B8"/>
    <w:rsid w:val="00806C55"/>
    <w:rsid w:val="008070DE"/>
    <w:rsid w:val="00807FC8"/>
    <w:rsid w:val="0081007E"/>
    <w:rsid w:val="008107FF"/>
    <w:rsid w:val="00814E3A"/>
    <w:rsid w:val="0081537D"/>
    <w:rsid w:val="00816A8E"/>
    <w:rsid w:val="00816EC2"/>
    <w:rsid w:val="00817DD6"/>
    <w:rsid w:val="00817F53"/>
    <w:rsid w:val="00820958"/>
    <w:rsid w:val="008223A1"/>
    <w:rsid w:val="00822A8D"/>
    <w:rsid w:val="00826F51"/>
    <w:rsid w:val="008273CB"/>
    <w:rsid w:val="008315FB"/>
    <w:rsid w:val="00831DCF"/>
    <w:rsid w:val="008326D4"/>
    <w:rsid w:val="0083429E"/>
    <w:rsid w:val="00834A61"/>
    <w:rsid w:val="00837DBC"/>
    <w:rsid w:val="00840358"/>
    <w:rsid w:val="00841F85"/>
    <w:rsid w:val="0084659B"/>
    <w:rsid w:val="008466B7"/>
    <w:rsid w:val="00846AE8"/>
    <w:rsid w:val="00847D27"/>
    <w:rsid w:val="00851332"/>
    <w:rsid w:val="008515FC"/>
    <w:rsid w:val="00851BDA"/>
    <w:rsid w:val="00852A1E"/>
    <w:rsid w:val="008534F4"/>
    <w:rsid w:val="008536FA"/>
    <w:rsid w:val="00853C33"/>
    <w:rsid w:val="00854834"/>
    <w:rsid w:val="00855DDB"/>
    <w:rsid w:val="00855EF7"/>
    <w:rsid w:val="00857D52"/>
    <w:rsid w:val="008638B6"/>
    <w:rsid w:val="00864A51"/>
    <w:rsid w:val="00864D19"/>
    <w:rsid w:val="00865E13"/>
    <w:rsid w:val="00866CF9"/>
    <w:rsid w:val="00867606"/>
    <w:rsid w:val="00867613"/>
    <w:rsid w:val="008701F1"/>
    <w:rsid w:val="00870444"/>
    <w:rsid w:val="00870BCC"/>
    <w:rsid w:val="008713E7"/>
    <w:rsid w:val="00872581"/>
    <w:rsid w:val="00873976"/>
    <w:rsid w:val="008762E1"/>
    <w:rsid w:val="00877B3F"/>
    <w:rsid w:val="00880AE5"/>
    <w:rsid w:val="00881116"/>
    <w:rsid w:val="0088189D"/>
    <w:rsid w:val="00883C33"/>
    <w:rsid w:val="00884FA3"/>
    <w:rsid w:val="0088581A"/>
    <w:rsid w:val="00887AB1"/>
    <w:rsid w:val="008909D4"/>
    <w:rsid w:val="00890DA7"/>
    <w:rsid w:val="008915BF"/>
    <w:rsid w:val="00891A06"/>
    <w:rsid w:val="00892228"/>
    <w:rsid w:val="008931CE"/>
    <w:rsid w:val="00893208"/>
    <w:rsid w:val="00895348"/>
    <w:rsid w:val="00895575"/>
    <w:rsid w:val="00895E55"/>
    <w:rsid w:val="00896B73"/>
    <w:rsid w:val="0089759B"/>
    <w:rsid w:val="008A086B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2445"/>
    <w:rsid w:val="008B3AC6"/>
    <w:rsid w:val="008B42DD"/>
    <w:rsid w:val="008B78AA"/>
    <w:rsid w:val="008C1021"/>
    <w:rsid w:val="008C12BA"/>
    <w:rsid w:val="008C178B"/>
    <w:rsid w:val="008C29DC"/>
    <w:rsid w:val="008C30BA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166"/>
    <w:rsid w:val="008D6C1B"/>
    <w:rsid w:val="008D7007"/>
    <w:rsid w:val="008D7F15"/>
    <w:rsid w:val="008E09B8"/>
    <w:rsid w:val="008E33F9"/>
    <w:rsid w:val="008E74A6"/>
    <w:rsid w:val="008E7A91"/>
    <w:rsid w:val="008E7C06"/>
    <w:rsid w:val="008E7CB3"/>
    <w:rsid w:val="008F06CE"/>
    <w:rsid w:val="008F245A"/>
    <w:rsid w:val="008F2616"/>
    <w:rsid w:val="008F3269"/>
    <w:rsid w:val="008F4593"/>
    <w:rsid w:val="008F5DFC"/>
    <w:rsid w:val="008F7A6A"/>
    <w:rsid w:val="00901266"/>
    <w:rsid w:val="0090257C"/>
    <w:rsid w:val="00903C58"/>
    <w:rsid w:val="009040FE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4569"/>
    <w:rsid w:val="00914F9E"/>
    <w:rsid w:val="00915BB1"/>
    <w:rsid w:val="0091619E"/>
    <w:rsid w:val="00916312"/>
    <w:rsid w:val="00916979"/>
    <w:rsid w:val="00916E7B"/>
    <w:rsid w:val="009204F1"/>
    <w:rsid w:val="00921F8D"/>
    <w:rsid w:val="00922D0D"/>
    <w:rsid w:val="00922DF7"/>
    <w:rsid w:val="009232A4"/>
    <w:rsid w:val="0092356D"/>
    <w:rsid w:val="00932F9C"/>
    <w:rsid w:val="00934107"/>
    <w:rsid w:val="0093412B"/>
    <w:rsid w:val="00934A8E"/>
    <w:rsid w:val="00935F62"/>
    <w:rsid w:val="0094038D"/>
    <w:rsid w:val="00941EA5"/>
    <w:rsid w:val="00941FCD"/>
    <w:rsid w:val="00941FEF"/>
    <w:rsid w:val="009427BB"/>
    <w:rsid w:val="00942833"/>
    <w:rsid w:val="00942B9A"/>
    <w:rsid w:val="00943186"/>
    <w:rsid w:val="00944EA4"/>
    <w:rsid w:val="009471F4"/>
    <w:rsid w:val="009472C9"/>
    <w:rsid w:val="00947A5C"/>
    <w:rsid w:val="0095028A"/>
    <w:rsid w:val="0095034D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57CD"/>
    <w:rsid w:val="0096601C"/>
    <w:rsid w:val="009666B0"/>
    <w:rsid w:val="00966866"/>
    <w:rsid w:val="009674AF"/>
    <w:rsid w:val="009678E9"/>
    <w:rsid w:val="00970CBE"/>
    <w:rsid w:val="00971BCB"/>
    <w:rsid w:val="00972D05"/>
    <w:rsid w:val="00972F9A"/>
    <w:rsid w:val="0097353A"/>
    <w:rsid w:val="00973FCB"/>
    <w:rsid w:val="009748E1"/>
    <w:rsid w:val="00975E7D"/>
    <w:rsid w:val="00976A93"/>
    <w:rsid w:val="00976B13"/>
    <w:rsid w:val="009812D8"/>
    <w:rsid w:val="009829C5"/>
    <w:rsid w:val="00984084"/>
    <w:rsid w:val="009845D9"/>
    <w:rsid w:val="0098478D"/>
    <w:rsid w:val="009864FD"/>
    <w:rsid w:val="0098717D"/>
    <w:rsid w:val="009877F8"/>
    <w:rsid w:val="00987813"/>
    <w:rsid w:val="00993EEB"/>
    <w:rsid w:val="00994F57"/>
    <w:rsid w:val="0099605D"/>
    <w:rsid w:val="009A04B9"/>
    <w:rsid w:val="009A322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AF4"/>
    <w:rsid w:val="009C6087"/>
    <w:rsid w:val="009C61EB"/>
    <w:rsid w:val="009C7313"/>
    <w:rsid w:val="009C7791"/>
    <w:rsid w:val="009D50CE"/>
    <w:rsid w:val="009D6C47"/>
    <w:rsid w:val="009E073A"/>
    <w:rsid w:val="009E2312"/>
    <w:rsid w:val="009E3250"/>
    <w:rsid w:val="009E4011"/>
    <w:rsid w:val="009E4494"/>
    <w:rsid w:val="009E5AD5"/>
    <w:rsid w:val="009F0074"/>
    <w:rsid w:val="009F0DDA"/>
    <w:rsid w:val="009F15BD"/>
    <w:rsid w:val="009F39F4"/>
    <w:rsid w:val="009F3D81"/>
    <w:rsid w:val="009F509B"/>
    <w:rsid w:val="009F56C1"/>
    <w:rsid w:val="009F5BEF"/>
    <w:rsid w:val="009F680F"/>
    <w:rsid w:val="009F7B6A"/>
    <w:rsid w:val="00A04135"/>
    <w:rsid w:val="00A044ED"/>
    <w:rsid w:val="00A04563"/>
    <w:rsid w:val="00A0484F"/>
    <w:rsid w:val="00A110C8"/>
    <w:rsid w:val="00A11D9B"/>
    <w:rsid w:val="00A179F6"/>
    <w:rsid w:val="00A22A66"/>
    <w:rsid w:val="00A25167"/>
    <w:rsid w:val="00A25282"/>
    <w:rsid w:val="00A25A44"/>
    <w:rsid w:val="00A25C25"/>
    <w:rsid w:val="00A26158"/>
    <w:rsid w:val="00A31735"/>
    <w:rsid w:val="00A31963"/>
    <w:rsid w:val="00A41B60"/>
    <w:rsid w:val="00A42305"/>
    <w:rsid w:val="00A43CF9"/>
    <w:rsid w:val="00A4414B"/>
    <w:rsid w:val="00A47A41"/>
    <w:rsid w:val="00A508E0"/>
    <w:rsid w:val="00A511F2"/>
    <w:rsid w:val="00A51C47"/>
    <w:rsid w:val="00A51D74"/>
    <w:rsid w:val="00A52F7B"/>
    <w:rsid w:val="00A53BEB"/>
    <w:rsid w:val="00A53EA2"/>
    <w:rsid w:val="00A54769"/>
    <w:rsid w:val="00A55571"/>
    <w:rsid w:val="00A5596A"/>
    <w:rsid w:val="00A56917"/>
    <w:rsid w:val="00A56AD2"/>
    <w:rsid w:val="00A56C5A"/>
    <w:rsid w:val="00A56D71"/>
    <w:rsid w:val="00A570B8"/>
    <w:rsid w:val="00A5799E"/>
    <w:rsid w:val="00A57A4B"/>
    <w:rsid w:val="00A601DF"/>
    <w:rsid w:val="00A60554"/>
    <w:rsid w:val="00A615E5"/>
    <w:rsid w:val="00A61656"/>
    <w:rsid w:val="00A6200E"/>
    <w:rsid w:val="00A643A9"/>
    <w:rsid w:val="00A643C9"/>
    <w:rsid w:val="00A65364"/>
    <w:rsid w:val="00A6661E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5EF"/>
    <w:rsid w:val="00A82B8B"/>
    <w:rsid w:val="00A84D69"/>
    <w:rsid w:val="00A85B44"/>
    <w:rsid w:val="00A861D1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01A"/>
    <w:rsid w:val="00AA115A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C1B"/>
    <w:rsid w:val="00AB4EDD"/>
    <w:rsid w:val="00AB533F"/>
    <w:rsid w:val="00AB6F6C"/>
    <w:rsid w:val="00AB7691"/>
    <w:rsid w:val="00AC144C"/>
    <w:rsid w:val="00AC4A89"/>
    <w:rsid w:val="00AC5A54"/>
    <w:rsid w:val="00AC5C81"/>
    <w:rsid w:val="00AC6048"/>
    <w:rsid w:val="00AC6062"/>
    <w:rsid w:val="00AC795B"/>
    <w:rsid w:val="00AD07A4"/>
    <w:rsid w:val="00AD3D93"/>
    <w:rsid w:val="00AD48C1"/>
    <w:rsid w:val="00AD6694"/>
    <w:rsid w:val="00AD6FF8"/>
    <w:rsid w:val="00AD7B6F"/>
    <w:rsid w:val="00AE063C"/>
    <w:rsid w:val="00AE08B9"/>
    <w:rsid w:val="00AE131F"/>
    <w:rsid w:val="00AE18C0"/>
    <w:rsid w:val="00AE2EA7"/>
    <w:rsid w:val="00AE3B3C"/>
    <w:rsid w:val="00AE47EF"/>
    <w:rsid w:val="00AE5F66"/>
    <w:rsid w:val="00AF14C6"/>
    <w:rsid w:val="00AF2D05"/>
    <w:rsid w:val="00AF31A0"/>
    <w:rsid w:val="00AF4B33"/>
    <w:rsid w:val="00AF6A06"/>
    <w:rsid w:val="00AF6ECD"/>
    <w:rsid w:val="00B02F91"/>
    <w:rsid w:val="00B1058D"/>
    <w:rsid w:val="00B11FAD"/>
    <w:rsid w:val="00B146A7"/>
    <w:rsid w:val="00B14B51"/>
    <w:rsid w:val="00B14C47"/>
    <w:rsid w:val="00B15B33"/>
    <w:rsid w:val="00B23F7F"/>
    <w:rsid w:val="00B24E19"/>
    <w:rsid w:val="00B2510D"/>
    <w:rsid w:val="00B254A6"/>
    <w:rsid w:val="00B300FF"/>
    <w:rsid w:val="00B32026"/>
    <w:rsid w:val="00B32E10"/>
    <w:rsid w:val="00B3375B"/>
    <w:rsid w:val="00B33CC1"/>
    <w:rsid w:val="00B33FF1"/>
    <w:rsid w:val="00B34973"/>
    <w:rsid w:val="00B3506A"/>
    <w:rsid w:val="00B36211"/>
    <w:rsid w:val="00B36AAC"/>
    <w:rsid w:val="00B413F3"/>
    <w:rsid w:val="00B44680"/>
    <w:rsid w:val="00B45BDB"/>
    <w:rsid w:val="00B46E0C"/>
    <w:rsid w:val="00B505D7"/>
    <w:rsid w:val="00B50A86"/>
    <w:rsid w:val="00B50F4F"/>
    <w:rsid w:val="00B53B3F"/>
    <w:rsid w:val="00B53BAF"/>
    <w:rsid w:val="00B5416A"/>
    <w:rsid w:val="00B54B14"/>
    <w:rsid w:val="00B606A1"/>
    <w:rsid w:val="00B613CA"/>
    <w:rsid w:val="00B615B1"/>
    <w:rsid w:val="00B6204C"/>
    <w:rsid w:val="00B63A67"/>
    <w:rsid w:val="00B6712F"/>
    <w:rsid w:val="00B67495"/>
    <w:rsid w:val="00B70709"/>
    <w:rsid w:val="00B70A6E"/>
    <w:rsid w:val="00B71576"/>
    <w:rsid w:val="00B71DD3"/>
    <w:rsid w:val="00B74131"/>
    <w:rsid w:val="00B766DF"/>
    <w:rsid w:val="00B76F56"/>
    <w:rsid w:val="00B77400"/>
    <w:rsid w:val="00B77DC7"/>
    <w:rsid w:val="00B806E8"/>
    <w:rsid w:val="00B8150B"/>
    <w:rsid w:val="00B87323"/>
    <w:rsid w:val="00B87696"/>
    <w:rsid w:val="00B91A9A"/>
    <w:rsid w:val="00B91D2F"/>
    <w:rsid w:val="00B93E0A"/>
    <w:rsid w:val="00B942EA"/>
    <w:rsid w:val="00BA0993"/>
    <w:rsid w:val="00BA1A14"/>
    <w:rsid w:val="00BA3786"/>
    <w:rsid w:val="00BA3F6D"/>
    <w:rsid w:val="00BA44DB"/>
    <w:rsid w:val="00BA48C8"/>
    <w:rsid w:val="00BA492E"/>
    <w:rsid w:val="00BA6014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34D2"/>
    <w:rsid w:val="00BC4973"/>
    <w:rsid w:val="00BC50E8"/>
    <w:rsid w:val="00BC5E6C"/>
    <w:rsid w:val="00BD056F"/>
    <w:rsid w:val="00BD08EC"/>
    <w:rsid w:val="00BD0980"/>
    <w:rsid w:val="00BD12BC"/>
    <w:rsid w:val="00BD3A3E"/>
    <w:rsid w:val="00BE1B1C"/>
    <w:rsid w:val="00BE2FD6"/>
    <w:rsid w:val="00BE38BC"/>
    <w:rsid w:val="00BE43BA"/>
    <w:rsid w:val="00BE5269"/>
    <w:rsid w:val="00BE6BA0"/>
    <w:rsid w:val="00BE73F0"/>
    <w:rsid w:val="00BE7B4E"/>
    <w:rsid w:val="00BF3F49"/>
    <w:rsid w:val="00BF4174"/>
    <w:rsid w:val="00BF5585"/>
    <w:rsid w:val="00BF5A23"/>
    <w:rsid w:val="00BF5B63"/>
    <w:rsid w:val="00BF65B2"/>
    <w:rsid w:val="00BF6D25"/>
    <w:rsid w:val="00BF75CC"/>
    <w:rsid w:val="00C0028A"/>
    <w:rsid w:val="00C012B2"/>
    <w:rsid w:val="00C04695"/>
    <w:rsid w:val="00C047EA"/>
    <w:rsid w:val="00C0579D"/>
    <w:rsid w:val="00C06E21"/>
    <w:rsid w:val="00C1028D"/>
    <w:rsid w:val="00C1365D"/>
    <w:rsid w:val="00C14213"/>
    <w:rsid w:val="00C17F4D"/>
    <w:rsid w:val="00C20837"/>
    <w:rsid w:val="00C21409"/>
    <w:rsid w:val="00C224E5"/>
    <w:rsid w:val="00C22788"/>
    <w:rsid w:val="00C228B0"/>
    <w:rsid w:val="00C23A87"/>
    <w:rsid w:val="00C23B37"/>
    <w:rsid w:val="00C244A9"/>
    <w:rsid w:val="00C244CD"/>
    <w:rsid w:val="00C25326"/>
    <w:rsid w:val="00C25DF7"/>
    <w:rsid w:val="00C25E17"/>
    <w:rsid w:val="00C26DA3"/>
    <w:rsid w:val="00C30A5A"/>
    <w:rsid w:val="00C31BB8"/>
    <w:rsid w:val="00C32597"/>
    <w:rsid w:val="00C33195"/>
    <w:rsid w:val="00C33255"/>
    <w:rsid w:val="00C332BC"/>
    <w:rsid w:val="00C35912"/>
    <w:rsid w:val="00C37005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7D0"/>
    <w:rsid w:val="00C65B46"/>
    <w:rsid w:val="00C66023"/>
    <w:rsid w:val="00C70F56"/>
    <w:rsid w:val="00C7287F"/>
    <w:rsid w:val="00C7403C"/>
    <w:rsid w:val="00C75780"/>
    <w:rsid w:val="00C80529"/>
    <w:rsid w:val="00C826C0"/>
    <w:rsid w:val="00C82BFF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757"/>
    <w:rsid w:val="00C95A3A"/>
    <w:rsid w:val="00C9663E"/>
    <w:rsid w:val="00CA1381"/>
    <w:rsid w:val="00CA1DE6"/>
    <w:rsid w:val="00CA235E"/>
    <w:rsid w:val="00CA2F7C"/>
    <w:rsid w:val="00CA2FBE"/>
    <w:rsid w:val="00CA3110"/>
    <w:rsid w:val="00CA3731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3D2"/>
    <w:rsid w:val="00CC2057"/>
    <w:rsid w:val="00CC37C3"/>
    <w:rsid w:val="00CC4AFA"/>
    <w:rsid w:val="00CC5861"/>
    <w:rsid w:val="00CC594E"/>
    <w:rsid w:val="00CC5D43"/>
    <w:rsid w:val="00CC7987"/>
    <w:rsid w:val="00CD2D10"/>
    <w:rsid w:val="00CD2E74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440"/>
    <w:rsid w:val="00CF5891"/>
    <w:rsid w:val="00CF627B"/>
    <w:rsid w:val="00D005A8"/>
    <w:rsid w:val="00D04482"/>
    <w:rsid w:val="00D04AF9"/>
    <w:rsid w:val="00D04C7E"/>
    <w:rsid w:val="00D04E27"/>
    <w:rsid w:val="00D05EAE"/>
    <w:rsid w:val="00D07741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05D6"/>
    <w:rsid w:val="00D33EFA"/>
    <w:rsid w:val="00D34B9D"/>
    <w:rsid w:val="00D35DC2"/>
    <w:rsid w:val="00D35F3E"/>
    <w:rsid w:val="00D36192"/>
    <w:rsid w:val="00D3685B"/>
    <w:rsid w:val="00D3710A"/>
    <w:rsid w:val="00D373EE"/>
    <w:rsid w:val="00D404DE"/>
    <w:rsid w:val="00D42084"/>
    <w:rsid w:val="00D44580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54B"/>
    <w:rsid w:val="00D66698"/>
    <w:rsid w:val="00D70D4F"/>
    <w:rsid w:val="00D70F85"/>
    <w:rsid w:val="00D7119B"/>
    <w:rsid w:val="00D71E54"/>
    <w:rsid w:val="00D723D4"/>
    <w:rsid w:val="00D72826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7F2"/>
    <w:rsid w:val="00D86E56"/>
    <w:rsid w:val="00D877A2"/>
    <w:rsid w:val="00D90CE5"/>
    <w:rsid w:val="00D91B8F"/>
    <w:rsid w:val="00D953E8"/>
    <w:rsid w:val="00D9566D"/>
    <w:rsid w:val="00D9645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4D30"/>
    <w:rsid w:val="00DA7609"/>
    <w:rsid w:val="00DA790D"/>
    <w:rsid w:val="00DB001B"/>
    <w:rsid w:val="00DB09D7"/>
    <w:rsid w:val="00DB2340"/>
    <w:rsid w:val="00DB452F"/>
    <w:rsid w:val="00DB5469"/>
    <w:rsid w:val="00DB5695"/>
    <w:rsid w:val="00DB571B"/>
    <w:rsid w:val="00DB7F85"/>
    <w:rsid w:val="00DC05A3"/>
    <w:rsid w:val="00DC131F"/>
    <w:rsid w:val="00DC14F0"/>
    <w:rsid w:val="00DC1961"/>
    <w:rsid w:val="00DC2694"/>
    <w:rsid w:val="00DC41CB"/>
    <w:rsid w:val="00DC4775"/>
    <w:rsid w:val="00DC5333"/>
    <w:rsid w:val="00DD0946"/>
    <w:rsid w:val="00DD1B98"/>
    <w:rsid w:val="00DD2EE0"/>
    <w:rsid w:val="00DD425B"/>
    <w:rsid w:val="00DD5209"/>
    <w:rsid w:val="00DD7946"/>
    <w:rsid w:val="00DE2A8A"/>
    <w:rsid w:val="00DE4222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585"/>
    <w:rsid w:val="00E11CA5"/>
    <w:rsid w:val="00E12908"/>
    <w:rsid w:val="00E12ABA"/>
    <w:rsid w:val="00E134A1"/>
    <w:rsid w:val="00E13E78"/>
    <w:rsid w:val="00E14214"/>
    <w:rsid w:val="00E14716"/>
    <w:rsid w:val="00E14BFA"/>
    <w:rsid w:val="00E16DAE"/>
    <w:rsid w:val="00E17956"/>
    <w:rsid w:val="00E17B5B"/>
    <w:rsid w:val="00E204B3"/>
    <w:rsid w:val="00E2072C"/>
    <w:rsid w:val="00E207D2"/>
    <w:rsid w:val="00E23AEE"/>
    <w:rsid w:val="00E249A7"/>
    <w:rsid w:val="00E25006"/>
    <w:rsid w:val="00E27428"/>
    <w:rsid w:val="00E27937"/>
    <w:rsid w:val="00E3089F"/>
    <w:rsid w:val="00E337CD"/>
    <w:rsid w:val="00E33B86"/>
    <w:rsid w:val="00E33EC0"/>
    <w:rsid w:val="00E379B7"/>
    <w:rsid w:val="00E4069C"/>
    <w:rsid w:val="00E41608"/>
    <w:rsid w:val="00E4212D"/>
    <w:rsid w:val="00E42444"/>
    <w:rsid w:val="00E42566"/>
    <w:rsid w:val="00E429AB"/>
    <w:rsid w:val="00E43336"/>
    <w:rsid w:val="00E440A0"/>
    <w:rsid w:val="00E46431"/>
    <w:rsid w:val="00E469FA"/>
    <w:rsid w:val="00E511E5"/>
    <w:rsid w:val="00E52ED8"/>
    <w:rsid w:val="00E52FFE"/>
    <w:rsid w:val="00E533FC"/>
    <w:rsid w:val="00E53C7F"/>
    <w:rsid w:val="00E55912"/>
    <w:rsid w:val="00E55F0C"/>
    <w:rsid w:val="00E563F0"/>
    <w:rsid w:val="00E56ECA"/>
    <w:rsid w:val="00E57C01"/>
    <w:rsid w:val="00E57E89"/>
    <w:rsid w:val="00E60205"/>
    <w:rsid w:val="00E608BF"/>
    <w:rsid w:val="00E612B5"/>
    <w:rsid w:val="00E621D7"/>
    <w:rsid w:val="00E634BB"/>
    <w:rsid w:val="00E66CC7"/>
    <w:rsid w:val="00E67ECB"/>
    <w:rsid w:val="00E738F8"/>
    <w:rsid w:val="00E7392D"/>
    <w:rsid w:val="00E75257"/>
    <w:rsid w:val="00E77FE0"/>
    <w:rsid w:val="00E835B8"/>
    <w:rsid w:val="00E83786"/>
    <w:rsid w:val="00E83E44"/>
    <w:rsid w:val="00E84FEC"/>
    <w:rsid w:val="00E85AB7"/>
    <w:rsid w:val="00E864AE"/>
    <w:rsid w:val="00E87014"/>
    <w:rsid w:val="00E90EF6"/>
    <w:rsid w:val="00E9112E"/>
    <w:rsid w:val="00E9203B"/>
    <w:rsid w:val="00E92A31"/>
    <w:rsid w:val="00E94847"/>
    <w:rsid w:val="00E94DB6"/>
    <w:rsid w:val="00E95256"/>
    <w:rsid w:val="00E958F4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5B14"/>
    <w:rsid w:val="00EB5ED6"/>
    <w:rsid w:val="00EB6513"/>
    <w:rsid w:val="00EB689F"/>
    <w:rsid w:val="00EB6EF0"/>
    <w:rsid w:val="00EC0561"/>
    <w:rsid w:val="00EC2A52"/>
    <w:rsid w:val="00EC2F45"/>
    <w:rsid w:val="00EC4E3B"/>
    <w:rsid w:val="00EC6953"/>
    <w:rsid w:val="00EC6D5B"/>
    <w:rsid w:val="00ED160F"/>
    <w:rsid w:val="00ED2626"/>
    <w:rsid w:val="00ED2FD8"/>
    <w:rsid w:val="00ED37D6"/>
    <w:rsid w:val="00ED4503"/>
    <w:rsid w:val="00ED706E"/>
    <w:rsid w:val="00EE0E81"/>
    <w:rsid w:val="00EE212A"/>
    <w:rsid w:val="00EE232C"/>
    <w:rsid w:val="00EE2C47"/>
    <w:rsid w:val="00EE30DB"/>
    <w:rsid w:val="00EE33D1"/>
    <w:rsid w:val="00EE4103"/>
    <w:rsid w:val="00EE41BF"/>
    <w:rsid w:val="00EE42EC"/>
    <w:rsid w:val="00EE593D"/>
    <w:rsid w:val="00EE682E"/>
    <w:rsid w:val="00EE69D5"/>
    <w:rsid w:val="00EF1223"/>
    <w:rsid w:val="00EF2041"/>
    <w:rsid w:val="00EF230A"/>
    <w:rsid w:val="00EF2B5C"/>
    <w:rsid w:val="00EF2BC2"/>
    <w:rsid w:val="00EF2C2E"/>
    <w:rsid w:val="00EF32B6"/>
    <w:rsid w:val="00EF5712"/>
    <w:rsid w:val="00EF6678"/>
    <w:rsid w:val="00F013B2"/>
    <w:rsid w:val="00F02377"/>
    <w:rsid w:val="00F02CE5"/>
    <w:rsid w:val="00F073AE"/>
    <w:rsid w:val="00F07538"/>
    <w:rsid w:val="00F1483D"/>
    <w:rsid w:val="00F16995"/>
    <w:rsid w:val="00F16B62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6AA7"/>
    <w:rsid w:val="00F37BC5"/>
    <w:rsid w:val="00F40788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267C"/>
    <w:rsid w:val="00F728AB"/>
    <w:rsid w:val="00F751B6"/>
    <w:rsid w:val="00F76317"/>
    <w:rsid w:val="00F76D59"/>
    <w:rsid w:val="00F7731C"/>
    <w:rsid w:val="00F80C14"/>
    <w:rsid w:val="00F81972"/>
    <w:rsid w:val="00F822C3"/>
    <w:rsid w:val="00F82815"/>
    <w:rsid w:val="00F82881"/>
    <w:rsid w:val="00F85EC2"/>
    <w:rsid w:val="00F86B99"/>
    <w:rsid w:val="00F87F72"/>
    <w:rsid w:val="00F90159"/>
    <w:rsid w:val="00F9200D"/>
    <w:rsid w:val="00F932C9"/>
    <w:rsid w:val="00F93498"/>
    <w:rsid w:val="00F94287"/>
    <w:rsid w:val="00F94A2E"/>
    <w:rsid w:val="00F965C3"/>
    <w:rsid w:val="00F97527"/>
    <w:rsid w:val="00FA0E86"/>
    <w:rsid w:val="00FA1C6E"/>
    <w:rsid w:val="00FA2272"/>
    <w:rsid w:val="00FA23F9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2CA2"/>
    <w:rsid w:val="00FB3C2B"/>
    <w:rsid w:val="00FB3E0A"/>
    <w:rsid w:val="00FB4349"/>
    <w:rsid w:val="00FB5CB3"/>
    <w:rsid w:val="00FB5F5C"/>
    <w:rsid w:val="00FB76F8"/>
    <w:rsid w:val="00FB7EA9"/>
    <w:rsid w:val="00FC0169"/>
    <w:rsid w:val="00FC0B03"/>
    <w:rsid w:val="00FC19FB"/>
    <w:rsid w:val="00FC2D5E"/>
    <w:rsid w:val="00FC61B0"/>
    <w:rsid w:val="00FC6DF3"/>
    <w:rsid w:val="00FD0807"/>
    <w:rsid w:val="00FD17BC"/>
    <w:rsid w:val="00FD4262"/>
    <w:rsid w:val="00FD610D"/>
    <w:rsid w:val="00FE083B"/>
    <w:rsid w:val="00FE18C0"/>
    <w:rsid w:val="00FE18C2"/>
    <w:rsid w:val="00FE33A6"/>
    <w:rsid w:val="00FE33C5"/>
    <w:rsid w:val="00FE5B2C"/>
    <w:rsid w:val="00FE683A"/>
    <w:rsid w:val="00FE6B19"/>
    <w:rsid w:val="00FE6B72"/>
    <w:rsid w:val="00FF0EF7"/>
    <w:rsid w:val="00FF1B20"/>
    <w:rsid w:val="00FF1C8C"/>
    <w:rsid w:val="00FF257C"/>
    <w:rsid w:val="00FF50C0"/>
    <w:rsid w:val="00FF616A"/>
    <w:rsid w:val="00FF62D5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iPriority w:val="99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uiPriority w:val="99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character" w:customStyle="1" w:styleId="16">
    <w:name w:val="Текст примечания Знак1"/>
    <w:uiPriority w:val="99"/>
    <w:semiHidden/>
    <w:rsid w:val="00467938"/>
    <w:rPr>
      <w:rFonts w:ascii="Tahoma" w:hAnsi="Tahom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iPriority w:val="99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uiPriority w:val="99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character" w:customStyle="1" w:styleId="16">
    <w:name w:val="Текст примечания Знак1"/>
    <w:uiPriority w:val="99"/>
    <w:semiHidden/>
    <w:rsid w:val="00467938"/>
    <w:rPr>
      <w:rFonts w:ascii="Tahoma" w:hAnsi="Tahom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1F7C667-D3D1-4901-A735-F07F3CB829F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27C46EB-86A9-4ED1-97EA-1DF453BA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230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7084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92</cp:revision>
  <cp:lastPrinted>2014-02-27T15:09:00Z</cp:lastPrinted>
  <dcterms:created xsi:type="dcterms:W3CDTF">2014-03-24T16:05:00Z</dcterms:created>
  <dcterms:modified xsi:type="dcterms:W3CDTF">2014-03-26T09:54:00Z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