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0FBDF640" w:rsidR="00454680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</w:t>
            </w:r>
            <w:r w:rsidR="00776129">
              <w:rPr>
                <w:rFonts w:ascii="Arial" w:hAnsi="Arial" w:cs="Arial"/>
              </w:rPr>
              <w:t>.</w:t>
            </w:r>
          </w:p>
          <w:p w14:paraId="60A8100D" w14:textId="1B8D77D5" w:rsidR="00454680" w:rsidRPr="00F91C6A" w:rsidRDefault="00CF4C30" w:rsidP="0038234E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CF4C30">
              <w:rPr>
                <w:rFonts w:ascii="Arial" w:hAnsi="Arial" w:cs="Arial"/>
              </w:rPr>
              <w:t>MLVTBPLK-198 Отправка сообщений о заказах в ЛК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5ABCF74D" w:rsidR="004A6496" w:rsidRPr="006026EA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6026EA">
              <w:rPr>
                <w:rFonts w:ascii="Arial" w:hAnsi="Arial" w:cs="Arial"/>
              </w:rPr>
              <w:t>Щербаков Сергей</w:t>
            </w:r>
          </w:p>
          <w:p w14:paraId="1FE87F18" w14:textId="4B0BF3A2" w:rsidR="004A6496" w:rsidRPr="003B4204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B27571">
              <w:rPr>
                <w:rFonts w:ascii="Arial" w:hAnsi="Arial" w:cs="Arial"/>
              </w:rPr>
              <w:t>0.</w:t>
            </w:r>
            <w:r w:rsidR="005542BD">
              <w:rPr>
                <w:rFonts w:ascii="Arial" w:hAnsi="Arial" w:cs="Arial"/>
              </w:rPr>
              <w:t>2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AB357D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B357D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0FD312B3" w:rsidR="00CF436E" w:rsidRPr="00AB357D" w:rsidRDefault="00BE1EB4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B357D">
              <w:rPr>
                <w:rFonts w:ascii="Arial" w:hAnsi="Arial" w:cs="Arial"/>
              </w:rPr>
              <w:t>1</w:t>
            </w:r>
            <w:r w:rsidR="00210A59" w:rsidRPr="00AB357D">
              <w:rPr>
                <w:rFonts w:ascii="Arial" w:hAnsi="Arial" w:cs="Arial"/>
              </w:rPr>
              <w:t>5.10</w:t>
            </w:r>
            <w:r w:rsidR="00E4212D" w:rsidRPr="00AB357D">
              <w:rPr>
                <w:rFonts w:ascii="Arial" w:hAnsi="Arial" w:cs="Arial"/>
              </w:rPr>
              <w:t>.</w:t>
            </w:r>
            <w:r w:rsidR="00273541" w:rsidRPr="00AB357D">
              <w:rPr>
                <w:rFonts w:ascii="Arial" w:hAnsi="Arial" w:cs="Arial"/>
              </w:rPr>
              <w:t>201</w:t>
            </w:r>
            <w:r w:rsidR="009F7B6A" w:rsidRPr="00AB357D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46601EB" w:rsidR="00CF436E" w:rsidRPr="00AB357D" w:rsidRDefault="00210A59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B357D">
              <w:rPr>
                <w:rFonts w:ascii="Arial" w:hAnsi="Arial" w:cs="Arial"/>
              </w:rPr>
              <w:t>Щербаков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  <w:tr w:rsidR="005542BD" w:rsidRPr="009232A4" w14:paraId="751A057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0E56200F" w14:textId="21297452" w:rsidR="005542BD" w:rsidRPr="005542BD" w:rsidRDefault="005542BD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9189A0C" w14:textId="4E60271C" w:rsidR="005542BD" w:rsidRPr="005542BD" w:rsidRDefault="005542BD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20.10.2014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FDA737B" w14:textId="170E22BD" w:rsidR="005542BD" w:rsidRPr="005542BD" w:rsidRDefault="005542BD" w:rsidP="005542BD">
            <w:pP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Рехин</w:t>
            </w:r>
            <w:proofErr w:type="spellEnd"/>
            <w:r>
              <w:rPr>
                <w:rFonts w:ascii="Arial" w:hAnsi="Arial" w:cs="Arial"/>
              </w:rPr>
              <w:t xml:space="preserve">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A8D2D91" w14:textId="37C90465" w:rsidR="005542BD" w:rsidRDefault="005542BD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Дописал недостающий раздел</w:t>
            </w: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1353F889" w14:textId="77777777" w:rsidR="00D026F7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1338878" w:history="1">
        <w:r w:rsidR="00D026F7" w:rsidRPr="0051021E">
          <w:rPr>
            <w:rStyle w:val="afd"/>
          </w:rPr>
          <w:t>Глоссарий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_Toc401338878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4</w:t>
        </w:r>
        <w:r w:rsidR="00D026F7">
          <w:rPr>
            <w:noProof/>
            <w:webHidden/>
          </w:rPr>
          <w:fldChar w:fldCharType="end"/>
        </w:r>
      </w:hyperlink>
    </w:p>
    <w:p w14:paraId="17725CD7" w14:textId="77777777" w:rsidR="00D026F7" w:rsidRDefault="00FF728A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1338879" w:history="1">
        <w:r w:rsidR="00D026F7" w:rsidRPr="0051021E">
          <w:rPr>
            <w:rStyle w:val="afd"/>
            <w:rFonts w:ascii="Arial" w:hAnsi="Arial" w:cs="Arial"/>
          </w:rPr>
          <w:t>1.</w:t>
        </w:r>
        <w:r w:rsidR="00D026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Общие сведения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_Toc401338879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4</w:t>
        </w:r>
        <w:r w:rsidR="00D026F7">
          <w:rPr>
            <w:noProof/>
            <w:webHidden/>
          </w:rPr>
          <w:fldChar w:fldCharType="end"/>
        </w:r>
      </w:hyperlink>
    </w:p>
    <w:p w14:paraId="19605902" w14:textId="77777777" w:rsidR="00D026F7" w:rsidRDefault="00FF728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338880" w:history="1">
        <w:r w:rsidR="00D026F7" w:rsidRPr="0051021E">
          <w:rPr>
            <w:rStyle w:val="afd"/>
            <w:rFonts w:ascii="Arial" w:hAnsi="Arial" w:cs="Arial"/>
          </w:rPr>
          <w:t>1.1.</w:t>
        </w:r>
        <w:r w:rsidR="00D026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Назначение документа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_Toc401338880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4</w:t>
        </w:r>
        <w:r w:rsidR="00D026F7">
          <w:rPr>
            <w:noProof/>
            <w:webHidden/>
          </w:rPr>
          <w:fldChar w:fldCharType="end"/>
        </w:r>
      </w:hyperlink>
    </w:p>
    <w:p w14:paraId="20435E59" w14:textId="77777777" w:rsidR="00D026F7" w:rsidRDefault="00FF728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338881" w:history="1">
        <w:r w:rsidR="00D026F7" w:rsidRPr="0051021E">
          <w:rPr>
            <w:rStyle w:val="afd"/>
            <w:rFonts w:ascii="Arial" w:hAnsi="Arial" w:cs="Arial"/>
            <w:lang w:val="en-US"/>
          </w:rPr>
          <w:t>1.2.</w:t>
        </w:r>
        <w:r w:rsidR="00D026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Связанные документы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_Toc401338881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5</w:t>
        </w:r>
        <w:r w:rsidR="00D026F7">
          <w:rPr>
            <w:noProof/>
            <w:webHidden/>
          </w:rPr>
          <w:fldChar w:fldCharType="end"/>
        </w:r>
      </w:hyperlink>
    </w:p>
    <w:p w14:paraId="53872DC9" w14:textId="77777777" w:rsidR="00D026F7" w:rsidRDefault="00FF728A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1338882" w:history="1">
        <w:r w:rsidR="00D026F7" w:rsidRPr="0051021E">
          <w:rPr>
            <w:rStyle w:val="afd"/>
            <w:rFonts w:ascii="Arial" w:hAnsi="Arial" w:cs="Arial"/>
          </w:rPr>
          <w:t>2.</w:t>
        </w:r>
        <w:r w:rsidR="00D026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Описание функций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_Toc401338882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5</w:t>
        </w:r>
        <w:r w:rsidR="00D026F7">
          <w:rPr>
            <w:noProof/>
            <w:webHidden/>
          </w:rPr>
          <w:fldChar w:fldCharType="end"/>
        </w:r>
      </w:hyperlink>
    </w:p>
    <w:p w14:paraId="03F44D5E" w14:textId="77777777" w:rsidR="00D026F7" w:rsidRDefault="00FF728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338883" w:history="1">
        <w:r w:rsidR="00D026F7" w:rsidRPr="0051021E">
          <w:rPr>
            <w:rStyle w:val="afd"/>
            <w:rFonts w:ascii="Arial" w:hAnsi="Arial" w:cs="Arial"/>
          </w:rPr>
          <w:t>2.1.</w:t>
        </w:r>
        <w:r w:rsidR="00D026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MLVTBPLK-198 Отправка сообщений о заказах в ЛК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_Toc401338883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5</w:t>
        </w:r>
        <w:r w:rsidR="00D026F7">
          <w:rPr>
            <w:noProof/>
            <w:webHidden/>
          </w:rPr>
          <w:fldChar w:fldCharType="end"/>
        </w:r>
      </w:hyperlink>
    </w:p>
    <w:p w14:paraId="4E48BE5A" w14:textId="77777777" w:rsidR="00D026F7" w:rsidRDefault="00FF728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1338884" w:history="1">
        <w:r w:rsidR="00D026F7" w:rsidRPr="0051021E">
          <w:rPr>
            <w:rStyle w:val="afd"/>
            <w:rFonts w:ascii="Arial" w:hAnsi="Arial" w:cs="Arial"/>
          </w:rPr>
          <w:t>2.1.1.</w:t>
        </w:r>
        <w:r w:rsidR="00D026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Назначение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_Toc401338884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5</w:t>
        </w:r>
        <w:r w:rsidR="00D026F7">
          <w:rPr>
            <w:noProof/>
            <w:webHidden/>
          </w:rPr>
          <w:fldChar w:fldCharType="end"/>
        </w:r>
      </w:hyperlink>
    </w:p>
    <w:p w14:paraId="57BB6D2B" w14:textId="77777777" w:rsidR="00D026F7" w:rsidRDefault="00FF728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1338885" w:history="1">
        <w:r w:rsidR="00D026F7" w:rsidRPr="0051021E">
          <w:rPr>
            <w:rStyle w:val="afd"/>
            <w:rFonts w:ascii="Arial" w:hAnsi="Arial" w:cs="Arial"/>
          </w:rPr>
          <w:t>2.1.2.</w:t>
        </w:r>
        <w:r w:rsidR="00D026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Функциональные требования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_Toc401338885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5</w:t>
        </w:r>
        <w:r w:rsidR="00D026F7">
          <w:rPr>
            <w:noProof/>
            <w:webHidden/>
          </w:rPr>
          <w:fldChar w:fldCharType="end"/>
        </w:r>
      </w:hyperlink>
    </w:p>
    <w:p w14:paraId="4C57E8BB" w14:textId="77777777" w:rsidR="00D026F7" w:rsidRDefault="00FF728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1338886" w:history="1">
        <w:r w:rsidR="00D026F7" w:rsidRPr="0051021E">
          <w:rPr>
            <w:rStyle w:val="afd"/>
            <w:rFonts w:ascii="Arial" w:hAnsi="Arial" w:cs="Arial"/>
          </w:rPr>
          <w:t>2.1.3.</w:t>
        </w:r>
        <w:r w:rsidR="00D026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Описание функционала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_Toc401338886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5</w:t>
        </w:r>
        <w:r w:rsidR="00D026F7">
          <w:rPr>
            <w:noProof/>
            <w:webHidden/>
          </w:rPr>
          <w:fldChar w:fldCharType="end"/>
        </w:r>
      </w:hyperlink>
    </w:p>
    <w:p w14:paraId="63882D2A" w14:textId="77777777" w:rsidR="00D026F7" w:rsidRDefault="00FF728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1338887" w:history="1">
        <w:r w:rsidR="00D026F7" w:rsidRPr="0051021E">
          <w:rPr>
            <w:rStyle w:val="afd"/>
          </w:rPr>
          <w:t>2.1.4.</w:t>
        </w:r>
        <w:r w:rsidR="00D026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Ограничения</w:t>
        </w:r>
        <w:r w:rsidR="00D026F7" w:rsidRPr="0051021E">
          <w:rPr>
            <w:rStyle w:val="afd"/>
          </w:rPr>
          <w:t xml:space="preserve"> и допущения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_Toc401338887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7</w:t>
        </w:r>
        <w:r w:rsidR="00D026F7">
          <w:rPr>
            <w:noProof/>
            <w:webHidden/>
          </w:rPr>
          <w:fldChar w:fldCharType="end"/>
        </w:r>
      </w:hyperlink>
    </w:p>
    <w:p w14:paraId="7A399F49" w14:textId="77777777" w:rsidR="00D026F7" w:rsidRDefault="00FF728A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1338888" w:history="1">
        <w:r w:rsidR="00D026F7" w:rsidRPr="0051021E">
          <w:rPr>
            <w:rStyle w:val="afd"/>
            <w:rFonts w:ascii="Arial" w:hAnsi="Arial" w:cs="Arial"/>
          </w:rPr>
          <w:t>3.</w:t>
        </w:r>
        <w:r w:rsidR="00D026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Требования к Заказчику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_Toc401338888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7</w:t>
        </w:r>
        <w:r w:rsidR="00D026F7">
          <w:rPr>
            <w:noProof/>
            <w:webHidden/>
          </w:rPr>
          <w:fldChar w:fldCharType="end"/>
        </w:r>
      </w:hyperlink>
    </w:p>
    <w:p w14:paraId="0FA0BD77" w14:textId="77777777" w:rsidR="00D026F7" w:rsidRDefault="00FF728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1338889" w:history="1">
        <w:r w:rsidR="00D026F7" w:rsidRPr="0051021E">
          <w:rPr>
            <w:rStyle w:val="afd"/>
            <w:rFonts w:ascii="Arial" w:hAnsi="Arial" w:cs="Arial"/>
          </w:rPr>
          <w:t>3.1.</w:t>
        </w:r>
        <w:r w:rsidR="00D026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26F7" w:rsidRPr="0051021E">
          <w:rPr>
            <w:rStyle w:val="afd"/>
            <w:rFonts w:ascii="Arial" w:hAnsi="Arial" w:cs="Arial"/>
          </w:rPr>
          <w:t>Требования к предоставлению материалов для функции MLVTBPLK-198 Отправка сообщений о заказах в ЛК</w:t>
        </w:r>
        <w:r w:rsidR="00D026F7">
          <w:rPr>
            <w:noProof/>
            <w:webHidden/>
          </w:rPr>
          <w:tab/>
        </w:r>
        <w:r w:rsidR="00D026F7">
          <w:rPr>
            <w:noProof/>
            <w:webHidden/>
          </w:rPr>
          <w:fldChar w:fldCharType="begin"/>
        </w:r>
        <w:r w:rsidR="00D026F7">
          <w:rPr>
            <w:noProof/>
            <w:webHidden/>
          </w:rPr>
          <w:instrText xml:space="preserve"> PAGEREF _Toc401338889 \h </w:instrText>
        </w:r>
        <w:r w:rsidR="00D026F7">
          <w:rPr>
            <w:noProof/>
            <w:webHidden/>
          </w:rPr>
        </w:r>
        <w:r w:rsidR="00D026F7">
          <w:rPr>
            <w:noProof/>
            <w:webHidden/>
          </w:rPr>
          <w:fldChar w:fldCharType="separate"/>
        </w:r>
        <w:r w:rsidR="00D026F7">
          <w:rPr>
            <w:noProof/>
            <w:webHidden/>
          </w:rPr>
          <w:t>7</w:t>
        </w:r>
        <w:r w:rsidR="00D026F7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6" w:name="_Toc374704570"/>
      <w:r>
        <w:lastRenderedPageBreak/>
        <w:tab/>
      </w:r>
      <w:bookmarkStart w:id="227" w:name="_Toc401338878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r w:rsidR="00FF728A">
        <w:fldChar w:fldCharType="begin"/>
      </w:r>
      <w:r w:rsidR="00FF728A">
        <w:instrText xml:space="preserve"> SEQ Таблица \* ARABIC </w:instrText>
      </w:r>
      <w:r w:rsidR="00FF728A">
        <w:fldChar w:fldCharType="separate"/>
      </w:r>
      <w:r w:rsidR="00A26ED6">
        <w:rPr>
          <w:noProof/>
        </w:rPr>
        <w:t>1</w:t>
      </w:r>
      <w:r w:rsidR="00FF728A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Партнер, обеспечивающий услугу интернет-</w:t>
            </w:r>
            <w:proofErr w:type="spellStart"/>
            <w:r w:rsidRPr="00A26ED6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7F4781">
              <w:rPr>
                <w:rFonts w:ascii="Arial" w:hAnsi="Arial" w:cs="Arial"/>
                <w:szCs w:val="20"/>
              </w:rPr>
              <w:t>Террадата</w:t>
            </w:r>
            <w:proofErr w:type="spellEnd"/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64A84AE3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</w:t>
            </w:r>
            <w:r w:rsidR="00990445">
              <w:rPr>
                <w:rFonts w:ascii="Arial" w:hAnsi="Arial" w:cs="Arial"/>
                <w:szCs w:val="20"/>
              </w:rPr>
              <w:t>ечивающий работу Программы ВТБ </w:t>
            </w:r>
            <w:r w:rsidRPr="00A26ED6">
              <w:rPr>
                <w:rFonts w:ascii="Arial" w:hAnsi="Arial" w:cs="Arial"/>
                <w:szCs w:val="20"/>
              </w:rPr>
              <w:t>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Visa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International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или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MasterCard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Worldwide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8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8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615B49" w:rsidRPr="00A26ED6" w14:paraId="50C93A95" w14:textId="77777777" w:rsidTr="00AC5F55">
        <w:trPr>
          <w:jc w:val="center"/>
        </w:trPr>
        <w:tc>
          <w:tcPr>
            <w:tcW w:w="2660" w:type="dxa"/>
            <w:vAlign w:val="center"/>
          </w:tcPr>
          <w:p w14:paraId="56E2EC1C" w14:textId="7EB61C56" w:rsidR="00615B49" w:rsidRPr="0003464E" w:rsidRDefault="00615B49" w:rsidP="00615B49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14:paraId="5A88E515" w14:textId="2B6A02B5" w:rsidR="00615B49" w:rsidRPr="0003464E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Категория первого уровня в Каталоге вознаграждений </w:t>
            </w:r>
            <w:r>
              <w:rPr>
                <w:rFonts w:ascii="Arial" w:hAnsi="Arial" w:cs="Arial"/>
                <w:szCs w:val="20"/>
              </w:rPr>
              <w:t>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615B49" w:rsidRPr="00A26ED6" w14:paraId="561862D1" w14:textId="77777777" w:rsidTr="00AC5F55">
        <w:trPr>
          <w:jc w:val="center"/>
        </w:trPr>
        <w:tc>
          <w:tcPr>
            <w:tcW w:w="2660" w:type="dxa"/>
            <w:vAlign w:val="center"/>
          </w:tcPr>
          <w:p w14:paraId="5BDFC03F" w14:textId="0093D308" w:rsidR="00615B49" w:rsidRDefault="00615B49" w:rsidP="00615B49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 раздела каталога</w:t>
            </w:r>
          </w:p>
        </w:tc>
        <w:tc>
          <w:tcPr>
            <w:tcW w:w="6979" w:type="dxa"/>
            <w:vAlign w:val="center"/>
          </w:tcPr>
          <w:p w14:paraId="31DF143E" w14:textId="42138AFC" w:rsidR="00615B49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 2-го и 3-го уровни, соответственно.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401338879"/>
      <w:bookmarkEnd w:id="229"/>
      <w:r w:rsidRPr="009232A4">
        <w:rPr>
          <w:rFonts w:ascii="Arial" w:hAnsi="Arial" w:cs="Arial"/>
        </w:rPr>
        <w:t>Общие сведения</w:t>
      </w:r>
      <w:bookmarkEnd w:id="230"/>
      <w:bookmarkEnd w:id="231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401338880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Pr="00DE7137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DE7137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DE7137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DE7137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DE7137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DE7137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DE7137">
        <w:rPr>
          <w:rFonts w:ascii="Arial" w:eastAsiaTheme="minorHAnsi" w:hAnsi="Arial" w:cs="Arial"/>
          <w:szCs w:val="20"/>
          <w:lang w:eastAsia="en-US"/>
        </w:rPr>
        <w:t>;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lastRenderedPageBreak/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401338881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r w:rsidR="00FF728A">
        <w:fldChar w:fldCharType="begin"/>
      </w:r>
      <w:r w:rsidR="00FF728A">
        <w:instrText xml:space="preserve"> SEQ Таблица \* ARABIC </w:instrText>
      </w:r>
      <w:r w:rsidR="00FF728A">
        <w:fldChar w:fldCharType="separate"/>
      </w:r>
      <w:r>
        <w:rPr>
          <w:noProof/>
        </w:rPr>
        <w:t>2</w:t>
      </w:r>
      <w:r w:rsidR="00FF728A">
        <w:rPr>
          <w:noProof/>
        </w:rPr>
        <w:fldChar w:fldCharType="end"/>
      </w:r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</w:tbl>
    <w:p w14:paraId="7E9506A3" w14:textId="77777777" w:rsidR="00A26ED6" w:rsidRPr="00F9097E" w:rsidRDefault="00A26ED6" w:rsidP="00A26ED6"/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374704575"/>
      <w:bookmarkStart w:id="250" w:name="_Toc401338882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9232A4">
        <w:rPr>
          <w:rFonts w:ascii="Arial" w:hAnsi="Arial" w:cs="Arial"/>
        </w:rPr>
        <w:t>Описание функций</w:t>
      </w:r>
      <w:bookmarkEnd w:id="249"/>
      <w:bookmarkEnd w:id="250"/>
    </w:p>
    <w:p w14:paraId="360DE9D1" w14:textId="33D79964" w:rsidR="00DC77E8" w:rsidRPr="00353A38" w:rsidRDefault="00434794" w:rsidP="00434794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1" w:name="_Toc401338883"/>
      <w:bookmarkStart w:id="252" w:name="_Toc380000932"/>
      <w:r w:rsidRPr="00434794">
        <w:rPr>
          <w:rFonts w:ascii="Arial" w:hAnsi="Arial" w:cs="Arial"/>
        </w:rPr>
        <w:t>MLVTBPLK-198 Отправка сообщений о заказах в ЛК</w:t>
      </w:r>
      <w:bookmarkEnd w:id="251"/>
    </w:p>
    <w:p w14:paraId="4ECFB50B" w14:textId="75ECC4BD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3" w:name="_Toc401338884"/>
      <w:r w:rsidRPr="009232A4">
        <w:rPr>
          <w:rFonts w:ascii="Arial" w:hAnsi="Arial" w:cs="Arial"/>
        </w:rPr>
        <w:t>Назначение</w:t>
      </w:r>
      <w:bookmarkEnd w:id="253"/>
    </w:p>
    <w:p w14:paraId="089FC288" w14:textId="055FEC85" w:rsidR="000E0F9B" w:rsidRPr="005542BD" w:rsidRDefault="000E0F9B" w:rsidP="00CF443F">
      <w:pPr>
        <w:rPr>
          <w:rFonts w:ascii="Arial" w:hAnsi="Arial" w:cs="Arial"/>
        </w:rPr>
      </w:pPr>
      <w:r w:rsidRPr="005542BD">
        <w:rPr>
          <w:rFonts w:ascii="Arial" w:hAnsi="Arial" w:cs="Arial"/>
        </w:rPr>
        <w:t>Цели</w:t>
      </w:r>
      <w:r w:rsidR="00CF443F" w:rsidRPr="005542BD">
        <w:rPr>
          <w:rFonts w:ascii="Arial" w:hAnsi="Arial" w:cs="Arial"/>
        </w:rPr>
        <w:t xml:space="preserve"> доработки</w:t>
      </w:r>
      <w:r w:rsidR="006B6CED" w:rsidRPr="005542BD">
        <w:rPr>
          <w:rFonts w:ascii="Arial" w:hAnsi="Arial" w:cs="Arial"/>
        </w:rPr>
        <w:t>:</w:t>
      </w:r>
    </w:p>
    <w:p w14:paraId="5D295787" w14:textId="64C01A77" w:rsidR="000E0F9B" w:rsidRPr="005542BD" w:rsidRDefault="002A2B65" w:rsidP="000E0F9B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5542BD">
        <w:rPr>
          <w:rFonts w:ascii="Arial" w:eastAsiaTheme="minorHAnsi" w:hAnsi="Arial" w:cs="Arial"/>
          <w:szCs w:val="20"/>
          <w:lang w:eastAsia="en-US"/>
        </w:rPr>
        <w:t>Повысить конверсию.</w:t>
      </w:r>
      <w:bookmarkStart w:id="254" w:name="_GoBack"/>
      <w:bookmarkEnd w:id="254"/>
    </w:p>
    <w:p w14:paraId="346098F0" w14:textId="2E9D63B8" w:rsidR="000E0F9B" w:rsidRPr="005542BD" w:rsidRDefault="002A2B65" w:rsidP="000E0F9B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5542BD">
        <w:rPr>
          <w:rFonts w:ascii="Arial" w:eastAsiaTheme="minorHAnsi" w:hAnsi="Arial" w:cs="Arial"/>
          <w:szCs w:val="20"/>
          <w:lang w:eastAsia="en-US"/>
        </w:rPr>
        <w:t>Повысить информативность и посещаемость личного кабинета.</w:t>
      </w:r>
    </w:p>
    <w:p w14:paraId="0ADAE3F7" w14:textId="0F366B7C" w:rsidR="00365826" w:rsidRPr="005542BD" w:rsidRDefault="00E573C0" w:rsidP="000E0F9B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5542BD">
        <w:rPr>
          <w:rFonts w:ascii="Arial" w:eastAsiaTheme="minorHAnsi" w:hAnsi="Arial" w:cs="Arial"/>
          <w:szCs w:val="20"/>
          <w:lang w:eastAsia="en-US"/>
        </w:rPr>
        <w:t xml:space="preserve">Получение обратной связи от клиентов о </w:t>
      </w:r>
      <w:r w:rsidR="00DF331A" w:rsidRPr="005542BD">
        <w:rPr>
          <w:rFonts w:ascii="Arial" w:eastAsiaTheme="minorHAnsi" w:hAnsi="Arial" w:cs="Arial"/>
          <w:szCs w:val="20"/>
          <w:lang w:eastAsia="en-US"/>
        </w:rPr>
        <w:t>качестве обслуживания заказов</w:t>
      </w:r>
      <w:r w:rsidR="00CF46BE" w:rsidRPr="005542BD">
        <w:rPr>
          <w:rFonts w:ascii="Arial" w:eastAsiaTheme="minorHAnsi" w:hAnsi="Arial" w:cs="Arial"/>
          <w:szCs w:val="20"/>
          <w:lang w:eastAsia="en-US"/>
        </w:rPr>
        <w:t>.</w:t>
      </w:r>
      <w:r w:rsidR="00816207" w:rsidRPr="005542BD">
        <w:rPr>
          <w:rFonts w:ascii="Arial" w:eastAsiaTheme="minorHAnsi" w:hAnsi="Arial" w:cs="Arial"/>
          <w:szCs w:val="20"/>
          <w:lang w:eastAsia="en-US"/>
        </w:rPr>
        <w:t xml:space="preserve"> </w:t>
      </w:r>
    </w:p>
    <w:p w14:paraId="695DBD5B" w14:textId="77777777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401338885"/>
      <w:r>
        <w:rPr>
          <w:rFonts w:ascii="Arial" w:hAnsi="Arial" w:cs="Arial"/>
        </w:rPr>
        <w:t>Функциональные требования</w:t>
      </w:r>
      <w:bookmarkEnd w:id="255"/>
    </w:p>
    <w:p w14:paraId="4DD6CD63" w14:textId="0DA0D7B3" w:rsidR="00C9532D" w:rsidRPr="00816207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553082FB" w14:textId="72A1E91D" w:rsidR="00DC7E60" w:rsidRPr="00D13340" w:rsidRDefault="00B14DD2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Напоминать </w:t>
      </w:r>
      <w:r w:rsidR="00B6666D">
        <w:rPr>
          <w:rFonts w:ascii="Arial" w:hAnsi="Arial" w:cs="Arial"/>
          <w:szCs w:val="20"/>
        </w:rPr>
        <w:t xml:space="preserve">клиентам </w:t>
      </w:r>
      <w:r>
        <w:rPr>
          <w:rFonts w:ascii="Arial" w:hAnsi="Arial" w:cs="Arial"/>
          <w:szCs w:val="20"/>
        </w:rPr>
        <w:t>через</w:t>
      </w:r>
      <w:r w:rsidR="00325BEE">
        <w:rPr>
          <w:rFonts w:ascii="Arial" w:hAnsi="Arial" w:cs="Arial"/>
          <w:szCs w:val="20"/>
        </w:rPr>
        <w:t xml:space="preserve"> ЛК о неоформленных </w:t>
      </w:r>
      <w:r w:rsidR="00E44881">
        <w:rPr>
          <w:rFonts w:ascii="Arial" w:hAnsi="Arial" w:cs="Arial"/>
          <w:szCs w:val="20"/>
        </w:rPr>
        <w:t xml:space="preserve">ими </w:t>
      </w:r>
      <w:r w:rsidR="00325BEE">
        <w:rPr>
          <w:rFonts w:ascii="Arial" w:hAnsi="Arial" w:cs="Arial"/>
          <w:szCs w:val="20"/>
        </w:rPr>
        <w:t>заказах</w:t>
      </w:r>
    </w:p>
    <w:p w14:paraId="168D1F51" w14:textId="05527F1C" w:rsidR="00C9532D" w:rsidRPr="00D2335D" w:rsidRDefault="001D2BD9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Информировать клиентов</w:t>
      </w:r>
      <w:r w:rsidR="00D2335D" w:rsidRPr="00D2335D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через ЛК об успешно оформленных заказах</w:t>
      </w:r>
    </w:p>
    <w:p w14:paraId="017BA627" w14:textId="4B61D717" w:rsidR="006F55FC" w:rsidRPr="00A90912" w:rsidRDefault="002531B1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A90912">
        <w:rPr>
          <w:rFonts w:ascii="Arial" w:hAnsi="Arial" w:cs="Arial"/>
          <w:szCs w:val="20"/>
        </w:rPr>
        <w:t>Отправлять предложение оценить сервис клиентам, оформившим</w:t>
      </w:r>
      <w:r w:rsidR="00A90912" w:rsidRPr="00A90912">
        <w:rPr>
          <w:rFonts w:ascii="Arial" w:hAnsi="Arial" w:cs="Arial"/>
          <w:szCs w:val="20"/>
        </w:rPr>
        <w:t xml:space="preserve"> на сайте заказ</w:t>
      </w:r>
    </w:p>
    <w:p w14:paraId="20B1B06A" w14:textId="4F11A40E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6" w:name="_Toc401338886"/>
      <w:r>
        <w:rPr>
          <w:rFonts w:ascii="Arial" w:hAnsi="Arial" w:cs="Arial"/>
        </w:rPr>
        <w:t>Описание функционала</w:t>
      </w:r>
      <w:bookmarkEnd w:id="256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Pr="00290AAE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290AAE">
        <w:rPr>
          <w:rFonts w:ascii="Arial" w:eastAsiaTheme="minorHAnsi" w:hAnsi="Arial" w:cs="Arial"/>
          <w:szCs w:val="20"/>
          <w:lang w:eastAsia="en-US"/>
        </w:rPr>
        <w:t>На сайте</w:t>
      </w:r>
      <w:r w:rsidR="00454680" w:rsidRPr="00290AAE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290AAE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7D1C7086" w14:textId="5E4569D7" w:rsidR="005C7A13" w:rsidRPr="005C7A13" w:rsidRDefault="00402532" w:rsidP="005F3DBC">
      <w:pPr>
        <w:spacing w:before="120" w:line="240" w:lineRule="auto"/>
        <w:rPr>
          <w:rFonts w:ascii="Arial" w:eastAsiaTheme="minorHAnsi" w:hAnsi="Arial" w:cs="Arial"/>
          <w:b/>
          <w:szCs w:val="20"/>
          <w:lang w:eastAsia="en-US"/>
        </w:rPr>
      </w:pPr>
      <w:r>
        <w:rPr>
          <w:rFonts w:ascii="Arial" w:hAnsi="Arial" w:cs="Arial"/>
          <w:b/>
        </w:rPr>
        <w:t>Н</w:t>
      </w:r>
      <w:r w:rsidR="00A82289">
        <w:rPr>
          <w:rFonts w:ascii="Arial" w:hAnsi="Arial" w:cs="Arial"/>
          <w:b/>
        </w:rPr>
        <w:t>апоминание</w:t>
      </w:r>
      <w:r w:rsidR="001C2C6A" w:rsidRPr="001C2C6A">
        <w:rPr>
          <w:rFonts w:ascii="Arial" w:hAnsi="Arial" w:cs="Arial"/>
          <w:b/>
        </w:rPr>
        <w:t xml:space="preserve"> клиентам через ЛК о неоформленных ими заказах</w:t>
      </w:r>
      <w:r w:rsidR="00F94661"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4BDB307E" w14:textId="270269A8" w:rsidR="001B54CA" w:rsidRPr="00D32321" w:rsidRDefault="006E01D3" w:rsidP="001B54C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К</w:t>
      </w:r>
      <w:r w:rsidR="00151BC6" w:rsidRPr="00D32321">
        <w:rPr>
          <w:rFonts w:ascii="Arial" w:hAnsi="Arial" w:cs="Arial"/>
          <w:sz w:val="20"/>
          <w:szCs w:val="20"/>
        </w:rPr>
        <w:t xml:space="preserve">аждый день </w:t>
      </w:r>
      <w:r w:rsidR="00151BC6" w:rsidRPr="00F769CD">
        <w:rPr>
          <w:rFonts w:ascii="Arial" w:hAnsi="Arial" w:cs="Arial"/>
          <w:b/>
          <w:sz w:val="20"/>
          <w:szCs w:val="20"/>
        </w:rPr>
        <w:t>в 21:00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необходимо рассылать клиентам</w:t>
      </w:r>
      <w:r w:rsidR="00C24919" w:rsidRPr="00C24919">
        <w:rPr>
          <w:rFonts w:ascii="Arial" w:hAnsi="Arial" w:cs="Arial"/>
          <w:sz w:val="20"/>
          <w:szCs w:val="20"/>
        </w:rPr>
        <w:t xml:space="preserve"> </w:t>
      </w:r>
      <w:r w:rsidR="00C24919">
        <w:rPr>
          <w:rFonts w:ascii="Arial" w:hAnsi="Arial" w:cs="Arial"/>
          <w:sz w:val="20"/>
          <w:szCs w:val="20"/>
        </w:rPr>
        <w:t>в ЛК</w:t>
      </w:r>
      <w:r w:rsidR="00D734C9">
        <w:rPr>
          <w:rFonts w:ascii="Arial" w:hAnsi="Arial" w:cs="Arial"/>
          <w:sz w:val="20"/>
          <w:szCs w:val="20"/>
        </w:rPr>
        <w:t xml:space="preserve"> напоминания о неоформленных</w:t>
      </w:r>
      <w:r>
        <w:rPr>
          <w:rFonts w:ascii="Arial" w:hAnsi="Arial" w:cs="Arial"/>
          <w:sz w:val="20"/>
          <w:szCs w:val="20"/>
        </w:rPr>
        <w:t xml:space="preserve"> заказах</w:t>
      </w:r>
      <w:r w:rsidR="008060F3">
        <w:rPr>
          <w:rFonts w:ascii="Arial" w:hAnsi="Arial" w:cs="Arial"/>
          <w:sz w:val="20"/>
          <w:szCs w:val="20"/>
        </w:rPr>
        <w:t>.</w:t>
      </w:r>
    </w:p>
    <w:p w14:paraId="296E5EA3" w14:textId="27F9C70D" w:rsidR="00151BC6" w:rsidRDefault="00151BC6" w:rsidP="001B54C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E151E4">
        <w:rPr>
          <w:rFonts w:ascii="Arial" w:hAnsi="Arial" w:cs="Arial"/>
          <w:sz w:val="20"/>
          <w:szCs w:val="20"/>
        </w:rPr>
        <w:t>Получателями напоминания являютс</w:t>
      </w:r>
      <w:r w:rsidR="00EC5182">
        <w:rPr>
          <w:rFonts w:ascii="Arial" w:hAnsi="Arial" w:cs="Arial"/>
          <w:sz w:val="20"/>
          <w:szCs w:val="20"/>
        </w:rPr>
        <w:t>я клиенты, отложившие товары в К</w:t>
      </w:r>
      <w:r w:rsidRPr="00E151E4">
        <w:rPr>
          <w:rFonts w:ascii="Arial" w:hAnsi="Arial" w:cs="Arial"/>
          <w:sz w:val="20"/>
          <w:szCs w:val="20"/>
        </w:rPr>
        <w:t xml:space="preserve">орзину в промежутке </w:t>
      </w:r>
      <w:r w:rsidRPr="00F769CD">
        <w:rPr>
          <w:rFonts w:ascii="Arial" w:hAnsi="Arial" w:cs="Arial"/>
          <w:b/>
          <w:sz w:val="20"/>
          <w:szCs w:val="20"/>
        </w:rPr>
        <w:t>между 00:00</w:t>
      </w:r>
      <w:r w:rsidRPr="00E151E4">
        <w:rPr>
          <w:rFonts w:ascii="Arial" w:hAnsi="Arial" w:cs="Arial"/>
          <w:sz w:val="20"/>
          <w:szCs w:val="20"/>
        </w:rPr>
        <w:t xml:space="preserve"> и </w:t>
      </w:r>
      <w:r w:rsidRPr="00F769CD">
        <w:rPr>
          <w:rFonts w:ascii="Arial" w:hAnsi="Arial" w:cs="Arial"/>
          <w:b/>
          <w:sz w:val="20"/>
          <w:szCs w:val="20"/>
        </w:rPr>
        <w:t>20:00</w:t>
      </w:r>
      <w:r w:rsidRPr="00E151E4">
        <w:rPr>
          <w:rFonts w:ascii="Arial" w:hAnsi="Arial" w:cs="Arial"/>
          <w:sz w:val="20"/>
          <w:szCs w:val="20"/>
        </w:rPr>
        <w:t xml:space="preserve"> текущего дня, но так и не оформившие заказ на момент отправки</w:t>
      </w:r>
    </w:p>
    <w:p w14:paraId="277D38FC" w14:textId="682F241E" w:rsidR="00604635" w:rsidRPr="00604635" w:rsidRDefault="00977226" w:rsidP="00604635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у</w:t>
      </w:r>
      <w:r w:rsidR="00FF66EA">
        <w:rPr>
          <w:rFonts w:ascii="Arial" w:hAnsi="Arial" w:cs="Arial"/>
          <w:szCs w:val="20"/>
        </w:rPr>
        <w:t>читывается последний отложенный в Корзину товар</w:t>
      </w:r>
      <w:r w:rsidRPr="00B80E12">
        <w:rPr>
          <w:rFonts w:ascii="Arial" w:hAnsi="Arial" w:cs="Arial"/>
          <w:szCs w:val="20"/>
        </w:rPr>
        <w:t>;</w:t>
      </w:r>
    </w:p>
    <w:p w14:paraId="4E675655" w14:textId="77777777" w:rsidR="00387379" w:rsidRDefault="00387379" w:rsidP="001B54C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Напоминание представляет собой стандартное сообщение, которое отображается в разделе «Мои сообщения» ЛК клиента. </w:t>
      </w:r>
    </w:p>
    <w:p w14:paraId="2B2F09EA" w14:textId="6050C1C6" w:rsidR="007A7DF4" w:rsidRPr="00A81FB8" w:rsidRDefault="008F24D1" w:rsidP="00C436D5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eastAsia="Times New Roman" w:hAnsi="Arial" w:cs="Arial"/>
          <w:szCs w:val="20"/>
          <w:lang w:eastAsia="ru-RU"/>
        </w:rPr>
      </w:pPr>
      <w:r>
        <w:rPr>
          <w:rFonts w:ascii="Arial" w:hAnsi="Arial" w:cs="Arial"/>
          <w:sz w:val="20"/>
          <w:szCs w:val="20"/>
        </w:rPr>
        <w:t>Шаблон</w:t>
      </w:r>
      <w:r w:rsidR="00C436D5" w:rsidRPr="00C436D5">
        <w:rPr>
          <w:rFonts w:ascii="Arial" w:hAnsi="Arial" w:cs="Arial"/>
          <w:sz w:val="20"/>
          <w:szCs w:val="20"/>
        </w:rPr>
        <w:t xml:space="preserve"> </w:t>
      </w:r>
      <w:r w:rsidR="00C2744F">
        <w:rPr>
          <w:rFonts w:ascii="Arial" w:hAnsi="Arial" w:cs="Arial"/>
          <w:sz w:val="20"/>
          <w:szCs w:val="20"/>
        </w:rPr>
        <w:t>напоминания</w:t>
      </w:r>
      <w:r w:rsidR="00C436D5" w:rsidRPr="00C436D5">
        <w:rPr>
          <w:rFonts w:ascii="Arial" w:hAnsi="Arial" w:cs="Arial"/>
          <w:sz w:val="20"/>
          <w:szCs w:val="20"/>
        </w:rPr>
        <w:t xml:space="preserve"> </w:t>
      </w:r>
      <w:r w:rsidR="000C7E2D">
        <w:rPr>
          <w:rFonts w:ascii="Arial" w:hAnsi="Arial" w:cs="Arial"/>
          <w:sz w:val="20"/>
          <w:szCs w:val="20"/>
        </w:rPr>
        <w:t xml:space="preserve">предоставляется Банком и </w:t>
      </w:r>
      <w:r w:rsidR="00C436D5" w:rsidRPr="00C436D5">
        <w:rPr>
          <w:rFonts w:ascii="Arial" w:hAnsi="Arial" w:cs="Arial"/>
          <w:sz w:val="20"/>
          <w:szCs w:val="20"/>
        </w:rPr>
        <w:t>м</w:t>
      </w:r>
      <w:r w:rsidR="00A81FB8">
        <w:rPr>
          <w:rFonts w:ascii="Arial" w:hAnsi="Arial" w:cs="Arial"/>
          <w:sz w:val="20"/>
          <w:szCs w:val="20"/>
        </w:rPr>
        <w:t>ожет содержать следующие данные:</w:t>
      </w:r>
    </w:p>
    <w:p w14:paraId="2F2FA5BE" w14:textId="7220BC55" w:rsidR="005C7A13" w:rsidRPr="009C71C1" w:rsidRDefault="00A81FB8" w:rsidP="005037C8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Cs w:val="20"/>
        </w:rPr>
        <w:t>ФИО клиента</w:t>
      </w:r>
      <w:r w:rsidR="00AA7978">
        <w:rPr>
          <w:rFonts w:ascii="Arial" w:hAnsi="Arial" w:cs="Arial"/>
          <w:szCs w:val="20"/>
        </w:rPr>
        <w:t>;</w:t>
      </w:r>
    </w:p>
    <w:p w14:paraId="2FAF79B7" w14:textId="56E3DF91" w:rsidR="005037C8" w:rsidRDefault="005037C8" w:rsidP="005037C8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Пример</w:t>
      </w:r>
      <w:r w:rsidR="00947427">
        <w:rPr>
          <w:rFonts w:ascii="Arial" w:hAnsi="Arial" w:cs="Arial"/>
          <w:szCs w:val="20"/>
        </w:rPr>
        <w:t xml:space="preserve"> напоминания</w:t>
      </w:r>
      <w:r w:rsidR="00E63DAA">
        <w:rPr>
          <w:rFonts w:ascii="Arial" w:hAnsi="Arial" w:cs="Arial"/>
          <w:szCs w:val="20"/>
        </w:rPr>
        <w:t xml:space="preserve"> «</w:t>
      </w:r>
      <w:r w:rsidR="00E63DAA" w:rsidRPr="00E476CF">
        <w:rPr>
          <w:rFonts w:ascii="Arial" w:hAnsi="Arial" w:cs="Arial"/>
          <w:i/>
          <w:szCs w:val="20"/>
        </w:rPr>
        <w:t>Не забудьте сделать заказ</w:t>
      </w:r>
      <w:r w:rsidR="00D64D5E">
        <w:rPr>
          <w:rFonts w:ascii="Arial" w:hAnsi="Arial" w:cs="Arial"/>
          <w:i/>
          <w:szCs w:val="20"/>
        </w:rPr>
        <w:t>!</w:t>
      </w:r>
      <w:r w:rsidR="00E63DAA">
        <w:rPr>
          <w:rFonts w:ascii="Arial" w:hAnsi="Arial" w:cs="Arial"/>
          <w:szCs w:val="20"/>
        </w:rPr>
        <w:t>»</w:t>
      </w:r>
      <w:r>
        <w:rPr>
          <w:rFonts w:ascii="Arial" w:hAnsi="Arial" w:cs="Arial"/>
          <w:szCs w:val="20"/>
        </w:rPr>
        <w:t>:</w:t>
      </w:r>
    </w:p>
    <w:p w14:paraId="79DD4043" w14:textId="77777777" w:rsidR="005037C8" w:rsidRDefault="005037C8" w:rsidP="005037C8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37F741ED" w14:textId="77777777" w:rsidR="005037C8" w:rsidRDefault="005037C8" w:rsidP="005037C8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  <w:r w:rsidRPr="00863222">
        <w:rPr>
          <w:rFonts w:ascii="Arial" w:hAnsi="Arial" w:cs="Arial"/>
          <w:i/>
          <w:szCs w:val="20"/>
        </w:rPr>
        <w:t>Уважаемый клиент!</w:t>
      </w:r>
    </w:p>
    <w:p w14:paraId="23A8F70B" w14:textId="77777777" w:rsidR="005037C8" w:rsidRPr="00863222" w:rsidRDefault="005037C8" w:rsidP="005037C8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</w:p>
    <w:p w14:paraId="241A2196" w14:textId="72F165AE" w:rsidR="005037C8" w:rsidRPr="00863222" w:rsidRDefault="00C010FD" w:rsidP="005037C8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  <w:r>
        <w:rPr>
          <w:rFonts w:ascii="Arial" w:hAnsi="Arial" w:cs="Arial"/>
          <w:i/>
          <w:szCs w:val="20"/>
        </w:rPr>
        <w:t xml:space="preserve">Сегодня </w:t>
      </w:r>
      <w:r w:rsidR="005037C8" w:rsidRPr="00863222">
        <w:rPr>
          <w:rFonts w:ascii="Arial" w:hAnsi="Arial" w:cs="Arial"/>
          <w:i/>
          <w:szCs w:val="20"/>
        </w:rPr>
        <w:t xml:space="preserve">Вы планировать сделать покупку </w:t>
      </w:r>
      <w:r w:rsidR="009B5E3C">
        <w:rPr>
          <w:rFonts w:ascii="Arial" w:hAnsi="Arial" w:cs="Arial"/>
          <w:i/>
          <w:szCs w:val="20"/>
        </w:rPr>
        <w:t xml:space="preserve">на </w:t>
      </w:r>
      <w:r w:rsidR="00566F3A">
        <w:rPr>
          <w:rFonts w:ascii="Arial" w:hAnsi="Arial" w:cs="Arial"/>
          <w:i/>
          <w:szCs w:val="20"/>
        </w:rPr>
        <w:t xml:space="preserve">нашем </w:t>
      </w:r>
      <w:r w:rsidR="009B5E3C">
        <w:rPr>
          <w:rFonts w:ascii="Arial" w:hAnsi="Arial" w:cs="Arial"/>
          <w:i/>
          <w:szCs w:val="20"/>
        </w:rPr>
        <w:t>сайте</w:t>
      </w:r>
      <w:r w:rsidR="00566F3A">
        <w:rPr>
          <w:rFonts w:ascii="Arial" w:hAnsi="Arial" w:cs="Arial"/>
          <w:i/>
          <w:szCs w:val="20"/>
        </w:rPr>
        <w:t>!</w:t>
      </w:r>
      <w:r w:rsidR="005037C8" w:rsidRPr="00863222">
        <w:rPr>
          <w:rFonts w:ascii="Arial" w:hAnsi="Arial" w:cs="Arial"/>
          <w:i/>
          <w:szCs w:val="20"/>
        </w:rPr>
        <w:t xml:space="preserve"> Мы ждем </w:t>
      </w:r>
      <w:r w:rsidR="005037C8">
        <w:rPr>
          <w:rFonts w:ascii="Arial" w:hAnsi="Arial" w:cs="Arial"/>
          <w:i/>
          <w:szCs w:val="20"/>
        </w:rPr>
        <w:t>вас за заказами!</w:t>
      </w:r>
      <w:r w:rsidR="005037C8" w:rsidRPr="005C469C">
        <w:rPr>
          <w:rFonts w:ascii="Arial" w:hAnsi="Arial" w:cs="Arial"/>
          <w:i/>
          <w:szCs w:val="20"/>
        </w:rPr>
        <w:t xml:space="preserve"> </w:t>
      </w:r>
      <w:r w:rsidR="005037C8" w:rsidRPr="00AF3747">
        <w:rPr>
          <w:rFonts w:ascii="Arial" w:hAnsi="Arial" w:cs="Arial"/>
          <w:i/>
          <w:szCs w:val="20"/>
        </w:rPr>
        <w:t>&lt;</w:t>
      </w:r>
      <w:r w:rsidR="005037C8">
        <w:rPr>
          <w:rFonts w:ascii="Arial" w:hAnsi="Arial" w:cs="Arial"/>
          <w:i/>
          <w:szCs w:val="20"/>
        </w:rPr>
        <w:t>ссылка на корзину&gt;</w:t>
      </w:r>
    </w:p>
    <w:p w14:paraId="7DED47D1" w14:textId="77777777" w:rsidR="00BC3883" w:rsidRDefault="00BC3883" w:rsidP="00BC3883">
      <w:pPr>
        <w:spacing w:line="240" w:lineRule="auto"/>
        <w:rPr>
          <w:rFonts w:ascii="Arial" w:hAnsi="Arial" w:cs="Arial"/>
        </w:rPr>
      </w:pPr>
    </w:p>
    <w:p w14:paraId="1B99FF8B" w14:textId="77777777" w:rsidR="00BC3883" w:rsidRPr="00062EC1" w:rsidRDefault="00BC3883" w:rsidP="00BC3883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</w:t>
      </w:r>
      <w:r>
        <w:rPr>
          <w:rFonts w:ascii="Arial" w:hAnsi="Arial" w:cs="Arial"/>
        </w:rPr>
        <w:t>функционала</w:t>
      </w:r>
      <w:r w:rsidRPr="00D024DB">
        <w:rPr>
          <w:rFonts w:ascii="Arial" w:hAnsi="Arial" w:cs="Arial"/>
        </w:rPr>
        <w:t xml:space="preserve"> требуется выполнение условий п. </w:t>
      </w:r>
      <w:r w:rsidRPr="00900C5F">
        <w:rPr>
          <w:rFonts w:ascii="Arial" w:hAnsi="Arial" w:cs="Arial"/>
          <w:color w:val="0070C0"/>
        </w:rPr>
        <w:fldChar w:fldCharType="begin"/>
      </w:r>
      <w:r w:rsidRPr="00900C5F">
        <w:rPr>
          <w:rFonts w:ascii="Arial" w:hAnsi="Arial" w:cs="Arial"/>
          <w:color w:val="0070C0"/>
        </w:rPr>
        <w:instrText xml:space="preserve"> REF _Ref398578189 \h </w:instrText>
      </w:r>
      <w:r w:rsidRPr="00900C5F">
        <w:rPr>
          <w:rFonts w:ascii="Arial" w:hAnsi="Arial" w:cs="Arial"/>
          <w:color w:val="0070C0"/>
        </w:rPr>
      </w:r>
      <w:r w:rsidRPr="00900C5F">
        <w:rPr>
          <w:rFonts w:ascii="Arial" w:hAnsi="Arial" w:cs="Arial"/>
          <w:color w:val="0070C0"/>
        </w:rPr>
        <w:fldChar w:fldCharType="separate"/>
      </w:r>
      <w:r w:rsidRPr="00900C5F">
        <w:rPr>
          <w:rFonts w:ascii="Arial" w:hAnsi="Arial" w:cs="Arial"/>
          <w:color w:val="0070C0"/>
        </w:rPr>
        <w:t>Требования к Заказчику</w:t>
      </w:r>
      <w:r w:rsidRPr="00900C5F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513314BD" w14:textId="77777777" w:rsidR="005037C8" w:rsidRPr="005C7A13" w:rsidRDefault="005037C8" w:rsidP="005037C8">
      <w:pPr>
        <w:pStyle w:val="afffe"/>
        <w:spacing w:before="120" w:after="120"/>
        <w:rPr>
          <w:rFonts w:ascii="Arial" w:hAnsi="Arial" w:cs="Arial"/>
          <w:sz w:val="20"/>
          <w:szCs w:val="20"/>
          <w:highlight w:val="yellow"/>
        </w:rPr>
      </w:pPr>
    </w:p>
    <w:p w14:paraId="32E03B20" w14:textId="310C2F8B" w:rsidR="001B54CA" w:rsidRPr="001B54CA" w:rsidRDefault="00C84EDC" w:rsidP="001B54CA">
      <w:pPr>
        <w:spacing w:before="120" w:line="240" w:lineRule="auto"/>
        <w:rPr>
          <w:rFonts w:ascii="Arial" w:hAnsi="Arial" w:cs="Arial"/>
          <w:b/>
        </w:rPr>
      </w:pPr>
      <w:r w:rsidRPr="00C84EDC">
        <w:rPr>
          <w:rFonts w:ascii="Arial" w:hAnsi="Arial" w:cs="Arial"/>
          <w:b/>
        </w:rPr>
        <w:t>И</w:t>
      </w:r>
      <w:r>
        <w:rPr>
          <w:rFonts w:ascii="Arial" w:hAnsi="Arial" w:cs="Arial"/>
          <w:b/>
        </w:rPr>
        <w:t>нформирование</w:t>
      </w:r>
      <w:r w:rsidRPr="00C84EDC">
        <w:rPr>
          <w:rFonts w:ascii="Arial" w:hAnsi="Arial" w:cs="Arial"/>
          <w:b/>
        </w:rPr>
        <w:t xml:space="preserve"> клиентов через ЛК об успешно оформленных заказах</w:t>
      </w:r>
      <w:r w:rsidR="001B54CA" w:rsidRPr="001B54CA">
        <w:rPr>
          <w:rFonts w:ascii="Arial" w:hAnsi="Arial" w:cs="Arial"/>
          <w:b/>
        </w:rPr>
        <w:t>:</w:t>
      </w:r>
    </w:p>
    <w:p w14:paraId="6D5E63D4" w14:textId="76796ACC" w:rsidR="0095511C" w:rsidRPr="0095511C" w:rsidRDefault="009E0F51" w:rsidP="0095511C">
      <w:pPr>
        <w:pStyle w:val="afffe"/>
        <w:numPr>
          <w:ilvl w:val="0"/>
          <w:numId w:val="2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EB6F2B">
        <w:rPr>
          <w:rFonts w:ascii="Arial" w:hAnsi="Arial" w:cs="Arial"/>
          <w:sz w:val="20"/>
          <w:szCs w:val="20"/>
        </w:rPr>
        <w:t>После успешного оформления заказа</w:t>
      </w:r>
      <w:r w:rsidR="00092623">
        <w:rPr>
          <w:rFonts w:ascii="Arial" w:hAnsi="Arial" w:cs="Arial"/>
          <w:sz w:val="20"/>
          <w:szCs w:val="20"/>
        </w:rPr>
        <w:t>, необходимо отправля</w:t>
      </w:r>
      <w:r w:rsidRPr="00EB6F2B">
        <w:rPr>
          <w:rFonts w:ascii="Arial" w:hAnsi="Arial" w:cs="Arial"/>
          <w:sz w:val="20"/>
          <w:szCs w:val="20"/>
        </w:rPr>
        <w:t>ть</w:t>
      </w:r>
      <w:r w:rsidR="002F0FC4" w:rsidRPr="00EB6F2B">
        <w:rPr>
          <w:rFonts w:ascii="Arial" w:hAnsi="Arial" w:cs="Arial"/>
          <w:sz w:val="20"/>
          <w:szCs w:val="20"/>
        </w:rPr>
        <w:t xml:space="preserve"> в ЛК клиента (раздел «Мои сообщения»)</w:t>
      </w:r>
      <w:r w:rsidR="00C473E8" w:rsidRPr="00EB6F2B">
        <w:rPr>
          <w:rFonts w:ascii="Arial" w:hAnsi="Arial" w:cs="Arial"/>
          <w:sz w:val="20"/>
          <w:szCs w:val="20"/>
        </w:rPr>
        <w:t xml:space="preserve"> </w:t>
      </w:r>
      <w:r w:rsidR="002F3CCF" w:rsidRPr="00EB6F2B">
        <w:rPr>
          <w:rFonts w:ascii="Arial" w:hAnsi="Arial" w:cs="Arial"/>
          <w:sz w:val="20"/>
          <w:szCs w:val="20"/>
        </w:rPr>
        <w:t xml:space="preserve">информационное </w:t>
      </w:r>
      <w:r w:rsidR="00C473E8" w:rsidRPr="00EB6F2B">
        <w:rPr>
          <w:rFonts w:ascii="Arial" w:hAnsi="Arial" w:cs="Arial"/>
          <w:sz w:val="20"/>
          <w:szCs w:val="20"/>
        </w:rPr>
        <w:t>сообще</w:t>
      </w:r>
      <w:r w:rsidR="006652EC">
        <w:rPr>
          <w:rFonts w:ascii="Arial" w:hAnsi="Arial" w:cs="Arial"/>
          <w:sz w:val="20"/>
          <w:szCs w:val="20"/>
        </w:rPr>
        <w:t xml:space="preserve">ние </w:t>
      </w:r>
      <w:r w:rsidR="002F3CCF" w:rsidRPr="00EB6F2B">
        <w:rPr>
          <w:rFonts w:ascii="Arial" w:hAnsi="Arial" w:cs="Arial"/>
          <w:sz w:val="20"/>
          <w:szCs w:val="20"/>
        </w:rPr>
        <w:t xml:space="preserve">со ссылкой на </w:t>
      </w:r>
      <w:r w:rsidR="004B3A8C">
        <w:rPr>
          <w:rFonts w:ascii="Arial" w:hAnsi="Arial" w:cs="Arial"/>
          <w:sz w:val="20"/>
          <w:szCs w:val="20"/>
        </w:rPr>
        <w:t>страницу</w:t>
      </w:r>
      <w:r w:rsidR="002F3CCF" w:rsidRPr="00EB6F2B">
        <w:rPr>
          <w:rFonts w:ascii="Arial" w:hAnsi="Arial" w:cs="Arial"/>
          <w:sz w:val="20"/>
          <w:szCs w:val="20"/>
        </w:rPr>
        <w:t xml:space="preserve"> заказа в разделе «Мои заказы»</w:t>
      </w:r>
      <w:r w:rsidR="00EB6F2B" w:rsidRPr="00EB6F2B">
        <w:rPr>
          <w:rFonts w:ascii="Arial" w:hAnsi="Arial" w:cs="Arial"/>
          <w:sz w:val="20"/>
          <w:szCs w:val="20"/>
        </w:rPr>
        <w:t>.</w:t>
      </w:r>
    </w:p>
    <w:p w14:paraId="3FE3BECD" w14:textId="6BA0C79B" w:rsidR="00F57FE2" w:rsidRDefault="003D2664" w:rsidP="00943FCC">
      <w:pPr>
        <w:pStyle w:val="afffe"/>
        <w:numPr>
          <w:ilvl w:val="0"/>
          <w:numId w:val="2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Шаблон сообщения</w:t>
      </w:r>
      <w:r w:rsidR="0095511C">
        <w:rPr>
          <w:rFonts w:ascii="Arial" w:hAnsi="Arial" w:cs="Arial"/>
          <w:sz w:val="20"/>
          <w:szCs w:val="20"/>
        </w:rPr>
        <w:t xml:space="preserve"> предоставляется Банком</w:t>
      </w:r>
      <w:r w:rsidR="005C1F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 w:rsidRPr="009C1E8B">
        <w:rPr>
          <w:rFonts w:ascii="Arial" w:hAnsi="Arial" w:cs="Arial"/>
          <w:b/>
          <w:sz w:val="20"/>
          <w:szCs w:val="20"/>
        </w:rPr>
        <w:t>может включать</w:t>
      </w:r>
      <w:r>
        <w:rPr>
          <w:rFonts w:ascii="Arial" w:hAnsi="Arial" w:cs="Arial"/>
          <w:sz w:val="20"/>
          <w:szCs w:val="20"/>
        </w:rPr>
        <w:t xml:space="preserve"> следующие данные:</w:t>
      </w:r>
    </w:p>
    <w:p w14:paraId="3EEAA1D9" w14:textId="29264237" w:rsidR="000E5847" w:rsidRPr="000E5847" w:rsidRDefault="000E5847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ФИО клиента</w:t>
      </w:r>
      <w:r>
        <w:rPr>
          <w:rFonts w:ascii="Arial" w:hAnsi="Arial" w:cs="Arial"/>
          <w:szCs w:val="20"/>
          <w:lang w:val="en-US"/>
        </w:rPr>
        <w:t>;</w:t>
      </w:r>
    </w:p>
    <w:p w14:paraId="6AA0B19B" w14:textId="71917D70" w:rsidR="003D2664" w:rsidRDefault="00C125C5" w:rsidP="00BC704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</w:t>
      </w:r>
      <w:r w:rsidR="003D2664">
        <w:rPr>
          <w:rFonts w:ascii="Arial" w:hAnsi="Arial" w:cs="Arial"/>
          <w:szCs w:val="20"/>
        </w:rPr>
        <w:t>омер заказа</w:t>
      </w:r>
      <w:r w:rsidR="00C164D4">
        <w:rPr>
          <w:rFonts w:ascii="Arial" w:hAnsi="Arial" w:cs="Arial"/>
          <w:szCs w:val="20"/>
        </w:rPr>
        <w:t xml:space="preserve"> в Системе Коллекция</w:t>
      </w:r>
      <w:r w:rsidRPr="00C125C5">
        <w:rPr>
          <w:rFonts w:ascii="Arial" w:hAnsi="Arial" w:cs="Arial"/>
          <w:szCs w:val="20"/>
        </w:rPr>
        <w:t>;</w:t>
      </w:r>
    </w:p>
    <w:p w14:paraId="627BF617" w14:textId="758635B6" w:rsidR="00C164D4" w:rsidRDefault="00C125C5" w:rsidP="00BC704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</w:t>
      </w:r>
      <w:r w:rsidR="00C164D4">
        <w:rPr>
          <w:rFonts w:ascii="Arial" w:hAnsi="Arial" w:cs="Arial"/>
          <w:szCs w:val="20"/>
        </w:rPr>
        <w:t>омер заказа в ИС Партнера</w:t>
      </w:r>
      <w:r w:rsidRPr="00C125C5">
        <w:rPr>
          <w:rFonts w:ascii="Arial" w:hAnsi="Arial" w:cs="Arial"/>
          <w:szCs w:val="20"/>
        </w:rPr>
        <w:t>;</w:t>
      </w:r>
    </w:p>
    <w:p w14:paraId="665D6997" w14:textId="5468BF3E" w:rsidR="003D2664" w:rsidRDefault="00C125C5" w:rsidP="00BC704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</w:t>
      </w:r>
      <w:r w:rsidR="003D2664">
        <w:rPr>
          <w:rFonts w:ascii="Arial" w:hAnsi="Arial" w:cs="Arial"/>
          <w:szCs w:val="20"/>
        </w:rPr>
        <w:t>умму заказа</w:t>
      </w:r>
      <w:r w:rsidR="00567A93">
        <w:rPr>
          <w:rFonts w:ascii="Arial" w:hAnsi="Arial" w:cs="Arial"/>
          <w:szCs w:val="20"/>
        </w:rPr>
        <w:t xml:space="preserve"> в бонусах</w:t>
      </w:r>
      <w:r>
        <w:rPr>
          <w:rFonts w:ascii="Arial" w:hAnsi="Arial" w:cs="Arial"/>
          <w:szCs w:val="20"/>
          <w:lang w:val="en-US"/>
        </w:rPr>
        <w:t>;</w:t>
      </w:r>
    </w:p>
    <w:p w14:paraId="1B90B698" w14:textId="1831FB8D" w:rsidR="005C469C" w:rsidRPr="005C469C" w:rsidRDefault="00C125C5" w:rsidP="005C469C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ссылку</w:t>
      </w:r>
      <w:r>
        <w:rPr>
          <w:rFonts w:ascii="Arial" w:hAnsi="Arial" w:cs="Arial"/>
          <w:szCs w:val="20"/>
          <w:lang w:val="en-US"/>
        </w:rPr>
        <w:t xml:space="preserve"> </w:t>
      </w:r>
      <w:r>
        <w:rPr>
          <w:rFonts w:ascii="Arial" w:hAnsi="Arial" w:cs="Arial"/>
          <w:szCs w:val="20"/>
        </w:rPr>
        <w:t>на страницу заказа</w:t>
      </w:r>
    </w:p>
    <w:p w14:paraId="7BE9C548" w14:textId="0030D97A" w:rsidR="00863222" w:rsidRDefault="00863222" w:rsidP="00863222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Пример</w:t>
      </w:r>
      <w:r w:rsidR="00466CB2">
        <w:rPr>
          <w:rFonts w:ascii="Arial" w:hAnsi="Arial" w:cs="Arial"/>
          <w:szCs w:val="20"/>
        </w:rPr>
        <w:t xml:space="preserve"> сообщения</w:t>
      </w:r>
      <w:r w:rsidR="00C364D6">
        <w:rPr>
          <w:rFonts w:ascii="Arial" w:hAnsi="Arial" w:cs="Arial"/>
          <w:szCs w:val="20"/>
        </w:rPr>
        <w:t xml:space="preserve"> «</w:t>
      </w:r>
      <w:r w:rsidR="00C364D6" w:rsidRPr="00E476CF">
        <w:rPr>
          <w:rFonts w:ascii="Arial" w:hAnsi="Arial" w:cs="Arial"/>
          <w:i/>
          <w:szCs w:val="20"/>
        </w:rPr>
        <w:t xml:space="preserve">Заказ &lt;номер заказа&gt; </w:t>
      </w:r>
      <w:r w:rsidR="00326546" w:rsidRPr="00E476CF">
        <w:rPr>
          <w:rFonts w:ascii="Arial" w:hAnsi="Arial" w:cs="Arial"/>
          <w:i/>
          <w:szCs w:val="20"/>
        </w:rPr>
        <w:t>принят</w:t>
      </w:r>
      <w:r w:rsidR="00C364D6">
        <w:rPr>
          <w:rFonts w:ascii="Arial" w:hAnsi="Arial" w:cs="Arial"/>
          <w:szCs w:val="20"/>
        </w:rPr>
        <w:t>»</w:t>
      </w:r>
      <w:r>
        <w:rPr>
          <w:rFonts w:ascii="Arial" w:hAnsi="Arial" w:cs="Arial"/>
          <w:szCs w:val="20"/>
        </w:rPr>
        <w:t>:</w:t>
      </w:r>
    </w:p>
    <w:p w14:paraId="08694EE2" w14:textId="77777777" w:rsidR="00863222" w:rsidRDefault="00863222" w:rsidP="00863222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43C68756" w14:textId="77777777" w:rsidR="006C46BC" w:rsidRDefault="006C46BC" w:rsidP="006C46BC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  <w:r w:rsidRPr="006C46BC">
        <w:rPr>
          <w:rFonts w:ascii="Arial" w:hAnsi="Arial" w:cs="Arial"/>
          <w:i/>
          <w:szCs w:val="20"/>
        </w:rPr>
        <w:t>Уважаемый клиент!</w:t>
      </w:r>
    </w:p>
    <w:p w14:paraId="4AE46093" w14:textId="77777777" w:rsidR="006C46BC" w:rsidRPr="006C46BC" w:rsidRDefault="006C46BC" w:rsidP="006C46BC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</w:p>
    <w:p w14:paraId="3242BE57" w14:textId="65C7D7A8" w:rsidR="006C46BC" w:rsidRPr="006C46BC" w:rsidRDefault="006C46BC" w:rsidP="006C46BC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  <w:r w:rsidRPr="006C46BC">
        <w:rPr>
          <w:rFonts w:ascii="Arial" w:hAnsi="Arial" w:cs="Arial"/>
          <w:i/>
          <w:szCs w:val="20"/>
        </w:rPr>
        <w:t xml:space="preserve">Спасибо за Ваш заказ на сайте Программы «Коллекция». Наш партнер свяжется с вами в ближайшее время для уточнения деталей доставки. О статусе обработки заказа Вы можете узнать здесь: </w:t>
      </w:r>
      <w:r w:rsidR="008876D2" w:rsidRPr="008876D2">
        <w:rPr>
          <w:rFonts w:ascii="Arial" w:hAnsi="Arial" w:cs="Arial"/>
          <w:i/>
          <w:szCs w:val="20"/>
        </w:rPr>
        <w:t>&lt;</w:t>
      </w:r>
      <w:r w:rsidRPr="006C46BC">
        <w:rPr>
          <w:rFonts w:ascii="Arial" w:hAnsi="Arial" w:cs="Arial"/>
          <w:i/>
          <w:szCs w:val="20"/>
        </w:rPr>
        <w:t xml:space="preserve">ссылка на </w:t>
      </w:r>
      <w:r w:rsidR="00021704">
        <w:rPr>
          <w:rFonts w:ascii="Arial" w:hAnsi="Arial" w:cs="Arial"/>
          <w:i/>
          <w:szCs w:val="20"/>
        </w:rPr>
        <w:t>страницу</w:t>
      </w:r>
      <w:r w:rsidRPr="006C46BC">
        <w:rPr>
          <w:rFonts w:ascii="Arial" w:hAnsi="Arial" w:cs="Arial"/>
          <w:i/>
          <w:szCs w:val="20"/>
        </w:rPr>
        <w:t xml:space="preserve"> заказа</w:t>
      </w:r>
      <w:r w:rsidR="008876D2" w:rsidRPr="00021704">
        <w:rPr>
          <w:rFonts w:ascii="Arial" w:hAnsi="Arial" w:cs="Arial"/>
          <w:i/>
          <w:szCs w:val="20"/>
        </w:rPr>
        <w:t>&gt;</w:t>
      </w:r>
      <w:r w:rsidRPr="006C46BC">
        <w:rPr>
          <w:rFonts w:ascii="Arial" w:hAnsi="Arial" w:cs="Arial"/>
          <w:i/>
          <w:szCs w:val="20"/>
        </w:rPr>
        <w:t>.</w:t>
      </w:r>
    </w:p>
    <w:p w14:paraId="3659D1A7" w14:textId="77777777" w:rsidR="006C46BC" w:rsidRDefault="006C46BC" w:rsidP="006C46BC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</w:p>
    <w:p w14:paraId="1E5838A6" w14:textId="458CF01D" w:rsidR="00780605" w:rsidRDefault="006C46BC" w:rsidP="006C46BC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  <w:r w:rsidRPr="006C46BC">
        <w:rPr>
          <w:rFonts w:ascii="Arial" w:hAnsi="Arial" w:cs="Arial"/>
          <w:i/>
          <w:szCs w:val="20"/>
        </w:rPr>
        <w:t>С уважением, Программа «Коллекция»</w:t>
      </w:r>
    </w:p>
    <w:p w14:paraId="3D4A4FC2" w14:textId="77777777" w:rsidR="00BC3883" w:rsidRDefault="00BC3883" w:rsidP="00BC3883">
      <w:pPr>
        <w:spacing w:line="240" w:lineRule="auto"/>
        <w:rPr>
          <w:rFonts w:ascii="Arial" w:hAnsi="Arial" w:cs="Arial"/>
        </w:rPr>
      </w:pPr>
    </w:p>
    <w:p w14:paraId="2E4923EC" w14:textId="66E28876" w:rsidR="00BC3883" w:rsidRPr="00BC3883" w:rsidRDefault="00BC3883" w:rsidP="00BC3883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</w:t>
      </w:r>
      <w:r>
        <w:rPr>
          <w:rFonts w:ascii="Arial" w:hAnsi="Arial" w:cs="Arial"/>
        </w:rPr>
        <w:t>функционала</w:t>
      </w:r>
      <w:r w:rsidRPr="00D024DB">
        <w:rPr>
          <w:rFonts w:ascii="Arial" w:hAnsi="Arial" w:cs="Arial"/>
        </w:rPr>
        <w:t xml:space="preserve"> требуется выполнение условий п. </w:t>
      </w:r>
      <w:r w:rsidRPr="00900C5F">
        <w:rPr>
          <w:rFonts w:ascii="Arial" w:hAnsi="Arial" w:cs="Arial"/>
          <w:color w:val="0070C0"/>
        </w:rPr>
        <w:fldChar w:fldCharType="begin"/>
      </w:r>
      <w:r w:rsidRPr="00900C5F">
        <w:rPr>
          <w:rFonts w:ascii="Arial" w:hAnsi="Arial" w:cs="Arial"/>
          <w:color w:val="0070C0"/>
        </w:rPr>
        <w:instrText xml:space="preserve"> REF _Ref398578189 \h </w:instrText>
      </w:r>
      <w:r w:rsidRPr="00900C5F">
        <w:rPr>
          <w:rFonts w:ascii="Arial" w:hAnsi="Arial" w:cs="Arial"/>
          <w:color w:val="0070C0"/>
        </w:rPr>
      </w:r>
      <w:r w:rsidRPr="00900C5F">
        <w:rPr>
          <w:rFonts w:ascii="Arial" w:hAnsi="Arial" w:cs="Arial"/>
          <w:color w:val="0070C0"/>
        </w:rPr>
        <w:fldChar w:fldCharType="separate"/>
      </w:r>
      <w:r w:rsidRPr="00900C5F">
        <w:rPr>
          <w:rFonts w:ascii="Arial" w:hAnsi="Arial" w:cs="Arial"/>
          <w:color w:val="0070C0"/>
        </w:rPr>
        <w:t>Требования к Заказчику</w:t>
      </w:r>
      <w:r w:rsidRPr="00900C5F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1BBCEE5E" w14:textId="77777777" w:rsidR="0073745E" w:rsidRDefault="0073745E" w:rsidP="00780605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29ECABCF" w14:textId="77777777" w:rsidR="005C53FF" w:rsidRDefault="005C53FF" w:rsidP="00780605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6734A834" w14:textId="0D09ED21" w:rsidR="00780605" w:rsidRDefault="00780605" w:rsidP="00780605">
      <w:pPr>
        <w:spacing w:before="120" w:line="240" w:lineRule="auto"/>
        <w:rPr>
          <w:rFonts w:ascii="Arial" w:hAnsi="Arial" w:cs="Arial"/>
          <w:b/>
        </w:rPr>
      </w:pPr>
      <w:r w:rsidRPr="00780605">
        <w:rPr>
          <w:rFonts w:ascii="Arial" w:hAnsi="Arial" w:cs="Arial"/>
          <w:b/>
        </w:rPr>
        <w:t>Отправка предложений оценить серви</w:t>
      </w:r>
      <w:r w:rsidR="0099653C">
        <w:rPr>
          <w:rFonts w:ascii="Arial" w:hAnsi="Arial" w:cs="Arial"/>
          <w:b/>
        </w:rPr>
        <w:t>с</w:t>
      </w:r>
      <w:r w:rsidR="0099653C" w:rsidRPr="0099653C">
        <w:t xml:space="preserve"> </w:t>
      </w:r>
      <w:r w:rsidR="0099653C" w:rsidRPr="0099653C">
        <w:rPr>
          <w:rFonts w:ascii="Arial" w:hAnsi="Arial" w:cs="Arial"/>
          <w:b/>
        </w:rPr>
        <w:t>клиентам, оформившим на сайте заказ</w:t>
      </w:r>
      <w:r>
        <w:rPr>
          <w:rFonts w:ascii="Arial" w:hAnsi="Arial" w:cs="Arial"/>
          <w:b/>
        </w:rPr>
        <w:t>:</w:t>
      </w:r>
    </w:p>
    <w:p w14:paraId="25A710BC" w14:textId="049B5704" w:rsidR="00780605" w:rsidRDefault="00092872" w:rsidP="00CF74FE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 w:rsidRPr="00414A18">
        <w:rPr>
          <w:rFonts w:ascii="Arial" w:hAnsi="Arial" w:cs="Arial"/>
          <w:b/>
        </w:rPr>
        <w:t>10-го числа каждого месяца</w:t>
      </w:r>
      <w:r>
        <w:rPr>
          <w:rFonts w:ascii="Arial" w:hAnsi="Arial" w:cs="Arial"/>
        </w:rPr>
        <w:t xml:space="preserve"> </w:t>
      </w:r>
      <w:r w:rsidR="00151AE1">
        <w:rPr>
          <w:rFonts w:ascii="Arial" w:hAnsi="Arial" w:cs="Arial"/>
        </w:rPr>
        <w:t xml:space="preserve">по каждому оформленному </w:t>
      </w:r>
      <w:r w:rsidR="00151AE1" w:rsidRPr="00414A18">
        <w:rPr>
          <w:rFonts w:ascii="Arial" w:hAnsi="Arial" w:cs="Arial"/>
          <w:b/>
        </w:rPr>
        <w:t>за</w:t>
      </w:r>
      <w:r w:rsidRPr="00414A18">
        <w:rPr>
          <w:rFonts w:ascii="Arial" w:hAnsi="Arial" w:cs="Arial"/>
          <w:b/>
        </w:rPr>
        <w:t xml:space="preserve"> предыдущий месяц</w:t>
      </w:r>
      <w:r>
        <w:rPr>
          <w:rFonts w:ascii="Arial" w:hAnsi="Arial" w:cs="Arial"/>
        </w:rPr>
        <w:t xml:space="preserve"> заказу необхо</w:t>
      </w:r>
      <w:r w:rsidR="00E4239E">
        <w:rPr>
          <w:rFonts w:ascii="Arial" w:hAnsi="Arial" w:cs="Arial"/>
        </w:rPr>
        <w:t>димо отправлять</w:t>
      </w:r>
      <w:r w:rsidR="00414A18">
        <w:rPr>
          <w:rFonts w:ascii="Arial" w:hAnsi="Arial" w:cs="Arial"/>
        </w:rPr>
        <w:t xml:space="preserve"> </w:t>
      </w:r>
      <w:r w:rsidR="00E4239E">
        <w:rPr>
          <w:rFonts w:ascii="Arial" w:hAnsi="Arial" w:cs="Arial"/>
        </w:rPr>
        <w:t>клиенту</w:t>
      </w:r>
      <w:r>
        <w:rPr>
          <w:rFonts w:ascii="Arial" w:hAnsi="Arial" w:cs="Arial"/>
        </w:rPr>
        <w:t xml:space="preserve"> предложение </w:t>
      </w:r>
      <w:r w:rsidR="00346AA3">
        <w:rPr>
          <w:rFonts w:ascii="Arial" w:hAnsi="Arial" w:cs="Arial"/>
        </w:rPr>
        <w:t>оценить сервис со ссылкой на заранее подготовленный Банком опрос</w:t>
      </w:r>
      <w:r w:rsidR="008D4C64">
        <w:rPr>
          <w:rFonts w:ascii="Arial" w:hAnsi="Arial" w:cs="Arial"/>
        </w:rPr>
        <w:t>.</w:t>
      </w:r>
    </w:p>
    <w:p w14:paraId="0E6D7D2B" w14:textId="66A3C198" w:rsidR="00414A18" w:rsidRPr="00753DFB" w:rsidRDefault="00414A18" w:rsidP="00CF74FE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Предложение представля</w:t>
      </w:r>
      <w:r w:rsidR="0083542A">
        <w:rPr>
          <w:rFonts w:ascii="Arial" w:hAnsi="Arial" w:cs="Arial"/>
        </w:rPr>
        <w:t>ет собой стандартное сообщение</w:t>
      </w:r>
      <w:r w:rsidR="0083542A">
        <w:rPr>
          <w:rFonts w:ascii="Arial" w:hAnsi="Arial" w:cs="Arial"/>
          <w:szCs w:val="20"/>
        </w:rPr>
        <w:t>, которое отображается в разделе «Мои сообщения» ЛК клиента</w:t>
      </w:r>
      <w:r w:rsidR="00835874">
        <w:rPr>
          <w:rFonts w:ascii="Arial" w:hAnsi="Arial" w:cs="Arial"/>
          <w:szCs w:val="20"/>
        </w:rPr>
        <w:t>.</w:t>
      </w:r>
    </w:p>
    <w:p w14:paraId="7EAF7386" w14:textId="570B0AA0" w:rsidR="00753DFB" w:rsidRPr="00753DFB" w:rsidRDefault="00753DFB" w:rsidP="00753DFB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Для всех заказов </w:t>
      </w:r>
      <w:r w:rsidR="00647B4F">
        <w:rPr>
          <w:rFonts w:ascii="Arial" w:hAnsi="Arial" w:cs="Arial"/>
        </w:rPr>
        <w:t>будет использоваться</w:t>
      </w:r>
      <w:r>
        <w:rPr>
          <w:rFonts w:ascii="Arial" w:hAnsi="Arial" w:cs="Arial"/>
        </w:rPr>
        <w:t xml:space="preserve"> одна и та же ссылка на опрос.</w:t>
      </w:r>
      <w:r w:rsidR="00647B4F">
        <w:rPr>
          <w:rFonts w:ascii="Arial" w:hAnsi="Arial" w:cs="Arial"/>
        </w:rPr>
        <w:t xml:space="preserve"> </w:t>
      </w:r>
      <w:r w:rsidR="006C0CD8">
        <w:rPr>
          <w:rFonts w:ascii="Arial" w:hAnsi="Arial" w:cs="Arial"/>
        </w:rPr>
        <w:t>Данные о заказе или партне</w:t>
      </w:r>
      <w:r w:rsidR="00647B4F">
        <w:rPr>
          <w:rFonts w:ascii="Arial" w:hAnsi="Arial" w:cs="Arial"/>
        </w:rPr>
        <w:t xml:space="preserve">ре в опрос </w:t>
      </w:r>
      <w:r w:rsidR="00647B4F" w:rsidRPr="00647B4F">
        <w:rPr>
          <w:rFonts w:ascii="Arial" w:hAnsi="Arial" w:cs="Arial"/>
          <w:u w:val="single"/>
        </w:rPr>
        <w:t>передавать не надо</w:t>
      </w:r>
      <w:r w:rsidR="00647B4F">
        <w:rPr>
          <w:rFonts w:ascii="Arial" w:hAnsi="Arial" w:cs="Arial"/>
        </w:rPr>
        <w:t>.</w:t>
      </w:r>
    </w:p>
    <w:p w14:paraId="25C1C3EE" w14:textId="06CF7391" w:rsidR="00567A93" w:rsidRPr="00567A93" w:rsidRDefault="00567A93" w:rsidP="00567A93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  <w:szCs w:val="20"/>
        </w:rPr>
        <w:t xml:space="preserve">Шаблон </w:t>
      </w:r>
      <w:r w:rsidR="003A61BD">
        <w:rPr>
          <w:rFonts w:ascii="Arial" w:hAnsi="Arial" w:cs="Arial"/>
          <w:szCs w:val="20"/>
        </w:rPr>
        <w:t>предложения</w:t>
      </w:r>
      <w:r>
        <w:rPr>
          <w:rFonts w:ascii="Arial" w:hAnsi="Arial" w:cs="Arial"/>
          <w:szCs w:val="20"/>
        </w:rPr>
        <w:t xml:space="preserve"> </w:t>
      </w:r>
      <w:proofErr w:type="gramStart"/>
      <w:r w:rsidR="00B140C2">
        <w:rPr>
          <w:rFonts w:ascii="Arial" w:hAnsi="Arial" w:cs="Arial"/>
          <w:szCs w:val="20"/>
        </w:rPr>
        <w:t xml:space="preserve">предоставляется Банком </w:t>
      </w:r>
      <w:r w:rsidRPr="002306AB">
        <w:rPr>
          <w:rFonts w:ascii="Arial" w:hAnsi="Arial" w:cs="Arial"/>
          <w:b/>
          <w:szCs w:val="20"/>
        </w:rPr>
        <w:t>может</w:t>
      </w:r>
      <w:proofErr w:type="gramEnd"/>
      <w:r w:rsidRPr="002306AB">
        <w:rPr>
          <w:rFonts w:ascii="Arial" w:hAnsi="Arial" w:cs="Arial"/>
          <w:b/>
          <w:szCs w:val="20"/>
        </w:rPr>
        <w:t xml:space="preserve"> включать</w:t>
      </w:r>
      <w:r>
        <w:rPr>
          <w:rFonts w:ascii="Arial" w:hAnsi="Arial" w:cs="Arial"/>
          <w:szCs w:val="20"/>
        </w:rPr>
        <w:t xml:space="preserve"> следующие данные:</w:t>
      </w:r>
    </w:p>
    <w:p w14:paraId="7E484B91" w14:textId="77777777" w:rsidR="000E5847" w:rsidRPr="000E5847" w:rsidRDefault="000E5847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ФИО клиента</w:t>
      </w:r>
      <w:r w:rsidRPr="000E5847">
        <w:rPr>
          <w:rFonts w:ascii="Arial" w:hAnsi="Arial" w:cs="Arial"/>
          <w:szCs w:val="20"/>
        </w:rPr>
        <w:t>;</w:t>
      </w:r>
    </w:p>
    <w:p w14:paraId="3687E619" w14:textId="77777777" w:rsidR="000E5847" w:rsidRDefault="000E5847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номер заказа в Системе Коллекция</w:t>
      </w:r>
      <w:r w:rsidRPr="00C125C5">
        <w:rPr>
          <w:rFonts w:ascii="Arial" w:hAnsi="Arial" w:cs="Arial"/>
          <w:szCs w:val="20"/>
        </w:rPr>
        <w:t>;</w:t>
      </w:r>
    </w:p>
    <w:p w14:paraId="169320A1" w14:textId="77777777" w:rsidR="000E5847" w:rsidRDefault="000E5847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номер заказа в ИС Партнера</w:t>
      </w:r>
      <w:r w:rsidRPr="00C125C5">
        <w:rPr>
          <w:rFonts w:ascii="Arial" w:hAnsi="Arial" w:cs="Arial"/>
          <w:szCs w:val="20"/>
        </w:rPr>
        <w:t>;</w:t>
      </w:r>
    </w:p>
    <w:p w14:paraId="25578846" w14:textId="77777777" w:rsidR="000E5847" w:rsidRDefault="000E5847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сумму заказа в бонусах</w:t>
      </w:r>
      <w:r w:rsidRPr="000E5847">
        <w:rPr>
          <w:rFonts w:ascii="Arial" w:hAnsi="Arial" w:cs="Arial"/>
          <w:szCs w:val="20"/>
        </w:rPr>
        <w:t>;</w:t>
      </w:r>
    </w:p>
    <w:p w14:paraId="46781FD3" w14:textId="0E2B92F0" w:rsidR="00780605" w:rsidRDefault="000E5847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ссылку</w:t>
      </w:r>
      <w:r w:rsidRPr="000E5847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на страницу заказа</w:t>
      </w:r>
    </w:p>
    <w:p w14:paraId="092F6B71" w14:textId="7B397B61" w:rsidR="002306AB" w:rsidRDefault="002306AB" w:rsidP="000E5847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ссылку на страницу отчета</w:t>
      </w:r>
    </w:p>
    <w:p w14:paraId="445DE2AF" w14:textId="10949BCE" w:rsidR="005037C8" w:rsidRDefault="005037C8" w:rsidP="005037C8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Пример</w:t>
      </w:r>
      <w:r w:rsidR="00D60F5C">
        <w:rPr>
          <w:rFonts w:ascii="Arial" w:hAnsi="Arial" w:cs="Arial"/>
          <w:szCs w:val="20"/>
        </w:rPr>
        <w:t xml:space="preserve"> предложения</w:t>
      </w:r>
      <w:r w:rsidR="006506DD">
        <w:rPr>
          <w:rFonts w:ascii="Arial" w:hAnsi="Arial" w:cs="Arial"/>
          <w:szCs w:val="20"/>
        </w:rPr>
        <w:t xml:space="preserve"> «</w:t>
      </w:r>
      <w:r w:rsidR="006506DD" w:rsidRPr="006506DD">
        <w:rPr>
          <w:rFonts w:ascii="Arial" w:hAnsi="Arial" w:cs="Arial"/>
          <w:i/>
          <w:szCs w:val="20"/>
        </w:rPr>
        <w:t xml:space="preserve">Оцените </w:t>
      </w:r>
      <w:r w:rsidR="00A12AE4">
        <w:rPr>
          <w:rFonts w:ascii="Arial" w:hAnsi="Arial" w:cs="Arial"/>
          <w:i/>
          <w:szCs w:val="20"/>
        </w:rPr>
        <w:t xml:space="preserve">наш </w:t>
      </w:r>
      <w:r w:rsidR="006506DD" w:rsidRPr="006506DD">
        <w:rPr>
          <w:rFonts w:ascii="Arial" w:hAnsi="Arial" w:cs="Arial"/>
          <w:i/>
          <w:szCs w:val="20"/>
        </w:rPr>
        <w:t>сервис</w:t>
      </w:r>
      <w:r w:rsidR="00CB7F97">
        <w:rPr>
          <w:rFonts w:ascii="Arial" w:hAnsi="Arial" w:cs="Arial"/>
          <w:i/>
          <w:szCs w:val="20"/>
        </w:rPr>
        <w:t xml:space="preserve"> </w:t>
      </w:r>
      <w:r w:rsidR="00DA747D">
        <w:rPr>
          <w:rFonts w:ascii="Arial" w:hAnsi="Arial" w:cs="Arial"/>
          <w:i/>
          <w:szCs w:val="20"/>
        </w:rPr>
        <w:t xml:space="preserve">(заказ </w:t>
      </w:r>
      <w:r w:rsidR="00CB7F97" w:rsidRPr="00A12AE4">
        <w:rPr>
          <w:rFonts w:ascii="Arial" w:hAnsi="Arial" w:cs="Arial"/>
          <w:i/>
          <w:szCs w:val="20"/>
        </w:rPr>
        <w:t>&lt;</w:t>
      </w:r>
      <w:r w:rsidR="00CB7F97">
        <w:rPr>
          <w:rFonts w:ascii="Arial" w:hAnsi="Arial" w:cs="Arial"/>
          <w:i/>
          <w:szCs w:val="20"/>
        </w:rPr>
        <w:t>номер заказа</w:t>
      </w:r>
      <w:r w:rsidR="00CB7F97" w:rsidRPr="00A12AE4">
        <w:rPr>
          <w:rFonts w:ascii="Arial" w:hAnsi="Arial" w:cs="Arial"/>
          <w:i/>
          <w:szCs w:val="20"/>
        </w:rPr>
        <w:t>&gt;</w:t>
      </w:r>
      <w:r w:rsidR="00DA747D">
        <w:rPr>
          <w:rFonts w:ascii="Arial" w:hAnsi="Arial" w:cs="Arial"/>
          <w:i/>
          <w:szCs w:val="20"/>
        </w:rPr>
        <w:t>)</w:t>
      </w:r>
      <w:r w:rsidR="006F02F8">
        <w:rPr>
          <w:rFonts w:ascii="Arial" w:hAnsi="Arial" w:cs="Arial"/>
          <w:i/>
          <w:szCs w:val="20"/>
        </w:rPr>
        <w:t>!</w:t>
      </w:r>
      <w:r w:rsidR="006506DD">
        <w:rPr>
          <w:rFonts w:ascii="Arial" w:hAnsi="Arial" w:cs="Arial"/>
          <w:szCs w:val="20"/>
        </w:rPr>
        <w:t>»</w:t>
      </w:r>
      <w:r>
        <w:rPr>
          <w:rFonts w:ascii="Arial" w:hAnsi="Arial" w:cs="Arial"/>
          <w:szCs w:val="20"/>
        </w:rPr>
        <w:t>:</w:t>
      </w:r>
    </w:p>
    <w:p w14:paraId="03D89D29" w14:textId="77777777" w:rsidR="005037C8" w:rsidRDefault="005037C8" w:rsidP="005037C8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59D8A471" w14:textId="77777777" w:rsidR="00EB6D00" w:rsidRDefault="00EB6D00" w:rsidP="00EB6D00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  <w:r w:rsidRPr="00EB6D00">
        <w:rPr>
          <w:rFonts w:ascii="Arial" w:hAnsi="Arial" w:cs="Arial"/>
          <w:i/>
          <w:szCs w:val="20"/>
        </w:rPr>
        <w:t>Уважаемый клиент!</w:t>
      </w:r>
    </w:p>
    <w:p w14:paraId="3914060B" w14:textId="77777777" w:rsidR="00EB6D00" w:rsidRPr="00EB6D00" w:rsidRDefault="00EB6D00" w:rsidP="00EB6D00">
      <w:pPr>
        <w:keepLines w:val="0"/>
        <w:spacing w:after="200" w:line="240" w:lineRule="auto"/>
        <w:ind w:left="709"/>
        <w:contextualSpacing/>
        <w:rPr>
          <w:rFonts w:ascii="Arial" w:hAnsi="Arial" w:cs="Arial"/>
          <w:i/>
          <w:szCs w:val="20"/>
        </w:rPr>
      </w:pPr>
    </w:p>
    <w:p w14:paraId="5D3784A4" w14:textId="31B9D11E" w:rsidR="00EB6D00" w:rsidRPr="005037C8" w:rsidRDefault="00EB6D00" w:rsidP="00EB6D00">
      <w:pPr>
        <w:keepLines w:val="0"/>
        <w:spacing w:after="200" w:line="240" w:lineRule="auto"/>
        <w:ind w:left="709"/>
        <w:contextualSpacing/>
        <w:rPr>
          <w:rFonts w:ascii="Arial" w:hAnsi="Arial" w:cs="Arial"/>
          <w:szCs w:val="20"/>
        </w:rPr>
      </w:pPr>
      <w:r w:rsidRPr="00EB6D00">
        <w:rPr>
          <w:rFonts w:ascii="Arial" w:hAnsi="Arial" w:cs="Arial"/>
          <w:i/>
          <w:szCs w:val="20"/>
        </w:rPr>
        <w:t>Спасибо, что вы совер</w:t>
      </w:r>
      <w:r w:rsidR="00C31EAF">
        <w:rPr>
          <w:rFonts w:ascii="Arial" w:hAnsi="Arial" w:cs="Arial"/>
          <w:i/>
          <w:szCs w:val="20"/>
        </w:rPr>
        <w:t>шили заказ на сайте «Коллекция»</w:t>
      </w:r>
      <w:r w:rsidRPr="00EB6D00">
        <w:rPr>
          <w:rFonts w:ascii="Arial" w:hAnsi="Arial" w:cs="Arial"/>
          <w:i/>
          <w:szCs w:val="20"/>
        </w:rPr>
        <w:t>. Мы постоянно работаем над улучшением нашего сервиса. Будем благодарны, если оцените ваш опы</w:t>
      </w:r>
      <w:r w:rsidR="00EF5A8C">
        <w:rPr>
          <w:rFonts w:ascii="Arial" w:hAnsi="Arial" w:cs="Arial"/>
          <w:i/>
          <w:szCs w:val="20"/>
        </w:rPr>
        <w:t>т заказа</w:t>
      </w:r>
      <w:r w:rsidR="008611DF">
        <w:rPr>
          <w:rFonts w:ascii="Arial" w:hAnsi="Arial" w:cs="Arial"/>
          <w:i/>
          <w:szCs w:val="20"/>
        </w:rPr>
        <w:t xml:space="preserve"> </w:t>
      </w:r>
      <w:r w:rsidR="008611DF" w:rsidRPr="008611DF">
        <w:rPr>
          <w:rFonts w:ascii="Arial" w:hAnsi="Arial" w:cs="Arial"/>
          <w:i/>
          <w:szCs w:val="20"/>
        </w:rPr>
        <w:t>&lt;</w:t>
      </w:r>
      <w:r w:rsidR="008611DF">
        <w:rPr>
          <w:rFonts w:ascii="Arial" w:hAnsi="Arial" w:cs="Arial"/>
          <w:i/>
          <w:szCs w:val="20"/>
        </w:rPr>
        <w:t>ссылка на страницу заказа</w:t>
      </w:r>
      <w:r w:rsidR="008611DF" w:rsidRPr="008611DF">
        <w:rPr>
          <w:rFonts w:ascii="Arial" w:hAnsi="Arial" w:cs="Arial"/>
          <w:i/>
          <w:szCs w:val="20"/>
        </w:rPr>
        <w:t>&gt;</w:t>
      </w:r>
      <w:r w:rsidR="00EF5A8C">
        <w:rPr>
          <w:rFonts w:ascii="Arial" w:hAnsi="Arial" w:cs="Arial"/>
          <w:i/>
          <w:szCs w:val="20"/>
        </w:rPr>
        <w:t xml:space="preserve"> в Программе «Коллекция</w:t>
      </w:r>
      <w:r w:rsidRPr="00EB6D00">
        <w:rPr>
          <w:rFonts w:ascii="Arial" w:hAnsi="Arial" w:cs="Arial"/>
          <w:i/>
          <w:szCs w:val="20"/>
        </w:rPr>
        <w:t>». Это займет 5-7 минут</w:t>
      </w:r>
      <w:proofErr w:type="gramStart"/>
      <w:r w:rsidR="00A06221">
        <w:rPr>
          <w:rFonts w:ascii="Arial" w:hAnsi="Arial" w:cs="Arial"/>
          <w:i/>
          <w:szCs w:val="20"/>
        </w:rPr>
        <w:t>.</w:t>
      </w:r>
      <w:proofErr w:type="gramEnd"/>
      <w:r w:rsidRPr="00EB6D00">
        <w:rPr>
          <w:rFonts w:ascii="Arial" w:hAnsi="Arial" w:cs="Arial"/>
          <w:i/>
          <w:szCs w:val="20"/>
        </w:rPr>
        <w:t xml:space="preserve"> </w:t>
      </w:r>
      <w:r w:rsidRPr="00A06221">
        <w:rPr>
          <w:rFonts w:ascii="Arial" w:hAnsi="Arial" w:cs="Arial"/>
          <w:i/>
          <w:szCs w:val="20"/>
        </w:rPr>
        <w:t>&lt;</w:t>
      </w:r>
      <w:proofErr w:type="gramStart"/>
      <w:r w:rsidR="00A5004C">
        <w:rPr>
          <w:rFonts w:ascii="Arial" w:hAnsi="Arial" w:cs="Arial"/>
          <w:i/>
          <w:szCs w:val="20"/>
        </w:rPr>
        <w:t>с</w:t>
      </w:r>
      <w:proofErr w:type="gramEnd"/>
      <w:r w:rsidR="00A5004C">
        <w:rPr>
          <w:rFonts w:ascii="Arial" w:hAnsi="Arial" w:cs="Arial"/>
          <w:i/>
          <w:szCs w:val="20"/>
        </w:rPr>
        <w:t>сылка на о</w:t>
      </w:r>
      <w:r>
        <w:rPr>
          <w:rFonts w:ascii="Arial" w:hAnsi="Arial" w:cs="Arial"/>
          <w:i/>
          <w:szCs w:val="20"/>
        </w:rPr>
        <w:t>прос</w:t>
      </w:r>
      <w:r w:rsidRPr="00A06221">
        <w:rPr>
          <w:rFonts w:ascii="Arial" w:hAnsi="Arial" w:cs="Arial"/>
          <w:i/>
          <w:szCs w:val="20"/>
        </w:rPr>
        <w:t>&gt;</w:t>
      </w:r>
      <w:r w:rsidRPr="00EB6D00">
        <w:rPr>
          <w:rFonts w:ascii="Arial" w:hAnsi="Arial" w:cs="Arial"/>
          <w:i/>
          <w:szCs w:val="20"/>
        </w:rPr>
        <w:t>.</w:t>
      </w:r>
    </w:p>
    <w:p w14:paraId="5C0340C5" w14:textId="77777777" w:rsidR="005037C8" w:rsidRDefault="005037C8" w:rsidP="005037C8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304EDBB7" w14:textId="77777777" w:rsidR="00601141" w:rsidRPr="005037C8" w:rsidRDefault="00601141" w:rsidP="005037C8">
      <w:pPr>
        <w:keepLines w:val="0"/>
        <w:spacing w:after="200" w:line="240" w:lineRule="auto"/>
        <w:contextualSpacing/>
        <w:rPr>
          <w:rFonts w:ascii="Arial" w:hAnsi="Arial" w:cs="Arial"/>
          <w:szCs w:val="20"/>
        </w:rPr>
      </w:pPr>
    </w:p>
    <w:p w14:paraId="49A78B81" w14:textId="225CA2D8" w:rsidR="00941F9D" w:rsidRPr="00062EC1" w:rsidRDefault="00B720F4" w:rsidP="00DF0A33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</w:t>
      </w:r>
      <w:r w:rsidR="00A01DDF">
        <w:rPr>
          <w:rFonts w:ascii="Arial" w:hAnsi="Arial" w:cs="Arial"/>
        </w:rPr>
        <w:t>функционала</w:t>
      </w:r>
      <w:r w:rsidRPr="00D024DB">
        <w:rPr>
          <w:rFonts w:ascii="Arial" w:hAnsi="Arial" w:cs="Arial"/>
        </w:rPr>
        <w:t xml:space="preserve"> требуется выполнение условий п. </w:t>
      </w:r>
      <w:r w:rsidR="00900C5F" w:rsidRPr="00900C5F">
        <w:rPr>
          <w:rFonts w:ascii="Arial" w:hAnsi="Arial" w:cs="Arial"/>
          <w:color w:val="0070C0"/>
        </w:rPr>
        <w:fldChar w:fldCharType="begin"/>
      </w:r>
      <w:r w:rsidR="00900C5F" w:rsidRPr="00900C5F">
        <w:rPr>
          <w:rFonts w:ascii="Arial" w:hAnsi="Arial" w:cs="Arial"/>
          <w:color w:val="0070C0"/>
        </w:rPr>
        <w:instrText xml:space="preserve"> REF _Ref398578189 \h </w:instrText>
      </w:r>
      <w:r w:rsidR="00900C5F" w:rsidRPr="00900C5F">
        <w:rPr>
          <w:rFonts w:ascii="Arial" w:hAnsi="Arial" w:cs="Arial"/>
          <w:color w:val="0070C0"/>
        </w:rPr>
      </w:r>
      <w:r w:rsidR="00900C5F" w:rsidRPr="00900C5F">
        <w:rPr>
          <w:rFonts w:ascii="Arial" w:hAnsi="Arial" w:cs="Arial"/>
          <w:color w:val="0070C0"/>
        </w:rPr>
        <w:fldChar w:fldCharType="separate"/>
      </w:r>
      <w:r w:rsidR="00900C5F" w:rsidRPr="00900C5F">
        <w:rPr>
          <w:rFonts w:ascii="Arial" w:hAnsi="Arial" w:cs="Arial"/>
          <w:color w:val="0070C0"/>
        </w:rPr>
        <w:t>Требования к Заказчику</w:t>
      </w:r>
      <w:r w:rsidR="00900C5F" w:rsidRPr="00900C5F">
        <w:rPr>
          <w:rFonts w:ascii="Arial" w:hAnsi="Arial" w:cs="Arial"/>
          <w:color w:val="0070C0"/>
        </w:rPr>
        <w:fldChar w:fldCharType="end"/>
      </w:r>
      <w:r w:rsidR="00900C5F">
        <w:rPr>
          <w:rFonts w:ascii="Arial" w:hAnsi="Arial" w:cs="Arial"/>
          <w:color w:val="0070C0"/>
        </w:rPr>
        <w:t>.</w:t>
      </w:r>
    </w:p>
    <w:p w14:paraId="558F1048" w14:textId="18ACF76C" w:rsidR="00941F9D" w:rsidRDefault="00941F9D" w:rsidP="00A06437">
      <w:pPr>
        <w:pStyle w:val="3"/>
        <w:numPr>
          <w:ilvl w:val="2"/>
          <w:numId w:val="11"/>
        </w:numPr>
        <w:spacing w:before="360" w:after="240" w:line="240" w:lineRule="auto"/>
      </w:pPr>
      <w:bookmarkStart w:id="257" w:name="_Toc401338887"/>
      <w:r w:rsidRPr="00941F9D">
        <w:rPr>
          <w:rFonts w:ascii="Arial" w:hAnsi="Arial" w:cs="Arial"/>
        </w:rPr>
        <w:t>Ограничения</w:t>
      </w:r>
      <w:r>
        <w:t xml:space="preserve"> и допущения</w:t>
      </w:r>
      <w:bookmarkEnd w:id="257"/>
    </w:p>
    <w:p w14:paraId="1C88B562" w14:textId="77777777" w:rsidR="00C63F0B" w:rsidRDefault="00C63F0B" w:rsidP="00C63F0B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>
        <w:rPr>
          <w:rFonts w:ascii="Arial" w:hAnsi="Arial" w:cs="Arial"/>
          <w:b/>
          <w:szCs w:val="20"/>
        </w:rPr>
        <w:t>Заказчик</w:t>
      </w:r>
      <w:r w:rsidRPr="00296386">
        <w:rPr>
          <w:rFonts w:ascii="Arial" w:hAnsi="Arial" w:cs="Arial"/>
          <w:b/>
          <w:szCs w:val="20"/>
        </w:rPr>
        <w:t xml:space="preserve"> 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3A34199" w14:textId="76553798" w:rsidR="00C63F0B" w:rsidRDefault="0069435E" w:rsidP="00C63F0B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</w:rPr>
      </w:pPr>
      <w:r w:rsidRPr="003364E8">
        <w:rPr>
          <w:rFonts w:ascii="Arial" w:hAnsi="Arial" w:cs="Arial"/>
        </w:rPr>
        <w:t xml:space="preserve">Считается приемлемым, </w:t>
      </w:r>
      <w:r w:rsidR="00607668" w:rsidRPr="003364E8">
        <w:rPr>
          <w:rFonts w:ascii="Arial" w:hAnsi="Arial" w:cs="Arial"/>
        </w:rPr>
        <w:t>что</w:t>
      </w:r>
      <w:r w:rsidRPr="003364E8">
        <w:rPr>
          <w:rFonts w:ascii="Arial" w:hAnsi="Arial" w:cs="Arial"/>
        </w:rPr>
        <w:t xml:space="preserve"> </w:t>
      </w:r>
      <w:r w:rsidR="00515B8F" w:rsidRPr="003364E8">
        <w:rPr>
          <w:rFonts w:ascii="Arial" w:hAnsi="Arial" w:cs="Arial"/>
        </w:rPr>
        <w:t>на момент прочтения нап</w:t>
      </w:r>
      <w:r w:rsidR="001F58A5">
        <w:rPr>
          <w:rFonts w:ascii="Arial" w:hAnsi="Arial" w:cs="Arial"/>
        </w:rPr>
        <w:t>оминания о неоформленном заказе</w:t>
      </w:r>
      <w:r w:rsidR="00515B8F" w:rsidRPr="003364E8">
        <w:rPr>
          <w:rFonts w:ascii="Arial" w:hAnsi="Arial" w:cs="Arial"/>
        </w:rPr>
        <w:t xml:space="preserve"> </w:t>
      </w:r>
      <w:r w:rsidR="002B7503" w:rsidRPr="003364E8">
        <w:rPr>
          <w:rFonts w:ascii="Arial" w:hAnsi="Arial" w:cs="Arial"/>
        </w:rPr>
        <w:t>срок жизни Корзины</w:t>
      </w:r>
      <w:r w:rsidR="00515B8F" w:rsidRPr="003364E8">
        <w:rPr>
          <w:rFonts w:ascii="Arial" w:hAnsi="Arial" w:cs="Arial"/>
        </w:rPr>
        <w:t xml:space="preserve"> клиента </w:t>
      </w:r>
      <w:r w:rsidR="004C67C2" w:rsidRPr="003364E8">
        <w:rPr>
          <w:rFonts w:ascii="Arial" w:hAnsi="Arial" w:cs="Arial"/>
        </w:rPr>
        <w:t>мог</w:t>
      </w:r>
      <w:r w:rsidR="00515B8F" w:rsidRPr="003364E8">
        <w:rPr>
          <w:rFonts w:ascii="Arial" w:hAnsi="Arial" w:cs="Arial"/>
        </w:rPr>
        <w:t xml:space="preserve"> </w:t>
      </w:r>
      <w:r w:rsidR="002B7503" w:rsidRPr="003364E8">
        <w:rPr>
          <w:rFonts w:ascii="Arial" w:hAnsi="Arial" w:cs="Arial"/>
        </w:rPr>
        <w:t>уже истечь</w:t>
      </w:r>
      <w:r w:rsidR="00607668" w:rsidRPr="003364E8">
        <w:rPr>
          <w:rFonts w:ascii="Arial" w:hAnsi="Arial" w:cs="Arial"/>
        </w:rPr>
        <w:t xml:space="preserve">. </w:t>
      </w:r>
      <w:r w:rsidR="007E0812" w:rsidRPr="003364E8">
        <w:rPr>
          <w:rFonts w:ascii="Arial" w:hAnsi="Arial" w:cs="Arial"/>
        </w:rPr>
        <w:t>В</w:t>
      </w:r>
      <w:r w:rsidR="00BE11B6" w:rsidRPr="003364E8">
        <w:rPr>
          <w:rFonts w:ascii="Arial" w:hAnsi="Arial" w:cs="Arial"/>
        </w:rPr>
        <w:t xml:space="preserve"> рамках данного функционала </w:t>
      </w:r>
      <w:r w:rsidR="00BE11B6" w:rsidRPr="003364E8">
        <w:rPr>
          <w:rFonts w:ascii="Arial" w:hAnsi="Arial" w:cs="Arial"/>
          <w:b/>
        </w:rPr>
        <w:t>не предусматривается</w:t>
      </w:r>
      <w:r w:rsidR="007E0812" w:rsidRPr="003364E8">
        <w:rPr>
          <w:rFonts w:ascii="Arial" w:hAnsi="Arial" w:cs="Arial"/>
          <w:b/>
        </w:rPr>
        <w:t xml:space="preserve"> </w:t>
      </w:r>
      <w:r w:rsidR="00CF1FE1">
        <w:rPr>
          <w:rFonts w:ascii="Arial" w:hAnsi="Arial" w:cs="Arial"/>
        </w:rPr>
        <w:t>увеличение</w:t>
      </w:r>
      <w:r w:rsidR="007E0812" w:rsidRPr="003364E8">
        <w:rPr>
          <w:rFonts w:ascii="Arial" w:hAnsi="Arial" w:cs="Arial"/>
        </w:rPr>
        <w:t xml:space="preserve"> </w:t>
      </w:r>
      <w:r w:rsidR="00AC32DC">
        <w:rPr>
          <w:rFonts w:ascii="Arial" w:hAnsi="Arial" w:cs="Arial"/>
        </w:rPr>
        <w:t>срока</w:t>
      </w:r>
      <w:r w:rsidR="007E0812" w:rsidRPr="003364E8">
        <w:rPr>
          <w:rFonts w:ascii="Arial" w:hAnsi="Arial" w:cs="Arial"/>
        </w:rPr>
        <w:t xml:space="preserve"> жизни Корзины</w:t>
      </w:r>
      <w:r w:rsidR="00BE11B6" w:rsidRPr="003364E8">
        <w:rPr>
          <w:rFonts w:ascii="Arial" w:hAnsi="Arial" w:cs="Arial"/>
        </w:rPr>
        <w:t>.</w:t>
      </w:r>
    </w:p>
    <w:p w14:paraId="7D66D0DC" w14:textId="07C03BB4" w:rsidR="00D528B6" w:rsidRPr="002A3D13" w:rsidRDefault="00035737" w:rsidP="002A3D13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Опрос</w:t>
      </w:r>
      <w:r w:rsidR="00224CF3">
        <w:rPr>
          <w:rFonts w:ascii="Arial" w:hAnsi="Arial" w:cs="Arial"/>
        </w:rPr>
        <w:t xml:space="preserve"> </w:t>
      </w:r>
      <w:r w:rsidR="003E3F48">
        <w:rPr>
          <w:rFonts w:ascii="Arial" w:hAnsi="Arial" w:cs="Arial"/>
        </w:rPr>
        <w:t xml:space="preserve">об оценке сервиса </w:t>
      </w:r>
      <w:r w:rsidR="00F36358">
        <w:rPr>
          <w:rFonts w:ascii="Arial" w:hAnsi="Arial" w:cs="Arial"/>
        </w:rPr>
        <w:t>подготавливается Банком и</w:t>
      </w:r>
      <w:r w:rsidR="00A21FEB">
        <w:rPr>
          <w:rFonts w:ascii="Arial" w:hAnsi="Arial" w:cs="Arial"/>
        </w:rPr>
        <w:t xml:space="preserve"> будет расположен</w:t>
      </w:r>
      <w:r w:rsidR="00F774F9">
        <w:rPr>
          <w:rFonts w:ascii="Arial" w:hAnsi="Arial" w:cs="Arial"/>
        </w:rPr>
        <w:t xml:space="preserve"> на стороннем р</w:t>
      </w:r>
      <w:r w:rsidR="00F36358">
        <w:rPr>
          <w:rFonts w:ascii="Arial" w:hAnsi="Arial" w:cs="Arial"/>
        </w:rPr>
        <w:t xml:space="preserve">есурсе. </w:t>
      </w:r>
      <w:r w:rsidR="00394FD0">
        <w:rPr>
          <w:rFonts w:ascii="Arial" w:hAnsi="Arial" w:cs="Arial"/>
        </w:rPr>
        <w:t xml:space="preserve">Встраивание </w:t>
      </w:r>
      <w:r w:rsidR="00E63633">
        <w:rPr>
          <w:rFonts w:ascii="Arial" w:hAnsi="Arial" w:cs="Arial"/>
        </w:rPr>
        <w:t>опроса</w:t>
      </w:r>
      <w:r w:rsidR="00394FD0">
        <w:rPr>
          <w:rFonts w:ascii="Arial" w:hAnsi="Arial" w:cs="Arial"/>
        </w:rPr>
        <w:t xml:space="preserve"> в с</w:t>
      </w:r>
      <w:r w:rsidR="0071670D">
        <w:rPr>
          <w:rFonts w:ascii="Arial" w:hAnsi="Arial" w:cs="Arial"/>
        </w:rPr>
        <w:t xml:space="preserve">айт </w:t>
      </w:r>
      <w:r w:rsidR="003D58F2" w:rsidRPr="00290AAE">
        <w:rPr>
          <w:rFonts w:ascii="Arial" w:eastAsiaTheme="minorHAnsi" w:hAnsi="Arial" w:cs="Arial"/>
          <w:szCs w:val="20"/>
          <w:lang w:eastAsia="en-US"/>
        </w:rPr>
        <w:t>Програм</w:t>
      </w:r>
      <w:r w:rsidR="003D58F2">
        <w:rPr>
          <w:rFonts w:ascii="Arial" w:eastAsiaTheme="minorHAnsi" w:hAnsi="Arial" w:cs="Arial"/>
          <w:szCs w:val="20"/>
          <w:lang w:eastAsia="en-US"/>
        </w:rPr>
        <w:t xml:space="preserve">мы </w:t>
      </w:r>
      <w:r w:rsidR="00F36358">
        <w:rPr>
          <w:rFonts w:ascii="Arial" w:hAnsi="Arial" w:cs="Arial"/>
        </w:rPr>
        <w:t xml:space="preserve">может быть </w:t>
      </w:r>
      <w:r w:rsidR="00C1754C">
        <w:rPr>
          <w:rFonts w:ascii="Arial" w:hAnsi="Arial" w:cs="Arial"/>
        </w:rPr>
        <w:t>запрошено</w:t>
      </w:r>
      <w:r w:rsidR="002F6261">
        <w:rPr>
          <w:rFonts w:ascii="Arial" w:hAnsi="Arial" w:cs="Arial"/>
        </w:rPr>
        <w:t xml:space="preserve"> </w:t>
      </w:r>
      <w:r w:rsidR="00213C9B">
        <w:rPr>
          <w:rFonts w:ascii="Arial" w:hAnsi="Arial" w:cs="Arial"/>
        </w:rPr>
        <w:t xml:space="preserve">Банком </w:t>
      </w:r>
      <w:r w:rsidR="00F36358">
        <w:rPr>
          <w:rFonts w:ascii="Arial" w:hAnsi="Arial" w:cs="Arial"/>
        </w:rPr>
        <w:t>в рамках сервисных работ.</w:t>
      </w:r>
    </w:p>
    <w:p w14:paraId="38C55314" w14:textId="1BE2610F" w:rsidR="00C63F0B" w:rsidRPr="00941F9D" w:rsidRDefault="00C63F0B" w:rsidP="00941F9D"/>
    <w:p w14:paraId="00491818" w14:textId="5D1F1B91" w:rsidR="00A04135" w:rsidRDefault="00A04135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58" w:name="_Ref392625928"/>
      <w:bookmarkStart w:id="259" w:name="_Ref398578189"/>
      <w:bookmarkStart w:id="260" w:name="_Toc401338888"/>
      <w:r>
        <w:rPr>
          <w:rFonts w:ascii="Arial" w:hAnsi="Arial" w:cs="Arial"/>
        </w:rPr>
        <w:t xml:space="preserve">Требования к </w:t>
      </w:r>
      <w:bookmarkEnd w:id="252"/>
      <w:bookmarkEnd w:id="258"/>
      <w:r w:rsidR="00752D46">
        <w:rPr>
          <w:rFonts w:ascii="Arial" w:hAnsi="Arial" w:cs="Arial"/>
        </w:rPr>
        <w:t>Заказчику</w:t>
      </w:r>
      <w:bookmarkEnd w:id="259"/>
      <w:bookmarkEnd w:id="260"/>
    </w:p>
    <w:p w14:paraId="0C44ADF6" w14:textId="4912008B" w:rsidR="00B720F4" w:rsidRPr="003377AC" w:rsidRDefault="00A25167" w:rsidP="009F0201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1" w:name="_Ref379996180"/>
      <w:bookmarkStart w:id="262" w:name="_Toc380000935"/>
      <w:bookmarkStart w:id="263" w:name="_Ref388984024"/>
      <w:bookmarkStart w:id="264" w:name="_Ref392601217"/>
      <w:bookmarkStart w:id="265" w:name="_Toc401338889"/>
      <w:r w:rsidRPr="003377AC">
        <w:rPr>
          <w:rFonts w:ascii="Arial" w:hAnsi="Arial" w:cs="Arial"/>
        </w:rPr>
        <w:t xml:space="preserve">Требования к предоставлению материалов </w:t>
      </w:r>
      <w:bookmarkEnd w:id="261"/>
      <w:bookmarkEnd w:id="262"/>
      <w:r w:rsidR="00691940" w:rsidRPr="003377AC">
        <w:rPr>
          <w:rFonts w:ascii="Arial" w:hAnsi="Arial" w:cs="Arial"/>
        </w:rPr>
        <w:t>для функци</w:t>
      </w:r>
      <w:r w:rsidR="003065BF" w:rsidRPr="003377AC">
        <w:rPr>
          <w:rFonts w:ascii="Arial" w:hAnsi="Arial" w:cs="Arial"/>
        </w:rPr>
        <w:t>и</w:t>
      </w:r>
      <w:r w:rsidR="00691940" w:rsidRPr="003377AC">
        <w:rPr>
          <w:rFonts w:ascii="Arial" w:hAnsi="Arial" w:cs="Arial"/>
        </w:rPr>
        <w:t xml:space="preserve"> </w:t>
      </w:r>
      <w:bookmarkEnd w:id="263"/>
      <w:bookmarkEnd w:id="264"/>
      <w:r w:rsidR="009F0201" w:rsidRPr="009F0201">
        <w:rPr>
          <w:rFonts w:ascii="Arial" w:hAnsi="Arial" w:cs="Arial"/>
        </w:rPr>
        <w:t>MLVTBPLK-198 Отправка сообщений о заказах в ЛК</w:t>
      </w:r>
      <w:bookmarkEnd w:id="265"/>
    </w:p>
    <w:p w14:paraId="03C39552" w14:textId="3837A0A0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 xml:space="preserve">От </w:t>
      </w:r>
      <w:r w:rsidR="00314C66">
        <w:rPr>
          <w:rFonts w:ascii="Arial" w:hAnsi="Arial" w:cs="Arial"/>
          <w:b/>
        </w:rPr>
        <w:t>Заказчика</w:t>
      </w:r>
      <w:r w:rsidR="00691940">
        <w:rPr>
          <w:rFonts w:ascii="Arial" w:hAnsi="Arial" w:cs="Arial"/>
          <w:b/>
        </w:rPr>
        <w:t xml:space="preserve"> необходим</w:t>
      </w:r>
      <w:r w:rsidR="001365D6">
        <w:rPr>
          <w:rFonts w:ascii="Arial" w:hAnsi="Arial" w:cs="Arial"/>
          <w:b/>
        </w:rPr>
        <w:t>о</w:t>
      </w:r>
      <w:r w:rsidRPr="00462387">
        <w:rPr>
          <w:rFonts w:ascii="Arial" w:hAnsi="Arial" w:cs="Arial"/>
          <w:b/>
        </w:rPr>
        <w:t>:</w:t>
      </w:r>
    </w:p>
    <w:p w14:paraId="2B17EC49" w14:textId="5E0A3C96" w:rsidR="00F7401C" w:rsidRPr="00B55817" w:rsidRDefault="00C7356D" w:rsidP="00F7401C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B55817">
        <w:rPr>
          <w:rFonts w:ascii="Arial" w:hAnsi="Arial" w:cs="Arial"/>
        </w:rPr>
        <w:t>Предоставить шаблон сообщений для</w:t>
      </w:r>
      <w:r w:rsidR="00F7401C" w:rsidRPr="00B55817">
        <w:rPr>
          <w:rFonts w:ascii="Arial" w:hAnsi="Arial" w:cs="Arial"/>
        </w:rPr>
        <w:t xml:space="preserve"> напоминания о корзине (заголовок и текст)</w:t>
      </w:r>
      <w:r w:rsidR="002B58CD">
        <w:rPr>
          <w:rFonts w:ascii="Arial" w:hAnsi="Arial" w:cs="Arial"/>
        </w:rPr>
        <w:t>.</w:t>
      </w:r>
    </w:p>
    <w:p w14:paraId="37C852D4" w14:textId="4ABD5F9F" w:rsidR="00F7401C" w:rsidRPr="00B55817" w:rsidRDefault="00F7401C" w:rsidP="00F7401C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B55817">
        <w:rPr>
          <w:rFonts w:ascii="Arial" w:hAnsi="Arial" w:cs="Arial"/>
        </w:rPr>
        <w:t>Предоставить шаблон сообщений об оформленных заказах (заголовок и текст)</w:t>
      </w:r>
      <w:r w:rsidR="002B58CD">
        <w:rPr>
          <w:rFonts w:ascii="Arial" w:hAnsi="Arial" w:cs="Arial"/>
        </w:rPr>
        <w:t>.</w:t>
      </w:r>
    </w:p>
    <w:p w14:paraId="260214F9" w14:textId="6747DB85" w:rsidR="00F7401C" w:rsidRPr="00B55817" w:rsidRDefault="0063158E" w:rsidP="00F7401C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B55817">
        <w:rPr>
          <w:rFonts w:ascii="Arial" w:hAnsi="Arial" w:cs="Arial"/>
        </w:rPr>
        <w:t>Предоставить шаблон сообщений с предложением оценить сервис (заголовок и текст)</w:t>
      </w:r>
      <w:r w:rsidR="002B58CD">
        <w:rPr>
          <w:rFonts w:ascii="Arial" w:hAnsi="Arial" w:cs="Arial"/>
        </w:rPr>
        <w:t>.</w:t>
      </w:r>
    </w:p>
    <w:p w14:paraId="752C5CDB" w14:textId="3902E4A9" w:rsidR="0063158E" w:rsidRPr="00B55817" w:rsidRDefault="00B32A37" w:rsidP="00F7401C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Предоставить сс</w:t>
      </w:r>
      <w:r w:rsidR="00425EA8">
        <w:rPr>
          <w:rFonts w:ascii="Arial" w:hAnsi="Arial" w:cs="Arial"/>
        </w:rPr>
        <w:t>ылку на заранее подготовленный о</w:t>
      </w:r>
      <w:r>
        <w:rPr>
          <w:rFonts w:ascii="Arial" w:hAnsi="Arial" w:cs="Arial"/>
        </w:rPr>
        <w:t>прос</w:t>
      </w:r>
      <w:r w:rsidR="00425EA8">
        <w:rPr>
          <w:rFonts w:ascii="Arial" w:hAnsi="Arial" w:cs="Arial"/>
        </w:rPr>
        <w:t xml:space="preserve"> оценки сервиса</w:t>
      </w:r>
      <w:r>
        <w:rPr>
          <w:rFonts w:ascii="Arial" w:hAnsi="Arial" w:cs="Arial"/>
        </w:rPr>
        <w:t>.</w:t>
      </w:r>
    </w:p>
    <w:sectPr w:rsidR="0063158E" w:rsidRPr="00B55817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40F12" w14:textId="77777777" w:rsidR="00FF728A" w:rsidRDefault="00FF728A" w:rsidP="002129C0">
      <w:r>
        <w:separator/>
      </w:r>
    </w:p>
  </w:endnote>
  <w:endnote w:type="continuationSeparator" w:id="0">
    <w:p w14:paraId="6878A1A9" w14:textId="77777777" w:rsidR="00FF728A" w:rsidRDefault="00FF728A" w:rsidP="002129C0">
      <w:r>
        <w:continuationSeparator/>
      </w:r>
    </w:p>
  </w:endnote>
  <w:endnote w:type="continuationNotice" w:id="1">
    <w:p w14:paraId="57CDEA9D" w14:textId="77777777" w:rsidR="00FF728A" w:rsidRDefault="00FF72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5542BD">
          <w:rPr>
            <w:rFonts w:ascii="Arial" w:hAnsi="Arial" w:cs="Arial"/>
            <w:noProof/>
          </w:rPr>
          <w:t>5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D1264" w14:textId="77777777" w:rsidR="00FF728A" w:rsidRDefault="00FF728A" w:rsidP="002129C0">
      <w:r>
        <w:separator/>
      </w:r>
    </w:p>
  </w:footnote>
  <w:footnote w:type="continuationSeparator" w:id="0">
    <w:p w14:paraId="3BFFC309" w14:textId="77777777" w:rsidR="00FF728A" w:rsidRDefault="00FF728A" w:rsidP="002129C0">
      <w:r>
        <w:continuationSeparator/>
      </w:r>
    </w:p>
  </w:footnote>
  <w:footnote w:type="continuationNotice" w:id="1">
    <w:p w14:paraId="786450E4" w14:textId="77777777" w:rsidR="00FF728A" w:rsidRDefault="00FF72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4B5A4767" w14:textId="308F9B8C" w:rsidR="00C94484" w:rsidRPr="00BE096F" w:rsidRDefault="004E4111" w:rsidP="00C94484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A73484">
      <w:rPr>
        <w:rFonts w:ascii="Arial" w:hAnsi="Arial" w:cs="Arial"/>
        <w:sz w:val="18"/>
        <w:szCs w:val="18"/>
      </w:rPr>
      <w:t>Спецификация на функциональные требования</w:t>
    </w:r>
    <w:r>
      <w:rPr>
        <w:rFonts w:ascii="Arial" w:hAnsi="Arial" w:cs="Arial"/>
        <w:sz w:val="18"/>
        <w:szCs w:val="18"/>
      </w:rPr>
      <w:t xml:space="preserve">. </w:t>
    </w:r>
    <w:r w:rsidR="00BE096F" w:rsidRPr="00BE096F">
      <w:rPr>
        <w:rFonts w:ascii="Arial" w:hAnsi="Arial" w:cs="Arial"/>
        <w:sz w:val="18"/>
        <w:szCs w:val="18"/>
      </w:rPr>
      <w:t>Отправка сообщений о заказах в ЛК</w:t>
    </w:r>
  </w:p>
  <w:p w14:paraId="15C81EE4" w14:textId="77777777" w:rsidR="004E4111" w:rsidRPr="00D04AF9" w:rsidRDefault="004E4111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F58F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3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2C207B1C"/>
    <w:multiLevelType w:val="hybridMultilevel"/>
    <w:tmpl w:val="3272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5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4A835969"/>
    <w:multiLevelType w:val="hybridMultilevel"/>
    <w:tmpl w:val="4A481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7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48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9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1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2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3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4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5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7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8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1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2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3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4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6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7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9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0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2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4"/>
  </w:num>
  <w:num w:numId="4">
    <w:abstractNumId w:val="0"/>
  </w:num>
  <w:num w:numId="5">
    <w:abstractNumId w:val="47"/>
  </w:num>
  <w:num w:numId="6">
    <w:abstractNumId w:val="50"/>
  </w:num>
  <w:num w:numId="7">
    <w:abstractNumId w:val="2"/>
  </w:num>
  <w:num w:numId="8">
    <w:abstractNumId w:val="59"/>
  </w:num>
  <w:num w:numId="9">
    <w:abstractNumId w:val="21"/>
  </w:num>
  <w:num w:numId="10">
    <w:abstractNumId w:val="45"/>
  </w:num>
  <w:num w:numId="11">
    <w:abstractNumId w:val="46"/>
  </w:num>
  <w:num w:numId="12">
    <w:abstractNumId w:val="4"/>
  </w:num>
  <w:num w:numId="13">
    <w:abstractNumId w:val="35"/>
  </w:num>
  <w:num w:numId="14">
    <w:abstractNumId w:val="71"/>
  </w:num>
  <w:num w:numId="15">
    <w:abstractNumId w:val="36"/>
  </w:num>
  <w:num w:numId="16">
    <w:abstractNumId w:val="66"/>
  </w:num>
  <w:num w:numId="17">
    <w:abstractNumId w:val="41"/>
  </w:num>
  <w:num w:numId="18">
    <w:abstractNumId w:val="52"/>
  </w:num>
  <w:num w:numId="19">
    <w:abstractNumId w:val="65"/>
  </w:num>
  <w:num w:numId="20">
    <w:abstractNumId w:val="16"/>
  </w:num>
  <w:num w:numId="21">
    <w:abstractNumId w:val="23"/>
  </w:num>
  <w:num w:numId="22">
    <w:abstractNumId w:val="12"/>
  </w:num>
  <w:num w:numId="23">
    <w:abstractNumId w:val="11"/>
  </w:num>
  <w:num w:numId="24">
    <w:abstractNumId w:val="32"/>
  </w:num>
  <w:num w:numId="25">
    <w:abstractNumId w:val="48"/>
  </w:num>
  <w:num w:numId="26">
    <w:abstractNumId w:val="55"/>
  </w:num>
  <w:num w:numId="27">
    <w:abstractNumId w:val="9"/>
  </w:num>
  <w:num w:numId="28">
    <w:abstractNumId w:val="19"/>
  </w:num>
  <w:num w:numId="29">
    <w:abstractNumId w:val="39"/>
  </w:num>
  <w:num w:numId="30">
    <w:abstractNumId w:val="44"/>
  </w:num>
  <w:num w:numId="31">
    <w:abstractNumId w:val="67"/>
  </w:num>
  <w:num w:numId="32">
    <w:abstractNumId w:val="26"/>
  </w:num>
  <w:num w:numId="33">
    <w:abstractNumId w:val="17"/>
  </w:num>
  <w:num w:numId="34">
    <w:abstractNumId w:val="5"/>
  </w:num>
  <w:num w:numId="35">
    <w:abstractNumId w:val="40"/>
  </w:num>
  <w:num w:numId="36">
    <w:abstractNumId w:val="64"/>
  </w:num>
  <w:num w:numId="37">
    <w:abstractNumId w:val="60"/>
  </w:num>
  <w:num w:numId="38">
    <w:abstractNumId w:val="54"/>
  </w:num>
  <w:num w:numId="39">
    <w:abstractNumId w:val="18"/>
  </w:num>
  <w:num w:numId="40">
    <w:abstractNumId w:val="7"/>
  </w:num>
  <w:num w:numId="41">
    <w:abstractNumId w:val="58"/>
  </w:num>
  <w:num w:numId="42">
    <w:abstractNumId w:val="61"/>
  </w:num>
  <w:num w:numId="43">
    <w:abstractNumId w:val="62"/>
  </w:num>
  <w:num w:numId="44">
    <w:abstractNumId w:val="56"/>
  </w:num>
  <w:num w:numId="45">
    <w:abstractNumId w:val="25"/>
  </w:num>
  <w:num w:numId="46">
    <w:abstractNumId w:val="8"/>
  </w:num>
  <w:num w:numId="47">
    <w:abstractNumId w:val="72"/>
  </w:num>
  <w:num w:numId="48">
    <w:abstractNumId w:val="49"/>
  </w:num>
  <w:num w:numId="49">
    <w:abstractNumId w:val="43"/>
  </w:num>
  <w:num w:numId="50">
    <w:abstractNumId w:val="68"/>
  </w:num>
  <w:num w:numId="51">
    <w:abstractNumId w:val="31"/>
  </w:num>
  <w:num w:numId="52">
    <w:abstractNumId w:val="15"/>
  </w:num>
  <w:num w:numId="53">
    <w:abstractNumId w:val="53"/>
  </w:num>
  <w:num w:numId="54">
    <w:abstractNumId w:val="29"/>
  </w:num>
  <w:num w:numId="55">
    <w:abstractNumId w:val="3"/>
  </w:num>
  <w:num w:numId="56">
    <w:abstractNumId w:val="20"/>
  </w:num>
  <w:num w:numId="57">
    <w:abstractNumId w:val="57"/>
  </w:num>
  <w:num w:numId="58">
    <w:abstractNumId w:val="63"/>
  </w:num>
  <w:num w:numId="59">
    <w:abstractNumId w:val="37"/>
  </w:num>
  <w:num w:numId="60">
    <w:abstractNumId w:val="51"/>
  </w:num>
  <w:num w:numId="61">
    <w:abstractNumId w:val="69"/>
  </w:num>
  <w:num w:numId="62">
    <w:abstractNumId w:val="38"/>
  </w:num>
  <w:num w:numId="63">
    <w:abstractNumId w:val="24"/>
  </w:num>
  <w:num w:numId="64">
    <w:abstractNumId w:val="28"/>
  </w:num>
  <w:num w:numId="65">
    <w:abstractNumId w:val="14"/>
  </w:num>
  <w:num w:numId="66">
    <w:abstractNumId w:val="10"/>
  </w:num>
  <w:num w:numId="67">
    <w:abstractNumId w:val="30"/>
  </w:num>
  <w:num w:numId="68">
    <w:abstractNumId w:val="27"/>
  </w:num>
  <w:num w:numId="69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20601"/>
    <w:rsid w:val="0002129A"/>
    <w:rsid w:val="00021704"/>
    <w:rsid w:val="00022E7C"/>
    <w:rsid w:val="00023505"/>
    <w:rsid w:val="00024130"/>
    <w:rsid w:val="000242F1"/>
    <w:rsid w:val="00024F05"/>
    <w:rsid w:val="00025693"/>
    <w:rsid w:val="0002640B"/>
    <w:rsid w:val="0002662B"/>
    <w:rsid w:val="000267E7"/>
    <w:rsid w:val="000273E8"/>
    <w:rsid w:val="00027D06"/>
    <w:rsid w:val="00032C29"/>
    <w:rsid w:val="00034028"/>
    <w:rsid w:val="000340E7"/>
    <w:rsid w:val="000344AE"/>
    <w:rsid w:val="0003464E"/>
    <w:rsid w:val="000348E5"/>
    <w:rsid w:val="00035737"/>
    <w:rsid w:val="00036E98"/>
    <w:rsid w:val="00040CCA"/>
    <w:rsid w:val="00040EAC"/>
    <w:rsid w:val="00041A61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1D4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62ED"/>
    <w:rsid w:val="000767A7"/>
    <w:rsid w:val="00077077"/>
    <w:rsid w:val="00077B8D"/>
    <w:rsid w:val="00081B25"/>
    <w:rsid w:val="00081C75"/>
    <w:rsid w:val="000839C9"/>
    <w:rsid w:val="00084331"/>
    <w:rsid w:val="00085228"/>
    <w:rsid w:val="00085433"/>
    <w:rsid w:val="000855BD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623"/>
    <w:rsid w:val="00092872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0B42"/>
    <w:rsid w:val="000A1105"/>
    <w:rsid w:val="000A2231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0EE"/>
    <w:rsid w:val="000A7AE4"/>
    <w:rsid w:val="000A7E75"/>
    <w:rsid w:val="000B0B6C"/>
    <w:rsid w:val="000B2FE1"/>
    <w:rsid w:val="000B33D8"/>
    <w:rsid w:val="000B3674"/>
    <w:rsid w:val="000B3A70"/>
    <w:rsid w:val="000B6021"/>
    <w:rsid w:val="000B650F"/>
    <w:rsid w:val="000C21E7"/>
    <w:rsid w:val="000C40F6"/>
    <w:rsid w:val="000C4E4B"/>
    <w:rsid w:val="000C5B07"/>
    <w:rsid w:val="000C7AA0"/>
    <w:rsid w:val="000C7E2D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0F9B"/>
    <w:rsid w:val="000E1B3B"/>
    <w:rsid w:val="000E2DE6"/>
    <w:rsid w:val="000E3390"/>
    <w:rsid w:val="000E3DE9"/>
    <w:rsid w:val="000E5847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5580"/>
    <w:rsid w:val="0010657D"/>
    <w:rsid w:val="001071A3"/>
    <w:rsid w:val="001078D4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6E94"/>
    <w:rsid w:val="001478B3"/>
    <w:rsid w:val="0015033B"/>
    <w:rsid w:val="00151AE1"/>
    <w:rsid w:val="00151AE6"/>
    <w:rsid w:val="00151BC6"/>
    <w:rsid w:val="001522C0"/>
    <w:rsid w:val="0015335E"/>
    <w:rsid w:val="00153C02"/>
    <w:rsid w:val="00153E9A"/>
    <w:rsid w:val="001546F9"/>
    <w:rsid w:val="00155EB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673C"/>
    <w:rsid w:val="0019685C"/>
    <w:rsid w:val="00197339"/>
    <w:rsid w:val="00197A86"/>
    <w:rsid w:val="001A0588"/>
    <w:rsid w:val="001A058F"/>
    <w:rsid w:val="001A1D5E"/>
    <w:rsid w:val="001A1DA6"/>
    <w:rsid w:val="001A670B"/>
    <w:rsid w:val="001A6745"/>
    <w:rsid w:val="001A73D4"/>
    <w:rsid w:val="001A76CF"/>
    <w:rsid w:val="001A7B98"/>
    <w:rsid w:val="001B0283"/>
    <w:rsid w:val="001B11B0"/>
    <w:rsid w:val="001B22E1"/>
    <w:rsid w:val="001B232E"/>
    <w:rsid w:val="001B3173"/>
    <w:rsid w:val="001B3E90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2880"/>
    <w:rsid w:val="001C2C6A"/>
    <w:rsid w:val="001C5D02"/>
    <w:rsid w:val="001C5FBD"/>
    <w:rsid w:val="001C689E"/>
    <w:rsid w:val="001C7F3C"/>
    <w:rsid w:val="001D005A"/>
    <w:rsid w:val="001D0EC1"/>
    <w:rsid w:val="001D2920"/>
    <w:rsid w:val="001D2BD9"/>
    <w:rsid w:val="001D403B"/>
    <w:rsid w:val="001D4A29"/>
    <w:rsid w:val="001D5782"/>
    <w:rsid w:val="001D592B"/>
    <w:rsid w:val="001D5EC7"/>
    <w:rsid w:val="001D5F7B"/>
    <w:rsid w:val="001D7B61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001"/>
    <w:rsid w:val="001F4514"/>
    <w:rsid w:val="001F58A5"/>
    <w:rsid w:val="001F6C29"/>
    <w:rsid w:val="0020023F"/>
    <w:rsid w:val="0020112F"/>
    <w:rsid w:val="00201632"/>
    <w:rsid w:val="00202570"/>
    <w:rsid w:val="00205736"/>
    <w:rsid w:val="00206325"/>
    <w:rsid w:val="00206389"/>
    <w:rsid w:val="002103EF"/>
    <w:rsid w:val="00210A59"/>
    <w:rsid w:val="00210BE0"/>
    <w:rsid w:val="00211159"/>
    <w:rsid w:val="0021150F"/>
    <w:rsid w:val="00212607"/>
    <w:rsid w:val="00212955"/>
    <w:rsid w:val="002129C0"/>
    <w:rsid w:val="00212A66"/>
    <w:rsid w:val="00212E91"/>
    <w:rsid w:val="0021338E"/>
    <w:rsid w:val="002133D0"/>
    <w:rsid w:val="00213BC7"/>
    <w:rsid w:val="00213C9B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4CF3"/>
    <w:rsid w:val="00226127"/>
    <w:rsid w:val="002271B8"/>
    <w:rsid w:val="002274E4"/>
    <w:rsid w:val="0023026A"/>
    <w:rsid w:val="002302D1"/>
    <w:rsid w:val="002306AB"/>
    <w:rsid w:val="00230884"/>
    <w:rsid w:val="00231D5E"/>
    <w:rsid w:val="00232697"/>
    <w:rsid w:val="00232F2C"/>
    <w:rsid w:val="00234A46"/>
    <w:rsid w:val="0023580B"/>
    <w:rsid w:val="002358DC"/>
    <w:rsid w:val="002367FA"/>
    <w:rsid w:val="00236FD5"/>
    <w:rsid w:val="002378B3"/>
    <w:rsid w:val="00240359"/>
    <w:rsid w:val="002405A2"/>
    <w:rsid w:val="002408A7"/>
    <w:rsid w:val="00240C64"/>
    <w:rsid w:val="00241CE1"/>
    <w:rsid w:val="00244161"/>
    <w:rsid w:val="00244F22"/>
    <w:rsid w:val="002460F5"/>
    <w:rsid w:val="002468B0"/>
    <w:rsid w:val="00250C91"/>
    <w:rsid w:val="0025166C"/>
    <w:rsid w:val="002519DA"/>
    <w:rsid w:val="00251F42"/>
    <w:rsid w:val="00252718"/>
    <w:rsid w:val="00252BA8"/>
    <w:rsid w:val="00252F2D"/>
    <w:rsid w:val="002531B1"/>
    <w:rsid w:val="0025340B"/>
    <w:rsid w:val="002535FC"/>
    <w:rsid w:val="00253D33"/>
    <w:rsid w:val="00254A75"/>
    <w:rsid w:val="00256E8B"/>
    <w:rsid w:val="002600E6"/>
    <w:rsid w:val="00260D70"/>
    <w:rsid w:val="0026154F"/>
    <w:rsid w:val="00261D22"/>
    <w:rsid w:val="00263020"/>
    <w:rsid w:val="00263151"/>
    <w:rsid w:val="002643F4"/>
    <w:rsid w:val="00265E69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3EE9"/>
    <w:rsid w:val="002842CE"/>
    <w:rsid w:val="00284A26"/>
    <w:rsid w:val="00285067"/>
    <w:rsid w:val="002903F2"/>
    <w:rsid w:val="00290514"/>
    <w:rsid w:val="00290AAE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2B65"/>
    <w:rsid w:val="002A3106"/>
    <w:rsid w:val="002A3D13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8CD"/>
    <w:rsid w:val="002B5D24"/>
    <w:rsid w:val="002B7503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C7863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193B"/>
    <w:rsid w:val="002E24C4"/>
    <w:rsid w:val="002E3A81"/>
    <w:rsid w:val="002E4907"/>
    <w:rsid w:val="002E55D2"/>
    <w:rsid w:val="002E695D"/>
    <w:rsid w:val="002E6ABC"/>
    <w:rsid w:val="002F0091"/>
    <w:rsid w:val="002F01AA"/>
    <w:rsid w:val="002F0CA2"/>
    <w:rsid w:val="002F0FC4"/>
    <w:rsid w:val="002F105A"/>
    <w:rsid w:val="002F17E2"/>
    <w:rsid w:val="002F2A65"/>
    <w:rsid w:val="002F3CCF"/>
    <w:rsid w:val="002F46AB"/>
    <w:rsid w:val="002F49CB"/>
    <w:rsid w:val="002F4BB8"/>
    <w:rsid w:val="002F617C"/>
    <w:rsid w:val="002F6261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6B87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5BEE"/>
    <w:rsid w:val="00326228"/>
    <w:rsid w:val="00326546"/>
    <w:rsid w:val="00327019"/>
    <w:rsid w:val="00327F6F"/>
    <w:rsid w:val="003320F0"/>
    <w:rsid w:val="0033254A"/>
    <w:rsid w:val="00332A8A"/>
    <w:rsid w:val="003336C2"/>
    <w:rsid w:val="00333EE9"/>
    <w:rsid w:val="00335E89"/>
    <w:rsid w:val="003364E8"/>
    <w:rsid w:val="00336A25"/>
    <w:rsid w:val="003377AC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AA3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285"/>
    <w:rsid w:val="00362C9A"/>
    <w:rsid w:val="00362D81"/>
    <w:rsid w:val="0036305E"/>
    <w:rsid w:val="00363973"/>
    <w:rsid w:val="00363B58"/>
    <w:rsid w:val="00364E47"/>
    <w:rsid w:val="003652AC"/>
    <w:rsid w:val="0036537A"/>
    <w:rsid w:val="00365826"/>
    <w:rsid w:val="00365A47"/>
    <w:rsid w:val="00366ACD"/>
    <w:rsid w:val="00366DD4"/>
    <w:rsid w:val="00373C10"/>
    <w:rsid w:val="003742E3"/>
    <w:rsid w:val="003744D4"/>
    <w:rsid w:val="00374805"/>
    <w:rsid w:val="00375B11"/>
    <w:rsid w:val="00377C8D"/>
    <w:rsid w:val="003804C7"/>
    <w:rsid w:val="00380BBE"/>
    <w:rsid w:val="00381A29"/>
    <w:rsid w:val="00381BCE"/>
    <w:rsid w:val="0038234E"/>
    <w:rsid w:val="003823C8"/>
    <w:rsid w:val="0038244A"/>
    <w:rsid w:val="00383715"/>
    <w:rsid w:val="00383F94"/>
    <w:rsid w:val="0038512F"/>
    <w:rsid w:val="00385205"/>
    <w:rsid w:val="00385ABE"/>
    <w:rsid w:val="00387379"/>
    <w:rsid w:val="00387434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0"/>
    <w:rsid w:val="00394FD9"/>
    <w:rsid w:val="00395436"/>
    <w:rsid w:val="00395D30"/>
    <w:rsid w:val="003964FD"/>
    <w:rsid w:val="0039720B"/>
    <w:rsid w:val="003A004C"/>
    <w:rsid w:val="003A0BF1"/>
    <w:rsid w:val="003A1137"/>
    <w:rsid w:val="003A2FE3"/>
    <w:rsid w:val="003A331F"/>
    <w:rsid w:val="003A3ACA"/>
    <w:rsid w:val="003A4244"/>
    <w:rsid w:val="003A4D47"/>
    <w:rsid w:val="003A4EFC"/>
    <w:rsid w:val="003A568B"/>
    <w:rsid w:val="003A61BD"/>
    <w:rsid w:val="003A6EC5"/>
    <w:rsid w:val="003A717B"/>
    <w:rsid w:val="003B176F"/>
    <w:rsid w:val="003B2A9F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26E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66B9"/>
    <w:rsid w:val="003C71CA"/>
    <w:rsid w:val="003C7228"/>
    <w:rsid w:val="003C7D98"/>
    <w:rsid w:val="003D07E1"/>
    <w:rsid w:val="003D0AC3"/>
    <w:rsid w:val="003D0ACD"/>
    <w:rsid w:val="003D1833"/>
    <w:rsid w:val="003D2664"/>
    <w:rsid w:val="003D2C6E"/>
    <w:rsid w:val="003D39F6"/>
    <w:rsid w:val="003D5853"/>
    <w:rsid w:val="003D58F2"/>
    <w:rsid w:val="003D5AC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3F4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2E27"/>
    <w:rsid w:val="003F3BBD"/>
    <w:rsid w:val="003F3D2D"/>
    <w:rsid w:val="003F439E"/>
    <w:rsid w:val="003F4545"/>
    <w:rsid w:val="003F5C93"/>
    <w:rsid w:val="003F6A41"/>
    <w:rsid w:val="003F6DE7"/>
    <w:rsid w:val="003F72A3"/>
    <w:rsid w:val="003F7EB7"/>
    <w:rsid w:val="00401458"/>
    <w:rsid w:val="00401774"/>
    <w:rsid w:val="00402532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3376"/>
    <w:rsid w:val="00413744"/>
    <w:rsid w:val="00414A18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25EA8"/>
    <w:rsid w:val="00431C9E"/>
    <w:rsid w:val="00433219"/>
    <w:rsid w:val="00434395"/>
    <w:rsid w:val="00434794"/>
    <w:rsid w:val="00434B90"/>
    <w:rsid w:val="00435AE6"/>
    <w:rsid w:val="00436418"/>
    <w:rsid w:val="00436503"/>
    <w:rsid w:val="0043701F"/>
    <w:rsid w:val="00437412"/>
    <w:rsid w:val="0043798A"/>
    <w:rsid w:val="00441C00"/>
    <w:rsid w:val="00441D1B"/>
    <w:rsid w:val="00441EB8"/>
    <w:rsid w:val="00442156"/>
    <w:rsid w:val="0044236B"/>
    <w:rsid w:val="00443D24"/>
    <w:rsid w:val="00444637"/>
    <w:rsid w:val="004470C3"/>
    <w:rsid w:val="00447200"/>
    <w:rsid w:val="0045049B"/>
    <w:rsid w:val="0045082D"/>
    <w:rsid w:val="00450938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66CB2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0A9D"/>
    <w:rsid w:val="00491026"/>
    <w:rsid w:val="00491993"/>
    <w:rsid w:val="00491B3E"/>
    <w:rsid w:val="004954CC"/>
    <w:rsid w:val="00495A31"/>
    <w:rsid w:val="00495B1B"/>
    <w:rsid w:val="00495EB2"/>
    <w:rsid w:val="0049634D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3A8C"/>
    <w:rsid w:val="004B44D7"/>
    <w:rsid w:val="004B47A9"/>
    <w:rsid w:val="004B503A"/>
    <w:rsid w:val="004C0A03"/>
    <w:rsid w:val="004C134E"/>
    <w:rsid w:val="004C1B8C"/>
    <w:rsid w:val="004C3D16"/>
    <w:rsid w:val="004C3F3D"/>
    <w:rsid w:val="004C59D5"/>
    <w:rsid w:val="004C61EE"/>
    <w:rsid w:val="004C67C2"/>
    <w:rsid w:val="004C7F1F"/>
    <w:rsid w:val="004D00EF"/>
    <w:rsid w:val="004D1092"/>
    <w:rsid w:val="004D2FDF"/>
    <w:rsid w:val="004D5BA8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4F569E"/>
    <w:rsid w:val="00500C7F"/>
    <w:rsid w:val="00500F94"/>
    <w:rsid w:val="00501AB5"/>
    <w:rsid w:val="005023C8"/>
    <w:rsid w:val="0050287A"/>
    <w:rsid w:val="00502A28"/>
    <w:rsid w:val="00502D1A"/>
    <w:rsid w:val="005031F7"/>
    <w:rsid w:val="005037C8"/>
    <w:rsid w:val="0050412F"/>
    <w:rsid w:val="00504C4E"/>
    <w:rsid w:val="00505A99"/>
    <w:rsid w:val="00506B6F"/>
    <w:rsid w:val="00506D69"/>
    <w:rsid w:val="0050777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5A3E"/>
    <w:rsid w:val="00515B8F"/>
    <w:rsid w:val="005166F5"/>
    <w:rsid w:val="00517220"/>
    <w:rsid w:val="005177E6"/>
    <w:rsid w:val="00517FA8"/>
    <w:rsid w:val="00520AD0"/>
    <w:rsid w:val="00520C14"/>
    <w:rsid w:val="00521B5D"/>
    <w:rsid w:val="00522678"/>
    <w:rsid w:val="0052379D"/>
    <w:rsid w:val="00525A3E"/>
    <w:rsid w:val="00526228"/>
    <w:rsid w:val="00526F45"/>
    <w:rsid w:val="00531077"/>
    <w:rsid w:val="00531C90"/>
    <w:rsid w:val="00534FDC"/>
    <w:rsid w:val="0053596F"/>
    <w:rsid w:val="00535F2B"/>
    <w:rsid w:val="00540FC2"/>
    <w:rsid w:val="00541898"/>
    <w:rsid w:val="00542BB1"/>
    <w:rsid w:val="00542E69"/>
    <w:rsid w:val="0054539F"/>
    <w:rsid w:val="00545727"/>
    <w:rsid w:val="0054583D"/>
    <w:rsid w:val="005458D9"/>
    <w:rsid w:val="005461D6"/>
    <w:rsid w:val="0054622C"/>
    <w:rsid w:val="00546A27"/>
    <w:rsid w:val="00546CD0"/>
    <w:rsid w:val="005510EA"/>
    <w:rsid w:val="00551D6E"/>
    <w:rsid w:val="00552675"/>
    <w:rsid w:val="0055395A"/>
    <w:rsid w:val="005542BD"/>
    <w:rsid w:val="00554E24"/>
    <w:rsid w:val="005554C0"/>
    <w:rsid w:val="005554CF"/>
    <w:rsid w:val="00556D0E"/>
    <w:rsid w:val="00557BD3"/>
    <w:rsid w:val="0056121E"/>
    <w:rsid w:val="0056223E"/>
    <w:rsid w:val="00563E1E"/>
    <w:rsid w:val="005640B0"/>
    <w:rsid w:val="00564720"/>
    <w:rsid w:val="00564ED3"/>
    <w:rsid w:val="00566F1D"/>
    <w:rsid w:val="00566F3A"/>
    <w:rsid w:val="00567A93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0799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598F"/>
    <w:rsid w:val="005C1FC4"/>
    <w:rsid w:val="005C3263"/>
    <w:rsid w:val="005C370A"/>
    <w:rsid w:val="005C469C"/>
    <w:rsid w:val="005C4F64"/>
    <w:rsid w:val="005C53FF"/>
    <w:rsid w:val="005C5F93"/>
    <w:rsid w:val="005C66FC"/>
    <w:rsid w:val="005C6786"/>
    <w:rsid w:val="005C7A13"/>
    <w:rsid w:val="005D18C5"/>
    <w:rsid w:val="005D1AC6"/>
    <w:rsid w:val="005D266B"/>
    <w:rsid w:val="005D34E8"/>
    <w:rsid w:val="005D3DFE"/>
    <w:rsid w:val="005D4D18"/>
    <w:rsid w:val="005D4ED6"/>
    <w:rsid w:val="005D553F"/>
    <w:rsid w:val="005D5B81"/>
    <w:rsid w:val="005D6106"/>
    <w:rsid w:val="005D689B"/>
    <w:rsid w:val="005E089B"/>
    <w:rsid w:val="005E130A"/>
    <w:rsid w:val="005E1EF9"/>
    <w:rsid w:val="005E2D03"/>
    <w:rsid w:val="005E3B03"/>
    <w:rsid w:val="005F3DBC"/>
    <w:rsid w:val="005F40EF"/>
    <w:rsid w:val="005F5B52"/>
    <w:rsid w:val="005F67BA"/>
    <w:rsid w:val="005F7089"/>
    <w:rsid w:val="00601141"/>
    <w:rsid w:val="0060147C"/>
    <w:rsid w:val="0060148B"/>
    <w:rsid w:val="006026EA"/>
    <w:rsid w:val="00603ABD"/>
    <w:rsid w:val="00603D07"/>
    <w:rsid w:val="00603F2B"/>
    <w:rsid w:val="00604635"/>
    <w:rsid w:val="00604EA1"/>
    <w:rsid w:val="00604EA2"/>
    <w:rsid w:val="00605EC8"/>
    <w:rsid w:val="0060729A"/>
    <w:rsid w:val="006072E8"/>
    <w:rsid w:val="0060766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5B49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58E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37507"/>
    <w:rsid w:val="006411FD"/>
    <w:rsid w:val="00641334"/>
    <w:rsid w:val="00641344"/>
    <w:rsid w:val="00641A45"/>
    <w:rsid w:val="006427A8"/>
    <w:rsid w:val="006441EE"/>
    <w:rsid w:val="00644B49"/>
    <w:rsid w:val="00644BDE"/>
    <w:rsid w:val="00645C05"/>
    <w:rsid w:val="00646B70"/>
    <w:rsid w:val="006476C3"/>
    <w:rsid w:val="00647B4F"/>
    <w:rsid w:val="00647DE7"/>
    <w:rsid w:val="006506DD"/>
    <w:rsid w:val="0065193E"/>
    <w:rsid w:val="00653051"/>
    <w:rsid w:val="0065319B"/>
    <w:rsid w:val="00653ADD"/>
    <w:rsid w:val="0065483F"/>
    <w:rsid w:val="00654CB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2F77"/>
    <w:rsid w:val="006641F1"/>
    <w:rsid w:val="00664863"/>
    <w:rsid w:val="006652EC"/>
    <w:rsid w:val="006658D9"/>
    <w:rsid w:val="006661E1"/>
    <w:rsid w:val="00667B03"/>
    <w:rsid w:val="00670410"/>
    <w:rsid w:val="00670468"/>
    <w:rsid w:val="00670AA1"/>
    <w:rsid w:val="00671CD3"/>
    <w:rsid w:val="00672B60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483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435E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5F0C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4CAC"/>
    <w:rsid w:val="006B6A9A"/>
    <w:rsid w:val="006B6CED"/>
    <w:rsid w:val="006B6EFE"/>
    <w:rsid w:val="006C0CD8"/>
    <w:rsid w:val="006C0E1F"/>
    <w:rsid w:val="006C0FA9"/>
    <w:rsid w:val="006C16FE"/>
    <w:rsid w:val="006C1FB0"/>
    <w:rsid w:val="006C287D"/>
    <w:rsid w:val="006C2F38"/>
    <w:rsid w:val="006C4561"/>
    <w:rsid w:val="006C46BC"/>
    <w:rsid w:val="006C5335"/>
    <w:rsid w:val="006C5C3F"/>
    <w:rsid w:val="006C63B9"/>
    <w:rsid w:val="006C64F2"/>
    <w:rsid w:val="006C74BA"/>
    <w:rsid w:val="006D210B"/>
    <w:rsid w:val="006D2640"/>
    <w:rsid w:val="006D280B"/>
    <w:rsid w:val="006D2E77"/>
    <w:rsid w:val="006D3BC5"/>
    <w:rsid w:val="006D3C01"/>
    <w:rsid w:val="006D4442"/>
    <w:rsid w:val="006D4504"/>
    <w:rsid w:val="006D4DC4"/>
    <w:rsid w:val="006D570F"/>
    <w:rsid w:val="006E01A7"/>
    <w:rsid w:val="006E01D3"/>
    <w:rsid w:val="006E0389"/>
    <w:rsid w:val="006E0AA9"/>
    <w:rsid w:val="006E1742"/>
    <w:rsid w:val="006E4EE4"/>
    <w:rsid w:val="006E6B76"/>
    <w:rsid w:val="006E7D6D"/>
    <w:rsid w:val="006F02F8"/>
    <w:rsid w:val="006F05B8"/>
    <w:rsid w:val="006F0D66"/>
    <w:rsid w:val="006F0DA3"/>
    <w:rsid w:val="006F1340"/>
    <w:rsid w:val="006F1F2D"/>
    <w:rsid w:val="006F2C70"/>
    <w:rsid w:val="006F2D49"/>
    <w:rsid w:val="006F2DB1"/>
    <w:rsid w:val="006F2E39"/>
    <w:rsid w:val="006F43CF"/>
    <w:rsid w:val="006F55FC"/>
    <w:rsid w:val="006F5999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390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506C"/>
    <w:rsid w:val="0071617C"/>
    <w:rsid w:val="0071670D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315C5"/>
    <w:rsid w:val="0073166E"/>
    <w:rsid w:val="00731CF4"/>
    <w:rsid w:val="00732B02"/>
    <w:rsid w:val="00733736"/>
    <w:rsid w:val="00733E96"/>
    <w:rsid w:val="00733F55"/>
    <w:rsid w:val="007354D9"/>
    <w:rsid w:val="007366E8"/>
    <w:rsid w:val="00736A66"/>
    <w:rsid w:val="0073745E"/>
    <w:rsid w:val="007379D4"/>
    <w:rsid w:val="00737B7C"/>
    <w:rsid w:val="00740BAE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36B"/>
    <w:rsid w:val="00752B97"/>
    <w:rsid w:val="00752BBD"/>
    <w:rsid w:val="00752D46"/>
    <w:rsid w:val="00753DFB"/>
    <w:rsid w:val="0075566D"/>
    <w:rsid w:val="0075749C"/>
    <w:rsid w:val="00757F52"/>
    <w:rsid w:val="00761F62"/>
    <w:rsid w:val="0076233E"/>
    <w:rsid w:val="00763D5F"/>
    <w:rsid w:val="00764685"/>
    <w:rsid w:val="007651F4"/>
    <w:rsid w:val="00765647"/>
    <w:rsid w:val="00767195"/>
    <w:rsid w:val="00770985"/>
    <w:rsid w:val="00770EE2"/>
    <w:rsid w:val="00773BDC"/>
    <w:rsid w:val="007747EE"/>
    <w:rsid w:val="007748F3"/>
    <w:rsid w:val="007752F8"/>
    <w:rsid w:val="007759A8"/>
    <w:rsid w:val="00776129"/>
    <w:rsid w:val="00776BAA"/>
    <w:rsid w:val="00780605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4EEE"/>
    <w:rsid w:val="00785E5C"/>
    <w:rsid w:val="00786058"/>
    <w:rsid w:val="00787D51"/>
    <w:rsid w:val="00787D7C"/>
    <w:rsid w:val="007903A1"/>
    <w:rsid w:val="007906D0"/>
    <w:rsid w:val="00791ABC"/>
    <w:rsid w:val="00791ED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644D"/>
    <w:rsid w:val="007A7028"/>
    <w:rsid w:val="007A71F6"/>
    <w:rsid w:val="007A7BAB"/>
    <w:rsid w:val="007A7DF4"/>
    <w:rsid w:val="007B0163"/>
    <w:rsid w:val="007B02A8"/>
    <w:rsid w:val="007B0A3D"/>
    <w:rsid w:val="007B14C5"/>
    <w:rsid w:val="007B1D97"/>
    <w:rsid w:val="007B3881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3857"/>
    <w:rsid w:val="007D7D88"/>
    <w:rsid w:val="007E0812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3E47"/>
    <w:rsid w:val="007F4781"/>
    <w:rsid w:val="007F4BFE"/>
    <w:rsid w:val="007F778E"/>
    <w:rsid w:val="007F7E9E"/>
    <w:rsid w:val="00800475"/>
    <w:rsid w:val="0080110C"/>
    <w:rsid w:val="008025EC"/>
    <w:rsid w:val="00802F6F"/>
    <w:rsid w:val="008041E5"/>
    <w:rsid w:val="008050DD"/>
    <w:rsid w:val="008052CA"/>
    <w:rsid w:val="008060F3"/>
    <w:rsid w:val="008068B8"/>
    <w:rsid w:val="00806C55"/>
    <w:rsid w:val="008070DE"/>
    <w:rsid w:val="00807FC8"/>
    <w:rsid w:val="0081007E"/>
    <w:rsid w:val="008107FF"/>
    <w:rsid w:val="00814E3A"/>
    <w:rsid w:val="0081519E"/>
    <w:rsid w:val="0081537D"/>
    <w:rsid w:val="00815A0E"/>
    <w:rsid w:val="00816207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5D1B"/>
    <w:rsid w:val="00826F51"/>
    <w:rsid w:val="008273CB"/>
    <w:rsid w:val="008315FB"/>
    <w:rsid w:val="00831DCF"/>
    <w:rsid w:val="008326D4"/>
    <w:rsid w:val="00832D9A"/>
    <w:rsid w:val="0083429E"/>
    <w:rsid w:val="00834A61"/>
    <w:rsid w:val="0083542A"/>
    <w:rsid w:val="00835874"/>
    <w:rsid w:val="00837DBC"/>
    <w:rsid w:val="00840358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24B"/>
    <w:rsid w:val="00854834"/>
    <w:rsid w:val="00855DDB"/>
    <w:rsid w:val="00855EF7"/>
    <w:rsid w:val="00857298"/>
    <w:rsid w:val="00857D52"/>
    <w:rsid w:val="0086042C"/>
    <w:rsid w:val="008611DF"/>
    <w:rsid w:val="00862041"/>
    <w:rsid w:val="00863222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62E1"/>
    <w:rsid w:val="008767BD"/>
    <w:rsid w:val="00877B3F"/>
    <w:rsid w:val="0088067F"/>
    <w:rsid w:val="00880AE5"/>
    <w:rsid w:val="00881116"/>
    <w:rsid w:val="0088189D"/>
    <w:rsid w:val="00882879"/>
    <w:rsid w:val="00883C33"/>
    <w:rsid w:val="00883FFB"/>
    <w:rsid w:val="00884E85"/>
    <w:rsid w:val="00884FA3"/>
    <w:rsid w:val="0088581A"/>
    <w:rsid w:val="008876D2"/>
    <w:rsid w:val="00887AB1"/>
    <w:rsid w:val="008909D4"/>
    <w:rsid w:val="00890DA7"/>
    <w:rsid w:val="008915BF"/>
    <w:rsid w:val="00891A06"/>
    <w:rsid w:val="00892228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5F1B"/>
    <w:rsid w:val="00896B73"/>
    <w:rsid w:val="00896FDF"/>
    <w:rsid w:val="0089759B"/>
    <w:rsid w:val="008A086B"/>
    <w:rsid w:val="008A143C"/>
    <w:rsid w:val="008A158C"/>
    <w:rsid w:val="008A1ACF"/>
    <w:rsid w:val="008A23E1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3AC6"/>
    <w:rsid w:val="008B3B48"/>
    <w:rsid w:val="008B42DD"/>
    <w:rsid w:val="008B511B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52C4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3F5C"/>
    <w:rsid w:val="008D4A78"/>
    <w:rsid w:val="008D4C64"/>
    <w:rsid w:val="008D6C1B"/>
    <w:rsid w:val="008D7007"/>
    <w:rsid w:val="008D7F15"/>
    <w:rsid w:val="008E0512"/>
    <w:rsid w:val="008E09B8"/>
    <w:rsid w:val="008E1910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4D1"/>
    <w:rsid w:val="008F2616"/>
    <w:rsid w:val="008F3269"/>
    <w:rsid w:val="008F5729"/>
    <w:rsid w:val="008F5DFC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1E32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1C4"/>
    <w:rsid w:val="009427BB"/>
    <w:rsid w:val="00942833"/>
    <w:rsid w:val="00942B9A"/>
    <w:rsid w:val="00943186"/>
    <w:rsid w:val="00943FCC"/>
    <w:rsid w:val="00944843"/>
    <w:rsid w:val="00944EA4"/>
    <w:rsid w:val="009471F4"/>
    <w:rsid w:val="009472C9"/>
    <w:rsid w:val="00947427"/>
    <w:rsid w:val="00947A5C"/>
    <w:rsid w:val="0095028A"/>
    <w:rsid w:val="0095034D"/>
    <w:rsid w:val="00952CD1"/>
    <w:rsid w:val="0095511C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296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5CD"/>
    <w:rsid w:val="00973FCB"/>
    <w:rsid w:val="009741CF"/>
    <w:rsid w:val="009748E1"/>
    <w:rsid w:val="00975E7D"/>
    <w:rsid w:val="00976A93"/>
    <w:rsid w:val="00976B13"/>
    <w:rsid w:val="00977226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0445"/>
    <w:rsid w:val="00993EEB"/>
    <w:rsid w:val="009946EF"/>
    <w:rsid w:val="00994F4E"/>
    <w:rsid w:val="0099605D"/>
    <w:rsid w:val="0099653C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6BAB"/>
    <w:rsid w:val="009A72A3"/>
    <w:rsid w:val="009B0AC4"/>
    <w:rsid w:val="009B0EB1"/>
    <w:rsid w:val="009B2517"/>
    <w:rsid w:val="009B2EFA"/>
    <w:rsid w:val="009B45A5"/>
    <w:rsid w:val="009B5E3C"/>
    <w:rsid w:val="009B651A"/>
    <w:rsid w:val="009B732B"/>
    <w:rsid w:val="009B7C51"/>
    <w:rsid w:val="009C03F5"/>
    <w:rsid w:val="009C0CC1"/>
    <w:rsid w:val="009C1B82"/>
    <w:rsid w:val="009C1E8B"/>
    <w:rsid w:val="009C3257"/>
    <w:rsid w:val="009C39FD"/>
    <w:rsid w:val="009C3AF4"/>
    <w:rsid w:val="009C4A12"/>
    <w:rsid w:val="009C6087"/>
    <w:rsid w:val="009C61EB"/>
    <w:rsid w:val="009C71C1"/>
    <w:rsid w:val="009C7313"/>
    <w:rsid w:val="009C7791"/>
    <w:rsid w:val="009D07A9"/>
    <w:rsid w:val="009D2D69"/>
    <w:rsid w:val="009D50CE"/>
    <w:rsid w:val="009D5A81"/>
    <w:rsid w:val="009D6C47"/>
    <w:rsid w:val="009E03D7"/>
    <w:rsid w:val="009E073A"/>
    <w:rsid w:val="009E0F51"/>
    <w:rsid w:val="009E2312"/>
    <w:rsid w:val="009E3250"/>
    <w:rsid w:val="009E4011"/>
    <w:rsid w:val="009E4494"/>
    <w:rsid w:val="009E4C04"/>
    <w:rsid w:val="009E5AD5"/>
    <w:rsid w:val="009E792E"/>
    <w:rsid w:val="009F0074"/>
    <w:rsid w:val="009F0201"/>
    <w:rsid w:val="009F0DDA"/>
    <w:rsid w:val="009F0EA3"/>
    <w:rsid w:val="009F39F4"/>
    <w:rsid w:val="009F3B9B"/>
    <w:rsid w:val="009F3D81"/>
    <w:rsid w:val="009F47B0"/>
    <w:rsid w:val="009F509B"/>
    <w:rsid w:val="009F56C1"/>
    <w:rsid w:val="009F5BEF"/>
    <w:rsid w:val="009F680F"/>
    <w:rsid w:val="009F7B6A"/>
    <w:rsid w:val="00A011BF"/>
    <w:rsid w:val="00A01DDF"/>
    <w:rsid w:val="00A0295D"/>
    <w:rsid w:val="00A04135"/>
    <w:rsid w:val="00A044ED"/>
    <w:rsid w:val="00A04563"/>
    <w:rsid w:val="00A0484F"/>
    <w:rsid w:val="00A04EFC"/>
    <w:rsid w:val="00A06221"/>
    <w:rsid w:val="00A0636C"/>
    <w:rsid w:val="00A06437"/>
    <w:rsid w:val="00A110C8"/>
    <w:rsid w:val="00A11D9B"/>
    <w:rsid w:val="00A12AE4"/>
    <w:rsid w:val="00A1361A"/>
    <w:rsid w:val="00A14CB4"/>
    <w:rsid w:val="00A15952"/>
    <w:rsid w:val="00A15D08"/>
    <w:rsid w:val="00A177A5"/>
    <w:rsid w:val="00A179F6"/>
    <w:rsid w:val="00A21914"/>
    <w:rsid w:val="00A21FEB"/>
    <w:rsid w:val="00A22604"/>
    <w:rsid w:val="00A22A66"/>
    <w:rsid w:val="00A24788"/>
    <w:rsid w:val="00A25167"/>
    <w:rsid w:val="00A25282"/>
    <w:rsid w:val="00A25A44"/>
    <w:rsid w:val="00A25C25"/>
    <w:rsid w:val="00A26158"/>
    <w:rsid w:val="00A26ED6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04C"/>
    <w:rsid w:val="00A508E0"/>
    <w:rsid w:val="00A50C6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76974"/>
    <w:rsid w:val="00A8002B"/>
    <w:rsid w:val="00A80C2B"/>
    <w:rsid w:val="00A81494"/>
    <w:rsid w:val="00A81FB8"/>
    <w:rsid w:val="00A82289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091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978"/>
    <w:rsid w:val="00AA7BB7"/>
    <w:rsid w:val="00AB0A96"/>
    <w:rsid w:val="00AB357D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32DC"/>
    <w:rsid w:val="00AC4424"/>
    <w:rsid w:val="00AC4A89"/>
    <w:rsid w:val="00AC5A54"/>
    <w:rsid w:val="00AC5C81"/>
    <w:rsid w:val="00AC5F55"/>
    <w:rsid w:val="00AC6048"/>
    <w:rsid w:val="00AC6062"/>
    <w:rsid w:val="00AC795B"/>
    <w:rsid w:val="00AD07A4"/>
    <w:rsid w:val="00AD1A6E"/>
    <w:rsid w:val="00AD309F"/>
    <w:rsid w:val="00AD3D93"/>
    <w:rsid w:val="00AD4581"/>
    <w:rsid w:val="00AD4F7A"/>
    <w:rsid w:val="00AD6694"/>
    <w:rsid w:val="00AD6B5E"/>
    <w:rsid w:val="00AD6FF8"/>
    <w:rsid w:val="00AD7B6F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E6FF7"/>
    <w:rsid w:val="00AF14C6"/>
    <w:rsid w:val="00AF2D05"/>
    <w:rsid w:val="00AF31A0"/>
    <w:rsid w:val="00AF3747"/>
    <w:rsid w:val="00AF495F"/>
    <w:rsid w:val="00AF4C86"/>
    <w:rsid w:val="00AF6A06"/>
    <w:rsid w:val="00AF6ECD"/>
    <w:rsid w:val="00B02F91"/>
    <w:rsid w:val="00B04ADD"/>
    <w:rsid w:val="00B05926"/>
    <w:rsid w:val="00B06B3A"/>
    <w:rsid w:val="00B1058D"/>
    <w:rsid w:val="00B106DA"/>
    <w:rsid w:val="00B11FAD"/>
    <w:rsid w:val="00B13EDA"/>
    <w:rsid w:val="00B140C2"/>
    <w:rsid w:val="00B146A7"/>
    <w:rsid w:val="00B14B51"/>
    <w:rsid w:val="00B14DD2"/>
    <w:rsid w:val="00B15B33"/>
    <w:rsid w:val="00B168A8"/>
    <w:rsid w:val="00B21424"/>
    <w:rsid w:val="00B23F7F"/>
    <w:rsid w:val="00B24A5E"/>
    <w:rsid w:val="00B24E19"/>
    <w:rsid w:val="00B2510D"/>
    <w:rsid w:val="00B254A6"/>
    <w:rsid w:val="00B2581C"/>
    <w:rsid w:val="00B27571"/>
    <w:rsid w:val="00B300FF"/>
    <w:rsid w:val="00B31679"/>
    <w:rsid w:val="00B32026"/>
    <w:rsid w:val="00B32A37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55817"/>
    <w:rsid w:val="00B606A1"/>
    <w:rsid w:val="00B613CA"/>
    <w:rsid w:val="00B615B1"/>
    <w:rsid w:val="00B6204C"/>
    <w:rsid w:val="00B62878"/>
    <w:rsid w:val="00B63A67"/>
    <w:rsid w:val="00B63E20"/>
    <w:rsid w:val="00B6666D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66DF"/>
    <w:rsid w:val="00B76F56"/>
    <w:rsid w:val="00B77400"/>
    <w:rsid w:val="00B77664"/>
    <w:rsid w:val="00B77DC7"/>
    <w:rsid w:val="00B800B8"/>
    <w:rsid w:val="00B806E8"/>
    <w:rsid w:val="00B808AF"/>
    <w:rsid w:val="00B80A4C"/>
    <w:rsid w:val="00B80E12"/>
    <w:rsid w:val="00B8150B"/>
    <w:rsid w:val="00B8187B"/>
    <w:rsid w:val="00B860FC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3883"/>
    <w:rsid w:val="00BC47C7"/>
    <w:rsid w:val="00BC4973"/>
    <w:rsid w:val="00BC50E8"/>
    <w:rsid w:val="00BC57AA"/>
    <w:rsid w:val="00BC5E6C"/>
    <w:rsid w:val="00BC7049"/>
    <w:rsid w:val="00BD056F"/>
    <w:rsid w:val="00BD08EC"/>
    <w:rsid w:val="00BD0980"/>
    <w:rsid w:val="00BD12BC"/>
    <w:rsid w:val="00BD17E0"/>
    <w:rsid w:val="00BD28CC"/>
    <w:rsid w:val="00BD3A3E"/>
    <w:rsid w:val="00BD44C6"/>
    <w:rsid w:val="00BD45C8"/>
    <w:rsid w:val="00BE096F"/>
    <w:rsid w:val="00BE11B6"/>
    <w:rsid w:val="00BE1B1C"/>
    <w:rsid w:val="00BE1EB4"/>
    <w:rsid w:val="00BE2B3E"/>
    <w:rsid w:val="00BE2FD6"/>
    <w:rsid w:val="00BE38BC"/>
    <w:rsid w:val="00BE43BA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0FD"/>
    <w:rsid w:val="00C012B2"/>
    <w:rsid w:val="00C02948"/>
    <w:rsid w:val="00C04695"/>
    <w:rsid w:val="00C047EA"/>
    <w:rsid w:val="00C0579D"/>
    <w:rsid w:val="00C06E21"/>
    <w:rsid w:val="00C1028D"/>
    <w:rsid w:val="00C125C5"/>
    <w:rsid w:val="00C12FCC"/>
    <w:rsid w:val="00C1365D"/>
    <w:rsid w:val="00C14213"/>
    <w:rsid w:val="00C148AB"/>
    <w:rsid w:val="00C164D4"/>
    <w:rsid w:val="00C1754C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4919"/>
    <w:rsid w:val="00C25326"/>
    <w:rsid w:val="00C25DF7"/>
    <w:rsid w:val="00C25E17"/>
    <w:rsid w:val="00C26DA3"/>
    <w:rsid w:val="00C2744F"/>
    <w:rsid w:val="00C2780F"/>
    <w:rsid w:val="00C31BB8"/>
    <w:rsid w:val="00C31EAF"/>
    <w:rsid w:val="00C32597"/>
    <w:rsid w:val="00C33195"/>
    <w:rsid w:val="00C33255"/>
    <w:rsid w:val="00C332BC"/>
    <w:rsid w:val="00C35912"/>
    <w:rsid w:val="00C364D6"/>
    <w:rsid w:val="00C3683F"/>
    <w:rsid w:val="00C374D7"/>
    <w:rsid w:val="00C37E95"/>
    <w:rsid w:val="00C421FA"/>
    <w:rsid w:val="00C42237"/>
    <w:rsid w:val="00C42E3F"/>
    <w:rsid w:val="00C436D5"/>
    <w:rsid w:val="00C43E8C"/>
    <w:rsid w:val="00C450BC"/>
    <w:rsid w:val="00C45126"/>
    <w:rsid w:val="00C45530"/>
    <w:rsid w:val="00C4636D"/>
    <w:rsid w:val="00C468DA"/>
    <w:rsid w:val="00C46DA0"/>
    <w:rsid w:val="00C473E8"/>
    <w:rsid w:val="00C478A7"/>
    <w:rsid w:val="00C47987"/>
    <w:rsid w:val="00C50300"/>
    <w:rsid w:val="00C5052F"/>
    <w:rsid w:val="00C50B76"/>
    <w:rsid w:val="00C51A68"/>
    <w:rsid w:val="00C52F12"/>
    <w:rsid w:val="00C54307"/>
    <w:rsid w:val="00C54B23"/>
    <w:rsid w:val="00C54E83"/>
    <w:rsid w:val="00C555B3"/>
    <w:rsid w:val="00C56AA0"/>
    <w:rsid w:val="00C575C6"/>
    <w:rsid w:val="00C57F2E"/>
    <w:rsid w:val="00C6270D"/>
    <w:rsid w:val="00C63F0B"/>
    <w:rsid w:val="00C657D0"/>
    <w:rsid w:val="00C65B46"/>
    <w:rsid w:val="00C66023"/>
    <w:rsid w:val="00C70F56"/>
    <w:rsid w:val="00C725CA"/>
    <w:rsid w:val="00C7287F"/>
    <w:rsid w:val="00C72A89"/>
    <w:rsid w:val="00C7356D"/>
    <w:rsid w:val="00C7403C"/>
    <w:rsid w:val="00C74549"/>
    <w:rsid w:val="00C74D91"/>
    <w:rsid w:val="00C75780"/>
    <w:rsid w:val="00C76F20"/>
    <w:rsid w:val="00C778D9"/>
    <w:rsid w:val="00C80529"/>
    <w:rsid w:val="00C8169D"/>
    <w:rsid w:val="00C826C0"/>
    <w:rsid w:val="00C82BFF"/>
    <w:rsid w:val="00C8386A"/>
    <w:rsid w:val="00C83C4C"/>
    <w:rsid w:val="00C842DF"/>
    <w:rsid w:val="00C84EDC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B08BD"/>
    <w:rsid w:val="00CB12B7"/>
    <w:rsid w:val="00CB27AE"/>
    <w:rsid w:val="00CB2A53"/>
    <w:rsid w:val="00CB2EE2"/>
    <w:rsid w:val="00CB347E"/>
    <w:rsid w:val="00CB43D2"/>
    <w:rsid w:val="00CB50DD"/>
    <w:rsid w:val="00CB7F97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5DFF"/>
    <w:rsid w:val="00CE6097"/>
    <w:rsid w:val="00CE645E"/>
    <w:rsid w:val="00CE6534"/>
    <w:rsid w:val="00CE6C84"/>
    <w:rsid w:val="00CE73E8"/>
    <w:rsid w:val="00CF0441"/>
    <w:rsid w:val="00CF137B"/>
    <w:rsid w:val="00CF13BC"/>
    <w:rsid w:val="00CF1791"/>
    <w:rsid w:val="00CF1FE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4C30"/>
    <w:rsid w:val="00CF5891"/>
    <w:rsid w:val="00CF58E3"/>
    <w:rsid w:val="00CF5ED5"/>
    <w:rsid w:val="00CF627B"/>
    <w:rsid w:val="00CF74FE"/>
    <w:rsid w:val="00D005A8"/>
    <w:rsid w:val="00D024DB"/>
    <w:rsid w:val="00D026F7"/>
    <w:rsid w:val="00D04482"/>
    <w:rsid w:val="00D04AF9"/>
    <w:rsid w:val="00D04C7E"/>
    <w:rsid w:val="00D04E27"/>
    <w:rsid w:val="00D053C3"/>
    <w:rsid w:val="00D056C6"/>
    <w:rsid w:val="00D05EAE"/>
    <w:rsid w:val="00D06B91"/>
    <w:rsid w:val="00D07741"/>
    <w:rsid w:val="00D079CC"/>
    <w:rsid w:val="00D116B6"/>
    <w:rsid w:val="00D12119"/>
    <w:rsid w:val="00D128B0"/>
    <w:rsid w:val="00D13340"/>
    <w:rsid w:val="00D149E9"/>
    <w:rsid w:val="00D15832"/>
    <w:rsid w:val="00D15E6E"/>
    <w:rsid w:val="00D16FD1"/>
    <w:rsid w:val="00D21A28"/>
    <w:rsid w:val="00D22CA2"/>
    <w:rsid w:val="00D2335D"/>
    <w:rsid w:val="00D243BB"/>
    <w:rsid w:val="00D250E5"/>
    <w:rsid w:val="00D25B95"/>
    <w:rsid w:val="00D3031E"/>
    <w:rsid w:val="00D31ECB"/>
    <w:rsid w:val="00D32321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2AAC"/>
    <w:rsid w:val="00D437EA"/>
    <w:rsid w:val="00D43CAF"/>
    <w:rsid w:val="00D44299"/>
    <w:rsid w:val="00D44580"/>
    <w:rsid w:val="00D448CF"/>
    <w:rsid w:val="00D44B4B"/>
    <w:rsid w:val="00D44C36"/>
    <w:rsid w:val="00D45C1C"/>
    <w:rsid w:val="00D470F5"/>
    <w:rsid w:val="00D47748"/>
    <w:rsid w:val="00D517ED"/>
    <w:rsid w:val="00D528B6"/>
    <w:rsid w:val="00D528FF"/>
    <w:rsid w:val="00D52A51"/>
    <w:rsid w:val="00D52DD3"/>
    <w:rsid w:val="00D55F3C"/>
    <w:rsid w:val="00D5651D"/>
    <w:rsid w:val="00D56B25"/>
    <w:rsid w:val="00D56E4A"/>
    <w:rsid w:val="00D60E2E"/>
    <w:rsid w:val="00D60F5C"/>
    <w:rsid w:val="00D6135E"/>
    <w:rsid w:val="00D61C77"/>
    <w:rsid w:val="00D62C6A"/>
    <w:rsid w:val="00D64D5E"/>
    <w:rsid w:val="00D6654B"/>
    <w:rsid w:val="00D66698"/>
    <w:rsid w:val="00D703B2"/>
    <w:rsid w:val="00D70D4F"/>
    <w:rsid w:val="00D7119B"/>
    <w:rsid w:val="00D71E54"/>
    <w:rsid w:val="00D723D4"/>
    <w:rsid w:val="00D731BE"/>
    <w:rsid w:val="00D734C9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47D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20E"/>
    <w:rsid w:val="00DC0377"/>
    <w:rsid w:val="00DC05A3"/>
    <w:rsid w:val="00DC131F"/>
    <w:rsid w:val="00DC14F0"/>
    <w:rsid w:val="00DC1961"/>
    <w:rsid w:val="00DC2694"/>
    <w:rsid w:val="00DC41CB"/>
    <w:rsid w:val="00DC4501"/>
    <w:rsid w:val="00DC4775"/>
    <w:rsid w:val="00DC5333"/>
    <w:rsid w:val="00DC6C14"/>
    <w:rsid w:val="00DC77E8"/>
    <w:rsid w:val="00DC7E60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E7137"/>
    <w:rsid w:val="00DF0727"/>
    <w:rsid w:val="00DF0A33"/>
    <w:rsid w:val="00DF15EE"/>
    <w:rsid w:val="00DF331A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1E4"/>
    <w:rsid w:val="00E1577C"/>
    <w:rsid w:val="00E15FE7"/>
    <w:rsid w:val="00E16111"/>
    <w:rsid w:val="00E16938"/>
    <w:rsid w:val="00E16DAE"/>
    <w:rsid w:val="00E173C6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39E"/>
    <w:rsid w:val="00E42444"/>
    <w:rsid w:val="00E42566"/>
    <w:rsid w:val="00E429AB"/>
    <w:rsid w:val="00E43336"/>
    <w:rsid w:val="00E440A0"/>
    <w:rsid w:val="00E44881"/>
    <w:rsid w:val="00E44CED"/>
    <w:rsid w:val="00E46431"/>
    <w:rsid w:val="00E469FA"/>
    <w:rsid w:val="00E476CF"/>
    <w:rsid w:val="00E503B0"/>
    <w:rsid w:val="00E52B04"/>
    <w:rsid w:val="00E52ED8"/>
    <w:rsid w:val="00E533FC"/>
    <w:rsid w:val="00E53C7F"/>
    <w:rsid w:val="00E54852"/>
    <w:rsid w:val="00E55912"/>
    <w:rsid w:val="00E55F0C"/>
    <w:rsid w:val="00E5632E"/>
    <w:rsid w:val="00E563F0"/>
    <w:rsid w:val="00E56ECA"/>
    <w:rsid w:val="00E571CA"/>
    <w:rsid w:val="00E573C0"/>
    <w:rsid w:val="00E57C01"/>
    <w:rsid w:val="00E57E89"/>
    <w:rsid w:val="00E60205"/>
    <w:rsid w:val="00E608BF"/>
    <w:rsid w:val="00E610D2"/>
    <w:rsid w:val="00E612B5"/>
    <w:rsid w:val="00E621D7"/>
    <w:rsid w:val="00E634BB"/>
    <w:rsid w:val="00E63633"/>
    <w:rsid w:val="00E63DAA"/>
    <w:rsid w:val="00E63FCD"/>
    <w:rsid w:val="00E65443"/>
    <w:rsid w:val="00E66CC7"/>
    <w:rsid w:val="00E67695"/>
    <w:rsid w:val="00E67ECB"/>
    <w:rsid w:val="00E73683"/>
    <w:rsid w:val="00E738F8"/>
    <w:rsid w:val="00E7392D"/>
    <w:rsid w:val="00E73C02"/>
    <w:rsid w:val="00E75257"/>
    <w:rsid w:val="00E7615B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1416"/>
    <w:rsid w:val="00E9203B"/>
    <w:rsid w:val="00E93BA9"/>
    <w:rsid w:val="00E944ED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4B9E"/>
    <w:rsid w:val="00EB5B14"/>
    <w:rsid w:val="00EB5ED6"/>
    <w:rsid w:val="00EB6513"/>
    <w:rsid w:val="00EB689F"/>
    <w:rsid w:val="00EB6D00"/>
    <w:rsid w:val="00EB6EF0"/>
    <w:rsid w:val="00EB6F2B"/>
    <w:rsid w:val="00EB72B4"/>
    <w:rsid w:val="00EC0561"/>
    <w:rsid w:val="00EC27FD"/>
    <w:rsid w:val="00EC2A52"/>
    <w:rsid w:val="00EC2F45"/>
    <w:rsid w:val="00EC39BF"/>
    <w:rsid w:val="00EC4E3B"/>
    <w:rsid w:val="00EC5182"/>
    <w:rsid w:val="00EC6953"/>
    <w:rsid w:val="00EC6D5B"/>
    <w:rsid w:val="00EC6E65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3CB8"/>
    <w:rsid w:val="00EE4103"/>
    <w:rsid w:val="00EE41BF"/>
    <w:rsid w:val="00EE4292"/>
    <w:rsid w:val="00EE42EC"/>
    <w:rsid w:val="00EE4690"/>
    <w:rsid w:val="00EE4AC1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5A8C"/>
    <w:rsid w:val="00EF6678"/>
    <w:rsid w:val="00F013B2"/>
    <w:rsid w:val="00F02265"/>
    <w:rsid w:val="00F02377"/>
    <w:rsid w:val="00F024D6"/>
    <w:rsid w:val="00F02CE5"/>
    <w:rsid w:val="00F03D4B"/>
    <w:rsid w:val="00F0489E"/>
    <w:rsid w:val="00F07538"/>
    <w:rsid w:val="00F07629"/>
    <w:rsid w:val="00F12C75"/>
    <w:rsid w:val="00F1483D"/>
    <w:rsid w:val="00F1484D"/>
    <w:rsid w:val="00F15E30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4A99"/>
    <w:rsid w:val="00F25705"/>
    <w:rsid w:val="00F27249"/>
    <w:rsid w:val="00F307D6"/>
    <w:rsid w:val="00F32B9F"/>
    <w:rsid w:val="00F33D58"/>
    <w:rsid w:val="00F36358"/>
    <w:rsid w:val="00F36AA7"/>
    <w:rsid w:val="00F37BC5"/>
    <w:rsid w:val="00F40788"/>
    <w:rsid w:val="00F41CC5"/>
    <w:rsid w:val="00F42B5E"/>
    <w:rsid w:val="00F437ED"/>
    <w:rsid w:val="00F43E11"/>
    <w:rsid w:val="00F442E9"/>
    <w:rsid w:val="00F44812"/>
    <w:rsid w:val="00F44B71"/>
    <w:rsid w:val="00F45ABF"/>
    <w:rsid w:val="00F4657D"/>
    <w:rsid w:val="00F47210"/>
    <w:rsid w:val="00F47391"/>
    <w:rsid w:val="00F50457"/>
    <w:rsid w:val="00F50F08"/>
    <w:rsid w:val="00F52C05"/>
    <w:rsid w:val="00F534A7"/>
    <w:rsid w:val="00F55E33"/>
    <w:rsid w:val="00F578FE"/>
    <w:rsid w:val="00F57FE2"/>
    <w:rsid w:val="00F608C1"/>
    <w:rsid w:val="00F60B95"/>
    <w:rsid w:val="00F61DC3"/>
    <w:rsid w:val="00F641FD"/>
    <w:rsid w:val="00F64444"/>
    <w:rsid w:val="00F64AD0"/>
    <w:rsid w:val="00F64FA5"/>
    <w:rsid w:val="00F6564D"/>
    <w:rsid w:val="00F65EFC"/>
    <w:rsid w:val="00F67D21"/>
    <w:rsid w:val="00F67F23"/>
    <w:rsid w:val="00F67FD4"/>
    <w:rsid w:val="00F70683"/>
    <w:rsid w:val="00F711B7"/>
    <w:rsid w:val="00F7267C"/>
    <w:rsid w:val="00F728AB"/>
    <w:rsid w:val="00F7401C"/>
    <w:rsid w:val="00F749C2"/>
    <w:rsid w:val="00F751B6"/>
    <w:rsid w:val="00F76317"/>
    <w:rsid w:val="00F769CD"/>
    <w:rsid w:val="00F76D59"/>
    <w:rsid w:val="00F7731C"/>
    <w:rsid w:val="00F774F9"/>
    <w:rsid w:val="00F77759"/>
    <w:rsid w:val="00F80C14"/>
    <w:rsid w:val="00F812B3"/>
    <w:rsid w:val="00F81404"/>
    <w:rsid w:val="00F81972"/>
    <w:rsid w:val="00F822C3"/>
    <w:rsid w:val="00F82815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17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B0493"/>
    <w:rsid w:val="00FB13D7"/>
    <w:rsid w:val="00FB2CA2"/>
    <w:rsid w:val="00FB3C2B"/>
    <w:rsid w:val="00FB3E0A"/>
    <w:rsid w:val="00FB3E91"/>
    <w:rsid w:val="00FB4349"/>
    <w:rsid w:val="00FB5CB3"/>
    <w:rsid w:val="00FB5F5C"/>
    <w:rsid w:val="00FB7EA9"/>
    <w:rsid w:val="00FC0100"/>
    <w:rsid w:val="00FC0169"/>
    <w:rsid w:val="00FC035A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1BF8"/>
    <w:rsid w:val="00FD38C8"/>
    <w:rsid w:val="00FD4262"/>
    <w:rsid w:val="00FD5A9B"/>
    <w:rsid w:val="00FD610D"/>
    <w:rsid w:val="00FD701C"/>
    <w:rsid w:val="00FE083B"/>
    <w:rsid w:val="00FE18C0"/>
    <w:rsid w:val="00FE18C2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E7A81"/>
    <w:rsid w:val="00FF0EF7"/>
    <w:rsid w:val="00FF1C8C"/>
    <w:rsid w:val="00FF257C"/>
    <w:rsid w:val="00FF266C"/>
    <w:rsid w:val="00FF50C0"/>
    <w:rsid w:val="00FF583D"/>
    <w:rsid w:val="00FF616A"/>
    <w:rsid w:val="00FF62D5"/>
    <w:rsid w:val="00FF66EA"/>
    <w:rsid w:val="00FF6B35"/>
    <w:rsid w:val="00FF70CB"/>
    <w:rsid w:val="00FF728A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C3883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C3883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E8044-6FAA-4CB8-BB5D-42A19E0919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01DB24B-9403-4B9D-BBE1-D99D2D96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3060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8508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Sergey Rekhin</cp:lastModifiedBy>
  <cp:revision>383</cp:revision>
  <cp:lastPrinted>2014-02-27T15:09:00Z</cp:lastPrinted>
  <dcterms:created xsi:type="dcterms:W3CDTF">2014-10-03T10:01:00Z</dcterms:created>
  <dcterms:modified xsi:type="dcterms:W3CDTF">2014-10-20T15:58:00Z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