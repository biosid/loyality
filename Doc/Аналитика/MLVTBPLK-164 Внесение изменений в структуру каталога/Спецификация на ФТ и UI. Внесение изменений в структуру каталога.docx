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3FD5D70" w14:textId="567500B1" w:rsidR="00454680" w:rsidRDefault="00B6204C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 xml:space="preserve">на функциональные требования </w:t>
            </w:r>
            <w:r w:rsidR="00EF6678" w:rsidRPr="00C326B3">
              <w:rPr>
                <w:rFonts w:ascii="Arial" w:hAnsi="Arial" w:cs="Arial"/>
              </w:rPr>
              <w:t>и пользовательский интерфейс</w:t>
            </w:r>
            <w:r w:rsidR="00776129">
              <w:rPr>
                <w:rFonts w:ascii="Arial" w:hAnsi="Arial" w:cs="Arial"/>
              </w:rPr>
              <w:t>.</w:t>
            </w:r>
          </w:p>
          <w:p w14:paraId="60A8100D" w14:textId="65B9ABD6" w:rsidR="00454680" w:rsidRPr="00F91C6A" w:rsidRDefault="00C326B3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C326B3">
              <w:rPr>
                <w:rFonts w:ascii="Arial" w:hAnsi="Arial" w:cs="Arial"/>
              </w:rPr>
              <w:t>MLVTBPLK-164</w:t>
            </w:r>
            <w:r>
              <w:rPr>
                <w:rFonts w:ascii="Arial" w:hAnsi="Arial" w:cs="Arial"/>
              </w:rPr>
              <w:t xml:space="preserve"> </w:t>
            </w:r>
            <w:r w:rsidR="00A74DED">
              <w:rPr>
                <w:rFonts w:ascii="Arial" w:hAnsi="Arial" w:cs="Arial"/>
              </w:rPr>
              <w:t>Внесение изменений в структуру К</w:t>
            </w:r>
            <w:r w:rsidRPr="00C326B3">
              <w:rPr>
                <w:rFonts w:ascii="Arial" w:hAnsi="Arial" w:cs="Arial"/>
              </w:rPr>
              <w:t>аталога</w:t>
            </w:r>
            <w:r>
              <w:rPr>
                <w:rFonts w:ascii="Arial" w:hAnsi="Arial" w:cs="Arial"/>
              </w:rPr>
              <w:t>.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33152B32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42120A">
              <w:rPr>
                <w:rFonts w:ascii="Arial" w:hAnsi="Arial" w:cs="Arial"/>
              </w:rPr>
              <w:t>Щербаков Сергей</w:t>
            </w:r>
          </w:p>
          <w:p w14:paraId="1FE87F18" w14:textId="0CCBD7FE" w:rsidR="004A6496" w:rsidRPr="003B4204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B61532">
              <w:rPr>
                <w:rFonts w:ascii="Arial" w:hAnsi="Arial" w:cs="Arial"/>
              </w:rPr>
              <w:t>0.</w:t>
            </w:r>
            <w:r w:rsidR="00647DE7" w:rsidRPr="00B61532">
              <w:rPr>
                <w:rFonts w:ascii="Arial" w:hAnsi="Arial" w:cs="Arial"/>
              </w:rPr>
              <w:t>1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24DC6D0F" w:rsidR="00CF436E" w:rsidRPr="00712328" w:rsidRDefault="009C38FB" w:rsidP="003155B9">
            <w:pPr>
              <w:spacing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06</w:t>
            </w:r>
            <w:r w:rsidR="00B46DAF" w:rsidRPr="00B46DAF">
              <w:rPr>
                <w:rFonts w:ascii="Arial" w:hAnsi="Arial" w:cs="Arial"/>
              </w:rPr>
              <w:t>.10</w:t>
            </w:r>
            <w:r w:rsidR="00E4212D" w:rsidRPr="00B46DAF">
              <w:rPr>
                <w:rFonts w:ascii="Arial" w:hAnsi="Arial" w:cs="Arial"/>
              </w:rPr>
              <w:t>.</w:t>
            </w:r>
            <w:r w:rsidR="00273541" w:rsidRPr="00B46DAF">
              <w:rPr>
                <w:rFonts w:ascii="Arial" w:hAnsi="Arial" w:cs="Arial"/>
              </w:rPr>
              <w:t>201</w:t>
            </w:r>
            <w:r w:rsidR="009F7B6A" w:rsidRPr="00B46DAF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76097FC8" w:rsidR="00CF436E" w:rsidRPr="00712328" w:rsidRDefault="00B46DAF" w:rsidP="003155B9">
            <w:pPr>
              <w:spacing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Щербаков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2E5A62E1" w14:textId="77777777" w:rsidR="00377053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400361567" w:history="1">
        <w:r w:rsidR="00377053" w:rsidRPr="00FF49CE">
          <w:rPr>
            <w:rStyle w:val="afd"/>
          </w:rPr>
          <w:t>Глоссарий</w:t>
        </w:r>
        <w:r w:rsidR="00377053">
          <w:rPr>
            <w:noProof/>
            <w:webHidden/>
          </w:rPr>
          <w:tab/>
        </w:r>
        <w:r w:rsidR="00377053">
          <w:rPr>
            <w:noProof/>
            <w:webHidden/>
          </w:rPr>
          <w:fldChar w:fldCharType="begin"/>
        </w:r>
        <w:r w:rsidR="00377053">
          <w:rPr>
            <w:noProof/>
            <w:webHidden/>
          </w:rPr>
          <w:instrText xml:space="preserve"> PAGEREF _Toc400361567 \h </w:instrText>
        </w:r>
        <w:r w:rsidR="00377053">
          <w:rPr>
            <w:noProof/>
            <w:webHidden/>
          </w:rPr>
        </w:r>
        <w:r w:rsidR="00377053">
          <w:rPr>
            <w:noProof/>
            <w:webHidden/>
          </w:rPr>
          <w:fldChar w:fldCharType="separate"/>
        </w:r>
        <w:r w:rsidR="00377053">
          <w:rPr>
            <w:noProof/>
            <w:webHidden/>
          </w:rPr>
          <w:t>4</w:t>
        </w:r>
        <w:r w:rsidR="00377053">
          <w:rPr>
            <w:noProof/>
            <w:webHidden/>
          </w:rPr>
          <w:fldChar w:fldCharType="end"/>
        </w:r>
      </w:hyperlink>
    </w:p>
    <w:p w14:paraId="5C902E93" w14:textId="77777777" w:rsidR="00377053" w:rsidRDefault="0037705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361568" w:history="1">
        <w:r w:rsidRPr="00FF49CE">
          <w:rPr>
            <w:rStyle w:val="afd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579944" w14:textId="77777777" w:rsidR="00377053" w:rsidRDefault="0037705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361569" w:history="1">
        <w:r w:rsidRPr="00FF49CE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9F93B5" w14:textId="77777777" w:rsidR="00377053" w:rsidRDefault="0037705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361570" w:history="1">
        <w:r w:rsidRPr="00FF49CE">
          <w:rPr>
            <w:rStyle w:val="afd"/>
            <w:rFonts w:ascii="Arial" w:hAnsi="Arial" w:cs="Arial"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23D9A" w14:textId="77777777" w:rsidR="00377053" w:rsidRDefault="0037705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361571" w:history="1">
        <w:r w:rsidRPr="00FF49CE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321549" w14:textId="77777777" w:rsidR="00377053" w:rsidRDefault="0037705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361572" w:history="1">
        <w:r w:rsidRPr="00FF49CE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MLVTBPLK-164 Внесение изменений в структуру Каталога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77146" w14:textId="77777777" w:rsidR="00377053" w:rsidRDefault="0037705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361573" w:history="1">
        <w:r w:rsidRPr="00FF49CE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18FE1" w14:textId="77777777" w:rsidR="00377053" w:rsidRDefault="0037705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361574" w:history="1">
        <w:r w:rsidRPr="00FF49CE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9718C" w14:textId="77777777" w:rsidR="00377053" w:rsidRDefault="0037705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361575" w:history="1">
        <w:r w:rsidRPr="00FF49CE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75D44A" w14:textId="77777777" w:rsidR="00377053" w:rsidRDefault="0037705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361576" w:history="1">
        <w:r w:rsidRPr="00FF49CE">
          <w:rPr>
            <w:rStyle w:val="afd"/>
            <w:rFonts w:ascii="Arial" w:hAnsi="Arial" w:cs="Arial"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5DD8DA" w14:textId="77777777" w:rsidR="00377053" w:rsidRDefault="0037705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361577" w:history="1">
        <w:r w:rsidRPr="00FF49CE">
          <w:rPr>
            <w:rStyle w:val="afd"/>
          </w:rPr>
          <w:t>2.1.5.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Ограничения</w:t>
        </w:r>
        <w:r w:rsidRPr="00FF49CE">
          <w:rPr>
            <w:rStyle w:val="afd"/>
          </w:rPr>
          <w:t xml:space="preserve"> и допущения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54DEFC" w14:textId="77777777" w:rsidR="00377053" w:rsidRDefault="0037705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361578" w:history="1">
        <w:r w:rsidRPr="00FF49CE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Требования к Заказчику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FB67CD" w14:textId="77777777" w:rsidR="00377053" w:rsidRDefault="0037705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361579" w:history="1">
        <w:r w:rsidRPr="00FF49CE">
          <w:rPr>
            <w:rStyle w:val="afd"/>
            <w:rFonts w:ascii="Arial" w:hAnsi="Arial" w:cs="Arial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Требования к предоставлению материалов для функции MLVTBPLK-164 Внесение изменений в структуру Каталога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C9FFDB" w14:textId="77777777" w:rsidR="00377053" w:rsidRDefault="0037705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361580" w:history="1">
        <w:r w:rsidRPr="00FF49CE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97356" w14:textId="77777777" w:rsidR="00377053" w:rsidRDefault="0037705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361581" w:history="1">
        <w:r w:rsidRPr="00FF49CE">
          <w:rPr>
            <w:rStyle w:val="afd"/>
            <w:rFonts w:ascii="Arial" w:hAnsi="Arial" w:cs="Arial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7A90F8" w14:textId="77777777" w:rsidR="00377053" w:rsidRDefault="0037705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361582" w:history="1">
        <w:r w:rsidRPr="00FF49CE">
          <w:rPr>
            <w:rStyle w:val="afd"/>
            <w:rFonts w:ascii="Arial" w:hAnsi="Arial" w:cs="Arial"/>
          </w:rPr>
          <w:t>4.1.1.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F49CE">
          <w:rPr>
            <w:rStyle w:val="afd"/>
            <w:rFonts w:ascii="Arial" w:hAnsi="Arial" w:cs="Arial"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_Toc400361582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6" w:name="_Toc374704570"/>
      <w:r>
        <w:lastRenderedPageBreak/>
        <w:tab/>
      </w:r>
      <w:bookmarkStart w:id="227" w:name="_Toc400361567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fldSimple w:instr=" SEQ Таблица \* ARABIC ">
        <w:r w:rsidR="00A26ED6">
          <w:rPr>
            <w:noProof/>
          </w:rPr>
          <w:t>1</w:t>
        </w:r>
      </w:fldSimple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 xml:space="preserve">Партнер, обеспечивающий услугу интернет-эквайринга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>, Террадата</w:t>
            </w:r>
          </w:p>
        </w:tc>
        <w:tc>
          <w:tcPr>
            <w:tcW w:w="6979" w:type="dxa"/>
          </w:tcPr>
          <w:p w14:paraId="70AAE32A" w14:textId="6D18CBF4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059ABB38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</w:t>
            </w:r>
            <w:r w:rsidR="000768F7">
              <w:rPr>
                <w:rFonts w:ascii="Arial" w:hAnsi="Arial" w:cs="Arial"/>
                <w:szCs w:val="20"/>
              </w:rPr>
              <w:t>печивающий работу 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Visa International или MasterCard Worldwide.</w:t>
            </w:r>
          </w:p>
        </w:tc>
      </w:tr>
      <w:tr w:rsidR="00FE3CFD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A26ED6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A26ED6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8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8"/>
          </w:p>
        </w:tc>
      </w:tr>
      <w:tr w:rsidR="0003464E" w:rsidRPr="00A26ED6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  <w:tr w:rsidR="001568FE" w:rsidRPr="00A26ED6" w14:paraId="008E773C" w14:textId="77777777" w:rsidTr="00AC5F55">
        <w:trPr>
          <w:jc w:val="center"/>
        </w:trPr>
        <w:tc>
          <w:tcPr>
            <w:tcW w:w="2660" w:type="dxa"/>
            <w:vAlign w:val="center"/>
          </w:tcPr>
          <w:p w14:paraId="529ACEED" w14:textId="31655D38" w:rsidR="001568FE" w:rsidRPr="0003464E" w:rsidRDefault="001568FE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Раздел каталога</w:t>
            </w:r>
          </w:p>
        </w:tc>
        <w:tc>
          <w:tcPr>
            <w:tcW w:w="6979" w:type="dxa"/>
            <w:vAlign w:val="center"/>
          </w:tcPr>
          <w:p w14:paraId="18012FAB" w14:textId="1DB59871" w:rsidR="001568FE" w:rsidRPr="00C63FC1" w:rsidRDefault="00C63FC1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Категория первого уровня</w:t>
            </w:r>
            <w:r w:rsidR="000768F7">
              <w:rPr>
                <w:rFonts w:ascii="Arial" w:hAnsi="Arial" w:cs="Arial"/>
                <w:color w:val="000000"/>
                <w:szCs w:val="20"/>
              </w:rPr>
              <w:t xml:space="preserve"> в Каталоге вознаграждений </w:t>
            </w:r>
            <w:r w:rsidR="00D043A1">
              <w:rPr>
                <w:rFonts w:ascii="Arial" w:hAnsi="Arial" w:cs="Arial"/>
                <w:szCs w:val="20"/>
              </w:rPr>
              <w:t>Программы ВТБ</w:t>
            </w:r>
            <w:r w:rsidR="00D043A1"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191A85" w:rsidRPr="00A26ED6" w14:paraId="7D85CBEA" w14:textId="77777777" w:rsidTr="00AC5F55">
        <w:trPr>
          <w:jc w:val="center"/>
        </w:trPr>
        <w:tc>
          <w:tcPr>
            <w:tcW w:w="2660" w:type="dxa"/>
            <w:vAlign w:val="center"/>
          </w:tcPr>
          <w:p w14:paraId="7983C9DD" w14:textId="192B46D7" w:rsidR="00191A85" w:rsidRDefault="00191A85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Рубрика и подрубрика</w:t>
            </w:r>
            <w:r w:rsidR="00B012A0">
              <w:rPr>
                <w:rFonts w:ascii="Arial" w:hAnsi="Arial" w:cs="Arial"/>
                <w:szCs w:val="20"/>
              </w:rPr>
              <w:t xml:space="preserve"> раздела каталога</w:t>
            </w:r>
          </w:p>
        </w:tc>
        <w:tc>
          <w:tcPr>
            <w:tcW w:w="6979" w:type="dxa"/>
            <w:vAlign w:val="center"/>
          </w:tcPr>
          <w:p w14:paraId="4FE41EFE" w14:textId="228A554D" w:rsidR="00191A85" w:rsidRPr="005019BE" w:rsidRDefault="00E11BD7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Категории</w:t>
            </w:r>
            <w:r w:rsidR="005019BE">
              <w:rPr>
                <w:rFonts w:ascii="Arial" w:hAnsi="Arial" w:cs="Arial"/>
                <w:color w:val="000000"/>
                <w:szCs w:val="20"/>
              </w:rPr>
              <w:t xml:space="preserve"> 2-го и 3-го </w:t>
            </w:r>
            <w:r>
              <w:rPr>
                <w:rFonts w:ascii="Arial" w:hAnsi="Arial" w:cs="Arial"/>
                <w:color w:val="000000"/>
                <w:szCs w:val="20"/>
              </w:rPr>
              <w:t>уровни</w:t>
            </w:r>
            <w:r w:rsidR="005019BE">
              <w:rPr>
                <w:rFonts w:ascii="Arial" w:hAnsi="Arial" w:cs="Arial"/>
                <w:color w:val="000000"/>
                <w:szCs w:val="20"/>
              </w:rPr>
              <w:t>, соответственно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163266" w:rsidRPr="00A26ED6" w14:paraId="3E575CB7" w14:textId="77777777" w:rsidTr="00AC5F55">
        <w:trPr>
          <w:jc w:val="center"/>
        </w:trPr>
        <w:tc>
          <w:tcPr>
            <w:tcW w:w="2660" w:type="dxa"/>
            <w:vAlign w:val="center"/>
          </w:tcPr>
          <w:p w14:paraId="7AFD2B51" w14:textId="05739434" w:rsidR="00163266" w:rsidRPr="0003464E" w:rsidRDefault="00163266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Хлебные крошки</w:t>
            </w:r>
          </w:p>
        </w:tc>
        <w:tc>
          <w:tcPr>
            <w:tcW w:w="6979" w:type="dxa"/>
            <w:vAlign w:val="center"/>
          </w:tcPr>
          <w:p w14:paraId="5D73CB9E" w14:textId="22D229D6" w:rsidR="00163266" w:rsidRPr="0003464E" w:rsidRDefault="002C5559" w:rsidP="00831F7F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Э</w:t>
            </w:r>
            <w:r w:rsidR="00A32143" w:rsidRPr="00A32143">
              <w:rPr>
                <w:rFonts w:ascii="Arial" w:hAnsi="Arial" w:cs="Arial"/>
                <w:color w:val="000000"/>
                <w:szCs w:val="20"/>
              </w:rPr>
              <w:t xml:space="preserve">лемент навигации по веб-сайту, представляющий собой путь по </w:t>
            </w:r>
            <w:r w:rsidR="00831F7F">
              <w:rPr>
                <w:rFonts w:ascii="Arial" w:hAnsi="Arial" w:cs="Arial"/>
                <w:color w:val="000000"/>
                <w:szCs w:val="20"/>
              </w:rPr>
              <w:t>Каталогу</w:t>
            </w:r>
            <w:r w:rsidR="00A32143" w:rsidRPr="00A32143">
              <w:rPr>
                <w:rFonts w:ascii="Arial" w:hAnsi="Arial" w:cs="Arial"/>
                <w:color w:val="000000"/>
                <w:szCs w:val="20"/>
              </w:rPr>
              <w:t xml:space="preserve"> от его «корня» до текущей страницы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400361568"/>
      <w:bookmarkEnd w:id="229"/>
      <w:r w:rsidRPr="009232A4">
        <w:rPr>
          <w:rFonts w:ascii="Arial" w:hAnsi="Arial" w:cs="Arial"/>
        </w:rPr>
        <w:lastRenderedPageBreak/>
        <w:t>Общие сведения</w:t>
      </w:r>
      <w:bookmarkEnd w:id="230"/>
      <w:bookmarkEnd w:id="231"/>
    </w:p>
    <w:p w14:paraId="293A31C3" w14:textId="77777777" w:rsidR="00273541" w:rsidRPr="009232A4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400361569"/>
      <w:r w:rsidRPr="009232A4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FB72F82" w:rsidR="007A20B0" w:rsidRPr="00780CC4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780CC4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780CC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780CC4">
        <w:rPr>
          <w:rFonts w:ascii="Arial" w:eastAsiaTheme="minorHAnsi" w:hAnsi="Arial" w:cs="Arial"/>
          <w:szCs w:val="20"/>
          <w:lang w:eastAsia="en-US"/>
        </w:rPr>
        <w:t>л</w:t>
      </w:r>
      <w:r w:rsidR="00AE515B" w:rsidRPr="00780CC4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780CC4">
        <w:rPr>
          <w:rFonts w:ascii="Arial" w:eastAsiaTheme="minorHAnsi" w:hAnsi="Arial" w:cs="Arial"/>
          <w:szCs w:val="20"/>
          <w:lang w:eastAsia="en-US"/>
        </w:rPr>
        <w:t>24 «Коллекция»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400361570"/>
      <w:bookmarkEnd w:id="235"/>
      <w:r w:rsidRPr="009232A4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p w14:paraId="469CDF41" w14:textId="6FA05289" w:rsidR="00A26ED6" w:rsidRDefault="00A26ED6" w:rsidP="00A26ED6">
      <w:pPr>
        <w:pStyle w:val="af6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</w:tbl>
    <w:p w14:paraId="7E9506A3" w14:textId="77777777" w:rsidR="00A26ED6" w:rsidRPr="00F9097E" w:rsidRDefault="00A26ED6" w:rsidP="00A26ED6"/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1" w:name="_Toc350352253"/>
      <w:bookmarkStart w:id="242" w:name="_Toc350352594"/>
      <w:bookmarkStart w:id="243" w:name="_Toc350352715"/>
      <w:bookmarkStart w:id="244" w:name="_Toc350761626"/>
      <w:bookmarkStart w:id="245" w:name="_Toc350352254"/>
      <w:bookmarkStart w:id="246" w:name="_Toc350352595"/>
      <w:bookmarkStart w:id="247" w:name="_Toc350352716"/>
      <w:bookmarkStart w:id="248" w:name="_Toc350761627"/>
      <w:bookmarkStart w:id="249" w:name="_Toc374704575"/>
      <w:bookmarkStart w:id="250" w:name="_Toc400361571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Pr="009232A4">
        <w:rPr>
          <w:rFonts w:ascii="Arial" w:hAnsi="Arial" w:cs="Arial"/>
        </w:rPr>
        <w:t>Описание функций</w:t>
      </w:r>
      <w:bookmarkEnd w:id="249"/>
      <w:bookmarkEnd w:id="250"/>
    </w:p>
    <w:p w14:paraId="360DE9D1" w14:textId="36062773" w:rsidR="00DC77E8" w:rsidRPr="00353A38" w:rsidRDefault="00FC59C3" w:rsidP="00FC59C3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1" w:name="_Toc380000932"/>
      <w:bookmarkStart w:id="252" w:name="_Toc400361572"/>
      <w:r w:rsidRPr="00FC59C3">
        <w:rPr>
          <w:rFonts w:ascii="Arial" w:hAnsi="Arial" w:cs="Arial"/>
        </w:rPr>
        <w:t xml:space="preserve">MLVTBPLK-164 </w:t>
      </w:r>
      <w:r w:rsidR="002F7B97">
        <w:rPr>
          <w:rFonts w:ascii="Arial" w:hAnsi="Arial" w:cs="Arial"/>
        </w:rPr>
        <w:t>Внесение изменений в структуру К</w:t>
      </w:r>
      <w:r w:rsidRPr="00FC59C3">
        <w:rPr>
          <w:rFonts w:ascii="Arial" w:hAnsi="Arial" w:cs="Arial"/>
        </w:rPr>
        <w:t>аталога</w:t>
      </w:r>
      <w:bookmarkEnd w:id="252"/>
    </w:p>
    <w:p w14:paraId="4ECFB50B" w14:textId="38D6947C" w:rsidR="00DC77E8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3" w:name="_Toc400361573"/>
      <w:r w:rsidRPr="009232A4">
        <w:rPr>
          <w:rFonts w:ascii="Arial" w:hAnsi="Arial" w:cs="Arial"/>
        </w:rPr>
        <w:t>Назначение</w:t>
      </w:r>
      <w:bookmarkEnd w:id="253"/>
    </w:p>
    <w:p w14:paraId="0ADAE3F7" w14:textId="789E06C0" w:rsidR="00365826" w:rsidRDefault="00CF443F" w:rsidP="00CF443F">
      <w:pPr>
        <w:rPr>
          <w:rFonts w:ascii="Arial" w:hAnsi="Arial" w:cs="Arial"/>
        </w:rPr>
      </w:pPr>
      <w:r w:rsidRPr="004E3BEC">
        <w:rPr>
          <w:rFonts w:ascii="Arial" w:hAnsi="Arial" w:cs="Arial"/>
        </w:rPr>
        <w:t xml:space="preserve">Цель доработки – </w:t>
      </w:r>
      <w:r w:rsidR="004E3BEC" w:rsidRPr="004E3BEC">
        <w:rPr>
          <w:rFonts w:ascii="Arial" w:hAnsi="Arial" w:cs="Arial"/>
        </w:rPr>
        <w:t>модернизация</w:t>
      </w:r>
      <w:r w:rsidR="00D102A8" w:rsidRPr="004E3BEC">
        <w:rPr>
          <w:rFonts w:ascii="Arial" w:hAnsi="Arial" w:cs="Arial"/>
        </w:rPr>
        <w:t xml:space="preserve"> структуры </w:t>
      </w:r>
      <w:r w:rsidR="00A02FF2">
        <w:rPr>
          <w:rFonts w:ascii="Arial" w:hAnsi="Arial" w:cs="Arial"/>
        </w:rPr>
        <w:t>и н</w:t>
      </w:r>
      <w:r w:rsidR="00310F52">
        <w:rPr>
          <w:rFonts w:ascii="Arial" w:hAnsi="Arial" w:cs="Arial"/>
        </w:rPr>
        <w:t>авигации по К</w:t>
      </w:r>
      <w:r w:rsidR="00A02FF2">
        <w:rPr>
          <w:rFonts w:ascii="Arial" w:hAnsi="Arial" w:cs="Arial"/>
        </w:rPr>
        <w:t>аталогу</w:t>
      </w:r>
      <w:r w:rsidR="00CF46BE" w:rsidRPr="004E3BEC">
        <w:rPr>
          <w:rFonts w:ascii="Arial" w:hAnsi="Arial" w:cs="Arial"/>
        </w:rPr>
        <w:t>.</w:t>
      </w:r>
    </w:p>
    <w:p w14:paraId="695DBD5B" w14:textId="77777777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4" w:name="_Toc400361574"/>
      <w:r>
        <w:rPr>
          <w:rFonts w:ascii="Arial" w:hAnsi="Arial" w:cs="Arial"/>
        </w:rPr>
        <w:t>Функциональные требования</w:t>
      </w:r>
      <w:bookmarkEnd w:id="254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168D1F51" w14:textId="21713365" w:rsidR="00C9532D" w:rsidRDefault="0033472D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Упразднить</w:t>
      </w:r>
      <w:r w:rsidR="004E2418">
        <w:rPr>
          <w:rFonts w:ascii="Arial" w:hAnsi="Arial" w:cs="Arial"/>
          <w:szCs w:val="20"/>
        </w:rPr>
        <w:t xml:space="preserve"> фильтр «Тип продукта»</w:t>
      </w:r>
    </w:p>
    <w:p w14:paraId="1D04BD17" w14:textId="058424BC" w:rsidR="00C329FB" w:rsidRDefault="0033751B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Увеличить вло</w:t>
      </w:r>
      <w:r w:rsidR="006D5A42">
        <w:rPr>
          <w:rFonts w:ascii="Arial" w:hAnsi="Arial" w:cs="Arial"/>
          <w:szCs w:val="20"/>
        </w:rPr>
        <w:t>женность</w:t>
      </w:r>
      <w:r w:rsidR="002830BB">
        <w:rPr>
          <w:rFonts w:ascii="Arial" w:hAnsi="Arial" w:cs="Arial"/>
          <w:szCs w:val="20"/>
        </w:rPr>
        <w:t xml:space="preserve"> отображаемых</w:t>
      </w:r>
      <w:r w:rsidR="00310F52">
        <w:rPr>
          <w:rFonts w:ascii="Arial" w:hAnsi="Arial" w:cs="Arial"/>
          <w:szCs w:val="20"/>
        </w:rPr>
        <w:t xml:space="preserve"> К</w:t>
      </w:r>
      <w:r w:rsidR="001357D8">
        <w:rPr>
          <w:rFonts w:ascii="Arial" w:hAnsi="Arial" w:cs="Arial"/>
          <w:szCs w:val="20"/>
        </w:rPr>
        <w:t>аталогом</w:t>
      </w:r>
      <w:r>
        <w:rPr>
          <w:rFonts w:ascii="Arial" w:hAnsi="Arial" w:cs="Arial"/>
          <w:szCs w:val="20"/>
        </w:rPr>
        <w:t xml:space="preserve"> категорий до 3-х</w:t>
      </w:r>
      <w:r w:rsidR="00A143C7">
        <w:rPr>
          <w:rFonts w:ascii="Arial" w:hAnsi="Arial" w:cs="Arial"/>
          <w:szCs w:val="20"/>
        </w:rPr>
        <w:t xml:space="preserve"> уровней</w:t>
      </w:r>
    </w:p>
    <w:p w14:paraId="53BB33C7" w14:textId="7F47434A" w:rsidR="00640EB4" w:rsidRDefault="00640EB4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Добавить новое выпадающее меню</w:t>
      </w:r>
      <w:r w:rsidR="008A30AA">
        <w:rPr>
          <w:rFonts w:ascii="Arial" w:hAnsi="Arial" w:cs="Arial"/>
          <w:szCs w:val="20"/>
        </w:rPr>
        <w:t xml:space="preserve"> для ссылки</w:t>
      </w:r>
      <w:r w:rsidR="0047420B">
        <w:rPr>
          <w:rFonts w:ascii="Arial" w:hAnsi="Arial" w:cs="Arial"/>
          <w:szCs w:val="20"/>
        </w:rPr>
        <w:t xml:space="preserve"> «Каталог»</w:t>
      </w:r>
      <w:r w:rsidR="008A30AA">
        <w:rPr>
          <w:rFonts w:ascii="Arial" w:hAnsi="Arial" w:cs="Arial"/>
          <w:szCs w:val="20"/>
        </w:rPr>
        <w:t xml:space="preserve"> в шапке сайта</w:t>
      </w:r>
    </w:p>
    <w:p w14:paraId="3650AF9D" w14:textId="4B2F508E" w:rsidR="00395316" w:rsidRDefault="00395316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Доработать меню </w:t>
      </w:r>
      <w:r w:rsidR="00141EBB">
        <w:rPr>
          <w:rFonts w:ascii="Arial" w:hAnsi="Arial" w:cs="Arial"/>
          <w:szCs w:val="20"/>
        </w:rPr>
        <w:t>главной ст</w:t>
      </w:r>
      <w:r w:rsidR="00310F52">
        <w:rPr>
          <w:rFonts w:ascii="Arial" w:hAnsi="Arial" w:cs="Arial"/>
          <w:szCs w:val="20"/>
        </w:rPr>
        <w:t>раницы К</w:t>
      </w:r>
      <w:r w:rsidR="00141EBB">
        <w:rPr>
          <w:rFonts w:ascii="Arial" w:hAnsi="Arial" w:cs="Arial"/>
          <w:szCs w:val="20"/>
        </w:rPr>
        <w:t>аталога и его</w:t>
      </w:r>
      <w:r w:rsidR="00B80EAD">
        <w:rPr>
          <w:rFonts w:ascii="Arial" w:hAnsi="Arial" w:cs="Arial"/>
          <w:szCs w:val="20"/>
        </w:rPr>
        <w:t xml:space="preserve"> </w:t>
      </w:r>
      <w:r w:rsidR="00141EBB">
        <w:rPr>
          <w:rFonts w:ascii="Arial" w:hAnsi="Arial" w:cs="Arial"/>
          <w:szCs w:val="20"/>
        </w:rPr>
        <w:t>разделов</w:t>
      </w:r>
    </w:p>
    <w:p w14:paraId="0A6FF9B5" w14:textId="04CB4097" w:rsidR="00EE4AC1" w:rsidRDefault="00EE4AC1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Toc400361575"/>
      <w:r>
        <w:rPr>
          <w:rFonts w:ascii="Arial" w:hAnsi="Arial" w:cs="Arial"/>
        </w:rPr>
        <w:lastRenderedPageBreak/>
        <w:t>Описание интерфейса</w:t>
      </w:r>
      <w:bookmarkEnd w:id="255"/>
    </w:p>
    <w:p w14:paraId="0EF95C06" w14:textId="77777777" w:rsidR="008E63AF" w:rsidRDefault="008E63AF" w:rsidP="008E63AF">
      <w:pPr>
        <w:rPr>
          <w:highlight w:val="yellow"/>
        </w:rPr>
      </w:pPr>
    </w:p>
    <w:p w14:paraId="7FE7FA61" w14:textId="77777777" w:rsidR="00394BAD" w:rsidRDefault="008E63AF" w:rsidP="00394BAD">
      <w:pPr>
        <w:keepNext/>
      </w:pPr>
      <w:r>
        <w:rPr>
          <w:noProof/>
        </w:rPr>
        <w:drawing>
          <wp:inline distT="0" distB="0" distL="0" distR="0" wp14:anchorId="504BC2E3" wp14:editId="1FBD0CD0">
            <wp:extent cx="6119495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eadcrumbs_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CBF6" w14:textId="004EB97C" w:rsidR="008E63AF" w:rsidRDefault="00394BAD" w:rsidP="00394BAD">
      <w:pPr>
        <w:pStyle w:val="af6"/>
      </w:pPr>
      <w:bookmarkStart w:id="256" w:name="_Ref400364615"/>
      <w:r>
        <w:t xml:space="preserve">Рисунок </w:t>
      </w:r>
      <w:fldSimple w:instr=" SEQ Рисунок \* ARABIC ">
        <w:r w:rsidR="00B44A27">
          <w:rPr>
            <w:noProof/>
          </w:rPr>
          <w:t>1</w:t>
        </w:r>
      </w:fldSimple>
      <w:r>
        <w:t xml:space="preserve"> </w:t>
      </w:r>
      <w:r w:rsidRPr="00B731AD">
        <w:t>Хлебные крошки на странице вознаграждения (</w:t>
      </w:r>
      <w:r w:rsidR="006A7AE7">
        <w:t xml:space="preserve">для категории 3-го уровня отображается </w:t>
      </w:r>
      <w:r w:rsidRPr="00B731AD">
        <w:t xml:space="preserve">5 уровней </w:t>
      </w:r>
      <w:r w:rsidR="008D516D">
        <w:t xml:space="preserve">в </w:t>
      </w:r>
      <w:r w:rsidRPr="00B731AD">
        <w:t>иерархии)</w:t>
      </w:r>
      <w:bookmarkEnd w:id="256"/>
    </w:p>
    <w:p w14:paraId="2561AB5A" w14:textId="77777777" w:rsidR="00BB08A1" w:rsidRDefault="00BB08A1" w:rsidP="00BB08A1"/>
    <w:p w14:paraId="7EBD77F8" w14:textId="77777777" w:rsidR="00BB08A1" w:rsidRDefault="00BB08A1" w:rsidP="00BB08A1">
      <w:pPr>
        <w:keepNext/>
      </w:pPr>
      <w:r>
        <w:rPr>
          <w:noProof/>
        </w:rPr>
        <w:drawing>
          <wp:inline distT="0" distB="0" distL="0" distR="0" wp14:anchorId="388C94F0" wp14:editId="52E2A591">
            <wp:extent cx="6119495" cy="3191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opdown_menu-sp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1B7" w14:textId="7F4C4993" w:rsidR="00BB08A1" w:rsidRDefault="00BB08A1" w:rsidP="00BB08A1">
      <w:pPr>
        <w:pStyle w:val="af6"/>
      </w:pPr>
      <w:bookmarkStart w:id="257" w:name="_Ref400364708"/>
      <w:r>
        <w:t xml:space="preserve">Рисунок </w:t>
      </w:r>
      <w:fldSimple w:instr=" SEQ Рисунок \* ARABIC ">
        <w:r w:rsidR="00B44A27">
          <w:rPr>
            <w:noProof/>
          </w:rPr>
          <w:t>2</w:t>
        </w:r>
      </w:fldSimple>
      <w:bookmarkEnd w:id="257"/>
      <w:r w:rsidRPr="00BB08A1">
        <w:t xml:space="preserve"> </w:t>
      </w:r>
      <w:r>
        <w:t>Пример выпадающего меню "Каталог" в шапке сайта</w:t>
      </w:r>
    </w:p>
    <w:p w14:paraId="0702A68C" w14:textId="77777777" w:rsidR="00B44A27" w:rsidRDefault="00B44A27" w:rsidP="00B44A27"/>
    <w:p w14:paraId="13106E34" w14:textId="66964CF6" w:rsidR="00B44A27" w:rsidRDefault="00170FF4" w:rsidP="00B44A27">
      <w:pPr>
        <w:keepNext/>
      </w:pPr>
      <w:r>
        <w:rPr>
          <w:noProof/>
        </w:rPr>
        <w:drawing>
          <wp:inline distT="0" distB="0" distL="0" distR="0" wp14:anchorId="2F1360D8" wp14:editId="437F488A">
            <wp:extent cx="6119495" cy="2346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_section-sp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42C" w14:textId="4813C3ED" w:rsidR="00B44A27" w:rsidRPr="00B44A27" w:rsidRDefault="00B44A27" w:rsidP="00B44A27">
      <w:pPr>
        <w:pStyle w:val="af6"/>
      </w:pPr>
      <w:bookmarkStart w:id="258" w:name="_Ref400365444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258"/>
      <w:r w:rsidRPr="00170FF4">
        <w:t xml:space="preserve"> </w:t>
      </w:r>
      <w:r>
        <w:t>Текущее меню разделов Каталога</w:t>
      </w:r>
    </w:p>
    <w:p w14:paraId="02A72070" w14:textId="77777777" w:rsidR="0082307C" w:rsidRDefault="0082307C" w:rsidP="0082307C"/>
    <w:p w14:paraId="6F77926F" w14:textId="77777777" w:rsidR="0082307C" w:rsidRDefault="0082307C" w:rsidP="0082307C">
      <w:pPr>
        <w:keepNext/>
      </w:pPr>
      <w:r>
        <w:rPr>
          <w:noProof/>
        </w:rPr>
        <w:drawing>
          <wp:inline distT="0" distB="0" distL="0" distR="0" wp14:anchorId="7E4746F6" wp14:editId="4DE94FC9">
            <wp:extent cx="6119495" cy="41687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category-spe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2A5" w14:textId="28BE38D8" w:rsidR="0082307C" w:rsidRPr="00B44A27" w:rsidRDefault="0082307C" w:rsidP="0082307C">
      <w:pPr>
        <w:pStyle w:val="af6"/>
      </w:pPr>
      <w:bookmarkStart w:id="259" w:name="_Ref400365472"/>
      <w:r>
        <w:t xml:space="preserve">Рисунок </w:t>
      </w:r>
      <w:fldSimple w:instr=" SEQ Рисунок \* ARABIC ">
        <w:r w:rsidR="00B44A27">
          <w:rPr>
            <w:noProof/>
          </w:rPr>
          <w:t>4</w:t>
        </w:r>
      </w:fldSimple>
      <w:bookmarkEnd w:id="259"/>
      <w:r w:rsidRPr="00B44A27">
        <w:t xml:space="preserve"> </w:t>
      </w:r>
      <w:r>
        <w:t>Пример меню рубрики Каталога</w:t>
      </w:r>
    </w:p>
    <w:p w14:paraId="3B0EAC80" w14:textId="77777777" w:rsidR="00506EFD" w:rsidRDefault="00506EFD" w:rsidP="00CC5D23">
      <w:pPr>
        <w:rPr>
          <w:highlight w:val="yellow"/>
        </w:rPr>
      </w:pPr>
    </w:p>
    <w:p w14:paraId="20B1B06A" w14:textId="4F11A40E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0" w:name="_Toc400361576"/>
      <w:r>
        <w:rPr>
          <w:rFonts w:ascii="Arial" w:hAnsi="Arial" w:cs="Arial"/>
        </w:rPr>
        <w:t>Описание функционала</w:t>
      </w:r>
      <w:bookmarkEnd w:id="260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Pr="001A3FBE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A3FBE">
        <w:rPr>
          <w:rFonts w:ascii="Arial" w:eastAsiaTheme="minorHAnsi" w:hAnsi="Arial" w:cs="Arial"/>
          <w:szCs w:val="20"/>
          <w:lang w:eastAsia="en-US"/>
        </w:rPr>
        <w:t>На сайте</w:t>
      </w:r>
      <w:r w:rsidR="00454680" w:rsidRPr="001A3FBE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1A3FBE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«Коллекция».</w:t>
      </w:r>
    </w:p>
    <w:p w14:paraId="0BE4C02B" w14:textId="77777777" w:rsidR="004C53AA" w:rsidRDefault="004C53AA" w:rsidP="005F3DBC">
      <w:pPr>
        <w:spacing w:before="120" w:line="240" w:lineRule="auto"/>
        <w:rPr>
          <w:rFonts w:ascii="Arial" w:hAnsi="Arial" w:cs="Arial"/>
          <w:b/>
        </w:rPr>
      </w:pPr>
    </w:p>
    <w:p w14:paraId="79C68FAA" w14:textId="051382E3" w:rsidR="004C53AA" w:rsidRDefault="004C53AA" w:rsidP="005F3DBC">
      <w:pPr>
        <w:spacing w:before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Доработка блока фильтров </w:t>
      </w:r>
      <w:r w:rsidR="00CD10EE">
        <w:rPr>
          <w:rFonts w:ascii="Arial" w:hAnsi="Arial" w:cs="Arial"/>
          <w:b/>
        </w:rPr>
        <w:t>на страницах К</w:t>
      </w:r>
      <w:r>
        <w:rPr>
          <w:rFonts w:ascii="Arial" w:hAnsi="Arial" w:cs="Arial"/>
          <w:b/>
        </w:rPr>
        <w:t>аталога</w:t>
      </w:r>
      <w:r w:rsidR="00B756B6">
        <w:rPr>
          <w:rFonts w:ascii="Arial" w:hAnsi="Arial" w:cs="Arial"/>
          <w:b/>
        </w:rPr>
        <w:t>:</w:t>
      </w:r>
    </w:p>
    <w:p w14:paraId="10A09330" w14:textId="5394C6F1" w:rsidR="00943FCC" w:rsidRDefault="007B78C1" w:rsidP="00943FCC">
      <w:pPr>
        <w:pStyle w:val="ae"/>
        <w:numPr>
          <w:ilvl w:val="0"/>
          <w:numId w:val="68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Убрать из блока</w:t>
      </w:r>
      <w:r w:rsidR="00B756B6">
        <w:rPr>
          <w:rFonts w:ascii="Arial" w:hAnsi="Arial" w:cs="Arial"/>
        </w:rPr>
        <w:t xml:space="preserve"> фильтр по типам продуктов</w:t>
      </w:r>
      <w:r w:rsidR="002268A5">
        <w:rPr>
          <w:rFonts w:ascii="Arial" w:hAnsi="Arial" w:cs="Arial"/>
        </w:rPr>
        <w:t xml:space="preserve"> (</w:t>
      </w:r>
      <w:r w:rsidR="00003260" w:rsidRPr="00003260">
        <w:rPr>
          <w:rFonts w:ascii="Arial" w:hAnsi="Arial" w:cs="Arial"/>
        </w:rPr>
        <w:t>которые н</w:t>
      </w:r>
      <w:r w:rsidR="005069BA" w:rsidRPr="00003260">
        <w:rPr>
          <w:rFonts w:ascii="Arial" w:hAnsi="Arial" w:cs="Arial"/>
        </w:rPr>
        <w:t>а момент доработки</w:t>
      </w:r>
      <w:r w:rsidR="00FB6F93" w:rsidRPr="00003260">
        <w:rPr>
          <w:rFonts w:ascii="Arial" w:hAnsi="Arial" w:cs="Arial"/>
        </w:rPr>
        <w:t xml:space="preserve"> </w:t>
      </w:r>
      <w:r w:rsidR="00C53889" w:rsidRPr="00003260">
        <w:rPr>
          <w:rFonts w:ascii="Arial" w:hAnsi="Arial" w:cs="Arial"/>
        </w:rPr>
        <w:t>представлены категориями</w:t>
      </w:r>
      <w:r w:rsidR="000E5EDD" w:rsidRPr="00003260">
        <w:rPr>
          <w:rFonts w:ascii="Arial" w:hAnsi="Arial" w:cs="Arial"/>
        </w:rPr>
        <w:t xml:space="preserve"> 3-го уровня</w:t>
      </w:r>
      <w:r w:rsidR="00DA31CE">
        <w:rPr>
          <w:rFonts w:ascii="Arial" w:hAnsi="Arial" w:cs="Arial"/>
        </w:rPr>
        <w:t xml:space="preserve"> вложенности</w:t>
      </w:r>
      <w:r w:rsidR="002268A5">
        <w:rPr>
          <w:rFonts w:ascii="Arial" w:hAnsi="Arial" w:cs="Arial"/>
        </w:rPr>
        <w:t>)</w:t>
      </w:r>
    </w:p>
    <w:p w14:paraId="4797607F" w14:textId="77777777" w:rsidR="00BB08A1" w:rsidRPr="003D04C8" w:rsidRDefault="00BB08A1" w:rsidP="00BB08A1">
      <w:pPr>
        <w:pStyle w:val="ae"/>
        <w:spacing w:before="120" w:line="240" w:lineRule="auto"/>
        <w:ind w:left="720"/>
        <w:rPr>
          <w:rFonts w:ascii="Arial" w:hAnsi="Arial" w:cs="Arial"/>
        </w:rPr>
      </w:pPr>
    </w:p>
    <w:p w14:paraId="4366D7F5" w14:textId="3BE01923" w:rsidR="00F13156" w:rsidRDefault="003D04C8" w:rsidP="003D04C8">
      <w:pPr>
        <w:spacing w:before="120" w:line="240" w:lineRule="auto"/>
        <w:rPr>
          <w:rFonts w:ascii="Arial" w:hAnsi="Arial" w:cs="Arial"/>
          <w:b/>
        </w:rPr>
      </w:pPr>
      <w:r w:rsidRPr="003D04C8">
        <w:rPr>
          <w:rFonts w:ascii="Arial" w:hAnsi="Arial" w:cs="Arial"/>
          <w:b/>
        </w:rPr>
        <w:t>Доработка</w:t>
      </w:r>
      <w:r>
        <w:rPr>
          <w:rFonts w:ascii="Arial" w:hAnsi="Arial" w:cs="Arial"/>
          <w:b/>
        </w:rPr>
        <w:t xml:space="preserve"> </w:t>
      </w:r>
      <w:r w:rsidR="009B2234">
        <w:rPr>
          <w:rFonts w:ascii="Arial" w:hAnsi="Arial" w:cs="Arial"/>
          <w:b/>
        </w:rPr>
        <w:t>элемента «хлебные крош</w:t>
      </w:r>
      <w:r w:rsidR="00BA24C9">
        <w:rPr>
          <w:rFonts w:ascii="Arial" w:hAnsi="Arial" w:cs="Arial"/>
          <w:b/>
        </w:rPr>
        <w:t>к</w:t>
      </w:r>
      <w:r w:rsidR="009B2234">
        <w:rPr>
          <w:rFonts w:ascii="Arial" w:hAnsi="Arial" w:cs="Arial"/>
          <w:b/>
        </w:rPr>
        <w:t>и»</w:t>
      </w:r>
      <w:r w:rsidR="00882ED5">
        <w:rPr>
          <w:rFonts w:ascii="Arial" w:hAnsi="Arial" w:cs="Arial"/>
          <w:b/>
        </w:rPr>
        <w:t xml:space="preserve"> </w:t>
      </w:r>
      <w:r w:rsidR="00CB0D26">
        <w:rPr>
          <w:rFonts w:ascii="Arial" w:hAnsi="Arial" w:cs="Arial"/>
          <w:b/>
        </w:rPr>
        <w:t>на страницах</w:t>
      </w:r>
      <w:r w:rsidR="006434E5">
        <w:rPr>
          <w:rFonts w:ascii="Arial" w:hAnsi="Arial" w:cs="Arial"/>
          <w:b/>
        </w:rPr>
        <w:t xml:space="preserve"> К</w:t>
      </w:r>
      <w:r w:rsidR="00CB0D26">
        <w:rPr>
          <w:rFonts w:ascii="Arial" w:hAnsi="Arial" w:cs="Arial"/>
          <w:b/>
        </w:rPr>
        <w:t>аталога</w:t>
      </w:r>
      <w:r w:rsidR="006176C8">
        <w:rPr>
          <w:rFonts w:ascii="Arial" w:hAnsi="Arial" w:cs="Arial"/>
          <w:b/>
        </w:rPr>
        <w:t>:</w:t>
      </w:r>
    </w:p>
    <w:p w14:paraId="7D34C2E4" w14:textId="5CA8F3F6" w:rsidR="00F13156" w:rsidRDefault="003A1AF4" w:rsidP="00F13156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Необходимо увеличить максимальную вложенность отображаемых категорий</w:t>
      </w:r>
      <w:r w:rsidR="00BE4F7D">
        <w:rPr>
          <w:rFonts w:ascii="Arial" w:hAnsi="Arial" w:cs="Arial"/>
        </w:rPr>
        <w:t xml:space="preserve"> Каталога</w:t>
      </w:r>
      <w:r w:rsidR="00821C5D">
        <w:rPr>
          <w:rFonts w:ascii="Arial" w:hAnsi="Arial" w:cs="Arial"/>
        </w:rPr>
        <w:t xml:space="preserve"> в элементе «Хлебные крошки»</w:t>
      </w:r>
    </w:p>
    <w:p w14:paraId="2EF863F6" w14:textId="2A269FBA" w:rsidR="00CA3602" w:rsidRDefault="00CA3602" w:rsidP="00CA3602">
      <w:pPr>
        <w:pStyle w:val="ae"/>
        <w:numPr>
          <w:ilvl w:val="1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 странице вознаграждения</w:t>
      </w:r>
    </w:p>
    <w:p w14:paraId="3504407D" w14:textId="2F903DE6" w:rsidR="003D04C8" w:rsidRDefault="00310F52" w:rsidP="00DF0A33">
      <w:pPr>
        <w:pStyle w:val="ae"/>
        <w:numPr>
          <w:ilvl w:val="1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 странице К</w:t>
      </w:r>
      <w:r w:rsidR="00CA3602">
        <w:rPr>
          <w:rFonts w:ascii="Arial" w:hAnsi="Arial" w:cs="Arial"/>
        </w:rPr>
        <w:t>аталога</w:t>
      </w:r>
    </w:p>
    <w:p w14:paraId="7A98EC65" w14:textId="0A857DC0" w:rsidR="00233FEE" w:rsidRDefault="00233FEE" w:rsidP="00233FEE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Внешний вид элемента остаётся неизменным</w:t>
      </w:r>
      <w:r w:rsidR="00AC57A4">
        <w:rPr>
          <w:rFonts w:ascii="Arial" w:hAnsi="Arial" w:cs="Arial"/>
        </w:rPr>
        <w:t xml:space="preserve"> (см.</w:t>
      </w:r>
      <w:r w:rsidR="00AC57A4" w:rsidRPr="00AC57A4">
        <w:rPr>
          <w:rFonts w:ascii="Arial" w:hAnsi="Arial" w:cs="Arial"/>
          <w:color w:val="4F81BD" w:themeColor="accent1"/>
        </w:rPr>
        <w:t xml:space="preserve"> </w:t>
      </w:r>
      <w:r w:rsidR="00AC57A4" w:rsidRPr="00AC57A4">
        <w:rPr>
          <w:rFonts w:ascii="Arial" w:hAnsi="Arial" w:cs="Arial"/>
          <w:color w:val="4F81BD" w:themeColor="accent1"/>
        </w:rPr>
        <w:fldChar w:fldCharType="begin"/>
      </w:r>
      <w:r w:rsidR="00AC57A4" w:rsidRPr="00AC57A4">
        <w:rPr>
          <w:rFonts w:ascii="Arial" w:hAnsi="Arial" w:cs="Arial"/>
          <w:color w:val="4F81BD" w:themeColor="accent1"/>
        </w:rPr>
        <w:instrText xml:space="preserve"> REF _Ref400364615 \h </w:instrText>
      </w:r>
      <w:r w:rsidR="00AC57A4" w:rsidRPr="00AC57A4">
        <w:rPr>
          <w:rFonts w:ascii="Arial" w:hAnsi="Arial" w:cs="Arial"/>
          <w:color w:val="4F81BD" w:themeColor="accent1"/>
        </w:rPr>
      </w:r>
      <w:r w:rsidR="00AC57A4" w:rsidRPr="00AC57A4">
        <w:rPr>
          <w:rFonts w:ascii="Arial" w:hAnsi="Arial" w:cs="Arial"/>
          <w:color w:val="4F81BD" w:themeColor="accent1"/>
        </w:rPr>
        <w:fldChar w:fldCharType="separate"/>
      </w:r>
      <w:r w:rsidR="00AC57A4" w:rsidRPr="00AC57A4">
        <w:rPr>
          <w:color w:val="4F81BD" w:themeColor="accent1"/>
        </w:rPr>
        <w:t xml:space="preserve">Рисунок </w:t>
      </w:r>
      <w:r w:rsidR="00AC57A4" w:rsidRPr="00AC57A4">
        <w:rPr>
          <w:noProof/>
          <w:color w:val="4F81BD" w:themeColor="accent1"/>
        </w:rPr>
        <w:t>1</w:t>
      </w:r>
      <w:r w:rsidR="00AC57A4" w:rsidRPr="00AC57A4">
        <w:rPr>
          <w:rFonts w:ascii="Arial" w:hAnsi="Arial" w:cs="Arial"/>
          <w:color w:val="4F81BD" w:themeColor="accent1"/>
        </w:rPr>
        <w:fldChar w:fldCharType="end"/>
      </w:r>
      <w:r w:rsidR="00AC57A4">
        <w:rPr>
          <w:rFonts w:ascii="Arial" w:hAnsi="Arial" w:cs="Arial"/>
        </w:rPr>
        <w:t>)</w:t>
      </w:r>
    </w:p>
    <w:p w14:paraId="4033EDA1" w14:textId="77777777" w:rsidR="005B5D4F" w:rsidRDefault="005B5D4F" w:rsidP="005B5D4F">
      <w:pPr>
        <w:spacing w:before="120" w:line="240" w:lineRule="auto"/>
        <w:rPr>
          <w:rFonts w:ascii="Arial" w:hAnsi="Arial" w:cs="Arial"/>
          <w:b/>
        </w:rPr>
      </w:pPr>
    </w:p>
    <w:p w14:paraId="5DF16863" w14:textId="442B5539" w:rsidR="005B5D4F" w:rsidRDefault="006833ED" w:rsidP="005B5D4F">
      <w:pPr>
        <w:spacing w:before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Создание н</w:t>
      </w:r>
      <w:r w:rsidR="005D1189">
        <w:rPr>
          <w:rFonts w:ascii="Arial" w:hAnsi="Arial" w:cs="Arial"/>
          <w:b/>
        </w:rPr>
        <w:t>ового</w:t>
      </w:r>
      <w:r w:rsidR="00885402">
        <w:rPr>
          <w:rFonts w:ascii="Arial" w:hAnsi="Arial" w:cs="Arial"/>
          <w:b/>
        </w:rPr>
        <w:t xml:space="preserve"> выпадающего</w:t>
      </w:r>
      <w:r w:rsidR="005B5D4F" w:rsidRPr="005B5D4F">
        <w:rPr>
          <w:rFonts w:ascii="Arial" w:hAnsi="Arial" w:cs="Arial"/>
          <w:b/>
        </w:rPr>
        <w:t xml:space="preserve"> меню</w:t>
      </w:r>
      <w:r w:rsidR="00FB7D82">
        <w:rPr>
          <w:rFonts w:ascii="Arial" w:hAnsi="Arial" w:cs="Arial"/>
          <w:b/>
        </w:rPr>
        <w:t xml:space="preserve"> </w:t>
      </w:r>
      <w:r w:rsidR="003702B1">
        <w:rPr>
          <w:rFonts w:ascii="Arial" w:hAnsi="Arial" w:cs="Arial"/>
          <w:b/>
        </w:rPr>
        <w:t>по ссылке</w:t>
      </w:r>
      <w:r w:rsidR="00FB7D82">
        <w:rPr>
          <w:rFonts w:ascii="Arial" w:hAnsi="Arial" w:cs="Arial"/>
          <w:b/>
        </w:rPr>
        <w:t xml:space="preserve"> «Каталог» в шапке сайта</w:t>
      </w:r>
      <w:r w:rsidR="005012B3">
        <w:rPr>
          <w:rFonts w:ascii="Arial" w:hAnsi="Arial" w:cs="Arial"/>
          <w:b/>
        </w:rPr>
        <w:t>:</w:t>
      </w:r>
    </w:p>
    <w:p w14:paraId="017BC43A" w14:textId="6ECEB967" w:rsidR="00DF754E" w:rsidRDefault="00FD699B" w:rsidP="00DF754E">
      <w:pPr>
        <w:pStyle w:val="ae"/>
        <w:numPr>
          <w:ilvl w:val="0"/>
          <w:numId w:val="70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При клике на </w:t>
      </w:r>
      <w:r w:rsidR="002D4210">
        <w:rPr>
          <w:rFonts w:ascii="Arial" w:hAnsi="Arial" w:cs="Arial"/>
        </w:rPr>
        <w:t xml:space="preserve">пункт </w:t>
      </w:r>
      <w:r>
        <w:rPr>
          <w:rFonts w:ascii="Arial" w:hAnsi="Arial" w:cs="Arial"/>
        </w:rPr>
        <w:t xml:space="preserve">меню «Каталог» </w:t>
      </w:r>
      <w:r w:rsidR="002D4210">
        <w:rPr>
          <w:rFonts w:ascii="Arial" w:hAnsi="Arial" w:cs="Arial"/>
        </w:rPr>
        <w:t>в шапке сайта</w:t>
      </w:r>
      <w:r w:rsidR="0058322B" w:rsidRPr="0058322B">
        <w:rPr>
          <w:rFonts w:ascii="Arial" w:hAnsi="Arial" w:cs="Arial"/>
        </w:rPr>
        <w:t xml:space="preserve"> </w:t>
      </w:r>
      <w:r w:rsidR="0058322B">
        <w:rPr>
          <w:rFonts w:ascii="Arial" w:hAnsi="Arial" w:cs="Arial"/>
        </w:rPr>
        <w:t>должно появляться новое выпадающее меню</w:t>
      </w:r>
      <w:r w:rsidR="00AD61D6">
        <w:rPr>
          <w:rFonts w:ascii="Arial" w:hAnsi="Arial" w:cs="Arial"/>
        </w:rPr>
        <w:t xml:space="preserve"> (см. </w:t>
      </w:r>
      <w:r w:rsidR="00AD61D6" w:rsidRPr="001F1002">
        <w:rPr>
          <w:rFonts w:ascii="Arial" w:hAnsi="Arial" w:cs="Arial"/>
          <w:color w:val="4F81BD" w:themeColor="accent1"/>
        </w:rPr>
        <w:fldChar w:fldCharType="begin"/>
      </w:r>
      <w:r w:rsidR="00AD61D6" w:rsidRPr="001F1002">
        <w:rPr>
          <w:rFonts w:ascii="Arial" w:hAnsi="Arial" w:cs="Arial"/>
          <w:color w:val="4F81BD" w:themeColor="accent1"/>
        </w:rPr>
        <w:instrText xml:space="preserve"> REF _Ref400364708 \h </w:instrText>
      </w:r>
      <w:r w:rsidR="00AD61D6" w:rsidRPr="001F1002">
        <w:rPr>
          <w:rFonts w:ascii="Arial" w:hAnsi="Arial" w:cs="Arial"/>
          <w:color w:val="4F81BD" w:themeColor="accent1"/>
        </w:rPr>
      </w:r>
      <w:r w:rsidR="00AD61D6" w:rsidRPr="001F1002">
        <w:rPr>
          <w:rFonts w:ascii="Arial" w:hAnsi="Arial" w:cs="Arial"/>
          <w:color w:val="4F81BD" w:themeColor="accent1"/>
        </w:rPr>
        <w:fldChar w:fldCharType="separate"/>
      </w:r>
      <w:r w:rsidR="00AD61D6" w:rsidRPr="001F1002">
        <w:rPr>
          <w:color w:val="4F81BD" w:themeColor="accent1"/>
        </w:rPr>
        <w:t xml:space="preserve">Рисунок </w:t>
      </w:r>
      <w:r w:rsidR="00AD61D6" w:rsidRPr="001F1002">
        <w:rPr>
          <w:noProof/>
          <w:color w:val="4F81BD" w:themeColor="accent1"/>
        </w:rPr>
        <w:t>2</w:t>
      </w:r>
      <w:r w:rsidR="00AD61D6" w:rsidRPr="001F1002">
        <w:rPr>
          <w:rFonts w:ascii="Arial" w:hAnsi="Arial" w:cs="Arial"/>
          <w:color w:val="4F81BD" w:themeColor="accent1"/>
        </w:rPr>
        <w:fldChar w:fldCharType="end"/>
      </w:r>
      <w:r w:rsidR="00AD61D6">
        <w:rPr>
          <w:rFonts w:ascii="Arial" w:hAnsi="Arial" w:cs="Arial"/>
        </w:rPr>
        <w:t>)</w:t>
      </w:r>
    </w:p>
    <w:p w14:paraId="2C8D6E57" w14:textId="6567D189" w:rsidR="0058322B" w:rsidRDefault="0058322B" w:rsidP="00DF754E">
      <w:pPr>
        <w:pStyle w:val="ae"/>
        <w:numPr>
          <w:ilvl w:val="0"/>
          <w:numId w:val="70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Новое выпадающее меню </w:t>
      </w:r>
      <w:r w:rsidR="000D24B2">
        <w:rPr>
          <w:rFonts w:ascii="Arial" w:hAnsi="Arial" w:cs="Arial"/>
        </w:rPr>
        <w:t>состоит</w:t>
      </w:r>
      <w:r>
        <w:rPr>
          <w:rFonts w:ascii="Arial" w:hAnsi="Arial" w:cs="Arial"/>
        </w:rPr>
        <w:t xml:space="preserve"> </w:t>
      </w:r>
      <w:r w:rsidR="000D24B2">
        <w:rPr>
          <w:rFonts w:ascii="Arial" w:hAnsi="Arial" w:cs="Arial"/>
        </w:rPr>
        <w:t>их двух частей</w:t>
      </w:r>
      <w:r>
        <w:rPr>
          <w:rFonts w:ascii="Arial" w:hAnsi="Arial" w:cs="Arial"/>
        </w:rPr>
        <w:t>:</w:t>
      </w:r>
    </w:p>
    <w:p w14:paraId="48CED732" w14:textId="56316DAD" w:rsidR="0058322B" w:rsidRDefault="0058322B" w:rsidP="0058322B">
      <w:pPr>
        <w:pStyle w:val="ae"/>
        <w:numPr>
          <w:ilvl w:val="1"/>
          <w:numId w:val="70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список разделов</w:t>
      </w:r>
      <w:r w:rsidR="00310F52">
        <w:rPr>
          <w:rFonts w:ascii="Arial" w:hAnsi="Arial" w:cs="Arial"/>
        </w:rPr>
        <w:t xml:space="preserve"> К</w:t>
      </w:r>
      <w:r>
        <w:rPr>
          <w:rFonts w:ascii="Arial" w:hAnsi="Arial" w:cs="Arial"/>
        </w:rPr>
        <w:t>аталога (слева)</w:t>
      </w:r>
    </w:p>
    <w:p w14:paraId="4B5BA70E" w14:textId="3A9D49EF" w:rsidR="0058322B" w:rsidRDefault="0058322B" w:rsidP="0058322B">
      <w:pPr>
        <w:pStyle w:val="ae"/>
        <w:numPr>
          <w:ilvl w:val="1"/>
          <w:numId w:val="70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двухуровневый список рубрик и подрубрик </w:t>
      </w:r>
      <w:r w:rsidR="00310F52">
        <w:rPr>
          <w:rFonts w:ascii="Arial" w:hAnsi="Arial" w:cs="Arial"/>
        </w:rPr>
        <w:t>К</w:t>
      </w:r>
      <w:r w:rsidR="00D26667">
        <w:rPr>
          <w:rFonts w:ascii="Arial" w:hAnsi="Arial" w:cs="Arial"/>
        </w:rPr>
        <w:t xml:space="preserve">аталога </w:t>
      </w:r>
      <w:r>
        <w:rPr>
          <w:rFonts w:ascii="Arial" w:hAnsi="Arial" w:cs="Arial"/>
        </w:rPr>
        <w:t>(справа)</w:t>
      </w:r>
    </w:p>
    <w:p w14:paraId="3008B7C0" w14:textId="5C71E0BF" w:rsidR="003557C4" w:rsidRDefault="003557C4" w:rsidP="003557C4">
      <w:pPr>
        <w:pStyle w:val="ae"/>
        <w:numPr>
          <w:ilvl w:val="0"/>
          <w:numId w:val="70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выборе раздела в левой части меню, в правой её части </w:t>
      </w:r>
      <w:r w:rsidR="00994EF6">
        <w:rPr>
          <w:rFonts w:ascii="Arial" w:hAnsi="Arial" w:cs="Arial"/>
        </w:rPr>
        <w:t>должны отобража</w:t>
      </w:r>
      <w:r>
        <w:rPr>
          <w:rFonts w:ascii="Arial" w:hAnsi="Arial" w:cs="Arial"/>
        </w:rPr>
        <w:t>т</w:t>
      </w:r>
      <w:r w:rsidR="00994EF6">
        <w:rPr>
          <w:rFonts w:ascii="Arial" w:hAnsi="Arial" w:cs="Arial"/>
        </w:rPr>
        <w:t>ь</w:t>
      </w:r>
      <w:r>
        <w:rPr>
          <w:rFonts w:ascii="Arial" w:hAnsi="Arial" w:cs="Arial"/>
        </w:rPr>
        <w:t>ся рубрики и подрубрики данного раздела</w:t>
      </w:r>
      <w:r w:rsidR="00B54184">
        <w:rPr>
          <w:rFonts w:ascii="Arial" w:hAnsi="Arial" w:cs="Arial"/>
        </w:rPr>
        <w:t xml:space="preserve"> (если </w:t>
      </w:r>
      <w:r w:rsidR="00561699">
        <w:rPr>
          <w:rFonts w:ascii="Arial" w:hAnsi="Arial" w:cs="Arial"/>
        </w:rPr>
        <w:t>есть</w:t>
      </w:r>
      <w:bookmarkStart w:id="261" w:name="_GoBack"/>
      <w:bookmarkEnd w:id="261"/>
      <w:r w:rsidR="00B54184">
        <w:rPr>
          <w:rFonts w:ascii="Arial" w:hAnsi="Arial" w:cs="Arial"/>
        </w:rPr>
        <w:t>)</w:t>
      </w:r>
    </w:p>
    <w:p w14:paraId="08137F78" w14:textId="6A001CF3" w:rsidR="000D24B2" w:rsidRDefault="00544EAC" w:rsidP="003557C4">
      <w:pPr>
        <w:pStyle w:val="ae"/>
        <w:numPr>
          <w:ilvl w:val="0"/>
          <w:numId w:val="70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</w:t>
      </w:r>
      <w:r w:rsidR="00CE466B">
        <w:rPr>
          <w:rFonts w:ascii="Arial" w:hAnsi="Arial" w:cs="Arial"/>
        </w:rPr>
        <w:t>снять</w:t>
      </w:r>
      <w:r w:rsidR="00844BA0">
        <w:rPr>
          <w:rFonts w:ascii="Arial" w:hAnsi="Arial" w:cs="Arial"/>
        </w:rPr>
        <w:t xml:space="preserve"> </w:t>
      </w:r>
      <w:r w:rsidR="00266D56">
        <w:rPr>
          <w:rFonts w:ascii="Arial" w:hAnsi="Arial" w:cs="Arial"/>
        </w:rPr>
        <w:t xml:space="preserve">текущие </w:t>
      </w:r>
      <w:r w:rsidR="00844BA0">
        <w:rPr>
          <w:rFonts w:ascii="Arial" w:hAnsi="Arial" w:cs="Arial"/>
        </w:rPr>
        <w:t>ограни</w:t>
      </w:r>
      <w:r w:rsidR="00266D56">
        <w:rPr>
          <w:rFonts w:ascii="Arial" w:hAnsi="Arial" w:cs="Arial"/>
        </w:rPr>
        <w:t>чения</w:t>
      </w:r>
      <w:r w:rsidR="00844BA0">
        <w:rPr>
          <w:rFonts w:ascii="Arial" w:hAnsi="Arial" w:cs="Arial"/>
        </w:rPr>
        <w:t xml:space="preserve"> на показ выпадающего </w:t>
      </w:r>
      <w:r>
        <w:rPr>
          <w:rFonts w:ascii="Arial" w:hAnsi="Arial" w:cs="Arial"/>
        </w:rPr>
        <w:t xml:space="preserve">меню </w:t>
      </w:r>
      <w:r w:rsidR="00844BA0">
        <w:rPr>
          <w:rFonts w:ascii="Arial" w:hAnsi="Arial" w:cs="Arial"/>
        </w:rPr>
        <w:t xml:space="preserve">по ссылке </w:t>
      </w:r>
      <w:r>
        <w:rPr>
          <w:rFonts w:ascii="Arial" w:hAnsi="Arial" w:cs="Arial"/>
        </w:rPr>
        <w:t>«Каталог»</w:t>
      </w:r>
      <w:r w:rsidR="00266D56">
        <w:rPr>
          <w:rFonts w:ascii="Arial" w:hAnsi="Arial" w:cs="Arial"/>
        </w:rPr>
        <w:t xml:space="preserve">: </w:t>
      </w:r>
      <w:r w:rsidR="0069390A">
        <w:rPr>
          <w:rFonts w:ascii="Arial" w:hAnsi="Arial" w:cs="Arial"/>
        </w:rPr>
        <w:t xml:space="preserve">функция выпадающего меню должна быть </w:t>
      </w:r>
      <w:r w:rsidR="007E7B96">
        <w:rPr>
          <w:rFonts w:ascii="Arial" w:hAnsi="Arial" w:cs="Arial"/>
        </w:rPr>
        <w:t>досту</w:t>
      </w:r>
      <w:r w:rsidR="00E21334">
        <w:rPr>
          <w:rFonts w:ascii="Arial" w:hAnsi="Arial" w:cs="Arial"/>
        </w:rPr>
        <w:t>пна</w:t>
      </w:r>
      <w:r w:rsidR="0069390A">
        <w:rPr>
          <w:rFonts w:ascii="Arial" w:hAnsi="Arial" w:cs="Arial"/>
        </w:rPr>
        <w:t xml:space="preserve"> на </w:t>
      </w:r>
      <w:r w:rsidR="00266D56">
        <w:rPr>
          <w:rFonts w:ascii="Arial" w:hAnsi="Arial" w:cs="Arial"/>
        </w:rPr>
        <w:t>всех страниц</w:t>
      </w:r>
      <w:r w:rsidR="0069390A">
        <w:rPr>
          <w:rFonts w:ascii="Arial" w:hAnsi="Arial" w:cs="Arial"/>
        </w:rPr>
        <w:t>ах</w:t>
      </w:r>
      <w:r w:rsidR="00266D56">
        <w:rPr>
          <w:rFonts w:ascii="Arial" w:hAnsi="Arial" w:cs="Arial"/>
        </w:rPr>
        <w:t xml:space="preserve"> сайта</w:t>
      </w:r>
    </w:p>
    <w:p w14:paraId="7001CC2C" w14:textId="77777777" w:rsidR="00E5075F" w:rsidRDefault="00E5075F" w:rsidP="00E5075F">
      <w:pPr>
        <w:spacing w:before="120" w:line="240" w:lineRule="auto"/>
        <w:rPr>
          <w:rFonts w:ascii="Arial" w:hAnsi="Arial" w:cs="Arial"/>
        </w:rPr>
      </w:pPr>
    </w:p>
    <w:p w14:paraId="79E2E6B2" w14:textId="4DCCFCF3" w:rsidR="00E5075F" w:rsidRDefault="00310F52" w:rsidP="00E5075F">
      <w:pPr>
        <w:spacing w:before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Доработки меню К</w:t>
      </w:r>
      <w:r w:rsidR="00E5075F" w:rsidRPr="00E5075F">
        <w:rPr>
          <w:rFonts w:ascii="Arial" w:hAnsi="Arial" w:cs="Arial"/>
          <w:b/>
        </w:rPr>
        <w:t>аталога</w:t>
      </w:r>
      <w:r w:rsidR="00B33C0C">
        <w:rPr>
          <w:rFonts w:ascii="Arial" w:hAnsi="Arial" w:cs="Arial"/>
          <w:b/>
        </w:rPr>
        <w:t xml:space="preserve"> на сайте</w:t>
      </w:r>
      <w:r w:rsidR="000643FC">
        <w:rPr>
          <w:rFonts w:ascii="Arial" w:hAnsi="Arial" w:cs="Arial"/>
          <w:b/>
        </w:rPr>
        <w:t>:</w:t>
      </w:r>
    </w:p>
    <w:p w14:paraId="0BA0DA98" w14:textId="06B1EB5F" w:rsidR="00FA7F99" w:rsidRDefault="00FF3592" w:rsidP="00C9378B">
      <w:pPr>
        <w:pStyle w:val="ae"/>
        <w:numPr>
          <w:ilvl w:val="0"/>
          <w:numId w:val="72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 главной странице</w:t>
      </w:r>
      <w:r w:rsidR="00310F52">
        <w:rPr>
          <w:rFonts w:ascii="Arial" w:hAnsi="Arial" w:cs="Arial"/>
        </w:rPr>
        <w:t xml:space="preserve"> К</w:t>
      </w:r>
      <w:r w:rsidR="00FA7F99" w:rsidRPr="00FA7F99">
        <w:rPr>
          <w:rFonts w:ascii="Arial" w:hAnsi="Arial" w:cs="Arial"/>
        </w:rPr>
        <w:t>аталога</w:t>
      </w:r>
      <w:r w:rsidR="00FA7F99">
        <w:rPr>
          <w:rFonts w:ascii="Arial" w:hAnsi="Arial" w:cs="Arial"/>
        </w:rPr>
        <w:t xml:space="preserve"> </w:t>
      </w:r>
      <w:r w:rsidR="005B15E4">
        <w:rPr>
          <w:rFonts w:ascii="Arial" w:hAnsi="Arial" w:cs="Arial"/>
        </w:rPr>
        <w:t xml:space="preserve">должно отображаться </w:t>
      </w:r>
      <w:r w:rsidRPr="005B15E4">
        <w:rPr>
          <w:rFonts w:ascii="Arial" w:hAnsi="Arial" w:cs="Arial"/>
          <w:b/>
        </w:rPr>
        <w:t>меню</w:t>
      </w:r>
      <w:r w:rsidR="005B15E4" w:rsidRPr="005B15E4">
        <w:rPr>
          <w:rFonts w:ascii="Arial" w:hAnsi="Arial" w:cs="Arial"/>
          <w:b/>
        </w:rPr>
        <w:t xml:space="preserve"> разделов</w:t>
      </w:r>
      <w:r w:rsidR="005B15E4">
        <w:rPr>
          <w:rFonts w:ascii="Arial" w:hAnsi="Arial" w:cs="Arial"/>
        </w:rPr>
        <w:t xml:space="preserve">: </w:t>
      </w:r>
      <w:r w:rsidR="00543C9B">
        <w:rPr>
          <w:rFonts w:ascii="Arial" w:hAnsi="Arial" w:cs="Arial"/>
        </w:rPr>
        <w:t>одноуровневый</w:t>
      </w:r>
      <w:r w:rsidR="006C4371">
        <w:rPr>
          <w:rFonts w:ascii="Arial" w:hAnsi="Arial" w:cs="Arial"/>
        </w:rPr>
        <w:t xml:space="preserve"> список разделов </w:t>
      </w:r>
      <w:r w:rsidR="00310F52">
        <w:rPr>
          <w:rFonts w:ascii="Arial" w:hAnsi="Arial" w:cs="Arial"/>
        </w:rPr>
        <w:t>К</w:t>
      </w:r>
      <w:r w:rsidR="006C4371">
        <w:rPr>
          <w:rFonts w:ascii="Arial" w:hAnsi="Arial" w:cs="Arial"/>
        </w:rPr>
        <w:t>аталога</w:t>
      </w:r>
      <w:r w:rsidR="008A35C2">
        <w:rPr>
          <w:rFonts w:ascii="Arial" w:hAnsi="Arial" w:cs="Arial"/>
        </w:rPr>
        <w:t xml:space="preserve"> (см. </w:t>
      </w:r>
      <w:r w:rsidR="008A35C2" w:rsidRPr="008A35C2">
        <w:rPr>
          <w:rFonts w:ascii="Arial" w:hAnsi="Arial" w:cs="Arial"/>
          <w:color w:val="4F81BD" w:themeColor="accent1"/>
        </w:rPr>
        <w:fldChar w:fldCharType="begin"/>
      </w:r>
      <w:r w:rsidR="008A35C2" w:rsidRPr="008A35C2">
        <w:rPr>
          <w:rFonts w:ascii="Arial" w:hAnsi="Arial" w:cs="Arial"/>
          <w:color w:val="4F81BD" w:themeColor="accent1"/>
        </w:rPr>
        <w:instrText xml:space="preserve"> REF _Ref400365444 \h </w:instrText>
      </w:r>
      <w:r w:rsidR="008A35C2" w:rsidRPr="008A35C2">
        <w:rPr>
          <w:rFonts w:ascii="Arial" w:hAnsi="Arial" w:cs="Arial"/>
          <w:color w:val="4F81BD" w:themeColor="accent1"/>
        </w:rPr>
      </w:r>
      <w:r w:rsidR="008A35C2" w:rsidRPr="008A35C2">
        <w:rPr>
          <w:rFonts w:ascii="Arial" w:hAnsi="Arial" w:cs="Arial"/>
          <w:color w:val="4F81BD" w:themeColor="accent1"/>
        </w:rPr>
        <w:fldChar w:fldCharType="separate"/>
      </w:r>
      <w:r w:rsidR="008A35C2" w:rsidRPr="008A35C2">
        <w:rPr>
          <w:color w:val="4F81BD" w:themeColor="accent1"/>
        </w:rPr>
        <w:t xml:space="preserve">Рисунок </w:t>
      </w:r>
      <w:r w:rsidR="008A35C2" w:rsidRPr="008A35C2">
        <w:rPr>
          <w:noProof/>
          <w:color w:val="4F81BD" w:themeColor="accent1"/>
        </w:rPr>
        <w:t>3</w:t>
      </w:r>
      <w:r w:rsidR="008A35C2" w:rsidRPr="008A35C2">
        <w:rPr>
          <w:rFonts w:ascii="Arial" w:hAnsi="Arial" w:cs="Arial"/>
          <w:color w:val="4F81BD" w:themeColor="accent1"/>
        </w:rPr>
        <w:fldChar w:fldCharType="end"/>
      </w:r>
      <w:r w:rsidR="008A35C2">
        <w:rPr>
          <w:rFonts w:ascii="Arial" w:hAnsi="Arial" w:cs="Arial"/>
        </w:rPr>
        <w:t>)</w:t>
      </w:r>
    </w:p>
    <w:p w14:paraId="6A051563" w14:textId="3619EAF4" w:rsidR="00FA7F99" w:rsidRDefault="00DB55A6" w:rsidP="00C9378B">
      <w:pPr>
        <w:pStyle w:val="ae"/>
        <w:numPr>
          <w:ilvl w:val="0"/>
          <w:numId w:val="72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523FB3">
        <w:rPr>
          <w:rFonts w:ascii="Arial" w:hAnsi="Arial" w:cs="Arial"/>
        </w:rPr>
        <w:t>нутри раздела</w:t>
      </w:r>
      <w:r w:rsidR="00310F52">
        <w:rPr>
          <w:rFonts w:ascii="Arial" w:hAnsi="Arial" w:cs="Arial"/>
        </w:rPr>
        <w:t xml:space="preserve"> К</w:t>
      </w:r>
      <w:r w:rsidR="0025371D">
        <w:rPr>
          <w:rFonts w:ascii="Arial" w:hAnsi="Arial" w:cs="Arial"/>
        </w:rPr>
        <w:t>аталога</w:t>
      </w:r>
      <w:r>
        <w:rPr>
          <w:rFonts w:ascii="Arial" w:hAnsi="Arial" w:cs="Arial"/>
        </w:rPr>
        <w:t xml:space="preserve"> должно</w:t>
      </w:r>
      <w:r w:rsidR="007B34C1">
        <w:rPr>
          <w:rFonts w:ascii="Arial" w:hAnsi="Arial" w:cs="Arial"/>
        </w:rPr>
        <w:t xml:space="preserve"> отображаться </w:t>
      </w:r>
      <w:r w:rsidR="007B34C1" w:rsidRPr="007B34C1">
        <w:rPr>
          <w:rFonts w:ascii="Arial" w:hAnsi="Arial" w:cs="Arial"/>
          <w:b/>
        </w:rPr>
        <w:t>меню рубрик</w:t>
      </w:r>
      <w:r w:rsidR="007B34C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A05AC">
        <w:rPr>
          <w:rFonts w:ascii="Arial" w:hAnsi="Arial" w:cs="Arial"/>
        </w:rPr>
        <w:t xml:space="preserve">двухуровневый </w:t>
      </w:r>
      <w:r>
        <w:rPr>
          <w:rFonts w:ascii="Arial" w:hAnsi="Arial" w:cs="Arial"/>
        </w:rPr>
        <w:t>с</w:t>
      </w:r>
      <w:r w:rsidR="00D47A11">
        <w:rPr>
          <w:rFonts w:ascii="Arial" w:hAnsi="Arial" w:cs="Arial"/>
        </w:rPr>
        <w:t>п</w:t>
      </w:r>
      <w:r w:rsidR="000827A0">
        <w:rPr>
          <w:rFonts w:ascii="Arial" w:hAnsi="Arial" w:cs="Arial"/>
        </w:rPr>
        <w:t>исок рубрик и подрубрик этого</w:t>
      </w:r>
      <w:r>
        <w:rPr>
          <w:rFonts w:ascii="Arial" w:hAnsi="Arial" w:cs="Arial"/>
        </w:rPr>
        <w:t xml:space="preserve"> раздела</w:t>
      </w:r>
      <w:r w:rsidR="008A35C2">
        <w:rPr>
          <w:rFonts w:ascii="Arial" w:hAnsi="Arial" w:cs="Arial"/>
        </w:rPr>
        <w:t xml:space="preserve"> (см. </w:t>
      </w:r>
      <w:r w:rsidR="008A35C2" w:rsidRPr="008A35C2">
        <w:rPr>
          <w:rFonts w:ascii="Arial" w:hAnsi="Arial" w:cs="Arial"/>
          <w:color w:val="4F81BD" w:themeColor="accent1"/>
        </w:rPr>
        <w:fldChar w:fldCharType="begin"/>
      </w:r>
      <w:r w:rsidR="008A35C2" w:rsidRPr="008A35C2">
        <w:rPr>
          <w:rFonts w:ascii="Arial" w:hAnsi="Arial" w:cs="Arial"/>
          <w:color w:val="4F81BD" w:themeColor="accent1"/>
        </w:rPr>
        <w:instrText xml:space="preserve"> REF _Ref400365472 \h </w:instrText>
      </w:r>
      <w:r w:rsidR="008A35C2" w:rsidRPr="008A35C2">
        <w:rPr>
          <w:rFonts w:ascii="Arial" w:hAnsi="Arial" w:cs="Arial"/>
          <w:color w:val="4F81BD" w:themeColor="accent1"/>
        </w:rPr>
      </w:r>
      <w:r w:rsidR="008A35C2" w:rsidRPr="008A35C2">
        <w:rPr>
          <w:rFonts w:ascii="Arial" w:hAnsi="Arial" w:cs="Arial"/>
          <w:color w:val="4F81BD" w:themeColor="accent1"/>
        </w:rPr>
        <w:fldChar w:fldCharType="separate"/>
      </w:r>
      <w:r w:rsidR="008A35C2" w:rsidRPr="008A35C2">
        <w:rPr>
          <w:color w:val="4F81BD" w:themeColor="accent1"/>
        </w:rPr>
        <w:t xml:space="preserve">Рисунок </w:t>
      </w:r>
      <w:r w:rsidR="008A35C2" w:rsidRPr="008A35C2">
        <w:rPr>
          <w:noProof/>
          <w:color w:val="4F81BD" w:themeColor="accent1"/>
        </w:rPr>
        <w:t>4</w:t>
      </w:r>
      <w:r w:rsidR="008A35C2" w:rsidRPr="008A35C2">
        <w:rPr>
          <w:rFonts w:ascii="Arial" w:hAnsi="Arial" w:cs="Arial"/>
          <w:color w:val="4F81BD" w:themeColor="accent1"/>
        </w:rPr>
        <w:fldChar w:fldCharType="end"/>
      </w:r>
      <w:r w:rsidR="008A35C2">
        <w:rPr>
          <w:rFonts w:ascii="Arial" w:hAnsi="Arial" w:cs="Arial"/>
        </w:rPr>
        <w:t>)</w:t>
      </w:r>
    </w:p>
    <w:p w14:paraId="73AF0DDA" w14:textId="3CABDD37" w:rsidR="00805C1C" w:rsidRDefault="00256717" w:rsidP="00DF0A33">
      <w:pPr>
        <w:pStyle w:val="ae"/>
        <w:numPr>
          <w:ilvl w:val="0"/>
          <w:numId w:val="72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</w:t>
      </w:r>
      <w:r w:rsidR="003F3333">
        <w:rPr>
          <w:rFonts w:ascii="Arial" w:hAnsi="Arial" w:cs="Arial"/>
        </w:rPr>
        <w:t>раздел не содержит рубрик</w:t>
      </w:r>
      <w:r w:rsidR="000B52A5">
        <w:rPr>
          <w:rFonts w:ascii="Arial" w:hAnsi="Arial" w:cs="Arial"/>
        </w:rPr>
        <w:t>,</w:t>
      </w:r>
      <w:r w:rsidR="00CD0DF0">
        <w:rPr>
          <w:rFonts w:ascii="Arial" w:hAnsi="Arial" w:cs="Arial"/>
        </w:rPr>
        <w:t xml:space="preserve"> </w:t>
      </w:r>
      <w:r w:rsidR="00CB13DD">
        <w:rPr>
          <w:rFonts w:ascii="Arial" w:hAnsi="Arial" w:cs="Arial"/>
        </w:rPr>
        <w:t xml:space="preserve">вместо </w:t>
      </w:r>
      <w:r w:rsidR="00CD0DF0">
        <w:rPr>
          <w:rFonts w:ascii="Arial" w:hAnsi="Arial" w:cs="Arial"/>
        </w:rPr>
        <w:t>меню рубрик</w:t>
      </w:r>
      <w:r w:rsidR="000B52A5">
        <w:rPr>
          <w:rFonts w:ascii="Arial" w:hAnsi="Arial" w:cs="Arial"/>
        </w:rPr>
        <w:t xml:space="preserve"> должно </w:t>
      </w:r>
      <w:r w:rsidR="00CB13DD">
        <w:rPr>
          <w:rFonts w:ascii="Arial" w:hAnsi="Arial" w:cs="Arial"/>
        </w:rPr>
        <w:t>отображаться</w:t>
      </w:r>
      <w:r w:rsidR="00370E91">
        <w:rPr>
          <w:rFonts w:ascii="Arial" w:hAnsi="Arial" w:cs="Arial"/>
        </w:rPr>
        <w:t xml:space="preserve"> </w:t>
      </w:r>
      <w:r w:rsidR="00192177">
        <w:rPr>
          <w:rFonts w:ascii="Arial" w:hAnsi="Arial" w:cs="Arial"/>
        </w:rPr>
        <w:t>меню разделов</w:t>
      </w:r>
      <w:r w:rsidR="008057A2">
        <w:rPr>
          <w:rFonts w:ascii="Arial" w:hAnsi="Arial" w:cs="Arial"/>
        </w:rPr>
        <w:t>, как на главной странице</w:t>
      </w:r>
      <w:r w:rsidR="00310F52">
        <w:rPr>
          <w:rFonts w:ascii="Arial" w:hAnsi="Arial" w:cs="Arial"/>
        </w:rPr>
        <w:t xml:space="preserve"> К</w:t>
      </w:r>
      <w:r w:rsidR="00E67F3A">
        <w:rPr>
          <w:rFonts w:ascii="Arial" w:hAnsi="Arial" w:cs="Arial"/>
        </w:rPr>
        <w:t>аталога</w:t>
      </w:r>
    </w:p>
    <w:p w14:paraId="27426701" w14:textId="77777777" w:rsidR="00143EA3" w:rsidRDefault="00143EA3" w:rsidP="00DF0A33">
      <w:pPr>
        <w:spacing w:line="240" w:lineRule="auto"/>
        <w:rPr>
          <w:rFonts w:ascii="Arial" w:hAnsi="Arial" w:cs="Arial"/>
        </w:rPr>
      </w:pPr>
    </w:p>
    <w:p w14:paraId="49A78B81" w14:textId="511DEFD3" w:rsidR="00941F9D" w:rsidRPr="00062EC1" w:rsidRDefault="00B720F4" w:rsidP="00DF0A33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="00900C5F" w:rsidRPr="00900C5F">
        <w:rPr>
          <w:rFonts w:ascii="Arial" w:hAnsi="Arial" w:cs="Arial"/>
          <w:color w:val="0070C0"/>
        </w:rPr>
        <w:fldChar w:fldCharType="begin"/>
      </w:r>
      <w:r w:rsidR="00900C5F" w:rsidRPr="00900C5F">
        <w:rPr>
          <w:rFonts w:ascii="Arial" w:hAnsi="Arial" w:cs="Arial"/>
          <w:color w:val="0070C0"/>
        </w:rPr>
        <w:instrText xml:space="preserve"> REF _Ref398578189 \h </w:instrText>
      </w:r>
      <w:r w:rsidR="00900C5F" w:rsidRPr="00900C5F">
        <w:rPr>
          <w:rFonts w:ascii="Arial" w:hAnsi="Arial" w:cs="Arial"/>
          <w:color w:val="0070C0"/>
        </w:rPr>
      </w:r>
      <w:r w:rsidR="00900C5F" w:rsidRPr="00900C5F">
        <w:rPr>
          <w:rFonts w:ascii="Arial" w:hAnsi="Arial" w:cs="Arial"/>
          <w:color w:val="0070C0"/>
        </w:rPr>
        <w:fldChar w:fldCharType="separate"/>
      </w:r>
      <w:r w:rsidR="00900C5F" w:rsidRPr="00900C5F">
        <w:rPr>
          <w:rFonts w:ascii="Arial" w:hAnsi="Arial" w:cs="Arial"/>
          <w:color w:val="0070C0"/>
        </w:rPr>
        <w:t>Требования к Заказчику</w:t>
      </w:r>
      <w:r w:rsidR="00900C5F" w:rsidRPr="00900C5F">
        <w:rPr>
          <w:rFonts w:ascii="Arial" w:hAnsi="Arial" w:cs="Arial"/>
          <w:color w:val="0070C0"/>
        </w:rPr>
        <w:fldChar w:fldCharType="end"/>
      </w:r>
      <w:r w:rsidR="00900C5F">
        <w:rPr>
          <w:rFonts w:ascii="Arial" w:hAnsi="Arial" w:cs="Arial"/>
          <w:color w:val="0070C0"/>
        </w:rPr>
        <w:t>.</w:t>
      </w:r>
    </w:p>
    <w:p w14:paraId="558F1048" w14:textId="18ACF76C" w:rsidR="00941F9D" w:rsidRDefault="00941F9D" w:rsidP="00A06437">
      <w:pPr>
        <w:pStyle w:val="3"/>
        <w:numPr>
          <w:ilvl w:val="2"/>
          <w:numId w:val="11"/>
        </w:numPr>
        <w:spacing w:before="360" w:after="240" w:line="240" w:lineRule="auto"/>
      </w:pPr>
      <w:bookmarkStart w:id="262" w:name="_Toc400361577"/>
      <w:r w:rsidRPr="00941F9D">
        <w:rPr>
          <w:rFonts w:ascii="Arial" w:hAnsi="Arial" w:cs="Arial"/>
        </w:rPr>
        <w:t>Ограничения</w:t>
      </w:r>
      <w:r>
        <w:t xml:space="preserve"> и допущения</w:t>
      </w:r>
      <w:bookmarkEnd w:id="262"/>
    </w:p>
    <w:p w14:paraId="1C88B562" w14:textId="77777777" w:rsidR="00C63F0B" w:rsidRDefault="00C63F0B" w:rsidP="00C63F0B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>
        <w:rPr>
          <w:rFonts w:ascii="Arial" w:hAnsi="Arial" w:cs="Arial"/>
          <w:b/>
          <w:szCs w:val="20"/>
        </w:rPr>
        <w:t>Заказчик</w:t>
      </w:r>
      <w:r w:rsidRPr="00296386">
        <w:rPr>
          <w:rFonts w:ascii="Arial" w:hAnsi="Arial" w:cs="Arial"/>
          <w:b/>
          <w:szCs w:val="20"/>
        </w:rPr>
        <w:t xml:space="preserve"> 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43A34199" w14:textId="61513058" w:rsidR="00C63F0B" w:rsidRDefault="00C63F0B" w:rsidP="00C63F0B">
      <w:pPr>
        <w:pStyle w:val="ae"/>
        <w:numPr>
          <w:ilvl w:val="0"/>
          <w:numId w:val="25"/>
        </w:numPr>
        <w:ind w:left="357" w:hanging="357"/>
        <w:rPr>
          <w:rFonts w:ascii="Arial" w:hAnsi="Arial" w:cs="Arial"/>
        </w:rPr>
      </w:pPr>
      <w:r w:rsidRPr="008E22D6">
        <w:rPr>
          <w:rFonts w:ascii="Arial" w:hAnsi="Arial" w:cs="Arial"/>
        </w:rPr>
        <w:t>Оценка трудоемкости реализации может измениться после предоставления Заказчиком прототипа. Если трудоемкость увеличится, Заказчику необходимо будет обратиться к Исполнителю с сервисным запросом.</w:t>
      </w:r>
    </w:p>
    <w:p w14:paraId="25FA19C8" w14:textId="5636A8D3" w:rsidR="00435A41" w:rsidRPr="008E22D6" w:rsidRDefault="00824CAD" w:rsidP="00C63F0B">
      <w:pPr>
        <w:pStyle w:val="ae"/>
        <w:numPr>
          <w:ilvl w:val="0"/>
          <w:numId w:val="25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Изменения</w:t>
      </w:r>
      <w:r w:rsidR="00435A41">
        <w:rPr>
          <w:rFonts w:ascii="Arial" w:hAnsi="Arial" w:cs="Arial"/>
        </w:rPr>
        <w:t xml:space="preserve"> структуры категори</w:t>
      </w:r>
      <w:r w:rsidR="0097120B">
        <w:rPr>
          <w:rFonts w:ascii="Arial" w:hAnsi="Arial" w:cs="Arial"/>
        </w:rPr>
        <w:t>й</w:t>
      </w:r>
      <w:r w:rsidR="0097120B" w:rsidRPr="0097120B">
        <w:rPr>
          <w:rFonts w:ascii="Arial" w:hAnsi="Arial" w:cs="Arial"/>
        </w:rPr>
        <w:t xml:space="preserve"> </w:t>
      </w:r>
      <w:r w:rsidR="0097120B">
        <w:rPr>
          <w:rFonts w:ascii="Arial" w:hAnsi="Arial" w:cs="Arial"/>
        </w:rPr>
        <w:t>(</w:t>
      </w:r>
      <w:r w:rsidR="00537075">
        <w:rPr>
          <w:rFonts w:ascii="Arial" w:hAnsi="Arial" w:cs="Arial"/>
        </w:rPr>
        <w:t>добавления</w:t>
      </w:r>
      <w:r w:rsidR="0097120B">
        <w:rPr>
          <w:rFonts w:ascii="Arial" w:hAnsi="Arial" w:cs="Arial"/>
        </w:rPr>
        <w:t xml:space="preserve">, </w:t>
      </w:r>
      <w:r w:rsidR="00537075">
        <w:rPr>
          <w:rFonts w:ascii="Arial" w:hAnsi="Arial" w:cs="Arial"/>
        </w:rPr>
        <w:t>удаления</w:t>
      </w:r>
      <w:r w:rsidR="0097120B">
        <w:rPr>
          <w:rFonts w:ascii="Arial" w:hAnsi="Arial" w:cs="Arial"/>
        </w:rPr>
        <w:t>, объедин</w:t>
      </w:r>
      <w:r w:rsidR="00537075">
        <w:rPr>
          <w:rFonts w:ascii="Arial" w:hAnsi="Arial" w:cs="Arial"/>
        </w:rPr>
        <w:t>ения и т.</w:t>
      </w:r>
      <w:r w:rsidR="00FB7B07">
        <w:rPr>
          <w:rFonts w:ascii="Arial" w:hAnsi="Arial" w:cs="Arial"/>
        </w:rPr>
        <w:t>д</w:t>
      </w:r>
      <w:r w:rsidR="00537075">
        <w:rPr>
          <w:rFonts w:ascii="Arial" w:hAnsi="Arial" w:cs="Arial"/>
        </w:rPr>
        <w:t>.</w:t>
      </w:r>
      <w:r w:rsidR="0097120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не включены</w:t>
      </w:r>
      <w:r w:rsidR="00BE0380">
        <w:rPr>
          <w:rFonts w:ascii="Arial" w:hAnsi="Arial" w:cs="Arial"/>
        </w:rPr>
        <w:t xml:space="preserve"> в состав данной спецификации. Данные работы </w:t>
      </w:r>
      <w:r w:rsidR="00C97815">
        <w:rPr>
          <w:rFonts w:ascii="Arial" w:hAnsi="Arial" w:cs="Arial"/>
        </w:rPr>
        <w:t>могут быть</w:t>
      </w:r>
      <w:r w:rsidR="0014217A">
        <w:rPr>
          <w:rFonts w:ascii="Arial" w:hAnsi="Arial" w:cs="Arial"/>
        </w:rPr>
        <w:t xml:space="preserve"> запрошены</w:t>
      </w:r>
      <w:r w:rsidR="00BE0380">
        <w:rPr>
          <w:rFonts w:ascii="Arial" w:hAnsi="Arial" w:cs="Arial"/>
        </w:rPr>
        <w:t xml:space="preserve"> в рамках сервисных </w:t>
      </w:r>
      <w:r w:rsidR="005E77D4">
        <w:rPr>
          <w:rFonts w:ascii="Arial" w:hAnsi="Arial" w:cs="Arial"/>
        </w:rPr>
        <w:t>работ</w:t>
      </w:r>
      <w:r w:rsidR="004537B6">
        <w:rPr>
          <w:rFonts w:ascii="Arial" w:hAnsi="Arial" w:cs="Arial"/>
        </w:rPr>
        <w:t>,</w:t>
      </w:r>
      <w:r w:rsidR="00B036AF">
        <w:rPr>
          <w:rFonts w:ascii="Arial" w:hAnsi="Arial" w:cs="Arial"/>
        </w:rPr>
        <w:t xml:space="preserve"> либо </w:t>
      </w:r>
      <w:r w:rsidR="00B036AF">
        <w:rPr>
          <w:rFonts w:ascii="Arial" w:hAnsi="Arial" w:cs="Arial"/>
        </w:rPr>
        <w:t>выполнены Заказчиком самостоятельно</w:t>
      </w:r>
      <w:r w:rsidR="00B036AF">
        <w:rPr>
          <w:rFonts w:ascii="Arial" w:hAnsi="Arial" w:cs="Arial"/>
        </w:rPr>
        <w:t>,</w:t>
      </w:r>
      <w:r w:rsidR="004537B6">
        <w:rPr>
          <w:rFonts w:ascii="Arial" w:hAnsi="Arial" w:cs="Arial"/>
        </w:rPr>
        <w:t xml:space="preserve"> и не</w:t>
      </w:r>
      <w:r w:rsidR="00C06AE6">
        <w:rPr>
          <w:rFonts w:ascii="Arial" w:hAnsi="Arial" w:cs="Arial"/>
        </w:rPr>
        <w:t xml:space="preserve"> </w:t>
      </w:r>
      <w:r w:rsidR="004537B6">
        <w:rPr>
          <w:rFonts w:ascii="Arial" w:hAnsi="Arial" w:cs="Arial"/>
        </w:rPr>
        <w:t>зависят</w:t>
      </w:r>
      <w:r w:rsidR="00BE03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 реализации описываемого функционала</w:t>
      </w:r>
      <w:r w:rsidR="00BE0380">
        <w:rPr>
          <w:rFonts w:ascii="Arial" w:hAnsi="Arial" w:cs="Arial"/>
        </w:rPr>
        <w:t>.</w:t>
      </w:r>
    </w:p>
    <w:p w14:paraId="38C55314" w14:textId="77777777" w:rsidR="00C63F0B" w:rsidRPr="00941F9D" w:rsidRDefault="00C63F0B" w:rsidP="00941F9D"/>
    <w:p w14:paraId="00491818" w14:textId="5D1F1B91" w:rsidR="00A04135" w:rsidRDefault="00A04135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63" w:name="_Ref392625928"/>
      <w:bookmarkStart w:id="264" w:name="_Ref398578189"/>
      <w:bookmarkStart w:id="265" w:name="_Toc400361578"/>
      <w:r>
        <w:rPr>
          <w:rFonts w:ascii="Arial" w:hAnsi="Arial" w:cs="Arial"/>
        </w:rPr>
        <w:t xml:space="preserve">Требования к </w:t>
      </w:r>
      <w:bookmarkEnd w:id="251"/>
      <w:bookmarkEnd w:id="263"/>
      <w:r w:rsidR="00752D46">
        <w:rPr>
          <w:rFonts w:ascii="Arial" w:hAnsi="Arial" w:cs="Arial"/>
        </w:rPr>
        <w:t>Заказчику</w:t>
      </w:r>
      <w:bookmarkEnd w:id="264"/>
      <w:bookmarkEnd w:id="265"/>
    </w:p>
    <w:p w14:paraId="0C44ADF6" w14:textId="7856CC9E" w:rsidR="00B720F4" w:rsidRPr="003377AC" w:rsidRDefault="00A25167" w:rsidP="008C0B27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6" w:name="_Ref379996180"/>
      <w:bookmarkStart w:id="267" w:name="_Toc380000935"/>
      <w:bookmarkStart w:id="268" w:name="_Ref388984024"/>
      <w:bookmarkStart w:id="269" w:name="_Ref392601217"/>
      <w:bookmarkStart w:id="270" w:name="_Toc400361579"/>
      <w:r w:rsidRPr="003377AC">
        <w:rPr>
          <w:rFonts w:ascii="Arial" w:hAnsi="Arial" w:cs="Arial"/>
        </w:rPr>
        <w:t xml:space="preserve">Требования к предоставлению материалов </w:t>
      </w:r>
      <w:bookmarkEnd w:id="266"/>
      <w:bookmarkEnd w:id="267"/>
      <w:r w:rsidR="00691940" w:rsidRPr="003377AC">
        <w:rPr>
          <w:rFonts w:ascii="Arial" w:hAnsi="Arial" w:cs="Arial"/>
        </w:rPr>
        <w:t>для функци</w:t>
      </w:r>
      <w:r w:rsidR="003065BF" w:rsidRPr="003377AC">
        <w:rPr>
          <w:rFonts w:ascii="Arial" w:hAnsi="Arial" w:cs="Arial"/>
        </w:rPr>
        <w:t>и</w:t>
      </w:r>
      <w:r w:rsidR="00691940" w:rsidRPr="003377AC">
        <w:rPr>
          <w:rFonts w:ascii="Arial" w:hAnsi="Arial" w:cs="Arial"/>
        </w:rPr>
        <w:t xml:space="preserve"> </w:t>
      </w:r>
      <w:bookmarkEnd w:id="268"/>
      <w:bookmarkEnd w:id="269"/>
      <w:r w:rsidR="008C0B27" w:rsidRPr="008C0B27">
        <w:rPr>
          <w:rFonts w:ascii="Arial" w:hAnsi="Arial" w:cs="Arial"/>
        </w:rPr>
        <w:t xml:space="preserve">MLVTBPLK-164 </w:t>
      </w:r>
      <w:r w:rsidR="00310F52">
        <w:rPr>
          <w:rFonts w:ascii="Arial" w:hAnsi="Arial" w:cs="Arial"/>
        </w:rPr>
        <w:t>Внесение изменений в структуру К</w:t>
      </w:r>
      <w:r w:rsidR="008C0B27" w:rsidRPr="008C0B27">
        <w:rPr>
          <w:rFonts w:ascii="Arial" w:hAnsi="Arial" w:cs="Arial"/>
        </w:rPr>
        <w:t>аталога</w:t>
      </w:r>
      <w:bookmarkEnd w:id="270"/>
    </w:p>
    <w:p w14:paraId="03C39552" w14:textId="4B74B7C4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 xml:space="preserve">От </w:t>
      </w:r>
      <w:r w:rsidR="00314C66">
        <w:rPr>
          <w:rFonts w:ascii="Arial" w:hAnsi="Arial" w:cs="Arial"/>
          <w:b/>
        </w:rPr>
        <w:t>Заказчика</w:t>
      </w:r>
      <w:r w:rsidR="00691940">
        <w:rPr>
          <w:rFonts w:ascii="Arial" w:hAnsi="Arial" w:cs="Arial"/>
          <w:b/>
        </w:rPr>
        <w:t xml:space="preserve"> необходим</w:t>
      </w:r>
      <w:r w:rsidR="004527B6">
        <w:rPr>
          <w:rFonts w:ascii="Arial" w:hAnsi="Arial" w:cs="Arial"/>
          <w:b/>
        </w:rPr>
        <w:t>ы</w:t>
      </w:r>
      <w:r w:rsidRPr="00462387">
        <w:rPr>
          <w:rFonts w:ascii="Arial" w:hAnsi="Arial" w:cs="Arial"/>
          <w:b/>
        </w:rPr>
        <w:t>:</w:t>
      </w:r>
    </w:p>
    <w:p w14:paraId="69393F27" w14:textId="740E8E65" w:rsidR="00CB12B7" w:rsidRDefault="000C034B" w:rsidP="00CB12B7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F267EE">
        <w:rPr>
          <w:rFonts w:ascii="Arial" w:hAnsi="Arial" w:cs="Arial"/>
        </w:rPr>
        <w:t>рототип</w:t>
      </w:r>
      <w:r w:rsidR="009F3B42">
        <w:rPr>
          <w:rFonts w:ascii="Arial" w:hAnsi="Arial" w:cs="Arial"/>
        </w:rPr>
        <w:t xml:space="preserve"> с новым выпадающим меню по ссылке «Каталог» </w:t>
      </w:r>
      <w:r w:rsidR="00BA4B68">
        <w:rPr>
          <w:rFonts w:ascii="Arial" w:hAnsi="Arial" w:cs="Arial"/>
        </w:rPr>
        <w:t>в шапке сайта</w:t>
      </w:r>
      <w:r w:rsidR="00330017">
        <w:rPr>
          <w:rFonts w:ascii="Arial" w:hAnsi="Arial" w:cs="Arial"/>
        </w:rPr>
        <w:t xml:space="preserve"> (см. пример на </w:t>
      </w:r>
      <w:r w:rsidR="00330017" w:rsidRPr="00330017">
        <w:rPr>
          <w:rFonts w:ascii="Arial" w:hAnsi="Arial" w:cs="Arial"/>
          <w:color w:val="4F81BD" w:themeColor="accent1"/>
        </w:rPr>
        <w:fldChar w:fldCharType="begin"/>
      </w:r>
      <w:r w:rsidR="00330017" w:rsidRPr="00330017">
        <w:rPr>
          <w:rFonts w:ascii="Arial" w:hAnsi="Arial" w:cs="Arial"/>
          <w:color w:val="4F81BD" w:themeColor="accent1"/>
        </w:rPr>
        <w:instrText xml:space="preserve"> REF _Ref400364708 \h </w:instrText>
      </w:r>
      <w:r w:rsidR="00330017" w:rsidRPr="00330017">
        <w:rPr>
          <w:rFonts w:ascii="Arial" w:hAnsi="Arial" w:cs="Arial"/>
          <w:color w:val="4F81BD" w:themeColor="accent1"/>
        </w:rPr>
      </w:r>
      <w:r w:rsidR="00330017" w:rsidRPr="00330017">
        <w:rPr>
          <w:rFonts w:ascii="Arial" w:hAnsi="Arial" w:cs="Arial"/>
          <w:color w:val="4F81BD" w:themeColor="accent1"/>
        </w:rPr>
        <w:fldChar w:fldCharType="separate"/>
      </w:r>
      <w:r w:rsidR="00330017" w:rsidRPr="00330017">
        <w:rPr>
          <w:color w:val="4F81BD" w:themeColor="accent1"/>
        </w:rPr>
        <w:t xml:space="preserve">Рисунке </w:t>
      </w:r>
      <w:r w:rsidR="00330017" w:rsidRPr="00330017">
        <w:rPr>
          <w:noProof/>
          <w:color w:val="4F81BD" w:themeColor="accent1"/>
        </w:rPr>
        <w:t>2</w:t>
      </w:r>
      <w:r w:rsidR="00330017" w:rsidRPr="00330017">
        <w:rPr>
          <w:rFonts w:ascii="Arial" w:hAnsi="Arial" w:cs="Arial"/>
          <w:color w:val="4F81BD" w:themeColor="accent1"/>
        </w:rPr>
        <w:fldChar w:fldCharType="end"/>
      </w:r>
      <w:r w:rsidR="00330017">
        <w:rPr>
          <w:rFonts w:ascii="Arial" w:hAnsi="Arial" w:cs="Arial"/>
        </w:rPr>
        <w:t>)</w:t>
      </w:r>
      <w:r w:rsidR="00560309">
        <w:rPr>
          <w:rFonts w:ascii="Arial" w:hAnsi="Arial" w:cs="Arial"/>
        </w:rPr>
        <w:t>. При разработке прототипа следует иметь ввиду:</w:t>
      </w:r>
    </w:p>
    <w:p w14:paraId="24E1588B" w14:textId="026F5361" w:rsidR="00560309" w:rsidRDefault="00912AA6" w:rsidP="00560309">
      <w:pPr>
        <w:pStyle w:val="ae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Ссылки на разделы, рубрики и подрубрики имеют два состояния: активное и нормальное</w:t>
      </w:r>
    </w:p>
    <w:p w14:paraId="6733C608" w14:textId="48411F1F" w:rsidR="00301E1D" w:rsidRDefault="00301E1D" w:rsidP="00560309">
      <w:pPr>
        <w:pStyle w:val="ae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Некоторые разделы могут не содержать в себе рубрик</w:t>
      </w:r>
    </w:p>
    <w:p w14:paraId="37BAAA97" w14:textId="0F2F4158" w:rsidR="00203552" w:rsidRDefault="00203552" w:rsidP="00560309">
      <w:pPr>
        <w:pStyle w:val="ae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Некоторые рубрики могут не содержать в себе подрубрик</w:t>
      </w:r>
    </w:p>
    <w:p w14:paraId="418CA2B9" w14:textId="05525F10" w:rsidR="00675875" w:rsidRDefault="000C186E" w:rsidP="00CB12B7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F267EE">
        <w:rPr>
          <w:rFonts w:ascii="Arial" w:hAnsi="Arial" w:cs="Arial"/>
        </w:rPr>
        <w:t>рототип</w:t>
      </w:r>
      <w:r w:rsidR="00675875">
        <w:rPr>
          <w:rFonts w:ascii="Arial" w:hAnsi="Arial" w:cs="Arial"/>
        </w:rPr>
        <w:t xml:space="preserve"> с меню разделов</w:t>
      </w:r>
      <w:r w:rsidR="00310F52">
        <w:rPr>
          <w:rFonts w:ascii="Arial" w:hAnsi="Arial" w:cs="Arial"/>
        </w:rPr>
        <w:t xml:space="preserve"> для главной страницы К</w:t>
      </w:r>
      <w:r w:rsidR="00675875">
        <w:rPr>
          <w:rFonts w:ascii="Arial" w:hAnsi="Arial" w:cs="Arial"/>
        </w:rPr>
        <w:t>аталога</w:t>
      </w:r>
      <w:r w:rsidR="003614EC">
        <w:rPr>
          <w:rFonts w:ascii="Arial" w:hAnsi="Arial" w:cs="Arial"/>
        </w:rPr>
        <w:t xml:space="preserve"> (см.</w:t>
      </w:r>
      <w:r w:rsidR="005515F7">
        <w:rPr>
          <w:rFonts w:ascii="Arial" w:hAnsi="Arial" w:cs="Arial"/>
        </w:rPr>
        <w:t xml:space="preserve"> текущую реализацию</w:t>
      </w:r>
      <w:r w:rsidR="003614EC">
        <w:rPr>
          <w:rFonts w:ascii="Arial" w:hAnsi="Arial" w:cs="Arial"/>
        </w:rPr>
        <w:t xml:space="preserve"> </w:t>
      </w:r>
      <w:r w:rsidR="003614EC" w:rsidRPr="003614EC">
        <w:rPr>
          <w:rFonts w:ascii="Arial" w:hAnsi="Arial" w:cs="Arial"/>
          <w:color w:val="4F81BD" w:themeColor="accent1"/>
        </w:rPr>
        <w:fldChar w:fldCharType="begin"/>
      </w:r>
      <w:r w:rsidR="003614EC" w:rsidRPr="003614EC">
        <w:rPr>
          <w:rFonts w:ascii="Arial" w:hAnsi="Arial" w:cs="Arial"/>
          <w:color w:val="4F81BD" w:themeColor="accent1"/>
        </w:rPr>
        <w:instrText xml:space="preserve"> REF _Ref400365444 \h </w:instrText>
      </w:r>
      <w:r w:rsidR="003614EC" w:rsidRPr="003614EC">
        <w:rPr>
          <w:rFonts w:ascii="Arial" w:hAnsi="Arial" w:cs="Arial"/>
          <w:color w:val="4F81BD" w:themeColor="accent1"/>
        </w:rPr>
      </w:r>
      <w:r w:rsidR="003614EC" w:rsidRPr="003614EC">
        <w:rPr>
          <w:rFonts w:ascii="Arial" w:hAnsi="Arial" w:cs="Arial"/>
          <w:color w:val="4F81BD" w:themeColor="accent1"/>
        </w:rPr>
        <w:fldChar w:fldCharType="separate"/>
      </w:r>
      <w:r w:rsidR="003614EC" w:rsidRPr="003614EC">
        <w:rPr>
          <w:color w:val="4F81BD" w:themeColor="accent1"/>
        </w:rPr>
        <w:t xml:space="preserve">Рисунок </w:t>
      </w:r>
      <w:r w:rsidR="003614EC" w:rsidRPr="003614EC">
        <w:rPr>
          <w:noProof/>
          <w:color w:val="4F81BD" w:themeColor="accent1"/>
        </w:rPr>
        <w:t>3</w:t>
      </w:r>
      <w:r w:rsidR="003614EC" w:rsidRPr="003614EC">
        <w:rPr>
          <w:rFonts w:ascii="Arial" w:hAnsi="Arial" w:cs="Arial"/>
          <w:color w:val="4F81BD" w:themeColor="accent1"/>
        </w:rPr>
        <w:fldChar w:fldCharType="end"/>
      </w:r>
      <w:r w:rsidR="003614EC">
        <w:rPr>
          <w:rFonts w:ascii="Arial" w:hAnsi="Arial" w:cs="Arial"/>
        </w:rPr>
        <w:t>)</w:t>
      </w:r>
      <w:r w:rsidR="00D74056">
        <w:rPr>
          <w:rFonts w:ascii="Arial" w:hAnsi="Arial" w:cs="Arial"/>
        </w:rPr>
        <w:t>. При разработке прототипа следует иметь ввиду:</w:t>
      </w:r>
    </w:p>
    <w:p w14:paraId="022674CE" w14:textId="07B9E5B4" w:rsidR="00EA756C" w:rsidRDefault="00D74056" w:rsidP="00EA756C">
      <w:pPr>
        <w:pStyle w:val="ae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 качестве меню разделов можно использовать текущее меню каталога. В этом случае прототип не нужен.</w:t>
      </w:r>
    </w:p>
    <w:p w14:paraId="647B3083" w14:textId="65010CFF" w:rsidR="00397348" w:rsidRDefault="00397348" w:rsidP="00EA756C">
      <w:pPr>
        <w:pStyle w:val="ae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Ссылки на разделы имеют два состояния: активное и нормальное</w:t>
      </w:r>
    </w:p>
    <w:p w14:paraId="7A6834DB" w14:textId="4359646A" w:rsidR="00377A8F" w:rsidRDefault="000C186E" w:rsidP="00377A8F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F267EE">
        <w:rPr>
          <w:rFonts w:ascii="Arial" w:hAnsi="Arial" w:cs="Arial"/>
        </w:rPr>
        <w:t>рототип</w:t>
      </w:r>
      <w:r w:rsidR="00675875">
        <w:rPr>
          <w:rFonts w:ascii="Arial" w:hAnsi="Arial" w:cs="Arial"/>
        </w:rPr>
        <w:t xml:space="preserve"> </w:t>
      </w:r>
      <w:r w:rsidR="009951CC">
        <w:rPr>
          <w:rFonts w:ascii="Arial" w:hAnsi="Arial" w:cs="Arial"/>
        </w:rPr>
        <w:t>с мен</w:t>
      </w:r>
      <w:r w:rsidR="00310F52">
        <w:rPr>
          <w:rFonts w:ascii="Arial" w:hAnsi="Arial" w:cs="Arial"/>
        </w:rPr>
        <w:t>ю рубрик для страниц разделов К</w:t>
      </w:r>
      <w:r w:rsidR="009951CC">
        <w:rPr>
          <w:rFonts w:ascii="Arial" w:hAnsi="Arial" w:cs="Arial"/>
        </w:rPr>
        <w:t>аталога</w:t>
      </w:r>
      <w:r w:rsidR="003614EC">
        <w:rPr>
          <w:rFonts w:ascii="Arial" w:hAnsi="Arial" w:cs="Arial"/>
        </w:rPr>
        <w:t xml:space="preserve"> (см. пример на </w:t>
      </w:r>
      <w:r w:rsidR="003614EC" w:rsidRPr="003614EC">
        <w:rPr>
          <w:rFonts w:ascii="Arial" w:hAnsi="Arial" w:cs="Arial"/>
          <w:color w:val="4F81BD" w:themeColor="accent1"/>
        </w:rPr>
        <w:fldChar w:fldCharType="begin"/>
      </w:r>
      <w:r w:rsidR="003614EC" w:rsidRPr="003614EC">
        <w:rPr>
          <w:rFonts w:ascii="Arial" w:hAnsi="Arial" w:cs="Arial"/>
          <w:color w:val="4F81BD" w:themeColor="accent1"/>
        </w:rPr>
        <w:instrText xml:space="preserve"> REF _Ref400365472 \h </w:instrText>
      </w:r>
      <w:r w:rsidR="003614EC" w:rsidRPr="003614EC">
        <w:rPr>
          <w:rFonts w:ascii="Arial" w:hAnsi="Arial" w:cs="Arial"/>
          <w:color w:val="4F81BD" w:themeColor="accent1"/>
        </w:rPr>
      </w:r>
      <w:r w:rsidR="003614EC" w:rsidRPr="003614EC">
        <w:rPr>
          <w:rFonts w:ascii="Arial" w:hAnsi="Arial" w:cs="Arial"/>
          <w:color w:val="4F81BD" w:themeColor="accent1"/>
        </w:rPr>
        <w:fldChar w:fldCharType="separate"/>
      </w:r>
      <w:r w:rsidR="003614EC" w:rsidRPr="003614EC">
        <w:rPr>
          <w:color w:val="4F81BD" w:themeColor="accent1"/>
        </w:rPr>
        <w:t xml:space="preserve">Рисунке </w:t>
      </w:r>
      <w:r w:rsidR="003614EC" w:rsidRPr="003614EC">
        <w:rPr>
          <w:noProof/>
          <w:color w:val="4F81BD" w:themeColor="accent1"/>
        </w:rPr>
        <w:t>4</w:t>
      </w:r>
      <w:r w:rsidR="003614EC" w:rsidRPr="003614EC">
        <w:rPr>
          <w:rFonts w:ascii="Arial" w:hAnsi="Arial" w:cs="Arial"/>
          <w:color w:val="4F81BD" w:themeColor="accent1"/>
        </w:rPr>
        <w:fldChar w:fldCharType="end"/>
      </w:r>
      <w:r w:rsidR="003614EC">
        <w:rPr>
          <w:rFonts w:ascii="Arial" w:hAnsi="Arial" w:cs="Arial"/>
        </w:rPr>
        <w:t>)</w:t>
      </w:r>
      <w:r w:rsidR="002E32AB">
        <w:rPr>
          <w:rFonts w:ascii="Arial" w:hAnsi="Arial" w:cs="Arial"/>
        </w:rPr>
        <w:t>. При разработке прототипа следует иметь ввиду:</w:t>
      </w:r>
    </w:p>
    <w:p w14:paraId="599712F8" w14:textId="6E2F4916" w:rsidR="00886048" w:rsidRPr="00377A8F" w:rsidRDefault="00886048" w:rsidP="00377A8F">
      <w:pPr>
        <w:pStyle w:val="ae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 w:rsidRPr="00377A8F">
        <w:rPr>
          <w:rFonts w:ascii="Arial" w:hAnsi="Arial" w:cs="Arial"/>
        </w:rPr>
        <w:t xml:space="preserve">Ссылки на рубрики и подрубрики </w:t>
      </w:r>
      <w:r w:rsidR="00697E06">
        <w:rPr>
          <w:rFonts w:ascii="Arial" w:hAnsi="Arial" w:cs="Arial"/>
        </w:rPr>
        <w:t>имеют два состояния: активное и нормальное</w:t>
      </w:r>
    </w:p>
    <w:p w14:paraId="11192228" w14:textId="268079AC" w:rsidR="00FF4FE7" w:rsidRPr="00957145" w:rsidRDefault="002E32AB" w:rsidP="00886048">
      <w:pPr>
        <w:pStyle w:val="ae"/>
        <w:numPr>
          <w:ilvl w:val="1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Раздел мож</w:t>
      </w:r>
      <w:r w:rsidR="0050533C">
        <w:rPr>
          <w:rFonts w:ascii="Arial" w:hAnsi="Arial" w:cs="Arial"/>
        </w:rPr>
        <w:t>ет содержать только рубрики</w:t>
      </w:r>
      <w:r w:rsidR="0080058A">
        <w:rPr>
          <w:rFonts w:ascii="Arial" w:hAnsi="Arial" w:cs="Arial"/>
        </w:rPr>
        <w:t xml:space="preserve"> без подрубрик</w:t>
      </w:r>
    </w:p>
    <w:p w14:paraId="4EF61979" w14:textId="7A23E30C" w:rsidR="008C1021" w:rsidRPr="009232A4" w:rsidRDefault="008C1021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71" w:name="_Toc400361580"/>
      <w:r w:rsidRPr="009232A4">
        <w:rPr>
          <w:rFonts w:ascii="Arial" w:hAnsi="Arial" w:cs="Arial"/>
        </w:rPr>
        <w:t>Общие требования</w:t>
      </w:r>
      <w:bookmarkEnd w:id="271"/>
    </w:p>
    <w:p w14:paraId="523C1DE9" w14:textId="77777777" w:rsidR="008C1021" w:rsidRPr="00EC27FD" w:rsidRDefault="008C1021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72" w:name="_Toc374704585"/>
      <w:bookmarkStart w:id="273" w:name="_Toc400361581"/>
      <w:r w:rsidRPr="00EC27FD">
        <w:rPr>
          <w:rFonts w:ascii="Arial" w:hAnsi="Arial" w:cs="Arial"/>
        </w:rPr>
        <w:t>Требования к браузерам</w:t>
      </w:r>
      <w:bookmarkEnd w:id="272"/>
      <w:bookmarkEnd w:id="273"/>
    </w:p>
    <w:p w14:paraId="67544AC9" w14:textId="77777777" w:rsidR="008C1021" w:rsidRPr="00EC27FD" w:rsidRDefault="008C1021" w:rsidP="006B6A9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4" w:name="_Toc400361582"/>
      <w:r w:rsidRPr="00EC27FD">
        <w:rPr>
          <w:rFonts w:ascii="Arial" w:hAnsi="Arial" w:cs="Arial"/>
        </w:rPr>
        <w:t>Версии браузеров для ПК</w:t>
      </w:r>
      <w:bookmarkEnd w:id="274"/>
    </w:p>
    <w:p w14:paraId="27C5E460" w14:textId="3FE38850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для гарантируется в браузерах, десктоп </w:t>
      </w:r>
      <w:r w:rsidR="00520C14" w:rsidRPr="009232A4">
        <w:rPr>
          <w:rFonts w:ascii="Arial" w:hAnsi="Arial" w:cs="Arial"/>
        </w:rPr>
        <w:t>версий,</w:t>
      </w:r>
      <w:r w:rsidRPr="009232A4">
        <w:rPr>
          <w:rFonts w:ascii="Arial" w:hAnsi="Arial" w:cs="Arial"/>
        </w:rPr>
        <w:t xml:space="preserve"> не ниже следующих:</w:t>
      </w:r>
    </w:p>
    <w:p w14:paraId="6DD70B2B" w14:textId="6D88C8D6" w:rsidR="008C1021" w:rsidRPr="009232A4" w:rsidRDefault="00345588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>
        <w:rPr>
          <w:rFonts w:ascii="Arial" w:hAnsi="Arial" w:cs="Arial"/>
        </w:rPr>
        <w:t>InternetExplorer 9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Opera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Chrome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Firefox 18</w:t>
      </w:r>
    </w:p>
    <w:sectPr w:rsidR="008C1021" w:rsidRPr="00E429AB" w:rsidSect="000003C8">
      <w:headerReference w:type="default" r:id="rId16"/>
      <w:footerReference w:type="default" r:id="rId17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21C57" w14:textId="77777777" w:rsidR="00FE49CA" w:rsidRDefault="00FE49CA" w:rsidP="002129C0">
      <w:r>
        <w:separator/>
      </w:r>
    </w:p>
  </w:endnote>
  <w:endnote w:type="continuationSeparator" w:id="0">
    <w:p w14:paraId="32BF02F4" w14:textId="77777777" w:rsidR="00FE49CA" w:rsidRDefault="00FE49CA" w:rsidP="002129C0">
      <w:r>
        <w:continuationSeparator/>
      </w:r>
    </w:p>
  </w:endnote>
  <w:endnote w:type="continuationNotice" w:id="1">
    <w:p w14:paraId="2BDF98C1" w14:textId="77777777" w:rsidR="00FE49CA" w:rsidRDefault="00FE4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4E4111" w:rsidRPr="000003C8" w:rsidRDefault="004E411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561699">
          <w:rPr>
            <w:rFonts w:ascii="Arial" w:hAnsi="Arial" w:cs="Arial"/>
            <w:noProof/>
          </w:rPr>
          <w:t>9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4E4111" w:rsidRDefault="004E41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1BAC7" w14:textId="77777777" w:rsidR="00FE49CA" w:rsidRDefault="00FE49CA" w:rsidP="002129C0">
      <w:r>
        <w:separator/>
      </w:r>
    </w:p>
  </w:footnote>
  <w:footnote w:type="continuationSeparator" w:id="0">
    <w:p w14:paraId="5A3EE71D" w14:textId="77777777" w:rsidR="00FE49CA" w:rsidRDefault="00FE49CA" w:rsidP="002129C0">
      <w:r>
        <w:continuationSeparator/>
      </w:r>
    </w:p>
  </w:footnote>
  <w:footnote w:type="continuationNotice" w:id="1">
    <w:p w14:paraId="27048BE3" w14:textId="77777777" w:rsidR="00FE49CA" w:rsidRDefault="00FE4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74EC93D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4B5A4767" w14:textId="1FB67B10" w:rsidR="00C94484" w:rsidRPr="00E55D98" w:rsidRDefault="000B560C" w:rsidP="00C94484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0B560C">
      <w:rPr>
        <w:rFonts w:ascii="Arial" w:hAnsi="Arial" w:cs="Arial"/>
        <w:sz w:val="18"/>
        <w:szCs w:val="18"/>
      </w:rPr>
      <w:t xml:space="preserve">MLVTBPLK-164 </w:t>
    </w:r>
    <w:r w:rsidR="00A70529">
      <w:rPr>
        <w:rFonts w:ascii="Arial" w:hAnsi="Arial" w:cs="Arial"/>
        <w:sz w:val="18"/>
        <w:szCs w:val="18"/>
      </w:rPr>
      <w:t>Внесение изменений в структуру К</w:t>
    </w:r>
    <w:r w:rsidR="00811210" w:rsidRPr="00811210">
      <w:rPr>
        <w:rFonts w:ascii="Arial" w:hAnsi="Arial" w:cs="Arial"/>
        <w:sz w:val="18"/>
        <w:szCs w:val="18"/>
      </w:rPr>
      <w:t>аталога</w:t>
    </w:r>
  </w:p>
  <w:p w14:paraId="15C81EE4" w14:textId="77777777" w:rsidR="004E4111" w:rsidRPr="00D04AF9" w:rsidRDefault="004E4111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180F"/>
    <w:multiLevelType w:val="hybridMultilevel"/>
    <w:tmpl w:val="446088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4D9CB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6A7A21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D1F021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DF93985"/>
    <w:multiLevelType w:val="hybridMultilevel"/>
    <w:tmpl w:val="2E1E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4F2804"/>
    <w:multiLevelType w:val="hybridMultilevel"/>
    <w:tmpl w:val="8F94A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C108B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7F58F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1CC713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645C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172B09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787569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1814658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19807A6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A5D2A87"/>
    <w:multiLevelType w:val="hybridMultilevel"/>
    <w:tmpl w:val="D69A7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45048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1DD663B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5">
    <w:nsid w:val="22B648B9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234D05A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28602199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>
    <w:nsid w:val="2B470661"/>
    <w:multiLevelType w:val="hybridMultilevel"/>
    <w:tmpl w:val="AE405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2CE347F8"/>
    <w:multiLevelType w:val="hybridMultilevel"/>
    <w:tmpl w:val="6B5ABF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2DCE6615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2E7B5A48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3">
    <w:nsid w:val="3127754A"/>
    <w:multiLevelType w:val="hybridMultilevel"/>
    <w:tmpl w:val="BA7CB0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6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>
    <w:nsid w:val="4101735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42991AD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438463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>
    <w:nsid w:val="439B478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491F706F"/>
    <w:multiLevelType w:val="hybridMultilevel"/>
    <w:tmpl w:val="648022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>
    <w:nsid w:val="4BC05552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4CD30C79"/>
    <w:multiLevelType w:val="hybridMultilevel"/>
    <w:tmpl w:val="517ECA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4451F2D"/>
    <w:multiLevelType w:val="hybridMultilevel"/>
    <w:tmpl w:val="B0B00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8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49">
    <w:nsid w:val="56596D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0">
    <w:nsid w:val="5D566E3A"/>
    <w:multiLevelType w:val="hybridMultilevel"/>
    <w:tmpl w:val="023E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2">
    <w:nsid w:val="60D05442"/>
    <w:multiLevelType w:val="hybridMultilevel"/>
    <w:tmpl w:val="3A74F1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3">
    <w:nsid w:val="618F6DD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4">
    <w:nsid w:val="62855E87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5">
    <w:nsid w:val="63502FE1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6">
    <w:nsid w:val="63CA11C8"/>
    <w:multiLevelType w:val="hybridMultilevel"/>
    <w:tmpl w:val="D506C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4054E7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8">
    <w:nsid w:val="66D24EB1"/>
    <w:multiLevelType w:val="hybridMultilevel"/>
    <w:tmpl w:val="2C66CB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9">
    <w:nsid w:val="679A49F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0">
    <w:nsid w:val="67C303AB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1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6B50308E"/>
    <w:multiLevelType w:val="hybridMultilevel"/>
    <w:tmpl w:val="1742A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C7F1DA2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4">
    <w:nsid w:val="6F747B6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5">
    <w:nsid w:val="702B7FC2"/>
    <w:multiLevelType w:val="hybridMultilevel"/>
    <w:tmpl w:val="EDDA78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6">
    <w:nsid w:val="70413F4D"/>
    <w:multiLevelType w:val="hybridMultilevel"/>
    <w:tmpl w:val="3EF811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7">
    <w:nsid w:val="715817E0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8">
    <w:nsid w:val="71F10895"/>
    <w:multiLevelType w:val="hybridMultilevel"/>
    <w:tmpl w:val="725CD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1FF0D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0">
    <w:nsid w:val="758075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1">
    <w:nsid w:val="796443C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2">
    <w:nsid w:val="798124AB"/>
    <w:multiLevelType w:val="hybridMultilevel"/>
    <w:tmpl w:val="FEE2D674"/>
    <w:lvl w:ilvl="0" w:tplc="FE4E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79993786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4">
    <w:nsid w:val="7AE32BD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7">
    <w:nsid w:val="7E253503"/>
    <w:multiLevelType w:val="hybridMultilevel"/>
    <w:tmpl w:val="C554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35"/>
  </w:num>
  <w:num w:numId="4">
    <w:abstractNumId w:val="0"/>
  </w:num>
  <w:num w:numId="5">
    <w:abstractNumId w:val="48"/>
  </w:num>
  <w:num w:numId="6">
    <w:abstractNumId w:val="51"/>
  </w:num>
  <w:num w:numId="7">
    <w:abstractNumId w:val="2"/>
  </w:num>
  <w:num w:numId="8">
    <w:abstractNumId w:val="61"/>
  </w:num>
  <w:num w:numId="9">
    <w:abstractNumId w:val="23"/>
  </w:num>
  <w:num w:numId="10">
    <w:abstractNumId w:val="45"/>
  </w:num>
  <w:num w:numId="11">
    <w:abstractNumId w:val="47"/>
  </w:num>
  <w:num w:numId="12">
    <w:abstractNumId w:val="4"/>
  </w:num>
  <w:num w:numId="13">
    <w:abstractNumId w:val="36"/>
  </w:num>
  <w:num w:numId="14">
    <w:abstractNumId w:val="76"/>
  </w:num>
  <w:num w:numId="15">
    <w:abstractNumId w:val="37"/>
  </w:num>
  <w:num w:numId="16">
    <w:abstractNumId w:val="70"/>
  </w:num>
  <w:num w:numId="17">
    <w:abstractNumId w:val="42"/>
  </w:num>
  <w:num w:numId="18">
    <w:abstractNumId w:val="53"/>
  </w:num>
  <w:num w:numId="19">
    <w:abstractNumId w:val="69"/>
  </w:num>
  <w:num w:numId="20">
    <w:abstractNumId w:val="17"/>
  </w:num>
  <w:num w:numId="21">
    <w:abstractNumId w:val="25"/>
  </w:num>
  <w:num w:numId="22">
    <w:abstractNumId w:val="13"/>
  </w:num>
  <w:num w:numId="23">
    <w:abstractNumId w:val="12"/>
  </w:num>
  <w:num w:numId="24">
    <w:abstractNumId w:val="33"/>
  </w:num>
  <w:num w:numId="25">
    <w:abstractNumId w:val="49"/>
  </w:num>
  <w:num w:numId="26">
    <w:abstractNumId w:val="57"/>
  </w:num>
  <w:num w:numId="27">
    <w:abstractNumId w:val="10"/>
  </w:num>
  <w:num w:numId="28">
    <w:abstractNumId w:val="21"/>
  </w:num>
  <w:num w:numId="29">
    <w:abstractNumId w:val="40"/>
  </w:num>
  <w:num w:numId="30">
    <w:abstractNumId w:val="44"/>
  </w:num>
  <w:num w:numId="31">
    <w:abstractNumId w:val="71"/>
  </w:num>
  <w:num w:numId="32">
    <w:abstractNumId w:val="28"/>
  </w:num>
  <w:num w:numId="33">
    <w:abstractNumId w:val="18"/>
  </w:num>
  <w:num w:numId="34">
    <w:abstractNumId w:val="5"/>
  </w:num>
  <w:num w:numId="35">
    <w:abstractNumId w:val="41"/>
  </w:num>
  <w:num w:numId="36">
    <w:abstractNumId w:val="67"/>
  </w:num>
  <w:num w:numId="37">
    <w:abstractNumId w:val="63"/>
  </w:num>
  <w:num w:numId="38">
    <w:abstractNumId w:val="55"/>
  </w:num>
  <w:num w:numId="39">
    <w:abstractNumId w:val="19"/>
  </w:num>
  <w:num w:numId="40">
    <w:abstractNumId w:val="7"/>
  </w:num>
  <w:num w:numId="41">
    <w:abstractNumId w:val="60"/>
  </w:num>
  <w:num w:numId="42">
    <w:abstractNumId w:val="64"/>
  </w:num>
  <w:num w:numId="43">
    <w:abstractNumId w:val="65"/>
  </w:num>
  <w:num w:numId="44">
    <w:abstractNumId w:val="58"/>
  </w:num>
  <w:num w:numId="45">
    <w:abstractNumId w:val="27"/>
  </w:num>
  <w:num w:numId="46">
    <w:abstractNumId w:val="8"/>
  </w:num>
  <w:num w:numId="47">
    <w:abstractNumId w:val="77"/>
  </w:num>
  <w:num w:numId="48">
    <w:abstractNumId w:val="50"/>
  </w:num>
  <w:num w:numId="49">
    <w:abstractNumId w:val="43"/>
  </w:num>
  <w:num w:numId="50">
    <w:abstractNumId w:val="73"/>
  </w:num>
  <w:num w:numId="51">
    <w:abstractNumId w:val="32"/>
  </w:num>
  <w:num w:numId="52">
    <w:abstractNumId w:val="16"/>
  </w:num>
  <w:num w:numId="53">
    <w:abstractNumId w:val="54"/>
  </w:num>
  <w:num w:numId="54">
    <w:abstractNumId w:val="30"/>
  </w:num>
  <w:num w:numId="55">
    <w:abstractNumId w:val="3"/>
  </w:num>
  <w:num w:numId="56">
    <w:abstractNumId w:val="22"/>
  </w:num>
  <w:num w:numId="57">
    <w:abstractNumId w:val="59"/>
  </w:num>
  <w:num w:numId="58">
    <w:abstractNumId w:val="66"/>
  </w:num>
  <w:num w:numId="59">
    <w:abstractNumId w:val="38"/>
  </w:num>
  <w:num w:numId="60">
    <w:abstractNumId w:val="52"/>
  </w:num>
  <w:num w:numId="61">
    <w:abstractNumId w:val="74"/>
  </w:num>
  <w:num w:numId="62">
    <w:abstractNumId w:val="39"/>
  </w:num>
  <w:num w:numId="63">
    <w:abstractNumId w:val="26"/>
  </w:num>
  <w:num w:numId="64">
    <w:abstractNumId w:val="29"/>
  </w:num>
  <w:num w:numId="65">
    <w:abstractNumId w:val="15"/>
  </w:num>
  <w:num w:numId="66">
    <w:abstractNumId w:val="11"/>
  </w:num>
  <w:num w:numId="67">
    <w:abstractNumId w:val="31"/>
  </w:num>
  <w:num w:numId="68">
    <w:abstractNumId w:val="9"/>
  </w:num>
  <w:num w:numId="69">
    <w:abstractNumId w:val="62"/>
  </w:num>
  <w:num w:numId="70">
    <w:abstractNumId w:val="68"/>
  </w:num>
  <w:num w:numId="71">
    <w:abstractNumId w:val="20"/>
  </w:num>
  <w:num w:numId="72">
    <w:abstractNumId w:val="46"/>
  </w:num>
  <w:num w:numId="73">
    <w:abstractNumId w:val="72"/>
  </w:num>
  <w:num w:numId="74">
    <w:abstractNumId w:val="5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260"/>
    <w:rsid w:val="000037FB"/>
    <w:rsid w:val="0000398E"/>
    <w:rsid w:val="0000440B"/>
    <w:rsid w:val="00004694"/>
    <w:rsid w:val="000054B7"/>
    <w:rsid w:val="000074DB"/>
    <w:rsid w:val="00010B93"/>
    <w:rsid w:val="00011569"/>
    <w:rsid w:val="00011AEA"/>
    <w:rsid w:val="00012A09"/>
    <w:rsid w:val="0001372D"/>
    <w:rsid w:val="00013E41"/>
    <w:rsid w:val="0001433C"/>
    <w:rsid w:val="00014CA2"/>
    <w:rsid w:val="000159E9"/>
    <w:rsid w:val="00015A63"/>
    <w:rsid w:val="00020601"/>
    <w:rsid w:val="0002129A"/>
    <w:rsid w:val="000221B9"/>
    <w:rsid w:val="00022E7C"/>
    <w:rsid w:val="00023505"/>
    <w:rsid w:val="00024130"/>
    <w:rsid w:val="000242F1"/>
    <w:rsid w:val="00025693"/>
    <w:rsid w:val="0002640B"/>
    <w:rsid w:val="0002662B"/>
    <w:rsid w:val="000267E7"/>
    <w:rsid w:val="000273E8"/>
    <w:rsid w:val="00027D06"/>
    <w:rsid w:val="00032C29"/>
    <w:rsid w:val="00034028"/>
    <w:rsid w:val="000340E7"/>
    <w:rsid w:val="000344AE"/>
    <w:rsid w:val="0003464E"/>
    <w:rsid w:val="000348E5"/>
    <w:rsid w:val="00036E98"/>
    <w:rsid w:val="00040CCA"/>
    <w:rsid w:val="00040EAC"/>
    <w:rsid w:val="00041B68"/>
    <w:rsid w:val="000427AA"/>
    <w:rsid w:val="00042A9C"/>
    <w:rsid w:val="00043322"/>
    <w:rsid w:val="00045427"/>
    <w:rsid w:val="00045B50"/>
    <w:rsid w:val="0004602B"/>
    <w:rsid w:val="0004687E"/>
    <w:rsid w:val="0004725F"/>
    <w:rsid w:val="00050259"/>
    <w:rsid w:val="00050669"/>
    <w:rsid w:val="00050FD5"/>
    <w:rsid w:val="000516D4"/>
    <w:rsid w:val="00052483"/>
    <w:rsid w:val="00052CBA"/>
    <w:rsid w:val="00053037"/>
    <w:rsid w:val="000554EB"/>
    <w:rsid w:val="00056EE6"/>
    <w:rsid w:val="00057C41"/>
    <w:rsid w:val="000606F3"/>
    <w:rsid w:val="00060D92"/>
    <w:rsid w:val="000613E4"/>
    <w:rsid w:val="00061642"/>
    <w:rsid w:val="00061C7F"/>
    <w:rsid w:val="00062482"/>
    <w:rsid w:val="00062EC1"/>
    <w:rsid w:val="00063CAE"/>
    <w:rsid w:val="000640A9"/>
    <w:rsid w:val="000643FC"/>
    <w:rsid w:val="000661A0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68F7"/>
    <w:rsid w:val="00077077"/>
    <w:rsid w:val="00077B8D"/>
    <w:rsid w:val="00081B25"/>
    <w:rsid w:val="00081C75"/>
    <w:rsid w:val="000827A0"/>
    <w:rsid w:val="000839C9"/>
    <w:rsid w:val="00084331"/>
    <w:rsid w:val="00085433"/>
    <w:rsid w:val="000855BD"/>
    <w:rsid w:val="00086920"/>
    <w:rsid w:val="00086B64"/>
    <w:rsid w:val="00087081"/>
    <w:rsid w:val="000870F0"/>
    <w:rsid w:val="0008743C"/>
    <w:rsid w:val="00087477"/>
    <w:rsid w:val="00087518"/>
    <w:rsid w:val="000904C8"/>
    <w:rsid w:val="0009106B"/>
    <w:rsid w:val="000915E7"/>
    <w:rsid w:val="000918A2"/>
    <w:rsid w:val="0009222B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1105"/>
    <w:rsid w:val="000A1B41"/>
    <w:rsid w:val="000A2519"/>
    <w:rsid w:val="000A2608"/>
    <w:rsid w:val="000A28F7"/>
    <w:rsid w:val="000A34F9"/>
    <w:rsid w:val="000A3663"/>
    <w:rsid w:val="000A3804"/>
    <w:rsid w:val="000A404B"/>
    <w:rsid w:val="000A4063"/>
    <w:rsid w:val="000A43EA"/>
    <w:rsid w:val="000A57BF"/>
    <w:rsid w:val="000A5CFA"/>
    <w:rsid w:val="000A60EE"/>
    <w:rsid w:val="000A65EC"/>
    <w:rsid w:val="000A7AE4"/>
    <w:rsid w:val="000A7E75"/>
    <w:rsid w:val="000B0B6C"/>
    <w:rsid w:val="000B2FE1"/>
    <w:rsid w:val="000B3674"/>
    <w:rsid w:val="000B3A70"/>
    <w:rsid w:val="000B52A5"/>
    <w:rsid w:val="000B560C"/>
    <w:rsid w:val="000B6021"/>
    <w:rsid w:val="000B650F"/>
    <w:rsid w:val="000C034B"/>
    <w:rsid w:val="000C1642"/>
    <w:rsid w:val="000C186E"/>
    <w:rsid w:val="000C40F6"/>
    <w:rsid w:val="000C4E4B"/>
    <w:rsid w:val="000C5B07"/>
    <w:rsid w:val="000C7AA0"/>
    <w:rsid w:val="000C7CEB"/>
    <w:rsid w:val="000D04E4"/>
    <w:rsid w:val="000D0847"/>
    <w:rsid w:val="000D10A7"/>
    <w:rsid w:val="000D1274"/>
    <w:rsid w:val="000D12B7"/>
    <w:rsid w:val="000D24B2"/>
    <w:rsid w:val="000D2BD7"/>
    <w:rsid w:val="000D474E"/>
    <w:rsid w:val="000D55E4"/>
    <w:rsid w:val="000D6209"/>
    <w:rsid w:val="000D685D"/>
    <w:rsid w:val="000D6C6C"/>
    <w:rsid w:val="000D6DDF"/>
    <w:rsid w:val="000D6EBE"/>
    <w:rsid w:val="000D7E34"/>
    <w:rsid w:val="000E0AD2"/>
    <w:rsid w:val="000E1B3B"/>
    <w:rsid w:val="000E2DE6"/>
    <w:rsid w:val="000E3390"/>
    <w:rsid w:val="000E3DE9"/>
    <w:rsid w:val="000E5CE7"/>
    <w:rsid w:val="000E5EDD"/>
    <w:rsid w:val="000E687C"/>
    <w:rsid w:val="000E6BD3"/>
    <w:rsid w:val="000E7463"/>
    <w:rsid w:val="000E7D30"/>
    <w:rsid w:val="000E7F6F"/>
    <w:rsid w:val="000F0D0F"/>
    <w:rsid w:val="000F17EE"/>
    <w:rsid w:val="000F234C"/>
    <w:rsid w:val="000F363B"/>
    <w:rsid w:val="000F3E49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434F"/>
    <w:rsid w:val="00105580"/>
    <w:rsid w:val="0010657D"/>
    <w:rsid w:val="001071A3"/>
    <w:rsid w:val="001105CD"/>
    <w:rsid w:val="001105FE"/>
    <w:rsid w:val="001106D3"/>
    <w:rsid w:val="00110C37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A8"/>
    <w:rsid w:val="0012303D"/>
    <w:rsid w:val="0012379A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7D8"/>
    <w:rsid w:val="00135CB3"/>
    <w:rsid w:val="00135FC9"/>
    <w:rsid w:val="00136187"/>
    <w:rsid w:val="001365D6"/>
    <w:rsid w:val="0013744A"/>
    <w:rsid w:val="00137C6C"/>
    <w:rsid w:val="00137E1E"/>
    <w:rsid w:val="00140164"/>
    <w:rsid w:val="001403F8"/>
    <w:rsid w:val="001410A1"/>
    <w:rsid w:val="0014132A"/>
    <w:rsid w:val="00141DC6"/>
    <w:rsid w:val="00141EBB"/>
    <w:rsid w:val="0014217A"/>
    <w:rsid w:val="00143669"/>
    <w:rsid w:val="00143EA3"/>
    <w:rsid w:val="001468A4"/>
    <w:rsid w:val="001478B3"/>
    <w:rsid w:val="0015033B"/>
    <w:rsid w:val="00151AE6"/>
    <w:rsid w:val="001522C0"/>
    <w:rsid w:val="0015335E"/>
    <w:rsid w:val="00153C02"/>
    <w:rsid w:val="00153E9A"/>
    <w:rsid w:val="001546F9"/>
    <w:rsid w:val="001568FE"/>
    <w:rsid w:val="00156E31"/>
    <w:rsid w:val="001605A5"/>
    <w:rsid w:val="001607DB"/>
    <w:rsid w:val="00162DC1"/>
    <w:rsid w:val="00162EF9"/>
    <w:rsid w:val="00163266"/>
    <w:rsid w:val="00163A00"/>
    <w:rsid w:val="00165B23"/>
    <w:rsid w:val="00165E0B"/>
    <w:rsid w:val="00167B7C"/>
    <w:rsid w:val="001706BE"/>
    <w:rsid w:val="00170824"/>
    <w:rsid w:val="001708D7"/>
    <w:rsid w:val="00170FF4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1A85"/>
    <w:rsid w:val="00192177"/>
    <w:rsid w:val="00192E48"/>
    <w:rsid w:val="00192F62"/>
    <w:rsid w:val="00192FCD"/>
    <w:rsid w:val="00193EF9"/>
    <w:rsid w:val="00194CD4"/>
    <w:rsid w:val="0019673C"/>
    <w:rsid w:val="00197339"/>
    <w:rsid w:val="00197A86"/>
    <w:rsid w:val="001A0588"/>
    <w:rsid w:val="001A058F"/>
    <w:rsid w:val="001A1D5E"/>
    <w:rsid w:val="001A1DA6"/>
    <w:rsid w:val="001A3FBE"/>
    <w:rsid w:val="001A670B"/>
    <w:rsid w:val="001A6745"/>
    <w:rsid w:val="001A76CF"/>
    <w:rsid w:val="001A7B98"/>
    <w:rsid w:val="001B0283"/>
    <w:rsid w:val="001B11B0"/>
    <w:rsid w:val="001B232E"/>
    <w:rsid w:val="001B3EE0"/>
    <w:rsid w:val="001B5376"/>
    <w:rsid w:val="001B54CA"/>
    <w:rsid w:val="001B593C"/>
    <w:rsid w:val="001B67C2"/>
    <w:rsid w:val="001B6910"/>
    <w:rsid w:val="001B6C6E"/>
    <w:rsid w:val="001B75D0"/>
    <w:rsid w:val="001B794F"/>
    <w:rsid w:val="001B7A33"/>
    <w:rsid w:val="001B7E0F"/>
    <w:rsid w:val="001C2633"/>
    <w:rsid w:val="001C391A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68C1"/>
    <w:rsid w:val="001D72DF"/>
    <w:rsid w:val="001D7E21"/>
    <w:rsid w:val="001E2189"/>
    <w:rsid w:val="001E22E1"/>
    <w:rsid w:val="001E3297"/>
    <w:rsid w:val="001E48E7"/>
    <w:rsid w:val="001E592F"/>
    <w:rsid w:val="001E5DD3"/>
    <w:rsid w:val="001E69FF"/>
    <w:rsid w:val="001E6A93"/>
    <w:rsid w:val="001E6B62"/>
    <w:rsid w:val="001E6E97"/>
    <w:rsid w:val="001E7D9A"/>
    <w:rsid w:val="001F00C3"/>
    <w:rsid w:val="001F1002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3552"/>
    <w:rsid w:val="00205736"/>
    <w:rsid w:val="00206325"/>
    <w:rsid w:val="00206389"/>
    <w:rsid w:val="00207842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68A5"/>
    <w:rsid w:val="002271B8"/>
    <w:rsid w:val="002274E4"/>
    <w:rsid w:val="0023026A"/>
    <w:rsid w:val="002302D1"/>
    <w:rsid w:val="00231D5E"/>
    <w:rsid w:val="00232697"/>
    <w:rsid w:val="00232F2C"/>
    <w:rsid w:val="00233FEE"/>
    <w:rsid w:val="00234A46"/>
    <w:rsid w:val="002358DC"/>
    <w:rsid w:val="002367FA"/>
    <w:rsid w:val="002378B3"/>
    <w:rsid w:val="00240359"/>
    <w:rsid w:val="002405A2"/>
    <w:rsid w:val="002408A7"/>
    <w:rsid w:val="00240C64"/>
    <w:rsid w:val="00244161"/>
    <w:rsid w:val="00244F22"/>
    <w:rsid w:val="002460F5"/>
    <w:rsid w:val="002468B0"/>
    <w:rsid w:val="00250C91"/>
    <w:rsid w:val="0025166C"/>
    <w:rsid w:val="002519DA"/>
    <w:rsid w:val="00251F42"/>
    <w:rsid w:val="00252BA8"/>
    <w:rsid w:val="00252F2D"/>
    <w:rsid w:val="0025340B"/>
    <w:rsid w:val="002535FC"/>
    <w:rsid w:val="0025371D"/>
    <w:rsid w:val="00253D33"/>
    <w:rsid w:val="00254A75"/>
    <w:rsid w:val="00256717"/>
    <w:rsid w:val="00256E8B"/>
    <w:rsid w:val="002600E6"/>
    <w:rsid w:val="00260D70"/>
    <w:rsid w:val="0026154F"/>
    <w:rsid w:val="00263020"/>
    <w:rsid w:val="00263151"/>
    <w:rsid w:val="00264477"/>
    <w:rsid w:val="00265E69"/>
    <w:rsid w:val="00265EB1"/>
    <w:rsid w:val="00266D56"/>
    <w:rsid w:val="00267E9D"/>
    <w:rsid w:val="002715AC"/>
    <w:rsid w:val="002715D9"/>
    <w:rsid w:val="0027227F"/>
    <w:rsid w:val="002728D7"/>
    <w:rsid w:val="00272F61"/>
    <w:rsid w:val="00273180"/>
    <w:rsid w:val="00273541"/>
    <w:rsid w:val="002735E5"/>
    <w:rsid w:val="00274138"/>
    <w:rsid w:val="00275AA3"/>
    <w:rsid w:val="00276F4B"/>
    <w:rsid w:val="00277CCE"/>
    <w:rsid w:val="00277DAD"/>
    <w:rsid w:val="00280751"/>
    <w:rsid w:val="00280962"/>
    <w:rsid w:val="00281227"/>
    <w:rsid w:val="00281757"/>
    <w:rsid w:val="002830BB"/>
    <w:rsid w:val="002837DD"/>
    <w:rsid w:val="00283EE9"/>
    <w:rsid w:val="002842CE"/>
    <w:rsid w:val="00284A26"/>
    <w:rsid w:val="00285067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2D5E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696B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559"/>
    <w:rsid w:val="002C5EBD"/>
    <w:rsid w:val="002C61A7"/>
    <w:rsid w:val="002C63B8"/>
    <w:rsid w:val="002C677E"/>
    <w:rsid w:val="002D1365"/>
    <w:rsid w:val="002D1569"/>
    <w:rsid w:val="002D1D9A"/>
    <w:rsid w:val="002D277F"/>
    <w:rsid w:val="002D2861"/>
    <w:rsid w:val="002D2A07"/>
    <w:rsid w:val="002D3241"/>
    <w:rsid w:val="002D3C54"/>
    <w:rsid w:val="002D3CCA"/>
    <w:rsid w:val="002D4210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2AB"/>
    <w:rsid w:val="002E3A81"/>
    <w:rsid w:val="002E4907"/>
    <w:rsid w:val="002E55D2"/>
    <w:rsid w:val="002E695D"/>
    <w:rsid w:val="002E6ABC"/>
    <w:rsid w:val="002F0091"/>
    <w:rsid w:val="002F01AA"/>
    <w:rsid w:val="002F0CA2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97"/>
    <w:rsid w:val="002F7BE7"/>
    <w:rsid w:val="003000FE"/>
    <w:rsid w:val="00300720"/>
    <w:rsid w:val="00300CA6"/>
    <w:rsid w:val="00301644"/>
    <w:rsid w:val="00301E1D"/>
    <w:rsid w:val="0030203F"/>
    <w:rsid w:val="00302DCE"/>
    <w:rsid w:val="00302E52"/>
    <w:rsid w:val="0030415E"/>
    <w:rsid w:val="003043BB"/>
    <w:rsid w:val="003045A2"/>
    <w:rsid w:val="003053C0"/>
    <w:rsid w:val="003065BF"/>
    <w:rsid w:val="00307F7E"/>
    <w:rsid w:val="00310F52"/>
    <w:rsid w:val="003119DC"/>
    <w:rsid w:val="0031250B"/>
    <w:rsid w:val="00313DF4"/>
    <w:rsid w:val="00314C66"/>
    <w:rsid w:val="003154DB"/>
    <w:rsid w:val="0031557A"/>
    <w:rsid w:val="003155B9"/>
    <w:rsid w:val="00315F4F"/>
    <w:rsid w:val="00316183"/>
    <w:rsid w:val="00317AFA"/>
    <w:rsid w:val="00317B2F"/>
    <w:rsid w:val="00320471"/>
    <w:rsid w:val="003204EA"/>
    <w:rsid w:val="003217AE"/>
    <w:rsid w:val="00321F55"/>
    <w:rsid w:val="0032228E"/>
    <w:rsid w:val="00326228"/>
    <w:rsid w:val="00327019"/>
    <w:rsid w:val="00327F6F"/>
    <w:rsid w:val="00330017"/>
    <w:rsid w:val="003320F0"/>
    <w:rsid w:val="0033254A"/>
    <w:rsid w:val="00332A8A"/>
    <w:rsid w:val="003336C2"/>
    <w:rsid w:val="00333EE9"/>
    <w:rsid w:val="0033472D"/>
    <w:rsid w:val="00334CFD"/>
    <w:rsid w:val="00335E89"/>
    <w:rsid w:val="0033751B"/>
    <w:rsid w:val="003377AC"/>
    <w:rsid w:val="00337E29"/>
    <w:rsid w:val="00337EC8"/>
    <w:rsid w:val="00340DFA"/>
    <w:rsid w:val="0034171C"/>
    <w:rsid w:val="00341D49"/>
    <w:rsid w:val="00341E67"/>
    <w:rsid w:val="00342BDA"/>
    <w:rsid w:val="0034311B"/>
    <w:rsid w:val="00343515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1E"/>
    <w:rsid w:val="00351B3E"/>
    <w:rsid w:val="00351D08"/>
    <w:rsid w:val="003520C0"/>
    <w:rsid w:val="0035398A"/>
    <w:rsid w:val="00353A38"/>
    <w:rsid w:val="003557C4"/>
    <w:rsid w:val="003563CF"/>
    <w:rsid w:val="00356609"/>
    <w:rsid w:val="003614EC"/>
    <w:rsid w:val="00361AB0"/>
    <w:rsid w:val="00362165"/>
    <w:rsid w:val="003621D7"/>
    <w:rsid w:val="00362C9A"/>
    <w:rsid w:val="00362D81"/>
    <w:rsid w:val="0036305E"/>
    <w:rsid w:val="00363973"/>
    <w:rsid w:val="00363B58"/>
    <w:rsid w:val="00364E47"/>
    <w:rsid w:val="0036537A"/>
    <w:rsid w:val="00365826"/>
    <w:rsid w:val="00365A47"/>
    <w:rsid w:val="00366ACD"/>
    <w:rsid w:val="00366DD4"/>
    <w:rsid w:val="003702B1"/>
    <w:rsid w:val="00370E91"/>
    <w:rsid w:val="00373C10"/>
    <w:rsid w:val="003742E3"/>
    <w:rsid w:val="003744D4"/>
    <w:rsid w:val="00374805"/>
    <w:rsid w:val="00375B11"/>
    <w:rsid w:val="00377053"/>
    <w:rsid w:val="00377A8F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BAD"/>
    <w:rsid w:val="00394FD9"/>
    <w:rsid w:val="00395316"/>
    <w:rsid w:val="00395436"/>
    <w:rsid w:val="00395D30"/>
    <w:rsid w:val="003964FD"/>
    <w:rsid w:val="0039720B"/>
    <w:rsid w:val="00397348"/>
    <w:rsid w:val="003A004C"/>
    <w:rsid w:val="003A0BF1"/>
    <w:rsid w:val="003A1137"/>
    <w:rsid w:val="003A1AF4"/>
    <w:rsid w:val="003A3ACA"/>
    <w:rsid w:val="003A4244"/>
    <w:rsid w:val="003A4EFC"/>
    <w:rsid w:val="003A568B"/>
    <w:rsid w:val="003A6C73"/>
    <w:rsid w:val="003A6EC5"/>
    <w:rsid w:val="003A717B"/>
    <w:rsid w:val="003B2F2C"/>
    <w:rsid w:val="003B36A0"/>
    <w:rsid w:val="003B3DF1"/>
    <w:rsid w:val="003B4204"/>
    <w:rsid w:val="003B4BCA"/>
    <w:rsid w:val="003B4E58"/>
    <w:rsid w:val="003B55C9"/>
    <w:rsid w:val="003B5A5D"/>
    <w:rsid w:val="003B5EE3"/>
    <w:rsid w:val="003B5FFB"/>
    <w:rsid w:val="003B6362"/>
    <w:rsid w:val="003B64AF"/>
    <w:rsid w:val="003C0542"/>
    <w:rsid w:val="003C08A0"/>
    <w:rsid w:val="003C1F9C"/>
    <w:rsid w:val="003C208B"/>
    <w:rsid w:val="003C2AD4"/>
    <w:rsid w:val="003C2B8A"/>
    <w:rsid w:val="003C3CF9"/>
    <w:rsid w:val="003C456A"/>
    <w:rsid w:val="003C6CF8"/>
    <w:rsid w:val="003C71CA"/>
    <w:rsid w:val="003C7228"/>
    <w:rsid w:val="003C7D98"/>
    <w:rsid w:val="003D04C8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814"/>
    <w:rsid w:val="003E6C44"/>
    <w:rsid w:val="003E70E7"/>
    <w:rsid w:val="003E773D"/>
    <w:rsid w:val="003F04DD"/>
    <w:rsid w:val="003F05F9"/>
    <w:rsid w:val="003F1E47"/>
    <w:rsid w:val="003F23AA"/>
    <w:rsid w:val="003F3333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120A"/>
    <w:rsid w:val="00421BD5"/>
    <w:rsid w:val="00422FBC"/>
    <w:rsid w:val="0042430D"/>
    <w:rsid w:val="0042463C"/>
    <w:rsid w:val="00427509"/>
    <w:rsid w:val="00431C9E"/>
    <w:rsid w:val="00432EAA"/>
    <w:rsid w:val="00433219"/>
    <w:rsid w:val="00434395"/>
    <w:rsid w:val="00435A41"/>
    <w:rsid w:val="00435AE6"/>
    <w:rsid w:val="00436418"/>
    <w:rsid w:val="00436503"/>
    <w:rsid w:val="0043701F"/>
    <w:rsid w:val="00437412"/>
    <w:rsid w:val="0043798A"/>
    <w:rsid w:val="004404C5"/>
    <w:rsid w:val="00441C00"/>
    <w:rsid w:val="00441D1B"/>
    <w:rsid w:val="00441EB8"/>
    <w:rsid w:val="00442156"/>
    <w:rsid w:val="0044236B"/>
    <w:rsid w:val="00443D24"/>
    <w:rsid w:val="00444637"/>
    <w:rsid w:val="004456AD"/>
    <w:rsid w:val="00446561"/>
    <w:rsid w:val="00447200"/>
    <w:rsid w:val="0045049B"/>
    <w:rsid w:val="0045082D"/>
    <w:rsid w:val="00451266"/>
    <w:rsid w:val="00451357"/>
    <w:rsid w:val="00451625"/>
    <w:rsid w:val="0045228D"/>
    <w:rsid w:val="004525EC"/>
    <w:rsid w:val="0045264D"/>
    <w:rsid w:val="004527B6"/>
    <w:rsid w:val="004537B6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709F5"/>
    <w:rsid w:val="00470BE2"/>
    <w:rsid w:val="00471434"/>
    <w:rsid w:val="0047154E"/>
    <w:rsid w:val="004727EF"/>
    <w:rsid w:val="00473609"/>
    <w:rsid w:val="0047420B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3C17"/>
    <w:rsid w:val="004954CC"/>
    <w:rsid w:val="00495A31"/>
    <w:rsid w:val="00495B1B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2D77"/>
    <w:rsid w:val="004B30EA"/>
    <w:rsid w:val="004B3112"/>
    <w:rsid w:val="004B44D7"/>
    <w:rsid w:val="004B47A9"/>
    <w:rsid w:val="004B503A"/>
    <w:rsid w:val="004B7C05"/>
    <w:rsid w:val="004C0A03"/>
    <w:rsid w:val="004C134E"/>
    <w:rsid w:val="004C1B8C"/>
    <w:rsid w:val="004C3D16"/>
    <w:rsid w:val="004C3F3D"/>
    <w:rsid w:val="004C53AA"/>
    <w:rsid w:val="004C59D5"/>
    <w:rsid w:val="004C5D01"/>
    <w:rsid w:val="004C61EE"/>
    <w:rsid w:val="004C7F1F"/>
    <w:rsid w:val="004D00EF"/>
    <w:rsid w:val="004D1092"/>
    <w:rsid w:val="004D1883"/>
    <w:rsid w:val="004D5BA8"/>
    <w:rsid w:val="004D72F9"/>
    <w:rsid w:val="004E0705"/>
    <w:rsid w:val="004E096E"/>
    <w:rsid w:val="004E0C1C"/>
    <w:rsid w:val="004E0F94"/>
    <w:rsid w:val="004E1CC6"/>
    <w:rsid w:val="004E2418"/>
    <w:rsid w:val="004E301B"/>
    <w:rsid w:val="004E3BEC"/>
    <w:rsid w:val="004E4111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4F4732"/>
    <w:rsid w:val="00500C7F"/>
    <w:rsid w:val="005012B3"/>
    <w:rsid w:val="005019BE"/>
    <w:rsid w:val="00501AB5"/>
    <w:rsid w:val="005023C8"/>
    <w:rsid w:val="0050287A"/>
    <w:rsid w:val="00502A28"/>
    <w:rsid w:val="00502D1A"/>
    <w:rsid w:val="005031F7"/>
    <w:rsid w:val="0050412F"/>
    <w:rsid w:val="00504C4E"/>
    <w:rsid w:val="0050533C"/>
    <w:rsid w:val="00505A99"/>
    <w:rsid w:val="005069BA"/>
    <w:rsid w:val="00506B6F"/>
    <w:rsid w:val="00506D69"/>
    <w:rsid w:val="00506EFD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0A7"/>
    <w:rsid w:val="005166F5"/>
    <w:rsid w:val="00516E19"/>
    <w:rsid w:val="00517220"/>
    <w:rsid w:val="005177E6"/>
    <w:rsid w:val="00517FA8"/>
    <w:rsid w:val="00520C14"/>
    <w:rsid w:val="00521B5D"/>
    <w:rsid w:val="00522678"/>
    <w:rsid w:val="00523614"/>
    <w:rsid w:val="0052379D"/>
    <w:rsid w:val="00523A55"/>
    <w:rsid w:val="00523FB3"/>
    <w:rsid w:val="00524723"/>
    <w:rsid w:val="00525A3E"/>
    <w:rsid w:val="00526228"/>
    <w:rsid w:val="00526F45"/>
    <w:rsid w:val="00531077"/>
    <w:rsid w:val="00531C90"/>
    <w:rsid w:val="00533B48"/>
    <w:rsid w:val="0053596F"/>
    <w:rsid w:val="00535F2B"/>
    <w:rsid w:val="00537075"/>
    <w:rsid w:val="00540FC2"/>
    <w:rsid w:val="00541898"/>
    <w:rsid w:val="00542BB1"/>
    <w:rsid w:val="00543C9B"/>
    <w:rsid w:val="00544EAC"/>
    <w:rsid w:val="0054539F"/>
    <w:rsid w:val="00545727"/>
    <w:rsid w:val="0054583D"/>
    <w:rsid w:val="005461D6"/>
    <w:rsid w:val="00546A27"/>
    <w:rsid w:val="00546CD0"/>
    <w:rsid w:val="005510EA"/>
    <w:rsid w:val="005515F7"/>
    <w:rsid w:val="00551D6E"/>
    <w:rsid w:val="00552675"/>
    <w:rsid w:val="00553911"/>
    <w:rsid w:val="0055395A"/>
    <w:rsid w:val="00553B72"/>
    <w:rsid w:val="00554E24"/>
    <w:rsid w:val="005554C0"/>
    <w:rsid w:val="005554CF"/>
    <w:rsid w:val="00556D0E"/>
    <w:rsid w:val="00557BD3"/>
    <w:rsid w:val="00560309"/>
    <w:rsid w:val="0056121E"/>
    <w:rsid w:val="00561699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322B"/>
    <w:rsid w:val="005843E5"/>
    <w:rsid w:val="00584419"/>
    <w:rsid w:val="0058458E"/>
    <w:rsid w:val="005858E6"/>
    <w:rsid w:val="00585D71"/>
    <w:rsid w:val="00587101"/>
    <w:rsid w:val="005874AF"/>
    <w:rsid w:val="0058755A"/>
    <w:rsid w:val="005900B9"/>
    <w:rsid w:val="0059033D"/>
    <w:rsid w:val="00591384"/>
    <w:rsid w:val="00591776"/>
    <w:rsid w:val="00591782"/>
    <w:rsid w:val="00591864"/>
    <w:rsid w:val="00592533"/>
    <w:rsid w:val="00593F26"/>
    <w:rsid w:val="00594919"/>
    <w:rsid w:val="00594D30"/>
    <w:rsid w:val="005953A9"/>
    <w:rsid w:val="0059567A"/>
    <w:rsid w:val="00596BAA"/>
    <w:rsid w:val="00596D6D"/>
    <w:rsid w:val="005974D8"/>
    <w:rsid w:val="005A10D3"/>
    <w:rsid w:val="005A170C"/>
    <w:rsid w:val="005A2348"/>
    <w:rsid w:val="005A24F9"/>
    <w:rsid w:val="005A4FE7"/>
    <w:rsid w:val="005A5F28"/>
    <w:rsid w:val="005A6665"/>
    <w:rsid w:val="005A672A"/>
    <w:rsid w:val="005A74C5"/>
    <w:rsid w:val="005A752E"/>
    <w:rsid w:val="005A7612"/>
    <w:rsid w:val="005B0E87"/>
    <w:rsid w:val="005B15E4"/>
    <w:rsid w:val="005B365E"/>
    <w:rsid w:val="005B598F"/>
    <w:rsid w:val="005B5D4F"/>
    <w:rsid w:val="005C3263"/>
    <w:rsid w:val="005C370A"/>
    <w:rsid w:val="005C3AEE"/>
    <w:rsid w:val="005C4F64"/>
    <w:rsid w:val="005C5F93"/>
    <w:rsid w:val="005C66FC"/>
    <w:rsid w:val="005C6786"/>
    <w:rsid w:val="005D1189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E089B"/>
    <w:rsid w:val="005E130A"/>
    <w:rsid w:val="005E1EF9"/>
    <w:rsid w:val="005E2D03"/>
    <w:rsid w:val="005E3B03"/>
    <w:rsid w:val="005E77D4"/>
    <w:rsid w:val="005F3DBC"/>
    <w:rsid w:val="005F40EF"/>
    <w:rsid w:val="005F5B52"/>
    <w:rsid w:val="005F67BA"/>
    <w:rsid w:val="005F7089"/>
    <w:rsid w:val="0060147C"/>
    <w:rsid w:val="0060148B"/>
    <w:rsid w:val="00602B12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5D4E"/>
    <w:rsid w:val="00616FA7"/>
    <w:rsid w:val="006170EE"/>
    <w:rsid w:val="00617352"/>
    <w:rsid w:val="006176C8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6B72"/>
    <w:rsid w:val="0063712A"/>
    <w:rsid w:val="00640EB4"/>
    <w:rsid w:val="006411FD"/>
    <w:rsid w:val="00641334"/>
    <w:rsid w:val="00641344"/>
    <w:rsid w:val="00641A45"/>
    <w:rsid w:val="006427A8"/>
    <w:rsid w:val="006434E5"/>
    <w:rsid w:val="006441EE"/>
    <w:rsid w:val="00644BDE"/>
    <w:rsid w:val="00645C05"/>
    <w:rsid w:val="00646B70"/>
    <w:rsid w:val="006476C3"/>
    <w:rsid w:val="00647DE7"/>
    <w:rsid w:val="0065193E"/>
    <w:rsid w:val="00652A0B"/>
    <w:rsid w:val="00653051"/>
    <w:rsid w:val="0065319B"/>
    <w:rsid w:val="00653ADD"/>
    <w:rsid w:val="0065483F"/>
    <w:rsid w:val="00654CB9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5860"/>
    <w:rsid w:val="00675875"/>
    <w:rsid w:val="0067621D"/>
    <w:rsid w:val="00676385"/>
    <w:rsid w:val="006772D7"/>
    <w:rsid w:val="00677350"/>
    <w:rsid w:val="00680271"/>
    <w:rsid w:val="00680287"/>
    <w:rsid w:val="006805A2"/>
    <w:rsid w:val="00681115"/>
    <w:rsid w:val="00681B1C"/>
    <w:rsid w:val="0068217C"/>
    <w:rsid w:val="00682C8F"/>
    <w:rsid w:val="00682E18"/>
    <w:rsid w:val="006833ED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390A"/>
    <w:rsid w:val="0069519C"/>
    <w:rsid w:val="006951FD"/>
    <w:rsid w:val="00695731"/>
    <w:rsid w:val="00696100"/>
    <w:rsid w:val="00696258"/>
    <w:rsid w:val="00696A1E"/>
    <w:rsid w:val="00697E06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A7AE7"/>
    <w:rsid w:val="006B0071"/>
    <w:rsid w:val="006B03EE"/>
    <w:rsid w:val="006B1362"/>
    <w:rsid w:val="006B36FE"/>
    <w:rsid w:val="006B3CB9"/>
    <w:rsid w:val="006B3CF0"/>
    <w:rsid w:val="006B4512"/>
    <w:rsid w:val="006B48A4"/>
    <w:rsid w:val="006B6A9A"/>
    <w:rsid w:val="006B6EFE"/>
    <w:rsid w:val="006C0E1F"/>
    <w:rsid w:val="006C0FA9"/>
    <w:rsid w:val="006C16FE"/>
    <w:rsid w:val="006C1FB0"/>
    <w:rsid w:val="006C287D"/>
    <w:rsid w:val="006C2F38"/>
    <w:rsid w:val="006C4371"/>
    <w:rsid w:val="006C4561"/>
    <w:rsid w:val="006C5335"/>
    <w:rsid w:val="006C5C3F"/>
    <w:rsid w:val="006C63B9"/>
    <w:rsid w:val="006C64F2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D5A42"/>
    <w:rsid w:val="006E01A7"/>
    <w:rsid w:val="006E0389"/>
    <w:rsid w:val="006E0AA9"/>
    <w:rsid w:val="006E1742"/>
    <w:rsid w:val="006E4EE4"/>
    <w:rsid w:val="006E61D8"/>
    <w:rsid w:val="006E6A59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3C2A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463E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617C"/>
    <w:rsid w:val="0071684A"/>
    <w:rsid w:val="00716E58"/>
    <w:rsid w:val="00717379"/>
    <w:rsid w:val="00720410"/>
    <w:rsid w:val="00721521"/>
    <w:rsid w:val="00721BA0"/>
    <w:rsid w:val="0072202A"/>
    <w:rsid w:val="0072282B"/>
    <w:rsid w:val="00723BE7"/>
    <w:rsid w:val="00723F21"/>
    <w:rsid w:val="00723FCE"/>
    <w:rsid w:val="0072428F"/>
    <w:rsid w:val="00724345"/>
    <w:rsid w:val="00725D72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BAE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36B"/>
    <w:rsid w:val="00752B97"/>
    <w:rsid w:val="00752BBD"/>
    <w:rsid w:val="00752D46"/>
    <w:rsid w:val="0075566D"/>
    <w:rsid w:val="0075749C"/>
    <w:rsid w:val="00757F52"/>
    <w:rsid w:val="00761F62"/>
    <w:rsid w:val="0076233E"/>
    <w:rsid w:val="00763D5F"/>
    <w:rsid w:val="00764685"/>
    <w:rsid w:val="007651F4"/>
    <w:rsid w:val="00765647"/>
    <w:rsid w:val="00767195"/>
    <w:rsid w:val="00770985"/>
    <w:rsid w:val="00770EE2"/>
    <w:rsid w:val="0077356D"/>
    <w:rsid w:val="00773BDC"/>
    <w:rsid w:val="007747EE"/>
    <w:rsid w:val="007748F3"/>
    <w:rsid w:val="007752F8"/>
    <w:rsid w:val="007759A8"/>
    <w:rsid w:val="00776129"/>
    <w:rsid w:val="00776BAA"/>
    <w:rsid w:val="00780201"/>
    <w:rsid w:val="00780970"/>
    <w:rsid w:val="00780CC4"/>
    <w:rsid w:val="00781A81"/>
    <w:rsid w:val="00781B4B"/>
    <w:rsid w:val="00781B6F"/>
    <w:rsid w:val="00781E74"/>
    <w:rsid w:val="0078364E"/>
    <w:rsid w:val="0078374D"/>
    <w:rsid w:val="0078394E"/>
    <w:rsid w:val="0078410F"/>
    <w:rsid w:val="00784125"/>
    <w:rsid w:val="00784A67"/>
    <w:rsid w:val="00785E5C"/>
    <w:rsid w:val="00786058"/>
    <w:rsid w:val="00787D51"/>
    <w:rsid w:val="00787D7C"/>
    <w:rsid w:val="007903A1"/>
    <w:rsid w:val="007906D0"/>
    <w:rsid w:val="00791ABC"/>
    <w:rsid w:val="0079397F"/>
    <w:rsid w:val="00794846"/>
    <w:rsid w:val="00794F8D"/>
    <w:rsid w:val="00796DE1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2668"/>
    <w:rsid w:val="007B34C1"/>
    <w:rsid w:val="007B3881"/>
    <w:rsid w:val="007B5EA9"/>
    <w:rsid w:val="007B6991"/>
    <w:rsid w:val="007B6C68"/>
    <w:rsid w:val="007B7738"/>
    <w:rsid w:val="007B78C1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20D2"/>
    <w:rsid w:val="007E27EB"/>
    <w:rsid w:val="007E2A26"/>
    <w:rsid w:val="007E2C7E"/>
    <w:rsid w:val="007E3A84"/>
    <w:rsid w:val="007E5099"/>
    <w:rsid w:val="007E6DD2"/>
    <w:rsid w:val="007E7B96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78E"/>
    <w:rsid w:val="007F7E9E"/>
    <w:rsid w:val="00800489"/>
    <w:rsid w:val="0080058A"/>
    <w:rsid w:val="0080110C"/>
    <w:rsid w:val="008025EC"/>
    <w:rsid w:val="00802F6F"/>
    <w:rsid w:val="008041E5"/>
    <w:rsid w:val="008050DD"/>
    <w:rsid w:val="008052CA"/>
    <w:rsid w:val="008057A2"/>
    <w:rsid w:val="00805C1C"/>
    <w:rsid w:val="008068B8"/>
    <w:rsid w:val="00806C55"/>
    <w:rsid w:val="008070DE"/>
    <w:rsid w:val="00807FC8"/>
    <w:rsid w:val="0081007E"/>
    <w:rsid w:val="008107FF"/>
    <w:rsid w:val="00811210"/>
    <w:rsid w:val="00814E3A"/>
    <w:rsid w:val="0081537D"/>
    <w:rsid w:val="00815A0E"/>
    <w:rsid w:val="00816A8E"/>
    <w:rsid w:val="00816EC2"/>
    <w:rsid w:val="00817DD6"/>
    <w:rsid w:val="00817F53"/>
    <w:rsid w:val="00821035"/>
    <w:rsid w:val="0082189D"/>
    <w:rsid w:val="00821C5D"/>
    <w:rsid w:val="008223A1"/>
    <w:rsid w:val="00822A8D"/>
    <w:rsid w:val="0082307C"/>
    <w:rsid w:val="008235E5"/>
    <w:rsid w:val="00824CAD"/>
    <w:rsid w:val="00825D1B"/>
    <w:rsid w:val="00826F51"/>
    <w:rsid w:val="008273CB"/>
    <w:rsid w:val="008315FB"/>
    <w:rsid w:val="00831BC7"/>
    <w:rsid w:val="00831DCF"/>
    <w:rsid w:val="00831F7F"/>
    <w:rsid w:val="008326D4"/>
    <w:rsid w:val="00832D9A"/>
    <w:rsid w:val="0083429E"/>
    <w:rsid w:val="00834A61"/>
    <w:rsid w:val="00837DBC"/>
    <w:rsid w:val="00840358"/>
    <w:rsid w:val="00841F85"/>
    <w:rsid w:val="00842DB7"/>
    <w:rsid w:val="00843DC3"/>
    <w:rsid w:val="0084427E"/>
    <w:rsid w:val="00844BA0"/>
    <w:rsid w:val="008452E9"/>
    <w:rsid w:val="00845417"/>
    <w:rsid w:val="0084659B"/>
    <w:rsid w:val="008466B7"/>
    <w:rsid w:val="00846AE8"/>
    <w:rsid w:val="008479AD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6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62E1"/>
    <w:rsid w:val="008767BD"/>
    <w:rsid w:val="00877B3F"/>
    <w:rsid w:val="00880AE5"/>
    <w:rsid w:val="00881116"/>
    <w:rsid w:val="0088189D"/>
    <w:rsid w:val="00882879"/>
    <w:rsid w:val="00882ED5"/>
    <w:rsid w:val="00883C33"/>
    <w:rsid w:val="00884FA3"/>
    <w:rsid w:val="00885402"/>
    <w:rsid w:val="0088581A"/>
    <w:rsid w:val="00886048"/>
    <w:rsid w:val="00887AB1"/>
    <w:rsid w:val="008909D4"/>
    <w:rsid w:val="00890DA7"/>
    <w:rsid w:val="0089121F"/>
    <w:rsid w:val="008915BF"/>
    <w:rsid w:val="00891A06"/>
    <w:rsid w:val="00892228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A086B"/>
    <w:rsid w:val="008A143C"/>
    <w:rsid w:val="008A158C"/>
    <w:rsid w:val="008A1ACF"/>
    <w:rsid w:val="008A30AA"/>
    <w:rsid w:val="008A35C2"/>
    <w:rsid w:val="008A39A9"/>
    <w:rsid w:val="008A3E0E"/>
    <w:rsid w:val="008A4400"/>
    <w:rsid w:val="008A463B"/>
    <w:rsid w:val="008A49AC"/>
    <w:rsid w:val="008A5567"/>
    <w:rsid w:val="008A586A"/>
    <w:rsid w:val="008A5988"/>
    <w:rsid w:val="008A62FB"/>
    <w:rsid w:val="008A73AF"/>
    <w:rsid w:val="008A7DAF"/>
    <w:rsid w:val="008A7E02"/>
    <w:rsid w:val="008B09A9"/>
    <w:rsid w:val="008B14E6"/>
    <w:rsid w:val="008B197C"/>
    <w:rsid w:val="008B1F33"/>
    <w:rsid w:val="008B204B"/>
    <w:rsid w:val="008B3AC6"/>
    <w:rsid w:val="008B42DD"/>
    <w:rsid w:val="008B66F5"/>
    <w:rsid w:val="008B78AA"/>
    <w:rsid w:val="008C0B27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A78"/>
    <w:rsid w:val="008D516D"/>
    <w:rsid w:val="008D6C1B"/>
    <w:rsid w:val="008D7007"/>
    <w:rsid w:val="008D7F15"/>
    <w:rsid w:val="008E0512"/>
    <w:rsid w:val="008E09B8"/>
    <w:rsid w:val="008E1910"/>
    <w:rsid w:val="008E22D6"/>
    <w:rsid w:val="008E2F2E"/>
    <w:rsid w:val="008E33F9"/>
    <w:rsid w:val="008E63AF"/>
    <w:rsid w:val="008E7330"/>
    <w:rsid w:val="008E7A91"/>
    <w:rsid w:val="008E7C06"/>
    <w:rsid w:val="008E7CB3"/>
    <w:rsid w:val="008F046F"/>
    <w:rsid w:val="008F06CE"/>
    <w:rsid w:val="008F15B2"/>
    <w:rsid w:val="008F198C"/>
    <w:rsid w:val="008F245A"/>
    <w:rsid w:val="008F2616"/>
    <w:rsid w:val="008F3269"/>
    <w:rsid w:val="008F5729"/>
    <w:rsid w:val="008F5DFC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6FA3"/>
    <w:rsid w:val="00907F0A"/>
    <w:rsid w:val="009103AF"/>
    <w:rsid w:val="00911001"/>
    <w:rsid w:val="009128F2"/>
    <w:rsid w:val="00912AA6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17B7E"/>
    <w:rsid w:val="009204F1"/>
    <w:rsid w:val="00920D8D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5D85"/>
    <w:rsid w:val="00926E41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186"/>
    <w:rsid w:val="00943FCC"/>
    <w:rsid w:val="00944843"/>
    <w:rsid w:val="00944EA4"/>
    <w:rsid w:val="009458B6"/>
    <w:rsid w:val="009471F4"/>
    <w:rsid w:val="009472C9"/>
    <w:rsid w:val="00947A5C"/>
    <w:rsid w:val="0095028A"/>
    <w:rsid w:val="0095034D"/>
    <w:rsid w:val="00952CD1"/>
    <w:rsid w:val="00955E4A"/>
    <w:rsid w:val="009569C7"/>
    <w:rsid w:val="00957145"/>
    <w:rsid w:val="00957268"/>
    <w:rsid w:val="009578E0"/>
    <w:rsid w:val="00957E1B"/>
    <w:rsid w:val="009609FE"/>
    <w:rsid w:val="00960FF3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0B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023"/>
    <w:rsid w:val="009864FD"/>
    <w:rsid w:val="0098717D"/>
    <w:rsid w:val="009877F8"/>
    <w:rsid w:val="00987813"/>
    <w:rsid w:val="00987D2B"/>
    <w:rsid w:val="009921D8"/>
    <w:rsid w:val="00993EEB"/>
    <w:rsid w:val="009949A7"/>
    <w:rsid w:val="00994EF6"/>
    <w:rsid w:val="00994F4E"/>
    <w:rsid w:val="009951CC"/>
    <w:rsid w:val="0099605D"/>
    <w:rsid w:val="00996888"/>
    <w:rsid w:val="0099716D"/>
    <w:rsid w:val="009A04B9"/>
    <w:rsid w:val="009A05AC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58B4"/>
    <w:rsid w:val="009A5CA3"/>
    <w:rsid w:val="009A6451"/>
    <w:rsid w:val="009A65AB"/>
    <w:rsid w:val="009A72A3"/>
    <w:rsid w:val="009B0AC4"/>
    <w:rsid w:val="009B0EB1"/>
    <w:rsid w:val="009B2234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8FB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6C47"/>
    <w:rsid w:val="009E03D7"/>
    <w:rsid w:val="009E073A"/>
    <w:rsid w:val="009E2312"/>
    <w:rsid w:val="009E3250"/>
    <w:rsid w:val="009E4011"/>
    <w:rsid w:val="009E4494"/>
    <w:rsid w:val="009E4C04"/>
    <w:rsid w:val="009E5AD5"/>
    <w:rsid w:val="009E747A"/>
    <w:rsid w:val="009F0074"/>
    <w:rsid w:val="009F0CF6"/>
    <w:rsid w:val="009F0DDA"/>
    <w:rsid w:val="009F0EA3"/>
    <w:rsid w:val="009F39F4"/>
    <w:rsid w:val="009F3B42"/>
    <w:rsid w:val="009F3D81"/>
    <w:rsid w:val="009F509B"/>
    <w:rsid w:val="009F56C1"/>
    <w:rsid w:val="009F5BEF"/>
    <w:rsid w:val="009F680F"/>
    <w:rsid w:val="009F73C3"/>
    <w:rsid w:val="009F7B6A"/>
    <w:rsid w:val="00A011BF"/>
    <w:rsid w:val="00A0295D"/>
    <w:rsid w:val="00A02FF2"/>
    <w:rsid w:val="00A04135"/>
    <w:rsid w:val="00A044ED"/>
    <w:rsid w:val="00A04563"/>
    <w:rsid w:val="00A0484F"/>
    <w:rsid w:val="00A04EFC"/>
    <w:rsid w:val="00A0636C"/>
    <w:rsid w:val="00A06437"/>
    <w:rsid w:val="00A110C8"/>
    <w:rsid w:val="00A11D9B"/>
    <w:rsid w:val="00A1361A"/>
    <w:rsid w:val="00A143C7"/>
    <w:rsid w:val="00A15952"/>
    <w:rsid w:val="00A15D08"/>
    <w:rsid w:val="00A16F35"/>
    <w:rsid w:val="00A177A5"/>
    <w:rsid w:val="00A179F6"/>
    <w:rsid w:val="00A21914"/>
    <w:rsid w:val="00A22604"/>
    <w:rsid w:val="00A22A66"/>
    <w:rsid w:val="00A25167"/>
    <w:rsid w:val="00A25282"/>
    <w:rsid w:val="00A25A44"/>
    <w:rsid w:val="00A25C25"/>
    <w:rsid w:val="00A26158"/>
    <w:rsid w:val="00A26ED6"/>
    <w:rsid w:val="00A31963"/>
    <w:rsid w:val="00A3214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4B74"/>
    <w:rsid w:val="00A55571"/>
    <w:rsid w:val="00A5567A"/>
    <w:rsid w:val="00A5596A"/>
    <w:rsid w:val="00A5634C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4CEE"/>
    <w:rsid w:val="00A65364"/>
    <w:rsid w:val="00A6661E"/>
    <w:rsid w:val="00A6696E"/>
    <w:rsid w:val="00A6721F"/>
    <w:rsid w:val="00A67A47"/>
    <w:rsid w:val="00A70053"/>
    <w:rsid w:val="00A70529"/>
    <w:rsid w:val="00A71245"/>
    <w:rsid w:val="00A727E3"/>
    <w:rsid w:val="00A72DAF"/>
    <w:rsid w:val="00A73223"/>
    <w:rsid w:val="00A73484"/>
    <w:rsid w:val="00A74C7E"/>
    <w:rsid w:val="00A74DED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496"/>
    <w:rsid w:val="00A91A5B"/>
    <w:rsid w:val="00A92B68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15D"/>
    <w:rsid w:val="00AB4502"/>
    <w:rsid w:val="00AB4B29"/>
    <w:rsid w:val="00AB4C1B"/>
    <w:rsid w:val="00AB4EDD"/>
    <w:rsid w:val="00AB533F"/>
    <w:rsid w:val="00AB6F6C"/>
    <w:rsid w:val="00AB7691"/>
    <w:rsid w:val="00AB7CE8"/>
    <w:rsid w:val="00AC144C"/>
    <w:rsid w:val="00AC1749"/>
    <w:rsid w:val="00AC4424"/>
    <w:rsid w:val="00AC4A89"/>
    <w:rsid w:val="00AC57A4"/>
    <w:rsid w:val="00AC5A54"/>
    <w:rsid w:val="00AC5C81"/>
    <w:rsid w:val="00AC5F55"/>
    <w:rsid w:val="00AC6048"/>
    <w:rsid w:val="00AC6062"/>
    <w:rsid w:val="00AC795B"/>
    <w:rsid w:val="00AD07A4"/>
    <w:rsid w:val="00AD1A6E"/>
    <w:rsid w:val="00AD1CB7"/>
    <w:rsid w:val="00AD25DF"/>
    <w:rsid w:val="00AD309F"/>
    <w:rsid w:val="00AD3D93"/>
    <w:rsid w:val="00AD4F7A"/>
    <w:rsid w:val="00AD61D6"/>
    <w:rsid w:val="00AD6694"/>
    <w:rsid w:val="00AD6B5E"/>
    <w:rsid w:val="00AD6FF8"/>
    <w:rsid w:val="00AD7B6F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E618D"/>
    <w:rsid w:val="00AE724F"/>
    <w:rsid w:val="00AF14C6"/>
    <w:rsid w:val="00AF2D05"/>
    <w:rsid w:val="00AF31A0"/>
    <w:rsid w:val="00AF4C86"/>
    <w:rsid w:val="00AF6A06"/>
    <w:rsid w:val="00AF6ECD"/>
    <w:rsid w:val="00B012A0"/>
    <w:rsid w:val="00B017C3"/>
    <w:rsid w:val="00B02F91"/>
    <w:rsid w:val="00B036AF"/>
    <w:rsid w:val="00B04ADD"/>
    <w:rsid w:val="00B06B3A"/>
    <w:rsid w:val="00B1058D"/>
    <w:rsid w:val="00B106DA"/>
    <w:rsid w:val="00B11FAD"/>
    <w:rsid w:val="00B13EDA"/>
    <w:rsid w:val="00B146A7"/>
    <w:rsid w:val="00B14B51"/>
    <w:rsid w:val="00B15B33"/>
    <w:rsid w:val="00B168A8"/>
    <w:rsid w:val="00B21424"/>
    <w:rsid w:val="00B23F7F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0C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4A27"/>
    <w:rsid w:val="00B457EB"/>
    <w:rsid w:val="00B45B58"/>
    <w:rsid w:val="00B45BDB"/>
    <w:rsid w:val="00B46DAF"/>
    <w:rsid w:val="00B46E0C"/>
    <w:rsid w:val="00B505D7"/>
    <w:rsid w:val="00B50A86"/>
    <w:rsid w:val="00B50F4F"/>
    <w:rsid w:val="00B53B3F"/>
    <w:rsid w:val="00B53BAF"/>
    <w:rsid w:val="00B5416A"/>
    <w:rsid w:val="00B54184"/>
    <w:rsid w:val="00B54B14"/>
    <w:rsid w:val="00B606A1"/>
    <w:rsid w:val="00B613CA"/>
    <w:rsid w:val="00B61532"/>
    <w:rsid w:val="00B615B1"/>
    <w:rsid w:val="00B6204C"/>
    <w:rsid w:val="00B62878"/>
    <w:rsid w:val="00B62DB0"/>
    <w:rsid w:val="00B63A67"/>
    <w:rsid w:val="00B63E20"/>
    <w:rsid w:val="00B6551B"/>
    <w:rsid w:val="00B67495"/>
    <w:rsid w:val="00B678B0"/>
    <w:rsid w:val="00B70709"/>
    <w:rsid w:val="00B712AD"/>
    <w:rsid w:val="00B71576"/>
    <w:rsid w:val="00B71597"/>
    <w:rsid w:val="00B7167D"/>
    <w:rsid w:val="00B71C76"/>
    <w:rsid w:val="00B71DD3"/>
    <w:rsid w:val="00B720F4"/>
    <w:rsid w:val="00B74131"/>
    <w:rsid w:val="00B756B6"/>
    <w:rsid w:val="00B766DF"/>
    <w:rsid w:val="00B76F56"/>
    <w:rsid w:val="00B77400"/>
    <w:rsid w:val="00B77DC7"/>
    <w:rsid w:val="00B800B8"/>
    <w:rsid w:val="00B806E8"/>
    <w:rsid w:val="00B808AF"/>
    <w:rsid w:val="00B80A4C"/>
    <w:rsid w:val="00B80EAD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95681"/>
    <w:rsid w:val="00BA0993"/>
    <w:rsid w:val="00BA1A14"/>
    <w:rsid w:val="00BA24C9"/>
    <w:rsid w:val="00BA3786"/>
    <w:rsid w:val="00BA3F6D"/>
    <w:rsid w:val="00BA44DB"/>
    <w:rsid w:val="00BA48C8"/>
    <w:rsid w:val="00BA492E"/>
    <w:rsid w:val="00BA4B68"/>
    <w:rsid w:val="00BA56EC"/>
    <w:rsid w:val="00BA5804"/>
    <w:rsid w:val="00BA6014"/>
    <w:rsid w:val="00BA692D"/>
    <w:rsid w:val="00BA7748"/>
    <w:rsid w:val="00BA7CDD"/>
    <w:rsid w:val="00BB08A1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0D05"/>
    <w:rsid w:val="00BC2C4E"/>
    <w:rsid w:val="00BC316C"/>
    <w:rsid w:val="00BC3357"/>
    <w:rsid w:val="00BC34D2"/>
    <w:rsid w:val="00BC47C7"/>
    <w:rsid w:val="00BC4973"/>
    <w:rsid w:val="00BC50E8"/>
    <w:rsid w:val="00BC57AA"/>
    <w:rsid w:val="00BC5E6C"/>
    <w:rsid w:val="00BC64A8"/>
    <w:rsid w:val="00BD056F"/>
    <w:rsid w:val="00BD08EC"/>
    <w:rsid w:val="00BD0980"/>
    <w:rsid w:val="00BD12BC"/>
    <w:rsid w:val="00BD17E0"/>
    <w:rsid w:val="00BD3A3E"/>
    <w:rsid w:val="00BD44C6"/>
    <w:rsid w:val="00BD45C8"/>
    <w:rsid w:val="00BE0380"/>
    <w:rsid w:val="00BE1B1C"/>
    <w:rsid w:val="00BE1EB4"/>
    <w:rsid w:val="00BE2B3E"/>
    <w:rsid w:val="00BE2FD6"/>
    <w:rsid w:val="00BE38BC"/>
    <w:rsid w:val="00BE43BA"/>
    <w:rsid w:val="00BE4F7D"/>
    <w:rsid w:val="00BE5269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695"/>
    <w:rsid w:val="00C047EA"/>
    <w:rsid w:val="00C0579D"/>
    <w:rsid w:val="00C06AE6"/>
    <w:rsid w:val="00C06E21"/>
    <w:rsid w:val="00C07BBD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26B3"/>
    <w:rsid w:val="00C329FB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A68"/>
    <w:rsid w:val="00C52F12"/>
    <w:rsid w:val="00C533FA"/>
    <w:rsid w:val="00C53889"/>
    <w:rsid w:val="00C54307"/>
    <w:rsid w:val="00C54B23"/>
    <w:rsid w:val="00C54E83"/>
    <w:rsid w:val="00C55442"/>
    <w:rsid w:val="00C555B3"/>
    <w:rsid w:val="00C575C6"/>
    <w:rsid w:val="00C57F2E"/>
    <w:rsid w:val="00C6270D"/>
    <w:rsid w:val="00C63F0B"/>
    <w:rsid w:val="00C63FC1"/>
    <w:rsid w:val="00C657D0"/>
    <w:rsid w:val="00C65B46"/>
    <w:rsid w:val="00C66023"/>
    <w:rsid w:val="00C70F56"/>
    <w:rsid w:val="00C725CA"/>
    <w:rsid w:val="00C7287F"/>
    <w:rsid w:val="00C72A89"/>
    <w:rsid w:val="00C7403C"/>
    <w:rsid w:val="00C74549"/>
    <w:rsid w:val="00C74D91"/>
    <w:rsid w:val="00C75780"/>
    <w:rsid w:val="00C76F20"/>
    <w:rsid w:val="00C778D9"/>
    <w:rsid w:val="00C80529"/>
    <w:rsid w:val="00C80BA6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0FC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815"/>
    <w:rsid w:val="00C97E2B"/>
    <w:rsid w:val="00CA0D0C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602"/>
    <w:rsid w:val="00CA3731"/>
    <w:rsid w:val="00CA46A7"/>
    <w:rsid w:val="00CA4BB4"/>
    <w:rsid w:val="00CA50F6"/>
    <w:rsid w:val="00CA5F44"/>
    <w:rsid w:val="00CA655F"/>
    <w:rsid w:val="00CB08BD"/>
    <w:rsid w:val="00CB0D26"/>
    <w:rsid w:val="00CB12B7"/>
    <w:rsid w:val="00CB13DD"/>
    <w:rsid w:val="00CB27AE"/>
    <w:rsid w:val="00CB2A53"/>
    <w:rsid w:val="00CB2EE2"/>
    <w:rsid w:val="00CB347E"/>
    <w:rsid w:val="00CB43D2"/>
    <w:rsid w:val="00CC2057"/>
    <w:rsid w:val="00CC27CF"/>
    <w:rsid w:val="00CC3758"/>
    <w:rsid w:val="00CC37C3"/>
    <w:rsid w:val="00CC4AFA"/>
    <w:rsid w:val="00CC5802"/>
    <w:rsid w:val="00CC5861"/>
    <w:rsid w:val="00CC594E"/>
    <w:rsid w:val="00CC5D23"/>
    <w:rsid w:val="00CC5D43"/>
    <w:rsid w:val="00CC736D"/>
    <w:rsid w:val="00CC7987"/>
    <w:rsid w:val="00CD017A"/>
    <w:rsid w:val="00CD055E"/>
    <w:rsid w:val="00CD0DF0"/>
    <w:rsid w:val="00CD10EE"/>
    <w:rsid w:val="00CD2D10"/>
    <w:rsid w:val="00CD2E74"/>
    <w:rsid w:val="00CD32FB"/>
    <w:rsid w:val="00CD4160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66B"/>
    <w:rsid w:val="00CE4A97"/>
    <w:rsid w:val="00CE5DFF"/>
    <w:rsid w:val="00CE645E"/>
    <w:rsid w:val="00CE6534"/>
    <w:rsid w:val="00CE6C84"/>
    <w:rsid w:val="00CE73E8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5891"/>
    <w:rsid w:val="00CF58E3"/>
    <w:rsid w:val="00CF5ED5"/>
    <w:rsid w:val="00CF627B"/>
    <w:rsid w:val="00D005A8"/>
    <w:rsid w:val="00D024DB"/>
    <w:rsid w:val="00D043A1"/>
    <w:rsid w:val="00D04482"/>
    <w:rsid w:val="00D04AF9"/>
    <w:rsid w:val="00D04C7E"/>
    <w:rsid w:val="00D04E27"/>
    <w:rsid w:val="00D056C6"/>
    <w:rsid w:val="00D05EAE"/>
    <w:rsid w:val="00D07741"/>
    <w:rsid w:val="00D079CC"/>
    <w:rsid w:val="00D102A8"/>
    <w:rsid w:val="00D116B6"/>
    <w:rsid w:val="00D128B0"/>
    <w:rsid w:val="00D149E9"/>
    <w:rsid w:val="00D15832"/>
    <w:rsid w:val="00D15E6E"/>
    <w:rsid w:val="00D16FD1"/>
    <w:rsid w:val="00D21A28"/>
    <w:rsid w:val="00D22CA2"/>
    <w:rsid w:val="00D23E32"/>
    <w:rsid w:val="00D243BB"/>
    <w:rsid w:val="00D250E5"/>
    <w:rsid w:val="00D25B95"/>
    <w:rsid w:val="00D26667"/>
    <w:rsid w:val="00D3031E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37EA"/>
    <w:rsid w:val="00D43CAF"/>
    <w:rsid w:val="00D44182"/>
    <w:rsid w:val="00D44580"/>
    <w:rsid w:val="00D448CF"/>
    <w:rsid w:val="00D44B4B"/>
    <w:rsid w:val="00D44C36"/>
    <w:rsid w:val="00D45C1C"/>
    <w:rsid w:val="00D470F5"/>
    <w:rsid w:val="00D47748"/>
    <w:rsid w:val="00D47A11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3B2"/>
    <w:rsid w:val="00D70D4F"/>
    <w:rsid w:val="00D7119B"/>
    <w:rsid w:val="00D71E54"/>
    <w:rsid w:val="00D723D4"/>
    <w:rsid w:val="00D731BE"/>
    <w:rsid w:val="00D74056"/>
    <w:rsid w:val="00D754F6"/>
    <w:rsid w:val="00D75874"/>
    <w:rsid w:val="00D75B04"/>
    <w:rsid w:val="00D75B19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1CE"/>
    <w:rsid w:val="00DA32FE"/>
    <w:rsid w:val="00DA33EB"/>
    <w:rsid w:val="00DA360C"/>
    <w:rsid w:val="00DA3B27"/>
    <w:rsid w:val="00DA3ECE"/>
    <w:rsid w:val="00DA43F5"/>
    <w:rsid w:val="00DA4481"/>
    <w:rsid w:val="00DA6E7E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5A6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0A33"/>
    <w:rsid w:val="00DF15EE"/>
    <w:rsid w:val="00DF34B1"/>
    <w:rsid w:val="00DF3E04"/>
    <w:rsid w:val="00DF3E98"/>
    <w:rsid w:val="00DF5271"/>
    <w:rsid w:val="00DF57E3"/>
    <w:rsid w:val="00DF5A6A"/>
    <w:rsid w:val="00DF6539"/>
    <w:rsid w:val="00DF754E"/>
    <w:rsid w:val="00DF7E31"/>
    <w:rsid w:val="00E007B5"/>
    <w:rsid w:val="00E00EB5"/>
    <w:rsid w:val="00E01348"/>
    <w:rsid w:val="00E02B91"/>
    <w:rsid w:val="00E044E6"/>
    <w:rsid w:val="00E04881"/>
    <w:rsid w:val="00E0507F"/>
    <w:rsid w:val="00E05175"/>
    <w:rsid w:val="00E0684C"/>
    <w:rsid w:val="00E06C79"/>
    <w:rsid w:val="00E07585"/>
    <w:rsid w:val="00E077D8"/>
    <w:rsid w:val="00E1076D"/>
    <w:rsid w:val="00E11BD7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577C"/>
    <w:rsid w:val="00E16111"/>
    <w:rsid w:val="00E16938"/>
    <w:rsid w:val="00E16DAE"/>
    <w:rsid w:val="00E17956"/>
    <w:rsid w:val="00E204B3"/>
    <w:rsid w:val="00E204F2"/>
    <w:rsid w:val="00E2072C"/>
    <w:rsid w:val="00E207D2"/>
    <w:rsid w:val="00E21334"/>
    <w:rsid w:val="00E21433"/>
    <w:rsid w:val="00E21BC2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525A"/>
    <w:rsid w:val="00E36F54"/>
    <w:rsid w:val="00E37185"/>
    <w:rsid w:val="00E379B7"/>
    <w:rsid w:val="00E40275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03B0"/>
    <w:rsid w:val="00E5075F"/>
    <w:rsid w:val="00E5161B"/>
    <w:rsid w:val="00E52ED8"/>
    <w:rsid w:val="00E533FC"/>
    <w:rsid w:val="00E53C7F"/>
    <w:rsid w:val="00E55912"/>
    <w:rsid w:val="00E55D98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5E04"/>
    <w:rsid w:val="00E66CC7"/>
    <w:rsid w:val="00E67ECB"/>
    <w:rsid w:val="00E67F3A"/>
    <w:rsid w:val="00E73683"/>
    <w:rsid w:val="00E738F8"/>
    <w:rsid w:val="00E7392D"/>
    <w:rsid w:val="00E73C02"/>
    <w:rsid w:val="00E75257"/>
    <w:rsid w:val="00E753BF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1416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33B6"/>
    <w:rsid w:val="00EA3E04"/>
    <w:rsid w:val="00EA435A"/>
    <w:rsid w:val="00EA4B9A"/>
    <w:rsid w:val="00EA5501"/>
    <w:rsid w:val="00EA756C"/>
    <w:rsid w:val="00EA7BF7"/>
    <w:rsid w:val="00EA7C33"/>
    <w:rsid w:val="00EB0386"/>
    <w:rsid w:val="00EB069A"/>
    <w:rsid w:val="00EB1D59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5359"/>
    <w:rsid w:val="00ED7738"/>
    <w:rsid w:val="00EE0E81"/>
    <w:rsid w:val="00EE212A"/>
    <w:rsid w:val="00EE2C47"/>
    <w:rsid w:val="00EE30DB"/>
    <w:rsid w:val="00EE33D1"/>
    <w:rsid w:val="00EE3C60"/>
    <w:rsid w:val="00EE4103"/>
    <w:rsid w:val="00EE41BF"/>
    <w:rsid w:val="00EE42EC"/>
    <w:rsid w:val="00EE4690"/>
    <w:rsid w:val="00EE4AC1"/>
    <w:rsid w:val="00EE4B9E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3156"/>
    <w:rsid w:val="00F1483D"/>
    <w:rsid w:val="00F1484D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67EE"/>
    <w:rsid w:val="00F27249"/>
    <w:rsid w:val="00F307D6"/>
    <w:rsid w:val="00F3109E"/>
    <w:rsid w:val="00F32B9F"/>
    <w:rsid w:val="00F33D58"/>
    <w:rsid w:val="00F36AA7"/>
    <w:rsid w:val="00F37BC5"/>
    <w:rsid w:val="00F40788"/>
    <w:rsid w:val="00F41CC5"/>
    <w:rsid w:val="00F42B5E"/>
    <w:rsid w:val="00F42B9C"/>
    <w:rsid w:val="00F437ED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31AC"/>
    <w:rsid w:val="00F534A7"/>
    <w:rsid w:val="00F5553F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3BDC"/>
    <w:rsid w:val="00F85893"/>
    <w:rsid w:val="00F85EC2"/>
    <w:rsid w:val="00F86B99"/>
    <w:rsid w:val="00F878E0"/>
    <w:rsid w:val="00F87F72"/>
    <w:rsid w:val="00F90159"/>
    <w:rsid w:val="00F9097E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9766E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E09"/>
    <w:rsid w:val="00FA6FB3"/>
    <w:rsid w:val="00FA75F0"/>
    <w:rsid w:val="00FA7D86"/>
    <w:rsid w:val="00FA7F99"/>
    <w:rsid w:val="00FB0493"/>
    <w:rsid w:val="00FB0B3E"/>
    <w:rsid w:val="00FB2CA2"/>
    <w:rsid w:val="00FB311F"/>
    <w:rsid w:val="00FB3C2B"/>
    <w:rsid w:val="00FB3E0A"/>
    <w:rsid w:val="00FB3E91"/>
    <w:rsid w:val="00FB4349"/>
    <w:rsid w:val="00FB5C3B"/>
    <w:rsid w:val="00FB5CB3"/>
    <w:rsid w:val="00FB5F5C"/>
    <w:rsid w:val="00FB6F93"/>
    <w:rsid w:val="00FB7B07"/>
    <w:rsid w:val="00FB7D82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59C3"/>
    <w:rsid w:val="00FC61B0"/>
    <w:rsid w:val="00FC6DF3"/>
    <w:rsid w:val="00FD0807"/>
    <w:rsid w:val="00FD17BC"/>
    <w:rsid w:val="00FD1BF8"/>
    <w:rsid w:val="00FD38C8"/>
    <w:rsid w:val="00FD4262"/>
    <w:rsid w:val="00FD5A9B"/>
    <w:rsid w:val="00FD610D"/>
    <w:rsid w:val="00FD699B"/>
    <w:rsid w:val="00FE083B"/>
    <w:rsid w:val="00FE18C0"/>
    <w:rsid w:val="00FE18C2"/>
    <w:rsid w:val="00FE33A6"/>
    <w:rsid w:val="00FE33C5"/>
    <w:rsid w:val="00FE3CFD"/>
    <w:rsid w:val="00FE49CA"/>
    <w:rsid w:val="00FE5239"/>
    <w:rsid w:val="00FE5B2C"/>
    <w:rsid w:val="00FE5CD2"/>
    <w:rsid w:val="00FE683A"/>
    <w:rsid w:val="00FE6B19"/>
    <w:rsid w:val="00FE6B72"/>
    <w:rsid w:val="00FE6BA6"/>
    <w:rsid w:val="00FF0EF7"/>
    <w:rsid w:val="00FF1C8C"/>
    <w:rsid w:val="00FF257C"/>
    <w:rsid w:val="00FF3592"/>
    <w:rsid w:val="00FF4FE7"/>
    <w:rsid w:val="00FF50C0"/>
    <w:rsid w:val="00FF583D"/>
    <w:rsid w:val="00FF616A"/>
    <w:rsid w:val="00FF6254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5:docId w15:val="{9579D432-DF85-42A4-8624-149EBB2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147C55E-2511-4028-AAFE-52514B7D3E9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0526DBB-66D5-423A-A7FC-46F38A71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4239</TotalTime>
  <Pages>9</Pages>
  <Words>1348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9020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Сергей Щербаков</cp:lastModifiedBy>
  <cp:revision>408</cp:revision>
  <cp:lastPrinted>2014-02-27T15:09:00Z</cp:lastPrinted>
  <dcterms:created xsi:type="dcterms:W3CDTF">2014-10-03T10:01:00Z</dcterms:created>
  <dcterms:modified xsi:type="dcterms:W3CDTF">2014-10-06T09:51:00Z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