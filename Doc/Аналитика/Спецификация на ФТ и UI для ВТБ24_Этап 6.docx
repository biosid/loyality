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58349F95" w:rsidR="004A6496" w:rsidRPr="009232A4" w:rsidRDefault="00E21433" w:rsidP="003155B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 лояльности ВТБ</w:t>
            </w:r>
            <w:bookmarkStart w:id="0" w:name="_GoBack"/>
            <w:bookmarkEnd w:id="0"/>
            <w:r w:rsidR="00B6204C" w:rsidRPr="009232A4">
              <w:rPr>
                <w:rFonts w:ascii="Arial" w:hAnsi="Arial" w:cs="Arial"/>
              </w:rPr>
              <w:t>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77777777" w:rsidR="004A6496" w:rsidRPr="009232A4" w:rsidRDefault="00B6204C" w:rsidP="003155B9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14:paraId="56102236" w14:textId="77777777" w:rsidR="00EF6678" w:rsidRDefault="00F91C6A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Этап 6</w:t>
            </w:r>
            <w:r w:rsidR="00EC27FD">
              <w:rPr>
                <w:rFonts w:ascii="Arial" w:hAnsi="Arial" w:cs="Arial"/>
              </w:rPr>
              <w:t>.0</w:t>
            </w:r>
          </w:p>
          <w:p w14:paraId="43FD5D70" w14:textId="77777777" w:rsidR="00454680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  <w:p w14:paraId="60A8100D" w14:textId="284ABBB7" w:rsidR="00454680" w:rsidRPr="00F91C6A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0F2B16B2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14:paraId="1FE87F18" w14:textId="07797BDB" w:rsidR="004A6496" w:rsidRPr="00A46190" w:rsidRDefault="00935F62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99716D">
              <w:rPr>
                <w:rFonts w:ascii="Arial" w:hAnsi="Arial" w:cs="Arial"/>
              </w:rPr>
              <w:t>3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1" w:name="_Toc280115542"/>
      <w:bookmarkStart w:id="2" w:name="_Toc280115653"/>
      <w:bookmarkStart w:id="3" w:name="_Toc280116829"/>
      <w:bookmarkStart w:id="4" w:name="_Toc280117359"/>
      <w:bookmarkStart w:id="5" w:name="_Toc280118538"/>
      <w:bookmarkStart w:id="6" w:name="_Toc280169322"/>
      <w:bookmarkStart w:id="7" w:name="_Toc280351867"/>
      <w:bookmarkStart w:id="8" w:name="_Toc280352276"/>
      <w:bookmarkStart w:id="9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10" w:name="_Toc280117449"/>
            <w:bookmarkStart w:id="11" w:name="_Toc280117510"/>
            <w:bookmarkStart w:id="12" w:name="_Toc280166925"/>
            <w:bookmarkStart w:id="13" w:name="_Toc280167727"/>
            <w:bookmarkStart w:id="14" w:name="_Toc280167811"/>
            <w:bookmarkStart w:id="15" w:name="_Toc280167845"/>
            <w:bookmarkStart w:id="16" w:name="_Toc280168160"/>
            <w:bookmarkStart w:id="17" w:name="_Toc280168335"/>
            <w:bookmarkStart w:id="18" w:name="_Toc280168375"/>
            <w:bookmarkStart w:id="19" w:name="_Toc280168422"/>
            <w:bookmarkStart w:id="20" w:name="_Toc280168462"/>
            <w:bookmarkStart w:id="21" w:name="_Toc280168502"/>
            <w:bookmarkStart w:id="22" w:name="_Toc280168536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484713B0" w:rsidR="00CF436E" w:rsidRPr="009232A4" w:rsidRDefault="009F7B6A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 w:rsidR="00E275E6">
              <w:rPr>
                <w:rFonts w:ascii="Arial" w:hAnsi="Arial" w:cs="Arial"/>
              </w:rPr>
              <w:t>6</w:t>
            </w:r>
            <w:r w:rsidR="00E4212D" w:rsidRPr="009232A4">
              <w:rPr>
                <w:rFonts w:ascii="Arial" w:hAnsi="Arial" w:cs="Arial"/>
              </w:rPr>
              <w:t>.</w:t>
            </w:r>
            <w:r w:rsidRPr="009232A4">
              <w:rPr>
                <w:rFonts w:ascii="Arial" w:hAnsi="Arial" w:cs="Arial"/>
              </w:rPr>
              <w:t>0</w:t>
            </w:r>
            <w:r w:rsidR="00F91C6A">
              <w:rPr>
                <w:rFonts w:ascii="Arial" w:hAnsi="Arial" w:cs="Arial"/>
              </w:rPr>
              <w:t>5</w:t>
            </w:r>
            <w:r w:rsidR="00273541" w:rsidRPr="009232A4">
              <w:rPr>
                <w:rFonts w:ascii="Arial" w:hAnsi="Arial" w:cs="Arial"/>
              </w:rPr>
              <w:t>.201</w:t>
            </w:r>
            <w:r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0A6D321F" w:rsidR="00CF436E" w:rsidRPr="009232A4" w:rsidRDefault="00F91C6A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77777777" w:rsidR="00CF436E" w:rsidRPr="009232A4" w:rsidRDefault="00273541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Начата работа над документом</w:t>
            </w:r>
            <w:r w:rsidR="00D04AF9" w:rsidRPr="009232A4">
              <w:rPr>
                <w:rFonts w:ascii="Arial" w:hAnsi="Arial" w:cs="Arial"/>
              </w:rPr>
              <w:t>.</w:t>
            </w:r>
          </w:p>
        </w:tc>
      </w:tr>
      <w:tr w:rsidR="00E275E6" w:rsidRPr="009232A4" w14:paraId="278657B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5BAA1E2C" w14:textId="55792E99" w:rsidR="00E275E6" w:rsidRPr="009232A4" w:rsidRDefault="00E275E6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8546876" w14:textId="41E6DBF1" w:rsidR="00E275E6" w:rsidRPr="009232A4" w:rsidRDefault="00E275E6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 w:rsidRPr="009232A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49382E9D" w14:textId="378CE3A2" w:rsidR="00E275E6" w:rsidRDefault="00E275E6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B611C46" w14:textId="4B57ABA9" w:rsidR="00E275E6" w:rsidRPr="009232A4" w:rsidRDefault="00A73484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</w:t>
            </w:r>
            <w:r w:rsidR="00E275E6">
              <w:rPr>
                <w:rFonts w:ascii="Arial" w:hAnsi="Arial" w:cs="Arial"/>
              </w:rPr>
              <w:t>ерсия документа</w:t>
            </w:r>
            <w:r>
              <w:rPr>
                <w:rFonts w:ascii="Arial" w:hAnsi="Arial" w:cs="Arial"/>
              </w:rPr>
              <w:t xml:space="preserve"> для согласования с Заказчиком</w:t>
            </w:r>
            <w:r w:rsidR="00E275E6">
              <w:rPr>
                <w:rFonts w:ascii="Arial" w:hAnsi="Arial" w:cs="Arial"/>
              </w:rPr>
              <w:t>.</w:t>
            </w:r>
          </w:p>
        </w:tc>
      </w:tr>
      <w:tr w:rsidR="0099716D" w:rsidRPr="009232A4" w14:paraId="53BE7985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5CA24FD" w14:textId="4D48C0AD" w:rsidR="0099716D" w:rsidRDefault="0099716D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6F9B104" w14:textId="7B14931F" w:rsidR="0099716D" w:rsidRPr="009232A4" w:rsidRDefault="0099716D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34089549" w14:textId="2D595EB3" w:rsidR="0099716D" w:rsidRDefault="0099716D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C59AB13" w14:textId="552D50B4" w:rsidR="0099716D" w:rsidRDefault="0099716D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Версия документа дополнена описаниями фичей:</w:t>
            </w:r>
          </w:p>
          <w:p w14:paraId="514C79AB" w14:textId="0ECADA60" w:rsidR="0099716D" w:rsidRPr="0099716D" w:rsidRDefault="00ED2B81" w:rsidP="00B31679">
            <w:pPr>
              <w:pStyle w:val="ae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ОБЩИЕ-950 </w:t>
            </w:r>
            <w:r w:rsidR="0099716D" w:rsidRPr="0099716D">
              <w:rPr>
                <w:rFonts w:ascii="Arial" w:hAnsi="Arial" w:cs="Arial"/>
              </w:rPr>
              <w:t>Запрос баланса по СМС</w:t>
            </w:r>
          </w:p>
          <w:p w14:paraId="1C05457C" w14:textId="2DA00E05" w:rsidR="0099716D" w:rsidRPr="0099716D" w:rsidRDefault="00ED2B81" w:rsidP="00B31679">
            <w:pPr>
              <w:pStyle w:val="ae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КАТАЛОГ-505 </w:t>
            </w:r>
            <w:r w:rsidR="00DC77E8">
              <w:rPr>
                <w:rFonts w:ascii="Arial" w:hAnsi="Arial" w:cs="Arial"/>
              </w:rPr>
              <w:t>С</w:t>
            </w:r>
            <w:r w:rsidR="0099716D" w:rsidRPr="0099716D">
              <w:rPr>
                <w:rFonts w:ascii="Arial" w:hAnsi="Arial" w:cs="Arial"/>
              </w:rPr>
              <w:t>кидки на товары: присвоение признака «Скидки» автоматическое</w:t>
            </w:r>
          </w:p>
          <w:p w14:paraId="7A8902CF" w14:textId="5AC9C25C" w:rsidR="0099716D" w:rsidRPr="0099716D" w:rsidRDefault="00ED2B81" w:rsidP="00B31679">
            <w:pPr>
              <w:pStyle w:val="ae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КАТАЛОГ-500 </w:t>
            </w:r>
            <w:r w:rsidR="00DC77E8">
              <w:rPr>
                <w:rFonts w:ascii="Arial" w:hAnsi="Arial" w:cs="Arial"/>
              </w:rPr>
              <w:t>С</w:t>
            </w:r>
            <w:r w:rsidR="0099716D" w:rsidRPr="0099716D">
              <w:rPr>
                <w:rFonts w:ascii="Arial" w:hAnsi="Arial" w:cs="Arial"/>
              </w:rPr>
              <w:t>кидки на товары: присвоение признака «Скидки» вручную</w:t>
            </w:r>
          </w:p>
          <w:p w14:paraId="4853D927" w14:textId="631D9F10" w:rsidR="0099716D" w:rsidRPr="0099716D" w:rsidRDefault="00DC77E8" w:rsidP="00B31679">
            <w:pPr>
              <w:pStyle w:val="ae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ОБЩИЕ-650</w:t>
            </w:r>
            <w:r w:rsidR="00ED2B8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</w:t>
            </w:r>
            <w:r w:rsidR="0099716D" w:rsidRPr="0099716D">
              <w:rPr>
                <w:rFonts w:ascii="Arial" w:hAnsi="Arial" w:cs="Arial"/>
              </w:rPr>
              <w:t>кидки на товары: присвоение признака «Скидки» товару при загрузке каталога Озон</w:t>
            </w:r>
          </w:p>
        </w:tc>
      </w:tr>
    </w:tbl>
    <w:p w14:paraId="60A10BD3" w14:textId="1704FB8E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3" w:name="_Toc280168577"/>
    <w:bookmarkStart w:id="24" w:name="_Toc280168701"/>
    <w:bookmarkStart w:id="25" w:name="_Toc280168757"/>
    <w:bookmarkStart w:id="26" w:name="_Toc280168797"/>
    <w:bookmarkStart w:id="27" w:name="_Toc280169042"/>
    <w:bookmarkStart w:id="28" w:name="_Toc280169190"/>
    <w:bookmarkStart w:id="29" w:name="_Toc280169257"/>
    <w:bookmarkStart w:id="30" w:name="_Toc280169323"/>
    <w:bookmarkStart w:id="31" w:name="_Toc280115449"/>
    <w:bookmarkStart w:id="32" w:name="_Toc280115543"/>
    <w:bookmarkStart w:id="33" w:name="_Toc280115654"/>
    <w:bookmarkStart w:id="34" w:name="_Toc280115911"/>
    <w:bookmarkStart w:id="35" w:name="_Toc280116144"/>
    <w:bookmarkStart w:id="36" w:name="_Toc280116294"/>
    <w:bookmarkStart w:id="37" w:name="_Toc280116622"/>
    <w:bookmarkStart w:id="38" w:name="_Toc280116740"/>
    <w:bookmarkStart w:id="39" w:name="_Toc280116830"/>
    <w:bookmarkStart w:id="40" w:name="_Toc280117360"/>
    <w:bookmarkStart w:id="41" w:name="_Toc280117450"/>
    <w:bookmarkStart w:id="42" w:name="_Toc280117511"/>
    <w:bookmarkStart w:id="43" w:name="_Toc280166926"/>
    <w:bookmarkStart w:id="44" w:name="_Toc280167728"/>
    <w:bookmarkStart w:id="45" w:name="_Toc280167812"/>
    <w:bookmarkStart w:id="46" w:name="_Toc280167846"/>
    <w:bookmarkStart w:id="47" w:name="_Toc280168161"/>
    <w:bookmarkStart w:id="48" w:name="_Toc280168336"/>
    <w:bookmarkStart w:id="49" w:name="_Toc280168376"/>
    <w:bookmarkStart w:id="50" w:name="_Toc280168423"/>
    <w:bookmarkStart w:id="51" w:name="_Toc280168463"/>
    <w:bookmarkStart w:id="52" w:name="_Toc280168503"/>
    <w:bookmarkStart w:id="53" w:name="_Toc280168537"/>
    <w:bookmarkStart w:id="54" w:name="_Toc280168578"/>
    <w:bookmarkStart w:id="55" w:name="_Toc280168702"/>
    <w:bookmarkStart w:id="56" w:name="_Toc280168758"/>
    <w:bookmarkStart w:id="57" w:name="_Toc280168798"/>
    <w:bookmarkStart w:id="58" w:name="_Toc280169043"/>
    <w:bookmarkStart w:id="59" w:name="_Toc280169191"/>
    <w:bookmarkStart w:id="60" w:name="_Toc280169258"/>
    <w:bookmarkStart w:id="61" w:name="_Toc280169324"/>
    <w:bookmarkStart w:id="62" w:name="_Toc280115455"/>
    <w:bookmarkStart w:id="63" w:name="_Toc280115549"/>
    <w:bookmarkStart w:id="64" w:name="_Toc280115660"/>
    <w:bookmarkStart w:id="65" w:name="_Toc280115917"/>
    <w:bookmarkStart w:id="66" w:name="_Toc280116150"/>
    <w:bookmarkStart w:id="67" w:name="_Toc280116300"/>
    <w:bookmarkStart w:id="68" w:name="_Toc280116628"/>
    <w:bookmarkStart w:id="69" w:name="_Toc280116746"/>
    <w:bookmarkStart w:id="70" w:name="_Toc280116836"/>
    <w:bookmarkStart w:id="71" w:name="_Toc280117366"/>
    <w:bookmarkStart w:id="72" w:name="_Toc280117456"/>
    <w:bookmarkStart w:id="73" w:name="_Toc280117517"/>
    <w:bookmarkStart w:id="74" w:name="_Toc280118544"/>
    <w:bookmarkStart w:id="75" w:name="_Toc280118578"/>
    <w:bookmarkStart w:id="76" w:name="_Toc280166932"/>
    <w:bookmarkStart w:id="77" w:name="_Toc280167734"/>
    <w:bookmarkStart w:id="78" w:name="_Toc280167818"/>
    <w:bookmarkStart w:id="79" w:name="_Toc280167852"/>
    <w:bookmarkStart w:id="80" w:name="_Toc280168167"/>
    <w:bookmarkStart w:id="81" w:name="_Toc280168342"/>
    <w:bookmarkStart w:id="82" w:name="_Toc280168382"/>
    <w:bookmarkStart w:id="83" w:name="_Toc280168429"/>
    <w:bookmarkStart w:id="84" w:name="_Toc280168469"/>
    <w:bookmarkStart w:id="85" w:name="_Toc280168509"/>
    <w:bookmarkStart w:id="86" w:name="_Toc280168543"/>
    <w:bookmarkStart w:id="87" w:name="_Toc280168584"/>
    <w:bookmarkStart w:id="88" w:name="_Toc280168708"/>
    <w:bookmarkStart w:id="89" w:name="_Toc280168764"/>
    <w:bookmarkStart w:id="90" w:name="_Toc280168804"/>
    <w:bookmarkStart w:id="91" w:name="_Toc280169049"/>
    <w:bookmarkStart w:id="92" w:name="_Toc280169197"/>
    <w:bookmarkStart w:id="93" w:name="_Toc280169264"/>
    <w:bookmarkStart w:id="94" w:name="_Toc280169330"/>
    <w:bookmarkStart w:id="95" w:name="_Toc280115460"/>
    <w:bookmarkStart w:id="96" w:name="_Toc280115554"/>
    <w:bookmarkStart w:id="97" w:name="_Toc280115665"/>
    <w:bookmarkStart w:id="98" w:name="_Toc280115922"/>
    <w:bookmarkStart w:id="99" w:name="_Toc280116155"/>
    <w:bookmarkStart w:id="100" w:name="_Toc280116305"/>
    <w:bookmarkStart w:id="101" w:name="_Toc280116633"/>
    <w:bookmarkStart w:id="102" w:name="_Toc280116751"/>
    <w:bookmarkStart w:id="103" w:name="_Toc280116841"/>
    <w:bookmarkStart w:id="104" w:name="_Toc280117371"/>
    <w:bookmarkStart w:id="105" w:name="_Toc280117461"/>
    <w:bookmarkStart w:id="106" w:name="_Toc280117522"/>
    <w:bookmarkStart w:id="107" w:name="_Toc280118548"/>
    <w:bookmarkStart w:id="108" w:name="_Toc280118582"/>
    <w:bookmarkStart w:id="109" w:name="_Toc280166937"/>
    <w:bookmarkStart w:id="110" w:name="_Toc280167739"/>
    <w:bookmarkStart w:id="111" w:name="_Toc280167823"/>
    <w:bookmarkStart w:id="112" w:name="_Toc280167857"/>
    <w:bookmarkStart w:id="113" w:name="_Toc280168172"/>
    <w:bookmarkStart w:id="114" w:name="_Toc280168347"/>
    <w:bookmarkStart w:id="115" w:name="_Toc280168387"/>
    <w:bookmarkStart w:id="116" w:name="_Toc280168434"/>
    <w:bookmarkStart w:id="117" w:name="_Toc280168474"/>
    <w:bookmarkStart w:id="118" w:name="_Toc280168514"/>
    <w:bookmarkStart w:id="119" w:name="_Toc280168548"/>
    <w:bookmarkStart w:id="120" w:name="_Toc280168589"/>
    <w:bookmarkStart w:id="121" w:name="_Toc280168713"/>
    <w:bookmarkStart w:id="122" w:name="_Toc280168769"/>
    <w:bookmarkStart w:id="123" w:name="_Toc280168809"/>
    <w:bookmarkStart w:id="124" w:name="_Toc280169054"/>
    <w:bookmarkStart w:id="125" w:name="_Toc280169202"/>
    <w:bookmarkStart w:id="126" w:name="_Toc280169269"/>
    <w:bookmarkStart w:id="127" w:name="_Toc280169335"/>
    <w:bookmarkStart w:id="128" w:name="_Toc280115465"/>
    <w:bookmarkStart w:id="129" w:name="_Toc280115559"/>
    <w:bookmarkStart w:id="130" w:name="_Toc280115670"/>
    <w:bookmarkStart w:id="131" w:name="_Toc280115927"/>
    <w:bookmarkStart w:id="132" w:name="_Toc280116160"/>
    <w:bookmarkStart w:id="133" w:name="_Toc280116310"/>
    <w:bookmarkStart w:id="134" w:name="_Toc280116638"/>
    <w:bookmarkStart w:id="135" w:name="_Toc280116756"/>
    <w:bookmarkStart w:id="136" w:name="_Toc280116846"/>
    <w:bookmarkStart w:id="137" w:name="_Toc280117376"/>
    <w:bookmarkStart w:id="138" w:name="_Toc280117466"/>
    <w:bookmarkStart w:id="139" w:name="_Toc280117527"/>
    <w:bookmarkStart w:id="140" w:name="_Toc280118552"/>
    <w:bookmarkStart w:id="141" w:name="_Toc280118586"/>
    <w:bookmarkStart w:id="142" w:name="_Toc280166942"/>
    <w:bookmarkStart w:id="143" w:name="_Toc280167744"/>
    <w:bookmarkStart w:id="144" w:name="_Toc280167828"/>
    <w:bookmarkStart w:id="145" w:name="_Toc280167862"/>
    <w:bookmarkStart w:id="146" w:name="_Toc280168177"/>
    <w:bookmarkStart w:id="147" w:name="_Toc280168352"/>
    <w:bookmarkStart w:id="148" w:name="_Toc280168392"/>
    <w:bookmarkStart w:id="149" w:name="_Toc280168439"/>
    <w:bookmarkStart w:id="150" w:name="_Toc280168479"/>
    <w:bookmarkStart w:id="151" w:name="_Toc280168519"/>
    <w:bookmarkStart w:id="152" w:name="_Toc280168553"/>
    <w:bookmarkStart w:id="153" w:name="_Toc280168594"/>
    <w:bookmarkStart w:id="154" w:name="_Toc280168718"/>
    <w:bookmarkStart w:id="155" w:name="_Toc280168774"/>
    <w:bookmarkStart w:id="156" w:name="_Toc280168814"/>
    <w:bookmarkStart w:id="157" w:name="_Toc280169059"/>
    <w:bookmarkStart w:id="158" w:name="_Toc280169207"/>
    <w:bookmarkStart w:id="159" w:name="_Toc280169274"/>
    <w:bookmarkStart w:id="160" w:name="_Toc280169340"/>
    <w:bookmarkStart w:id="161" w:name="_Toc280115470"/>
    <w:bookmarkStart w:id="162" w:name="_Toc280115564"/>
    <w:bookmarkStart w:id="163" w:name="_Toc280115675"/>
    <w:bookmarkStart w:id="164" w:name="_Toc280115932"/>
    <w:bookmarkStart w:id="165" w:name="_Toc280116165"/>
    <w:bookmarkStart w:id="166" w:name="_Toc280116315"/>
    <w:bookmarkStart w:id="167" w:name="_Toc280116643"/>
    <w:bookmarkStart w:id="168" w:name="_Toc280116761"/>
    <w:bookmarkStart w:id="169" w:name="_Toc280116851"/>
    <w:bookmarkStart w:id="170" w:name="_Toc280117381"/>
    <w:bookmarkStart w:id="171" w:name="_Toc280117471"/>
    <w:bookmarkStart w:id="172" w:name="_Toc280117532"/>
    <w:bookmarkStart w:id="173" w:name="_Toc280118556"/>
    <w:bookmarkStart w:id="174" w:name="_Toc280118590"/>
    <w:bookmarkStart w:id="175" w:name="_Toc280166947"/>
    <w:bookmarkStart w:id="176" w:name="_Toc280167749"/>
    <w:bookmarkStart w:id="177" w:name="_Toc280167833"/>
    <w:bookmarkStart w:id="178" w:name="_Toc280167867"/>
    <w:bookmarkStart w:id="179" w:name="_Toc280168182"/>
    <w:bookmarkStart w:id="180" w:name="_Toc280168357"/>
    <w:bookmarkStart w:id="181" w:name="_Toc280168397"/>
    <w:bookmarkStart w:id="182" w:name="_Toc280168444"/>
    <w:bookmarkStart w:id="183" w:name="_Toc280168484"/>
    <w:bookmarkStart w:id="184" w:name="_Toc280168524"/>
    <w:bookmarkStart w:id="185" w:name="_Toc280168558"/>
    <w:bookmarkStart w:id="186" w:name="_Toc280168599"/>
    <w:bookmarkStart w:id="187" w:name="_Toc280168723"/>
    <w:bookmarkStart w:id="188" w:name="_Toc280168779"/>
    <w:bookmarkStart w:id="189" w:name="_Toc280168819"/>
    <w:bookmarkStart w:id="190" w:name="_Toc280169064"/>
    <w:bookmarkStart w:id="191" w:name="_Toc280169212"/>
    <w:bookmarkStart w:id="192" w:name="_Toc280169279"/>
    <w:bookmarkStart w:id="193" w:name="_Toc280169345"/>
    <w:bookmarkStart w:id="194" w:name="_Toc280115475"/>
    <w:bookmarkStart w:id="195" w:name="_Toc280115569"/>
    <w:bookmarkStart w:id="196" w:name="_Toc280115680"/>
    <w:bookmarkStart w:id="197" w:name="_Toc280115937"/>
    <w:bookmarkStart w:id="198" w:name="_Toc280116170"/>
    <w:bookmarkStart w:id="199" w:name="_Toc280116320"/>
    <w:bookmarkStart w:id="200" w:name="_Toc280116648"/>
    <w:bookmarkStart w:id="201" w:name="_Toc280116766"/>
    <w:bookmarkStart w:id="202" w:name="_Toc280116856"/>
    <w:bookmarkStart w:id="203" w:name="_Toc280117386"/>
    <w:bookmarkStart w:id="204" w:name="_Toc280117476"/>
    <w:bookmarkStart w:id="205" w:name="_Toc280117537"/>
    <w:bookmarkStart w:id="206" w:name="_Toc280118560"/>
    <w:bookmarkStart w:id="207" w:name="_Toc280118594"/>
    <w:bookmarkStart w:id="208" w:name="_Toc280166952"/>
    <w:bookmarkStart w:id="209" w:name="_Toc280167754"/>
    <w:bookmarkStart w:id="210" w:name="_Toc280167838"/>
    <w:bookmarkStart w:id="211" w:name="_Toc280167872"/>
    <w:bookmarkStart w:id="212" w:name="_Toc280168187"/>
    <w:bookmarkStart w:id="213" w:name="_Toc280168362"/>
    <w:bookmarkStart w:id="214" w:name="_Toc280168402"/>
    <w:bookmarkStart w:id="215" w:name="_Toc280168449"/>
    <w:bookmarkStart w:id="216" w:name="_Toc280168489"/>
    <w:bookmarkStart w:id="217" w:name="_Toc280168529"/>
    <w:bookmarkStart w:id="218" w:name="_Toc280168563"/>
    <w:bookmarkStart w:id="219" w:name="_Toc280168604"/>
    <w:bookmarkStart w:id="220" w:name="_Toc280168728"/>
    <w:bookmarkStart w:id="221" w:name="_Toc280168784"/>
    <w:bookmarkStart w:id="222" w:name="_Toc280168824"/>
    <w:bookmarkStart w:id="223" w:name="_Toc280169069"/>
    <w:bookmarkStart w:id="224" w:name="_Toc280169217"/>
    <w:bookmarkStart w:id="225" w:name="_Toc280169284"/>
    <w:bookmarkStart w:id="226" w:name="_Toc280169350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p w14:paraId="642F35A7" w14:textId="77777777" w:rsidR="00921286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9566441" w:history="1">
        <w:r w:rsidR="00921286" w:rsidRPr="00041DC0">
          <w:rPr>
            <w:rStyle w:val="afd"/>
          </w:rPr>
          <w:t>Глоссарий</w:t>
        </w:r>
        <w:r w:rsidR="00921286">
          <w:rPr>
            <w:noProof/>
            <w:webHidden/>
          </w:rPr>
          <w:tab/>
        </w:r>
        <w:r w:rsidR="00921286">
          <w:rPr>
            <w:noProof/>
            <w:webHidden/>
          </w:rPr>
          <w:fldChar w:fldCharType="begin"/>
        </w:r>
        <w:r w:rsidR="00921286">
          <w:rPr>
            <w:noProof/>
            <w:webHidden/>
          </w:rPr>
          <w:instrText xml:space="preserve"> PAGEREF _Toc389566441 \h </w:instrText>
        </w:r>
        <w:r w:rsidR="00921286">
          <w:rPr>
            <w:noProof/>
            <w:webHidden/>
          </w:rPr>
        </w:r>
        <w:r w:rsidR="00921286">
          <w:rPr>
            <w:noProof/>
            <w:webHidden/>
          </w:rPr>
          <w:fldChar w:fldCharType="separate"/>
        </w:r>
        <w:r w:rsidR="00921286">
          <w:rPr>
            <w:noProof/>
            <w:webHidden/>
          </w:rPr>
          <w:t>5</w:t>
        </w:r>
        <w:r w:rsidR="00921286">
          <w:rPr>
            <w:noProof/>
            <w:webHidden/>
          </w:rPr>
          <w:fldChar w:fldCharType="end"/>
        </w:r>
      </w:hyperlink>
    </w:p>
    <w:p w14:paraId="022A3BBC" w14:textId="77777777" w:rsidR="00921286" w:rsidRDefault="00921286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9566442" w:history="1">
        <w:r w:rsidRPr="00041DC0">
          <w:rPr>
            <w:rStyle w:val="afd"/>
            <w:rFonts w:ascii="Arial" w:hAnsi="Arial" w:cs="Arial"/>
          </w:rPr>
          <w:t>1.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425CA3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43" w:history="1">
        <w:r w:rsidRPr="00041DC0">
          <w:rPr>
            <w:rStyle w:val="afd"/>
            <w:rFonts w:ascii="Arial" w:hAnsi="Arial" w:cs="Arial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E89BAD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44" w:history="1">
        <w:r w:rsidRPr="00041DC0">
          <w:rPr>
            <w:rStyle w:val="afd"/>
            <w:rFonts w:ascii="Arial" w:hAnsi="Arial" w:cs="Arial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A9311D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45" w:history="1">
        <w:r w:rsidRPr="00041DC0">
          <w:rPr>
            <w:rStyle w:val="afd"/>
            <w:rFonts w:ascii="Arial" w:hAnsi="Arial" w:cs="Arial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CDE35B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46" w:history="1">
        <w:r w:rsidRPr="00041DC0">
          <w:rPr>
            <w:rStyle w:val="afd"/>
            <w:rFonts w:ascii="Arial" w:hAnsi="Arial" w:cs="Arial"/>
          </w:rPr>
          <w:t>1.3.1.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Основные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97C7EA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47" w:history="1">
        <w:r w:rsidRPr="00041DC0">
          <w:rPr>
            <w:rStyle w:val="afd"/>
            <w:rFonts w:ascii="Arial" w:hAnsi="Arial" w:cs="Arial"/>
          </w:rPr>
          <w:t>1.3.2.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Объединяющие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DD3C24" w14:textId="77777777" w:rsidR="00921286" w:rsidRDefault="00921286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9566448" w:history="1">
        <w:r w:rsidRPr="00041DC0">
          <w:rPr>
            <w:rStyle w:val="afd"/>
            <w:rFonts w:ascii="Arial" w:hAnsi="Arial" w:cs="Arial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590CA4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49" w:history="1">
        <w:r w:rsidRPr="00041DC0">
          <w:rPr>
            <w:rStyle w:val="afd"/>
            <w:rFonts w:ascii="Arial" w:hAnsi="Arial" w:cs="Arial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ОБЩИЕ-25 Отправка клиентам смс с паролем при изменении номера телефона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46C811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50" w:history="1">
        <w:r w:rsidRPr="00041DC0">
          <w:rPr>
            <w:rStyle w:val="afd"/>
            <w:rFonts w:ascii="Arial" w:hAnsi="Arial" w:cs="Arial"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7621DF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51" w:history="1">
        <w:r w:rsidRPr="00041DC0">
          <w:rPr>
            <w:rStyle w:val="afd"/>
            <w:rFonts w:ascii="Arial" w:hAnsi="Arial" w:cs="Arial"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FE3EDB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52" w:history="1">
        <w:r w:rsidRPr="00041DC0">
          <w:rPr>
            <w:rStyle w:val="afd"/>
            <w:rFonts w:ascii="Arial" w:hAnsi="Arial" w:cs="Arial"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BE1F0A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53" w:history="1">
        <w:r w:rsidRPr="00041DC0">
          <w:rPr>
            <w:rStyle w:val="afd"/>
            <w:rFonts w:ascii="Arial" w:hAnsi="Arial" w:cs="Arial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САЙТ-111 Доработка алгоритма формирования списка популярных вознаграждений по заказам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B9A76A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54" w:history="1">
        <w:r w:rsidRPr="00041DC0">
          <w:rPr>
            <w:rStyle w:val="afd"/>
            <w:rFonts w:ascii="Arial" w:hAnsi="Arial" w:cs="Arial"/>
          </w:rPr>
          <w:t>2.2.1.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584CBF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55" w:history="1">
        <w:r w:rsidRPr="00041DC0">
          <w:rPr>
            <w:rStyle w:val="afd"/>
            <w:rFonts w:ascii="Arial" w:hAnsi="Arial" w:cs="Arial"/>
          </w:rPr>
          <w:t>2.2.2.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8520EB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56" w:history="1">
        <w:r w:rsidRPr="00041DC0">
          <w:rPr>
            <w:rStyle w:val="afd"/>
            <w:rFonts w:ascii="Arial" w:hAnsi="Arial" w:cs="Arial"/>
          </w:rPr>
          <w:t>2.2.3.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4C8F91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57" w:history="1">
        <w:r w:rsidRPr="00041DC0">
          <w:rPr>
            <w:rStyle w:val="afd"/>
            <w:rFonts w:ascii="Arial" w:hAnsi="Arial" w:cs="Arial"/>
          </w:rPr>
          <w:t>2.2.4.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2C905B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58" w:history="1">
        <w:r w:rsidRPr="00041DC0">
          <w:rPr>
            <w:rStyle w:val="afd"/>
            <w:rFonts w:ascii="Arial" w:hAnsi="Arial" w:cs="Arial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САЙТ-122 Это Вы можете заказать уже сейчас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AAD55E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59" w:history="1">
        <w:r w:rsidRPr="00041DC0">
          <w:rPr>
            <w:rStyle w:val="afd"/>
            <w:rFonts w:ascii="Arial" w:hAnsi="Arial" w:cs="Arial"/>
          </w:rPr>
          <w:t>2.3.1.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C8369E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60" w:history="1">
        <w:r w:rsidRPr="00041DC0">
          <w:rPr>
            <w:rStyle w:val="afd"/>
            <w:rFonts w:ascii="Arial" w:hAnsi="Arial" w:cs="Arial"/>
          </w:rPr>
          <w:t>2.3.2.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E3F91B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61" w:history="1">
        <w:r w:rsidRPr="00041DC0">
          <w:rPr>
            <w:rStyle w:val="afd"/>
            <w:rFonts w:ascii="Arial" w:hAnsi="Arial" w:cs="Arial"/>
          </w:rPr>
          <w:t>2.3.3.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D85301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62" w:history="1">
        <w:r w:rsidRPr="00041DC0">
          <w:rPr>
            <w:rStyle w:val="afd"/>
            <w:rFonts w:ascii="Arial" w:hAnsi="Arial" w:cs="Arial"/>
          </w:rPr>
          <w:t>2.3.4.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F5312A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63" w:history="1">
        <w:r w:rsidRPr="00041DC0">
          <w:rPr>
            <w:rStyle w:val="afd"/>
            <w:rFonts w:ascii="Arial" w:hAnsi="Arial" w:cs="Arial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КАТАЛОГ-210 Выгрузка заказов в csv-файл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6C165D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64" w:history="1">
        <w:r w:rsidRPr="00041DC0">
          <w:rPr>
            <w:rStyle w:val="afd"/>
            <w:rFonts w:ascii="Arial" w:hAnsi="Arial" w:cs="Arial"/>
          </w:rPr>
          <w:t>2.4.1.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A2BC29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65" w:history="1">
        <w:r w:rsidRPr="00041DC0">
          <w:rPr>
            <w:rStyle w:val="afd"/>
            <w:rFonts w:ascii="Arial" w:hAnsi="Arial" w:cs="Arial"/>
          </w:rPr>
          <w:t>2.4.2.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194A95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66" w:history="1">
        <w:r w:rsidRPr="00041DC0">
          <w:rPr>
            <w:rStyle w:val="afd"/>
            <w:rFonts w:ascii="Arial" w:hAnsi="Arial" w:cs="Arial"/>
          </w:rPr>
          <w:t>2.4.3.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4F203B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67" w:history="1">
        <w:r w:rsidRPr="00041DC0">
          <w:rPr>
            <w:rStyle w:val="afd"/>
            <w:rFonts w:ascii="Arial" w:hAnsi="Arial" w:cs="Arial"/>
          </w:rPr>
          <w:t>2.4.4.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9432B3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68" w:history="1">
        <w:r w:rsidRPr="00041DC0">
          <w:rPr>
            <w:rStyle w:val="afd"/>
            <w:rFonts w:ascii="Arial" w:hAnsi="Arial" w:cs="Arial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КАТАЛОГ-505  Скидки на товары: присвоение признака «Скидки» автоматическое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69F0DD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69" w:history="1">
        <w:r w:rsidRPr="00041DC0">
          <w:rPr>
            <w:rStyle w:val="afd"/>
            <w:rFonts w:ascii="Arial" w:hAnsi="Arial" w:cs="Arial"/>
          </w:rPr>
          <w:t>2.5.1.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4A52E9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70" w:history="1">
        <w:r w:rsidRPr="00041DC0">
          <w:rPr>
            <w:rStyle w:val="afd"/>
            <w:rFonts w:ascii="Arial" w:hAnsi="Arial" w:cs="Arial"/>
          </w:rPr>
          <w:t>2.5.2.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5B7B73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71" w:history="1">
        <w:r w:rsidRPr="00041DC0">
          <w:rPr>
            <w:rStyle w:val="afd"/>
            <w:rFonts w:ascii="Arial" w:hAnsi="Arial" w:cs="Arial"/>
          </w:rPr>
          <w:t>2.5.3.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9BDD91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72" w:history="1">
        <w:r w:rsidRPr="00041DC0">
          <w:rPr>
            <w:rStyle w:val="afd"/>
            <w:rFonts w:ascii="Arial" w:hAnsi="Arial" w:cs="Arial"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КАТАЛОГ-500 Скидки на товары: присвоение признака «Скидки» вручную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8FE801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73" w:history="1">
        <w:r w:rsidRPr="00041DC0">
          <w:rPr>
            <w:rStyle w:val="afd"/>
            <w:rFonts w:ascii="Arial" w:hAnsi="Arial" w:cs="Arial"/>
          </w:rPr>
          <w:t>2.6.1.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C45085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74" w:history="1">
        <w:r w:rsidRPr="00041DC0">
          <w:rPr>
            <w:rStyle w:val="afd"/>
            <w:rFonts w:ascii="Arial" w:hAnsi="Arial" w:cs="Arial"/>
          </w:rPr>
          <w:t>2.6.2.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51D634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75" w:history="1">
        <w:r w:rsidRPr="00041DC0">
          <w:rPr>
            <w:rStyle w:val="afd"/>
            <w:rFonts w:ascii="Arial" w:hAnsi="Arial" w:cs="Arial"/>
          </w:rPr>
          <w:t>2.6.3.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938B91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76" w:history="1">
        <w:r w:rsidRPr="00041DC0">
          <w:rPr>
            <w:rStyle w:val="afd"/>
            <w:rFonts w:ascii="Arial" w:hAnsi="Arial" w:cs="Arial"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ОБЩИЕ-650 Скидки на товары: присвоение признака «Скидки» товару при загрузке каталога Озон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5E0B1F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77" w:history="1">
        <w:r w:rsidRPr="00041DC0">
          <w:rPr>
            <w:rStyle w:val="afd"/>
            <w:rFonts w:ascii="Arial" w:hAnsi="Arial" w:cs="Arial"/>
          </w:rPr>
          <w:t>2.7.1.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DD8F1C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78" w:history="1">
        <w:r w:rsidRPr="00041DC0">
          <w:rPr>
            <w:rStyle w:val="afd"/>
            <w:rFonts w:ascii="Arial" w:hAnsi="Arial" w:cs="Arial"/>
          </w:rPr>
          <w:t>2.7.2.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C7FFC3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79" w:history="1">
        <w:r w:rsidRPr="00041DC0">
          <w:rPr>
            <w:rStyle w:val="afd"/>
            <w:rFonts w:ascii="Arial" w:hAnsi="Arial" w:cs="Arial"/>
          </w:rPr>
          <w:t>2.7.3.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ABA678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80" w:history="1">
        <w:r w:rsidRPr="00041DC0">
          <w:rPr>
            <w:rStyle w:val="afd"/>
            <w:rFonts w:ascii="Arial" w:hAnsi="Arial" w:cs="Arial"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ОБЩИЕ-950 Запрос баланса по СМС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1E2022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81" w:history="1">
        <w:r w:rsidRPr="00041DC0">
          <w:rPr>
            <w:rStyle w:val="afd"/>
            <w:rFonts w:ascii="Arial" w:hAnsi="Arial" w:cs="Arial"/>
          </w:rPr>
          <w:t>2.8.1.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C3B0B0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82" w:history="1">
        <w:r w:rsidRPr="00041DC0">
          <w:rPr>
            <w:rStyle w:val="afd"/>
            <w:rFonts w:ascii="Arial" w:hAnsi="Arial" w:cs="Arial"/>
          </w:rPr>
          <w:t>2.8.2.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5E1ED7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83" w:history="1">
        <w:r w:rsidRPr="00041DC0">
          <w:rPr>
            <w:rStyle w:val="afd"/>
            <w:rFonts w:ascii="Arial" w:hAnsi="Arial" w:cs="Arial"/>
          </w:rPr>
          <w:t>2.8.3.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D1DBD9" w14:textId="77777777" w:rsidR="00921286" w:rsidRDefault="00921286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9566484" w:history="1">
        <w:r w:rsidRPr="00041DC0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Требования к внешним системам и партнерам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EBE115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85" w:history="1">
        <w:r w:rsidRPr="00041DC0">
          <w:rPr>
            <w:rStyle w:val="afd"/>
            <w:rFonts w:ascii="Arial" w:hAnsi="Arial" w:cs="Arial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Требования к предоставлению материалов Банком для функции ОБЩИЕ-25 Отправка клиентам смс с паролем при изменении номера телефона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26C6E3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86" w:history="1">
        <w:r w:rsidRPr="00041DC0">
          <w:rPr>
            <w:rStyle w:val="afd"/>
            <w:rFonts w:ascii="Arial" w:hAnsi="Arial" w:cs="Arial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Требования к предоставлению материалов Банком для функции САЙТ-122 Это Вы можете заказать уже сейчас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A8A74A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87" w:history="1">
        <w:r w:rsidRPr="00041DC0">
          <w:rPr>
            <w:rStyle w:val="afd"/>
            <w:rFonts w:ascii="Arial" w:hAnsi="Arial" w:cs="Arial"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Требования к предоставлению материалов Банком для функции КАТАЛОГ-505  Скидки на товары: присвоение признака «Скидки» автоматическое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269DE6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88" w:history="1">
        <w:r w:rsidRPr="00041DC0">
          <w:rPr>
            <w:rStyle w:val="afd"/>
            <w:rFonts w:ascii="Arial" w:hAnsi="Arial" w:cs="Arial"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Требования к доработке yml-каталога для функции ОБЩИЕ-650 Скидки на товары: присвоение признака «Скидки» товару при загрузке каталога Озон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844197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89" w:history="1">
        <w:r w:rsidRPr="00041DC0">
          <w:rPr>
            <w:rStyle w:val="afd"/>
            <w:rFonts w:ascii="Arial" w:hAnsi="Arial" w:cs="Arial"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Требования к предоставлению материалов Банком для функции ОБЩИЕ-950 Запрос баланса по СМС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D5312B" w14:textId="77777777" w:rsidR="00921286" w:rsidRDefault="00921286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9566490" w:history="1">
        <w:r w:rsidRPr="00041DC0">
          <w:rPr>
            <w:rStyle w:val="afd"/>
            <w:rFonts w:ascii="Arial" w:hAnsi="Arial" w:cs="Arial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Ограничения и допущения доработок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CC2D5E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91" w:history="1">
        <w:r w:rsidRPr="00041DC0">
          <w:rPr>
            <w:rStyle w:val="afd"/>
            <w:rFonts w:ascii="Arial" w:hAnsi="Arial" w:cs="Arial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Ограничения для функции САЙТ-122 Это Вы можете заказать уже сейчас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F53476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92" w:history="1">
        <w:r w:rsidRPr="00041DC0">
          <w:rPr>
            <w:rStyle w:val="afd"/>
            <w:rFonts w:ascii="Arial" w:hAnsi="Arial" w:cs="Arial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Ограничения для функции КАТАЛОГ-505  Скидки на товары: присвоение признака «Скидки» автоматическое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EA4705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93" w:history="1">
        <w:r w:rsidRPr="00041DC0">
          <w:rPr>
            <w:rStyle w:val="afd"/>
            <w:rFonts w:ascii="Arial" w:hAnsi="Arial" w:cs="Arial"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Ограничения для функции КАТАЛОГ-500 Скидки на товары: присвоение признака «Скидки» вручную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B34E7A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94" w:history="1">
        <w:r w:rsidRPr="00041DC0">
          <w:rPr>
            <w:rStyle w:val="afd"/>
            <w:rFonts w:ascii="Arial" w:hAnsi="Arial" w:cs="Arial"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Ограничения для функции ОБЩИЕ-650 Скидки на товары: присвоение признака «Скидки» товару при загрузке каталога Озон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D678FB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95" w:history="1">
        <w:r w:rsidRPr="00041DC0">
          <w:rPr>
            <w:rStyle w:val="afd"/>
            <w:rFonts w:ascii="Arial" w:hAnsi="Arial" w:cs="Arial"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Ограничения для функции ОБЩИЕ-950 Запрос баланса по СМС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EC2D24" w14:textId="77777777" w:rsidR="00921286" w:rsidRDefault="00921286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9566496" w:history="1">
        <w:r w:rsidRPr="00041DC0">
          <w:rPr>
            <w:rStyle w:val="afd"/>
            <w:rFonts w:ascii="Arial" w:hAnsi="Arial" w:cs="Arial"/>
          </w:rPr>
          <w:t>5.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8CB6EF" w14:textId="77777777" w:rsidR="00921286" w:rsidRDefault="00921286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566497" w:history="1">
        <w:r w:rsidRPr="00041DC0">
          <w:rPr>
            <w:rStyle w:val="afd"/>
            <w:rFonts w:ascii="Arial" w:hAnsi="Arial" w:cs="Arial"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Требования к браузерам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52EE94" w14:textId="77777777" w:rsidR="00921286" w:rsidRDefault="00921286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9566498" w:history="1">
        <w:r w:rsidRPr="00041DC0">
          <w:rPr>
            <w:rStyle w:val="afd"/>
            <w:rFonts w:ascii="Arial" w:hAnsi="Arial" w:cs="Arial"/>
          </w:rPr>
          <w:t>5.1.1.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041DC0">
          <w:rPr>
            <w:rStyle w:val="afd"/>
            <w:rFonts w:ascii="Arial" w:hAnsi="Arial" w:cs="Arial"/>
          </w:rPr>
          <w:t>Версии браузеров для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3155B9">
      <w:pPr>
        <w:pStyle w:val="1"/>
        <w:spacing w:before="480" w:after="360" w:line="240" w:lineRule="auto"/>
      </w:pPr>
      <w:bookmarkStart w:id="227" w:name="_Toc374704570"/>
      <w:r>
        <w:lastRenderedPageBreak/>
        <w:tab/>
      </w:r>
      <w:bookmarkStart w:id="228" w:name="_Toc389566441"/>
      <w:r w:rsidR="004638CD" w:rsidRPr="00D34B9D">
        <w:t>Глоссарий</w:t>
      </w:r>
      <w:bookmarkEnd w:id="227"/>
      <w:bookmarkEnd w:id="228"/>
    </w:p>
    <w:p w14:paraId="5450393C" w14:textId="77777777" w:rsidR="009232A4" w:rsidRDefault="009232A4" w:rsidP="003155B9">
      <w:pPr>
        <w:pStyle w:val="af6"/>
        <w:keepNext/>
        <w:jc w:val="right"/>
      </w:pPr>
      <w:r>
        <w:t xml:space="preserve">Таблица </w:t>
      </w:r>
      <w:r w:rsidR="00BC57AA">
        <w:fldChar w:fldCharType="begin"/>
      </w:r>
      <w:r w:rsidR="00BC57AA">
        <w:instrText xml:space="preserve"> SEQ Таблица \* ARABIC </w:instrText>
      </w:r>
      <w:r w:rsidR="00BC57AA">
        <w:fldChar w:fldCharType="separate"/>
      </w:r>
      <w:r w:rsidR="006562F8">
        <w:rPr>
          <w:noProof/>
        </w:rPr>
        <w:t>1</w:t>
      </w:r>
      <w:r w:rsidR="00BC57AA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614CC7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614CC7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614CC7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Описание</w:t>
            </w:r>
          </w:p>
        </w:tc>
      </w:tr>
      <w:tr w:rsidR="002A4D3F" w:rsidRPr="00614CC7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77777777" w:rsidR="002A4D3F" w:rsidRPr="00614CC7" w:rsidRDefault="009232A4" w:rsidP="003155B9">
            <w:pPr>
              <w:pStyle w:val="af6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Матрица стоимости доставки</w:t>
            </w:r>
          </w:p>
        </w:tc>
        <w:tc>
          <w:tcPr>
            <w:tcW w:w="6979" w:type="dxa"/>
          </w:tcPr>
          <w:p w14:paraId="4C3F16FA" w14:textId="77777777" w:rsidR="002A4D3F" w:rsidRPr="00614CC7" w:rsidRDefault="009232A4" w:rsidP="003155B9">
            <w:pPr>
              <w:spacing w:line="240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Т</w:t>
            </w:r>
            <w:r w:rsidRPr="00614CC7">
              <w:rPr>
                <w:rFonts w:ascii="Arial" w:hAnsi="Arial" w:cs="Arial"/>
                <w:szCs w:val="20"/>
              </w:rPr>
              <w:t xml:space="preserve">аблица, позволяющая вычислить стоимость доставки на основании веса заказа и </w:t>
            </w:r>
            <w:r w:rsidRPr="00614CC7">
              <w:rPr>
                <w:rFonts w:ascii="Arial" w:hAnsi="Arial" w:cs="Arial"/>
              </w:rPr>
              <w:t>населенного пункта</w:t>
            </w:r>
            <w:r w:rsidRPr="00614CC7">
              <w:rPr>
                <w:rFonts w:ascii="Arial" w:hAnsi="Arial" w:cs="Arial"/>
                <w:szCs w:val="20"/>
              </w:rPr>
              <w:t xml:space="preserve"> доставки</w:t>
            </w:r>
            <w:r w:rsidRPr="00614CC7">
              <w:rPr>
                <w:rFonts w:ascii="Arial" w:hAnsi="Arial" w:cs="Arial"/>
              </w:rPr>
              <w:t>.</w:t>
            </w:r>
          </w:p>
        </w:tc>
      </w:tr>
      <w:tr w:rsidR="001F3685" w:rsidRPr="00614CC7" w14:paraId="288BEFC3" w14:textId="77777777" w:rsidTr="009232A4">
        <w:trPr>
          <w:jc w:val="center"/>
        </w:trPr>
        <w:tc>
          <w:tcPr>
            <w:tcW w:w="2660" w:type="dxa"/>
          </w:tcPr>
          <w:p w14:paraId="501ECF0A" w14:textId="77777777" w:rsidR="001F3685" w:rsidRPr="00614CC7" w:rsidRDefault="00A73223" w:rsidP="003155B9">
            <w:pPr>
              <w:pStyle w:val="af6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ПВЗ</w:t>
            </w:r>
          </w:p>
        </w:tc>
        <w:tc>
          <w:tcPr>
            <w:tcW w:w="6979" w:type="dxa"/>
          </w:tcPr>
          <w:p w14:paraId="48F98C66" w14:textId="77777777" w:rsidR="001F3685" w:rsidRPr="00614CC7" w:rsidRDefault="00A73223" w:rsidP="003155B9">
            <w:pPr>
              <w:spacing w:line="240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Пункт выдачи заказа</w:t>
            </w:r>
            <w:r w:rsidR="00614CC7">
              <w:rPr>
                <w:rFonts w:ascii="Arial" w:hAnsi="Arial" w:cs="Arial"/>
              </w:rPr>
              <w:t>.</w:t>
            </w:r>
          </w:p>
        </w:tc>
      </w:tr>
    </w:tbl>
    <w:p w14:paraId="1B79C2FD" w14:textId="77777777" w:rsidR="00773BDC" w:rsidRPr="009232A4" w:rsidRDefault="00700160" w:rsidP="003155B9">
      <w:pPr>
        <w:pStyle w:val="1"/>
        <w:numPr>
          <w:ilvl w:val="0"/>
          <w:numId w:val="12"/>
        </w:numPr>
        <w:spacing w:before="480" w:after="360" w:line="240" w:lineRule="auto"/>
        <w:rPr>
          <w:rFonts w:ascii="Arial" w:hAnsi="Arial" w:cs="Arial"/>
        </w:rPr>
      </w:pPr>
      <w:bookmarkStart w:id="229" w:name="_Общие_сведения"/>
      <w:bookmarkStart w:id="230" w:name="_Toc374704571"/>
      <w:bookmarkStart w:id="231" w:name="_Toc389566442"/>
      <w:bookmarkEnd w:id="229"/>
      <w:r w:rsidRPr="009232A4">
        <w:rPr>
          <w:rFonts w:ascii="Arial" w:hAnsi="Arial" w:cs="Arial"/>
        </w:rPr>
        <w:t>Общие сведения</w:t>
      </w:r>
      <w:bookmarkEnd w:id="230"/>
      <w:bookmarkEnd w:id="231"/>
    </w:p>
    <w:p w14:paraId="293A31C3" w14:textId="77777777" w:rsidR="00273541" w:rsidRPr="009232A4" w:rsidRDefault="00273541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32" w:name="_Toc363146658"/>
      <w:bookmarkStart w:id="233" w:name="_Toc374704572"/>
      <w:bookmarkStart w:id="234" w:name="_Toc389566443"/>
      <w:r w:rsidRPr="009232A4">
        <w:rPr>
          <w:rFonts w:ascii="Arial" w:hAnsi="Arial" w:cs="Arial"/>
        </w:rPr>
        <w:t>Назначение документа</w:t>
      </w:r>
      <w:bookmarkEnd w:id="232"/>
      <w:bookmarkEnd w:id="233"/>
      <w:bookmarkEnd w:id="234"/>
    </w:p>
    <w:p w14:paraId="3893D51D" w14:textId="77777777"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1968B9F4" w:rsidR="007A20B0" w:rsidRDefault="00454680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>л</w:t>
      </w:r>
      <w:r w:rsidR="00AE515B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>;</w:t>
      </w:r>
    </w:p>
    <w:p w14:paraId="1B25AD7D" w14:textId="439498DC" w:rsidR="00E63FCD" w:rsidRDefault="00E63FCD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«Подсистемы безопасности» системы «Коллекция»;</w:t>
      </w:r>
    </w:p>
    <w:p w14:paraId="7A1C4FE7" w14:textId="55CA224D" w:rsidR="007A20B0" w:rsidRPr="00170824" w:rsidRDefault="00614CC7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АРМ Администратора каталога вознаграждений (Каталог и заказы)</w:t>
      </w:r>
      <w:r w:rsidR="00E87F47">
        <w:rPr>
          <w:rFonts w:ascii="Arial" w:eastAsiaTheme="minorHAnsi" w:hAnsi="Arial" w:cs="Arial"/>
          <w:szCs w:val="20"/>
          <w:lang w:eastAsia="en-US"/>
        </w:rPr>
        <w:t>.</w:t>
      </w:r>
    </w:p>
    <w:p w14:paraId="46364ECD" w14:textId="77777777"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>Эта спецификация предназначена для:</w:t>
      </w:r>
    </w:p>
    <w:p w14:paraId="2C79D728" w14:textId="77777777" w:rsidR="00614CC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Pr="009232A4" w:rsidRDefault="00273541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35" w:name="_Toc350761624"/>
      <w:bookmarkStart w:id="236" w:name="_Toc343798090"/>
      <w:bookmarkStart w:id="237" w:name="_Toc363146659"/>
      <w:bookmarkStart w:id="238" w:name="_Toc374704573"/>
      <w:bookmarkStart w:id="239" w:name="_Toc389566444"/>
      <w:bookmarkEnd w:id="235"/>
      <w:r w:rsidRPr="009232A4">
        <w:rPr>
          <w:rFonts w:ascii="Arial" w:hAnsi="Arial" w:cs="Arial"/>
        </w:rPr>
        <w:t>Связанные документы</w:t>
      </w:r>
      <w:bookmarkEnd w:id="236"/>
      <w:bookmarkEnd w:id="237"/>
      <w:bookmarkEnd w:id="238"/>
      <w:bookmarkEnd w:id="239"/>
    </w:p>
    <w:tbl>
      <w:tblPr>
        <w:tblStyle w:val="14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14:paraId="31871254" w14:textId="77777777" w:rsidTr="005C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6A33A0E6" w14:textId="77777777" w:rsidR="00273541" w:rsidRPr="00614CC7" w:rsidRDefault="00273541" w:rsidP="003155B9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59B085D9" w14:textId="77777777" w:rsidR="00273541" w:rsidRPr="00614CC7" w:rsidRDefault="00273541" w:rsidP="003155B9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14:paraId="640BBE0E" w14:textId="77777777" w:rsidR="00273541" w:rsidRPr="00614CC7" w:rsidRDefault="00273541" w:rsidP="003155B9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14:paraId="70CA1546" w14:textId="77777777" w:rsidTr="005C3263">
        <w:tc>
          <w:tcPr>
            <w:tcW w:w="3652" w:type="dxa"/>
          </w:tcPr>
          <w:p w14:paraId="25D6E1EE" w14:textId="77777777" w:rsidR="00273541" w:rsidRPr="00614CC7" w:rsidRDefault="00273541" w:rsidP="003155B9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FA630E4" w14:textId="77777777" w:rsidR="00273541" w:rsidRPr="00614CC7" w:rsidRDefault="00273541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14:paraId="65AE74F7" w14:textId="77777777" w:rsidR="00273541" w:rsidRPr="00614CC7" w:rsidRDefault="00273541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40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40"/>
          </w:p>
        </w:tc>
      </w:tr>
      <w:tr w:rsidR="005C3263" w:rsidRPr="00614CC7" w14:paraId="64A500D4" w14:textId="77777777" w:rsidTr="005C3263">
        <w:tc>
          <w:tcPr>
            <w:tcW w:w="3652" w:type="dxa"/>
          </w:tcPr>
          <w:p w14:paraId="139F0DB4" w14:textId="77777777" w:rsidR="005C3263" w:rsidRPr="00614CC7" w:rsidRDefault="005C326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Спецификация на функционал и пользовательский  интерфейс,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I </w:t>
            </w:r>
            <w:r w:rsidRPr="00614CC7">
              <w:rPr>
                <w:rFonts w:ascii="Arial" w:hAnsi="Arial" w:cs="Arial"/>
                <w:szCs w:val="20"/>
              </w:rPr>
              <w:t>этап</w:t>
            </w:r>
          </w:p>
        </w:tc>
        <w:tc>
          <w:tcPr>
            <w:tcW w:w="3969" w:type="dxa"/>
          </w:tcPr>
          <w:p w14:paraId="57DD5BD3" w14:textId="77777777" w:rsidR="005C3263" w:rsidRPr="00614CC7" w:rsidRDefault="005C326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описание функций, реализованных на первом этапе</w:t>
            </w:r>
          </w:p>
        </w:tc>
        <w:tc>
          <w:tcPr>
            <w:tcW w:w="1896" w:type="dxa"/>
          </w:tcPr>
          <w:p w14:paraId="621898A6" w14:textId="77777777" w:rsidR="005C3263" w:rsidRPr="00614CC7" w:rsidRDefault="005C326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41" w:name="док_Функции_I_этапа"/>
            <w:r w:rsidRPr="00614CC7">
              <w:rPr>
                <w:rFonts w:ascii="Arial" w:hAnsi="Arial" w:cs="Arial"/>
                <w:szCs w:val="20"/>
              </w:rPr>
              <w:t>Функции</w:t>
            </w:r>
            <w:r w:rsidRPr="00614CC7">
              <w:rPr>
                <w:rFonts w:ascii="Arial" w:hAnsi="Arial" w:cs="Arial"/>
                <w:szCs w:val="20"/>
                <w:lang w:val="en-US"/>
              </w:rPr>
              <w:t xml:space="preserve"> I </w:t>
            </w:r>
            <w:r w:rsidRPr="00614CC7">
              <w:rPr>
                <w:rFonts w:ascii="Arial" w:hAnsi="Arial" w:cs="Arial"/>
                <w:szCs w:val="20"/>
              </w:rPr>
              <w:t>этапа</w:t>
            </w:r>
            <w:bookmarkEnd w:id="241"/>
          </w:p>
        </w:tc>
      </w:tr>
      <w:tr w:rsidR="00212955" w:rsidRPr="00614CC7" w14:paraId="0AAFC63B" w14:textId="77777777" w:rsidTr="005C3263">
        <w:tc>
          <w:tcPr>
            <w:tcW w:w="3652" w:type="dxa"/>
          </w:tcPr>
          <w:p w14:paraId="291DADC4" w14:textId="389C6DE6" w:rsidR="00212955" w:rsidRPr="00614CC7" w:rsidRDefault="00212955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2D3721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14:paraId="72A00F7E" w14:textId="6430E2AD" w:rsidR="00212955" w:rsidRPr="00614CC7" w:rsidRDefault="00212955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Содержит описания взаимодействий</w:t>
            </w:r>
            <w:r w:rsidRPr="00614CC7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системы лояльности «Коллекция» с ИС Банка</w:t>
            </w:r>
          </w:p>
        </w:tc>
        <w:tc>
          <w:tcPr>
            <w:tcW w:w="1896" w:type="dxa"/>
          </w:tcPr>
          <w:p w14:paraId="017F4612" w14:textId="4274E3AF" w:rsidR="00212955" w:rsidRPr="00614CC7" w:rsidRDefault="00212955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14:paraId="145486ED" w14:textId="77777777" w:rsidR="00273541" w:rsidRPr="009232A4" w:rsidRDefault="00273541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42" w:name="_Toc350352253"/>
      <w:bookmarkStart w:id="243" w:name="_Toc350352594"/>
      <w:bookmarkStart w:id="244" w:name="_Toc350352715"/>
      <w:bookmarkStart w:id="245" w:name="_Toc350761626"/>
      <w:bookmarkStart w:id="246" w:name="_Toc350352254"/>
      <w:bookmarkStart w:id="247" w:name="_Toc350352595"/>
      <w:bookmarkStart w:id="248" w:name="_Toc350352716"/>
      <w:bookmarkStart w:id="249" w:name="_Toc350761627"/>
      <w:bookmarkStart w:id="250" w:name="_Toc363146660"/>
      <w:bookmarkStart w:id="251" w:name="_Toc374704574"/>
      <w:bookmarkStart w:id="252" w:name="_Toc389566445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Pr="009232A4">
        <w:rPr>
          <w:rFonts w:ascii="Arial" w:hAnsi="Arial" w:cs="Arial"/>
        </w:rPr>
        <w:lastRenderedPageBreak/>
        <w:t>Роли</w:t>
      </w:r>
      <w:bookmarkEnd w:id="250"/>
      <w:bookmarkEnd w:id="251"/>
      <w:bookmarkEnd w:id="252"/>
    </w:p>
    <w:p w14:paraId="09C8E7A3" w14:textId="77777777" w:rsidR="00273541" w:rsidRPr="009232A4" w:rsidRDefault="00273541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53" w:name="_Toc389566446"/>
      <w:r w:rsidRPr="009232A4">
        <w:rPr>
          <w:rFonts w:ascii="Arial" w:hAnsi="Arial" w:cs="Arial"/>
        </w:rPr>
        <w:t>Основные роли</w:t>
      </w:r>
      <w:bookmarkEnd w:id="253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31502D03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7B6B1684" w14:textId="77777777" w:rsidR="00393B8C" w:rsidRPr="00614CC7" w:rsidRDefault="00393B8C" w:rsidP="003155B9">
            <w:pPr>
              <w:spacing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564BB449" w14:textId="77777777" w:rsidR="00393B8C" w:rsidRPr="00614CC7" w:rsidRDefault="00393B8C" w:rsidP="003155B9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550299C0" w14:textId="77777777" w:rsidTr="007E6DD2">
        <w:trPr>
          <w:trHeight w:val="315"/>
        </w:trPr>
        <w:tc>
          <w:tcPr>
            <w:tcW w:w="2835" w:type="dxa"/>
          </w:tcPr>
          <w:p w14:paraId="069B0D76" w14:textId="1D118353" w:rsidR="00393B8C" w:rsidRPr="00614CC7" w:rsidRDefault="00F50457" w:rsidP="003155B9">
            <w:pPr>
              <w:spacing w:line="240" w:lineRule="auto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Cs w:val="20"/>
              </w:rPr>
              <w:t>ИС Б</w:t>
            </w:r>
            <w:r w:rsidR="00393B8C" w:rsidRPr="00614CC7">
              <w:rPr>
                <w:rFonts w:ascii="Arial" w:hAnsi="Arial" w:cs="Arial"/>
                <w:b/>
                <w:szCs w:val="20"/>
              </w:rPr>
              <w:t>анка</w:t>
            </w:r>
          </w:p>
        </w:tc>
        <w:tc>
          <w:tcPr>
            <w:tcW w:w="6804" w:type="dxa"/>
          </w:tcPr>
          <w:p w14:paraId="0560289C" w14:textId="77777777" w:rsidR="00393B8C" w:rsidRPr="00614CC7" w:rsidRDefault="00393B8C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14:paraId="4A5BB42F" w14:textId="77777777" w:rsidTr="007E6DD2">
        <w:trPr>
          <w:trHeight w:val="315"/>
        </w:trPr>
        <w:tc>
          <w:tcPr>
            <w:tcW w:w="2835" w:type="dxa"/>
          </w:tcPr>
          <w:p w14:paraId="7CEAB5F6" w14:textId="77777777" w:rsidR="00393B8C" w:rsidRPr="00614CC7" w:rsidRDefault="00393B8C" w:rsidP="003155B9">
            <w:pPr>
              <w:spacing w:line="240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14:paraId="5353A131" w14:textId="77777777" w:rsidR="00393B8C" w:rsidRPr="00614CC7" w:rsidRDefault="00393B8C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F50457" w:rsidRPr="00614CC7" w14:paraId="54CF35CC" w14:textId="77777777" w:rsidTr="007E6DD2">
        <w:trPr>
          <w:trHeight w:val="315"/>
        </w:trPr>
        <w:tc>
          <w:tcPr>
            <w:tcW w:w="2835" w:type="dxa"/>
          </w:tcPr>
          <w:p w14:paraId="170E72FD" w14:textId="2C84935C" w:rsidR="00F50457" w:rsidRPr="00F50457" w:rsidRDefault="00F50457" w:rsidP="003155B9">
            <w:pPr>
              <w:spacing w:line="240" w:lineRule="auto"/>
              <w:rPr>
                <w:rFonts w:ascii="Arial" w:hAnsi="Arial" w:cs="Arial"/>
                <w:b/>
                <w:szCs w:val="20"/>
              </w:rPr>
            </w:pPr>
            <w:r w:rsidRPr="00F50457">
              <w:rPr>
                <w:rFonts w:ascii="Arial" w:hAnsi="Arial" w:cs="Arial"/>
                <w:b/>
              </w:rPr>
              <w:t>Банк, ВТБ24, Заказчик</w:t>
            </w:r>
          </w:p>
        </w:tc>
        <w:tc>
          <w:tcPr>
            <w:tcW w:w="6804" w:type="dxa"/>
          </w:tcPr>
          <w:p w14:paraId="205E1819" w14:textId="7515F760" w:rsidR="00F50457" w:rsidRPr="00614CC7" w:rsidRDefault="00F50457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F50457" w:rsidRPr="00614CC7" w14:paraId="2A2CCC9C" w14:textId="77777777" w:rsidTr="007E6DD2">
        <w:trPr>
          <w:trHeight w:val="315"/>
        </w:trPr>
        <w:tc>
          <w:tcPr>
            <w:tcW w:w="2835" w:type="dxa"/>
          </w:tcPr>
          <w:p w14:paraId="31B9D3D0" w14:textId="543D0D58" w:rsidR="00F50457" w:rsidRPr="00F50457" w:rsidRDefault="00F50457" w:rsidP="003155B9">
            <w:pPr>
              <w:spacing w:line="240" w:lineRule="auto"/>
              <w:rPr>
                <w:rFonts w:ascii="Arial" w:hAnsi="Arial" w:cs="Arial"/>
                <w:b/>
              </w:rPr>
            </w:pPr>
            <w:r w:rsidRPr="00F50457">
              <w:rPr>
                <w:rFonts w:ascii="Arial" w:hAnsi="Arial" w:cs="Arial"/>
                <w:b/>
              </w:rPr>
              <w:t>Система</w:t>
            </w:r>
          </w:p>
        </w:tc>
        <w:tc>
          <w:tcPr>
            <w:tcW w:w="6804" w:type="dxa"/>
          </w:tcPr>
          <w:p w14:paraId="40FFA369" w14:textId="4535D52A" w:rsidR="00F50457" w:rsidRDefault="00F50457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197339" w:rsidRPr="00614CC7" w14:paraId="68A1A724" w14:textId="77777777" w:rsidTr="007E6DD2">
        <w:trPr>
          <w:trHeight w:val="315"/>
        </w:trPr>
        <w:tc>
          <w:tcPr>
            <w:tcW w:w="2835" w:type="dxa"/>
          </w:tcPr>
          <w:p w14:paraId="383987BD" w14:textId="6EA114BD" w:rsidR="00197339" w:rsidRPr="00F50457" w:rsidRDefault="00197339" w:rsidP="003155B9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Программа</w:t>
            </w:r>
          </w:p>
        </w:tc>
        <w:tc>
          <w:tcPr>
            <w:tcW w:w="6804" w:type="dxa"/>
          </w:tcPr>
          <w:p w14:paraId="12191E07" w14:textId="2D50910D" w:rsidR="00197339" w:rsidRPr="00AC703D" w:rsidRDefault="00197339" w:rsidP="0019733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</w:tbl>
    <w:p w14:paraId="29701FE5" w14:textId="77777777" w:rsidR="00273541" w:rsidRPr="009232A4" w:rsidRDefault="00273541" w:rsidP="003155B9">
      <w:pPr>
        <w:spacing w:line="240" w:lineRule="auto"/>
        <w:rPr>
          <w:rFonts w:ascii="Arial" w:hAnsi="Arial" w:cs="Arial"/>
        </w:rPr>
      </w:pPr>
    </w:p>
    <w:p w14:paraId="4D8469FC" w14:textId="77777777" w:rsidR="00273541" w:rsidRPr="009232A4" w:rsidRDefault="00273541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54" w:name="_Toc389566447"/>
      <w:r w:rsidRPr="009232A4">
        <w:rPr>
          <w:rFonts w:ascii="Arial" w:hAnsi="Arial" w:cs="Arial"/>
        </w:rPr>
        <w:t>Объединяющие роли</w:t>
      </w:r>
      <w:bookmarkEnd w:id="254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2E38B6E2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6BE2C18F" w14:textId="77777777" w:rsidR="00393B8C" w:rsidRPr="00614CC7" w:rsidRDefault="00393B8C" w:rsidP="003155B9">
            <w:pPr>
              <w:spacing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7528830E" w14:textId="77777777" w:rsidR="00393B8C" w:rsidRPr="00614CC7" w:rsidRDefault="00393B8C" w:rsidP="003155B9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5C8278C7" w14:textId="77777777" w:rsidTr="007E6DD2">
        <w:trPr>
          <w:trHeight w:val="315"/>
        </w:trPr>
        <w:tc>
          <w:tcPr>
            <w:tcW w:w="2835" w:type="dxa"/>
          </w:tcPr>
          <w:p w14:paraId="50CCCD40" w14:textId="77777777" w:rsidR="00393B8C" w:rsidRPr="00614CC7" w:rsidRDefault="00393B8C" w:rsidP="003155B9">
            <w:pPr>
              <w:spacing w:line="240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14:paraId="5BEADF39" w14:textId="77777777" w:rsidR="00393B8C" w:rsidRPr="00614CC7" w:rsidRDefault="00393B8C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14:paraId="6A75AADD" w14:textId="77777777" w:rsidTr="007E6DD2">
        <w:trPr>
          <w:trHeight w:val="315"/>
        </w:trPr>
        <w:tc>
          <w:tcPr>
            <w:tcW w:w="2835" w:type="dxa"/>
          </w:tcPr>
          <w:p w14:paraId="146059CA" w14:textId="25F2FF6C" w:rsidR="00393B8C" w:rsidRPr="00614CC7" w:rsidRDefault="00393B8C" w:rsidP="00454680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="00454680">
              <w:rPr>
                <w:rFonts w:ascii="Arial" w:hAnsi="Arial" w:cs="Arial"/>
                <w:szCs w:val="20"/>
              </w:rPr>
              <w:t xml:space="preserve"> (Пр</w:t>
            </w:r>
            <w:r w:rsidRPr="00614CC7">
              <w:rPr>
                <w:rFonts w:ascii="Arial" w:hAnsi="Arial" w:cs="Arial"/>
                <w:szCs w:val="20"/>
              </w:rPr>
              <w:t>ограммы</w:t>
            </w:r>
            <w:r w:rsidR="00454680">
              <w:rPr>
                <w:rFonts w:ascii="Arial" w:hAnsi="Arial" w:cs="Arial"/>
                <w:szCs w:val="20"/>
              </w:rPr>
              <w:t xml:space="preserve"> лояльности</w:t>
            </w:r>
            <w:r w:rsidRPr="00614CC7">
              <w:rPr>
                <w:rFonts w:ascii="Arial" w:hAnsi="Arial" w:cs="Arial"/>
                <w:szCs w:val="20"/>
              </w:rPr>
              <w:t xml:space="preserve"> «Коллекция»)</w:t>
            </w:r>
          </w:p>
        </w:tc>
        <w:tc>
          <w:tcPr>
            <w:tcW w:w="6804" w:type="dxa"/>
          </w:tcPr>
          <w:p w14:paraId="4F6158A6" w14:textId="77777777" w:rsidR="00393B8C" w:rsidRPr="00614CC7" w:rsidRDefault="00393B8C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6492AFF8" w14:textId="77777777" w:rsidR="00393B8C" w:rsidRPr="00614CC7" w:rsidRDefault="00393B8C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14:paraId="7A8E78F8" w14:textId="77777777" w:rsidTr="007E6DD2">
        <w:trPr>
          <w:trHeight w:val="315"/>
        </w:trPr>
        <w:tc>
          <w:tcPr>
            <w:tcW w:w="2835" w:type="dxa"/>
            <w:hideMark/>
          </w:tcPr>
          <w:p w14:paraId="3F28BE19" w14:textId="77777777" w:rsidR="00393B8C" w:rsidRPr="00614CC7" w:rsidRDefault="00393B8C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14:paraId="19118872" w14:textId="77777777" w:rsidR="00393B8C" w:rsidRPr="00614CC7" w:rsidRDefault="00393B8C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14:paraId="50AC3C34" w14:textId="77777777" w:rsidR="00393B8C" w:rsidRPr="00614CC7" w:rsidRDefault="00393B8C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14:paraId="46C3B961" w14:textId="77777777" w:rsidR="004A2257" w:rsidRPr="009232A4" w:rsidRDefault="000A038F" w:rsidP="003155B9">
      <w:pPr>
        <w:pStyle w:val="1"/>
        <w:numPr>
          <w:ilvl w:val="0"/>
          <w:numId w:val="12"/>
        </w:numPr>
        <w:spacing w:line="240" w:lineRule="auto"/>
        <w:rPr>
          <w:rFonts w:ascii="Arial" w:hAnsi="Arial" w:cs="Arial"/>
        </w:rPr>
      </w:pPr>
      <w:bookmarkStart w:id="255" w:name="_Toc374704575"/>
      <w:bookmarkStart w:id="256" w:name="_Toc389566448"/>
      <w:r w:rsidRPr="009232A4">
        <w:rPr>
          <w:rFonts w:ascii="Arial" w:hAnsi="Arial" w:cs="Arial"/>
        </w:rPr>
        <w:t>Описание функций</w:t>
      </w:r>
      <w:bookmarkEnd w:id="255"/>
      <w:bookmarkEnd w:id="256"/>
    </w:p>
    <w:p w14:paraId="5DAB9EAB" w14:textId="052DF5F4" w:rsidR="00A73223" w:rsidRPr="009232A4" w:rsidRDefault="00682E18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57" w:name="_Toc389566449"/>
      <w:r w:rsidRPr="00682E18">
        <w:rPr>
          <w:rFonts w:ascii="Arial" w:hAnsi="Arial" w:cs="Arial"/>
        </w:rPr>
        <w:t>ОБЩИЕ-25 Отправка клиентам смс с паролем при изменении номера телефона</w:t>
      </w:r>
      <w:bookmarkEnd w:id="257"/>
    </w:p>
    <w:p w14:paraId="1BF2FD8F" w14:textId="77777777" w:rsidR="00137E1E" w:rsidRPr="009232A4" w:rsidRDefault="00137E1E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58" w:name="_Toc389566450"/>
      <w:r w:rsidRPr="009232A4">
        <w:rPr>
          <w:rFonts w:ascii="Arial" w:hAnsi="Arial" w:cs="Arial"/>
        </w:rPr>
        <w:t>Назначение</w:t>
      </w:r>
      <w:bookmarkEnd w:id="258"/>
    </w:p>
    <w:p w14:paraId="57658B7F" w14:textId="6EA38465" w:rsidR="00170824" w:rsidRDefault="00211159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Цель данной доработки – </w:t>
      </w:r>
      <w:r w:rsidR="00CE048C">
        <w:rPr>
          <w:rFonts w:ascii="Arial" w:hAnsi="Arial" w:cs="Arial"/>
        </w:rPr>
        <w:t>информировать клиента о смене логина (номера мобильного телефона) в Системе посредством отправки смс сообщения на новый номер телефона. А также предоставить возможность смен</w:t>
      </w:r>
      <w:r w:rsidR="002212FB">
        <w:rPr>
          <w:rFonts w:ascii="Arial" w:hAnsi="Arial" w:cs="Arial"/>
        </w:rPr>
        <w:t>ы</w:t>
      </w:r>
      <w:r w:rsidR="00CE048C">
        <w:rPr>
          <w:rFonts w:ascii="Arial" w:hAnsi="Arial" w:cs="Arial"/>
        </w:rPr>
        <w:t xml:space="preserve"> парол</w:t>
      </w:r>
      <w:r w:rsidR="002212FB">
        <w:rPr>
          <w:rFonts w:ascii="Arial" w:hAnsi="Arial" w:cs="Arial"/>
        </w:rPr>
        <w:t>я</w:t>
      </w:r>
      <w:r w:rsidR="00CE048C">
        <w:rPr>
          <w:rFonts w:ascii="Arial" w:hAnsi="Arial" w:cs="Arial"/>
        </w:rPr>
        <w:t xml:space="preserve"> при первом входе в Систему под новым логином.</w:t>
      </w:r>
    </w:p>
    <w:p w14:paraId="5CD36E44" w14:textId="0A2E2615" w:rsidR="00DE6BAC" w:rsidRDefault="00DE6BAC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59" w:name="_Ref379974539"/>
      <w:bookmarkStart w:id="260" w:name="_Toc389566451"/>
      <w:r>
        <w:rPr>
          <w:rFonts w:ascii="Arial" w:hAnsi="Arial" w:cs="Arial"/>
        </w:rPr>
        <w:t>Функциональные требования</w:t>
      </w:r>
      <w:bookmarkEnd w:id="260"/>
    </w:p>
    <w:p w14:paraId="627219A0" w14:textId="5B1C67AE" w:rsidR="00DE6BAC" w:rsidRPr="00DE6BAC" w:rsidRDefault="00DE6BAC" w:rsidP="003155B9">
      <w:pPr>
        <w:pStyle w:val="ae"/>
        <w:numPr>
          <w:ilvl w:val="0"/>
          <w:numId w:val="11"/>
        </w:numPr>
        <w:spacing w:line="240" w:lineRule="auto"/>
        <w:ind w:left="360"/>
        <w:rPr>
          <w:rFonts w:ascii="Arial" w:hAnsi="Arial" w:cs="Arial"/>
        </w:rPr>
      </w:pPr>
      <w:r w:rsidRPr="00DE6BAC">
        <w:rPr>
          <w:rFonts w:ascii="Arial" w:hAnsi="Arial" w:cs="Arial"/>
        </w:rPr>
        <w:t xml:space="preserve">При смене </w:t>
      </w:r>
      <w:r>
        <w:rPr>
          <w:rFonts w:ascii="Arial" w:hAnsi="Arial" w:cs="Arial"/>
        </w:rPr>
        <w:t>логина (</w:t>
      </w:r>
      <w:r w:rsidR="00CE048C">
        <w:rPr>
          <w:rFonts w:ascii="Arial" w:hAnsi="Arial" w:cs="Arial"/>
        </w:rPr>
        <w:t xml:space="preserve">номера мобильного </w:t>
      </w:r>
      <w:r w:rsidRPr="00DE6BAC">
        <w:rPr>
          <w:rFonts w:ascii="Arial" w:hAnsi="Arial" w:cs="Arial"/>
        </w:rPr>
        <w:t>телефона</w:t>
      </w:r>
      <w:r>
        <w:rPr>
          <w:rFonts w:ascii="Arial" w:hAnsi="Arial" w:cs="Arial"/>
        </w:rPr>
        <w:t>)</w:t>
      </w:r>
      <w:r w:rsidRPr="00DE6B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клиента в Системе</w:t>
      </w:r>
      <w:r w:rsidRPr="00DE6B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необходимо </w:t>
      </w:r>
      <w:r w:rsidRPr="00DE6BAC">
        <w:rPr>
          <w:rFonts w:ascii="Arial" w:hAnsi="Arial" w:cs="Arial"/>
        </w:rPr>
        <w:t>отсылать клиенту смс уведомление</w:t>
      </w:r>
      <w:r>
        <w:rPr>
          <w:rFonts w:ascii="Arial" w:hAnsi="Arial" w:cs="Arial"/>
        </w:rPr>
        <w:t>.</w:t>
      </w:r>
    </w:p>
    <w:p w14:paraId="4E4DFBEC" w14:textId="767C6D10" w:rsidR="00DE6BAC" w:rsidRPr="00DE6BAC" w:rsidRDefault="00DE6BAC" w:rsidP="003155B9">
      <w:pPr>
        <w:pStyle w:val="ae"/>
        <w:numPr>
          <w:ilvl w:val="0"/>
          <w:numId w:val="11"/>
        </w:numPr>
        <w:spacing w:line="240" w:lineRule="auto"/>
        <w:ind w:left="360"/>
        <w:rPr>
          <w:rFonts w:ascii="Arial" w:hAnsi="Arial" w:cs="Arial"/>
        </w:rPr>
      </w:pPr>
      <w:r w:rsidRPr="00DE6BAC">
        <w:rPr>
          <w:rFonts w:ascii="Arial" w:hAnsi="Arial" w:cs="Arial"/>
        </w:rPr>
        <w:lastRenderedPageBreak/>
        <w:t>Одновременно со сменой телефона,</w:t>
      </w:r>
      <w:r w:rsidR="00CE1610" w:rsidRPr="00CE1610">
        <w:rPr>
          <w:rFonts w:ascii="Arial" w:hAnsi="Arial" w:cs="Arial"/>
        </w:rPr>
        <w:t xml:space="preserve"> </w:t>
      </w:r>
      <w:r w:rsidR="00CE1610">
        <w:rPr>
          <w:rFonts w:ascii="Arial" w:hAnsi="Arial" w:cs="Arial"/>
        </w:rPr>
        <w:t>необходимо</w:t>
      </w:r>
      <w:r w:rsidR="00E63FCD">
        <w:rPr>
          <w:rFonts w:ascii="Arial" w:hAnsi="Arial" w:cs="Arial"/>
        </w:rPr>
        <w:t xml:space="preserve"> сбрасывать пароль клиента, заменяя его </w:t>
      </w:r>
      <w:r w:rsidRPr="00DE6BAC">
        <w:rPr>
          <w:rFonts w:ascii="Arial" w:hAnsi="Arial" w:cs="Arial"/>
        </w:rPr>
        <w:t>на временный</w:t>
      </w:r>
      <w:r>
        <w:rPr>
          <w:rFonts w:ascii="Arial" w:hAnsi="Arial" w:cs="Arial"/>
        </w:rPr>
        <w:t>.</w:t>
      </w:r>
    </w:p>
    <w:p w14:paraId="4A2C2728" w14:textId="6DE90D5B" w:rsidR="003A4244" w:rsidRDefault="00DE6BAC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61" w:name="_Toc389566452"/>
      <w:bookmarkEnd w:id="259"/>
      <w:r>
        <w:rPr>
          <w:rFonts w:ascii="Arial" w:hAnsi="Arial" w:cs="Arial"/>
        </w:rPr>
        <w:t>Описание функционала</w:t>
      </w:r>
      <w:bookmarkEnd w:id="261"/>
    </w:p>
    <w:p w14:paraId="1AE70A0B" w14:textId="77777777" w:rsidR="00470BE2" w:rsidRDefault="00470BE2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7E4DB40A" w14:textId="5CC94B86" w:rsidR="00631A82" w:rsidRDefault="00CE048C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</w:t>
      </w:r>
      <w:r w:rsidR="008B66F5">
        <w:rPr>
          <w:rFonts w:ascii="Arial" w:eastAsiaTheme="minorHAnsi" w:hAnsi="Arial" w:cs="Arial"/>
          <w:szCs w:val="20"/>
          <w:lang w:eastAsia="en-US"/>
        </w:rPr>
        <w:t xml:space="preserve"> компоненте «П</w:t>
      </w:r>
      <w:r>
        <w:rPr>
          <w:rFonts w:ascii="Arial" w:eastAsiaTheme="minorHAnsi" w:hAnsi="Arial" w:cs="Arial"/>
          <w:szCs w:val="20"/>
          <w:lang w:eastAsia="en-US"/>
        </w:rPr>
        <w:t>одсистем</w:t>
      </w:r>
      <w:r w:rsidR="008B66F5">
        <w:rPr>
          <w:rFonts w:ascii="Arial" w:eastAsiaTheme="minorHAnsi" w:hAnsi="Arial" w:cs="Arial"/>
          <w:szCs w:val="20"/>
          <w:lang w:eastAsia="en-US"/>
        </w:rPr>
        <w:t>а</w:t>
      </w:r>
      <w:r>
        <w:rPr>
          <w:rFonts w:ascii="Arial" w:eastAsiaTheme="minorHAnsi" w:hAnsi="Arial" w:cs="Arial"/>
          <w:szCs w:val="20"/>
          <w:lang w:eastAsia="en-US"/>
        </w:rPr>
        <w:t xml:space="preserve"> безопасности</w:t>
      </w:r>
      <w:r w:rsidR="008B66F5">
        <w:rPr>
          <w:rFonts w:ascii="Arial" w:eastAsiaTheme="minorHAnsi" w:hAnsi="Arial" w:cs="Arial"/>
          <w:szCs w:val="20"/>
          <w:lang w:eastAsia="en-US"/>
        </w:rPr>
        <w:t>»</w:t>
      </w:r>
      <w:r>
        <w:rPr>
          <w:rFonts w:ascii="Arial" w:eastAsiaTheme="minorHAnsi" w:hAnsi="Arial" w:cs="Arial"/>
          <w:szCs w:val="20"/>
          <w:lang w:eastAsia="en-US"/>
        </w:rPr>
        <w:t xml:space="preserve"> системы «Коллекция».</w:t>
      </w:r>
    </w:p>
    <w:p w14:paraId="57E0E35B" w14:textId="77777777" w:rsidR="00BC5E6C" w:rsidRDefault="00BC5E6C" w:rsidP="003155B9">
      <w:pPr>
        <w:spacing w:line="240" w:lineRule="auto"/>
        <w:rPr>
          <w:rFonts w:ascii="Arial" w:hAnsi="Arial" w:cs="Arial"/>
        </w:rPr>
      </w:pPr>
    </w:p>
    <w:p w14:paraId="0B99E158" w14:textId="31633AEF" w:rsidR="00A11D9B" w:rsidRPr="00C92F4A" w:rsidRDefault="00A11D9B" w:rsidP="003155B9">
      <w:pPr>
        <w:spacing w:before="120" w:line="240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 xml:space="preserve">Доработки </w:t>
      </w:r>
      <w:r w:rsidR="008B66F5">
        <w:rPr>
          <w:rFonts w:ascii="Arial" w:hAnsi="Arial" w:cs="Arial"/>
          <w:b/>
        </w:rPr>
        <w:t>в Подсистеме безопасности</w:t>
      </w:r>
      <w:r>
        <w:rPr>
          <w:rFonts w:ascii="Arial" w:hAnsi="Arial" w:cs="Arial"/>
          <w:b/>
        </w:rPr>
        <w:t>:</w:t>
      </w:r>
    </w:p>
    <w:p w14:paraId="6E928AAB" w14:textId="567A43CF" w:rsidR="00CE1610" w:rsidRPr="00CE1610" w:rsidRDefault="00A42305" w:rsidP="003155B9">
      <w:pPr>
        <w:pStyle w:val="ae"/>
        <w:numPr>
          <w:ilvl w:val="0"/>
          <w:numId w:val="11"/>
        </w:numPr>
        <w:spacing w:line="240" w:lineRule="auto"/>
        <w:ind w:left="360"/>
        <w:rPr>
          <w:rFonts w:ascii="Arial" w:hAnsi="Arial" w:cs="Arial"/>
        </w:rPr>
      </w:pPr>
      <w:r w:rsidRPr="00CE1610">
        <w:rPr>
          <w:rFonts w:ascii="Arial" w:hAnsi="Arial" w:cs="Arial"/>
        </w:rPr>
        <w:t xml:space="preserve">Необходимо доработать </w:t>
      </w:r>
      <w:r w:rsidR="008B66F5" w:rsidRPr="00CE1610">
        <w:rPr>
          <w:rFonts w:ascii="Arial" w:hAnsi="Arial" w:cs="Arial"/>
        </w:rPr>
        <w:t>алгоритм смены логина (номера мобильного телефона) клиента таким образом, что</w:t>
      </w:r>
      <w:r w:rsidR="00CE1610" w:rsidRPr="00CE1610">
        <w:rPr>
          <w:rFonts w:ascii="Arial" w:hAnsi="Arial" w:cs="Arial"/>
        </w:rPr>
        <w:t>бы при смене логина</w:t>
      </w:r>
      <w:r w:rsidR="00CE1610">
        <w:rPr>
          <w:rFonts w:ascii="Arial" w:hAnsi="Arial" w:cs="Arial"/>
        </w:rPr>
        <w:t xml:space="preserve"> (</w:t>
      </w:r>
      <w:r w:rsidR="00CE1610" w:rsidRPr="00DE6BAC">
        <w:rPr>
          <w:rFonts w:ascii="Arial" w:hAnsi="Arial" w:cs="Arial"/>
        </w:rPr>
        <w:t>через АРМ Администратора безопасности</w:t>
      </w:r>
      <w:r w:rsidR="00CE1610">
        <w:rPr>
          <w:rFonts w:ascii="Arial" w:hAnsi="Arial" w:cs="Arial"/>
        </w:rPr>
        <w:t xml:space="preserve"> </w:t>
      </w:r>
      <w:r w:rsidR="00CE1610" w:rsidRPr="00DE6BAC">
        <w:rPr>
          <w:rFonts w:ascii="Arial" w:hAnsi="Arial" w:cs="Arial"/>
        </w:rPr>
        <w:t xml:space="preserve">или </w:t>
      </w:r>
      <w:r w:rsidR="00CE1610">
        <w:rPr>
          <w:rFonts w:ascii="Arial" w:hAnsi="Arial" w:cs="Arial"/>
        </w:rPr>
        <w:t xml:space="preserve">взаимодействие с ИС Банка </w:t>
      </w:r>
      <w:bookmarkStart w:id="262" w:name="_Toc384052615"/>
      <w:r w:rsidR="00CE1610" w:rsidRPr="00DE6BAC">
        <w:rPr>
          <w:rFonts w:ascii="Arial" w:hAnsi="Arial" w:cs="Arial"/>
          <w:i/>
        </w:rPr>
        <w:t>3.12 Изменение номера мобильного телефона клиента Банком</w:t>
      </w:r>
      <w:bookmarkEnd w:id="262"/>
      <w:r w:rsidR="00CE1610">
        <w:rPr>
          <w:rFonts w:ascii="Arial" w:hAnsi="Arial" w:cs="Arial"/>
        </w:rPr>
        <w:t>)</w:t>
      </w:r>
      <w:r w:rsidR="00CE1610" w:rsidRPr="00CE1610">
        <w:rPr>
          <w:rFonts w:ascii="Arial" w:hAnsi="Arial" w:cs="Arial"/>
        </w:rPr>
        <w:t>:</w:t>
      </w:r>
    </w:p>
    <w:p w14:paraId="26ECA5FE" w14:textId="39B59D65" w:rsidR="00CE1610" w:rsidRPr="00CE1610" w:rsidRDefault="00CE1610" w:rsidP="003155B9">
      <w:pPr>
        <w:pStyle w:val="ae"/>
        <w:numPr>
          <w:ilvl w:val="0"/>
          <w:numId w:val="14"/>
        </w:numPr>
        <w:spacing w:before="120" w:line="240" w:lineRule="auto"/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К</w:t>
      </w:r>
      <w:r w:rsidRPr="00CE1610">
        <w:rPr>
          <w:rFonts w:ascii="Arial" w:hAnsi="Arial" w:cs="Arial"/>
        </w:rPr>
        <w:t>лиенту автоматически отсылалось смс уведомление.</w:t>
      </w:r>
    </w:p>
    <w:p w14:paraId="194582A2" w14:textId="5FA8D916" w:rsidR="00CE1610" w:rsidRPr="00CE1610" w:rsidRDefault="00CE1610" w:rsidP="003155B9">
      <w:pPr>
        <w:pStyle w:val="ae"/>
        <w:numPr>
          <w:ilvl w:val="0"/>
          <w:numId w:val="14"/>
        </w:numPr>
        <w:spacing w:before="120" w:line="240" w:lineRule="auto"/>
        <w:ind w:left="714" w:hanging="357"/>
        <w:rPr>
          <w:rFonts w:ascii="Arial" w:hAnsi="Arial" w:cs="Arial"/>
        </w:rPr>
      </w:pPr>
      <w:r w:rsidRPr="00CE1610">
        <w:rPr>
          <w:rFonts w:ascii="Arial" w:hAnsi="Arial" w:cs="Arial"/>
        </w:rPr>
        <w:t>Постоянный пароль клиента сбрасывался и заменялся временным.</w:t>
      </w:r>
    </w:p>
    <w:p w14:paraId="3FA50827" w14:textId="5C0C90CC" w:rsidR="00CE1610" w:rsidRPr="00CE1610" w:rsidRDefault="00CE1610" w:rsidP="003155B9">
      <w:pPr>
        <w:pStyle w:val="ae"/>
        <w:numPr>
          <w:ilvl w:val="0"/>
          <w:numId w:val="11"/>
        </w:numPr>
        <w:spacing w:line="240" w:lineRule="auto"/>
        <w:ind w:left="357" w:hanging="357"/>
        <w:rPr>
          <w:rFonts w:ascii="Arial" w:hAnsi="Arial" w:cs="Arial"/>
        </w:rPr>
      </w:pPr>
      <w:r w:rsidRPr="00CE1610">
        <w:rPr>
          <w:rFonts w:ascii="Arial" w:hAnsi="Arial" w:cs="Arial"/>
        </w:rPr>
        <w:t>Смс уведомление должно содержать</w:t>
      </w:r>
      <w:r w:rsidR="00E63FCD">
        <w:rPr>
          <w:rFonts w:ascii="Arial" w:hAnsi="Arial" w:cs="Arial"/>
        </w:rPr>
        <w:t xml:space="preserve"> </w:t>
      </w:r>
      <w:r w:rsidRPr="00CE1610">
        <w:rPr>
          <w:rFonts w:ascii="Arial" w:hAnsi="Arial" w:cs="Arial"/>
        </w:rPr>
        <w:t>временный пароль для входа на сайт.</w:t>
      </w:r>
    </w:p>
    <w:p w14:paraId="0F7B116C" w14:textId="77777777" w:rsidR="00CE1610" w:rsidRDefault="00CE1610" w:rsidP="003155B9">
      <w:pPr>
        <w:spacing w:line="240" w:lineRule="auto"/>
        <w:rPr>
          <w:rFonts w:ascii="Arial" w:hAnsi="Arial" w:cs="Arial"/>
          <w:u w:val="single"/>
        </w:rPr>
      </w:pPr>
    </w:p>
    <w:p w14:paraId="084F9E7F" w14:textId="546E8A4F" w:rsidR="00C25DF7" w:rsidRPr="001B7A33" w:rsidRDefault="00C25DF7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</w:t>
      </w:r>
      <w:r w:rsidR="00CE048C">
        <w:rPr>
          <w:rFonts w:ascii="Arial" w:hAnsi="Arial" w:cs="Arial"/>
        </w:rPr>
        <w:t>доработки от Банка</w:t>
      </w:r>
      <w:r>
        <w:rPr>
          <w:rFonts w:ascii="Arial" w:hAnsi="Arial" w:cs="Arial"/>
        </w:rPr>
        <w:t xml:space="preserve"> необходим</w:t>
      </w:r>
      <w:r w:rsidR="00CE048C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</w:t>
      </w:r>
      <w:r w:rsidR="00CE048C">
        <w:rPr>
          <w:rFonts w:ascii="Arial" w:hAnsi="Arial" w:cs="Arial"/>
        </w:rPr>
        <w:t xml:space="preserve">предоставление данных, указанных в </w:t>
      </w:r>
      <w:r>
        <w:rPr>
          <w:rFonts w:ascii="Arial" w:hAnsi="Arial" w:cs="Arial"/>
        </w:rPr>
        <w:t>п.</w:t>
      </w:r>
      <w:r w:rsidR="00CE048C">
        <w:rPr>
          <w:rFonts w:ascii="Arial" w:hAnsi="Arial" w:cs="Arial"/>
        </w:rPr>
        <w:t xml:space="preserve"> </w:t>
      </w:r>
      <w:r w:rsidR="00CE048C" w:rsidRPr="00CE048C">
        <w:rPr>
          <w:rFonts w:ascii="Arial" w:hAnsi="Arial" w:cs="Arial"/>
          <w:color w:val="0070C0"/>
        </w:rPr>
        <w:fldChar w:fldCharType="begin"/>
      </w:r>
      <w:r w:rsidR="00CE048C" w:rsidRPr="00CE048C">
        <w:rPr>
          <w:rFonts w:ascii="Arial" w:hAnsi="Arial" w:cs="Arial"/>
          <w:color w:val="0070C0"/>
        </w:rPr>
        <w:instrText xml:space="preserve"> REF _Ref388984024 \h  \* MERGEFORMAT </w:instrText>
      </w:r>
      <w:r w:rsidR="00CE048C" w:rsidRPr="00CE048C">
        <w:rPr>
          <w:rFonts w:ascii="Arial" w:hAnsi="Arial" w:cs="Arial"/>
          <w:color w:val="0070C0"/>
        </w:rPr>
      </w:r>
      <w:r w:rsidR="00CE048C" w:rsidRPr="00CE048C">
        <w:rPr>
          <w:rFonts w:ascii="Arial" w:hAnsi="Arial" w:cs="Arial"/>
          <w:color w:val="0070C0"/>
        </w:rPr>
        <w:fldChar w:fldCharType="separate"/>
      </w:r>
      <w:r w:rsidR="00CE048C" w:rsidRPr="00CE048C">
        <w:rPr>
          <w:rFonts w:ascii="Arial" w:hAnsi="Arial" w:cs="Arial"/>
          <w:color w:val="0070C0"/>
        </w:rPr>
        <w:t>Требования к предоставлению материалов Банком для функционала ОБЩИЕ-25 Отправка клиентам смс с паролем при изменении номера тел</w:t>
      </w:r>
      <w:r w:rsidR="00CE048C" w:rsidRPr="00CE048C">
        <w:rPr>
          <w:rFonts w:ascii="Arial" w:hAnsi="Arial" w:cs="Arial"/>
          <w:color w:val="0070C0"/>
        </w:rPr>
        <w:t>е</w:t>
      </w:r>
      <w:r w:rsidR="00CE048C" w:rsidRPr="00CE048C">
        <w:rPr>
          <w:rFonts w:ascii="Arial" w:hAnsi="Arial" w:cs="Arial"/>
          <w:color w:val="0070C0"/>
        </w:rPr>
        <w:t>фона</w:t>
      </w:r>
      <w:r w:rsidR="00CE048C" w:rsidRPr="00CE048C">
        <w:rPr>
          <w:rFonts w:ascii="Arial" w:hAnsi="Arial" w:cs="Arial"/>
          <w:color w:val="0070C0"/>
        </w:rPr>
        <w:fldChar w:fldCharType="end"/>
      </w:r>
      <w:r w:rsidR="00CE048C">
        <w:rPr>
          <w:rFonts w:ascii="Arial" w:hAnsi="Arial" w:cs="Arial"/>
        </w:rPr>
        <w:t>.</w:t>
      </w:r>
    </w:p>
    <w:p w14:paraId="72E3C96E" w14:textId="1ACE46C2" w:rsidR="00682E18" w:rsidRDefault="00FC2A58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63" w:name="_Toc380000932"/>
      <w:bookmarkStart w:id="264" w:name="_Toc389566453"/>
      <w:r w:rsidRPr="00FC2A58">
        <w:rPr>
          <w:rFonts w:ascii="Arial" w:hAnsi="Arial" w:cs="Arial"/>
        </w:rPr>
        <w:t>САЙТ-111 Доработка алгоритма формирования списка популярных вознаграждений по заказам</w:t>
      </w:r>
      <w:bookmarkEnd w:id="264"/>
    </w:p>
    <w:p w14:paraId="6E00E25A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65" w:name="_Toc389566454"/>
      <w:r w:rsidRPr="009232A4">
        <w:rPr>
          <w:rFonts w:ascii="Arial" w:hAnsi="Arial" w:cs="Arial"/>
        </w:rPr>
        <w:t>Назначение</w:t>
      </w:r>
      <w:bookmarkEnd w:id="265"/>
    </w:p>
    <w:p w14:paraId="7F3EABDA" w14:textId="626D5A05" w:rsidR="00FC2A58" w:rsidRPr="00192FCD" w:rsidRDefault="006325AC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Цель данной доработки – и</w:t>
      </w:r>
      <w:r w:rsidR="00192FCD" w:rsidRPr="00192FCD">
        <w:rPr>
          <w:rFonts w:ascii="Arial" w:hAnsi="Arial" w:cs="Arial"/>
        </w:rPr>
        <w:t>зменить</w:t>
      </w:r>
      <w:r w:rsidR="00192FCD">
        <w:rPr>
          <w:rFonts w:ascii="Arial" w:hAnsi="Arial" w:cs="Arial"/>
        </w:rPr>
        <w:t xml:space="preserve"> состав вознагра</w:t>
      </w:r>
      <w:r w:rsidR="001A0588">
        <w:rPr>
          <w:rFonts w:ascii="Arial" w:hAnsi="Arial" w:cs="Arial"/>
        </w:rPr>
        <w:t>ждений, отображаемых в блоке «Популярные вознаграждения»</w:t>
      </w:r>
      <w:r w:rsidR="00DB0F87">
        <w:rPr>
          <w:rFonts w:ascii="Arial" w:hAnsi="Arial" w:cs="Arial"/>
        </w:rPr>
        <w:t xml:space="preserve"> (</w:t>
      </w:r>
      <w:r w:rsidR="001A0588">
        <w:rPr>
          <w:rFonts w:ascii="Arial" w:hAnsi="Arial" w:cs="Arial"/>
        </w:rPr>
        <w:t>фильтр «По заказам»</w:t>
      </w:r>
      <w:r w:rsidR="00DB0F87">
        <w:rPr>
          <w:rFonts w:ascii="Arial" w:hAnsi="Arial" w:cs="Arial"/>
        </w:rPr>
        <w:t>)</w:t>
      </w:r>
      <w:r w:rsidR="001A0588">
        <w:rPr>
          <w:rFonts w:ascii="Arial" w:hAnsi="Arial" w:cs="Arial"/>
        </w:rPr>
        <w:t xml:space="preserve"> таким образом, чтобы избежать наличия в данном блоке вознаграждений одного типа (см. </w:t>
      </w:r>
      <w:r w:rsidR="001A0588" w:rsidRPr="001A0588">
        <w:rPr>
          <w:rFonts w:ascii="Arial" w:hAnsi="Arial" w:cs="Arial"/>
          <w:color w:val="0070C0"/>
        </w:rPr>
        <w:fldChar w:fldCharType="begin"/>
      </w:r>
      <w:r w:rsidR="001A0588" w:rsidRPr="001A0588">
        <w:rPr>
          <w:rFonts w:ascii="Arial" w:hAnsi="Arial" w:cs="Arial"/>
          <w:color w:val="0070C0"/>
        </w:rPr>
        <w:instrText xml:space="preserve"> REF _Ref388986497 \h  \* MERGEFORMAT </w:instrText>
      </w:r>
      <w:r w:rsidR="001A0588" w:rsidRPr="001A0588">
        <w:rPr>
          <w:rFonts w:ascii="Arial" w:hAnsi="Arial" w:cs="Arial"/>
          <w:color w:val="0070C0"/>
        </w:rPr>
      </w:r>
      <w:r w:rsidR="001A0588" w:rsidRPr="001A0588">
        <w:rPr>
          <w:rFonts w:ascii="Arial" w:hAnsi="Arial" w:cs="Arial"/>
          <w:color w:val="0070C0"/>
        </w:rPr>
        <w:fldChar w:fldCharType="separate"/>
      </w:r>
      <w:r w:rsidR="001A0588" w:rsidRPr="001A0588">
        <w:rPr>
          <w:rFonts w:ascii="Arial" w:hAnsi="Arial" w:cs="Arial"/>
          <w:color w:val="0070C0"/>
        </w:rPr>
        <w:t>Рис 1</w:t>
      </w:r>
      <w:r w:rsidR="001A0588" w:rsidRPr="001A0588">
        <w:rPr>
          <w:rFonts w:ascii="Arial" w:hAnsi="Arial" w:cs="Arial"/>
          <w:color w:val="0070C0"/>
        </w:rPr>
        <w:fldChar w:fldCharType="end"/>
      </w:r>
      <w:r w:rsidR="001A0588">
        <w:rPr>
          <w:rFonts w:ascii="Arial" w:hAnsi="Arial" w:cs="Arial"/>
        </w:rPr>
        <w:t xml:space="preserve">, </w:t>
      </w:r>
      <w:r w:rsidR="001A0588" w:rsidRPr="001A0588">
        <w:rPr>
          <w:rFonts w:ascii="Arial" w:hAnsi="Arial" w:cs="Arial"/>
          <w:color w:val="0070C0"/>
        </w:rPr>
        <w:fldChar w:fldCharType="begin"/>
      </w:r>
      <w:r w:rsidR="001A0588" w:rsidRPr="001A0588">
        <w:rPr>
          <w:rFonts w:ascii="Arial" w:hAnsi="Arial" w:cs="Arial"/>
          <w:color w:val="0070C0"/>
        </w:rPr>
        <w:instrText xml:space="preserve"> REF _Ref388986503 \h  \* MERGEFORMAT </w:instrText>
      </w:r>
      <w:r w:rsidR="001A0588" w:rsidRPr="001A0588">
        <w:rPr>
          <w:rFonts w:ascii="Arial" w:hAnsi="Arial" w:cs="Arial"/>
          <w:color w:val="0070C0"/>
        </w:rPr>
      </w:r>
      <w:r w:rsidR="001A0588" w:rsidRPr="001A0588">
        <w:rPr>
          <w:rFonts w:ascii="Arial" w:hAnsi="Arial" w:cs="Arial"/>
          <w:color w:val="0070C0"/>
        </w:rPr>
        <w:fldChar w:fldCharType="separate"/>
      </w:r>
      <w:r w:rsidR="001A0588" w:rsidRPr="001A0588">
        <w:rPr>
          <w:rFonts w:ascii="Arial" w:hAnsi="Arial" w:cs="Arial"/>
          <w:color w:val="0070C0"/>
        </w:rPr>
        <w:t>Рис 2</w:t>
      </w:r>
      <w:r w:rsidR="001A0588" w:rsidRPr="001A0588">
        <w:rPr>
          <w:rFonts w:ascii="Arial" w:hAnsi="Arial" w:cs="Arial"/>
          <w:color w:val="0070C0"/>
        </w:rPr>
        <w:fldChar w:fldCharType="end"/>
      </w:r>
      <w:r w:rsidR="001A0588">
        <w:rPr>
          <w:rFonts w:ascii="Arial" w:hAnsi="Arial" w:cs="Arial"/>
        </w:rPr>
        <w:t>).</w:t>
      </w:r>
    </w:p>
    <w:p w14:paraId="3F655853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66" w:name="_Toc389566455"/>
      <w:r>
        <w:rPr>
          <w:rFonts w:ascii="Arial" w:hAnsi="Arial" w:cs="Arial"/>
        </w:rPr>
        <w:lastRenderedPageBreak/>
        <w:t>Описание интерфейса</w:t>
      </w:r>
      <w:bookmarkEnd w:id="266"/>
    </w:p>
    <w:p w14:paraId="77F5BAE5" w14:textId="77777777" w:rsidR="001A0588" w:rsidRDefault="001A0588" w:rsidP="003155B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4A7316A" wp14:editId="60ED73A2">
            <wp:extent cx="6115050" cy="2505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4AB7" w14:textId="3B375B45" w:rsidR="001A0588" w:rsidRDefault="001A0588" w:rsidP="003155B9">
      <w:pPr>
        <w:pStyle w:val="af6"/>
        <w:spacing w:before="120" w:after="240"/>
        <w:jc w:val="center"/>
      </w:pPr>
      <w:bookmarkStart w:id="267" w:name="_Ref388986497"/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A73484">
        <w:rPr>
          <w:noProof/>
        </w:rPr>
        <w:t>1</w:t>
      </w:r>
      <w:r>
        <w:fldChar w:fldCharType="end"/>
      </w:r>
      <w:bookmarkEnd w:id="267"/>
      <w:r>
        <w:t>. Блок «Популярные вознаграждения», фильтр «По заказам». Однообразные типы товаров</w:t>
      </w:r>
    </w:p>
    <w:p w14:paraId="1599C3CC" w14:textId="77777777" w:rsidR="00CF3028" w:rsidRDefault="00CF3028" w:rsidP="003155B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C4C6E10" wp14:editId="1DB77183">
            <wp:extent cx="6119495" cy="2482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пулярные_по заказа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38DA" w14:textId="795270BF" w:rsidR="00FC2A58" w:rsidRPr="00682E18" w:rsidRDefault="00CF3028" w:rsidP="003155B9">
      <w:pPr>
        <w:pStyle w:val="af6"/>
        <w:jc w:val="center"/>
      </w:pPr>
      <w:bookmarkStart w:id="268" w:name="_Ref388986503"/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A73484">
        <w:rPr>
          <w:noProof/>
        </w:rPr>
        <w:t>2</w:t>
      </w:r>
      <w:r>
        <w:fldChar w:fldCharType="end"/>
      </w:r>
      <w:bookmarkEnd w:id="268"/>
      <w:r>
        <w:t>. Блок «Популярные вознаграждения», фильтр «По заказам»</w:t>
      </w:r>
      <w:r w:rsidR="001A0588">
        <w:t>. Разнообразные типы товаров</w:t>
      </w:r>
    </w:p>
    <w:p w14:paraId="7363CEB8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69" w:name="_Toc389566456"/>
      <w:r>
        <w:rPr>
          <w:rFonts w:ascii="Arial" w:hAnsi="Arial" w:cs="Arial"/>
        </w:rPr>
        <w:t>Функциональные требования</w:t>
      </w:r>
      <w:bookmarkEnd w:id="269"/>
    </w:p>
    <w:p w14:paraId="5F8B54BC" w14:textId="48EE5B30" w:rsidR="00FC2A58" w:rsidRPr="00DB0F87" w:rsidRDefault="00DB0F87" w:rsidP="003155B9">
      <w:pPr>
        <w:pStyle w:val="ae"/>
        <w:numPr>
          <w:ilvl w:val="0"/>
          <w:numId w:val="15"/>
        </w:num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Доработать алгоритм таким образом, чтобы в блоке «Популярные вознаграждения» (фильтр «По заказам») одновременно не находились сертификаты одного </w:t>
      </w:r>
      <w:r w:rsidR="0062514E">
        <w:rPr>
          <w:rFonts w:ascii="Arial" w:hAnsi="Arial" w:cs="Arial"/>
        </w:rPr>
        <w:t>типа (одного магазина/поставщика услуг).</w:t>
      </w:r>
    </w:p>
    <w:p w14:paraId="404D9DEB" w14:textId="47FD67FE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70" w:name="_Toc389566457"/>
      <w:r>
        <w:rPr>
          <w:rFonts w:ascii="Arial" w:hAnsi="Arial" w:cs="Arial"/>
        </w:rPr>
        <w:t>Описание функционала</w:t>
      </w:r>
      <w:bookmarkEnd w:id="270"/>
    </w:p>
    <w:p w14:paraId="2337C1B5" w14:textId="77777777" w:rsidR="0062514E" w:rsidRDefault="0062514E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355028FF" w14:textId="03FF0E50" w:rsidR="0062514E" w:rsidRPr="00AE515B" w:rsidRDefault="00AE515B" w:rsidP="00B31679">
      <w:pPr>
        <w:pStyle w:val="ae"/>
        <w:numPr>
          <w:ilvl w:val="0"/>
          <w:numId w:val="25"/>
        </w:numPr>
        <w:spacing w:line="240" w:lineRule="auto"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</w:t>
      </w:r>
      <w:r w:rsidR="00454680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«Коллекция».</w:t>
      </w:r>
    </w:p>
    <w:p w14:paraId="45077C2E" w14:textId="77777777" w:rsidR="00AE515B" w:rsidRDefault="00AE515B" w:rsidP="003155B9">
      <w:pPr>
        <w:spacing w:line="240" w:lineRule="auto"/>
        <w:rPr>
          <w:rFonts w:ascii="Arial" w:hAnsi="Arial" w:cs="Arial"/>
        </w:rPr>
      </w:pPr>
    </w:p>
    <w:p w14:paraId="5F419986" w14:textId="72B56F3E" w:rsidR="0062514E" w:rsidRPr="00C92F4A" w:rsidRDefault="0062514E" w:rsidP="003155B9">
      <w:pPr>
        <w:spacing w:before="120" w:line="240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 xml:space="preserve">Доработки </w:t>
      </w:r>
      <w:r>
        <w:rPr>
          <w:rFonts w:ascii="Arial" w:hAnsi="Arial" w:cs="Arial"/>
          <w:b/>
        </w:rPr>
        <w:t>сайта «Коллекция»:</w:t>
      </w:r>
    </w:p>
    <w:p w14:paraId="72AB902E" w14:textId="38EAF9F7" w:rsidR="0062514E" w:rsidRDefault="0062514E" w:rsidP="003155B9">
      <w:pPr>
        <w:pStyle w:val="ae"/>
        <w:numPr>
          <w:ilvl w:val="0"/>
          <w:numId w:val="16"/>
        </w:numPr>
        <w:spacing w:line="240" w:lineRule="auto"/>
        <w:ind w:left="357" w:hanging="357"/>
        <w:rPr>
          <w:rFonts w:ascii="Arial" w:hAnsi="Arial" w:cs="Arial"/>
        </w:rPr>
      </w:pPr>
      <w:r w:rsidRPr="00CE1610">
        <w:rPr>
          <w:rFonts w:ascii="Arial" w:hAnsi="Arial" w:cs="Arial"/>
        </w:rPr>
        <w:lastRenderedPageBreak/>
        <w:t>Необходимо доработать алгоритм</w:t>
      </w:r>
      <w:r w:rsidR="001329E9">
        <w:rPr>
          <w:rFonts w:ascii="Arial" w:hAnsi="Arial" w:cs="Arial"/>
        </w:rPr>
        <w:t xml:space="preserve"> наполнения вознаграждениями блока «Популярные вознаграждения» (фильтр «По заказам») таким образом, чтобы:</w:t>
      </w:r>
    </w:p>
    <w:p w14:paraId="4E256A19" w14:textId="394B8927" w:rsidR="002A262A" w:rsidRDefault="001329E9" w:rsidP="003155B9">
      <w:pPr>
        <w:pStyle w:val="ae"/>
        <w:numPr>
          <w:ilvl w:val="0"/>
          <w:numId w:val="17"/>
        </w:numPr>
        <w:spacing w:line="240" w:lineRule="auto"/>
        <w:ind w:left="1071" w:hanging="357"/>
        <w:contextualSpacing/>
        <w:rPr>
          <w:rFonts w:ascii="Arial" w:hAnsi="Arial" w:cs="Arial"/>
        </w:rPr>
      </w:pPr>
      <w:r w:rsidRPr="001329E9">
        <w:rPr>
          <w:rFonts w:ascii="Arial" w:hAnsi="Arial" w:cs="Arial"/>
        </w:rPr>
        <w:t>Т</w:t>
      </w:r>
      <w:r>
        <w:rPr>
          <w:rFonts w:ascii="Arial" w:hAnsi="Arial" w:cs="Arial"/>
        </w:rPr>
        <w:t xml:space="preserve">овары, </w:t>
      </w:r>
      <w:r w:rsidR="006D4442">
        <w:rPr>
          <w:rFonts w:ascii="Arial" w:hAnsi="Arial" w:cs="Arial"/>
        </w:rPr>
        <w:t xml:space="preserve">наименование которых </w:t>
      </w:r>
      <w:r>
        <w:rPr>
          <w:rFonts w:ascii="Arial" w:hAnsi="Arial" w:cs="Arial"/>
        </w:rPr>
        <w:t>начина</w:t>
      </w:r>
      <w:r w:rsidR="006D4442">
        <w:rPr>
          <w:rFonts w:ascii="Arial" w:hAnsi="Arial" w:cs="Arial"/>
        </w:rPr>
        <w:t>ется</w:t>
      </w:r>
      <w:r>
        <w:rPr>
          <w:rFonts w:ascii="Arial" w:hAnsi="Arial" w:cs="Arial"/>
        </w:rPr>
        <w:t xml:space="preserve"> со слов в ка</w:t>
      </w:r>
      <w:r w:rsidRPr="001329E9">
        <w:rPr>
          <w:rFonts w:ascii="Arial" w:hAnsi="Arial" w:cs="Arial"/>
        </w:rPr>
        <w:t xml:space="preserve">вычках, </w:t>
      </w:r>
      <w:r>
        <w:rPr>
          <w:rFonts w:ascii="Arial" w:hAnsi="Arial" w:cs="Arial"/>
        </w:rPr>
        <w:t>группировались</w:t>
      </w:r>
      <w:r w:rsidRPr="001329E9">
        <w:rPr>
          <w:rFonts w:ascii="Arial" w:hAnsi="Arial" w:cs="Arial"/>
        </w:rPr>
        <w:t xml:space="preserve"> по этим словам. Т.е. </w:t>
      </w:r>
      <w:r w:rsidR="00DB6FE3">
        <w:rPr>
          <w:rFonts w:ascii="Arial" w:hAnsi="Arial" w:cs="Arial"/>
        </w:rPr>
        <w:t xml:space="preserve">электронный сертификат </w:t>
      </w:r>
      <w:r w:rsidRPr="001329E9">
        <w:rPr>
          <w:rFonts w:ascii="Arial" w:hAnsi="Arial" w:cs="Arial"/>
        </w:rPr>
        <w:t xml:space="preserve">"М-Видео" </w:t>
      </w:r>
      <w:r>
        <w:rPr>
          <w:rFonts w:ascii="Arial" w:hAnsi="Arial" w:cs="Arial"/>
        </w:rPr>
        <w:t xml:space="preserve">принадлежит к группе </w:t>
      </w:r>
      <w:r w:rsidRPr="001329E9">
        <w:rPr>
          <w:rFonts w:ascii="Arial" w:hAnsi="Arial" w:cs="Arial"/>
        </w:rPr>
        <w:t>"М-Видео"</w:t>
      </w:r>
      <w:r w:rsidR="002A262A">
        <w:rPr>
          <w:rFonts w:ascii="Arial" w:hAnsi="Arial" w:cs="Arial"/>
        </w:rPr>
        <w:t>.</w:t>
      </w:r>
    </w:p>
    <w:p w14:paraId="760A66AA" w14:textId="35D7B219" w:rsidR="001329E9" w:rsidRPr="001329E9" w:rsidRDefault="001329E9" w:rsidP="003155B9">
      <w:pPr>
        <w:pStyle w:val="ae"/>
        <w:numPr>
          <w:ilvl w:val="0"/>
          <w:numId w:val="17"/>
        </w:numPr>
        <w:spacing w:line="240" w:lineRule="auto"/>
        <w:ind w:left="1071" w:hanging="357"/>
        <w:contextualSpacing/>
        <w:rPr>
          <w:rFonts w:ascii="Arial" w:hAnsi="Arial" w:cs="Arial"/>
        </w:rPr>
      </w:pPr>
      <w:r w:rsidRPr="001329E9">
        <w:rPr>
          <w:rFonts w:ascii="Arial" w:hAnsi="Arial" w:cs="Arial"/>
        </w:rPr>
        <w:t xml:space="preserve">Из каждой группы в </w:t>
      </w:r>
      <w:r w:rsidR="002A262A">
        <w:rPr>
          <w:rFonts w:ascii="Arial" w:hAnsi="Arial" w:cs="Arial"/>
        </w:rPr>
        <w:t>блок «Популярные вознаграждения»</w:t>
      </w:r>
      <w:r w:rsidRPr="001329E9">
        <w:rPr>
          <w:rFonts w:ascii="Arial" w:hAnsi="Arial" w:cs="Arial"/>
        </w:rPr>
        <w:t xml:space="preserve"> </w:t>
      </w:r>
      <w:r w:rsidR="00DB6FE3">
        <w:rPr>
          <w:rFonts w:ascii="Arial" w:hAnsi="Arial" w:cs="Arial"/>
        </w:rPr>
        <w:t xml:space="preserve">(фильтр «По заказам») </w:t>
      </w:r>
      <w:r w:rsidRPr="001329E9">
        <w:rPr>
          <w:rFonts w:ascii="Arial" w:hAnsi="Arial" w:cs="Arial"/>
        </w:rPr>
        <w:t>попад</w:t>
      </w:r>
      <w:r w:rsidR="00DB6FE3">
        <w:rPr>
          <w:rFonts w:ascii="Arial" w:hAnsi="Arial" w:cs="Arial"/>
        </w:rPr>
        <w:t>ал</w:t>
      </w:r>
      <w:r w:rsidRPr="001329E9">
        <w:rPr>
          <w:rFonts w:ascii="Arial" w:hAnsi="Arial" w:cs="Arial"/>
        </w:rPr>
        <w:t xml:space="preserve"> только</w:t>
      </w:r>
      <w:r w:rsidR="002A262A">
        <w:rPr>
          <w:rFonts w:ascii="Arial" w:hAnsi="Arial" w:cs="Arial"/>
        </w:rPr>
        <w:t xml:space="preserve"> один наиболее популярный товар.</w:t>
      </w:r>
    </w:p>
    <w:p w14:paraId="104F7279" w14:textId="77777777" w:rsidR="00FC2A58" w:rsidRPr="001329E9" w:rsidRDefault="00FC2A58" w:rsidP="003155B9">
      <w:pPr>
        <w:spacing w:line="240" w:lineRule="auto"/>
        <w:rPr>
          <w:rFonts w:ascii="Arial" w:hAnsi="Arial" w:cs="Arial"/>
        </w:rPr>
      </w:pPr>
    </w:p>
    <w:p w14:paraId="3BE03503" w14:textId="7F0BDD8F" w:rsidR="001329E9" w:rsidRPr="001329E9" w:rsidRDefault="00DB6FE3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Примечание</w:t>
      </w:r>
      <w:r w:rsidR="001329E9" w:rsidRPr="001329E9">
        <w:rPr>
          <w:rFonts w:ascii="Arial" w:hAnsi="Arial" w:cs="Arial"/>
          <w:u w:val="single"/>
        </w:rPr>
        <w:t>:</w:t>
      </w:r>
      <w:r w:rsidR="001329E9">
        <w:rPr>
          <w:rFonts w:ascii="Arial" w:hAnsi="Arial" w:cs="Arial"/>
        </w:rPr>
        <w:t xml:space="preserve"> Считаем, что у всех вознаграждений, к которым требуется применение указанного выше алгоритма (например, сертификаты) в </w:t>
      </w:r>
      <w:r w:rsidR="00E63FCD">
        <w:rPr>
          <w:rFonts w:ascii="Arial" w:hAnsi="Arial" w:cs="Arial"/>
        </w:rPr>
        <w:t xml:space="preserve">начале </w:t>
      </w:r>
      <w:r w:rsidR="001329E9">
        <w:rPr>
          <w:rFonts w:ascii="Arial" w:hAnsi="Arial" w:cs="Arial"/>
        </w:rPr>
        <w:t>наименовани</w:t>
      </w:r>
      <w:r w:rsidR="00E63FCD">
        <w:rPr>
          <w:rFonts w:ascii="Arial" w:hAnsi="Arial" w:cs="Arial"/>
        </w:rPr>
        <w:t xml:space="preserve">я </w:t>
      </w:r>
      <w:r w:rsidR="001329E9">
        <w:rPr>
          <w:rFonts w:ascii="Arial" w:hAnsi="Arial" w:cs="Arial"/>
        </w:rPr>
        <w:t>вознаграждения поставщик в кавычках указыв</w:t>
      </w:r>
      <w:r w:rsidR="00E63FCD">
        <w:rPr>
          <w:rFonts w:ascii="Arial" w:hAnsi="Arial" w:cs="Arial"/>
        </w:rPr>
        <w:t>ает тип вознаграждения (магазин</w:t>
      </w:r>
      <w:r w:rsidR="001329E9">
        <w:rPr>
          <w:rFonts w:ascii="Arial" w:hAnsi="Arial" w:cs="Arial"/>
        </w:rPr>
        <w:t>/поставщика услуг).</w:t>
      </w:r>
    </w:p>
    <w:p w14:paraId="59508A62" w14:textId="1CC47307" w:rsidR="00FC2A58" w:rsidRDefault="00FC2A58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71" w:name="_Toc389566458"/>
      <w:r w:rsidRPr="00FC2A58">
        <w:rPr>
          <w:rFonts w:ascii="Arial" w:hAnsi="Arial" w:cs="Arial"/>
        </w:rPr>
        <w:t>САЙТ-122 Это Вы можете заказать уже сейчас</w:t>
      </w:r>
      <w:bookmarkEnd w:id="271"/>
    </w:p>
    <w:p w14:paraId="4838055C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72" w:name="_Toc389566459"/>
      <w:r w:rsidRPr="009232A4">
        <w:rPr>
          <w:rFonts w:ascii="Arial" w:hAnsi="Arial" w:cs="Arial"/>
        </w:rPr>
        <w:t>Назначение</w:t>
      </w:r>
      <w:bookmarkEnd w:id="272"/>
    </w:p>
    <w:p w14:paraId="28327503" w14:textId="78D9AE70" w:rsidR="00FC2A58" w:rsidRPr="00FC2A58" w:rsidRDefault="006325AC" w:rsidP="003155B9">
      <w:pPr>
        <w:spacing w:line="240" w:lineRule="auto"/>
      </w:pPr>
      <w:r>
        <w:rPr>
          <w:rFonts w:ascii="Arial" w:hAnsi="Arial" w:cs="Arial"/>
        </w:rPr>
        <w:t xml:space="preserve">Цель данной доработки – </w:t>
      </w:r>
      <w:r w:rsidR="00B06B3A">
        <w:rPr>
          <w:rFonts w:ascii="Arial" w:hAnsi="Arial" w:cs="Arial"/>
        </w:rPr>
        <w:t>отображать каждому клиенту определенный список</w:t>
      </w:r>
      <w:r>
        <w:rPr>
          <w:rFonts w:ascii="Arial" w:hAnsi="Arial" w:cs="Arial"/>
        </w:rPr>
        <w:t xml:space="preserve"> рекомендованных вознаграждений</w:t>
      </w:r>
      <w:r w:rsidR="00B06B3A">
        <w:rPr>
          <w:rFonts w:ascii="Arial" w:hAnsi="Arial" w:cs="Arial"/>
        </w:rPr>
        <w:t>, сформированный Системой на основании бонусного баланса клиента.</w:t>
      </w:r>
    </w:p>
    <w:p w14:paraId="32BFBEB8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73" w:name="_Toc389566460"/>
      <w:r>
        <w:rPr>
          <w:rFonts w:ascii="Arial" w:hAnsi="Arial" w:cs="Arial"/>
        </w:rPr>
        <w:t>Описание интерфейса</w:t>
      </w:r>
      <w:bookmarkEnd w:id="273"/>
    </w:p>
    <w:p w14:paraId="5FEBB462" w14:textId="77777777" w:rsidR="00517FA8" w:rsidRDefault="00517FA8" w:rsidP="003155B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92E00D7" wp14:editId="340392A6">
            <wp:extent cx="611505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6F64" w14:textId="36D5F9BA" w:rsidR="00FC2A58" w:rsidRDefault="00517FA8" w:rsidP="003155B9">
      <w:pPr>
        <w:pStyle w:val="af6"/>
        <w:spacing w:before="120" w:after="240"/>
        <w:jc w:val="center"/>
      </w:pPr>
      <w:bookmarkStart w:id="274" w:name="_Ref388988017"/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A73484">
        <w:rPr>
          <w:noProof/>
        </w:rPr>
        <w:t>3</w:t>
      </w:r>
      <w:r>
        <w:fldChar w:fldCharType="end"/>
      </w:r>
      <w:bookmarkEnd w:id="274"/>
      <w:r>
        <w:t>. Блок «Наши рекомендации» на главной странице сайта</w:t>
      </w:r>
    </w:p>
    <w:p w14:paraId="320BE6EA" w14:textId="77777777" w:rsidR="005E1EF9" w:rsidRDefault="005E1EF9" w:rsidP="003155B9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97A9A16" wp14:editId="4D0D90EA">
            <wp:extent cx="401955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2FEB" w14:textId="3568C63C" w:rsidR="00517FA8" w:rsidRPr="00517FA8" w:rsidRDefault="005E1EF9" w:rsidP="003155B9">
      <w:pPr>
        <w:pStyle w:val="af6"/>
        <w:jc w:val="center"/>
      </w:pPr>
      <w:bookmarkStart w:id="275" w:name="_Ref388988037"/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A73484">
        <w:rPr>
          <w:noProof/>
        </w:rPr>
        <w:t>4</w:t>
      </w:r>
      <w:r>
        <w:fldChar w:fldCharType="end"/>
      </w:r>
      <w:bookmarkEnd w:id="275"/>
      <w:r>
        <w:t>. Блок «Вам также может понравиться» на странице вознаграждения</w:t>
      </w:r>
    </w:p>
    <w:p w14:paraId="2231FAF0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76" w:name="_Toc389566461"/>
      <w:r>
        <w:rPr>
          <w:rFonts w:ascii="Arial" w:hAnsi="Arial" w:cs="Arial"/>
        </w:rPr>
        <w:t>Функциональные требования</w:t>
      </w:r>
      <w:bookmarkEnd w:id="276"/>
    </w:p>
    <w:p w14:paraId="46D7EA58" w14:textId="1BF007D2" w:rsidR="003065BF" w:rsidRDefault="003065BF" w:rsidP="003155B9">
      <w:pPr>
        <w:pStyle w:val="ae"/>
        <w:keepLines w:val="0"/>
        <w:numPr>
          <w:ilvl w:val="0"/>
          <w:numId w:val="18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Разработать алгоритм автоматического формирования блоков рекомендуемых клиенту товаров на сайте «Коллекция»</w:t>
      </w:r>
      <w:r w:rsidR="00F608C1">
        <w:rPr>
          <w:rFonts w:ascii="Arial" w:hAnsi="Arial" w:cs="Arial"/>
          <w:szCs w:val="20"/>
        </w:rPr>
        <w:t xml:space="preserve"> на основании бонусного баланса клиента</w:t>
      </w:r>
      <w:r>
        <w:rPr>
          <w:rFonts w:ascii="Arial" w:hAnsi="Arial" w:cs="Arial"/>
          <w:szCs w:val="20"/>
        </w:rPr>
        <w:t>:</w:t>
      </w:r>
    </w:p>
    <w:p w14:paraId="6445FB19" w14:textId="24CAD9BB" w:rsidR="003065BF" w:rsidRPr="00CD66D4" w:rsidRDefault="003065BF" w:rsidP="00B31679">
      <w:pPr>
        <w:pStyle w:val="ae"/>
        <w:keepLines w:val="0"/>
        <w:numPr>
          <w:ilvl w:val="0"/>
          <w:numId w:val="36"/>
        </w:numPr>
        <w:spacing w:after="0" w:line="240" w:lineRule="auto"/>
        <w:contextualSpacing/>
        <w:rPr>
          <w:rFonts w:ascii="Arial" w:hAnsi="Arial" w:cs="Arial"/>
          <w:szCs w:val="20"/>
        </w:rPr>
      </w:pPr>
      <w:r w:rsidRPr="00CD66D4">
        <w:rPr>
          <w:rFonts w:ascii="Arial" w:hAnsi="Arial" w:cs="Arial"/>
          <w:szCs w:val="20"/>
        </w:rPr>
        <w:t>Блок «Наши рекомендации» на главной (для авторизованного клиента)</w:t>
      </w:r>
      <w:r w:rsidR="00BC57AA" w:rsidRPr="00CD66D4">
        <w:rPr>
          <w:rFonts w:ascii="Arial" w:hAnsi="Arial" w:cs="Arial"/>
          <w:szCs w:val="20"/>
        </w:rPr>
        <w:t xml:space="preserve"> – см. </w:t>
      </w:r>
      <w:r w:rsidR="00BC57AA" w:rsidRPr="00CD66D4">
        <w:rPr>
          <w:rFonts w:ascii="Arial" w:hAnsi="Arial" w:cs="Arial"/>
          <w:color w:val="0070C0"/>
          <w:szCs w:val="20"/>
        </w:rPr>
        <w:fldChar w:fldCharType="begin"/>
      </w:r>
      <w:r w:rsidR="00BC57AA" w:rsidRPr="00CD66D4">
        <w:rPr>
          <w:rFonts w:ascii="Arial" w:hAnsi="Arial" w:cs="Arial"/>
          <w:color w:val="0070C0"/>
          <w:szCs w:val="20"/>
        </w:rPr>
        <w:instrText xml:space="preserve"> REF _Ref388988017 \h  \* MERGEFORMAT </w:instrText>
      </w:r>
      <w:r w:rsidR="00BC57AA" w:rsidRPr="00BC57AA">
        <w:rPr>
          <w:color w:val="0070C0"/>
        </w:rPr>
      </w:r>
      <w:r w:rsidR="00BC57AA" w:rsidRPr="00CD66D4">
        <w:rPr>
          <w:rFonts w:ascii="Arial" w:hAnsi="Arial" w:cs="Arial"/>
          <w:color w:val="0070C0"/>
          <w:szCs w:val="20"/>
        </w:rPr>
        <w:fldChar w:fldCharType="separate"/>
      </w:r>
      <w:r w:rsidR="00BC57AA" w:rsidRPr="00CD66D4">
        <w:rPr>
          <w:rFonts w:ascii="Arial" w:hAnsi="Arial" w:cs="Arial"/>
          <w:color w:val="0070C0"/>
          <w:szCs w:val="20"/>
        </w:rPr>
        <w:t>Рис 3</w:t>
      </w:r>
      <w:r w:rsidR="00BC57AA" w:rsidRPr="00CD66D4">
        <w:rPr>
          <w:rFonts w:ascii="Arial" w:hAnsi="Arial" w:cs="Arial"/>
          <w:color w:val="0070C0"/>
          <w:szCs w:val="20"/>
        </w:rPr>
        <w:fldChar w:fldCharType="end"/>
      </w:r>
      <w:r w:rsidR="00BC57AA" w:rsidRPr="00CD66D4">
        <w:rPr>
          <w:rFonts w:ascii="Arial" w:hAnsi="Arial" w:cs="Arial"/>
          <w:szCs w:val="20"/>
        </w:rPr>
        <w:t>.</w:t>
      </w:r>
      <w:r w:rsidRPr="00CD66D4">
        <w:rPr>
          <w:rFonts w:ascii="Arial" w:hAnsi="Arial" w:cs="Arial"/>
          <w:szCs w:val="20"/>
        </w:rPr>
        <w:t>.</w:t>
      </w:r>
    </w:p>
    <w:p w14:paraId="6BBED2B5" w14:textId="2C15DBD5" w:rsidR="003065BF" w:rsidRPr="00CD66D4" w:rsidRDefault="003065BF" w:rsidP="00B31679">
      <w:pPr>
        <w:pStyle w:val="ae"/>
        <w:keepLines w:val="0"/>
        <w:numPr>
          <w:ilvl w:val="0"/>
          <w:numId w:val="36"/>
        </w:numPr>
        <w:spacing w:after="0" w:line="240" w:lineRule="auto"/>
        <w:contextualSpacing/>
        <w:rPr>
          <w:rFonts w:ascii="Arial" w:hAnsi="Arial" w:cs="Arial"/>
          <w:szCs w:val="20"/>
        </w:rPr>
      </w:pPr>
      <w:r w:rsidRPr="00CD66D4">
        <w:rPr>
          <w:rFonts w:ascii="Arial" w:hAnsi="Arial" w:cs="Arial"/>
          <w:szCs w:val="20"/>
        </w:rPr>
        <w:t>Блок «Вам также может понравиться» на странице вознаграждения</w:t>
      </w:r>
      <w:r w:rsidR="00BC57AA" w:rsidRPr="00CD66D4">
        <w:rPr>
          <w:rFonts w:ascii="Arial" w:hAnsi="Arial" w:cs="Arial"/>
          <w:szCs w:val="20"/>
        </w:rPr>
        <w:t xml:space="preserve"> – см. </w:t>
      </w:r>
      <w:r w:rsidR="00BC57AA" w:rsidRPr="00CD66D4">
        <w:rPr>
          <w:rFonts w:ascii="Arial" w:hAnsi="Arial" w:cs="Arial"/>
          <w:color w:val="0070C0"/>
          <w:szCs w:val="20"/>
        </w:rPr>
        <w:fldChar w:fldCharType="begin"/>
      </w:r>
      <w:r w:rsidR="00BC57AA" w:rsidRPr="00CD66D4">
        <w:rPr>
          <w:rFonts w:ascii="Arial" w:hAnsi="Arial" w:cs="Arial"/>
          <w:color w:val="0070C0"/>
          <w:szCs w:val="20"/>
        </w:rPr>
        <w:instrText xml:space="preserve"> REF _Ref388988037 \h  \* MERGEFORMAT </w:instrText>
      </w:r>
      <w:r w:rsidR="00BC57AA" w:rsidRPr="00BC57AA">
        <w:rPr>
          <w:color w:val="0070C0"/>
        </w:rPr>
      </w:r>
      <w:r w:rsidR="00BC57AA" w:rsidRPr="00CD66D4">
        <w:rPr>
          <w:rFonts w:ascii="Arial" w:hAnsi="Arial" w:cs="Arial"/>
          <w:color w:val="0070C0"/>
          <w:szCs w:val="20"/>
        </w:rPr>
        <w:fldChar w:fldCharType="separate"/>
      </w:r>
      <w:r w:rsidR="00BC57AA" w:rsidRPr="00CD66D4">
        <w:rPr>
          <w:rFonts w:ascii="Arial" w:hAnsi="Arial" w:cs="Arial"/>
          <w:color w:val="0070C0"/>
          <w:szCs w:val="20"/>
        </w:rPr>
        <w:t>Рис 4</w:t>
      </w:r>
      <w:r w:rsidR="00BC57AA" w:rsidRPr="00CD66D4">
        <w:rPr>
          <w:rFonts w:ascii="Arial" w:hAnsi="Arial" w:cs="Arial"/>
          <w:color w:val="0070C0"/>
          <w:szCs w:val="20"/>
        </w:rPr>
        <w:fldChar w:fldCharType="end"/>
      </w:r>
      <w:r w:rsidRPr="00CD66D4">
        <w:rPr>
          <w:rFonts w:ascii="Arial" w:hAnsi="Arial" w:cs="Arial"/>
          <w:szCs w:val="20"/>
        </w:rPr>
        <w:t>.</w:t>
      </w:r>
    </w:p>
    <w:p w14:paraId="14E8516E" w14:textId="5823B41A" w:rsidR="003065BF" w:rsidRDefault="003065BF" w:rsidP="003155B9">
      <w:pPr>
        <w:pStyle w:val="ae"/>
        <w:keepLines w:val="0"/>
        <w:numPr>
          <w:ilvl w:val="0"/>
          <w:numId w:val="18"/>
        </w:numPr>
        <w:spacing w:before="120" w:after="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Организовать </w:t>
      </w:r>
      <w:r w:rsidR="006325AC">
        <w:rPr>
          <w:rFonts w:ascii="Arial" w:hAnsi="Arial" w:cs="Arial"/>
          <w:szCs w:val="20"/>
        </w:rPr>
        <w:t>«</w:t>
      </w:r>
      <w:r>
        <w:rPr>
          <w:rFonts w:ascii="Arial" w:hAnsi="Arial" w:cs="Arial"/>
          <w:szCs w:val="20"/>
        </w:rPr>
        <w:t>черный</w:t>
      </w:r>
      <w:r w:rsidR="006325AC">
        <w:rPr>
          <w:rFonts w:ascii="Arial" w:hAnsi="Arial" w:cs="Arial"/>
          <w:szCs w:val="20"/>
        </w:rPr>
        <w:t>»</w:t>
      </w:r>
      <w:r>
        <w:rPr>
          <w:rFonts w:ascii="Arial" w:hAnsi="Arial" w:cs="Arial"/>
          <w:szCs w:val="20"/>
        </w:rPr>
        <w:t xml:space="preserve"> список категорий. Должна быть возможность </w:t>
      </w:r>
      <w:r w:rsidR="008517BF">
        <w:rPr>
          <w:rFonts w:ascii="Arial" w:hAnsi="Arial" w:cs="Arial"/>
          <w:szCs w:val="20"/>
        </w:rPr>
        <w:t>задать</w:t>
      </w:r>
      <w:r>
        <w:rPr>
          <w:rFonts w:ascii="Arial" w:hAnsi="Arial" w:cs="Arial"/>
          <w:szCs w:val="20"/>
        </w:rPr>
        <w:t xml:space="preserve"> категории каталога, из которых исключается автоматическая выборка в</w:t>
      </w:r>
      <w:r w:rsidR="008517BF">
        <w:rPr>
          <w:rFonts w:ascii="Arial" w:hAnsi="Arial" w:cs="Arial"/>
          <w:szCs w:val="20"/>
        </w:rPr>
        <w:t>ознаграждений для рекомендаций.</w:t>
      </w:r>
    </w:p>
    <w:p w14:paraId="7DFB7398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77" w:name="_Toc389566462"/>
      <w:r>
        <w:rPr>
          <w:rFonts w:ascii="Arial" w:hAnsi="Arial" w:cs="Arial"/>
        </w:rPr>
        <w:t>Описание функционала</w:t>
      </w:r>
      <w:bookmarkEnd w:id="277"/>
    </w:p>
    <w:p w14:paraId="2B11B2C3" w14:textId="77777777" w:rsidR="00C74549" w:rsidRDefault="00C74549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43985104" w14:textId="57C031E8" w:rsidR="00C74549" w:rsidRPr="00AE515B" w:rsidRDefault="00AE515B" w:rsidP="00B31679">
      <w:pPr>
        <w:pStyle w:val="ae"/>
        <w:numPr>
          <w:ilvl w:val="0"/>
          <w:numId w:val="26"/>
        </w:numPr>
        <w:spacing w:line="240" w:lineRule="auto"/>
      </w:pPr>
      <w:r>
        <w:rPr>
          <w:rFonts w:ascii="Arial" w:eastAsiaTheme="minorHAnsi" w:hAnsi="Arial" w:cs="Arial"/>
          <w:szCs w:val="20"/>
          <w:lang w:eastAsia="en-US"/>
        </w:rPr>
        <w:t>На сайте</w:t>
      </w:r>
      <w:r w:rsidR="00454680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7F7E6679" w14:textId="77777777" w:rsidR="00AE515B" w:rsidRPr="00C74549" w:rsidRDefault="00AE515B" w:rsidP="003155B9">
      <w:pPr>
        <w:spacing w:line="240" w:lineRule="auto"/>
      </w:pPr>
    </w:p>
    <w:p w14:paraId="48F7ADD6" w14:textId="77777777" w:rsidR="00C74549" w:rsidRPr="00C74549" w:rsidRDefault="00C74549" w:rsidP="003155B9">
      <w:pPr>
        <w:spacing w:before="120" w:line="240" w:lineRule="auto"/>
        <w:rPr>
          <w:rFonts w:ascii="Arial" w:hAnsi="Arial" w:cs="Arial"/>
          <w:b/>
        </w:rPr>
      </w:pPr>
      <w:r w:rsidRPr="00C74549">
        <w:rPr>
          <w:rFonts w:ascii="Arial" w:hAnsi="Arial" w:cs="Arial"/>
          <w:b/>
        </w:rPr>
        <w:t>Доработки сайта «Коллекция»:</w:t>
      </w:r>
    </w:p>
    <w:p w14:paraId="71B21CD5" w14:textId="1998F8BC" w:rsidR="003065BF" w:rsidRPr="00C74549" w:rsidRDefault="00C74549" w:rsidP="00B31679">
      <w:pPr>
        <w:pStyle w:val="ae"/>
        <w:numPr>
          <w:ilvl w:val="0"/>
          <w:numId w:val="19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C74549">
        <w:rPr>
          <w:rFonts w:ascii="Arial" w:hAnsi="Arial" w:cs="Arial"/>
          <w:szCs w:val="20"/>
        </w:rPr>
        <w:t>Необходимо разработать алгоритм автоматического формирования списка рекомендованных вознаграждений.</w:t>
      </w:r>
    </w:p>
    <w:p w14:paraId="3701ED01" w14:textId="0F37D805" w:rsidR="003065BF" w:rsidRDefault="003065BF" w:rsidP="003155B9">
      <w:pPr>
        <w:spacing w:before="120" w:line="240" w:lineRule="auto"/>
        <w:ind w:left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Алгоритм </w:t>
      </w:r>
      <w:r w:rsidR="00F608C1">
        <w:rPr>
          <w:rFonts w:ascii="Arial" w:hAnsi="Arial" w:cs="Arial"/>
          <w:szCs w:val="20"/>
        </w:rPr>
        <w:t>ориентирован</w:t>
      </w:r>
      <w:r>
        <w:rPr>
          <w:rFonts w:ascii="Arial" w:hAnsi="Arial" w:cs="Arial"/>
          <w:szCs w:val="20"/>
        </w:rPr>
        <w:t xml:space="preserve"> на бонусн</w:t>
      </w:r>
      <w:r w:rsidR="00C74549">
        <w:rPr>
          <w:rFonts w:ascii="Arial" w:hAnsi="Arial" w:cs="Arial"/>
          <w:szCs w:val="20"/>
        </w:rPr>
        <w:t>ый</w:t>
      </w:r>
      <w:r>
        <w:rPr>
          <w:rFonts w:ascii="Arial" w:hAnsi="Arial" w:cs="Arial"/>
          <w:szCs w:val="20"/>
        </w:rPr>
        <w:t xml:space="preserve"> </w:t>
      </w:r>
      <w:r w:rsidR="008517BF">
        <w:rPr>
          <w:rFonts w:ascii="Arial" w:hAnsi="Arial" w:cs="Arial"/>
          <w:szCs w:val="20"/>
        </w:rPr>
        <w:t>кл</w:t>
      </w:r>
      <w:r>
        <w:rPr>
          <w:rFonts w:ascii="Arial" w:hAnsi="Arial" w:cs="Arial"/>
          <w:szCs w:val="20"/>
        </w:rPr>
        <w:t>иента. Список рекомендованных вознаграждений формируется следующим образом:</w:t>
      </w:r>
    </w:p>
    <w:p w14:paraId="2272BDFC" w14:textId="77777777" w:rsidR="00C74549" w:rsidRPr="00C74549" w:rsidRDefault="003065BF" w:rsidP="00B31679">
      <w:pPr>
        <w:pStyle w:val="ae"/>
        <w:keepLines w:val="0"/>
        <w:numPr>
          <w:ilvl w:val="0"/>
          <w:numId w:val="20"/>
        </w:numPr>
        <w:spacing w:before="120" w:line="240" w:lineRule="auto"/>
        <w:rPr>
          <w:rFonts w:ascii="Arial" w:hAnsi="Arial" w:cs="Arial"/>
          <w:szCs w:val="20"/>
        </w:rPr>
      </w:pPr>
      <w:r w:rsidRPr="00C74549">
        <w:rPr>
          <w:rFonts w:ascii="Arial" w:hAnsi="Arial" w:cs="Arial"/>
          <w:szCs w:val="20"/>
        </w:rPr>
        <w:t>Заказчик предоставляет таблицу бонусных диапазонов клиентов и соответствующие им ценовые диапазоны для выборки рекомендуемых вознаграждений.</w:t>
      </w:r>
    </w:p>
    <w:p w14:paraId="4D27079B" w14:textId="26EF21E6" w:rsidR="003065BF" w:rsidRPr="00C74549" w:rsidRDefault="003065BF" w:rsidP="003155B9">
      <w:pPr>
        <w:pStyle w:val="ae"/>
        <w:keepLines w:val="0"/>
        <w:spacing w:before="120" w:line="240" w:lineRule="auto"/>
        <w:ind w:left="720"/>
        <w:rPr>
          <w:rFonts w:ascii="Arial" w:hAnsi="Arial" w:cs="Arial"/>
          <w:szCs w:val="20"/>
        </w:rPr>
      </w:pPr>
      <w:r w:rsidRPr="00C74549">
        <w:rPr>
          <w:rFonts w:ascii="Arial" w:hAnsi="Arial" w:cs="Arial"/>
          <w:szCs w:val="20"/>
        </w:rPr>
        <w:t>Пример приведен в таблице ниже.</w:t>
      </w:r>
    </w:p>
    <w:p w14:paraId="02786558" w14:textId="4EAAF309" w:rsidR="00C74549" w:rsidRDefault="00C74549" w:rsidP="003155B9">
      <w:pPr>
        <w:pStyle w:val="af6"/>
        <w:keepNext/>
        <w:spacing w:before="240"/>
        <w:jc w:val="right"/>
      </w:pPr>
      <w:r>
        <w:t xml:space="preserve">Таб. </w:t>
      </w:r>
      <w:r>
        <w:fldChar w:fldCharType="begin"/>
      </w:r>
      <w:r>
        <w:instrText xml:space="preserve"> SEQ Таб. \* ARABIC </w:instrText>
      </w:r>
      <w:r>
        <w:fldChar w:fldCharType="separate"/>
      </w:r>
      <w:r w:rsidR="00A73484">
        <w:rPr>
          <w:noProof/>
        </w:rPr>
        <w:t>1</w:t>
      </w:r>
      <w:r>
        <w:fldChar w:fldCharType="end"/>
      </w:r>
      <w:r>
        <w:t xml:space="preserve">. Таблица соответствия </w:t>
      </w:r>
      <w:r w:rsidRPr="006D2865">
        <w:t xml:space="preserve">бонусных диапазонов клиентов и </w:t>
      </w:r>
      <w:r>
        <w:t xml:space="preserve">ценовых диапазонов </w:t>
      </w:r>
      <w:r w:rsidRPr="006D2865">
        <w:t>вознаграждений</w:t>
      </w:r>
    </w:p>
    <w:tbl>
      <w:tblPr>
        <w:tblStyle w:val="af8"/>
        <w:tblW w:w="0" w:type="auto"/>
        <w:tblInd w:w="1242" w:type="dxa"/>
        <w:tblLook w:val="04A0" w:firstRow="1" w:lastRow="0" w:firstColumn="1" w:lastColumn="0" w:noHBand="0" w:noVBand="1"/>
      </w:tblPr>
      <w:tblGrid>
        <w:gridCol w:w="3577"/>
        <w:gridCol w:w="3793"/>
      </w:tblGrid>
      <w:tr w:rsidR="003065BF" w14:paraId="236879E4" w14:textId="77777777" w:rsidTr="003065BF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4793A" w14:textId="77777777" w:rsidR="003065BF" w:rsidRDefault="003065B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Cs w:val="20"/>
              </w:rPr>
              <w:t>Диапазоны бонусного баланса клиентов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B95A3" w14:textId="77777777" w:rsidR="003065BF" w:rsidRDefault="003065B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Cs w:val="20"/>
              </w:rPr>
              <w:t>Ценовой диапазон выборки рекомендуемых вознаграждений</w:t>
            </w:r>
          </w:p>
        </w:tc>
      </w:tr>
      <w:tr w:rsidR="003065BF" w14:paraId="14FEC436" w14:textId="77777777" w:rsidTr="003065BF">
        <w:trPr>
          <w:trHeight w:val="673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D3FA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2399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07D9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2000 бонусов</w:t>
            </w:r>
          </w:p>
        </w:tc>
      </w:tr>
      <w:tr w:rsidR="003065BF" w14:paraId="1D6D8694" w14:textId="77777777" w:rsidTr="003065BF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FDD3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2400 до 3400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2F97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2400 бонусов</w:t>
            </w:r>
          </w:p>
        </w:tc>
      </w:tr>
      <w:tr w:rsidR="003065BF" w14:paraId="68684CD0" w14:textId="77777777" w:rsidTr="003065BF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A3A0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3401 до 4399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EC05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3400 бонусов</w:t>
            </w:r>
          </w:p>
        </w:tc>
      </w:tr>
      <w:tr w:rsidR="003065BF" w14:paraId="576D2FF4" w14:textId="77777777" w:rsidTr="003065BF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7AEF8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4399 до 5499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06AF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4400 бонусов</w:t>
            </w:r>
          </w:p>
        </w:tc>
      </w:tr>
      <w:tr w:rsidR="003065BF" w14:paraId="4853536D" w14:textId="77777777" w:rsidTr="003065BF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8F51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5500 до 6499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CA94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5400 бонусов</w:t>
            </w:r>
          </w:p>
        </w:tc>
      </w:tr>
      <w:tr w:rsidR="003065BF" w14:paraId="68D3A79B" w14:textId="77777777" w:rsidTr="003065BF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5743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От 6500 до 7499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76F1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6400 бонусов</w:t>
            </w:r>
          </w:p>
        </w:tc>
      </w:tr>
      <w:tr w:rsidR="003065BF" w14:paraId="134F1AAB" w14:textId="77777777" w:rsidTr="003065BF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1DE05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7500 до 9000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3133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7400 бонусов</w:t>
            </w:r>
          </w:p>
        </w:tc>
      </w:tr>
      <w:tr w:rsidR="003065BF" w14:paraId="5278AFDC" w14:textId="77777777" w:rsidTr="003065BF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BAE2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9000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511E" w14:textId="77777777" w:rsidR="003065BF" w:rsidRDefault="003065BF" w:rsidP="003155B9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3400 бонусов</w:t>
            </w:r>
          </w:p>
        </w:tc>
      </w:tr>
    </w:tbl>
    <w:p w14:paraId="7AFF5B18" w14:textId="77777777" w:rsidR="003065BF" w:rsidRDefault="003065BF" w:rsidP="003155B9">
      <w:pPr>
        <w:pStyle w:val="ae"/>
        <w:spacing w:after="0" w:line="240" w:lineRule="auto"/>
        <w:rPr>
          <w:rFonts w:ascii="Arial" w:hAnsi="Arial" w:cs="Arial"/>
          <w:szCs w:val="20"/>
          <w:lang w:eastAsia="en-US"/>
        </w:rPr>
      </w:pPr>
    </w:p>
    <w:p w14:paraId="31568F32" w14:textId="69F26D16" w:rsidR="003065BF" w:rsidRDefault="003065BF" w:rsidP="00B31679">
      <w:pPr>
        <w:pStyle w:val="ae"/>
        <w:keepLines w:val="0"/>
        <w:numPr>
          <w:ilvl w:val="0"/>
          <w:numId w:val="20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Система проверяет, в какой диапазон попадает бонусный баланс клиента. И из соответствующего ценового диапазона выбирает случайным образом 6 вознаграждений из каталога для рекомендации.</w:t>
      </w:r>
    </w:p>
    <w:p w14:paraId="60C04528" w14:textId="703FCF7B" w:rsidR="003065BF" w:rsidRDefault="003065BF" w:rsidP="00B31679">
      <w:pPr>
        <w:pStyle w:val="ae"/>
        <w:keepLines w:val="0"/>
        <w:numPr>
          <w:ilvl w:val="0"/>
          <w:numId w:val="20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Если по какой-либо причине в указанном ценовом диапазоне нет 6-ти вознаграждений, то недостающее количество вознаграждений добирается случайным образом из каталога (за исключением товаров категорий </w:t>
      </w:r>
      <w:r w:rsidR="006325AC">
        <w:rPr>
          <w:rFonts w:ascii="Arial" w:hAnsi="Arial" w:cs="Arial"/>
          <w:szCs w:val="20"/>
        </w:rPr>
        <w:t>«</w:t>
      </w:r>
      <w:r>
        <w:rPr>
          <w:rFonts w:ascii="Arial" w:hAnsi="Arial" w:cs="Arial"/>
          <w:szCs w:val="20"/>
        </w:rPr>
        <w:t>черного</w:t>
      </w:r>
      <w:r w:rsidR="006325AC">
        <w:rPr>
          <w:rFonts w:ascii="Arial" w:hAnsi="Arial" w:cs="Arial"/>
          <w:szCs w:val="20"/>
        </w:rPr>
        <w:t>»</w:t>
      </w:r>
      <w:r>
        <w:rPr>
          <w:rFonts w:ascii="Arial" w:hAnsi="Arial" w:cs="Arial"/>
          <w:szCs w:val="20"/>
        </w:rPr>
        <w:t xml:space="preserve"> списка).</w:t>
      </w:r>
    </w:p>
    <w:p w14:paraId="5B9B1B1F" w14:textId="3603F3DF" w:rsidR="003065BF" w:rsidRPr="00A45F52" w:rsidRDefault="00A45F52" w:rsidP="00B31679">
      <w:pPr>
        <w:pStyle w:val="ae"/>
        <w:numPr>
          <w:ilvl w:val="0"/>
          <w:numId w:val="19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Необходимо разработать </w:t>
      </w:r>
      <w:r w:rsidR="00F608C1">
        <w:rPr>
          <w:rFonts w:ascii="Arial" w:hAnsi="Arial" w:cs="Arial"/>
          <w:szCs w:val="20"/>
        </w:rPr>
        <w:t>«</w:t>
      </w:r>
      <w:r>
        <w:rPr>
          <w:rFonts w:ascii="Arial" w:hAnsi="Arial" w:cs="Arial"/>
          <w:szCs w:val="20"/>
        </w:rPr>
        <w:t>ч</w:t>
      </w:r>
      <w:r w:rsidR="003065BF" w:rsidRPr="00A45F52">
        <w:rPr>
          <w:rFonts w:ascii="Arial" w:hAnsi="Arial" w:cs="Arial"/>
          <w:szCs w:val="20"/>
        </w:rPr>
        <w:t>ерный</w:t>
      </w:r>
      <w:r w:rsidR="00F608C1">
        <w:rPr>
          <w:rFonts w:ascii="Arial" w:hAnsi="Arial" w:cs="Arial"/>
          <w:szCs w:val="20"/>
        </w:rPr>
        <w:t>»</w:t>
      </w:r>
      <w:r w:rsidR="003065BF" w:rsidRPr="00A45F52">
        <w:rPr>
          <w:rFonts w:ascii="Arial" w:hAnsi="Arial" w:cs="Arial"/>
          <w:szCs w:val="20"/>
        </w:rPr>
        <w:t xml:space="preserve"> список категорий</w:t>
      </w:r>
      <w:r>
        <w:rPr>
          <w:rFonts w:ascii="Arial" w:hAnsi="Arial" w:cs="Arial"/>
          <w:szCs w:val="20"/>
        </w:rPr>
        <w:t>.</w:t>
      </w:r>
      <w:r w:rsidR="00C54E83">
        <w:rPr>
          <w:rFonts w:ascii="Arial" w:hAnsi="Arial" w:cs="Arial"/>
          <w:szCs w:val="20"/>
        </w:rPr>
        <w:t xml:space="preserve"> Список рекомендованных вознаграждений должен формироваться на основе указанного выше алгоритма, но в формировании списка не должны участвовать вознаграждения из категорий «черного» списка.</w:t>
      </w:r>
    </w:p>
    <w:p w14:paraId="686C69D2" w14:textId="6065C82B" w:rsidR="003065BF" w:rsidRDefault="003065BF" w:rsidP="003155B9">
      <w:pPr>
        <w:spacing w:line="240" w:lineRule="auto"/>
        <w:ind w:left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Заказчик предоставляет идентификатор</w:t>
      </w:r>
      <w:r w:rsidR="00C54E83">
        <w:rPr>
          <w:rFonts w:ascii="Arial" w:hAnsi="Arial" w:cs="Arial"/>
          <w:szCs w:val="20"/>
        </w:rPr>
        <w:t>ы</w:t>
      </w:r>
      <w:r>
        <w:rPr>
          <w:rFonts w:ascii="Arial" w:hAnsi="Arial" w:cs="Arial"/>
          <w:szCs w:val="20"/>
        </w:rPr>
        <w:t xml:space="preserve"> категори</w:t>
      </w:r>
      <w:r w:rsidR="00C54E83">
        <w:rPr>
          <w:rFonts w:ascii="Arial" w:hAnsi="Arial" w:cs="Arial"/>
          <w:szCs w:val="20"/>
        </w:rPr>
        <w:t>й</w:t>
      </w:r>
      <w:r>
        <w:rPr>
          <w:rFonts w:ascii="Arial" w:hAnsi="Arial" w:cs="Arial"/>
          <w:szCs w:val="20"/>
        </w:rPr>
        <w:t xml:space="preserve"> </w:t>
      </w:r>
      <w:r w:rsidR="00C54E83">
        <w:rPr>
          <w:rFonts w:ascii="Arial" w:hAnsi="Arial" w:cs="Arial"/>
          <w:szCs w:val="20"/>
        </w:rPr>
        <w:t>каталога, вознаграждения которых</w:t>
      </w:r>
      <w:r>
        <w:rPr>
          <w:rFonts w:ascii="Arial" w:hAnsi="Arial" w:cs="Arial"/>
          <w:szCs w:val="20"/>
        </w:rPr>
        <w:t xml:space="preserve"> </w:t>
      </w:r>
      <w:r w:rsidR="00C54E83">
        <w:rPr>
          <w:rFonts w:ascii="Arial" w:hAnsi="Arial" w:cs="Arial"/>
          <w:szCs w:val="20"/>
        </w:rPr>
        <w:t>не должны попадать в список</w:t>
      </w:r>
      <w:r>
        <w:rPr>
          <w:rFonts w:ascii="Arial" w:hAnsi="Arial" w:cs="Arial"/>
          <w:szCs w:val="20"/>
        </w:rPr>
        <w:t xml:space="preserve"> рекомендуемых. </w:t>
      </w:r>
    </w:p>
    <w:p w14:paraId="745EC917" w14:textId="77777777" w:rsidR="004E096E" w:rsidRDefault="004E096E" w:rsidP="003155B9">
      <w:pPr>
        <w:spacing w:line="240" w:lineRule="auto"/>
        <w:ind w:left="357"/>
        <w:rPr>
          <w:rFonts w:ascii="Arial" w:hAnsi="Arial" w:cs="Arial"/>
          <w:szCs w:val="20"/>
        </w:rPr>
      </w:pPr>
    </w:p>
    <w:p w14:paraId="2D660253" w14:textId="2E9D77EB" w:rsidR="004E096E" w:rsidRDefault="004E096E" w:rsidP="004E096E">
      <w:pPr>
        <w:spacing w:line="240" w:lineRule="auto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Для реализации доработки от Банка необходимо предоставление данных, указанных в п. </w:t>
      </w:r>
      <w:r w:rsidRPr="004E096E">
        <w:rPr>
          <w:rFonts w:ascii="Arial" w:hAnsi="Arial" w:cs="Arial"/>
          <w:color w:val="0070C0"/>
        </w:rPr>
        <w:fldChar w:fldCharType="begin"/>
      </w:r>
      <w:r w:rsidRPr="004E096E">
        <w:rPr>
          <w:rFonts w:ascii="Arial" w:hAnsi="Arial" w:cs="Arial"/>
          <w:color w:val="0070C0"/>
        </w:rPr>
        <w:instrText xml:space="preserve"> REF _Ref389562594 \h </w:instrText>
      </w:r>
      <w:r w:rsidRPr="004E096E">
        <w:rPr>
          <w:rFonts w:ascii="Arial" w:hAnsi="Arial" w:cs="Arial"/>
          <w:color w:val="0070C0"/>
        </w:rPr>
      </w:r>
      <w:r w:rsidRPr="004E096E">
        <w:rPr>
          <w:rFonts w:ascii="Arial" w:hAnsi="Arial" w:cs="Arial"/>
          <w:color w:val="0070C0"/>
        </w:rPr>
        <w:fldChar w:fldCharType="separate"/>
      </w:r>
      <w:r w:rsidRPr="004E096E">
        <w:rPr>
          <w:rFonts w:ascii="Arial" w:hAnsi="Arial" w:cs="Arial"/>
          <w:color w:val="0070C0"/>
        </w:rPr>
        <w:t>Требования к предоставлению материалов Банком для функции САЙТ-122 Это Вы можете заказать уже сейчас</w:t>
      </w:r>
      <w:r w:rsidRPr="004E096E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  <w:color w:val="0070C0"/>
        </w:rPr>
        <w:t>.</w:t>
      </w:r>
    </w:p>
    <w:p w14:paraId="6C93EF11" w14:textId="77777777" w:rsidR="009741CF" w:rsidRDefault="009741CF" w:rsidP="004E096E">
      <w:pPr>
        <w:spacing w:line="240" w:lineRule="auto"/>
        <w:rPr>
          <w:rFonts w:ascii="Arial" w:hAnsi="Arial" w:cs="Arial"/>
        </w:rPr>
      </w:pPr>
    </w:p>
    <w:p w14:paraId="6DAD347C" w14:textId="3940B141" w:rsidR="009741CF" w:rsidRPr="001B7A33" w:rsidRDefault="009741CF" w:rsidP="004E096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реализации доработки от Банка необходимо</w:t>
      </w:r>
      <w:r>
        <w:rPr>
          <w:rFonts w:ascii="Arial" w:hAnsi="Arial" w:cs="Arial"/>
        </w:rPr>
        <w:t xml:space="preserve"> учитывать ограничения, указанные в п. </w:t>
      </w:r>
      <w:r w:rsidRPr="009741CF">
        <w:rPr>
          <w:rFonts w:ascii="Arial" w:hAnsi="Arial" w:cs="Arial"/>
          <w:color w:val="0070C0"/>
        </w:rPr>
        <w:fldChar w:fldCharType="begin"/>
      </w:r>
      <w:r w:rsidRPr="009741CF">
        <w:rPr>
          <w:rFonts w:ascii="Arial" w:hAnsi="Arial" w:cs="Arial"/>
          <w:color w:val="0070C0"/>
        </w:rPr>
        <w:instrText xml:space="preserve"> REF _Ref389565180 \h </w:instrText>
      </w:r>
      <w:r w:rsidRPr="009741CF">
        <w:rPr>
          <w:rFonts w:ascii="Arial" w:hAnsi="Arial" w:cs="Arial"/>
          <w:color w:val="0070C0"/>
        </w:rPr>
      </w:r>
      <w:r w:rsidRPr="009741CF">
        <w:rPr>
          <w:rFonts w:ascii="Arial" w:hAnsi="Arial" w:cs="Arial"/>
          <w:color w:val="0070C0"/>
        </w:rPr>
        <w:fldChar w:fldCharType="separate"/>
      </w:r>
      <w:r w:rsidRPr="009741CF">
        <w:rPr>
          <w:rFonts w:ascii="Arial" w:hAnsi="Arial" w:cs="Arial"/>
          <w:color w:val="0070C0"/>
        </w:rPr>
        <w:t>Ограничения для функции САЙТ-122 Это Вы можете заказать уже сейчас</w:t>
      </w:r>
      <w:r w:rsidRPr="009741CF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.</w:t>
      </w:r>
    </w:p>
    <w:p w14:paraId="377D8E23" w14:textId="4E37F783" w:rsidR="00FC2A58" w:rsidRDefault="00FC2A58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78" w:name="_Toc389566463"/>
      <w:r w:rsidRPr="00FC2A58">
        <w:rPr>
          <w:rFonts w:ascii="Arial" w:hAnsi="Arial" w:cs="Arial"/>
        </w:rPr>
        <w:t>КАТАЛОГ-210 Выгрузка заказов в csv-файл</w:t>
      </w:r>
      <w:bookmarkEnd w:id="278"/>
    </w:p>
    <w:p w14:paraId="224B135D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79" w:name="_Toc389566464"/>
      <w:r w:rsidRPr="009232A4">
        <w:rPr>
          <w:rFonts w:ascii="Arial" w:hAnsi="Arial" w:cs="Arial"/>
        </w:rPr>
        <w:t>Назначение</w:t>
      </w:r>
      <w:bookmarkEnd w:id="279"/>
    </w:p>
    <w:p w14:paraId="3532907B" w14:textId="5F6777E2" w:rsidR="00FC2A58" w:rsidRPr="00FC2A58" w:rsidRDefault="006325AC" w:rsidP="003155B9">
      <w:pPr>
        <w:spacing w:line="240" w:lineRule="auto"/>
      </w:pPr>
      <w:r>
        <w:rPr>
          <w:rFonts w:ascii="Arial" w:hAnsi="Arial" w:cs="Arial"/>
        </w:rPr>
        <w:t xml:space="preserve">Цель данной доработки – </w:t>
      </w:r>
      <w:r w:rsidR="00A73484">
        <w:rPr>
          <w:rFonts w:ascii="Arial" w:hAnsi="Arial" w:cs="Arial"/>
        </w:rPr>
        <w:t xml:space="preserve">предоставить пользователям АРМ Администратора каталога вознаграждений возможность выгружать заказы клиентов в </w:t>
      </w:r>
      <w:r w:rsidR="00A73484">
        <w:rPr>
          <w:rFonts w:ascii="Arial" w:hAnsi="Arial" w:cs="Arial"/>
          <w:lang w:val="en-US"/>
        </w:rPr>
        <w:t>csv</w:t>
      </w:r>
      <w:r w:rsidR="00A73484" w:rsidRPr="00A73484">
        <w:rPr>
          <w:rFonts w:ascii="Arial" w:hAnsi="Arial" w:cs="Arial"/>
        </w:rPr>
        <w:t>-</w:t>
      </w:r>
      <w:r w:rsidR="00A73484">
        <w:rPr>
          <w:rFonts w:ascii="Arial" w:hAnsi="Arial" w:cs="Arial"/>
        </w:rPr>
        <w:t>файл.</w:t>
      </w:r>
    </w:p>
    <w:p w14:paraId="6FDD9346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80" w:name="_Toc389566465"/>
      <w:r>
        <w:rPr>
          <w:rFonts w:ascii="Arial" w:hAnsi="Arial" w:cs="Arial"/>
        </w:rPr>
        <w:t>Описание интерфейса</w:t>
      </w:r>
      <w:bookmarkEnd w:id="280"/>
    </w:p>
    <w:p w14:paraId="395C4907" w14:textId="77777777" w:rsidR="00A73484" w:rsidRDefault="00A73484" w:rsidP="003155B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D52A654" wp14:editId="08F0221B">
            <wp:extent cx="6115050" cy="2619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E768" w14:textId="180B503B" w:rsidR="00FC2A58" w:rsidRPr="00682E18" w:rsidRDefault="00A73484" w:rsidP="003155B9">
      <w:pPr>
        <w:pStyle w:val="af6"/>
        <w:spacing w:before="120" w:after="240"/>
        <w:jc w:val="center"/>
      </w:pPr>
      <w:bookmarkStart w:id="281" w:name="_Ref388996270"/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81"/>
      <w:r>
        <w:t xml:space="preserve">. </w:t>
      </w:r>
      <w:r w:rsidRPr="00D646B2">
        <w:t>АРМ Администратора каталога вознаграждений</w:t>
      </w:r>
      <w:r>
        <w:t>, вкладка «Заказы»</w:t>
      </w:r>
    </w:p>
    <w:p w14:paraId="072547BE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82" w:name="_Toc389566466"/>
      <w:r>
        <w:rPr>
          <w:rFonts w:ascii="Arial" w:hAnsi="Arial" w:cs="Arial"/>
        </w:rPr>
        <w:lastRenderedPageBreak/>
        <w:t>Функциональные требования</w:t>
      </w:r>
      <w:bookmarkEnd w:id="282"/>
    </w:p>
    <w:p w14:paraId="3C3DF806" w14:textId="054226D3" w:rsidR="00FC2A58" w:rsidRPr="00A73484" w:rsidRDefault="00A73484" w:rsidP="00B31679">
      <w:pPr>
        <w:pStyle w:val="ae"/>
        <w:numPr>
          <w:ilvl w:val="0"/>
          <w:numId w:val="22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A73484">
        <w:rPr>
          <w:rFonts w:ascii="Arial" w:hAnsi="Arial" w:cs="Arial"/>
          <w:szCs w:val="20"/>
        </w:rPr>
        <w:t>В АРМ Администратора каталога вознаграждений добавить возможность выгрузки заказов в csv-файл с учетом примененных к таблице заказов фильтров.</w:t>
      </w:r>
    </w:p>
    <w:p w14:paraId="3060DA45" w14:textId="77777777" w:rsidR="00FC2A58" w:rsidRDefault="00FC2A5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83" w:name="_Toc389566467"/>
      <w:r>
        <w:rPr>
          <w:rFonts w:ascii="Arial" w:hAnsi="Arial" w:cs="Arial"/>
        </w:rPr>
        <w:t>Описание функционала</w:t>
      </w:r>
      <w:bookmarkEnd w:id="283"/>
    </w:p>
    <w:p w14:paraId="2862731F" w14:textId="77777777" w:rsidR="00A73484" w:rsidRDefault="00A73484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3E740B4" w14:textId="60232A8D" w:rsidR="00A73484" w:rsidRDefault="00A73484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 (вкладка «Заказы»).</w:t>
      </w:r>
    </w:p>
    <w:p w14:paraId="39AA2E6E" w14:textId="77777777" w:rsidR="00A73484" w:rsidRPr="00C74549" w:rsidRDefault="00A73484" w:rsidP="003155B9">
      <w:pPr>
        <w:spacing w:line="240" w:lineRule="auto"/>
      </w:pPr>
    </w:p>
    <w:p w14:paraId="50C40129" w14:textId="64FC9EA0" w:rsidR="00A73484" w:rsidRPr="00C74549" w:rsidRDefault="00A73484" w:rsidP="003155B9">
      <w:pPr>
        <w:spacing w:before="120" w:line="240" w:lineRule="auto"/>
        <w:rPr>
          <w:rFonts w:ascii="Arial" w:hAnsi="Arial" w:cs="Arial"/>
          <w:b/>
        </w:rPr>
      </w:pPr>
      <w:r w:rsidRPr="00C74549">
        <w:rPr>
          <w:rFonts w:ascii="Arial" w:hAnsi="Arial" w:cs="Arial"/>
          <w:b/>
        </w:rPr>
        <w:t xml:space="preserve">Доработки </w:t>
      </w:r>
      <w:r w:rsidRPr="00A73484">
        <w:rPr>
          <w:rFonts w:ascii="Arial" w:hAnsi="Arial" w:cs="Arial"/>
          <w:b/>
        </w:rPr>
        <w:t>АРМ Администратора каталога вознаграждений (вкладка «Заказы»):</w:t>
      </w:r>
    </w:p>
    <w:p w14:paraId="0A6D5B83" w14:textId="0AF3DD02" w:rsidR="00A73484" w:rsidRDefault="00A73484" w:rsidP="00B31679">
      <w:pPr>
        <w:pStyle w:val="ae"/>
        <w:numPr>
          <w:ilvl w:val="0"/>
          <w:numId w:val="2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На вкладке «Заказы» на панели активных элементов необходимо добавить кнопку «Выгрузить заказы»</w:t>
      </w:r>
      <w:r w:rsidR="008517BF">
        <w:rPr>
          <w:rFonts w:ascii="Arial" w:hAnsi="Arial" w:cs="Arial"/>
          <w:szCs w:val="20"/>
        </w:rPr>
        <w:t xml:space="preserve"> (см. </w:t>
      </w:r>
      <w:r w:rsidR="008517BF" w:rsidRPr="008517BF">
        <w:rPr>
          <w:rFonts w:ascii="Arial" w:hAnsi="Arial" w:cs="Arial"/>
          <w:color w:val="0070C0"/>
          <w:szCs w:val="20"/>
        </w:rPr>
        <w:fldChar w:fldCharType="begin"/>
      </w:r>
      <w:r w:rsidR="008517BF" w:rsidRPr="008517BF">
        <w:rPr>
          <w:rFonts w:ascii="Arial" w:hAnsi="Arial" w:cs="Arial"/>
          <w:color w:val="0070C0"/>
          <w:szCs w:val="20"/>
        </w:rPr>
        <w:instrText xml:space="preserve"> REF _Ref388996270 \h  \* MERGEFORMAT </w:instrText>
      </w:r>
      <w:r w:rsidR="008517BF" w:rsidRPr="008517BF">
        <w:rPr>
          <w:rFonts w:ascii="Arial" w:hAnsi="Arial" w:cs="Arial"/>
          <w:color w:val="0070C0"/>
          <w:szCs w:val="20"/>
        </w:rPr>
      </w:r>
      <w:r w:rsidR="008517BF" w:rsidRPr="008517BF">
        <w:rPr>
          <w:rFonts w:ascii="Arial" w:hAnsi="Arial" w:cs="Arial"/>
          <w:color w:val="0070C0"/>
          <w:szCs w:val="20"/>
        </w:rPr>
        <w:fldChar w:fldCharType="separate"/>
      </w:r>
      <w:r w:rsidR="008517BF" w:rsidRPr="008517BF">
        <w:rPr>
          <w:rFonts w:ascii="Arial" w:hAnsi="Arial" w:cs="Arial"/>
          <w:color w:val="0070C0"/>
          <w:szCs w:val="20"/>
        </w:rPr>
        <w:t>Рис 5</w:t>
      </w:r>
      <w:r w:rsidR="008517BF" w:rsidRPr="008517BF">
        <w:rPr>
          <w:rFonts w:ascii="Arial" w:hAnsi="Arial" w:cs="Arial"/>
          <w:color w:val="0070C0"/>
          <w:szCs w:val="20"/>
        </w:rPr>
        <w:fldChar w:fldCharType="end"/>
      </w:r>
      <w:r w:rsidR="008517BF">
        <w:rPr>
          <w:rFonts w:ascii="Arial" w:hAnsi="Arial" w:cs="Arial"/>
          <w:szCs w:val="20"/>
        </w:rPr>
        <w:t>)</w:t>
      </w:r>
      <w:r>
        <w:rPr>
          <w:rFonts w:ascii="Arial" w:hAnsi="Arial" w:cs="Arial"/>
          <w:szCs w:val="20"/>
        </w:rPr>
        <w:t>.</w:t>
      </w:r>
    </w:p>
    <w:p w14:paraId="309ADB39" w14:textId="250D4CF5" w:rsidR="00A73484" w:rsidRDefault="00A73484" w:rsidP="00B31679">
      <w:pPr>
        <w:pStyle w:val="ae"/>
        <w:numPr>
          <w:ilvl w:val="0"/>
          <w:numId w:val="2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При нажатии на кнопку «Выгрузить заказы» </w:t>
      </w:r>
      <w:r w:rsidR="00F50457">
        <w:rPr>
          <w:rFonts w:ascii="Arial" w:hAnsi="Arial" w:cs="Arial"/>
          <w:szCs w:val="20"/>
        </w:rPr>
        <w:t>должно выполняться</w:t>
      </w:r>
      <w:r>
        <w:rPr>
          <w:rFonts w:ascii="Arial" w:hAnsi="Arial" w:cs="Arial"/>
          <w:szCs w:val="20"/>
        </w:rPr>
        <w:t xml:space="preserve"> </w:t>
      </w:r>
      <w:r w:rsidR="00F50457">
        <w:rPr>
          <w:rFonts w:ascii="Arial" w:hAnsi="Arial" w:cs="Arial"/>
          <w:szCs w:val="20"/>
        </w:rPr>
        <w:t xml:space="preserve">сохранение </w:t>
      </w:r>
      <w:r>
        <w:rPr>
          <w:rFonts w:ascii="Arial" w:hAnsi="Arial" w:cs="Arial"/>
          <w:szCs w:val="20"/>
          <w:lang w:val="en-US"/>
        </w:rPr>
        <w:t>csv</w:t>
      </w:r>
      <w:r w:rsidRPr="00A73484">
        <w:rPr>
          <w:rFonts w:ascii="Arial" w:hAnsi="Arial" w:cs="Arial"/>
          <w:szCs w:val="20"/>
        </w:rPr>
        <w:t>-</w:t>
      </w:r>
      <w:r>
        <w:rPr>
          <w:rFonts w:ascii="Arial" w:hAnsi="Arial" w:cs="Arial"/>
          <w:szCs w:val="20"/>
        </w:rPr>
        <w:t>файл</w:t>
      </w:r>
      <w:r w:rsidR="00F50457">
        <w:rPr>
          <w:rFonts w:ascii="Arial" w:hAnsi="Arial" w:cs="Arial"/>
          <w:szCs w:val="20"/>
        </w:rPr>
        <w:t>а на ПК</w:t>
      </w:r>
      <w:r>
        <w:rPr>
          <w:rFonts w:ascii="Arial" w:hAnsi="Arial" w:cs="Arial"/>
          <w:szCs w:val="20"/>
        </w:rPr>
        <w:t xml:space="preserve"> с заказами стандартными средствами браузера.</w:t>
      </w:r>
      <w:r w:rsidR="009A0A98">
        <w:rPr>
          <w:rFonts w:ascii="Arial" w:hAnsi="Arial" w:cs="Arial"/>
          <w:szCs w:val="20"/>
        </w:rPr>
        <w:t xml:space="preserve"> При выгрузке должны учитываться установленные пользователем фильтры для </w:t>
      </w:r>
      <w:r w:rsidR="00E34B32">
        <w:rPr>
          <w:rFonts w:ascii="Arial" w:hAnsi="Arial" w:cs="Arial"/>
          <w:szCs w:val="20"/>
        </w:rPr>
        <w:t>таблицы</w:t>
      </w:r>
      <w:r w:rsidR="009A0A98">
        <w:rPr>
          <w:rFonts w:ascii="Arial" w:hAnsi="Arial" w:cs="Arial"/>
          <w:szCs w:val="20"/>
        </w:rPr>
        <w:t xml:space="preserve"> заказов.</w:t>
      </w:r>
    </w:p>
    <w:p w14:paraId="4ED19189" w14:textId="10C2244E" w:rsidR="00A73484" w:rsidRPr="00C74549" w:rsidRDefault="00A73484" w:rsidP="00B31679">
      <w:pPr>
        <w:pStyle w:val="ae"/>
        <w:numPr>
          <w:ilvl w:val="0"/>
          <w:numId w:val="2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Выгружаемый </w:t>
      </w:r>
      <w:r>
        <w:rPr>
          <w:rFonts w:ascii="Arial" w:hAnsi="Arial" w:cs="Arial"/>
          <w:szCs w:val="20"/>
          <w:lang w:val="en-US"/>
        </w:rPr>
        <w:t>csv</w:t>
      </w:r>
      <w:r w:rsidRPr="00A73484">
        <w:rPr>
          <w:rFonts w:ascii="Arial" w:hAnsi="Arial" w:cs="Arial"/>
          <w:szCs w:val="20"/>
        </w:rPr>
        <w:t>-</w:t>
      </w:r>
      <w:r>
        <w:rPr>
          <w:rFonts w:ascii="Arial" w:hAnsi="Arial" w:cs="Arial"/>
          <w:szCs w:val="20"/>
        </w:rPr>
        <w:t xml:space="preserve">файл </w:t>
      </w:r>
      <w:r w:rsidR="00F50457">
        <w:rPr>
          <w:rFonts w:ascii="Arial" w:hAnsi="Arial" w:cs="Arial"/>
          <w:szCs w:val="20"/>
        </w:rPr>
        <w:t>должен содержать</w:t>
      </w:r>
      <w:r>
        <w:rPr>
          <w:rFonts w:ascii="Arial" w:hAnsi="Arial" w:cs="Arial"/>
          <w:szCs w:val="20"/>
        </w:rPr>
        <w:t xml:space="preserve"> следующие поля</w:t>
      </w:r>
      <w:r w:rsidR="000D55E4">
        <w:rPr>
          <w:rFonts w:ascii="Arial" w:hAnsi="Arial" w:cs="Arial"/>
          <w:szCs w:val="20"/>
        </w:rPr>
        <w:t>:</w:t>
      </w:r>
    </w:p>
    <w:p w14:paraId="328E9085" w14:textId="454D1285" w:rsidR="00FC2A58" w:rsidRPr="00E73683" w:rsidRDefault="00E73683" w:rsidP="00B31679">
      <w:pPr>
        <w:pStyle w:val="ae"/>
        <w:numPr>
          <w:ilvl w:val="0"/>
          <w:numId w:val="24"/>
        </w:numPr>
        <w:spacing w:before="120" w:line="240" w:lineRule="auto"/>
        <w:ind w:left="714" w:hanging="357"/>
        <w:contextualSpacing/>
        <w:rPr>
          <w:rFonts w:ascii="Arial" w:hAnsi="Arial" w:cs="Arial"/>
        </w:rPr>
      </w:pPr>
      <w:r w:rsidRPr="00E73683">
        <w:rPr>
          <w:rFonts w:ascii="Arial" w:hAnsi="Arial" w:cs="Arial"/>
          <w:b/>
        </w:rPr>
        <w:t>Дата/Время</w:t>
      </w:r>
      <w:r>
        <w:rPr>
          <w:rFonts w:ascii="Arial" w:hAnsi="Arial" w:cs="Arial"/>
        </w:rPr>
        <w:t xml:space="preserve"> (заказа)</w:t>
      </w:r>
    </w:p>
    <w:p w14:paraId="51049F26" w14:textId="6A77AAD0" w:rsidR="00E73683" w:rsidRPr="00E73683" w:rsidRDefault="00E73683" w:rsidP="00B31679">
      <w:pPr>
        <w:pStyle w:val="ae"/>
        <w:numPr>
          <w:ilvl w:val="0"/>
          <w:numId w:val="24"/>
        </w:numPr>
        <w:spacing w:before="120" w:line="240" w:lineRule="auto"/>
        <w:ind w:left="714" w:hanging="357"/>
        <w:contextualSpacing/>
        <w:rPr>
          <w:rFonts w:ascii="Arial" w:hAnsi="Arial" w:cs="Arial"/>
          <w:b/>
        </w:rPr>
      </w:pPr>
      <w:r w:rsidRPr="00E73683">
        <w:rPr>
          <w:rFonts w:ascii="Arial" w:hAnsi="Arial" w:cs="Arial"/>
          <w:b/>
        </w:rPr>
        <w:t>№ Заказа (Коллекция)</w:t>
      </w:r>
    </w:p>
    <w:p w14:paraId="0BE0E334" w14:textId="2689A8B0" w:rsidR="00E73683" w:rsidRPr="00E73683" w:rsidRDefault="00E73683" w:rsidP="00B31679">
      <w:pPr>
        <w:pStyle w:val="ae"/>
        <w:numPr>
          <w:ilvl w:val="0"/>
          <w:numId w:val="24"/>
        </w:numPr>
        <w:spacing w:before="120" w:line="240" w:lineRule="auto"/>
        <w:ind w:left="714" w:hanging="357"/>
        <w:contextualSpacing/>
        <w:rPr>
          <w:rFonts w:ascii="Arial" w:hAnsi="Arial" w:cs="Arial"/>
          <w:b/>
        </w:rPr>
      </w:pPr>
      <w:r w:rsidRPr="00E73683">
        <w:rPr>
          <w:rFonts w:ascii="Arial" w:hAnsi="Arial" w:cs="Arial"/>
          <w:b/>
        </w:rPr>
        <w:t>№ Заказа (партнер)</w:t>
      </w:r>
    </w:p>
    <w:p w14:paraId="0A1929A7" w14:textId="38CC53E1" w:rsidR="00E73683" w:rsidRPr="00E73683" w:rsidRDefault="00E73683" w:rsidP="00B31679">
      <w:pPr>
        <w:pStyle w:val="ae"/>
        <w:numPr>
          <w:ilvl w:val="0"/>
          <w:numId w:val="24"/>
        </w:numPr>
        <w:spacing w:before="120" w:line="240" w:lineRule="auto"/>
        <w:ind w:left="714" w:hanging="357"/>
        <w:contextualSpacing/>
        <w:rPr>
          <w:rFonts w:ascii="Arial" w:hAnsi="Arial" w:cs="Arial"/>
        </w:rPr>
      </w:pPr>
      <w:r w:rsidRPr="00E73683">
        <w:rPr>
          <w:rFonts w:ascii="Arial" w:hAnsi="Arial" w:cs="Arial"/>
          <w:b/>
        </w:rPr>
        <w:t xml:space="preserve">Статус </w:t>
      </w:r>
      <w:r>
        <w:rPr>
          <w:rFonts w:ascii="Arial" w:hAnsi="Arial" w:cs="Arial"/>
        </w:rPr>
        <w:t xml:space="preserve">(заказа) </w:t>
      </w:r>
    </w:p>
    <w:p w14:paraId="5C766F73" w14:textId="431419C4" w:rsidR="00E73683" w:rsidRPr="00E73683" w:rsidRDefault="00E73683" w:rsidP="00B31679">
      <w:pPr>
        <w:pStyle w:val="ae"/>
        <w:numPr>
          <w:ilvl w:val="0"/>
          <w:numId w:val="24"/>
        </w:numPr>
        <w:spacing w:before="120" w:line="240" w:lineRule="auto"/>
        <w:ind w:left="714" w:hanging="357"/>
        <w:contextualSpacing/>
        <w:rPr>
          <w:rFonts w:ascii="Arial" w:hAnsi="Arial" w:cs="Arial"/>
        </w:rPr>
      </w:pPr>
      <w:r w:rsidRPr="00E73683">
        <w:rPr>
          <w:rFonts w:ascii="Arial" w:hAnsi="Arial" w:cs="Arial"/>
          <w:b/>
        </w:rPr>
        <w:t>Оплата товара</w:t>
      </w:r>
      <w:r>
        <w:rPr>
          <w:rFonts w:ascii="Arial" w:hAnsi="Arial" w:cs="Arial"/>
        </w:rPr>
        <w:t xml:space="preserve"> (статус оплаты товара)</w:t>
      </w:r>
    </w:p>
    <w:p w14:paraId="1ED0CD79" w14:textId="582CD1B4" w:rsidR="00E73683" w:rsidRPr="00E73683" w:rsidRDefault="00E73683" w:rsidP="00B31679">
      <w:pPr>
        <w:pStyle w:val="ae"/>
        <w:numPr>
          <w:ilvl w:val="0"/>
          <w:numId w:val="24"/>
        </w:numPr>
        <w:spacing w:before="120" w:line="240" w:lineRule="auto"/>
        <w:ind w:left="714" w:hanging="357"/>
        <w:contextualSpacing/>
        <w:rPr>
          <w:rFonts w:ascii="Arial" w:hAnsi="Arial" w:cs="Arial"/>
        </w:rPr>
      </w:pPr>
      <w:r w:rsidRPr="00E73683">
        <w:rPr>
          <w:rFonts w:ascii="Arial" w:hAnsi="Arial" w:cs="Arial"/>
          <w:b/>
        </w:rPr>
        <w:t>Оплата доставки</w:t>
      </w:r>
      <w:r>
        <w:rPr>
          <w:rFonts w:ascii="Arial" w:hAnsi="Arial" w:cs="Arial"/>
        </w:rPr>
        <w:t xml:space="preserve"> (статус оплаты товара)</w:t>
      </w:r>
    </w:p>
    <w:p w14:paraId="226C9F75" w14:textId="7E20E5B9" w:rsidR="00E73683" w:rsidRPr="00E73683" w:rsidRDefault="00E73683" w:rsidP="00B31679">
      <w:pPr>
        <w:pStyle w:val="ae"/>
        <w:numPr>
          <w:ilvl w:val="0"/>
          <w:numId w:val="24"/>
        </w:numPr>
        <w:spacing w:before="120" w:line="240" w:lineRule="auto"/>
        <w:ind w:left="714" w:hanging="357"/>
        <w:contextualSpacing/>
        <w:rPr>
          <w:rFonts w:ascii="Arial" w:hAnsi="Arial" w:cs="Arial"/>
        </w:rPr>
      </w:pPr>
      <w:r w:rsidRPr="007F2E61">
        <w:rPr>
          <w:rFonts w:ascii="Arial" w:hAnsi="Arial" w:cs="Arial"/>
          <w:b/>
        </w:rPr>
        <w:t>Артикул</w:t>
      </w:r>
      <w:r w:rsidR="007F2E61">
        <w:rPr>
          <w:rFonts w:ascii="Arial" w:hAnsi="Arial" w:cs="Arial"/>
        </w:rPr>
        <w:t xml:space="preserve"> (для вознаграждения – артикул, для доставки – запись «Доставка»)</w:t>
      </w:r>
    </w:p>
    <w:p w14:paraId="03E4BFFB" w14:textId="010110DF" w:rsidR="00E73683" w:rsidRPr="00E73683" w:rsidRDefault="00E73683" w:rsidP="00B31679">
      <w:pPr>
        <w:pStyle w:val="ae"/>
        <w:numPr>
          <w:ilvl w:val="0"/>
          <w:numId w:val="24"/>
        </w:numPr>
        <w:spacing w:before="120" w:line="240" w:lineRule="auto"/>
        <w:ind w:left="714" w:hanging="357"/>
        <w:contextualSpacing/>
        <w:rPr>
          <w:rFonts w:ascii="Arial" w:hAnsi="Arial" w:cs="Arial"/>
        </w:rPr>
      </w:pPr>
      <w:r w:rsidRPr="007F2E61">
        <w:rPr>
          <w:rFonts w:ascii="Arial" w:hAnsi="Arial" w:cs="Arial"/>
          <w:b/>
        </w:rPr>
        <w:t>Наименование</w:t>
      </w:r>
      <w:r w:rsidR="007F2E61">
        <w:rPr>
          <w:rFonts w:ascii="Arial" w:hAnsi="Arial" w:cs="Arial"/>
        </w:rPr>
        <w:t xml:space="preserve"> (для вознаграждения – наименование вознаграждения, для доставки – данные по доставке)</w:t>
      </w:r>
    </w:p>
    <w:p w14:paraId="36D65E3C" w14:textId="4A746A73" w:rsidR="00E73683" w:rsidRPr="00E73683" w:rsidRDefault="00E73683" w:rsidP="00B31679">
      <w:pPr>
        <w:pStyle w:val="ae"/>
        <w:numPr>
          <w:ilvl w:val="0"/>
          <w:numId w:val="24"/>
        </w:numPr>
        <w:spacing w:before="120" w:line="240" w:lineRule="auto"/>
        <w:ind w:left="714" w:hanging="357"/>
        <w:contextualSpacing/>
        <w:rPr>
          <w:rFonts w:ascii="Arial" w:hAnsi="Arial" w:cs="Arial"/>
        </w:rPr>
      </w:pPr>
      <w:r w:rsidRPr="007F2E61">
        <w:rPr>
          <w:rFonts w:ascii="Arial" w:hAnsi="Arial" w:cs="Arial"/>
          <w:b/>
        </w:rPr>
        <w:t>К-во</w:t>
      </w:r>
      <w:r w:rsidR="007F2E61">
        <w:rPr>
          <w:rFonts w:ascii="Arial" w:hAnsi="Arial" w:cs="Arial"/>
        </w:rPr>
        <w:t xml:space="preserve"> (для вознаграждения – количество единиц товара, для доставки – 1)</w:t>
      </w:r>
    </w:p>
    <w:p w14:paraId="0BD2200C" w14:textId="29B1DB56" w:rsidR="00E73683" w:rsidRDefault="00E73683" w:rsidP="00B31679">
      <w:pPr>
        <w:pStyle w:val="ae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7F2E61">
        <w:rPr>
          <w:rFonts w:ascii="Arial" w:hAnsi="Arial" w:cs="Arial"/>
          <w:b/>
        </w:rPr>
        <w:t>Цена</w:t>
      </w:r>
      <w:r w:rsidR="007F2E61">
        <w:rPr>
          <w:rFonts w:ascii="Arial" w:hAnsi="Arial" w:cs="Arial"/>
        </w:rPr>
        <w:t xml:space="preserve"> (</w:t>
      </w:r>
      <w:r w:rsidR="00F52C05">
        <w:rPr>
          <w:rFonts w:ascii="Arial" w:hAnsi="Arial" w:cs="Arial"/>
        </w:rPr>
        <w:t xml:space="preserve">в рублях, </w:t>
      </w:r>
      <w:r w:rsidR="007F2E61">
        <w:rPr>
          <w:rFonts w:ascii="Arial" w:hAnsi="Arial" w:cs="Arial"/>
        </w:rPr>
        <w:t>для вознаграждения – цена за указанное количество единиц товара, для доставки – цена доставки всего заказа)</w:t>
      </w:r>
    </w:p>
    <w:p w14:paraId="668626A0" w14:textId="1C3E53BE" w:rsidR="00525A3E" w:rsidRDefault="00525A3E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84" w:name="_Toc389566468"/>
      <w:r w:rsidRPr="00525A3E">
        <w:rPr>
          <w:rFonts w:ascii="Arial" w:hAnsi="Arial" w:cs="Arial"/>
        </w:rPr>
        <w:t>КАТАЛ</w:t>
      </w:r>
      <w:r w:rsidR="00DC77E8">
        <w:rPr>
          <w:rFonts w:ascii="Arial" w:hAnsi="Arial" w:cs="Arial"/>
        </w:rPr>
        <w:t>ОГ-505  С</w:t>
      </w:r>
      <w:r w:rsidRPr="00525A3E">
        <w:rPr>
          <w:rFonts w:ascii="Arial" w:hAnsi="Arial" w:cs="Arial"/>
        </w:rPr>
        <w:t>кидки на товары: присвоение признака «Скидки» автоматическое</w:t>
      </w:r>
      <w:bookmarkEnd w:id="284"/>
    </w:p>
    <w:p w14:paraId="4384ADA7" w14:textId="77777777" w:rsidR="00525A3E" w:rsidRDefault="00525A3E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85" w:name="_Toc389566469"/>
      <w:r w:rsidRPr="009232A4">
        <w:rPr>
          <w:rFonts w:ascii="Arial" w:hAnsi="Arial" w:cs="Arial"/>
        </w:rPr>
        <w:t>Назначение</w:t>
      </w:r>
      <w:bookmarkEnd w:id="285"/>
    </w:p>
    <w:p w14:paraId="5496A0DD" w14:textId="0F2B4808" w:rsidR="00192F62" w:rsidRDefault="00525A3E" w:rsidP="003155B9">
      <w:p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</w:rPr>
        <w:t xml:space="preserve">Цель данной доработки – </w:t>
      </w:r>
      <w:r w:rsidR="00192F62">
        <w:rPr>
          <w:rFonts w:ascii="Arial" w:hAnsi="Arial" w:cs="Arial"/>
        </w:rPr>
        <w:t xml:space="preserve">публикация в разделе каталога «Акции» товаров, </w:t>
      </w:r>
      <w:r w:rsidR="00192F62">
        <w:rPr>
          <w:rFonts w:ascii="Arial" w:hAnsi="Arial" w:cs="Arial"/>
          <w:szCs w:val="20"/>
        </w:rPr>
        <w:t xml:space="preserve">цена по которым изменилась в меньшую </w:t>
      </w:r>
      <w:r w:rsidR="00393EB0">
        <w:rPr>
          <w:rFonts w:ascii="Arial" w:hAnsi="Arial" w:cs="Arial"/>
          <w:szCs w:val="20"/>
        </w:rPr>
        <w:t>сторону на стороне поставщика (</w:t>
      </w:r>
      <w:r w:rsidR="00192F62">
        <w:rPr>
          <w:rFonts w:ascii="Arial" w:hAnsi="Arial" w:cs="Arial"/>
          <w:szCs w:val="20"/>
        </w:rPr>
        <w:t xml:space="preserve">без установления </w:t>
      </w:r>
      <w:r w:rsidR="00192F62" w:rsidRPr="00312C62">
        <w:rPr>
          <w:rFonts w:ascii="Arial" w:hAnsi="Arial" w:cs="Arial"/>
          <w:szCs w:val="20"/>
        </w:rPr>
        <w:t xml:space="preserve">скидки на </w:t>
      </w:r>
      <w:r w:rsidR="00393EB0">
        <w:rPr>
          <w:rFonts w:ascii="Arial" w:hAnsi="Arial" w:cs="Arial"/>
          <w:szCs w:val="20"/>
        </w:rPr>
        <w:t xml:space="preserve">данные </w:t>
      </w:r>
      <w:r w:rsidR="00192F62">
        <w:rPr>
          <w:rFonts w:ascii="Arial" w:hAnsi="Arial" w:cs="Arial"/>
          <w:szCs w:val="20"/>
        </w:rPr>
        <w:t>товары</w:t>
      </w:r>
      <w:r w:rsidR="00192F62" w:rsidRPr="00312C62">
        <w:rPr>
          <w:rFonts w:ascii="Arial" w:hAnsi="Arial" w:cs="Arial"/>
          <w:szCs w:val="20"/>
        </w:rPr>
        <w:t xml:space="preserve"> механиками АРМ Ценообразования).</w:t>
      </w:r>
    </w:p>
    <w:p w14:paraId="49BDEFA6" w14:textId="652162F1" w:rsidR="00621F21" w:rsidRPr="00514A10" w:rsidRDefault="00621F21" w:rsidP="003155B9">
      <w:p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В рамках данного функционала реализуется алгоритм автоматического отслеживания изменения цен товаров.</w:t>
      </w:r>
    </w:p>
    <w:p w14:paraId="276AC789" w14:textId="77777777" w:rsidR="00525A3E" w:rsidRDefault="00525A3E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86" w:name="_Toc389566470"/>
      <w:r>
        <w:rPr>
          <w:rFonts w:ascii="Arial" w:hAnsi="Arial" w:cs="Arial"/>
        </w:rPr>
        <w:t>Функциональные требования</w:t>
      </w:r>
      <w:bookmarkEnd w:id="286"/>
    </w:p>
    <w:p w14:paraId="776A660A" w14:textId="3BF4D204" w:rsidR="00CD66D4" w:rsidRDefault="00CD66D4" w:rsidP="00B31679">
      <w:pPr>
        <w:pStyle w:val="ae"/>
        <w:numPr>
          <w:ilvl w:val="0"/>
          <w:numId w:val="29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CD66D4">
        <w:rPr>
          <w:rFonts w:ascii="Arial" w:hAnsi="Arial" w:cs="Arial"/>
          <w:szCs w:val="20"/>
        </w:rPr>
        <w:t>Организовать в Системе автоматический анализ изменения цен товаров во времени и присваивать товарам признак «Скидка» на основе результатов анализа.</w:t>
      </w:r>
    </w:p>
    <w:p w14:paraId="73EB6C3A" w14:textId="77777777" w:rsidR="00CD66D4" w:rsidRDefault="00CD66D4" w:rsidP="00B31679">
      <w:pPr>
        <w:pStyle w:val="ae"/>
        <w:numPr>
          <w:ilvl w:val="0"/>
          <w:numId w:val="29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CD66D4">
        <w:rPr>
          <w:rFonts w:ascii="Arial" w:hAnsi="Arial" w:cs="Arial"/>
          <w:szCs w:val="20"/>
        </w:rPr>
        <w:t>Товары с признаком «Скидка» отображать в категории каталога</w:t>
      </w:r>
      <w:r>
        <w:rPr>
          <w:rFonts w:ascii="Arial" w:hAnsi="Arial" w:cs="Arial"/>
          <w:szCs w:val="20"/>
        </w:rPr>
        <w:t xml:space="preserve"> «Акции».</w:t>
      </w:r>
    </w:p>
    <w:p w14:paraId="182AFD65" w14:textId="30FD9FBB" w:rsidR="00CD66D4" w:rsidRPr="00CD66D4" w:rsidRDefault="00CD66D4" w:rsidP="00B31679">
      <w:pPr>
        <w:pStyle w:val="ae"/>
        <w:numPr>
          <w:ilvl w:val="0"/>
          <w:numId w:val="29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На товарах с признаком «Скидка» публиковать </w:t>
      </w:r>
      <w:r w:rsidRPr="00CD66D4">
        <w:rPr>
          <w:rFonts w:ascii="Arial" w:hAnsi="Arial" w:cs="Arial"/>
          <w:szCs w:val="20"/>
        </w:rPr>
        <w:t>информер «%».</w:t>
      </w:r>
    </w:p>
    <w:p w14:paraId="6EF37C51" w14:textId="77777777" w:rsidR="00CD66D4" w:rsidRPr="00CD66D4" w:rsidRDefault="00CD66D4" w:rsidP="003155B9">
      <w:pPr>
        <w:spacing w:before="120" w:line="240" w:lineRule="auto"/>
        <w:rPr>
          <w:rFonts w:ascii="Arial" w:hAnsi="Arial" w:cs="Arial"/>
          <w:szCs w:val="20"/>
        </w:rPr>
      </w:pPr>
    </w:p>
    <w:p w14:paraId="2940FE4F" w14:textId="77777777" w:rsidR="00525A3E" w:rsidRDefault="00525A3E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87" w:name="_Toc389566471"/>
      <w:r>
        <w:rPr>
          <w:rFonts w:ascii="Arial" w:hAnsi="Arial" w:cs="Arial"/>
        </w:rPr>
        <w:t>Описание функционала</w:t>
      </w:r>
      <w:bookmarkEnd w:id="287"/>
    </w:p>
    <w:p w14:paraId="3D68E2C2" w14:textId="77777777" w:rsidR="00525A3E" w:rsidRDefault="00525A3E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7BCFFFF1" w14:textId="6C89CCC2" w:rsidR="00525A3E" w:rsidRDefault="00525A3E" w:rsidP="003155B9">
      <w:pPr>
        <w:pStyle w:val="ae"/>
        <w:keepLines w:val="0"/>
        <w:numPr>
          <w:ilvl w:val="0"/>
          <w:numId w:val="9"/>
        </w:numPr>
        <w:spacing w:after="0" w:line="240" w:lineRule="auto"/>
        <w:ind w:left="714" w:hanging="357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 </w:t>
      </w:r>
      <w:r w:rsidR="003155B9">
        <w:rPr>
          <w:rFonts w:ascii="Arial" w:eastAsiaTheme="minorHAnsi" w:hAnsi="Arial" w:cs="Arial"/>
          <w:szCs w:val="20"/>
          <w:lang w:eastAsia="en-US"/>
        </w:rPr>
        <w:t>компоненте «Каталог вознаграждений» Системы.</w:t>
      </w:r>
    </w:p>
    <w:p w14:paraId="7E584F8B" w14:textId="04C47AF0" w:rsidR="002F617C" w:rsidRPr="00AE515B" w:rsidRDefault="002F617C" w:rsidP="002F617C">
      <w:pPr>
        <w:pStyle w:val="ae"/>
        <w:numPr>
          <w:ilvl w:val="0"/>
          <w:numId w:val="9"/>
        </w:numPr>
        <w:spacing w:after="0" w:line="240" w:lineRule="auto"/>
        <w:ind w:left="714" w:hanging="357"/>
        <w:contextualSpacing/>
      </w:pPr>
      <w:r>
        <w:rPr>
          <w:rFonts w:ascii="Arial" w:eastAsiaTheme="minorHAnsi" w:hAnsi="Arial" w:cs="Arial"/>
          <w:szCs w:val="20"/>
          <w:lang w:eastAsia="en-US"/>
        </w:rPr>
        <w:t>На сайте</w:t>
      </w:r>
      <w:r w:rsidR="00454680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0B443FAE" w14:textId="77777777" w:rsidR="003155B9" w:rsidRPr="003155B9" w:rsidRDefault="003155B9" w:rsidP="003155B9">
      <w:pPr>
        <w:keepLines w:val="0"/>
        <w:spacing w:after="200" w:line="240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</w:p>
    <w:p w14:paraId="694C0B2F" w14:textId="77777777" w:rsidR="003155B9" w:rsidRDefault="003155B9" w:rsidP="003155B9">
      <w:pPr>
        <w:keepLines w:val="0"/>
        <w:spacing w:after="200" w:line="240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</w:p>
    <w:p w14:paraId="2B4EE6AC" w14:textId="1FDA2BC4" w:rsidR="003155B9" w:rsidRPr="003155B9" w:rsidRDefault="003155B9" w:rsidP="003155B9">
      <w:pPr>
        <w:keepLines w:val="0"/>
        <w:spacing w:after="200" w:line="240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  <w:r w:rsidRPr="003155B9">
        <w:rPr>
          <w:rFonts w:ascii="Arial" w:eastAsiaTheme="minorHAnsi" w:hAnsi="Arial" w:cs="Arial"/>
          <w:b/>
          <w:szCs w:val="20"/>
          <w:lang w:eastAsia="en-US"/>
        </w:rPr>
        <w:t>Доработки компонента «Каталог вознаграждений» Системы:</w:t>
      </w:r>
    </w:p>
    <w:p w14:paraId="371FEF12" w14:textId="62B2686F" w:rsidR="003155B9" w:rsidRPr="003155B9" w:rsidRDefault="003155B9" w:rsidP="00B31679">
      <w:pPr>
        <w:pStyle w:val="ae"/>
        <w:keepLines w:val="0"/>
        <w:numPr>
          <w:ilvl w:val="0"/>
          <w:numId w:val="37"/>
        </w:numPr>
        <w:spacing w:line="240" w:lineRule="auto"/>
        <w:ind w:left="357" w:hanging="357"/>
        <w:rPr>
          <w:rFonts w:ascii="Arial" w:eastAsiaTheme="minorHAnsi" w:hAnsi="Arial" w:cs="Arial"/>
          <w:szCs w:val="20"/>
          <w:lang w:eastAsia="en-US"/>
        </w:rPr>
      </w:pPr>
      <w:r w:rsidRPr="003155B9">
        <w:rPr>
          <w:rFonts w:ascii="Arial" w:eastAsiaTheme="minorHAnsi" w:hAnsi="Arial" w:cs="Arial"/>
          <w:szCs w:val="20"/>
          <w:lang w:eastAsia="en-US"/>
        </w:rPr>
        <w:t>Необходимо разработать алгоритм присвоения/снятия признака «Скидка» товарам:</w:t>
      </w:r>
    </w:p>
    <w:p w14:paraId="567699D8" w14:textId="77777777" w:rsidR="003155B9" w:rsidRPr="009C2A7A" w:rsidRDefault="003155B9" w:rsidP="00B31679">
      <w:pPr>
        <w:pStyle w:val="ae"/>
        <w:keepLines w:val="0"/>
        <w:numPr>
          <w:ilvl w:val="0"/>
          <w:numId w:val="38"/>
        </w:numPr>
        <w:spacing w:before="120" w:line="240" w:lineRule="auto"/>
        <w:contextualSpacing/>
        <w:rPr>
          <w:rFonts w:ascii="Arial" w:hAnsi="Arial" w:cs="Arial"/>
          <w:szCs w:val="20"/>
        </w:rPr>
      </w:pPr>
      <w:r w:rsidRPr="009C2A7A">
        <w:rPr>
          <w:rFonts w:ascii="Arial" w:hAnsi="Arial" w:cs="Arial"/>
          <w:szCs w:val="20"/>
        </w:rPr>
        <w:t xml:space="preserve">При </w:t>
      </w:r>
      <w:r>
        <w:rPr>
          <w:rFonts w:ascii="Arial" w:hAnsi="Arial" w:cs="Arial"/>
          <w:szCs w:val="20"/>
        </w:rPr>
        <w:t>уменьшении стоимости</w:t>
      </w:r>
      <w:r w:rsidRPr="009C2A7A">
        <w:rPr>
          <w:rFonts w:ascii="Arial" w:hAnsi="Arial" w:cs="Arial"/>
          <w:szCs w:val="20"/>
        </w:rPr>
        <w:t xml:space="preserve"> товара</w:t>
      </w:r>
      <w:r>
        <w:rPr>
          <w:rFonts w:ascii="Arial" w:hAnsi="Arial" w:cs="Arial"/>
          <w:szCs w:val="20"/>
        </w:rPr>
        <w:t xml:space="preserve"> до 80</w:t>
      </w:r>
      <w:r w:rsidRPr="007C1B1D">
        <w:rPr>
          <w:rFonts w:ascii="Arial" w:hAnsi="Arial" w:cs="Arial"/>
          <w:szCs w:val="20"/>
        </w:rPr>
        <w:t>%</w:t>
      </w:r>
      <w:r>
        <w:rPr>
          <w:rFonts w:ascii="Arial" w:hAnsi="Arial" w:cs="Arial"/>
          <w:szCs w:val="20"/>
        </w:rPr>
        <w:t xml:space="preserve"> (например, 20% мы уже считаем скидкой)</w:t>
      </w:r>
      <w:r w:rsidRPr="007C1B1D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относительно текущей, товару присваивается признак «Скидка».</w:t>
      </w:r>
    </w:p>
    <w:p w14:paraId="1EF8D8B3" w14:textId="77777777" w:rsidR="003155B9" w:rsidRPr="003A3491" w:rsidRDefault="003155B9" w:rsidP="00B31679">
      <w:pPr>
        <w:pStyle w:val="ae"/>
        <w:keepLines w:val="0"/>
        <w:numPr>
          <w:ilvl w:val="0"/>
          <w:numId w:val="38"/>
        </w:numPr>
        <w:spacing w:before="120" w:line="240" w:lineRule="auto"/>
        <w:contextualSpacing/>
        <w:rPr>
          <w:rFonts w:ascii="Arial" w:hAnsi="Arial" w:cs="Arial"/>
          <w:szCs w:val="20"/>
        </w:rPr>
      </w:pPr>
      <w:r w:rsidRPr="003A3491">
        <w:rPr>
          <w:rFonts w:ascii="Arial" w:hAnsi="Arial" w:cs="Arial"/>
          <w:szCs w:val="20"/>
        </w:rPr>
        <w:t xml:space="preserve">Присвоение признака «Скидка» товару производится не более чем на </w:t>
      </w:r>
      <w:r>
        <w:rPr>
          <w:rFonts w:ascii="Arial" w:hAnsi="Arial" w:cs="Arial"/>
          <w:b/>
          <w:i/>
          <w:szCs w:val="20"/>
        </w:rPr>
        <w:t>срок скидки</w:t>
      </w:r>
      <w:r w:rsidRPr="003A3491">
        <w:rPr>
          <w:rFonts w:ascii="Arial" w:hAnsi="Arial" w:cs="Arial"/>
          <w:b/>
          <w:szCs w:val="20"/>
        </w:rPr>
        <w:t xml:space="preserve">. </w:t>
      </w:r>
    </w:p>
    <w:p w14:paraId="4B9E0DB7" w14:textId="77777777" w:rsidR="003155B9" w:rsidRDefault="003155B9" w:rsidP="00B31679">
      <w:pPr>
        <w:pStyle w:val="ae"/>
        <w:keepLines w:val="0"/>
        <w:numPr>
          <w:ilvl w:val="0"/>
          <w:numId w:val="38"/>
        </w:numPr>
        <w:spacing w:before="120" w:line="240" w:lineRule="auto"/>
        <w:contextualSpacing/>
        <w:rPr>
          <w:rFonts w:ascii="Arial" w:hAnsi="Arial" w:cs="Arial"/>
          <w:szCs w:val="20"/>
        </w:rPr>
      </w:pPr>
      <w:r w:rsidRPr="003A3491">
        <w:rPr>
          <w:rFonts w:ascii="Arial" w:hAnsi="Arial" w:cs="Arial"/>
          <w:szCs w:val="20"/>
        </w:rPr>
        <w:t xml:space="preserve">По окончанию </w:t>
      </w:r>
      <w:r>
        <w:rPr>
          <w:rFonts w:ascii="Arial" w:hAnsi="Arial" w:cs="Arial"/>
          <w:b/>
          <w:i/>
          <w:szCs w:val="20"/>
        </w:rPr>
        <w:t>срока скидки</w:t>
      </w:r>
      <w:r w:rsidRPr="003A3491">
        <w:rPr>
          <w:rFonts w:ascii="Arial" w:hAnsi="Arial" w:cs="Arial"/>
          <w:szCs w:val="20"/>
        </w:rPr>
        <w:t>, признак «Скидка» снимается.</w:t>
      </w:r>
    </w:p>
    <w:p w14:paraId="0980F249" w14:textId="77777777" w:rsidR="003155B9" w:rsidRPr="005A744A" w:rsidRDefault="003155B9" w:rsidP="00B31679">
      <w:pPr>
        <w:pStyle w:val="ae"/>
        <w:keepLines w:val="0"/>
        <w:numPr>
          <w:ilvl w:val="0"/>
          <w:numId w:val="38"/>
        </w:numPr>
        <w:spacing w:before="12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Е</w:t>
      </w:r>
      <w:r w:rsidRPr="003A3491">
        <w:rPr>
          <w:rFonts w:ascii="Arial" w:hAnsi="Arial" w:cs="Arial"/>
          <w:szCs w:val="20"/>
        </w:rPr>
        <w:t xml:space="preserve">сли в течение </w:t>
      </w:r>
      <w:r>
        <w:rPr>
          <w:rFonts w:ascii="Arial" w:hAnsi="Arial" w:cs="Arial"/>
          <w:b/>
          <w:i/>
          <w:szCs w:val="20"/>
        </w:rPr>
        <w:t>срока скидки</w:t>
      </w:r>
      <w:r w:rsidRPr="003A3491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происходит увеличение стоимости товара до </w:t>
      </w:r>
      <w:r w:rsidRPr="005A744A">
        <w:rPr>
          <w:rFonts w:ascii="Arial" w:hAnsi="Arial" w:cs="Arial"/>
          <w:szCs w:val="20"/>
        </w:rPr>
        <w:t>9</w:t>
      </w:r>
      <w:r>
        <w:rPr>
          <w:rFonts w:ascii="Arial" w:hAnsi="Arial" w:cs="Arial"/>
          <w:szCs w:val="20"/>
        </w:rPr>
        <w:t>5% (например, 5% мы уже не считаем скидкой) от стоимости без скидки, то признак «Скидка» с товара снимается.</w:t>
      </w:r>
    </w:p>
    <w:p w14:paraId="32DB94F7" w14:textId="77777777" w:rsidR="003155B9" w:rsidRDefault="003155B9" w:rsidP="00B31679">
      <w:pPr>
        <w:pStyle w:val="ae"/>
        <w:keepLines w:val="0"/>
        <w:numPr>
          <w:ilvl w:val="0"/>
          <w:numId w:val="38"/>
        </w:numPr>
        <w:spacing w:before="120" w:line="240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Е</w:t>
      </w:r>
      <w:r w:rsidRPr="003A3491">
        <w:rPr>
          <w:rFonts w:ascii="Arial" w:hAnsi="Arial" w:cs="Arial"/>
          <w:szCs w:val="20"/>
        </w:rPr>
        <w:t xml:space="preserve">сли </w:t>
      </w:r>
      <w:r>
        <w:rPr>
          <w:rFonts w:ascii="Arial" w:hAnsi="Arial" w:cs="Arial"/>
          <w:szCs w:val="20"/>
        </w:rPr>
        <w:t xml:space="preserve">же </w:t>
      </w:r>
      <w:r w:rsidRPr="003A3491">
        <w:rPr>
          <w:rFonts w:ascii="Arial" w:hAnsi="Arial" w:cs="Arial"/>
          <w:szCs w:val="20"/>
        </w:rPr>
        <w:t xml:space="preserve">в течение </w:t>
      </w:r>
      <w:r>
        <w:rPr>
          <w:rFonts w:ascii="Arial" w:hAnsi="Arial" w:cs="Arial"/>
          <w:b/>
          <w:i/>
          <w:szCs w:val="20"/>
        </w:rPr>
        <w:t>срока скидки</w:t>
      </w:r>
      <w:r w:rsidRPr="003A3491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происходит повторное существенное уменьшение стоимости товара (уже до 80% от предыдущей цены), то</w:t>
      </w:r>
      <w:r w:rsidRPr="003A3491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b/>
          <w:i/>
          <w:szCs w:val="20"/>
        </w:rPr>
        <w:t>срок скидки</w:t>
      </w:r>
      <w:r w:rsidRPr="003A3491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продлевается.</w:t>
      </w:r>
    </w:p>
    <w:p w14:paraId="2CEE9548" w14:textId="77777777" w:rsidR="003155B9" w:rsidRDefault="003155B9" w:rsidP="003155B9">
      <w:pPr>
        <w:spacing w:line="240" w:lineRule="auto"/>
        <w:rPr>
          <w:rFonts w:ascii="Arial" w:hAnsi="Arial" w:cs="Arial"/>
          <w:szCs w:val="20"/>
        </w:rPr>
      </w:pPr>
    </w:p>
    <w:p w14:paraId="57E1C4EB" w14:textId="7908FFD8" w:rsidR="003155B9" w:rsidRDefault="003155B9" w:rsidP="003155B9">
      <w:pPr>
        <w:spacing w:line="240" w:lineRule="auto"/>
        <w:rPr>
          <w:rFonts w:ascii="Arial" w:hAnsi="Arial" w:cs="Arial"/>
          <w:szCs w:val="20"/>
        </w:rPr>
      </w:pPr>
      <w:r w:rsidRPr="009F6DCD">
        <w:rPr>
          <w:rFonts w:ascii="Arial" w:hAnsi="Arial" w:cs="Arial"/>
          <w:szCs w:val="20"/>
        </w:rPr>
        <w:t xml:space="preserve">Поскольку такой механизм будет действовать для уже существующих в каталоге товаров, то новые товары </w:t>
      </w:r>
      <w:r>
        <w:rPr>
          <w:rFonts w:ascii="Arial" w:hAnsi="Arial" w:cs="Arial"/>
          <w:szCs w:val="20"/>
        </w:rPr>
        <w:t xml:space="preserve">сразу же </w:t>
      </w:r>
      <w:r w:rsidRPr="009F6DCD">
        <w:rPr>
          <w:rFonts w:ascii="Arial" w:hAnsi="Arial" w:cs="Arial"/>
          <w:szCs w:val="20"/>
        </w:rPr>
        <w:t>не смогут попасть в раздел «Акции»</w:t>
      </w:r>
      <w:r>
        <w:rPr>
          <w:rFonts w:ascii="Arial" w:hAnsi="Arial" w:cs="Arial"/>
          <w:szCs w:val="20"/>
        </w:rPr>
        <w:t>. Товар, удаленный из каталога</w:t>
      </w:r>
      <w:r w:rsidRPr="003155B9">
        <w:rPr>
          <w:rFonts w:ascii="Arial" w:hAnsi="Arial" w:cs="Arial"/>
          <w:szCs w:val="20"/>
        </w:rPr>
        <w:t xml:space="preserve"> и загруженный заново считается новым.</w:t>
      </w:r>
    </w:p>
    <w:p w14:paraId="75C8E5AC" w14:textId="77777777" w:rsidR="003155B9" w:rsidRPr="00C74549" w:rsidRDefault="003155B9" w:rsidP="003155B9">
      <w:pPr>
        <w:spacing w:line="240" w:lineRule="auto"/>
      </w:pPr>
    </w:p>
    <w:p w14:paraId="2158B80F" w14:textId="2812FE52" w:rsidR="003155B9" w:rsidRPr="003155B9" w:rsidRDefault="00525A3E" w:rsidP="003155B9">
      <w:pPr>
        <w:spacing w:after="0" w:line="240" w:lineRule="auto"/>
        <w:contextualSpacing/>
        <w:rPr>
          <w:b/>
        </w:rPr>
      </w:pPr>
      <w:r w:rsidRPr="003155B9">
        <w:rPr>
          <w:rFonts w:ascii="Arial" w:hAnsi="Arial" w:cs="Arial"/>
          <w:b/>
        </w:rPr>
        <w:t xml:space="preserve">Доработки </w:t>
      </w:r>
      <w:r w:rsidR="00454680"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="003155B9"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«Коллекция»:</w:t>
      </w:r>
    </w:p>
    <w:p w14:paraId="2E9BE1E5" w14:textId="0070B6AB" w:rsidR="00525A3E" w:rsidRDefault="003155B9" w:rsidP="00B31679">
      <w:pPr>
        <w:pStyle w:val="ae"/>
        <w:numPr>
          <w:ilvl w:val="0"/>
          <w:numId w:val="30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В каталог вознаграждений необходимо добавить категорию «Скидки» и наполнять ее товарами с признаком «Скидка» (см. алгоритм выше).</w:t>
      </w:r>
    </w:p>
    <w:p w14:paraId="6AB63CC7" w14:textId="4BBB94A3" w:rsidR="00525A3E" w:rsidRDefault="003C0542" w:rsidP="00B31679">
      <w:pPr>
        <w:pStyle w:val="ae"/>
        <w:numPr>
          <w:ilvl w:val="0"/>
          <w:numId w:val="30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На изображени</w:t>
      </w:r>
      <w:r w:rsidR="00F878E0">
        <w:rPr>
          <w:rFonts w:ascii="Arial" w:hAnsi="Arial" w:cs="Arial"/>
          <w:szCs w:val="20"/>
        </w:rPr>
        <w:t>я</w:t>
      </w:r>
      <w:r>
        <w:rPr>
          <w:rFonts w:ascii="Arial" w:hAnsi="Arial" w:cs="Arial"/>
          <w:szCs w:val="20"/>
        </w:rPr>
        <w:t xml:space="preserve"> вознаграждений с признаком «Скидка» необходимо добавлять информер скидки «%»: на странице вознаграждения, в каталоге вознаграждений.</w:t>
      </w:r>
    </w:p>
    <w:p w14:paraId="6FB118CD" w14:textId="77777777" w:rsidR="00641334" w:rsidRDefault="00641334" w:rsidP="00641334">
      <w:pPr>
        <w:spacing w:before="120" w:line="240" w:lineRule="auto"/>
        <w:rPr>
          <w:rFonts w:ascii="Arial" w:hAnsi="Arial" w:cs="Arial"/>
          <w:szCs w:val="20"/>
        </w:rPr>
      </w:pPr>
    </w:p>
    <w:p w14:paraId="1FE0BF8E" w14:textId="003A8AE4" w:rsidR="00D16FD1" w:rsidRDefault="00D16FD1" w:rsidP="00D16FD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доработки от Банка необходимо предоставление данных, указанных в п. </w:t>
      </w:r>
      <w:r w:rsidRPr="00D16FD1">
        <w:rPr>
          <w:rFonts w:ascii="Arial" w:hAnsi="Arial" w:cs="Arial"/>
          <w:color w:val="0070C0"/>
        </w:rPr>
        <w:fldChar w:fldCharType="begin"/>
      </w:r>
      <w:r w:rsidRPr="00D16FD1">
        <w:rPr>
          <w:rFonts w:ascii="Arial" w:hAnsi="Arial" w:cs="Arial"/>
          <w:color w:val="0070C0"/>
        </w:rPr>
        <w:instrText xml:space="preserve"> REF _Ref389562962 \h </w:instrText>
      </w:r>
      <w:r w:rsidRPr="00D16FD1">
        <w:rPr>
          <w:rFonts w:ascii="Arial" w:hAnsi="Arial" w:cs="Arial"/>
          <w:color w:val="0070C0"/>
        </w:rPr>
      </w:r>
      <w:r w:rsidRPr="00D16FD1">
        <w:rPr>
          <w:rFonts w:ascii="Arial" w:hAnsi="Arial" w:cs="Arial"/>
          <w:color w:val="0070C0"/>
        </w:rPr>
        <w:fldChar w:fldCharType="separate"/>
      </w:r>
      <w:r w:rsidRPr="00D16FD1">
        <w:rPr>
          <w:rFonts w:ascii="Arial" w:hAnsi="Arial" w:cs="Arial"/>
          <w:color w:val="0070C0"/>
        </w:rPr>
        <w:t>Требования к предоставлению материалов Банком для функции КАТАЛОГ-505  Скидки на товары: присвоение признака «Скидки» автоматическое</w:t>
      </w:r>
      <w:r w:rsidRPr="00D16FD1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.</w:t>
      </w:r>
    </w:p>
    <w:p w14:paraId="74A36D23" w14:textId="77777777" w:rsidR="00EE6863" w:rsidRDefault="00EE6863" w:rsidP="00D16FD1">
      <w:pPr>
        <w:spacing w:line="240" w:lineRule="auto"/>
        <w:rPr>
          <w:rFonts w:ascii="Arial" w:hAnsi="Arial" w:cs="Arial"/>
        </w:rPr>
      </w:pPr>
    </w:p>
    <w:p w14:paraId="31616B7D" w14:textId="7CD9B9D2" w:rsidR="00EE6863" w:rsidRPr="001B7A33" w:rsidRDefault="00EE6863" w:rsidP="00EE686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 реализации доработки от Банка необходимо учитывать ограничения, указанные в п.</w:t>
      </w:r>
      <w:r>
        <w:rPr>
          <w:rFonts w:ascii="Arial" w:hAnsi="Arial" w:cs="Arial"/>
          <w:color w:val="0070C0"/>
        </w:rPr>
        <w:t xml:space="preserve"> </w:t>
      </w:r>
      <w:r w:rsidRPr="00EE6863">
        <w:rPr>
          <w:rFonts w:ascii="Arial" w:hAnsi="Arial" w:cs="Arial"/>
          <w:color w:val="0070C0"/>
        </w:rPr>
        <w:fldChar w:fldCharType="begin"/>
      </w:r>
      <w:r w:rsidRPr="00EE6863">
        <w:rPr>
          <w:rFonts w:ascii="Arial" w:hAnsi="Arial" w:cs="Arial"/>
          <w:color w:val="0070C0"/>
        </w:rPr>
        <w:instrText xml:space="preserve"> REF _Ref389565254 \h </w:instrText>
      </w:r>
      <w:r w:rsidRPr="00EE6863">
        <w:rPr>
          <w:rFonts w:ascii="Arial" w:hAnsi="Arial" w:cs="Arial"/>
          <w:color w:val="0070C0"/>
        </w:rPr>
      </w:r>
      <w:r w:rsidRPr="00EE6863">
        <w:rPr>
          <w:rFonts w:ascii="Arial" w:hAnsi="Arial" w:cs="Arial"/>
          <w:color w:val="0070C0"/>
        </w:rPr>
        <w:fldChar w:fldCharType="separate"/>
      </w:r>
      <w:r w:rsidRPr="00EE6863">
        <w:rPr>
          <w:rFonts w:ascii="Arial" w:hAnsi="Arial" w:cs="Arial"/>
          <w:color w:val="0070C0"/>
        </w:rPr>
        <w:t>Ограничения для функции КАТАЛОГ-505  Скидки на товары: присвоение признака «Скидки» автоматическое</w:t>
      </w:r>
      <w:r w:rsidRPr="00EE6863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.</w:t>
      </w:r>
    </w:p>
    <w:p w14:paraId="360DE9D1" w14:textId="101AB2A1" w:rsidR="00DC77E8" w:rsidRDefault="00DC77E8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88" w:name="_Toc389566472"/>
      <w:r w:rsidRPr="00DC77E8">
        <w:rPr>
          <w:rFonts w:ascii="Arial" w:hAnsi="Arial" w:cs="Arial"/>
        </w:rPr>
        <w:t xml:space="preserve">КАТАЛОГ-500 </w:t>
      </w:r>
      <w:r w:rsidR="00ED2B81" w:rsidRPr="00DC77E8">
        <w:rPr>
          <w:rFonts w:ascii="Arial" w:hAnsi="Arial" w:cs="Arial"/>
        </w:rPr>
        <w:t>Скидки</w:t>
      </w:r>
      <w:r w:rsidRPr="00DC77E8">
        <w:rPr>
          <w:rFonts w:ascii="Arial" w:hAnsi="Arial" w:cs="Arial"/>
        </w:rPr>
        <w:t xml:space="preserve"> на товары: присвоение признака «Скидки» вручную</w:t>
      </w:r>
      <w:bookmarkEnd w:id="288"/>
    </w:p>
    <w:p w14:paraId="4ECFB50B" w14:textId="77777777" w:rsidR="00DC77E8" w:rsidRDefault="00DC77E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89" w:name="_Toc389566473"/>
      <w:r w:rsidRPr="009232A4">
        <w:rPr>
          <w:rFonts w:ascii="Arial" w:hAnsi="Arial" w:cs="Arial"/>
        </w:rPr>
        <w:t>Назначение</w:t>
      </w:r>
      <w:bookmarkEnd w:id="289"/>
    </w:p>
    <w:p w14:paraId="04F06ADC" w14:textId="3B0FDAF3" w:rsidR="00621F21" w:rsidRDefault="00621F21" w:rsidP="003155B9">
      <w:p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</w:rPr>
        <w:t xml:space="preserve">Цель данной доработки – предоставление директ-партнерам инструмента для публикации в разделе каталога «Акции» товаров, </w:t>
      </w:r>
      <w:r>
        <w:rPr>
          <w:rFonts w:ascii="Arial" w:hAnsi="Arial" w:cs="Arial"/>
          <w:szCs w:val="20"/>
        </w:rPr>
        <w:t>цена по которым изменилась в меньшую сторону</w:t>
      </w:r>
      <w:r w:rsidR="00994F4E">
        <w:rPr>
          <w:rFonts w:ascii="Arial" w:hAnsi="Arial" w:cs="Arial"/>
          <w:szCs w:val="20"/>
        </w:rPr>
        <w:t xml:space="preserve"> (товаров со скидкой)</w:t>
      </w:r>
      <w:r>
        <w:rPr>
          <w:rFonts w:ascii="Arial" w:hAnsi="Arial" w:cs="Arial"/>
          <w:szCs w:val="20"/>
        </w:rPr>
        <w:t>.</w:t>
      </w:r>
    </w:p>
    <w:p w14:paraId="695DBD5B" w14:textId="77777777" w:rsidR="00DC77E8" w:rsidRDefault="00DC77E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90" w:name="_Toc389566474"/>
      <w:r>
        <w:rPr>
          <w:rFonts w:ascii="Arial" w:hAnsi="Arial" w:cs="Arial"/>
        </w:rPr>
        <w:lastRenderedPageBreak/>
        <w:t>Функциональные требования</w:t>
      </w:r>
      <w:bookmarkEnd w:id="290"/>
    </w:p>
    <w:p w14:paraId="4C362E84" w14:textId="7231B0BA" w:rsidR="00DC77E8" w:rsidRDefault="00685371" w:rsidP="00B31679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В АРМ Администратора каталога вознаграждений добавить параметр вознаграждения «Цена без скидки».</w:t>
      </w:r>
    </w:p>
    <w:p w14:paraId="748EADE2" w14:textId="5BF9E5BB" w:rsidR="00DC77E8" w:rsidRDefault="00685371" w:rsidP="00B31679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Присваивать товару признак «Скидка», если цена со скидкой </w:t>
      </w:r>
      <w:r w:rsidR="008C60D3">
        <w:rPr>
          <w:rFonts w:ascii="Arial" w:hAnsi="Arial" w:cs="Arial"/>
          <w:szCs w:val="20"/>
        </w:rPr>
        <w:t>меньше</w:t>
      </w:r>
      <w:r>
        <w:rPr>
          <w:rFonts w:ascii="Arial" w:hAnsi="Arial" w:cs="Arial"/>
          <w:szCs w:val="20"/>
        </w:rPr>
        <w:t xml:space="preserve"> цены без скидки.</w:t>
      </w:r>
    </w:p>
    <w:p w14:paraId="0C835133" w14:textId="77777777" w:rsidR="002F617C" w:rsidRDefault="002F617C" w:rsidP="00B31679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CD66D4">
        <w:rPr>
          <w:rFonts w:ascii="Arial" w:hAnsi="Arial" w:cs="Arial"/>
          <w:szCs w:val="20"/>
        </w:rPr>
        <w:t>Товары с признаком «Скидка» отображать в категории каталога</w:t>
      </w:r>
      <w:r>
        <w:rPr>
          <w:rFonts w:ascii="Arial" w:hAnsi="Arial" w:cs="Arial"/>
          <w:szCs w:val="20"/>
        </w:rPr>
        <w:t xml:space="preserve"> «Акции».</w:t>
      </w:r>
    </w:p>
    <w:p w14:paraId="24CEBF3C" w14:textId="77777777" w:rsidR="002F617C" w:rsidRPr="00CD66D4" w:rsidRDefault="002F617C" w:rsidP="00B31679">
      <w:pPr>
        <w:pStyle w:val="ae"/>
        <w:numPr>
          <w:ilvl w:val="0"/>
          <w:numId w:val="31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На товарах с признаком «Скидка» публиковать </w:t>
      </w:r>
      <w:r w:rsidRPr="00CD66D4">
        <w:rPr>
          <w:rFonts w:ascii="Arial" w:hAnsi="Arial" w:cs="Arial"/>
          <w:szCs w:val="20"/>
        </w:rPr>
        <w:t>информер «%».</w:t>
      </w:r>
    </w:p>
    <w:p w14:paraId="20B1B06A" w14:textId="77777777" w:rsidR="00DC77E8" w:rsidRDefault="00DC77E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91" w:name="_Toc389566475"/>
      <w:r>
        <w:rPr>
          <w:rFonts w:ascii="Arial" w:hAnsi="Arial" w:cs="Arial"/>
        </w:rPr>
        <w:t>Описание функционала</w:t>
      </w:r>
      <w:bookmarkEnd w:id="291"/>
    </w:p>
    <w:p w14:paraId="5BC988FB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5D98E10B" w14:textId="5413DE72" w:rsidR="00DC77E8" w:rsidRDefault="00DC77E8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 (вкладка «</w:t>
      </w:r>
      <w:r w:rsidR="00DF3E04">
        <w:rPr>
          <w:rFonts w:ascii="Arial" w:eastAsiaTheme="minorHAnsi" w:hAnsi="Arial" w:cs="Arial"/>
          <w:szCs w:val="20"/>
          <w:lang w:eastAsia="en-US"/>
        </w:rPr>
        <w:t>Вознаграждения</w:t>
      </w:r>
      <w:r w:rsidR="002F617C">
        <w:rPr>
          <w:rFonts w:ascii="Arial" w:eastAsiaTheme="minorHAnsi" w:hAnsi="Arial" w:cs="Arial"/>
          <w:szCs w:val="20"/>
          <w:lang w:eastAsia="en-US"/>
        </w:rPr>
        <w:t>»).</w:t>
      </w:r>
    </w:p>
    <w:p w14:paraId="645C4973" w14:textId="74A2803F" w:rsidR="002F617C" w:rsidRDefault="002F617C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</w:t>
      </w:r>
      <w:r w:rsidR="00454680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4CFE575C" w14:textId="77777777" w:rsidR="00DC77E8" w:rsidRPr="00C74549" w:rsidRDefault="00DC77E8" w:rsidP="003155B9">
      <w:pPr>
        <w:spacing w:line="240" w:lineRule="auto"/>
      </w:pPr>
    </w:p>
    <w:p w14:paraId="58E5DD2C" w14:textId="315EF8FA" w:rsidR="002A56A4" w:rsidRPr="00DF3E04" w:rsidRDefault="00DC77E8" w:rsidP="00DF3E04">
      <w:pPr>
        <w:spacing w:before="120" w:line="240" w:lineRule="auto"/>
        <w:rPr>
          <w:rFonts w:ascii="Arial" w:hAnsi="Arial" w:cs="Arial"/>
          <w:b/>
        </w:rPr>
      </w:pPr>
      <w:r w:rsidRPr="00C74549">
        <w:rPr>
          <w:rFonts w:ascii="Arial" w:hAnsi="Arial" w:cs="Arial"/>
          <w:b/>
        </w:rPr>
        <w:t xml:space="preserve">Доработки </w:t>
      </w:r>
      <w:r w:rsidRPr="00A73484">
        <w:rPr>
          <w:rFonts w:ascii="Arial" w:hAnsi="Arial" w:cs="Arial"/>
          <w:b/>
        </w:rPr>
        <w:t>АРМ Администратора каталога вознаграждений (вкладка «</w:t>
      </w:r>
      <w:r w:rsidR="00DF3E04" w:rsidRPr="00DF3E04">
        <w:rPr>
          <w:rFonts w:ascii="Arial" w:eastAsiaTheme="minorHAnsi" w:hAnsi="Arial" w:cs="Arial"/>
          <w:b/>
          <w:szCs w:val="20"/>
          <w:lang w:eastAsia="en-US"/>
        </w:rPr>
        <w:t>Вознаграждения</w:t>
      </w:r>
      <w:r w:rsidRPr="00A73484">
        <w:rPr>
          <w:rFonts w:ascii="Arial" w:hAnsi="Arial" w:cs="Arial"/>
          <w:b/>
        </w:rPr>
        <w:t>»):</w:t>
      </w:r>
    </w:p>
    <w:p w14:paraId="15D9C193" w14:textId="5CD92E5C" w:rsidR="002A56A4" w:rsidRPr="0021556F" w:rsidRDefault="00DF3E04" w:rsidP="00B31679">
      <w:pPr>
        <w:pStyle w:val="afffe"/>
        <w:numPr>
          <w:ilvl w:val="0"/>
          <w:numId w:val="41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п</w:t>
      </w:r>
      <w:r w:rsidR="002A56A4" w:rsidRPr="0021556F">
        <w:rPr>
          <w:rFonts w:ascii="Arial" w:hAnsi="Arial" w:cs="Arial"/>
          <w:sz w:val="20"/>
          <w:szCs w:val="20"/>
        </w:rPr>
        <w:t xml:space="preserve">редоставить возможность при создании и редактировании вознаграждения указывать цену товара до скидки. </w:t>
      </w:r>
    </w:p>
    <w:p w14:paraId="5DE3E4B0" w14:textId="3CB94D70" w:rsidR="002A56A4" w:rsidRPr="0021556F" w:rsidRDefault="002A56A4" w:rsidP="00DF3E04">
      <w:pPr>
        <w:pStyle w:val="afffe"/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21556F">
        <w:rPr>
          <w:rFonts w:ascii="Arial" w:hAnsi="Arial" w:cs="Arial"/>
          <w:sz w:val="20"/>
          <w:szCs w:val="20"/>
        </w:rPr>
        <w:t xml:space="preserve">Для этого </w:t>
      </w:r>
      <w:r w:rsidR="00DF3E04">
        <w:rPr>
          <w:rFonts w:ascii="Arial" w:hAnsi="Arial" w:cs="Arial"/>
          <w:sz w:val="20"/>
          <w:szCs w:val="20"/>
        </w:rPr>
        <w:t>необходимо</w:t>
      </w:r>
      <w:r w:rsidRPr="0021556F">
        <w:rPr>
          <w:rFonts w:ascii="Arial" w:hAnsi="Arial" w:cs="Arial"/>
          <w:sz w:val="20"/>
          <w:szCs w:val="20"/>
        </w:rPr>
        <w:t>:</w:t>
      </w:r>
    </w:p>
    <w:p w14:paraId="0AC92E4D" w14:textId="0556B6F3" w:rsidR="002A56A4" w:rsidRPr="0021556F" w:rsidRDefault="002A56A4" w:rsidP="00B31679">
      <w:pPr>
        <w:pStyle w:val="afffe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>Добавить в товар параметр «Цена без скидки»</w:t>
      </w:r>
      <w:r w:rsidR="002519DA">
        <w:rPr>
          <w:rFonts w:ascii="Arial" w:hAnsi="Arial" w:cs="Arial"/>
          <w:sz w:val="20"/>
          <w:szCs w:val="20"/>
        </w:rPr>
        <w:t xml:space="preserve"> (в рублях)</w:t>
      </w:r>
      <w:r w:rsidRPr="0021556F">
        <w:rPr>
          <w:rFonts w:ascii="Arial" w:hAnsi="Arial" w:cs="Arial"/>
          <w:sz w:val="20"/>
          <w:szCs w:val="20"/>
        </w:rPr>
        <w:t>;</w:t>
      </w:r>
    </w:p>
    <w:p w14:paraId="6301E4D6" w14:textId="77777777" w:rsidR="002A56A4" w:rsidRPr="0021556F" w:rsidRDefault="002A56A4" w:rsidP="00B31679">
      <w:pPr>
        <w:pStyle w:val="afffe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>Добавить на страницу создания/редактирования товара поле «Цена без скидки» (в рублях). Это поле носит информационный характер и не участвует во взаиморасчетах между банком, поставщиками и курьерами;</w:t>
      </w:r>
    </w:p>
    <w:p w14:paraId="5AB4CDAB" w14:textId="77777777" w:rsidR="002A56A4" w:rsidRPr="0021556F" w:rsidRDefault="002A56A4" w:rsidP="00B31679">
      <w:pPr>
        <w:pStyle w:val="afffe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>На странице создания/редактирования товара переименовать поле «Цена» в «Цена со скидкой»;</w:t>
      </w:r>
    </w:p>
    <w:p w14:paraId="6542F07C" w14:textId="7F7160C9" w:rsidR="002A56A4" w:rsidRPr="0021556F" w:rsidRDefault="002A56A4" w:rsidP="00B31679">
      <w:pPr>
        <w:pStyle w:val="afffe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>Если «Цена без скидки» &gt; «Цена со с</w:t>
      </w:r>
      <w:r w:rsidR="002519DA">
        <w:rPr>
          <w:rFonts w:ascii="Arial" w:hAnsi="Arial" w:cs="Arial"/>
          <w:sz w:val="20"/>
          <w:szCs w:val="20"/>
        </w:rPr>
        <w:t>кидкой», то товару нужно присваива</w:t>
      </w:r>
      <w:r w:rsidRPr="0021556F">
        <w:rPr>
          <w:rFonts w:ascii="Arial" w:hAnsi="Arial" w:cs="Arial"/>
          <w:sz w:val="20"/>
          <w:szCs w:val="20"/>
        </w:rPr>
        <w:t>ть признак «Скидка»;</w:t>
      </w:r>
    </w:p>
    <w:p w14:paraId="5410BD4E" w14:textId="77777777" w:rsidR="002A56A4" w:rsidRPr="0021556F" w:rsidRDefault="002A56A4" w:rsidP="00B31679">
      <w:pPr>
        <w:pStyle w:val="afffe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>Сохранять значение параметра «Цена до скидки» при обновлении товара в каталоге вознаграждений (при загрузке нового каталога), если артикул товара не изменяется.</w:t>
      </w:r>
    </w:p>
    <w:p w14:paraId="10A09330" w14:textId="77777777" w:rsidR="00943FCC" w:rsidRDefault="00943FCC" w:rsidP="00943FCC">
      <w:pPr>
        <w:spacing w:before="120" w:line="240" w:lineRule="auto"/>
        <w:contextualSpacing/>
        <w:rPr>
          <w:rFonts w:ascii="Arial" w:hAnsi="Arial" w:cs="Arial"/>
          <w:b/>
        </w:rPr>
      </w:pPr>
    </w:p>
    <w:p w14:paraId="7BD386AB" w14:textId="2E41E904" w:rsidR="00943FCC" w:rsidRPr="003155B9" w:rsidRDefault="00943FCC" w:rsidP="00943FCC">
      <w:pPr>
        <w:spacing w:before="120" w:line="240" w:lineRule="auto"/>
        <w:contextualSpacing/>
        <w:rPr>
          <w:b/>
        </w:rPr>
      </w:pPr>
      <w:r w:rsidRPr="003155B9">
        <w:rPr>
          <w:rFonts w:ascii="Arial" w:hAnsi="Arial" w:cs="Arial"/>
          <w:b/>
        </w:rPr>
        <w:t xml:space="preserve">Доработки </w:t>
      </w:r>
      <w:r w:rsidR="00454680"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«Коллекция»:</w:t>
      </w:r>
    </w:p>
    <w:p w14:paraId="63D3D262" w14:textId="75C866DC" w:rsidR="00943FCC" w:rsidRPr="0021556F" w:rsidRDefault="00F168A6" w:rsidP="00B31679">
      <w:pPr>
        <w:pStyle w:val="afffe"/>
        <w:numPr>
          <w:ilvl w:val="0"/>
          <w:numId w:val="43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публиковать</w:t>
      </w:r>
      <w:r w:rsidR="00943FCC" w:rsidRPr="0021556F">
        <w:rPr>
          <w:rFonts w:ascii="Arial" w:hAnsi="Arial" w:cs="Arial"/>
          <w:sz w:val="20"/>
          <w:szCs w:val="20"/>
        </w:rPr>
        <w:t xml:space="preserve"> товары с признаком «Скидка» в </w:t>
      </w:r>
      <w:r>
        <w:rPr>
          <w:rFonts w:ascii="Arial" w:hAnsi="Arial" w:cs="Arial"/>
          <w:sz w:val="20"/>
          <w:szCs w:val="20"/>
        </w:rPr>
        <w:t>категории</w:t>
      </w:r>
      <w:r w:rsidR="00943FCC" w:rsidRPr="0021556F">
        <w:rPr>
          <w:rFonts w:ascii="Arial" w:hAnsi="Arial" w:cs="Arial"/>
          <w:sz w:val="20"/>
          <w:szCs w:val="20"/>
        </w:rPr>
        <w:t xml:space="preserve"> каталога «Акции». Время нахождения товара в </w:t>
      </w:r>
      <w:r>
        <w:rPr>
          <w:rFonts w:ascii="Arial" w:hAnsi="Arial" w:cs="Arial"/>
          <w:sz w:val="20"/>
          <w:szCs w:val="20"/>
        </w:rPr>
        <w:t>данной категории</w:t>
      </w:r>
      <w:r w:rsidR="00943FCC" w:rsidRPr="0021556F">
        <w:rPr>
          <w:rFonts w:ascii="Arial" w:hAnsi="Arial" w:cs="Arial"/>
          <w:sz w:val="20"/>
          <w:szCs w:val="20"/>
        </w:rPr>
        <w:t xml:space="preserve"> не ограничено (находится там до тех пор, пока товару присвоен признак</w:t>
      </w:r>
      <w:r>
        <w:rPr>
          <w:rFonts w:ascii="Arial" w:hAnsi="Arial" w:cs="Arial"/>
          <w:sz w:val="20"/>
          <w:szCs w:val="20"/>
        </w:rPr>
        <w:t xml:space="preserve"> «Скидка»</w:t>
      </w:r>
      <w:r w:rsidR="00943FCC" w:rsidRPr="0021556F">
        <w:rPr>
          <w:rFonts w:ascii="Arial" w:hAnsi="Arial" w:cs="Arial"/>
          <w:sz w:val="20"/>
          <w:szCs w:val="20"/>
        </w:rPr>
        <w:t>).</w:t>
      </w:r>
    </w:p>
    <w:p w14:paraId="0DCD1B64" w14:textId="40E242C4" w:rsidR="00943FCC" w:rsidRDefault="00943FCC" w:rsidP="00B31679">
      <w:pPr>
        <w:pStyle w:val="ae"/>
        <w:numPr>
          <w:ilvl w:val="0"/>
          <w:numId w:val="4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На изображении вознаграждений с признаком «Скидка» необходимо добавлять информер скидки «%»: на странице вознаграждения, в каталоге вознаграждений.</w:t>
      </w:r>
    </w:p>
    <w:p w14:paraId="29BD0B48" w14:textId="77777777" w:rsidR="00B8187B" w:rsidRDefault="00B8187B" w:rsidP="00B8187B">
      <w:pPr>
        <w:spacing w:before="120" w:line="240" w:lineRule="auto"/>
        <w:rPr>
          <w:rFonts w:ascii="Arial" w:hAnsi="Arial" w:cs="Arial"/>
          <w:szCs w:val="20"/>
        </w:rPr>
      </w:pPr>
    </w:p>
    <w:p w14:paraId="1F1843C8" w14:textId="0893A1B3" w:rsidR="00B8187B" w:rsidRPr="001B7A33" w:rsidRDefault="00B8187B" w:rsidP="00B818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 реализации доработки от Банка необходимо учитывать ограничения, указанные в п.</w:t>
      </w:r>
      <w:r>
        <w:rPr>
          <w:rFonts w:ascii="Arial" w:hAnsi="Arial" w:cs="Arial"/>
          <w:color w:val="0070C0"/>
        </w:rPr>
        <w:t xml:space="preserve"> </w:t>
      </w:r>
      <w:r w:rsidRPr="00B8187B">
        <w:rPr>
          <w:rFonts w:ascii="Arial" w:hAnsi="Arial" w:cs="Arial"/>
          <w:color w:val="0070C0"/>
        </w:rPr>
        <w:fldChar w:fldCharType="begin"/>
      </w:r>
      <w:r w:rsidRPr="00B8187B">
        <w:rPr>
          <w:rFonts w:ascii="Arial" w:hAnsi="Arial" w:cs="Arial"/>
          <w:color w:val="0070C0"/>
        </w:rPr>
        <w:instrText xml:space="preserve"> REF _Ref389565462 \h </w:instrText>
      </w:r>
      <w:r w:rsidRPr="00B8187B">
        <w:rPr>
          <w:rFonts w:ascii="Arial" w:hAnsi="Arial" w:cs="Arial"/>
          <w:color w:val="0070C0"/>
        </w:rPr>
      </w:r>
      <w:r w:rsidRPr="00B8187B">
        <w:rPr>
          <w:rFonts w:ascii="Arial" w:hAnsi="Arial" w:cs="Arial"/>
          <w:color w:val="0070C0"/>
        </w:rPr>
        <w:fldChar w:fldCharType="separate"/>
      </w:r>
      <w:r w:rsidRPr="00B8187B">
        <w:rPr>
          <w:rFonts w:ascii="Arial" w:hAnsi="Arial" w:cs="Arial"/>
          <w:color w:val="0070C0"/>
        </w:rPr>
        <w:t>Ограничения для функции КАТАЛОГ-500 Скидки на товары: присвоение признака «Скидки» вручную</w:t>
      </w:r>
      <w:r w:rsidRPr="00B8187B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.</w:t>
      </w:r>
    </w:p>
    <w:p w14:paraId="6B27FBB3" w14:textId="17E5372A" w:rsidR="00DC77E8" w:rsidRDefault="00DC77E8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92" w:name="_Toc389566476"/>
      <w:r w:rsidRPr="00DC77E8">
        <w:rPr>
          <w:rFonts w:ascii="Arial" w:hAnsi="Arial" w:cs="Arial"/>
        </w:rPr>
        <w:t xml:space="preserve">ОБЩИЕ-650 </w:t>
      </w:r>
      <w:r w:rsidR="00ED2B81" w:rsidRPr="00DC77E8">
        <w:rPr>
          <w:rFonts w:ascii="Arial" w:hAnsi="Arial" w:cs="Arial"/>
        </w:rPr>
        <w:t>Скидки</w:t>
      </w:r>
      <w:r w:rsidRPr="00DC77E8">
        <w:rPr>
          <w:rFonts w:ascii="Arial" w:hAnsi="Arial" w:cs="Arial"/>
        </w:rPr>
        <w:t xml:space="preserve"> на товары: присвоение признака «Скидки» товару при загрузке каталога Озон</w:t>
      </w:r>
      <w:bookmarkEnd w:id="292"/>
    </w:p>
    <w:p w14:paraId="77EFFF9B" w14:textId="77777777" w:rsidR="00DC77E8" w:rsidRDefault="00DC77E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93" w:name="_Toc389566477"/>
      <w:r w:rsidRPr="009232A4">
        <w:rPr>
          <w:rFonts w:ascii="Arial" w:hAnsi="Arial" w:cs="Arial"/>
        </w:rPr>
        <w:t>Назначение</w:t>
      </w:r>
      <w:bookmarkEnd w:id="293"/>
    </w:p>
    <w:p w14:paraId="67D4642E" w14:textId="225916DC" w:rsidR="00621F21" w:rsidRPr="00120691" w:rsidRDefault="00621F21" w:rsidP="003155B9">
      <w:pPr>
        <w:spacing w:line="240" w:lineRule="auto"/>
        <w:rPr>
          <w:rFonts w:ascii="Arial" w:hAnsi="Arial" w:cs="Arial"/>
        </w:rPr>
      </w:pPr>
      <w:r w:rsidRPr="00621F21">
        <w:rPr>
          <w:rFonts w:ascii="Arial" w:hAnsi="Arial" w:cs="Arial"/>
        </w:rPr>
        <w:t xml:space="preserve">Цель данной доработки – предоставление </w:t>
      </w:r>
      <w:r>
        <w:rPr>
          <w:rFonts w:ascii="Arial" w:hAnsi="Arial" w:cs="Arial"/>
        </w:rPr>
        <w:t>оффлайн</w:t>
      </w:r>
      <w:r w:rsidRPr="00621F21">
        <w:rPr>
          <w:rFonts w:ascii="Arial" w:hAnsi="Arial" w:cs="Arial"/>
        </w:rPr>
        <w:t xml:space="preserve">-партнерам </w:t>
      </w:r>
      <w:r w:rsidR="003C71CA">
        <w:rPr>
          <w:rFonts w:ascii="Arial" w:hAnsi="Arial" w:cs="Arial"/>
        </w:rPr>
        <w:t xml:space="preserve">возможности </w:t>
      </w:r>
      <w:r w:rsidR="00120691">
        <w:rPr>
          <w:rFonts w:ascii="Arial" w:hAnsi="Arial" w:cs="Arial"/>
        </w:rPr>
        <w:t xml:space="preserve">загрузки в </w:t>
      </w:r>
      <w:r w:rsidR="00120691">
        <w:rPr>
          <w:rFonts w:ascii="Arial" w:hAnsi="Arial" w:cs="Arial"/>
          <w:lang w:val="en-US"/>
        </w:rPr>
        <w:t>yml</w:t>
      </w:r>
      <w:r w:rsidR="00120691" w:rsidRPr="00120691">
        <w:rPr>
          <w:rFonts w:ascii="Arial" w:hAnsi="Arial" w:cs="Arial"/>
        </w:rPr>
        <w:t>-</w:t>
      </w:r>
      <w:r w:rsidR="00120691">
        <w:rPr>
          <w:rFonts w:ascii="Arial" w:hAnsi="Arial" w:cs="Arial"/>
        </w:rPr>
        <w:t xml:space="preserve">каталоге товаров со скидкой </w:t>
      </w:r>
      <w:r w:rsidRPr="00621F21">
        <w:rPr>
          <w:rFonts w:ascii="Arial" w:hAnsi="Arial" w:cs="Arial"/>
        </w:rPr>
        <w:t xml:space="preserve">для </w:t>
      </w:r>
      <w:r w:rsidR="00120691">
        <w:rPr>
          <w:rFonts w:ascii="Arial" w:hAnsi="Arial" w:cs="Arial"/>
        </w:rPr>
        <w:t xml:space="preserve">их дальнейшей </w:t>
      </w:r>
      <w:r w:rsidRPr="00621F21">
        <w:rPr>
          <w:rFonts w:ascii="Arial" w:hAnsi="Arial" w:cs="Arial"/>
        </w:rPr>
        <w:t xml:space="preserve">публикации в </w:t>
      </w:r>
      <w:r w:rsidR="00120691">
        <w:rPr>
          <w:rFonts w:ascii="Arial" w:hAnsi="Arial" w:cs="Arial"/>
        </w:rPr>
        <w:t xml:space="preserve">разделе </w:t>
      </w:r>
      <w:r w:rsidR="00120691">
        <w:rPr>
          <w:rFonts w:ascii="Arial" w:hAnsi="Arial" w:cs="Arial"/>
        </w:rPr>
        <w:t>каталога «Акции».</w:t>
      </w:r>
    </w:p>
    <w:p w14:paraId="449C841A" w14:textId="77777777" w:rsidR="00DC77E8" w:rsidRDefault="00DC77E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94" w:name="_Toc389566478"/>
      <w:r>
        <w:rPr>
          <w:rFonts w:ascii="Arial" w:hAnsi="Arial" w:cs="Arial"/>
        </w:rPr>
        <w:lastRenderedPageBreak/>
        <w:t>Функциональные требования</w:t>
      </w:r>
      <w:bookmarkEnd w:id="294"/>
    </w:p>
    <w:p w14:paraId="04742049" w14:textId="77777777" w:rsidR="00FA407C" w:rsidRDefault="00FA407C" w:rsidP="00B31679">
      <w:pPr>
        <w:pStyle w:val="ae"/>
        <w:numPr>
          <w:ilvl w:val="0"/>
          <w:numId w:val="32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Необходимо загружать в Систему из </w:t>
      </w:r>
      <w:r>
        <w:rPr>
          <w:rFonts w:ascii="Arial" w:hAnsi="Arial" w:cs="Arial"/>
          <w:szCs w:val="20"/>
          <w:lang w:val="en-US"/>
        </w:rPr>
        <w:t>yml</w:t>
      </w:r>
      <w:r w:rsidRPr="00FA407C">
        <w:rPr>
          <w:rFonts w:ascii="Arial" w:hAnsi="Arial" w:cs="Arial"/>
          <w:szCs w:val="20"/>
        </w:rPr>
        <w:t>-</w:t>
      </w:r>
      <w:r>
        <w:rPr>
          <w:rFonts w:ascii="Arial" w:hAnsi="Arial" w:cs="Arial"/>
          <w:szCs w:val="20"/>
        </w:rPr>
        <w:t>каталога цены товаров без скидки.</w:t>
      </w:r>
    </w:p>
    <w:p w14:paraId="12F0AB34" w14:textId="0D557924" w:rsidR="00FA407C" w:rsidRPr="00FA407C" w:rsidRDefault="00FA407C" w:rsidP="00B31679">
      <w:pPr>
        <w:pStyle w:val="ae"/>
        <w:numPr>
          <w:ilvl w:val="0"/>
          <w:numId w:val="32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FA407C">
        <w:rPr>
          <w:rFonts w:ascii="Arial" w:hAnsi="Arial" w:cs="Arial"/>
          <w:szCs w:val="20"/>
        </w:rPr>
        <w:t xml:space="preserve">Присваивать товару признак «Скидка», если цена со скидкой </w:t>
      </w:r>
      <w:r w:rsidR="00A601D3">
        <w:rPr>
          <w:rFonts w:ascii="Arial" w:hAnsi="Arial" w:cs="Arial"/>
          <w:szCs w:val="20"/>
        </w:rPr>
        <w:t>меньше</w:t>
      </w:r>
      <w:r w:rsidRPr="00FA407C">
        <w:rPr>
          <w:rFonts w:ascii="Arial" w:hAnsi="Arial" w:cs="Arial"/>
          <w:szCs w:val="20"/>
        </w:rPr>
        <w:t xml:space="preserve"> цены без скидки.</w:t>
      </w:r>
    </w:p>
    <w:p w14:paraId="48C543D4" w14:textId="77777777" w:rsidR="00FA407C" w:rsidRDefault="00FA407C" w:rsidP="00B31679">
      <w:pPr>
        <w:pStyle w:val="ae"/>
        <w:numPr>
          <w:ilvl w:val="0"/>
          <w:numId w:val="32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FA407C">
        <w:rPr>
          <w:rFonts w:ascii="Arial" w:hAnsi="Arial" w:cs="Arial"/>
          <w:szCs w:val="20"/>
        </w:rPr>
        <w:t>Товары с признаком «Скидка» отображать в категории каталога «Акции».</w:t>
      </w:r>
    </w:p>
    <w:p w14:paraId="71673CE1" w14:textId="52C7FC73" w:rsidR="00FA407C" w:rsidRPr="00FA407C" w:rsidRDefault="00FA407C" w:rsidP="00B31679">
      <w:pPr>
        <w:pStyle w:val="ae"/>
        <w:numPr>
          <w:ilvl w:val="0"/>
          <w:numId w:val="32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FA407C">
        <w:rPr>
          <w:rFonts w:ascii="Arial" w:hAnsi="Arial" w:cs="Arial"/>
          <w:szCs w:val="20"/>
        </w:rPr>
        <w:t>На товарах с признаком «Скидка» публиковать информер «%».</w:t>
      </w:r>
    </w:p>
    <w:p w14:paraId="0B6E2BC6" w14:textId="77777777" w:rsidR="00DC77E8" w:rsidRDefault="00DC77E8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95" w:name="_Toc389566479"/>
      <w:r>
        <w:rPr>
          <w:rFonts w:ascii="Arial" w:hAnsi="Arial" w:cs="Arial"/>
        </w:rPr>
        <w:t>Описание функционала</w:t>
      </w:r>
      <w:bookmarkEnd w:id="295"/>
    </w:p>
    <w:p w14:paraId="1C91F09F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459DCF8D" w14:textId="77777777" w:rsidR="008F5729" w:rsidRDefault="008F5729" w:rsidP="008F5729">
      <w:pPr>
        <w:pStyle w:val="ae"/>
        <w:keepLines w:val="0"/>
        <w:numPr>
          <w:ilvl w:val="0"/>
          <w:numId w:val="9"/>
        </w:numPr>
        <w:spacing w:after="0" w:line="240" w:lineRule="auto"/>
        <w:ind w:left="714" w:hanging="357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компоненте «Каталог вознаграждений» Системы.</w:t>
      </w:r>
    </w:p>
    <w:p w14:paraId="2243F8A6" w14:textId="77777777" w:rsidR="00DC77E8" w:rsidRPr="00C74549" w:rsidRDefault="00DC77E8" w:rsidP="003155B9">
      <w:pPr>
        <w:spacing w:line="240" w:lineRule="auto"/>
      </w:pPr>
    </w:p>
    <w:p w14:paraId="1BDCFF13" w14:textId="77777777" w:rsidR="008F5729" w:rsidRPr="008F5729" w:rsidRDefault="008F5729" w:rsidP="008F5729">
      <w:pPr>
        <w:keepLines w:val="0"/>
        <w:spacing w:after="200" w:line="240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  <w:r w:rsidRPr="008F5729">
        <w:rPr>
          <w:rFonts w:ascii="Arial" w:eastAsiaTheme="minorHAnsi" w:hAnsi="Arial" w:cs="Arial"/>
          <w:b/>
          <w:szCs w:val="20"/>
          <w:lang w:eastAsia="en-US"/>
        </w:rPr>
        <w:t>Доработки компонента «Каталог вознаграждений» Системы:</w:t>
      </w:r>
    </w:p>
    <w:p w14:paraId="19B693E1" w14:textId="231512F3" w:rsidR="00D61C77" w:rsidRDefault="008F5729" w:rsidP="00B31679">
      <w:pPr>
        <w:pStyle w:val="ae"/>
        <w:numPr>
          <w:ilvl w:val="0"/>
          <w:numId w:val="3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8F5729">
        <w:rPr>
          <w:rFonts w:ascii="Arial" w:hAnsi="Arial" w:cs="Arial"/>
          <w:szCs w:val="20"/>
        </w:rPr>
        <w:t xml:space="preserve">Необходимо </w:t>
      </w:r>
      <w:r>
        <w:rPr>
          <w:rFonts w:ascii="Arial" w:hAnsi="Arial" w:cs="Arial"/>
          <w:szCs w:val="20"/>
        </w:rPr>
        <w:t>доработать загрузку</w:t>
      </w:r>
      <w:r w:rsidRPr="008F5729">
        <w:rPr>
          <w:rFonts w:ascii="Arial" w:hAnsi="Arial" w:cs="Arial"/>
          <w:szCs w:val="20"/>
        </w:rPr>
        <w:t xml:space="preserve"> </w:t>
      </w:r>
      <w:r w:rsidRPr="008F5729">
        <w:rPr>
          <w:rFonts w:ascii="Arial" w:hAnsi="Arial" w:cs="Arial"/>
          <w:szCs w:val="20"/>
          <w:lang w:val="en-US"/>
        </w:rPr>
        <w:t>YML</w:t>
      </w:r>
      <w:r>
        <w:rPr>
          <w:rFonts w:ascii="Arial" w:hAnsi="Arial" w:cs="Arial"/>
          <w:szCs w:val="20"/>
        </w:rPr>
        <w:t xml:space="preserve">-каталога таким образом, чтобы Система могла загружать вознаграждения с </w:t>
      </w:r>
      <w:r w:rsidR="00D61C77">
        <w:rPr>
          <w:rFonts w:ascii="Arial" w:hAnsi="Arial" w:cs="Arial"/>
          <w:szCs w:val="20"/>
        </w:rPr>
        <w:t xml:space="preserve">дополнительным </w:t>
      </w:r>
      <w:r w:rsidR="00A601D3">
        <w:rPr>
          <w:rFonts w:ascii="Arial" w:hAnsi="Arial" w:cs="Arial"/>
          <w:szCs w:val="20"/>
        </w:rPr>
        <w:t xml:space="preserve">необязательным </w:t>
      </w:r>
      <w:r>
        <w:rPr>
          <w:rFonts w:ascii="Arial" w:hAnsi="Arial" w:cs="Arial"/>
          <w:szCs w:val="20"/>
        </w:rPr>
        <w:t>параметром</w:t>
      </w:r>
      <w:r w:rsidRPr="008F5729">
        <w:rPr>
          <w:rFonts w:ascii="Arial" w:hAnsi="Arial" w:cs="Arial"/>
          <w:szCs w:val="20"/>
        </w:rPr>
        <w:t xml:space="preserve"> «Цена</w:t>
      </w:r>
      <w:r>
        <w:rPr>
          <w:rFonts w:ascii="Arial" w:hAnsi="Arial" w:cs="Arial"/>
          <w:szCs w:val="20"/>
        </w:rPr>
        <w:t xml:space="preserve"> без скидки».</w:t>
      </w:r>
    </w:p>
    <w:p w14:paraId="55CE5221" w14:textId="3518FFA6" w:rsidR="00D61C77" w:rsidRDefault="00D61C77" w:rsidP="00B31679">
      <w:pPr>
        <w:pStyle w:val="ae"/>
        <w:numPr>
          <w:ilvl w:val="0"/>
          <w:numId w:val="3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D61C77">
        <w:rPr>
          <w:rFonts w:ascii="Arial" w:hAnsi="Arial" w:cs="Arial"/>
          <w:szCs w:val="20"/>
        </w:rPr>
        <w:t xml:space="preserve">Если для товара в </w:t>
      </w:r>
      <w:r w:rsidRPr="008F5729">
        <w:rPr>
          <w:rFonts w:ascii="Arial" w:hAnsi="Arial" w:cs="Arial"/>
          <w:szCs w:val="20"/>
          <w:lang w:val="en-US"/>
        </w:rPr>
        <w:t>YML</w:t>
      </w:r>
      <w:r>
        <w:rPr>
          <w:rFonts w:ascii="Arial" w:hAnsi="Arial" w:cs="Arial"/>
          <w:szCs w:val="20"/>
        </w:rPr>
        <w:t>-</w:t>
      </w:r>
      <w:r w:rsidRPr="00D61C77">
        <w:rPr>
          <w:rFonts w:ascii="Arial" w:hAnsi="Arial" w:cs="Arial"/>
          <w:szCs w:val="20"/>
        </w:rPr>
        <w:t>каталоге указана «Цена без скидки», необходимо ее загружать.</w:t>
      </w:r>
    </w:p>
    <w:p w14:paraId="2A954CA8" w14:textId="6731A257" w:rsidR="00D61C77" w:rsidRDefault="00D61C77" w:rsidP="00B31679">
      <w:pPr>
        <w:pStyle w:val="ae"/>
        <w:numPr>
          <w:ilvl w:val="0"/>
          <w:numId w:val="3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D61C77">
        <w:rPr>
          <w:rFonts w:ascii="Arial" w:hAnsi="Arial" w:cs="Arial"/>
          <w:szCs w:val="20"/>
        </w:rPr>
        <w:t>При каждой загрузке каталога «Цену без скидки» вознаграждений необходимо обновлять. Если же цена без скидки не указана, то данное поле в свойствах товара не заполняется/очищается.</w:t>
      </w:r>
    </w:p>
    <w:p w14:paraId="7A84C8F1" w14:textId="77777777" w:rsidR="00A601D3" w:rsidRDefault="00A601D3" w:rsidP="00A601D3">
      <w:pPr>
        <w:spacing w:before="120" w:line="240" w:lineRule="auto"/>
        <w:rPr>
          <w:rFonts w:ascii="Arial" w:hAnsi="Arial" w:cs="Arial"/>
          <w:szCs w:val="20"/>
        </w:rPr>
      </w:pPr>
    </w:p>
    <w:p w14:paraId="61E295E3" w14:textId="1A61841B" w:rsidR="00A601D3" w:rsidRDefault="00A601D3" w:rsidP="00A60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доработки </w:t>
      </w:r>
      <w:r>
        <w:rPr>
          <w:rFonts w:ascii="Arial" w:hAnsi="Arial" w:cs="Arial"/>
        </w:rPr>
        <w:t xml:space="preserve">требуется выполнение условий п. </w:t>
      </w:r>
      <w:r w:rsidRPr="00A601D3">
        <w:rPr>
          <w:rFonts w:ascii="Arial" w:hAnsi="Arial" w:cs="Arial"/>
          <w:color w:val="0070C0"/>
        </w:rPr>
        <w:fldChar w:fldCharType="begin"/>
      </w:r>
      <w:r w:rsidRPr="00A601D3">
        <w:rPr>
          <w:rFonts w:ascii="Arial" w:hAnsi="Arial" w:cs="Arial"/>
          <w:color w:val="0070C0"/>
        </w:rPr>
        <w:instrText xml:space="preserve"> REF _Ref389563337 \h </w:instrText>
      </w:r>
      <w:r w:rsidRPr="00A601D3">
        <w:rPr>
          <w:rFonts w:ascii="Arial" w:hAnsi="Arial" w:cs="Arial"/>
          <w:color w:val="0070C0"/>
        </w:rPr>
      </w:r>
      <w:r w:rsidRPr="00A601D3">
        <w:rPr>
          <w:rFonts w:ascii="Arial" w:hAnsi="Arial" w:cs="Arial"/>
          <w:color w:val="0070C0"/>
        </w:rPr>
        <w:fldChar w:fldCharType="separate"/>
      </w:r>
      <w:r w:rsidRPr="00A601D3">
        <w:rPr>
          <w:rFonts w:ascii="Arial" w:hAnsi="Arial" w:cs="Arial"/>
          <w:color w:val="0070C0"/>
        </w:rPr>
        <w:t>Требования к доработке yml-каталога для функции ОБЩИЕ-650 Скидки на товары: присвоение признака «Скидки» товару при загрузке каталога Озон</w:t>
      </w:r>
      <w:r w:rsidRPr="00A601D3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.</w:t>
      </w:r>
    </w:p>
    <w:p w14:paraId="0DF6095A" w14:textId="77777777" w:rsidR="00DC6C14" w:rsidRDefault="00DC6C14" w:rsidP="00A601D3">
      <w:pPr>
        <w:spacing w:line="240" w:lineRule="auto"/>
        <w:rPr>
          <w:rFonts w:ascii="Arial" w:hAnsi="Arial" w:cs="Arial"/>
        </w:rPr>
      </w:pPr>
    </w:p>
    <w:p w14:paraId="32D17F36" w14:textId="666128F1" w:rsidR="00DC6C14" w:rsidRPr="00A601D3" w:rsidRDefault="00DC6C14" w:rsidP="00A60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П</w:t>
      </w:r>
      <w:r>
        <w:rPr>
          <w:rFonts w:ascii="Arial" w:hAnsi="Arial" w:cs="Arial"/>
        </w:rPr>
        <w:t>ри реализации доработки от Банка необходимо учитывать ограничения, указанные в п.</w:t>
      </w:r>
      <w:r>
        <w:rPr>
          <w:rFonts w:ascii="Arial" w:hAnsi="Arial" w:cs="Arial"/>
        </w:rPr>
        <w:t xml:space="preserve"> </w:t>
      </w:r>
      <w:r w:rsidRPr="00DC6C14">
        <w:rPr>
          <w:rFonts w:ascii="Arial" w:hAnsi="Arial" w:cs="Arial"/>
          <w:color w:val="0070C0"/>
        </w:rPr>
        <w:fldChar w:fldCharType="begin"/>
      </w:r>
      <w:r w:rsidRPr="00DC6C14">
        <w:rPr>
          <w:rFonts w:ascii="Arial" w:hAnsi="Arial" w:cs="Arial"/>
          <w:color w:val="0070C0"/>
        </w:rPr>
        <w:instrText xml:space="preserve"> REF _Ref389565486 \h </w:instrText>
      </w:r>
      <w:r w:rsidRPr="00DC6C14">
        <w:rPr>
          <w:rFonts w:ascii="Arial" w:hAnsi="Arial" w:cs="Arial"/>
          <w:color w:val="0070C0"/>
        </w:rPr>
      </w:r>
      <w:r w:rsidRPr="00DC6C14">
        <w:rPr>
          <w:rFonts w:ascii="Arial" w:hAnsi="Arial" w:cs="Arial"/>
          <w:color w:val="0070C0"/>
        </w:rPr>
        <w:fldChar w:fldCharType="separate"/>
      </w:r>
      <w:r w:rsidRPr="00DC6C14">
        <w:rPr>
          <w:rFonts w:ascii="Arial" w:hAnsi="Arial" w:cs="Arial"/>
          <w:color w:val="0070C0"/>
        </w:rPr>
        <w:t>Ограничения для функции</w:t>
      </w:r>
      <w:r w:rsidRPr="00DC6C14">
        <w:rPr>
          <w:rFonts w:ascii="Arial" w:hAnsi="Arial" w:cs="Arial"/>
          <w:color w:val="0070C0"/>
        </w:rPr>
        <w:t xml:space="preserve"> </w:t>
      </w:r>
      <w:r w:rsidRPr="00DC6C14">
        <w:rPr>
          <w:rFonts w:ascii="Arial" w:hAnsi="Arial" w:cs="Arial"/>
          <w:color w:val="0070C0"/>
        </w:rPr>
        <w:t>ОБЩИЕ-650 Скидки на товары: присвоение признака «Скидки» товару при загрузке каталога Озон</w:t>
      </w:r>
      <w:r w:rsidRPr="00DC6C14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.</w:t>
      </w:r>
    </w:p>
    <w:p w14:paraId="59445B06" w14:textId="65827033" w:rsidR="00ED2B81" w:rsidRDefault="00ED2B81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296" w:name="_Toc389566480"/>
      <w:r w:rsidRPr="00ED2B81">
        <w:rPr>
          <w:rFonts w:ascii="Arial" w:hAnsi="Arial" w:cs="Arial"/>
        </w:rPr>
        <w:t>ОБЩИЕ-950 Запрос баланса по СМС</w:t>
      </w:r>
      <w:bookmarkEnd w:id="296"/>
    </w:p>
    <w:p w14:paraId="2E64DBC2" w14:textId="77777777" w:rsidR="00ED2B81" w:rsidRDefault="00ED2B81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97" w:name="_Toc389566481"/>
      <w:r w:rsidRPr="009232A4">
        <w:rPr>
          <w:rFonts w:ascii="Arial" w:hAnsi="Arial" w:cs="Arial"/>
        </w:rPr>
        <w:t>Назначение</w:t>
      </w:r>
      <w:bookmarkEnd w:id="297"/>
    </w:p>
    <w:p w14:paraId="6E4F6E80" w14:textId="07F13913" w:rsidR="00ED2B81" w:rsidRPr="00FC2A58" w:rsidRDefault="00ED2B81" w:rsidP="003155B9">
      <w:pPr>
        <w:spacing w:line="240" w:lineRule="auto"/>
      </w:pPr>
      <w:r>
        <w:rPr>
          <w:rFonts w:ascii="Arial" w:hAnsi="Arial" w:cs="Arial"/>
        </w:rPr>
        <w:t xml:space="preserve">Цель данной доработки – </w:t>
      </w:r>
      <w:r w:rsidR="00E14B43">
        <w:rPr>
          <w:rFonts w:ascii="Arial" w:hAnsi="Arial" w:cs="Arial"/>
        </w:rPr>
        <w:t xml:space="preserve">предоставить возможность клиенту </w:t>
      </w:r>
      <w:r w:rsidR="00DB25F6">
        <w:rPr>
          <w:rFonts w:ascii="Arial" w:hAnsi="Arial" w:cs="Arial"/>
        </w:rPr>
        <w:t>получать</w:t>
      </w:r>
      <w:r w:rsidR="00E14B43">
        <w:rPr>
          <w:rFonts w:ascii="Arial" w:hAnsi="Arial" w:cs="Arial"/>
        </w:rPr>
        <w:t xml:space="preserve"> </w:t>
      </w:r>
      <w:r w:rsidR="00DB25F6">
        <w:rPr>
          <w:rFonts w:ascii="Arial" w:hAnsi="Arial" w:cs="Arial"/>
        </w:rPr>
        <w:t>информацию о состоянии своего бонусного баланса в С</w:t>
      </w:r>
      <w:r w:rsidR="00E14B43">
        <w:rPr>
          <w:rFonts w:ascii="Arial" w:hAnsi="Arial" w:cs="Arial"/>
        </w:rPr>
        <w:t>истеме по смс.</w:t>
      </w:r>
    </w:p>
    <w:p w14:paraId="554F007D" w14:textId="77777777" w:rsidR="00ED2B81" w:rsidRDefault="00ED2B81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98" w:name="_Toc389566482"/>
      <w:r>
        <w:rPr>
          <w:rFonts w:ascii="Arial" w:hAnsi="Arial" w:cs="Arial"/>
        </w:rPr>
        <w:t>Функциональные требования</w:t>
      </w:r>
      <w:bookmarkEnd w:id="298"/>
    </w:p>
    <w:p w14:paraId="2A6C9EC2" w14:textId="637A9B29" w:rsidR="00E14B43" w:rsidRDefault="00E14B43" w:rsidP="00B31679">
      <w:pPr>
        <w:pStyle w:val="ae"/>
        <w:numPr>
          <w:ilvl w:val="0"/>
          <w:numId w:val="34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E14B43">
        <w:rPr>
          <w:rFonts w:ascii="Arial" w:hAnsi="Arial" w:cs="Arial"/>
          <w:szCs w:val="20"/>
        </w:rPr>
        <w:t>Предоставить возможность клиенту отправлять смс с код</w:t>
      </w:r>
      <w:r w:rsidR="00454680">
        <w:rPr>
          <w:rFonts w:ascii="Arial" w:hAnsi="Arial" w:cs="Arial"/>
          <w:szCs w:val="20"/>
        </w:rPr>
        <w:t>ом на короткий номер Программы л</w:t>
      </w:r>
      <w:r w:rsidRPr="00E14B43">
        <w:rPr>
          <w:rFonts w:ascii="Arial" w:hAnsi="Arial" w:cs="Arial"/>
          <w:szCs w:val="20"/>
        </w:rPr>
        <w:t>ояльности.</w:t>
      </w:r>
    </w:p>
    <w:p w14:paraId="241349C7" w14:textId="6D66551A" w:rsidR="00E14B43" w:rsidRPr="00E14B43" w:rsidRDefault="00E14B43" w:rsidP="00B31679">
      <w:pPr>
        <w:pStyle w:val="ae"/>
        <w:numPr>
          <w:ilvl w:val="0"/>
          <w:numId w:val="34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E14B43">
        <w:rPr>
          <w:rFonts w:ascii="Arial" w:hAnsi="Arial" w:cs="Arial"/>
          <w:szCs w:val="20"/>
        </w:rPr>
        <w:t xml:space="preserve">При получении смс с кодом на соответствующий короткий номер необходимо </w:t>
      </w:r>
      <w:r w:rsidR="00DB25F6">
        <w:rPr>
          <w:rFonts w:ascii="Arial" w:hAnsi="Arial" w:cs="Arial"/>
          <w:szCs w:val="20"/>
        </w:rPr>
        <w:t>отправлять</w:t>
      </w:r>
      <w:r w:rsidRPr="00E14B43">
        <w:rPr>
          <w:rFonts w:ascii="Arial" w:hAnsi="Arial" w:cs="Arial"/>
          <w:szCs w:val="20"/>
        </w:rPr>
        <w:t xml:space="preserve"> клиенту смс с информацией о его бонусном балансе.</w:t>
      </w:r>
    </w:p>
    <w:p w14:paraId="09AA2E14" w14:textId="77777777" w:rsidR="00ED2B81" w:rsidRDefault="00ED2B81" w:rsidP="003155B9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299" w:name="_Toc389566483"/>
      <w:r>
        <w:rPr>
          <w:rFonts w:ascii="Arial" w:hAnsi="Arial" w:cs="Arial"/>
        </w:rPr>
        <w:t>Описание функционала</w:t>
      </w:r>
      <w:bookmarkEnd w:id="299"/>
    </w:p>
    <w:p w14:paraId="75C2E24B" w14:textId="214933A2" w:rsidR="00F94C8D" w:rsidRPr="00F94C8D" w:rsidRDefault="00F94C8D" w:rsidP="00F94C8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Клиент</w:t>
      </w:r>
      <w:r w:rsidRPr="00F94C8D">
        <w:rPr>
          <w:rFonts w:ascii="Arial" w:hAnsi="Arial" w:cs="Arial"/>
        </w:rPr>
        <w:t xml:space="preserve"> отправляет ключевое слово на короткий номер</w:t>
      </w:r>
      <w:r w:rsidR="00DB25F6">
        <w:rPr>
          <w:rFonts w:ascii="Arial" w:hAnsi="Arial" w:cs="Arial"/>
        </w:rPr>
        <w:t xml:space="preserve"> Программы</w:t>
      </w:r>
      <w:r w:rsidRPr="00F94C8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Ключевое слово и короткий номер </w:t>
      </w:r>
      <w:r w:rsidR="00DB25F6">
        <w:rPr>
          <w:rFonts w:ascii="Arial" w:hAnsi="Arial" w:cs="Arial"/>
        </w:rPr>
        <w:t xml:space="preserve">предоставляются </w:t>
      </w:r>
      <w:r>
        <w:rPr>
          <w:rFonts w:ascii="Arial" w:hAnsi="Arial" w:cs="Arial"/>
        </w:rPr>
        <w:t>Заказчиком.</w:t>
      </w:r>
    </w:p>
    <w:p w14:paraId="75E8A08C" w14:textId="0847B272" w:rsidR="00ED2B81" w:rsidRDefault="00DB25F6" w:rsidP="00E14B43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Смс-шлюз</w:t>
      </w:r>
      <w:r w:rsidR="00E14B43" w:rsidRPr="00E14B43">
        <w:rPr>
          <w:rFonts w:ascii="Arial" w:hAnsi="Arial" w:cs="Arial"/>
          <w:szCs w:val="20"/>
        </w:rPr>
        <w:t xml:space="preserve"> обращается к Системе и передает информацию о номере телефона клиента, с которого </w:t>
      </w:r>
      <w:r w:rsidR="00F94C8D">
        <w:rPr>
          <w:rFonts w:ascii="Arial" w:hAnsi="Arial" w:cs="Arial"/>
          <w:szCs w:val="20"/>
        </w:rPr>
        <w:t>было отправлено смс-сообщение с ключевым словом.</w:t>
      </w:r>
    </w:p>
    <w:p w14:paraId="0F30E46C" w14:textId="3F37A1F3" w:rsidR="00E14B43" w:rsidRPr="00E14B43" w:rsidRDefault="00E14B43" w:rsidP="00E14B43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После этого Система</w:t>
      </w:r>
      <w:r w:rsidR="00FA407C">
        <w:rPr>
          <w:rFonts w:ascii="Arial" w:hAnsi="Arial" w:cs="Arial"/>
          <w:szCs w:val="20"/>
        </w:rPr>
        <w:t xml:space="preserve"> «Коллекция»</w:t>
      </w:r>
      <w:r>
        <w:rPr>
          <w:rFonts w:ascii="Arial" w:hAnsi="Arial" w:cs="Arial"/>
          <w:szCs w:val="20"/>
        </w:rPr>
        <w:t>:</w:t>
      </w:r>
    </w:p>
    <w:p w14:paraId="78641B35" w14:textId="419587A5" w:rsidR="00ED2B81" w:rsidRDefault="00E14B43" w:rsidP="00B31679">
      <w:pPr>
        <w:pStyle w:val="ae"/>
        <w:numPr>
          <w:ilvl w:val="0"/>
          <w:numId w:val="35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Должна проверять наличие указанного клиента в Системе, а также его статус</w:t>
      </w:r>
      <w:r w:rsidR="00F94C8D">
        <w:rPr>
          <w:rFonts w:ascii="Arial" w:hAnsi="Arial" w:cs="Arial"/>
          <w:szCs w:val="20"/>
        </w:rPr>
        <w:t xml:space="preserve">. </w:t>
      </w:r>
      <w:r w:rsidR="00F94C8D">
        <w:rPr>
          <w:rFonts w:ascii="Arial" w:hAnsi="Arial" w:cs="Arial"/>
        </w:rPr>
        <w:t>К</w:t>
      </w:r>
      <w:r w:rsidR="00F94C8D" w:rsidRPr="00406B7A">
        <w:rPr>
          <w:rFonts w:ascii="Arial" w:hAnsi="Arial" w:cs="Arial"/>
        </w:rPr>
        <w:t>лиент идентифицируется по номеру телефона, с которого отправлено смс</w:t>
      </w:r>
      <w:r w:rsidR="00DB25F6">
        <w:rPr>
          <w:rFonts w:ascii="Arial" w:hAnsi="Arial" w:cs="Arial"/>
        </w:rPr>
        <w:t>.</w:t>
      </w:r>
    </w:p>
    <w:p w14:paraId="76B2BED2" w14:textId="475464B8" w:rsidR="00F94C8D" w:rsidRDefault="00F94C8D" w:rsidP="00B31679">
      <w:pPr>
        <w:pStyle w:val="ae"/>
        <w:numPr>
          <w:ilvl w:val="0"/>
          <w:numId w:val="35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Если номер телефона клиента есть в системе и клиент не отключен (не удален из системы), то  система должна отправлять клиенту смс с информацией о его актуальном бонусном балансе.</w:t>
      </w:r>
    </w:p>
    <w:p w14:paraId="3374C64D" w14:textId="5E7144EA" w:rsidR="00ED2B81" w:rsidRPr="00525A3E" w:rsidRDefault="00FA407C" w:rsidP="00B31679">
      <w:pPr>
        <w:pStyle w:val="ae"/>
        <w:numPr>
          <w:ilvl w:val="0"/>
          <w:numId w:val="35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Если номер телефона клиента в системе не найден (кили же клиент отключен), то смс не отправляется.</w:t>
      </w:r>
    </w:p>
    <w:p w14:paraId="3416B151" w14:textId="77777777" w:rsidR="00406B7A" w:rsidRPr="00406B7A" w:rsidRDefault="00406B7A" w:rsidP="00406B7A">
      <w:pPr>
        <w:spacing w:line="240" w:lineRule="auto"/>
        <w:rPr>
          <w:rFonts w:ascii="Arial" w:hAnsi="Arial" w:cs="Arial"/>
        </w:rPr>
      </w:pPr>
    </w:p>
    <w:p w14:paraId="3CED250E" w14:textId="0DE5E5DE" w:rsidR="00DB25F6" w:rsidRDefault="00DB25F6" w:rsidP="00DB25F6">
      <w:pPr>
        <w:spacing w:line="240" w:lineRule="auto"/>
        <w:rPr>
          <w:rFonts w:ascii="Arial" w:hAnsi="Arial" w:cs="Arial"/>
          <w:color w:val="0070C0"/>
        </w:rPr>
      </w:pPr>
      <w:r>
        <w:rPr>
          <w:rFonts w:ascii="Arial" w:hAnsi="Arial" w:cs="Arial"/>
        </w:rPr>
        <w:t>Для реализации доработки от Банка необходимо предоставление данных, указанных в п.</w:t>
      </w:r>
      <w:r>
        <w:rPr>
          <w:rFonts w:ascii="Arial" w:hAnsi="Arial" w:cs="Arial"/>
          <w:color w:val="0070C0"/>
        </w:rPr>
        <w:t xml:space="preserve"> </w:t>
      </w:r>
      <w:r w:rsidRPr="00DB25F6">
        <w:rPr>
          <w:rFonts w:ascii="Arial" w:hAnsi="Arial" w:cs="Arial"/>
          <w:color w:val="0070C0"/>
        </w:rPr>
        <w:fldChar w:fldCharType="begin"/>
      </w:r>
      <w:r w:rsidRPr="00DB25F6">
        <w:rPr>
          <w:rFonts w:ascii="Arial" w:hAnsi="Arial" w:cs="Arial"/>
          <w:color w:val="0070C0"/>
        </w:rPr>
        <w:instrText xml:space="preserve"> REF _Ref389563679 \h </w:instrText>
      </w:r>
      <w:r w:rsidRPr="00DB25F6">
        <w:rPr>
          <w:rFonts w:ascii="Arial" w:hAnsi="Arial" w:cs="Arial"/>
          <w:color w:val="0070C0"/>
        </w:rPr>
      </w:r>
      <w:r w:rsidRPr="00DB25F6">
        <w:rPr>
          <w:rFonts w:ascii="Arial" w:hAnsi="Arial" w:cs="Arial"/>
          <w:color w:val="0070C0"/>
        </w:rPr>
        <w:fldChar w:fldCharType="separate"/>
      </w:r>
      <w:r w:rsidRPr="00DB25F6">
        <w:rPr>
          <w:rFonts w:ascii="Arial" w:hAnsi="Arial" w:cs="Arial"/>
          <w:color w:val="0070C0"/>
        </w:rPr>
        <w:t>Требования к предоставлению материалов Банком для функции ОБЩИЕ-950 Запрос баланса по СМС</w:t>
      </w:r>
      <w:r w:rsidRPr="00DB25F6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  <w:color w:val="0070C0"/>
        </w:rPr>
        <w:t>.</w:t>
      </w:r>
    </w:p>
    <w:p w14:paraId="1D77B3FA" w14:textId="77777777" w:rsidR="00A60269" w:rsidRDefault="00A60269" w:rsidP="00DB25F6">
      <w:pPr>
        <w:spacing w:line="240" w:lineRule="auto"/>
        <w:rPr>
          <w:rFonts w:ascii="Arial" w:hAnsi="Arial" w:cs="Arial"/>
        </w:rPr>
      </w:pPr>
    </w:p>
    <w:p w14:paraId="00D63EA9" w14:textId="14851AD8" w:rsidR="00A60269" w:rsidRPr="001B7A33" w:rsidRDefault="00A60269" w:rsidP="00DB25F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При реализации доработки от Банка необходимо учитывать ограничения, указанные в п. </w:t>
      </w:r>
      <w:r w:rsidRPr="00A60269">
        <w:rPr>
          <w:rFonts w:ascii="Arial" w:hAnsi="Arial" w:cs="Arial"/>
          <w:color w:val="0070C0"/>
        </w:rPr>
        <w:fldChar w:fldCharType="begin"/>
      </w:r>
      <w:r w:rsidRPr="00A60269">
        <w:rPr>
          <w:rFonts w:ascii="Arial" w:hAnsi="Arial" w:cs="Arial"/>
          <w:color w:val="0070C0"/>
        </w:rPr>
        <w:instrText xml:space="preserve"> REF _Ref389565966 \h </w:instrText>
      </w:r>
      <w:r w:rsidRPr="00A60269">
        <w:rPr>
          <w:rFonts w:ascii="Arial" w:hAnsi="Arial" w:cs="Arial"/>
          <w:color w:val="0070C0"/>
        </w:rPr>
      </w:r>
      <w:r w:rsidRPr="00A60269">
        <w:rPr>
          <w:rFonts w:ascii="Arial" w:hAnsi="Arial" w:cs="Arial"/>
          <w:color w:val="0070C0"/>
        </w:rPr>
        <w:fldChar w:fldCharType="separate"/>
      </w:r>
      <w:r w:rsidRPr="00A60269">
        <w:rPr>
          <w:rFonts w:ascii="Arial" w:hAnsi="Arial" w:cs="Arial"/>
          <w:color w:val="0070C0"/>
        </w:rPr>
        <w:t>Ограничения для функции</w:t>
      </w:r>
      <w:r w:rsidRPr="00A60269">
        <w:rPr>
          <w:rFonts w:ascii="Arial" w:hAnsi="Arial" w:cs="Arial"/>
          <w:color w:val="0070C0"/>
        </w:rPr>
        <w:t xml:space="preserve"> </w:t>
      </w:r>
      <w:r w:rsidRPr="00A60269">
        <w:rPr>
          <w:rFonts w:ascii="Arial" w:hAnsi="Arial" w:cs="Arial"/>
          <w:color w:val="0070C0"/>
        </w:rPr>
        <w:t>ОБЩИЕ-950 Запрос баланса по СМС</w:t>
      </w:r>
      <w:r w:rsidRPr="00A60269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  <w:color w:val="0070C0"/>
        </w:rPr>
        <w:t>.</w:t>
      </w:r>
    </w:p>
    <w:p w14:paraId="00491818" w14:textId="77777777" w:rsidR="00A04135" w:rsidRDefault="00A04135" w:rsidP="003155B9">
      <w:pPr>
        <w:pStyle w:val="1"/>
        <w:numPr>
          <w:ilvl w:val="0"/>
          <w:numId w:val="12"/>
        </w:numPr>
        <w:spacing w:line="240" w:lineRule="auto"/>
        <w:rPr>
          <w:rFonts w:ascii="Arial" w:hAnsi="Arial" w:cs="Arial"/>
        </w:rPr>
      </w:pPr>
      <w:bookmarkStart w:id="300" w:name="_Toc389566484"/>
      <w:r>
        <w:rPr>
          <w:rFonts w:ascii="Arial" w:hAnsi="Arial" w:cs="Arial"/>
        </w:rPr>
        <w:t>Требования к внешним системам и партнерам</w:t>
      </w:r>
      <w:bookmarkEnd w:id="263"/>
      <w:bookmarkEnd w:id="300"/>
    </w:p>
    <w:p w14:paraId="56E47958" w14:textId="7CAB048C" w:rsidR="00691940" w:rsidRPr="009232A4" w:rsidRDefault="00A25167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01" w:name="_Ref379996180"/>
      <w:bookmarkStart w:id="302" w:name="_Toc380000935"/>
      <w:bookmarkStart w:id="303" w:name="_Ref388984024"/>
      <w:bookmarkStart w:id="304" w:name="_Toc389566485"/>
      <w:r>
        <w:rPr>
          <w:rFonts w:ascii="Arial" w:hAnsi="Arial" w:cs="Arial"/>
        </w:rPr>
        <w:t>Требования к предоставлению материалов Банком</w:t>
      </w:r>
      <w:bookmarkEnd w:id="301"/>
      <w:bookmarkEnd w:id="302"/>
      <w:r w:rsidR="00691940">
        <w:rPr>
          <w:rFonts w:ascii="Arial" w:hAnsi="Arial" w:cs="Arial"/>
        </w:rPr>
        <w:t xml:space="preserve"> для функци</w:t>
      </w:r>
      <w:r w:rsidR="003065BF">
        <w:rPr>
          <w:rFonts w:ascii="Arial" w:hAnsi="Arial" w:cs="Arial"/>
        </w:rPr>
        <w:t>и</w:t>
      </w:r>
      <w:r w:rsidR="00691940">
        <w:rPr>
          <w:rFonts w:ascii="Arial" w:hAnsi="Arial" w:cs="Arial"/>
        </w:rPr>
        <w:t xml:space="preserve"> </w:t>
      </w:r>
      <w:r w:rsidR="00691940" w:rsidRPr="00682E18">
        <w:rPr>
          <w:rFonts w:ascii="Arial" w:hAnsi="Arial" w:cs="Arial"/>
        </w:rPr>
        <w:t>ОБЩИЕ-25 Отправка клиентам смс с паролем при изменении номера телефона</w:t>
      </w:r>
      <w:bookmarkEnd w:id="303"/>
      <w:bookmarkEnd w:id="304"/>
    </w:p>
    <w:p w14:paraId="03C39552" w14:textId="618F8C48" w:rsidR="00A25167" w:rsidRPr="00462387" w:rsidRDefault="00A25167" w:rsidP="003155B9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От Банк</w:t>
      </w:r>
      <w:r w:rsidR="00691940">
        <w:rPr>
          <w:rFonts w:ascii="Arial" w:hAnsi="Arial" w:cs="Arial"/>
          <w:b/>
        </w:rPr>
        <w:t>а необходим</w:t>
      </w:r>
      <w:r w:rsidRPr="00462387">
        <w:rPr>
          <w:rFonts w:ascii="Arial" w:hAnsi="Arial" w:cs="Arial"/>
          <w:b/>
        </w:rPr>
        <w:t>:</w:t>
      </w:r>
    </w:p>
    <w:p w14:paraId="191AF645" w14:textId="6746D244" w:rsidR="00337EC8" w:rsidRDefault="00691940" w:rsidP="003155B9">
      <w:pPr>
        <w:pStyle w:val="ae"/>
        <w:numPr>
          <w:ilvl w:val="0"/>
          <w:numId w:val="13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Текст смс сообщения, которое будет отправляться клиенту при смене номера мобильного телефона. Текст смс должен содержать инофрмацию о том, что логин клиента для входа на сайт «Коллекция» изменен, пароль изменен на временный.</w:t>
      </w:r>
    </w:p>
    <w:p w14:paraId="1BA68583" w14:textId="1CA7EDA7" w:rsidR="005763E2" w:rsidRPr="005763E2" w:rsidRDefault="005763E2" w:rsidP="005763E2">
      <w:pPr>
        <w:pStyle w:val="ae"/>
        <w:spacing w:line="240" w:lineRule="auto"/>
        <w:ind w:left="357"/>
        <w:rPr>
          <w:rFonts w:ascii="Arial" w:hAnsi="Arial" w:cs="Arial"/>
          <w:i/>
        </w:rPr>
      </w:pPr>
      <w:r w:rsidRPr="005763E2">
        <w:rPr>
          <w:rFonts w:ascii="Arial" w:hAnsi="Arial" w:cs="Arial"/>
          <w:i/>
        </w:rPr>
        <w:t>Уважаемый клиент! По Вашей просьбе логин в личный кабинет на сайте bonus.vtb24.ru был изменен. Временный пароль &lt;pwd&gt;. Программа «Коллекция» 8 800 500 0524</w:t>
      </w:r>
    </w:p>
    <w:p w14:paraId="13978517" w14:textId="5AED05BC" w:rsidR="00C74549" w:rsidRPr="00C74549" w:rsidRDefault="00C74549" w:rsidP="003155B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05" w:name="_Ref389562594"/>
      <w:bookmarkStart w:id="306" w:name="_Toc389566486"/>
      <w:r>
        <w:rPr>
          <w:rFonts w:ascii="Arial" w:hAnsi="Arial" w:cs="Arial"/>
        </w:rPr>
        <w:t xml:space="preserve">Требования к предоставлению материалов Банком для функции </w:t>
      </w:r>
      <w:r w:rsidRPr="00FC2A58">
        <w:rPr>
          <w:rFonts w:ascii="Arial" w:hAnsi="Arial" w:cs="Arial"/>
        </w:rPr>
        <w:t>САЙТ-122 Это Вы можете заказать уже сейчас</w:t>
      </w:r>
      <w:bookmarkEnd w:id="305"/>
      <w:bookmarkEnd w:id="306"/>
    </w:p>
    <w:p w14:paraId="2F4D615B" w14:textId="55D82B91" w:rsidR="00C74549" w:rsidRPr="00C74549" w:rsidRDefault="00C74549" w:rsidP="003155B9">
      <w:pPr>
        <w:spacing w:line="240" w:lineRule="auto"/>
        <w:rPr>
          <w:rFonts w:ascii="Arial" w:hAnsi="Arial" w:cs="Arial"/>
          <w:b/>
        </w:rPr>
      </w:pPr>
      <w:r w:rsidRPr="00C74549">
        <w:rPr>
          <w:rFonts w:ascii="Arial" w:hAnsi="Arial" w:cs="Arial"/>
          <w:b/>
        </w:rPr>
        <w:t>От Банка необходим</w:t>
      </w:r>
      <w:r>
        <w:rPr>
          <w:rFonts w:ascii="Arial" w:hAnsi="Arial" w:cs="Arial"/>
          <w:b/>
        </w:rPr>
        <w:t>ы</w:t>
      </w:r>
      <w:r w:rsidRPr="00C74549">
        <w:rPr>
          <w:rFonts w:ascii="Arial" w:hAnsi="Arial" w:cs="Arial"/>
          <w:b/>
        </w:rPr>
        <w:t>:</w:t>
      </w:r>
    </w:p>
    <w:p w14:paraId="372D7C94" w14:textId="3927E97B" w:rsidR="00C74549" w:rsidRDefault="00C74549" w:rsidP="00B31679">
      <w:pPr>
        <w:pStyle w:val="ae"/>
        <w:numPr>
          <w:ilvl w:val="0"/>
          <w:numId w:val="21"/>
        </w:numPr>
        <w:spacing w:line="240" w:lineRule="auto"/>
        <w:ind w:left="357" w:hanging="357"/>
        <w:rPr>
          <w:rFonts w:ascii="Arial" w:hAnsi="Arial" w:cs="Arial"/>
        </w:rPr>
      </w:pPr>
      <w:r w:rsidRPr="00C74549">
        <w:rPr>
          <w:rFonts w:ascii="Arial" w:hAnsi="Arial" w:cs="Arial"/>
        </w:rPr>
        <w:t xml:space="preserve">Диапазоны баланса клиентов и соответствующие им стоимостные диапазоны для вознаграждений. </w:t>
      </w:r>
      <w:r w:rsidR="00A45F52" w:rsidRPr="00A45F52">
        <w:rPr>
          <w:rFonts w:ascii="Arial" w:hAnsi="Arial" w:cs="Arial"/>
        </w:rPr>
        <w:t>При необходимости указанные диапазоны можно изменить посредством сервисного запроса (интерфейса для изменения данных настроек нет).</w:t>
      </w:r>
    </w:p>
    <w:tbl>
      <w:tblPr>
        <w:tblStyle w:val="af8"/>
        <w:tblW w:w="0" w:type="auto"/>
        <w:tblInd w:w="1242" w:type="dxa"/>
        <w:tblLook w:val="04A0" w:firstRow="1" w:lastRow="0" w:firstColumn="1" w:lastColumn="0" w:noHBand="0" w:noVBand="1"/>
      </w:tblPr>
      <w:tblGrid>
        <w:gridCol w:w="3577"/>
        <w:gridCol w:w="3793"/>
      </w:tblGrid>
      <w:tr w:rsidR="00F608C1" w14:paraId="0311FEBC" w14:textId="77777777" w:rsidTr="003F4F0B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EEB41" w14:textId="77777777" w:rsidR="00F608C1" w:rsidRDefault="00F608C1" w:rsidP="003F4F0B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Cs w:val="20"/>
              </w:rPr>
              <w:t>Диапазоны бонусного баланса клиентов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4140D" w14:textId="77777777" w:rsidR="00F608C1" w:rsidRDefault="00F608C1" w:rsidP="003F4F0B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Cs w:val="20"/>
              </w:rPr>
              <w:t>Ценовой диапазон выборки рекомендуемых вознаграждений</w:t>
            </w:r>
          </w:p>
        </w:tc>
      </w:tr>
      <w:tr w:rsidR="00F608C1" w14:paraId="58359528" w14:textId="77777777" w:rsidTr="003F4F0B">
        <w:trPr>
          <w:trHeight w:val="673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614C3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2399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6BF6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2000 бонусов</w:t>
            </w:r>
          </w:p>
        </w:tc>
      </w:tr>
      <w:tr w:rsidR="00F608C1" w14:paraId="08152FCD" w14:textId="77777777" w:rsidTr="003F4F0B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02BD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2400 до 3400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D305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2400 бонусов</w:t>
            </w:r>
          </w:p>
        </w:tc>
      </w:tr>
      <w:tr w:rsidR="00F608C1" w14:paraId="5D804142" w14:textId="77777777" w:rsidTr="003F4F0B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77BCD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3401 до 4399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4761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3400 бонусов</w:t>
            </w:r>
          </w:p>
        </w:tc>
      </w:tr>
      <w:tr w:rsidR="00F608C1" w14:paraId="72C05FC9" w14:textId="77777777" w:rsidTr="003F4F0B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65E8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4399 до 5499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4274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4400 бонусов</w:t>
            </w:r>
          </w:p>
        </w:tc>
      </w:tr>
      <w:tr w:rsidR="00F608C1" w14:paraId="1E9B7C69" w14:textId="77777777" w:rsidTr="003F4F0B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A7C4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5500 до 6499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ECE2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5400 бонусов</w:t>
            </w:r>
          </w:p>
        </w:tc>
      </w:tr>
      <w:tr w:rsidR="00F608C1" w14:paraId="321D2E39" w14:textId="77777777" w:rsidTr="003F4F0B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879C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6500 до 7499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3FBF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6400 бонусов</w:t>
            </w:r>
          </w:p>
        </w:tc>
      </w:tr>
      <w:tr w:rsidR="00F608C1" w14:paraId="1392FC3D" w14:textId="77777777" w:rsidTr="003F4F0B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FE26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От 7500 до 9000 бонусов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CF8C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7400 бонусов</w:t>
            </w:r>
          </w:p>
        </w:tc>
      </w:tr>
      <w:tr w:rsidR="00F608C1" w14:paraId="59FD4B12" w14:textId="77777777" w:rsidTr="003F4F0B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637D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9000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7626" w14:textId="77777777" w:rsidR="00F608C1" w:rsidRDefault="00F608C1" w:rsidP="003F4F0B">
            <w:pPr>
              <w:spacing w:after="0" w:line="240" w:lineRule="auto"/>
              <w:rPr>
                <w:rFonts w:ascii="Arial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От 0 до 3400 бонусов</w:t>
            </w:r>
          </w:p>
        </w:tc>
      </w:tr>
    </w:tbl>
    <w:p w14:paraId="50AF82EF" w14:textId="77777777" w:rsidR="00F608C1" w:rsidRDefault="00F608C1" w:rsidP="00F608C1">
      <w:pPr>
        <w:pStyle w:val="ae"/>
        <w:spacing w:line="240" w:lineRule="auto"/>
        <w:ind w:left="357"/>
        <w:rPr>
          <w:rFonts w:ascii="Arial" w:hAnsi="Arial" w:cs="Arial"/>
        </w:rPr>
      </w:pPr>
    </w:p>
    <w:p w14:paraId="2ED70E24" w14:textId="091E62CD" w:rsidR="00A45F52" w:rsidRDefault="00A45F52" w:rsidP="00B31679">
      <w:pPr>
        <w:pStyle w:val="ae"/>
        <w:numPr>
          <w:ilvl w:val="0"/>
          <w:numId w:val="21"/>
        </w:numPr>
        <w:spacing w:line="240" w:lineRule="auto"/>
        <w:ind w:left="357" w:hanging="357"/>
        <w:rPr>
          <w:rFonts w:ascii="Arial" w:hAnsi="Arial" w:cs="Arial"/>
        </w:rPr>
      </w:pPr>
      <w:r w:rsidRPr="00A45F52">
        <w:rPr>
          <w:rFonts w:ascii="Arial" w:hAnsi="Arial" w:cs="Arial"/>
        </w:rPr>
        <w:t>Список идентификаторов категорий</w:t>
      </w:r>
      <w:r w:rsidR="001105FE">
        <w:rPr>
          <w:rFonts w:ascii="Arial" w:hAnsi="Arial" w:cs="Arial"/>
        </w:rPr>
        <w:t xml:space="preserve"> каталога вознаграждений</w:t>
      </w:r>
      <w:r w:rsidRPr="00A45F52">
        <w:rPr>
          <w:rFonts w:ascii="Arial" w:hAnsi="Arial" w:cs="Arial"/>
        </w:rPr>
        <w:t xml:space="preserve">, которые необходимо внести в «черный» список. При необходимости </w:t>
      </w:r>
      <w:r>
        <w:rPr>
          <w:rFonts w:ascii="Arial" w:hAnsi="Arial" w:cs="Arial"/>
        </w:rPr>
        <w:t>список категорий</w:t>
      </w:r>
      <w:r w:rsidRPr="00A45F52">
        <w:rPr>
          <w:rFonts w:ascii="Arial" w:hAnsi="Arial" w:cs="Arial"/>
        </w:rPr>
        <w:t xml:space="preserve"> можно изменить посредством сервисного запроса (интерфейса для изменения данных настроек нет).</w:t>
      </w:r>
    </w:p>
    <w:p w14:paraId="6854D827" w14:textId="309019E0" w:rsidR="005763E2" w:rsidRPr="005763E2" w:rsidRDefault="005763E2" w:rsidP="005763E2">
      <w:pPr>
        <w:pStyle w:val="ae"/>
        <w:spacing w:line="240" w:lineRule="auto"/>
        <w:ind w:left="357"/>
        <w:rPr>
          <w:rFonts w:ascii="Arial" w:hAnsi="Arial" w:cs="Arial"/>
        </w:rPr>
      </w:pPr>
      <w:r w:rsidRPr="005763E2">
        <w:rPr>
          <w:rFonts w:ascii="Arial" w:hAnsi="Arial" w:cs="Arial"/>
          <w:i/>
        </w:rPr>
        <w:t>Путешествия</w:t>
      </w:r>
      <w:r w:rsidRPr="005763E2">
        <w:rPr>
          <w:rFonts w:ascii="Arial" w:hAnsi="Arial" w:cs="Arial"/>
        </w:rPr>
        <w:t xml:space="preserve"> (онлайн-категории не входят в список выборки рекомендуемых)</w:t>
      </w:r>
    </w:p>
    <w:p w14:paraId="19F54C2D" w14:textId="53F5CD7F" w:rsidR="005763E2" w:rsidRPr="00713F60" w:rsidRDefault="00433219" w:rsidP="005763E2">
      <w:pPr>
        <w:pStyle w:val="ae"/>
        <w:spacing w:line="240" w:lineRule="auto"/>
        <w:ind w:left="357"/>
        <w:rPr>
          <w:rFonts w:ascii="Arial" w:hAnsi="Arial" w:cs="Arial"/>
          <w:i/>
        </w:rPr>
      </w:pPr>
      <w:r>
        <w:rPr>
          <w:rFonts w:ascii="Arial" w:hAnsi="Arial" w:cs="Arial"/>
          <w:i/>
        </w:rPr>
        <w:t>Мастер-</w:t>
      </w:r>
      <w:r w:rsidR="005763E2" w:rsidRPr="005763E2">
        <w:rPr>
          <w:rFonts w:ascii="Arial" w:hAnsi="Arial" w:cs="Arial"/>
          <w:i/>
        </w:rPr>
        <w:t>классы</w:t>
      </w:r>
      <w:r w:rsidR="00D437EA" w:rsidRPr="00713F60">
        <w:rPr>
          <w:rFonts w:ascii="Arial" w:hAnsi="Arial" w:cs="Arial"/>
          <w:i/>
        </w:rPr>
        <w:t xml:space="preserve"> </w:t>
      </w:r>
      <w:r w:rsidR="00D437EA" w:rsidRPr="00713F60">
        <w:rPr>
          <w:rFonts w:ascii="Arial" w:hAnsi="Arial" w:cs="Arial"/>
        </w:rPr>
        <w:t>(</w:t>
      </w:r>
      <w:r w:rsidR="00D437EA" w:rsidRPr="00D437EA">
        <w:rPr>
          <w:rFonts w:ascii="Arial" w:hAnsi="Arial" w:cs="Arial"/>
          <w:lang w:val="en-US"/>
        </w:rPr>
        <w:t>ID</w:t>
      </w:r>
      <w:r w:rsidR="00D437EA" w:rsidRPr="00713F60">
        <w:rPr>
          <w:rFonts w:ascii="Arial" w:hAnsi="Arial" w:cs="Arial"/>
        </w:rPr>
        <w:t xml:space="preserve"> 1008)</w:t>
      </w:r>
    </w:p>
    <w:p w14:paraId="7278256C" w14:textId="52277C2A" w:rsidR="005763E2" w:rsidRPr="00713F60" w:rsidRDefault="005763E2" w:rsidP="005763E2">
      <w:pPr>
        <w:pStyle w:val="ae"/>
        <w:spacing w:line="240" w:lineRule="auto"/>
        <w:ind w:left="357"/>
        <w:rPr>
          <w:rFonts w:ascii="Arial" w:hAnsi="Arial" w:cs="Arial"/>
          <w:i/>
        </w:rPr>
      </w:pPr>
      <w:r w:rsidRPr="005763E2">
        <w:rPr>
          <w:rFonts w:ascii="Arial" w:hAnsi="Arial" w:cs="Arial"/>
          <w:i/>
        </w:rPr>
        <w:t>Яркий дизайн</w:t>
      </w:r>
      <w:r w:rsidR="00713F60" w:rsidRPr="00713F60">
        <w:rPr>
          <w:rFonts w:ascii="Arial" w:hAnsi="Arial" w:cs="Arial"/>
          <w:i/>
        </w:rPr>
        <w:t xml:space="preserve"> </w:t>
      </w:r>
      <w:r w:rsidR="00713F60" w:rsidRPr="00713F60">
        <w:rPr>
          <w:rFonts w:ascii="Arial" w:hAnsi="Arial" w:cs="Arial"/>
        </w:rPr>
        <w:t>(</w:t>
      </w:r>
      <w:r w:rsidR="00713F60" w:rsidRPr="00D437EA">
        <w:rPr>
          <w:rFonts w:ascii="Arial" w:hAnsi="Arial" w:cs="Arial"/>
          <w:lang w:val="en-US"/>
        </w:rPr>
        <w:t>ID</w:t>
      </w:r>
      <w:r w:rsidR="00713F60" w:rsidRPr="00713F60">
        <w:rPr>
          <w:rFonts w:ascii="Arial" w:hAnsi="Arial" w:cs="Arial"/>
        </w:rPr>
        <w:t xml:space="preserve"> </w:t>
      </w:r>
      <w:r w:rsidR="00713F60">
        <w:rPr>
          <w:rFonts w:ascii="Arial" w:hAnsi="Arial" w:cs="Arial"/>
        </w:rPr>
        <w:t>100</w:t>
      </w:r>
      <w:r w:rsidR="00713F60" w:rsidRPr="008C1C28">
        <w:rPr>
          <w:rFonts w:ascii="Arial" w:hAnsi="Arial" w:cs="Arial"/>
        </w:rPr>
        <w:t>9</w:t>
      </w:r>
      <w:r w:rsidR="00713F60" w:rsidRPr="00713F60">
        <w:rPr>
          <w:rFonts w:ascii="Arial" w:hAnsi="Arial" w:cs="Arial"/>
        </w:rPr>
        <w:t>)</w:t>
      </w:r>
    </w:p>
    <w:p w14:paraId="0640A097" w14:textId="60FAFB5C" w:rsidR="005763E2" w:rsidRPr="00ED119F" w:rsidRDefault="005763E2" w:rsidP="005763E2">
      <w:pPr>
        <w:pStyle w:val="ae"/>
        <w:spacing w:line="240" w:lineRule="auto"/>
        <w:ind w:left="357"/>
        <w:rPr>
          <w:rFonts w:ascii="Arial" w:hAnsi="Arial" w:cs="Arial"/>
          <w:i/>
        </w:rPr>
      </w:pPr>
      <w:r w:rsidRPr="005763E2">
        <w:rPr>
          <w:rFonts w:ascii="Arial" w:hAnsi="Arial" w:cs="Arial"/>
          <w:i/>
        </w:rPr>
        <w:t>Книги и журналы</w:t>
      </w:r>
      <w:r w:rsidR="00433219" w:rsidRPr="00ED119F">
        <w:rPr>
          <w:rFonts w:ascii="Arial" w:hAnsi="Arial" w:cs="Arial"/>
          <w:i/>
        </w:rPr>
        <w:t xml:space="preserve"> </w:t>
      </w:r>
      <w:r w:rsidR="00433219" w:rsidRPr="00ED119F">
        <w:rPr>
          <w:rFonts w:ascii="Arial" w:hAnsi="Arial" w:cs="Arial"/>
        </w:rPr>
        <w:t>(</w:t>
      </w:r>
      <w:r w:rsidR="00433219" w:rsidRPr="00433219">
        <w:rPr>
          <w:rFonts w:ascii="Arial" w:hAnsi="Arial" w:cs="Arial"/>
          <w:lang w:val="en-US"/>
        </w:rPr>
        <w:t>ID</w:t>
      </w:r>
      <w:r w:rsidR="00433219" w:rsidRPr="00ED119F">
        <w:rPr>
          <w:rFonts w:ascii="Arial" w:hAnsi="Arial" w:cs="Arial"/>
        </w:rPr>
        <w:t xml:space="preserve"> 1013)</w:t>
      </w:r>
    </w:p>
    <w:p w14:paraId="785D7A2C" w14:textId="22B60290" w:rsidR="005763E2" w:rsidRPr="008C1C28" w:rsidRDefault="005763E2" w:rsidP="005763E2">
      <w:pPr>
        <w:pStyle w:val="ae"/>
        <w:spacing w:line="240" w:lineRule="auto"/>
        <w:ind w:left="357"/>
        <w:rPr>
          <w:rFonts w:ascii="Arial" w:hAnsi="Arial" w:cs="Arial"/>
          <w:i/>
        </w:rPr>
      </w:pPr>
      <w:r w:rsidRPr="005763E2">
        <w:rPr>
          <w:rFonts w:ascii="Arial" w:hAnsi="Arial" w:cs="Arial"/>
          <w:i/>
        </w:rPr>
        <w:t>Подарки</w:t>
      </w:r>
      <w:r w:rsidR="00ED119F" w:rsidRPr="00ED119F">
        <w:rPr>
          <w:rFonts w:ascii="Arial" w:hAnsi="Arial" w:cs="Arial"/>
          <w:i/>
        </w:rPr>
        <w:t xml:space="preserve"> </w:t>
      </w:r>
      <w:r w:rsidR="00ED119F" w:rsidRPr="00ED119F">
        <w:rPr>
          <w:rFonts w:ascii="Arial" w:hAnsi="Arial" w:cs="Arial"/>
        </w:rPr>
        <w:t>(</w:t>
      </w:r>
      <w:r w:rsidR="00ED119F" w:rsidRPr="00ED119F">
        <w:rPr>
          <w:rFonts w:ascii="Arial" w:hAnsi="Arial" w:cs="Arial"/>
          <w:lang w:val="en-US"/>
        </w:rPr>
        <w:t>ID</w:t>
      </w:r>
      <w:r w:rsidR="00ED119F" w:rsidRPr="00ED119F">
        <w:rPr>
          <w:rFonts w:ascii="Arial" w:hAnsi="Arial" w:cs="Arial"/>
        </w:rPr>
        <w:t xml:space="preserve"> 575</w:t>
      </w:r>
      <w:r w:rsidR="00ED119F" w:rsidRPr="008C1C28">
        <w:rPr>
          <w:rFonts w:ascii="Arial" w:hAnsi="Arial" w:cs="Arial"/>
        </w:rPr>
        <w:t>)</w:t>
      </w:r>
    </w:p>
    <w:p w14:paraId="3524E877" w14:textId="0DF892F7" w:rsidR="005763E2" w:rsidRPr="005763E2" w:rsidRDefault="005763E2" w:rsidP="005763E2">
      <w:pPr>
        <w:pStyle w:val="ae"/>
        <w:spacing w:line="240" w:lineRule="auto"/>
        <w:ind w:left="357"/>
        <w:rPr>
          <w:rFonts w:ascii="Arial" w:hAnsi="Arial" w:cs="Arial"/>
          <w:i/>
        </w:rPr>
      </w:pPr>
      <w:r w:rsidRPr="005763E2">
        <w:rPr>
          <w:rFonts w:ascii="Arial" w:hAnsi="Arial" w:cs="Arial"/>
          <w:i/>
        </w:rPr>
        <w:t>Косметика и парфюмерия</w:t>
      </w:r>
      <w:r w:rsidR="00433219">
        <w:rPr>
          <w:rFonts w:ascii="Arial" w:hAnsi="Arial" w:cs="Arial"/>
          <w:i/>
        </w:rPr>
        <w:t xml:space="preserve"> </w:t>
      </w:r>
      <w:r w:rsidR="00433219" w:rsidRPr="00433219">
        <w:rPr>
          <w:rFonts w:ascii="Arial" w:hAnsi="Arial" w:cs="Arial"/>
        </w:rPr>
        <w:t>(</w:t>
      </w:r>
      <w:r w:rsidR="00433219" w:rsidRPr="00433219">
        <w:rPr>
          <w:rFonts w:ascii="Arial" w:hAnsi="Arial" w:cs="Arial"/>
          <w:lang w:val="en-US"/>
        </w:rPr>
        <w:t>ID 1017</w:t>
      </w:r>
      <w:r w:rsidR="00433219" w:rsidRPr="00433219">
        <w:rPr>
          <w:rFonts w:ascii="Arial" w:hAnsi="Arial" w:cs="Arial"/>
        </w:rPr>
        <w:t>)</w:t>
      </w:r>
    </w:p>
    <w:p w14:paraId="315FEF04" w14:textId="4A9207E7" w:rsidR="00341D49" w:rsidRPr="00341D49" w:rsidRDefault="00341D49" w:rsidP="00341D4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07" w:name="_Ref389562962"/>
      <w:bookmarkStart w:id="308" w:name="_Toc389566487"/>
      <w:r w:rsidRPr="00341D49">
        <w:rPr>
          <w:rFonts w:ascii="Arial" w:hAnsi="Arial" w:cs="Arial"/>
        </w:rPr>
        <w:t>Требования к предоставлению материалов Банком для функции КАТАЛОГ-505  Скидки на товары: присвоение признака «Скидки» автоматическое</w:t>
      </w:r>
      <w:bookmarkEnd w:id="307"/>
      <w:bookmarkEnd w:id="308"/>
    </w:p>
    <w:p w14:paraId="4923A387" w14:textId="2B0D5276" w:rsidR="00341D49" w:rsidRPr="00341D49" w:rsidRDefault="00341D49" w:rsidP="00341D49">
      <w:pPr>
        <w:spacing w:line="240" w:lineRule="auto"/>
        <w:rPr>
          <w:rFonts w:ascii="Arial" w:hAnsi="Arial" w:cs="Arial"/>
          <w:b/>
        </w:rPr>
      </w:pPr>
      <w:r w:rsidRPr="00341D49">
        <w:rPr>
          <w:rFonts w:ascii="Arial" w:hAnsi="Arial" w:cs="Arial"/>
          <w:b/>
        </w:rPr>
        <w:t>От Банка необходимы:</w:t>
      </w:r>
    </w:p>
    <w:p w14:paraId="3921430C" w14:textId="77777777" w:rsidR="00341D49" w:rsidRPr="00341D49" w:rsidRDefault="00341D49" w:rsidP="00B31679">
      <w:pPr>
        <w:pStyle w:val="ae"/>
        <w:numPr>
          <w:ilvl w:val="0"/>
          <w:numId w:val="40"/>
        </w:numPr>
        <w:spacing w:line="240" w:lineRule="auto"/>
        <w:ind w:left="357" w:hanging="357"/>
        <w:rPr>
          <w:rFonts w:ascii="Arial" w:hAnsi="Arial" w:cs="Arial"/>
        </w:rPr>
      </w:pPr>
      <w:r w:rsidRPr="00341D49">
        <w:rPr>
          <w:rFonts w:ascii="Arial" w:hAnsi="Arial" w:cs="Arial"/>
        </w:rPr>
        <w:t>Срок действия скидки.</w:t>
      </w:r>
    </w:p>
    <w:p w14:paraId="4C15F674" w14:textId="54148281" w:rsidR="00341D49" w:rsidRDefault="00341D49" w:rsidP="00B31679">
      <w:pPr>
        <w:pStyle w:val="ae"/>
        <w:numPr>
          <w:ilvl w:val="0"/>
          <w:numId w:val="40"/>
        </w:numPr>
        <w:spacing w:line="240" w:lineRule="auto"/>
        <w:ind w:left="357" w:hanging="357"/>
        <w:rPr>
          <w:rFonts w:ascii="Arial" w:hAnsi="Arial" w:cs="Arial"/>
        </w:rPr>
      </w:pPr>
      <w:r w:rsidRPr="00341D49">
        <w:rPr>
          <w:rFonts w:ascii="Arial" w:hAnsi="Arial" w:cs="Arial"/>
        </w:rPr>
        <w:t>Определение % уменьшения стоимости товара, которое мы считаем скидкой (присваиваем признак «Скидка»</w:t>
      </w:r>
      <w:r w:rsidR="004C134E">
        <w:rPr>
          <w:rFonts w:ascii="Arial" w:hAnsi="Arial" w:cs="Arial"/>
        </w:rPr>
        <w:t>)</w:t>
      </w:r>
      <w:r w:rsidRPr="00341D49">
        <w:rPr>
          <w:rFonts w:ascii="Arial" w:hAnsi="Arial" w:cs="Arial"/>
        </w:rPr>
        <w:t>.</w:t>
      </w:r>
    </w:p>
    <w:p w14:paraId="465CEE2E" w14:textId="13D7C91D" w:rsidR="00943FCC" w:rsidRPr="00341D49" w:rsidRDefault="00943FCC" w:rsidP="00B31679">
      <w:pPr>
        <w:pStyle w:val="ae"/>
        <w:numPr>
          <w:ilvl w:val="0"/>
          <w:numId w:val="40"/>
        </w:numPr>
        <w:spacing w:line="240" w:lineRule="auto"/>
        <w:ind w:left="357" w:hanging="357"/>
        <w:rPr>
          <w:rFonts w:ascii="Arial" w:hAnsi="Arial" w:cs="Arial"/>
        </w:rPr>
      </w:pPr>
      <w:r w:rsidRPr="00341D49">
        <w:rPr>
          <w:rFonts w:ascii="Arial" w:hAnsi="Arial" w:cs="Arial"/>
        </w:rPr>
        <w:t xml:space="preserve">Определение % </w:t>
      </w:r>
      <w:r>
        <w:rPr>
          <w:rFonts w:ascii="Arial" w:hAnsi="Arial" w:cs="Arial"/>
        </w:rPr>
        <w:t>увеличения</w:t>
      </w:r>
      <w:r w:rsidRPr="00341D49">
        <w:rPr>
          <w:rFonts w:ascii="Arial" w:hAnsi="Arial" w:cs="Arial"/>
        </w:rPr>
        <w:t xml:space="preserve"> стоимости товара, </w:t>
      </w:r>
      <w:r>
        <w:rPr>
          <w:rFonts w:ascii="Arial" w:hAnsi="Arial" w:cs="Arial"/>
        </w:rPr>
        <w:t>при</w:t>
      </w:r>
      <w:r w:rsidR="00F878E0">
        <w:rPr>
          <w:rFonts w:ascii="Arial" w:hAnsi="Arial" w:cs="Arial"/>
        </w:rPr>
        <w:t xml:space="preserve"> котором</w:t>
      </w:r>
      <w:r>
        <w:rPr>
          <w:rFonts w:ascii="Arial" w:hAnsi="Arial" w:cs="Arial"/>
        </w:rPr>
        <w:t xml:space="preserve"> </w:t>
      </w:r>
      <w:r w:rsidRPr="00341D49">
        <w:rPr>
          <w:rFonts w:ascii="Arial" w:hAnsi="Arial" w:cs="Arial"/>
        </w:rPr>
        <w:t>признак «Скидка»</w:t>
      </w:r>
      <w:r>
        <w:rPr>
          <w:rFonts w:ascii="Arial" w:hAnsi="Arial" w:cs="Arial"/>
        </w:rPr>
        <w:t xml:space="preserve"> снимается.</w:t>
      </w:r>
    </w:p>
    <w:p w14:paraId="5F0BCD7E" w14:textId="77777777" w:rsidR="00531077" w:rsidRDefault="00444637" w:rsidP="00872FA9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09" w:name="_Ref389563337"/>
      <w:bookmarkStart w:id="310" w:name="_Toc389566488"/>
      <w:r w:rsidRPr="00BC316C">
        <w:rPr>
          <w:rFonts w:ascii="Arial" w:hAnsi="Arial" w:cs="Arial"/>
        </w:rPr>
        <w:t xml:space="preserve">Требования к </w:t>
      </w:r>
      <w:r w:rsidR="00531077">
        <w:rPr>
          <w:rFonts w:ascii="Arial" w:hAnsi="Arial" w:cs="Arial"/>
        </w:rPr>
        <w:t xml:space="preserve">доработке </w:t>
      </w:r>
      <w:r w:rsidR="00531077" w:rsidRPr="00872FA9">
        <w:rPr>
          <w:rFonts w:ascii="Arial" w:hAnsi="Arial" w:cs="Arial"/>
        </w:rPr>
        <w:t>yml</w:t>
      </w:r>
      <w:r w:rsidR="00531077" w:rsidRPr="00531077">
        <w:rPr>
          <w:rFonts w:ascii="Arial" w:hAnsi="Arial" w:cs="Arial"/>
        </w:rPr>
        <w:t>-</w:t>
      </w:r>
      <w:r w:rsidR="00531077">
        <w:rPr>
          <w:rFonts w:ascii="Arial" w:hAnsi="Arial" w:cs="Arial"/>
        </w:rPr>
        <w:t>каталога</w:t>
      </w:r>
      <w:r w:rsidR="00BC316C" w:rsidRPr="00BC316C">
        <w:rPr>
          <w:rFonts w:ascii="Arial" w:hAnsi="Arial" w:cs="Arial"/>
        </w:rPr>
        <w:t xml:space="preserve"> </w:t>
      </w:r>
      <w:r w:rsidR="00531077">
        <w:rPr>
          <w:rFonts w:ascii="Arial" w:hAnsi="Arial" w:cs="Arial"/>
        </w:rPr>
        <w:t xml:space="preserve">для функции </w:t>
      </w:r>
      <w:r w:rsidR="00531077" w:rsidRPr="00DC77E8">
        <w:rPr>
          <w:rFonts w:ascii="Arial" w:hAnsi="Arial" w:cs="Arial"/>
        </w:rPr>
        <w:t>ОБЩИЕ-650 Скидки на товары: присвоение признака «Скидки» товару при загрузке каталога Озон</w:t>
      </w:r>
      <w:bookmarkEnd w:id="309"/>
      <w:bookmarkEnd w:id="310"/>
    </w:p>
    <w:p w14:paraId="614336FE" w14:textId="50FF0C4A" w:rsidR="00DD3181" w:rsidRPr="00DD3181" w:rsidRDefault="00DD3181" w:rsidP="00531077">
      <w:pPr>
        <w:keepLines w:val="0"/>
        <w:spacing w:before="120" w:line="240" w:lineRule="auto"/>
        <w:contextualSpacing/>
        <w:rPr>
          <w:rFonts w:ascii="Arial" w:hAnsi="Arial" w:cs="Arial"/>
          <w:b/>
          <w:szCs w:val="20"/>
        </w:rPr>
      </w:pPr>
      <w:r w:rsidRPr="00DD3181">
        <w:rPr>
          <w:rFonts w:ascii="Arial" w:hAnsi="Arial" w:cs="Arial"/>
          <w:b/>
          <w:szCs w:val="20"/>
        </w:rPr>
        <w:t>Необходимо:</w:t>
      </w:r>
    </w:p>
    <w:p w14:paraId="0D7EEF02" w14:textId="0ED36A0C" w:rsidR="00DD3181" w:rsidRDefault="00DD3181" w:rsidP="00B31679">
      <w:pPr>
        <w:pStyle w:val="ae"/>
        <w:numPr>
          <w:ilvl w:val="0"/>
          <w:numId w:val="45"/>
        </w:numPr>
        <w:spacing w:before="120" w:line="240" w:lineRule="auto"/>
        <w:ind w:left="357" w:hanging="357"/>
        <w:rPr>
          <w:rFonts w:ascii="Arial" w:hAnsi="Arial" w:cs="Arial"/>
        </w:rPr>
      </w:pPr>
      <w:r w:rsidRPr="00DD3181">
        <w:rPr>
          <w:rFonts w:ascii="Arial" w:hAnsi="Arial" w:cs="Arial"/>
        </w:rPr>
        <w:t xml:space="preserve">Согласовать с </w:t>
      </w:r>
      <w:r w:rsidR="00531077">
        <w:rPr>
          <w:rFonts w:ascii="Arial" w:hAnsi="Arial" w:cs="Arial"/>
        </w:rPr>
        <w:t>Озон</w:t>
      </w:r>
      <w:r w:rsidRPr="00DD3181">
        <w:rPr>
          <w:rFonts w:ascii="Arial" w:hAnsi="Arial" w:cs="Arial"/>
        </w:rPr>
        <w:t xml:space="preserve"> формат каталога с новым необязательным параметром «Цена без скидки».</w:t>
      </w:r>
    </w:p>
    <w:p w14:paraId="1C1508AE" w14:textId="042C2F8A" w:rsidR="00531077" w:rsidRDefault="00531077" w:rsidP="00B31679">
      <w:pPr>
        <w:pStyle w:val="ae"/>
        <w:numPr>
          <w:ilvl w:val="0"/>
          <w:numId w:val="45"/>
        </w:numPr>
        <w:spacing w:before="120"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Озон необходимо выполнить доработку </w:t>
      </w:r>
      <w:r>
        <w:rPr>
          <w:rFonts w:ascii="Arial" w:hAnsi="Arial" w:cs="Arial"/>
          <w:lang w:val="en-US"/>
        </w:rPr>
        <w:t>yml</w:t>
      </w:r>
      <w:r w:rsidRPr="005310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каталога.</w:t>
      </w:r>
    </w:p>
    <w:p w14:paraId="1EA2A6F5" w14:textId="59313FDC" w:rsidR="00BD45C8" w:rsidRPr="00BD45C8" w:rsidRDefault="00BD45C8" w:rsidP="00BD45C8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11" w:name="_Ref389563679"/>
      <w:bookmarkStart w:id="312" w:name="_Toc389566489"/>
      <w:r w:rsidRPr="00341D49">
        <w:rPr>
          <w:rFonts w:ascii="Arial" w:hAnsi="Arial" w:cs="Arial"/>
        </w:rPr>
        <w:t>Требования к предоставлению материалов Банком для функции</w:t>
      </w:r>
      <w:r>
        <w:rPr>
          <w:rFonts w:ascii="Arial" w:hAnsi="Arial" w:cs="Arial"/>
        </w:rPr>
        <w:t xml:space="preserve"> </w:t>
      </w:r>
      <w:r w:rsidRPr="00BD45C8">
        <w:rPr>
          <w:rFonts w:ascii="Arial" w:hAnsi="Arial" w:cs="Arial"/>
        </w:rPr>
        <w:t>ОБЩИЕ-950 Запрос баланса по СМС</w:t>
      </w:r>
      <w:bookmarkEnd w:id="311"/>
      <w:bookmarkEnd w:id="312"/>
    </w:p>
    <w:p w14:paraId="270B27EB" w14:textId="77777777" w:rsidR="00AF4C86" w:rsidRPr="00AF4C86" w:rsidRDefault="00AF4C86" w:rsidP="00AF4C86">
      <w:pPr>
        <w:spacing w:line="240" w:lineRule="auto"/>
        <w:rPr>
          <w:rFonts w:ascii="Arial" w:hAnsi="Arial" w:cs="Arial"/>
          <w:b/>
        </w:rPr>
      </w:pPr>
      <w:r w:rsidRPr="00AF4C86">
        <w:rPr>
          <w:rFonts w:ascii="Arial" w:hAnsi="Arial" w:cs="Arial"/>
          <w:b/>
        </w:rPr>
        <w:t>От Банка необходимы:</w:t>
      </w:r>
    </w:p>
    <w:p w14:paraId="010917CF" w14:textId="4416C021" w:rsidR="00E14B43" w:rsidRPr="00AF4C86" w:rsidRDefault="00AF4C86" w:rsidP="00B31679">
      <w:pPr>
        <w:pStyle w:val="ae"/>
        <w:numPr>
          <w:ilvl w:val="0"/>
          <w:numId w:val="46"/>
        </w:numPr>
        <w:spacing w:before="120" w:line="240" w:lineRule="auto"/>
        <w:ind w:left="357" w:hanging="357"/>
        <w:rPr>
          <w:rFonts w:ascii="Arial" w:hAnsi="Arial" w:cs="Arial"/>
        </w:rPr>
      </w:pPr>
      <w:r w:rsidRPr="00AF4C86">
        <w:rPr>
          <w:rFonts w:ascii="Arial" w:hAnsi="Arial" w:cs="Arial"/>
        </w:rPr>
        <w:t xml:space="preserve">Ключевое слово </w:t>
      </w:r>
      <w:r w:rsidR="00E14B43" w:rsidRPr="00AF4C86">
        <w:rPr>
          <w:rFonts w:ascii="Arial" w:hAnsi="Arial" w:cs="Arial"/>
        </w:rPr>
        <w:t>для смс</w:t>
      </w:r>
      <w:r w:rsidRPr="00AF4C86">
        <w:rPr>
          <w:rFonts w:ascii="Arial" w:hAnsi="Arial" w:cs="Arial"/>
        </w:rPr>
        <w:t>-сообщений</w:t>
      </w:r>
      <w:r w:rsidR="00E14B43" w:rsidRPr="00AF4C86">
        <w:rPr>
          <w:rFonts w:ascii="Arial" w:hAnsi="Arial" w:cs="Arial"/>
        </w:rPr>
        <w:t>;</w:t>
      </w:r>
    </w:p>
    <w:p w14:paraId="54E319AB" w14:textId="524EB951" w:rsidR="00E14B43" w:rsidRPr="00AF4C86" w:rsidRDefault="00AF4C86" w:rsidP="00B31679">
      <w:pPr>
        <w:pStyle w:val="ae"/>
        <w:numPr>
          <w:ilvl w:val="0"/>
          <w:numId w:val="46"/>
        </w:numPr>
        <w:spacing w:after="0" w:line="240" w:lineRule="auto"/>
        <w:ind w:left="357" w:hanging="357"/>
        <w:rPr>
          <w:rFonts w:ascii="Arial" w:hAnsi="Arial" w:cs="Arial"/>
        </w:rPr>
      </w:pPr>
      <w:r w:rsidRPr="00AF4C86">
        <w:rPr>
          <w:rFonts w:ascii="Arial" w:hAnsi="Arial" w:cs="Arial"/>
        </w:rPr>
        <w:t>К</w:t>
      </w:r>
      <w:r w:rsidR="00E14B43" w:rsidRPr="00AF4C86">
        <w:rPr>
          <w:rFonts w:ascii="Arial" w:hAnsi="Arial" w:cs="Arial"/>
        </w:rPr>
        <w:t>ороткий номер, на который клиенты будут отправлять смс-сообщения.</w:t>
      </w:r>
    </w:p>
    <w:p w14:paraId="0E97EEE6" w14:textId="77777777" w:rsidR="00F16995" w:rsidRPr="00943F5F" w:rsidRDefault="00F16995" w:rsidP="00921286">
      <w:pPr>
        <w:pStyle w:val="1"/>
        <w:numPr>
          <w:ilvl w:val="0"/>
          <w:numId w:val="12"/>
        </w:numPr>
        <w:spacing w:line="240" w:lineRule="auto"/>
        <w:rPr>
          <w:rFonts w:ascii="Arial" w:hAnsi="Arial" w:cs="Arial"/>
        </w:rPr>
      </w:pPr>
      <w:bookmarkStart w:id="313" w:name="_Toc380000936"/>
      <w:bookmarkStart w:id="314" w:name="_Ref378821281"/>
      <w:bookmarkStart w:id="315" w:name="_Toc389566490"/>
      <w:r w:rsidRPr="008F5DFC">
        <w:rPr>
          <w:rFonts w:ascii="Arial" w:hAnsi="Arial" w:cs="Arial"/>
        </w:rPr>
        <w:lastRenderedPageBreak/>
        <w:t>Ограничения и допущения доработок системы</w:t>
      </w:r>
      <w:bookmarkEnd w:id="313"/>
      <w:bookmarkEnd w:id="315"/>
    </w:p>
    <w:p w14:paraId="75B4A560" w14:textId="71537C16" w:rsidR="009A54FB" w:rsidRPr="003065BF" w:rsidRDefault="00475A14" w:rsidP="00921286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16" w:name="_Ref381714143"/>
      <w:bookmarkStart w:id="317" w:name="_Ref381714165"/>
      <w:bookmarkStart w:id="318" w:name="_Ref389565180"/>
      <w:bookmarkStart w:id="319" w:name="_Toc389566491"/>
      <w:bookmarkEnd w:id="314"/>
      <w:r>
        <w:rPr>
          <w:rFonts w:ascii="Arial" w:hAnsi="Arial" w:cs="Arial"/>
        </w:rPr>
        <w:t>Ограничения для</w:t>
      </w:r>
      <w:r w:rsidR="00F16995">
        <w:rPr>
          <w:rFonts w:ascii="Arial" w:hAnsi="Arial" w:cs="Arial"/>
        </w:rPr>
        <w:t xml:space="preserve"> </w:t>
      </w:r>
      <w:r w:rsidR="00F16995" w:rsidRPr="00943F5F">
        <w:rPr>
          <w:rFonts w:ascii="Arial" w:hAnsi="Arial" w:cs="Arial"/>
        </w:rPr>
        <w:t>функции</w:t>
      </w:r>
      <w:r w:rsidR="00F16995">
        <w:rPr>
          <w:rFonts w:ascii="Arial" w:hAnsi="Arial" w:cs="Arial"/>
        </w:rPr>
        <w:t xml:space="preserve"> </w:t>
      </w:r>
      <w:bookmarkEnd w:id="316"/>
      <w:bookmarkEnd w:id="317"/>
      <w:r w:rsidR="003065BF" w:rsidRPr="003065BF">
        <w:rPr>
          <w:rFonts w:ascii="Arial" w:hAnsi="Arial" w:cs="Arial"/>
        </w:rPr>
        <w:t>САЙТ-122 Это Вы можете заказать уже сейчас</w:t>
      </w:r>
      <w:bookmarkEnd w:id="318"/>
      <w:bookmarkEnd w:id="319"/>
    </w:p>
    <w:p w14:paraId="2E393A14" w14:textId="77777777" w:rsidR="00E60205" w:rsidRPr="00462387" w:rsidRDefault="00E60205" w:rsidP="003155B9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Для реализации данной функции на стороне системы «Коллекция» необходимо с заказчиком согласовать следующие ограничения и допущения:</w:t>
      </w:r>
    </w:p>
    <w:p w14:paraId="0B891E76" w14:textId="765CD40B" w:rsidR="0049681A" w:rsidRDefault="0049681A" w:rsidP="00B31679">
      <w:pPr>
        <w:pStyle w:val="ae"/>
        <w:keepLines w:val="0"/>
        <w:numPr>
          <w:ilvl w:val="0"/>
          <w:numId w:val="27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49681A">
        <w:rPr>
          <w:rFonts w:ascii="Arial" w:hAnsi="Arial" w:cs="Arial"/>
          <w:szCs w:val="20"/>
        </w:rPr>
        <w:t xml:space="preserve">Интерфейс (элементы управления, информеры) существующего </w:t>
      </w:r>
      <w:r w:rsidR="003065BF" w:rsidRPr="0049681A">
        <w:rPr>
          <w:rFonts w:ascii="Arial" w:hAnsi="Arial" w:cs="Arial"/>
          <w:szCs w:val="20"/>
        </w:rPr>
        <w:t>функционал</w:t>
      </w:r>
      <w:r w:rsidRPr="0049681A">
        <w:rPr>
          <w:rFonts w:ascii="Arial" w:hAnsi="Arial" w:cs="Arial"/>
          <w:szCs w:val="20"/>
        </w:rPr>
        <w:t>а</w:t>
      </w:r>
      <w:r w:rsidR="003065BF" w:rsidRPr="0049681A">
        <w:rPr>
          <w:rFonts w:ascii="Arial" w:hAnsi="Arial" w:cs="Arial"/>
          <w:szCs w:val="20"/>
        </w:rPr>
        <w:t xml:space="preserve"> рекомендаций вознаграждений вручную из АРМ Администратора каталога вознаграждений</w:t>
      </w:r>
      <w:r w:rsidRPr="0049681A">
        <w:rPr>
          <w:rFonts w:ascii="Arial" w:hAnsi="Arial" w:cs="Arial"/>
          <w:szCs w:val="20"/>
        </w:rPr>
        <w:t xml:space="preserve"> </w:t>
      </w:r>
      <w:r w:rsidR="009A0A98">
        <w:rPr>
          <w:rFonts w:ascii="Arial" w:hAnsi="Arial" w:cs="Arial"/>
          <w:szCs w:val="20"/>
        </w:rPr>
        <w:t xml:space="preserve">в рамках доработок </w:t>
      </w:r>
      <w:r w:rsidRPr="0049681A">
        <w:rPr>
          <w:rFonts w:ascii="Arial" w:hAnsi="Arial" w:cs="Arial"/>
          <w:szCs w:val="20"/>
        </w:rPr>
        <w:t xml:space="preserve">убираться не будут. При этом данный функционал (выбор вознаграждений для рекомендации вручную) уже работать не будет. </w:t>
      </w:r>
    </w:p>
    <w:p w14:paraId="5914566D" w14:textId="66010DEC" w:rsidR="0049681A" w:rsidRDefault="0049681A" w:rsidP="003155B9">
      <w:pPr>
        <w:pStyle w:val="ae"/>
        <w:keepLines w:val="0"/>
        <w:spacing w:before="120" w:line="240" w:lineRule="auto"/>
        <w:ind w:left="357"/>
        <w:rPr>
          <w:rFonts w:ascii="Arial" w:hAnsi="Arial" w:cs="Arial"/>
        </w:rPr>
      </w:pPr>
      <w:r>
        <w:rPr>
          <w:rFonts w:ascii="Arial" w:hAnsi="Arial" w:cs="Arial"/>
          <w:szCs w:val="20"/>
        </w:rPr>
        <w:t>Формирование блоков рекомендованных вознаграждений будет выполняться на основе алгоритма, разработанного в рамках «</w:t>
      </w:r>
      <w:r w:rsidRPr="003065BF">
        <w:rPr>
          <w:rFonts w:ascii="Arial" w:hAnsi="Arial" w:cs="Arial"/>
        </w:rPr>
        <w:t>САЙТ-122 Это Вы можете заказать уже сейчас</w:t>
      </w:r>
      <w:r>
        <w:rPr>
          <w:rFonts w:ascii="Arial" w:hAnsi="Arial" w:cs="Arial"/>
        </w:rPr>
        <w:t>».</w:t>
      </w:r>
    </w:p>
    <w:p w14:paraId="19697DD4" w14:textId="26559AA8" w:rsidR="002206FA" w:rsidRDefault="0091383A" w:rsidP="00921286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20" w:name="_Ref389565254"/>
      <w:bookmarkStart w:id="321" w:name="_Toc389566492"/>
      <w:r>
        <w:rPr>
          <w:rFonts w:ascii="Arial" w:hAnsi="Arial" w:cs="Arial"/>
        </w:rPr>
        <w:t xml:space="preserve">Ограничения для </w:t>
      </w:r>
      <w:r w:rsidRPr="00943F5F">
        <w:rPr>
          <w:rFonts w:ascii="Arial" w:hAnsi="Arial" w:cs="Arial"/>
        </w:rPr>
        <w:t>функции</w:t>
      </w:r>
      <w:r>
        <w:rPr>
          <w:rFonts w:ascii="Arial" w:hAnsi="Arial" w:cs="Arial"/>
        </w:rPr>
        <w:t xml:space="preserve"> </w:t>
      </w:r>
      <w:r w:rsidR="002206FA" w:rsidRPr="00525A3E">
        <w:rPr>
          <w:rFonts w:ascii="Arial" w:hAnsi="Arial" w:cs="Arial"/>
        </w:rPr>
        <w:t>КАТАЛ</w:t>
      </w:r>
      <w:r w:rsidR="002206FA">
        <w:rPr>
          <w:rFonts w:ascii="Arial" w:hAnsi="Arial" w:cs="Arial"/>
        </w:rPr>
        <w:t>ОГ-505  С</w:t>
      </w:r>
      <w:r w:rsidR="002206FA" w:rsidRPr="00525A3E">
        <w:rPr>
          <w:rFonts w:ascii="Arial" w:hAnsi="Arial" w:cs="Arial"/>
        </w:rPr>
        <w:t>кидки на товары: присвоение признака «Скидки» автоматическое</w:t>
      </w:r>
      <w:bookmarkEnd w:id="320"/>
      <w:bookmarkEnd w:id="321"/>
    </w:p>
    <w:p w14:paraId="68B95FBE" w14:textId="01C6D95E" w:rsidR="002206FA" w:rsidRDefault="00020601" w:rsidP="00B31679">
      <w:pPr>
        <w:pStyle w:val="afffe"/>
        <w:numPr>
          <w:ilvl w:val="0"/>
          <w:numId w:val="39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Регулярные незначительные и</w:t>
      </w:r>
      <w:r w:rsidR="002206FA">
        <w:rPr>
          <w:rFonts w:ascii="Arial" w:hAnsi="Arial" w:cs="Arial"/>
          <w:sz w:val="20"/>
          <w:szCs w:val="20"/>
        </w:rPr>
        <w:t xml:space="preserve">зменения цены товара </w:t>
      </w:r>
      <w:r>
        <w:rPr>
          <w:rFonts w:ascii="Arial" w:hAnsi="Arial" w:cs="Arial"/>
          <w:sz w:val="20"/>
          <w:szCs w:val="20"/>
        </w:rPr>
        <w:t>не будут интерпретироваться системой как «Скидки».</w:t>
      </w:r>
    </w:p>
    <w:p w14:paraId="2A9AF509" w14:textId="77777777" w:rsidR="002206FA" w:rsidRPr="005E4A83" w:rsidRDefault="002206FA" w:rsidP="00B31679">
      <w:pPr>
        <w:pStyle w:val="afffe"/>
        <w:numPr>
          <w:ilvl w:val="0"/>
          <w:numId w:val="39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 w:rsidRPr="005E4A83">
        <w:rPr>
          <w:rFonts w:ascii="Arial" w:hAnsi="Arial" w:cs="Arial"/>
          <w:sz w:val="20"/>
          <w:szCs w:val="20"/>
        </w:rPr>
        <w:t>Скидки работают одинаково для всех поставщиков</w:t>
      </w:r>
      <w:r w:rsidRPr="00E422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вознаграждений.</w:t>
      </w:r>
    </w:p>
    <w:p w14:paraId="15B71B29" w14:textId="77777777" w:rsidR="002206FA" w:rsidRDefault="002206FA" w:rsidP="00B31679">
      <w:pPr>
        <w:pStyle w:val="afffe"/>
        <w:numPr>
          <w:ilvl w:val="0"/>
          <w:numId w:val="39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Товарам, попавшим в каталог впервые признак «Скидка» присвоиться не может.</w:t>
      </w:r>
    </w:p>
    <w:p w14:paraId="2C99B2E9" w14:textId="6954EC03" w:rsidR="002206FA" w:rsidRDefault="002206FA" w:rsidP="00B31679">
      <w:pPr>
        <w:pStyle w:val="afffe"/>
        <w:numPr>
          <w:ilvl w:val="0"/>
          <w:numId w:val="39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удалении товара из каталога история изменения его цены теряется (признак «Скидка» снимается), даже если товар из каталога был удален на короткий срок.</w:t>
      </w:r>
    </w:p>
    <w:p w14:paraId="1F716545" w14:textId="77777777" w:rsidR="002206FA" w:rsidRDefault="002206FA" w:rsidP="00B31679">
      <w:pPr>
        <w:pStyle w:val="afffe"/>
        <w:numPr>
          <w:ilvl w:val="0"/>
          <w:numId w:val="39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Функционал данной фичи не предусматривает каких-либо изменений формата </w:t>
      </w:r>
      <w:r>
        <w:rPr>
          <w:rFonts w:ascii="Arial" w:hAnsi="Arial" w:cs="Arial"/>
          <w:sz w:val="20"/>
          <w:szCs w:val="20"/>
          <w:lang w:val="en-US"/>
        </w:rPr>
        <w:t>YML</w:t>
      </w:r>
      <w:r w:rsidRPr="00187AE8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каталога, а также АРМ Администратора каталога вознаграждений.</w:t>
      </w:r>
    </w:p>
    <w:p w14:paraId="210D34DD" w14:textId="77777777" w:rsidR="00BC316C" w:rsidRPr="00BC316C" w:rsidRDefault="00E40275" w:rsidP="00921286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22" w:name="_Ref389565462"/>
      <w:bookmarkStart w:id="323" w:name="_Toc389566493"/>
      <w:r>
        <w:rPr>
          <w:rFonts w:ascii="Arial" w:hAnsi="Arial" w:cs="Arial"/>
        </w:rPr>
        <w:t xml:space="preserve">Ограничения для </w:t>
      </w:r>
      <w:r w:rsidRPr="00943F5F">
        <w:rPr>
          <w:rFonts w:ascii="Arial" w:hAnsi="Arial" w:cs="Arial"/>
        </w:rPr>
        <w:t>функции</w:t>
      </w:r>
      <w:r>
        <w:rPr>
          <w:rFonts w:ascii="Arial" w:hAnsi="Arial" w:cs="Arial"/>
        </w:rPr>
        <w:t xml:space="preserve"> </w:t>
      </w:r>
      <w:r w:rsidR="00BC316C" w:rsidRPr="00BC316C">
        <w:rPr>
          <w:rFonts w:ascii="Arial" w:hAnsi="Arial" w:cs="Arial"/>
        </w:rPr>
        <w:t>КАТАЛОГ-500 Скидки на товары: присвоение признака «Скидки» вручную</w:t>
      </w:r>
      <w:bookmarkEnd w:id="322"/>
      <w:bookmarkEnd w:id="323"/>
    </w:p>
    <w:p w14:paraId="12B1BDB5" w14:textId="77777777" w:rsidR="00BC316C" w:rsidRPr="00BC316C" w:rsidRDefault="00BC316C" w:rsidP="00B31679">
      <w:pPr>
        <w:pStyle w:val="ae"/>
        <w:numPr>
          <w:ilvl w:val="0"/>
          <w:numId w:val="44"/>
        </w:numPr>
        <w:spacing w:line="240" w:lineRule="auto"/>
        <w:ind w:left="357" w:hanging="357"/>
        <w:rPr>
          <w:rFonts w:ascii="Arial" w:hAnsi="Arial" w:cs="Arial"/>
        </w:rPr>
      </w:pPr>
      <w:r w:rsidRPr="00BC316C">
        <w:rPr>
          <w:rFonts w:ascii="Arial" w:hAnsi="Arial" w:cs="Arial"/>
        </w:rPr>
        <w:t>Временных ограничений на присвоение признака «Скидки» нет. Наличие/отсутствие признака определяется только параметрами «Цена без скидки» и «Цена со скидкой» товара.</w:t>
      </w:r>
    </w:p>
    <w:p w14:paraId="47C77DCE" w14:textId="77777777" w:rsidR="00BC316C" w:rsidRDefault="00BC316C" w:rsidP="00B31679">
      <w:pPr>
        <w:pStyle w:val="ae"/>
        <w:numPr>
          <w:ilvl w:val="0"/>
          <w:numId w:val="44"/>
        </w:numPr>
        <w:spacing w:line="240" w:lineRule="auto"/>
        <w:ind w:left="357" w:hanging="357"/>
        <w:rPr>
          <w:rFonts w:ascii="Arial" w:hAnsi="Arial" w:cs="Arial"/>
          <w:szCs w:val="20"/>
        </w:rPr>
      </w:pPr>
      <w:r w:rsidRPr="00BC316C">
        <w:rPr>
          <w:rFonts w:ascii="Arial" w:hAnsi="Arial" w:cs="Arial"/>
        </w:rPr>
        <w:t>Для реализации</w:t>
      </w:r>
      <w:r>
        <w:rPr>
          <w:rFonts w:ascii="Arial" w:hAnsi="Arial" w:cs="Arial"/>
          <w:szCs w:val="20"/>
        </w:rPr>
        <w:t xml:space="preserve"> данного</w:t>
      </w:r>
      <w:r w:rsidRPr="00E201DA">
        <w:rPr>
          <w:rFonts w:ascii="Arial" w:hAnsi="Arial" w:cs="Arial"/>
          <w:szCs w:val="20"/>
        </w:rPr>
        <w:t xml:space="preserve"> функционала необходимо реализовать</w:t>
      </w:r>
      <w:r w:rsidRPr="00E201DA">
        <w:rPr>
          <w:rFonts w:ascii="Arial" w:hAnsi="Arial" w:cs="Arial"/>
          <w:i/>
          <w:szCs w:val="20"/>
        </w:rPr>
        <w:t xml:space="preserve"> КАТАЛОГ-505 Фиктивные скидки на товары: присвоение признака «Скидки» автоматическое</w:t>
      </w:r>
      <w:r>
        <w:rPr>
          <w:rFonts w:ascii="Arial" w:hAnsi="Arial" w:cs="Arial"/>
          <w:szCs w:val="20"/>
        </w:rPr>
        <w:t>.</w:t>
      </w:r>
    </w:p>
    <w:p w14:paraId="224F7B7C" w14:textId="77777777" w:rsidR="00395436" w:rsidRDefault="00395436" w:rsidP="00921286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24" w:name="_Ref389565486"/>
      <w:bookmarkStart w:id="325" w:name="_Toc389566494"/>
      <w:r>
        <w:rPr>
          <w:rFonts w:ascii="Arial" w:hAnsi="Arial" w:cs="Arial"/>
        </w:rPr>
        <w:t xml:space="preserve">Ограничения для </w:t>
      </w:r>
      <w:r w:rsidRPr="00943F5F">
        <w:rPr>
          <w:rFonts w:ascii="Arial" w:hAnsi="Arial" w:cs="Arial"/>
        </w:rPr>
        <w:t>функции</w:t>
      </w:r>
      <w:r>
        <w:rPr>
          <w:rFonts w:ascii="Arial" w:hAnsi="Arial" w:cs="Arial"/>
        </w:rPr>
        <w:t xml:space="preserve"> </w:t>
      </w:r>
      <w:r w:rsidRPr="00DC77E8">
        <w:rPr>
          <w:rFonts w:ascii="Arial" w:hAnsi="Arial" w:cs="Arial"/>
        </w:rPr>
        <w:t>ОБЩИЕ-650 Скидки на товары: присвоение признака «Скидки» товару при загрузке каталога Озон</w:t>
      </w:r>
      <w:bookmarkEnd w:id="324"/>
      <w:bookmarkEnd w:id="325"/>
    </w:p>
    <w:p w14:paraId="34C086B4" w14:textId="77777777" w:rsidR="00395436" w:rsidRPr="00BC316C" w:rsidRDefault="00395436" w:rsidP="00B31679">
      <w:pPr>
        <w:pStyle w:val="ae"/>
        <w:numPr>
          <w:ilvl w:val="0"/>
          <w:numId w:val="47"/>
        </w:numPr>
        <w:spacing w:line="240" w:lineRule="auto"/>
        <w:ind w:left="357" w:hanging="357"/>
        <w:rPr>
          <w:rFonts w:ascii="Arial" w:hAnsi="Arial" w:cs="Arial"/>
        </w:rPr>
      </w:pPr>
      <w:r w:rsidRPr="00BC316C">
        <w:rPr>
          <w:rFonts w:ascii="Arial" w:hAnsi="Arial" w:cs="Arial"/>
        </w:rPr>
        <w:t>Временных ограничений на присвоение признака «Скидки» нет. Наличие/отсутствие признака определяется только параметрами «Цена без скидки» и «Цена со скидкой» товара.</w:t>
      </w:r>
    </w:p>
    <w:p w14:paraId="58FC67E7" w14:textId="77777777" w:rsidR="00395436" w:rsidRDefault="00395436" w:rsidP="00B31679">
      <w:pPr>
        <w:pStyle w:val="ae"/>
        <w:numPr>
          <w:ilvl w:val="0"/>
          <w:numId w:val="47"/>
        </w:numPr>
        <w:spacing w:line="240" w:lineRule="auto"/>
        <w:ind w:left="357" w:hanging="357"/>
        <w:rPr>
          <w:rFonts w:ascii="Arial" w:hAnsi="Arial" w:cs="Arial"/>
          <w:szCs w:val="20"/>
        </w:rPr>
      </w:pPr>
      <w:r w:rsidRPr="00BC316C">
        <w:rPr>
          <w:rFonts w:ascii="Arial" w:hAnsi="Arial" w:cs="Arial"/>
        </w:rPr>
        <w:t>Для реализации</w:t>
      </w:r>
      <w:r>
        <w:rPr>
          <w:rFonts w:ascii="Arial" w:hAnsi="Arial" w:cs="Arial"/>
          <w:szCs w:val="20"/>
        </w:rPr>
        <w:t xml:space="preserve"> данного</w:t>
      </w:r>
      <w:r w:rsidRPr="00E201DA">
        <w:rPr>
          <w:rFonts w:ascii="Arial" w:hAnsi="Arial" w:cs="Arial"/>
          <w:szCs w:val="20"/>
        </w:rPr>
        <w:t xml:space="preserve"> функционала необходимо реализовать</w:t>
      </w:r>
      <w:r w:rsidRPr="00E201DA">
        <w:rPr>
          <w:rFonts w:ascii="Arial" w:hAnsi="Arial" w:cs="Arial"/>
          <w:i/>
          <w:szCs w:val="20"/>
        </w:rPr>
        <w:t xml:space="preserve"> КАТАЛОГ-505 Фиктивные скидки на товары: присвоение признака «Скидки» автоматическое</w:t>
      </w:r>
      <w:r>
        <w:rPr>
          <w:rFonts w:ascii="Arial" w:hAnsi="Arial" w:cs="Arial"/>
          <w:szCs w:val="20"/>
        </w:rPr>
        <w:t>.</w:t>
      </w:r>
    </w:p>
    <w:p w14:paraId="57721AF3" w14:textId="3DB6FC15" w:rsidR="00A60269" w:rsidRPr="00A60269" w:rsidRDefault="00A60269" w:rsidP="00921286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26" w:name="_Ref389565966"/>
      <w:bookmarkStart w:id="327" w:name="_Toc389566495"/>
      <w:r>
        <w:rPr>
          <w:rFonts w:ascii="Arial" w:hAnsi="Arial" w:cs="Arial"/>
        </w:rPr>
        <w:lastRenderedPageBreak/>
        <w:t xml:space="preserve">Ограничения для </w:t>
      </w:r>
      <w:r w:rsidRPr="00943F5F">
        <w:rPr>
          <w:rFonts w:ascii="Arial" w:hAnsi="Arial" w:cs="Arial"/>
        </w:rPr>
        <w:t>функции</w:t>
      </w:r>
      <w:r>
        <w:rPr>
          <w:rFonts w:ascii="Arial" w:hAnsi="Arial" w:cs="Arial"/>
        </w:rPr>
        <w:t xml:space="preserve"> </w:t>
      </w:r>
      <w:r w:rsidRPr="00ED2B81">
        <w:rPr>
          <w:rFonts w:ascii="Arial" w:hAnsi="Arial" w:cs="Arial"/>
        </w:rPr>
        <w:t>ОБЩИЕ-950 Запрос баланса по СМС</w:t>
      </w:r>
      <w:bookmarkEnd w:id="326"/>
      <w:bookmarkEnd w:id="327"/>
    </w:p>
    <w:p w14:paraId="4F80BB53" w14:textId="1DCEB162" w:rsidR="00A60269" w:rsidRPr="00A60269" w:rsidRDefault="00A60269" w:rsidP="00B31679">
      <w:pPr>
        <w:pStyle w:val="ae"/>
        <w:numPr>
          <w:ilvl w:val="0"/>
          <w:numId w:val="48"/>
        </w:numPr>
        <w:spacing w:line="240" w:lineRule="auto"/>
        <w:ind w:left="357" w:hanging="357"/>
        <w:rPr>
          <w:rFonts w:ascii="Arial" w:hAnsi="Arial" w:cs="Arial"/>
        </w:rPr>
      </w:pPr>
      <w:r w:rsidRPr="00A60269">
        <w:rPr>
          <w:rFonts w:ascii="Arial" w:hAnsi="Arial" w:cs="Arial"/>
        </w:rPr>
        <w:t xml:space="preserve">Клиент не получает смс с балансом в случаях сбоев/отказов какой-либо из </w:t>
      </w:r>
      <w:r>
        <w:rPr>
          <w:rFonts w:ascii="Arial" w:hAnsi="Arial" w:cs="Arial"/>
        </w:rPr>
        <w:t xml:space="preserve">сторонних </w:t>
      </w:r>
      <w:r w:rsidRPr="00A60269">
        <w:rPr>
          <w:rFonts w:ascii="Arial" w:hAnsi="Arial" w:cs="Arial"/>
        </w:rPr>
        <w:t xml:space="preserve">систем (не отвечает </w:t>
      </w:r>
      <w:r>
        <w:rPr>
          <w:rFonts w:ascii="Arial" w:hAnsi="Arial" w:cs="Arial"/>
        </w:rPr>
        <w:t>смс-шлюз</w:t>
      </w:r>
      <w:r w:rsidRPr="00A60269">
        <w:rPr>
          <w:rFonts w:ascii="Arial" w:hAnsi="Arial" w:cs="Arial"/>
        </w:rPr>
        <w:t>, сбой/недоступность системы Коллекция) или если не найден клиент с данным номером телефона.</w:t>
      </w:r>
    </w:p>
    <w:p w14:paraId="4EF61979" w14:textId="1D18FEC9" w:rsidR="008C1021" w:rsidRPr="009232A4" w:rsidRDefault="008C1021" w:rsidP="00921286">
      <w:pPr>
        <w:pStyle w:val="1"/>
        <w:numPr>
          <w:ilvl w:val="0"/>
          <w:numId w:val="12"/>
        </w:numPr>
        <w:spacing w:line="240" w:lineRule="auto"/>
        <w:rPr>
          <w:rFonts w:ascii="Arial" w:hAnsi="Arial" w:cs="Arial"/>
        </w:rPr>
      </w:pPr>
      <w:bookmarkStart w:id="328" w:name="_Toc389566496"/>
      <w:r w:rsidRPr="009232A4">
        <w:rPr>
          <w:rFonts w:ascii="Arial" w:hAnsi="Arial" w:cs="Arial"/>
        </w:rPr>
        <w:t>Общие требования</w:t>
      </w:r>
      <w:bookmarkEnd w:id="328"/>
    </w:p>
    <w:p w14:paraId="523C1DE9" w14:textId="77777777" w:rsidR="008C1021" w:rsidRPr="00EC27FD" w:rsidRDefault="008C1021" w:rsidP="00921286">
      <w:pPr>
        <w:pStyle w:val="20"/>
        <w:numPr>
          <w:ilvl w:val="1"/>
          <w:numId w:val="12"/>
        </w:numPr>
        <w:spacing w:before="480" w:after="240" w:line="240" w:lineRule="auto"/>
        <w:rPr>
          <w:rFonts w:ascii="Arial" w:hAnsi="Arial" w:cs="Arial"/>
        </w:rPr>
      </w:pPr>
      <w:bookmarkStart w:id="329" w:name="_Toc374704585"/>
      <w:bookmarkStart w:id="330" w:name="_Toc389566497"/>
      <w:r w:rsidRPr="00EC27FD">
        <w:rPr>
          <w:rFonts w:ascii="Arial" w:hAnsi="Arial" w:cs="Arial"/>
        </w:rPr>
        <w:t>Требования к браузерам</w:t>
      </w:r>
      <w:bookmarkEnd w:id="329"/>
      <w:bookmarkEnd w:id="330"/>
    </w:p>
    <w:p w14:paraId="67544AC9" w14:textId="77777777" w:rsidR="008C1021" w:rsidRPr="00EC27FD" w:rsidRDefault="008C1021" w:rsidP="00921286">
      <w:pPr>
        <w:pStyle w:val="3"/>
        <w:numPr>
          <w:ilvl w:val="2"/>
          <w:numId w:val="12"/>
        </w:numPr>
        <w:spacing w:before="360" w:after="240" w:line="240" w:lineRule="auto"/>
        <w:rPr>
          <w:rFonts w:ascii="Arial" w:hAnsi="Arial" w:cs="Arial"/>
        </w:rPr>
      </w:pPr>
      <w:bookmarkStart w:id="331" w:name="_Toc389566498"/>
      <w:r w:rsidRPr="00EC27FD">
        <w:rPr>
          <w:rFonts w:ascii="Arial" w:hAnsi="Arial" w:cs="Arial"/>
        </w:rPr>
        <w:t>Версии браузеров для ПК</w:t>
      </w:r>
      <w:bookmarkEnd w:id="331"/>
    </w:p>
    <w:p w14:paraId="27C5E460" w14:textId="77777777" w:rsidR="008C1021" w:rsidRPr="009232A4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Работа сайта для гарантируется в браузерах, десктоп версий не ниже следующих:</w:t>
      </w:r>
    </w:p>
    <w:p w14:paraId="6DD70B2B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InternetExplorer 8</w:t>
      </w:r>
    </w:p>
    <w:p w14:paraId="6DD457B8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Opera 12</w:t>
      </w:r>
    </w:p>
    <w:p w14:paraId="06362BA7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Chrome 22</w:t>
      </w:r>
    </w:p>
    <w:p w14:paraId="6735583E" w14:textId="77777777" w:rsidR="008C1021" w:rsidRPr="00E429A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Firefox 18</w:t>
      </w:r>
    </w:p>
    <w:sectPr w:rsidR="008C1021" w:rsidRPr="00E429AB" w:rsidSect="000003C8">
      <w:headerReference w:type="default" r:id="rId18"/>
      <w:footerReference w:type="default" r:id="rId19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8D7892" w15:done="0"/>
  <w15:commentEx w15:paraId="2EC59E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8ED60" w14:textId="77777777" w:rsidR="00B31679" w:rsidRDefault="00B31679" w:rsidP="002129C0">
      <w:r>
        <w:separator/>
      </w:r>
    </w:p>
  </w:endnote>
  <w:endnote w:type="continuationSeparator" w:id="0">
    <w:p w14:paraId="5D28BEC3" w14:textId="77777777" w:rsidR="00B31679" w:rsidRDefault="00B31679" w:rsidP="002129C0">
      <w:r>
        <w:continuationSeparator/>
      </w:r>
    </w:p>
  </w:endnote>
  <w:endnote w:type="continuationNotice" w:id="1">
    <w:p w14:paraId="3732D0C9" w14:textId="77777777" w:rsidR="00B31679" w:rsidRDefault="00B316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8C1C28" w:rsidRPr="000003C8" w:rsidRDefault="008C1C28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921286">
          <w:rPr>
            <w:rFonts w:ascii="Arial" w:hAnsi="Arial" w:cs="Arial"/>
            <w:noProof/>
          </w:rPr>
          <w:t>2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8C1C28" w:rsidRDefault="008C1C28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D468A" w14:textId="77777777" w:rsidR="00B31679" w:rsidRDefault="00B31679" w:rsidP="002129C0">
      <w:r>
        <w:separator/>
      </w:r>
    </w:p>
  </w:footnote>
  <w:footnote w:type="continuationSeparator" w:id="0">
    <w:p w14:paraId="6BDD53EC" w14:textId="77777777" w:rsidR="00B31679" w:rsidRDefault="00B31679" w:rsidP="002129C0">
      <w:r>
        <w:continuationSeparator/>
      </w:r>
    </w:p>
  </w:footnote>
  <w:footnote w:type="continuationNotice" w:id="1">
    <w:p w14:paraId="2C58EB7A" w14:textId="77777777" w:rsidR="00B31679" w:rsidRDefault="00B316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4EC93D0" w:rsidR="008C1C28" w:rsidRPr="00D04AF9" w:rsidRDefault="008C1C28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14:paraId="51D5E53C" w14:textId="457FC832" w:rsidR="008C1C28" w:rsidRPr="00D04AF9" w:rsidRDefault="008C1C28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A73484">
      <w:rPr>
        <w:rFonts w:ascii="Arial" w:hAnsi="Arial" w:cs="Arial"/>
        <w:sz w:val="18"/>
        <w:szCs w:val="18"/>
      </w:rPr>
      <w:t>Спецификация на функциональные требования и пользовательский интерфейс</w:t>
    </w:r>
    <w:r>
      <w:rPr>
        <w:rFonts w:ascii="Arial" w:hAnsi="Arial" w:cs="Arial"/>
        <w:sz w:val="18"/>
        <w:szCs w:val="18"/>
      </w:rPr>
      <w:t>. Этап 6.0</w:t>
    </w:r>
  </w:p>
  <w:p w14:paraId="15C81EE4" w14:textId="77777777" w:rsidR="008C1C28" w:rsidRPr="00D04AF9" w:rsidRDefault="008C1C28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0A7C5CE8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C072AA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F9754C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8102F"/>
    <w:multiLevelType w:val="hybridMultilevel"/>
    <w:tmpl w:val="05E0E2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C260275"/>
    <w:multiLevelType w:val="hybridMultilevel"/>
    <w:tmpl w:val="CDFCE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B671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5">
    <w:nsid w:val="23BA5B5E"/>
    <w:multiLevelType w:val="hybridMultilevel"/>
    <w:tmpl w:val="EDC6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C31838"/>
    <w:multiLevelType w:val="hybridMultilevel"/>
    <w:tmpl w:val="1116B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7C3982"/>
    <w:multiLevelType w:val="hybridMultilevel"/>
    <w:tmpl w:val="F86A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0127F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2AE25AD1"/>
    <w:multiLevelType w:val="hybridMultilevel"/>
    <w:tmpl w:val="7E0CEF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2B255B59"/>
    <w:multiLevelType w:val="hybridMultilevel"/>
    <w:tmpl w:val="4F888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3F566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>
    <w:nsid w:val="3405618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>
    <w:nsid w:val="35703997"/>
    <w:multiLevelType w:val="hybridMultilevel"/>
    <w:tmpl w:val="1D30F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6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>
    <w:nsid w:val="42EF7BEE"/>
    <w:multiLevelType w:val="hybridMultilevel"/>
    <w:tmpl w:val="6E80B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575DB"/>
    <w:multiLevelType w:val="hybridMultilevel"/>
    <w:tmpl w:val="2A4AD54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D2756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>
    <w:nsid w:val="49756098"/>
    <w:multiLevelType w:val="hybridMultilevel"/>
    <w:tmpl w:val="E9005F5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>
    <w:nsid w:val="4AF72C5B"/>
    <w:multiLevelType w:val="hybridMultilevel"/>
    <w:tmpl w:val="B78E4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A95CE3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3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86717"/>
    <w:multiLevelType w:val="hybridMultilevel"/>
    <w:tmpl w:val="69926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6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7">
    <w:nsid w:val="593D4AD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>
    <w:nsid w:val="5C46232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>
    <w:nsid w:val="5DFF4FB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1">
    <w:nsid w:val="662A188B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2">
    <w:nsid w:val="67C00D68"/>
    <w:multiLevelType w:val="hybridMultilevel"/>
    <w:tmpl w:val="1116B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ADA712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5">
    <w:nsid w:val="765D158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6">
    <w:nsid w:val="77AA12E5"/>
    <w:multiLevelType w:val="hybridMultilevel"/>
    <w:tmpl w:val="2A4AD54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3A2DF8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9">
    <w:nsid w:val="7C621B1B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0">
    <w:nsid w:val="7D6442E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1">
    <w:nsid w:val="7E320EB7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EC78A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25"/>
  </w:num>
  <w:num w:numId="4">
    <w:abstractNumId w:val="0"/>
  </w:num>
  <w:num w:numId="5">
    <w:abstractNumId w:val="36"/>
  </w:num>
  <w:num w:numId="6">
    <w:abstractNumId w:val="40"/>
  </w:num>
  <w:num w:numId="7">
    <w:abstractNumId w:val="2"/>
  </w:num>
  <w:num w:numId="8">
    <w:abstractNumId w:val="43"/>
  </w:num>
  <w:num w:numId="9">
    <w:abstractNumId w:val="13"/>
  </w:num>
  <w:num w:numId="10">
    <w:abstractNumId w:val="33"/>
  </w:num>
  <w:num w:numId="11">
    <w:abstractNumId w:val="51"/>
  </w:num>
  <w:num w:numId="12">
    <w:abstractNumId w:val="35"/>
  </w:num>
  <w:num w:numId="13">
    <w:abstractNumId w:val="3"/>
  </w:num>
  <w:num w:numId="14">
    <w:abstractNumId w:val="20"/>
  </w:num>
  <w:num w:numId="15">
    <w:abstractNumId w:val="28"/>
  </w:num>
  <w:num w:numId="16">
    <w:abstractNumId w:val="46"/>
  </w:num>
  <w:num w:numId="17">
    <w:abstractNumId w:val="30"/>
  </w:num>
  <w:num w:numId="18">
    <w:abstractNumId w:val="16"/>
  </w:num>
  <w:num w:numId="19">
    <w:abstractNumId w:val="22"/>
  </w:num>
  <w:num w:numId="20">
    <w:abstractNumId w:val="9"/>
  </w:num>
  <w:num w:numId="21">
    <w:abstractNumId w:val="44"/>
  </w:num>
  <w:num w:numId="22">
    <w:abstractNumId w:val="7"/>
  </w:num>
  <w:num w:numId="23">
    <w:abstractNumId w:val="49"/>
  </w:num>
  <w:num w:numId="24">
    <w:abstractNumId w:val="31"/>
  </w:num>
  <w:num w:numId="25">
    <w:abstractNumId w:val="17"/>
  </w:num>
  <w:num w:numId="26">
    <w:abstractNumId w:val="27"/>
  </w:num>
  <w:num w:numId="27">
    <w:abstractNumId w:val="50"/>
  </w:num>
  <w:num w:numId="28">
    <w:abstractNumId w:val="15"/>
  </w:num>
  <w:num w:numId="29">
    <w:abstractNumId w:val="39"/>
  </w:num>
  <w:num w:numId="30">
    <w:abstractNumId w:val="4"/>
  </w:num>
  <w:num w:numId="31">
    <w:abstractNumId w:val="26"/>
  </w:num>
  <w:num w:numId="32">
    <w:abstractNumId w:val="29"/>
  </w:num>
  <w:num w:numId="33">
    <w:abstractNumId w:val="32"/>
  </w:num>
  <w:num w:numId="34">
    <w:abstractNumId w:val="21"/>
  </w:num>
  <w:num w:numId="35">
    <w:abstractNumId w:val="45"/>
  </w:num>
  <w:num w:numId="36">
    <w:abstractNumId w:val="19"/>
  </w:num>
  <w:num w:numId="37">
    <w:abstractNumId w:val="42"/>
  </w:num>
  <w:num w:numId="38">
    <w:abstractNumId w:val="23"/>
  </w:num>
  <w:num w:numId="39">
    <w:abstractNumId w:val="38"/>
  </w:num>
  <w:num w:numId="40">
    <w:abstractNumId w:val="5"/>
  </w:num>
  <w:num w:numId="41">
    <w:abstractNumId w:val="11"/>
  </w:num>
  <w:num w:numId="42">
    <w:abstractNumId w:val="34"/>
  </w:num>
  <w:num w:numId="43">
    <w:abstractNumId w:val="48"/>
  </w:num>
  <w:num w:numId="44">
    <w:abstractNumId w:val="18"/>
  </w:num>
  <w:num w:numId="45">
    <w:abstractNumId w:val="52"/>
  </w:num>
  <w:num w:numId="46">
    <w:abstractNumId w:val="12"/>
  </w:num>
  <w:num w:numId="47">
    <w:abstractNumId w:val="41"/>
  </w:num>
  <w:num w:numId="48">
    <w:abstractNumId w:val="37"/>
  </w:num>
  <w:numIdMacAtCleanup w:val="4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372D"/>
    <w:rsid w:val="00013E41"/>
    <w:rsid w:val="00014CA2"/>
    <w:rsid w:val="00020601"/>
    <w:rsid w:val="0002129A"/>
    <w:rsid w:val="00022E7C"/>
    <w:rsid w:val="00023505"/>
    <w:rsid w:val="000242F1"/>
    <w:rsid w:val="00025693"/>
    <w:rsid w:val="000267E7"/>
    <w:rsid w:val="00032C29"/>
    <w:rsid w:val="000340E7"/>
    <w:rsid w:val="000344AE"/>
    <w:rsid w:val="000348E5"/>
    <w:rsid w:val="00041B68"/>
    <w:rsid w:val="000427AA"/>
    <w:rsid w:val="00043322"/>
    <w:rsid w:val="00045427"/>
    <w:rsid w:val="0004602B"/>
    <w:rsid w:val="00050259"/>
    <w:rsid w:val="00050FD5"/>
    <w:rsid w:val="00053037"/>
    <w:rsid w:val="000554EB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26E3"/>
    <w:rsid w:val="0007476E"/>
    <w:rsid w:val="00077B8D"/>
    <w:rsid w:val="00081C75"/>
    <w:rsid w:val="000839C9"/>
    <w:rsid w:val="000855B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7AE4"/>
    <w:rsid w:val="000A7E75"/>
    <w:rsid w:val="000B0B6C"/>
    <w:rsid w:val="000B2FE1"/>
    <w:rsid w:val="000B3674"/>
    <w:rsid w:val="000B3A70"/>
    <w:rsid w:val="000B650F"/>
    <w:rsid w:val="000C4E4B"/>
    <w:rsid w:val="000C5B07"/>
    <w:rsid w:val="000D0847"/>
    <w:rsid w:val="000D10A7"/>
    <w:rsid w:val="000D1274"/>
    <w:rsid w:val="000D2BD7"/>
    <w:rsid w:val="000D55E4"/>
    <w:rsid w:val="000D685D"/>
    <w:rsid w:val="000D6C6C"/>
    <w:rsid w:val="000D6EBE"/>
    <w:rsid w:val="000E0AD2"/>
    <w:rsid w:val="000E1B3B"/>
    <w:rsid w:val="000E2DE6"/>
    <w:rsid w:val="000E3DE9"/>
    <w:rsid w:val="000E5CE7"/>
    <w:rsid w:val="000E687C"/>
    <w:rsid w:val="000E6BD3"/>
    <w:rsid w:val="000E7463"/>
    <w:rsid w:val="000E7D30"/>
    <w:rsid w:val="000F17EE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37D5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5C0"/>
    <w:rsid w:val="00120691"/>
    <w:rsid w:val="00120A4C"/>
    <w:rsid w:val="00121EA8"/>
    <w:rsid w:val="0012379A"/>
    <w:rsid w:val="00124603"/>
    <w:rsid w:val="0012555E"/>
    <w:rsid w:val="00127FF4"/>
    <w:rsid w:val="00130502"/>
    <w:rsid w:val="00130F16"/>
    <w:rsid w:val="00131A5D"/>
    <w:rsid w:val="001329E9"/>
    <w:rsid w:val="00134C77"/>
    <w:rsid w:val="0013542C"/>
    <w:rsid w:val="001357AA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C02"/>
    <w:rsid w:val="001546F9"/>
    <w:rsid w:val="00156E31"/>
    <w:rsid w:val="001605A5"/>
    <w:rsid w:val="001607DB"/>
    <w:rsid w:val="00162DC1"/>
    <w:rsid w:val="00162EF9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91008"/>
    <w:rsid w:val="00191720"/>
    <w:rsid w:val="00192E48"/>
    <w:rsid w:val="00192F62"/>
    <w:rsid w:val="00192FCD"/>
    <w:rsid w:val="00193EF9"/>
    <w:rsid w:val="00194CD4"/>
    <w:rsid w:val="00197339"/>
    <w:rsid w:val="00197A86"/>
    <w:rsid w:val="001A0588"/>
    <w:rsid w:val="001A058F"/>
    <w:rsid w:val="001A670B"/>
    <w:rsid w:val="001A6745"/>
    <w:rsid w:val="001A76CF"/>
    <w:rsid w:val="001A7B98"/>
    <w:rsid w:val="001B0283"/>
    <w:rsid w:val="001B3EE0"/>
    <w:rsid w:val="001B6910"/>
    <w:rsid w:val="001B794F"/>
    <w:rsid w:val="001B7A33"/>
    <w:rsid w:val="001B7E0F"/>
    <w:rsid w:val="001C2633"/>
    <w:rsid w:val="001C689E"/>
    <w:rsid w:val="001C7F3C"/>
    <w:rsid w:val="001D005A"/>
    <w:rsid w:val="001D0EC1"/>
    <w:rsid w:val="001D403B"/>
    <w:rsid w:val="001D4A29"/>
    <w:rsid w:val="001D5782"/>
    <w:rsid w:val="001D592B"/>
    <w:rsid w:val="001D7E21"/>
    <w:rsid w:val="001E22E1"/>
    <w:rsid w:val="001E3297"/>
    <w:rsid w:val="001E48E7"/>
    <w:rsid w:val="001E592F"/>
    <w:rsid w:val="001E5DD3"/>
    <w:rsid w:val="001E6B62"/>
    <w:rsid w:val="001E7D9A"/>
    <w:rsid w:val="001F00C3"/>
    <w:rsid w:val="001F1637"/>
    <w:rsid w:val="001F26C8"/>
    <w:rsid w:val="001F2832"/>
    <w:rsid w:val="001F3685"/>
    <w:rsid w:val="001F4514"/>
    <w:rsid w:val="001F6C29"/>
    <w:rsid w:val="0020023F"/>
    <w:rsid w:val="0020112F"/>
    <w:rsid w:val="00202570"/>
    <w:rsid w:val="00205736"/>
    <w:rsid w:val="00206325"/>
    <w:rsid w:val="00206389"/>
    <w:rsid w:val="002103EF"/>
    <w:rsid w:val="00211159"/>
    <w:rsid w:val="00212955"/>
    <w:rsid w:val="002129C0"/>
    <w:rsid w:val="00212A66"/>
    <w:rsid w:val="00212E91"/>
    <w:rsid w:val="0021338E"/>
    <w:rsid w:val="002133D0"/>
    <w:rsid w:val="0021565A"/>
    <w:rsid w:val="00217F87"/>
    <w:rsid w:val="00220206"/>
    <w:rsid w:val="002206FA"/>
    <w:rsid w:val="002212FB"/>
    <w:rsid w:val="00221675"/>
    <w:rsid w:val="00221EA5"/>
    <w:rsid w:val="002233BA"/>
    <w:rsid w:val="0022441D"/>
    <w:rsid w:val="00226127"/>
    <w:rsid w:val="002271B8"/>
    <w:rsid w:val="0023026A"/>
    <w:rsid w:val="00231D5E"/>
    <w:rsid w:val="00232697"/>
    <w:rsid w:val="00232F2C"/>
    <w:rsid w:val="00234A46"/>
    <w:rsid w:val="002358DC"/>
    <w:rsid w:val="002367FA"/>
    <w:rsid w:val="00240359"/>
    <w:rsid w:val="002405A2"/>
    <w:rsid w:val="002408A7"/>
    <w:rsid w:val="00240C64"/>
    <w:rsid w:val="00244F22"/>
    <w:rsid w:val="002468B0"/>
    <w:rsid w:val="00250C91"/>
    <w:rsid w:val="0025166C"/>
    <w:rsid w:val="002519DA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80751"/>
    <w:rsid w:val="00280962"/>
    <w:rsid w:val="00281227"/>
    <w:rsid w:val="00281757"/>
    <w:rsid w:val="002842CE"/>
    <w:rsid w:val="00284A26"/>
    <w:rsid w:val="002903F2"/>
    <w:rsid w:val="00290514"/>
    <w:rsid w:val="002911B5"/>
    <w:rsid w:val="00291611"/>
    <w:rsid w:val="0029167C"/>
    <w:rsid w:val="00292D4B"/>
    <w:rsid w:val="002936BA"/>
    <w:rsid w:val="00293A4E"/>
    <w:rsid w:val="002957C3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3AC1"/>
    <w:rsid w:val="002B3B88"/>
    <w:rsid w:val="002B4029"/>
    <w:rsid w:val="002B4E25"/>
    <w:rsid w:val="002B5D24"/>
    <w:rsid w:val="002B758D"/>
    <w:rsid w:val="002C0762"/>
    <w:rsid w:val="002C12D9"/>
    <w:rsid w:val="002C130C"/>
    <w:rsid w:val="002C1893"/>
    <w:rsid w:val="002C483F"/>
    <w:rsid w:val="002C54DD"/>
    <w:rsid w:val="002C5EBD"/>
    <w:rsid w:val="002C61A7"/>
    <w:rsid w:val="002C63B8"/>
    <w:rsid w:val="002C677E"/>
    <w:rsid w:val="002D1365"/>
    <w:rsid w:val="002D1569"/>
    <w:rsid w:val="002D2861"/>
    <w:rsid w:val="002D3C54"/>
    <w:rsid w:val="002D4282"/>
    <w:rsid w:val="002D54B6"/>
    <w:rsid w:val="002D67D2"/>
    <w:rsid w:val="002D67E5"/>
    <w:rsid w:val="002D703A"/>
    <w:rsid w:val="002D75B7"/>
    <w:rsid w:val="002D7CBA"/>
    <w:rsid w:val="002E24C4"/>
    <w:rsid w:val="002E3A81"/>
    <w:rsid w:val="002E4907"/>
    <w:rsid w:val="002E55D2"/>
    <w:rsid w:val="002E695D"/>
    <w:rsid w:val="002E6ABC"/>
    <w:rsid w:val="002F0091"/>
    <w:rsid w:val="002F01AA"/>
    <w:rsid w:val="002F105A"/>
    <w:rsid w:val="002F17E2"/>
    <w:rsid w:val="002F2A65"/>
    <w:rsid w:val="002F46A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65BF"/>
    <w:rsid w:val="00307F7E"/>
    <w:rsid w:val="003119DC"/>
    <w:rsid w:val="0031250B"/>
    <w:rsid w:val="00313DF4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6228"/>
    <w:rsid w:val="00327019"/>
    <w:rsid w:val="0033254A"/>
    <w:rsid w:val="00332A8A"/>
    <w:rsid w:val="003336C2"/>
    <w:rsid w:val="00333EE9"/>
    <w:rsid w:val="00335E89"/>
    <w:rsid w:val="00337EC8"/>
    <w:rsid w:val="00340DFA"/>
    <w:rsid w:val="0034171C"/>
    <w:rsid w:val="00341D49"/>
    <w:rsid w:val="00341E67"/>
    <w:rsid w:val="00342BDA"/>
    <w:rsid w:val="0034311B"/>
    <w:rsid w:val="0034564C"/>
    <w:rsid w:val="00345DD9"/>
    <w:rsid w:val="00346370"/>
    <w:rsid w:val="00346D99"/>
    <w:rsid w:val="00350010"/>
    <w:rsid w:val="0035136A"/>
    <w:rsid w:val="003519AE"/>
    <w:rsid w:val="00351B3E"/>
    <w:rsid w:val="00351D08"/>
    <w:rsid w:val="003563CF"/>
    <w:rsid w:val="00356609"/>
    <w:rsid w:val="00361AB0"/>
    <w:rsid w:val="00362165"/>
    <w:rsid w:val="003621D7"/>
    <w:rsid w:val="00362C9A"/>
    <w:rsid w:val="0036305E"/>
    <w:rsid w:val="00363973"/>
    <w:rsid w:val="00364E47"/>
    <w:rsid w:val="0036537A"/>
    <w:rsid w:val="00365A47"/>
    <w:rsid w:val="00366ACD"/>
    <w:rsid w:val="00366DD4"/>
    <w:rsid w:val="00373C10"/>
    <w:rsid w:val="003742E3"/>
    <w:rsid w:val="003744D4"/>
    <w:rsid w:val="003804C7"/>
    <w:rsid w:val="00380BBE"/>
    <w:rsid w:val="00381A29"/>
    <w:rsid w:val="00381BCE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1137"/>
    <w:rsid w:val="003A3ACA"/>
    <w:rsid w:val="003A4244"/>
    <w:rsid w:val="003A6EC5"/>
    <w:rsid w:val="003B2F2C"/>
    <w:rsid w:val="003B4BCA"/>
    <w:rsid w:val="003B4E58"/>
    <w:rsid w:val="003B5EE3"/>
    <w:rsid w:val="003B5FFB"/>
    <w:rsid w:val="003B6362"/>
    <w:rsid w:val="003B64AF"/>
    <w:rsid w:val="003C0542"/>
    <w:rsid w:val="003C1F9C"/>
    <w:rsid w:val="003C208B"/>
    <w:rsid w:val="003C3CF9"/>
    <w:rsid w:val="003C456A"/>
    <w:rsid w:val="003C71CA"/>
    <w:rsid w:val="003C7228"/>
    <w:rsid w:val="003C7D98"/>
    <w:rsid w:val="003D07E1"/>
    <w:rsid w:val="003D0AC3"/>
    <w:rsid w:val="003D0ACD"/>
    <w:rsid w:val="003D1833"/>
    <w:rsid w:val="003D2C6E"/>
    <w:rsid w:val="003D39F6"/>
    <w:rsid w:val="003D5853"/>
    <w:rsid w:val="003D5B1C"/>
    <w:rsid w:val="003D6FEE"/>
    <w:rsid w:val="003D7667"/>
    <w:rsid w:val="003E2B5E"/>
    <w:rsid w:val="003E3A28"/>
    <w:rsid w:val="003E5188"/>
    <w:rsid w:val="003E6C44"/>
    <w:rsid w:val="003E70E7"/>
    <w:rsid w:val="003E773D"/>
    <w:rsid w:val="003F04DD"/>
    <w:rsid w:val="003F23AA"/>
    <w:rsid w:val="003F3BBD"/>
    <w:rsid w:val="003F4545"/>
    <w:rsid w:val="003F5C93"/>
    <w:rsid w:val="003F6A41"/>
    <w:rsid w:val="003F6DE7"/>
    <w:rsid w:val="003F7EB7"/>
    <w:rsid w:val="00401774"/>
    <w:rsid w:val="004050AF"/>
    <w:rsid w:val="00406B7A"/>
    <w:rsid w:val="00406CC8"/>
    <w:rsid w:val="00411BAB"/>
    <w:rsid w:val="00411CD2"/>
    <w:rsid w:val="00411FB0"/>
    <w:rsid w:val="00413744"/>
    <w:rsid w:val="00415C2F"/>
    <w:rsid w:val="0041600E"/>
    <w:rsid w:val="004172E4"/>
    <w:rsid w:val="00420BE4"/>
    <w:rsid w:val="00420C67"/>
    <w:rsid w:val="00422FBC"/>
    <w:rsid w:val="0042430D"/>
    <w:rsid w:val="0042463C"/>
    <w:rsid w:val="00431C9E"/>
    <w:rsid w:val="00433219"/>
    <w:rsid w:val="00436418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4637"/>
    <w:rsid w:val="00447200"/>
    <w:rsid w:val="0045082D"/>
    <w:rsid w:val="00451266"/>
    <w:rsid w:val="00451357"/>
    <w:rsid w:val="00451625"/>
    <w:rsid w:val="0045228D"/>
    <w:rsid w:val="004525EC"/>
    <w:rsid w:val="00454680"/>
    <w:rsid w:val="00454ADF"/>
    <w:rsid w:val="004560AA"/>
    <w:rsid w:val="004563C0"/>
    <w:rsid w:val="00457CF4"/>
    <w:rsid w:val="00460268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305"/>
    <w:rsid w:val="00491026"/>
    <w:rsid w:val="00491993"/>
    <w:rsid w:val="00491B3E"/>
    <w:rsid w:val="004954CC"/>
    <w:rsid w:val="00495A31"/>
    <w:rsid w:val="00495B1B"/>
    <w:rsid w:val="0049681A"/>
    <w:rsid w:val="004A00B7"/>
    <w:rsid w:val="004A2257"/>
    <w:rsid w:val="004A27B6"/>
    <w:rsid w:val="004A37A8"/>
    <w:rsid w:val="004A3A1B"/>
    <w:rsid w:val="004A6496"/>
    <w:rsid w:val="004B30EA"/>
    <w:rsid w:val="004B44D7"/>
    <w:rsid w:val="004B47A9"/>
    <w:rsid w:val="004B503A"/>
    <w:rsid w:val="004C0A03"/>
    <w:rsid w:val="004C134E"/>
    <w:rsid w:val="004C1B8C"/>
    <w:rsid w:val="004C3D16"/>
    <w:rsid w:val="004C3F3D"/>
    <w:rsid w:val="004C61EE"/>
    <w:rsid w:val="004C7F1F"/>
    <w:rsid w:val="004D00EF"/>
    <w:rsid w:val="004D1092"/>
    <w:rsid w:val="004D5BA8"/>
    <w:rsid w:val="004D72F9"/>
    <w:rsid w:val="004E0705"/>
    <w:rsid w:val="004E096E"/>
    <w:rsid w:val="004E0C1C"/>
    <w:rsid w:val="004E0F94"/>
    <w:rsid w:val="004E301B"/>
    <w:rsid w:val="004E4461"/>
    <w:rsid w:val="004E4A54"/>
    <w:rsid w:val="004E776A"/>
    <w:rsid w:val="004F2C7A"/>
    <w:rsid w:val="004F318A"/>
    <w:rsid w:val="004F3696"/>
    <w:rsid w:val="004F3E41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7220"/>
    <w:rsid w:val="005177E6"/>
    <w:rsid w:val="00517FA8"/>
    <w:rsid w:val="00521B5D"/>
    <w:rsid w:val="00522678"/>
    <w:rsid w:val="00525A3E"/>
    <w:rsid w:val="00526228"/>
    <w:rsid w:val="00526F45"/>
    <w:rsid w:val="00531077"/>
    <w:rsid w:val="00531C90"/>
    <w:rsid w:val="00535F2B"/>
    <w:rsid w:val="00540FC2"/>
    <w:rsid w:val="00541898"/>
    <w:rsid w:val="00542BB1"/>
    <w:rsid w:val="00545727"/>
    <w:rsid w:val="0054583D"/>
    <w:rsid w:val="005461D6"/>
    <w:rsid w:val="00546A27"/>
    <w:rsid w:val="00546CD0"/>
    <w:rsid w:val="005510EA"/>
    <w:rsid w:val="00551D6E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ED3"/>
    <w:rsid w:val="00566F1D"/>
    <w:rsid w:val="00567A9D"/>
    <w:rsid w:val="00571660"/>
    <w:rsid w:val="00572382"/>
    <w:rsid w:val="005730F7"/>
    <w:rsid w:val="005763E2"/>
    <w:rsid w:val="005772D2"/>
    <w:rsid w:val="005776D0"/>
    <w:rsid w:val="00581B09"/>
    <w:rsid w:val="005843E5"/>
    <w:rsid w:val="00584419"/>
    <w:rsid w:val="005858E6"/>
    <w:rsid w:val="00585D71"/>
    <w:rsid w:val="00587101"/>
    <w:rsid w:val="005874AF"/>
    <w:rsid w:val="00591384"/>
    <w:rsid w:val="00591776"/>
    <w:rsid w:val="00591782"/>
    <w:rsid w:val="00594D30"/>
    <w:rsid w:val="005953A9"/>
    <w:rsid w:val="0059567A"/>
    <w:rsid w:val="00596D6D"/>
    <w:rsid w:val="005974D8"/>
    <w:rsid w:val="005A170C"/>
    <w:rsid w:val="005A24F9"/>
    <w:rsid w:val="005A4FE7"/>
    <w:rsid w:val="005A5F28"/>
    <w:rsid w:val="005A672A"/>
    <w:rsid w:val="005A7612"/>
    <w:rsid w:val="005B0E87"/>
    <w:rsid w:val="005B365E"/>
    <w:rsid w:val="005B598F"/>
    <w:rsid w:val="005C3263"/>
    <w:rsid w:val="005C370A"/>
    <w:rsid w:val="005C4F64"/>
    <w:rsid w:val="005C5F93"/>
    <w:rsid w:val="005C6786"/>
    <w:rsid w:val="005D18C5"/>
    <w:rsid w:val="005D266B"/>
    <w:rsid w:val="005D3DFE"/>
    <w:rsid w:val="005D4ED6"/>
    <w:rsid w:val="005D553F"/>
    <w:rsid w:val="005E089B"/>
    <w:rsid w:val="005E130A"/>
    <w:rsid w:val="005E1EF9"/>
    <w:rsid w:val="005E2D03"/>
    <w:rsid w:val="005E3B03"/>
    <w:rsid w:val="005F40EF"/>
    <w:rsid w:val="005F67BA"/>
    <w:rsid w:val="005F7089"/>
    <w:rsid w:val="0060147C"/>
    <w:rsid w:val="0060148B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539D"/>
    <w:rsid w:val="00636320"/>
    <w:rsid w:val="006364E9"/>
    <w:rsid w:val="0063697E"/>
    <w:rsid w:val="0063712A"/>
    <w:rsid w:val="006411FD"/>
    <w:rsid w:val="00641334"/>
    <w:rsid w:val="00641A45"/>
    <w:rsid w:val="006427A8"/>
    <w:rsid w:val="00645C05"/>
    <w:rsid w:val="00646B70"/>
    <w:rsid w:val="006476C3"/>
    <w:rsid w:val="0065193E"/>
    <w:rsid w:val="0065319B"/>
    <w:rsid w:val="00653ADD"/>
    <w:rsid w:val="0065483F"/>
    <w:rsid w:val="006554A0"/>
    <w:rsid w:val="006556C2"/>
    <w:rsid w:val="006562F8"/>
    <w:rsid w:val="00657835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80271"/>
    <w:rsid w:val="006805A2"/>
    <w:rsid w:val="00681B1C"/>
    <w:rsid w:val="0068217C"/>
    <w:rsid w:val="00682C8F"/>
    <w:rsid w:val="00682E18"/>
    <w:rsid w:val="00685371"/>
    <w:rsid w:val="00686994"/>
    <w:rsid w:val="00687B11"/>
    <w:rsid w:val="006903DC"/>
    <w:rsid w:val="006908ED"/>
    <w:rsid w:val="006917F6"/>
    <w:rsid w:val="00691940"/>
    <w:rsid w:val="00693672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B1362"/>
    <w:rsid w:val="006B36FE"/>
    <w:rsid w:val="006B3CB9"/>
    <w:rsid w:val="006B4512"/>
    <w:rsid w:val="006B48A4"/>
    <w:rsid w:val="006B6EFE"/>
    <w:rsid w:val="006C0E1F"/>
    <w:rsid w:val="006C16FE"/>
    <w:rsid w:val="006C1FB0"/>
    <w:rsid w:val="006C287D"/>
    <w:rsid w:val="006C2F38"/>
    <w:rsid w:val="006C4561"/>
    <w:rsid w:val="006C5335"/>
    <w:rsid w:val="006C5C3F"/>
    <w:rsid w:val="006C63B9"/>
    <w:rsid w:val="006C74BA"/>
    <w:rsid w:val="006D210B"/>
    <w:rsid w:val="006D280B"/>
    <w:rsid w:val="006D2E77"/>
    <w:rsid w:val="006D3BC5"/>
    <w:rsid w:val="006D4442"/>
    <w:rsid w:val="006D4DC4"/>
    <w:rsid w:val="006D570F"/>
    <w:rsid w:val="006E01A7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1F0"/>
    <w:rsid w:val="006F7FEA"/>
    <w:rsid w:val="00700160"/>
    <w:rsid w:val="007006A8"/>
    <w:rsid w:val="00700BC1"/>
    <w:rsid w:val="00701A6F"/>
    <w:rsid w:val="00702332"/>
    <w:rsid w:val="00702D70"/>
    <w:rsid w:val="007033A8"/>
    <w:rsid w:val="00706064"/>
    <w:rsid w:val="00706399"/>
    <w:rsid w:val="00706A91"/>
    <w:rsid w:val="00706F55"/>
    <w:rsid w:val="00707041"/>
    <w:rsid w:val="007100F6"/>
    <w:rsid w:val="00710B91"/>
    <w:rsid w:val="007123B5"/>
    <w:rsid w:val="007137F7"/>
    <w:rsid w:val="00713F60"/>
    <w:rsid w:val="0071423C"/>
    <w:rsid w:val="0071617C"/>
    <w:rsid w:val="00716E58"/>
    <w:rsid w:val="00720410"/>
    <w:rsid w:val="00721521"/>
    <w:rsid w:val="00721BA0"/>
    <w:rsid w:val="0072202A"/>
    <w:rsid w:val="0072282B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3F55"/>
    <w:rsid w:val="007366E8"/>
    <w:rsid w:val="007379D4"/>
    <w:rsid w:val="00737B7C"/>
    <w:rsid w:val="00741A50"/>
    <w:rsid w:val="007423E2"/>
    <w:rsid w:val="0074348C"/>
    <w:rsid w:val="00745ABB"/>
    <w:rsid w:val="00750466"/>
    <w:rsid w:val="00750A73"/>
    <w:rsid w:val="00750D0B"/>
    <w:rsid w:val="00751228"/>
    <w:rsid w:val="00752BBD"/>
    <w:rsid w:val="0075566D"/>
    <w:rsid w:val="0075749C"/>
    <w:rsid w:val="00757F52"/>
    <w:rsid w:val="0076233E"/>
    <w:rsid w:val="00763D5F"/>
    <w:rsid w:val="00764685"/>
    <w:rsid w:val="00765647"/>
    <w:rsid w:val="00767195"/>
    <w:rsid w:val="00770985"/>
    <w:rsid w:val="00770EE2"/>
    <w:rsid w:val="00773BDC"/>
    <w:rsid w:val="007747EE"/>
    <w:rsid w:val="007748F3"/>
    <w:rsid w:val="007759A8"/>
    <w:rsid w:val="00776BAA"/>
    <w:rsid w:val="00780970"/>
    <w:rsid w:val="00781B4B"/>
    <w:rsid w:val="00781B6F"/>
    <w:rsid w:val="00781E74"/>
    <w:rsid w:val="0078364E"/>
    <w:rsid w:val="0078394E"/>
    <w:rsid w:val="00784125"/>
    <w:rsid w:val="00784A67"/>
    <w:rsid w:val="00785E5C"/>
    <w:rsid w:val="00786058"/>
    <w:rsid w:val="00787D7C"/>
    <w:rsid w:val="007903A1"/>
    <w:rsid w:val="007906D0"/>
    <w:rsid w:val="00794846"/>
    <w:rsid w:val="00794F8D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4C5"/>
    <w:rsid w:val="007B1D97"/>
    <w:rsid w:val="007B3881"/>
    <w:rsid w:val="007B6C68"/>
    <w:rsid w:val="007B7738"/>
    <w:rsid w:val="007B7EE7"/>
    <w:rsid w:val="007C06F2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7D88"/>
    <w:rsid w:val="007E1071"/>
    <w:rsid w:val="007E20D2"/>
    <w:rsid w:val="007E27EB"/>
    <w:rsid w:val="007E2C7E"/>
    <w:rsid w:val="007E6DD2"/>
    <w:rsid w:val="007E7D01"/>
    <w:rsid w:val="007F09CD"/>
    <w:rsid w:val="007F0CF7"/>
    <w:rsid w:val="007F1C7B"/>
    <w:rsid w:val="007F2518"/>
    <w:rsid w:val="007F2E61"/>
    <w:rsid w:val="007F3D73"/>
    <w:rsid w:val="007F4BFE"/>
    <w:rsid w:val="007F778E"/>
    <w:rsid w:val="007F7E9E"/>
    <w:rsid w:val="0080110C"/>
    <w:rsid w:val="008025EC"/>
    <w:rsid w:val="00802F6F"/>
    <w:rsid w:val="008041E5"/>
    <w:rsid w:val="008050DD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23A1"/>
    <w:rsid w:val="00822A8D"/>
    <w:rsid w:val="00826F51"/>
    <w:rsid w:val="008273CB"/>
    <w:rsid w:val="008315FB"/>
    <w:rsid w:val="00831DCF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4834"/>
    <w:rsid w:val="00855DDB"/>
    <w:rsid w:val="00855EF7"/>
    <w:rsid w:val="00857D52"/>
    <w:rsid w:val="0086042C"/>
    <w:rsid w:val="008638B6"/>
    <w:rsid w:val="00864A51"/>
    <w:rsid w:val="00864D19"/>
    <w:rsid w:val="00865E13"/>
    <w:rsid w:val="008661A3"/>
    <w:rsid w:val="00866CF9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62E1"/>
    <w:rsid w:val="00877B3F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62FB"/>
    <w:rsid w:val="008A73AF"/>
    <w:rsid w:val="008A7DAF"/>
    <w:rsid w:val="008A7E02"/>
    <w:rsid w:val="008B09A9"/>
    <w:rsid w:val="008B14E6"/>
    <w:rsid w:val="008B1F33"/>
    <w:rsid w:val="008B3AC6"/>
    <w:rsid w:val="008B42DD"/>
    <w:rsid w:val="008B66F5"/>
    <w:rsid w:val="008B78AA"/>
    <w:rsid w:val="008C0D01"/>
    <w:rsid w:val="008C1021"/>
    <w:rsid w:val="008C12BA"/>
    <w:rsid w:val="008C178B"/>
    <w:rsid w:val="008C1C28"/>
    <w:rsid w:val="008C29DC"/>
    <w:rsid w:val="008C30BA"/>
    <w:rsid w:val="008C3977"/>
    <w:rsid w:val="008C4D46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C1B"/>
    <w:rsid w:val="008D7007"/>
    <w:rsid w:val="008D7F15"/>
    <w:rsid w:val="008E09B8"/>
    <w:rsid w:val="008E33F9"/>
    <w:rsid w:val="008E7A91"/>
    <w:rsid w:val="008E7C06"/>
    <w:rsid w:val="008E7CB3"/>
    <w:rsid w:val="008F06CE"/>
    <w:rsid w:val="008F15B2"/>
    <w:rsid w:val="008F245A"/>
    <w:rsid w:val="008F2616"/>
    <w:rsid w:val="008F3269"/>
    <w:rsid w:val="008F572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4F9E"/>
    <w:rsid w:val="00915BB1"/>
    <w:rsid w:val="0091619E"/>
    <w:rsid w:val="00916312"/>
    <w:rsid w:val="00916979"/>
    <w:rsid w:val="009204F1"/>
    <w:rsid w:val="00921286"/>
    <w:rsid w:val="00921F8D"/>
    <w:rsid w:val="00922D0D"/>
    <w:rsid w:val="00922DF7"/>
    <w:rsid w:val="009232A4"/>
    <w:rsid w:val="0092356D"/>
    <w:rsid w:val="00932F9C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3FCC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601C"/>
    <w:rsid w:val="009666B0"/>
    <w:rsid w:val="00966866"/>
    <w:rsid w:val="009674AF"/>
    <w:rsid w:val="00970CBE"/>
    <w:rsid w:val="009712EB"/>
    <w:rsid w:val="00971BCB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4084"/>
    <w:rsid w:val="009845D9"/>
    <w:rsid w:val="0098478D"/>
    <w:rsid w:val="009864FD"/>
    <w:rsid w:val="0098717D"/>
    <w:rsid w:val="009877F8"/>
    <w:rsid w:val="00987813"/>
    <w:rsid w:val="00993EEB"/>
    <w:rsid w:val="00994F4E"/>
    <w:rsid w:val="0099605D"/>
    <w:rsid w:val="0099716D"/>
    <w:rsid w:val="009A04B9"/>
    <w:rsid w:val="009A0A98"/>
    <w:rsid w:val="009A3229"/>
    <w:rsid w:val="009A334F"/>
    <w:rsid w:val="009A3FFF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AF4"/>
    <w:rsid w:val="009C4A12"/>
    <w:rsid w:val="009C6087"/>
    <w:rsid w:val="009C61EB"/>
    <w:rsid w:val="009C7313"/>
    <w:rsid w:val="009C7791"/>
    <w:rsid w:val="009D50CE"/>
    <w:rsid w:val="009D6C47"/>
    <w:rsid w:val="009E073A"/>
    <w:rsid w:val="009E2312"/>
    <w:rsid w:val="009E3250"/>
    <w:rsid w:val="009E4011"/>
    <w:rsid w:val="009E4494"/>
    <w:rsid w:val="009E5AD5"/>
    <w:rsid w:val="009F0074"/>
    <w:rsid w:val="009F0DDA"/>
    <w:rsid w:val="009F0EA3"/>
    <w:rsid w:val="009F39F4"/>
    <w:rsid w:val="009F3D81"/>
    <w:rsid w:val="009F509B"/>
    <w:rsid w:val="009F56C1"/>
    <w:rsid w:val="009F5BEF"/>
    <w:rsid w:val="009F680F"/>
    <w:rsid w:val="009F7B6A"/>
    <w:rsid w:val="00A011BF"/>
    <w:rsid w:val="00A04135"/>
    <w:rsid w:val="00A044ED"/>
    <w:rsid w:val="00A04563"/>
    <w:rsid w:val="00A0484F"/>
    <w:rsid w:val="00A04EFC"/>
    <w:rsid w:val="00A0636C"/>
    <w:rsid w:val="00A110C8"/>
    <w:rsid w:val="00A11D9B"/>
    <w:rsid w:val="00A179F6"/>
    <w:rsid w:val="00A22A66"/>
    <w:rsid w:val="00A25167"/>
    <w:rsid w:val="00A25282"/>
    <w:rsid w:val="00A25A44"/>
    <w:rsid w:val="00A25C25"/>
    <w:rsid w:val="00A26158"/>
    <w:rsid w:val="00A31963"/>
    <w:rsid w:val="00A376D5"/>
    <w:rsid w:val="00A42305"/>
    <w:rsid w:val="00A43CF9"/>
    <w:rsid w:val="00A4414B"/>
    <w:rsid w:val="00A45F52"/>
    <w:rsid w:val="00A46190"/>
    <w:rsid w:val="00A47A41"/>
    <w:rsid w:val="00A508E0"/>
    <w:rsid w:val="00A511F2"/>
    <w:rsid w:val="00A51C47"/>
    <w:rsid w:val="00A51D74"/>
    <w:rsid w:val="00A52F7B"/>
    <w:rsid w:val="00A53BEB"/>
    <w:rsid w:val="00A53EA2"/>
    <w:rsid w:val="00A54540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15E5"/>
    <w:rsid w:val="00A61656"/>
    <w:rsid w:val="00A6200E"/>
    <w:rsid w:val="00A643A9"/>
    <w:rsid w:val="00A643C9"/>
    <w:rsid w:val="00A65364"/>
    <w:rsid w:val="00A6661E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80C2B"/>
    <w:rsid w:val="00A8249B"/>
    <w:rsid w:val="00A82B8B"/>
    <w:rsid w:val="00A84D69"/>
    <w:rsid w:val="00A85B44"/>
    <w:rsid w:val="00A861D1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4977"/>
    <w:rsid w:val="00AA6F8C"/>
    <w:rsid w:val="00AA7BB7"/>
    <w:rsid w:val="00AB4B29"/>
    <w:rsid w:val="00AB4C1B"/>
    <w:rsid w:val="00AB4EDD"/>
    <w:rsid w:val="00AB533F"/>
    <w:rsid w:val="00AB6F6C"/>
    <w:rsid w:val="00AB7691"/>
    <w:rsid w:val="00AC144C"/>
    <w:rsid w:val="00AC4A89"/>
    <w:rsid w:val="00AC5A54"/>
    <w:rsid w:val="00AC5C81"/>
    <w:rsid w:val="00AC6048"/>
    <w:rsid w:val="00AC6062"/>
    <w:rsid w:val="00AC795B"/>
    <w:rsid w:val="00AD07A4"/>
    <w:rsid w:val="00AD1A6E"/>
    <w:rsid w:val="00AD3D93"/>
    <w:rsid w:val="00AD6694"/>
    <w:rsid w:val="00AD6FF8"/>
    <w:rsid w:val="00AD7B6F"/>
    <w:rsid w:val="00AE063C"/>
    <w:rsid w:val="00AE08B9"/>
    <w:rsid w:val="00AE131F"/>
    <w:rsid w:val="00AE18C0"/>
    <w:rsid w:val="00AE2EA7"/>
    <w:rsid w:val="00AE3B3C"/>
    <w:rsid w:val="00AE47EF"/>
    <w:rsid w:val="00AE515B"/>
    <w:rsid w:val="00AE5F66"/>
    <w:rsid w:val="00AF14C6"/>
    <w:rsid w:val="00AF2D05"/>
    <w:rsid w:val="00AF31A0"/>
    <w:rsid w:val="00AF4C86"/>
    <w:rsid w:val="00AF6A06"/>
    <w:rsid w:val="00AF6ECD"/>
    <w:rsid w:val="00B02F91"/>
    <w:rsid w:val="00B06B3A"/>
    <w:rsid w:val="00B1058D"/>
    <w:rsid w:val="00B11FAD"/>
    <w:rsid w:val="00B146A7"/>
    <w:rsid w:val="00B14B51"/>
    <w:rsid w:val="00B15B33"/>
    <w:rsid w:val="00B21424"/>
    <w:rsid w:val="00B23F7F"/>
    <w:rsid w:val="00B24E19"/>
    <w:rsid w:val="00B2510D"/>
    <w:rsid w:val="00B254A6"/>
    <w:rsid w:val="00B300FF"/>
    <w:rsid w:val="00B31679"/>
    <w:rsid w:val="00B32026"/>
    <w:rsid w:val="00B32E10"/>
    <w:rsid w:val="00B3375B"/>
    <w:rsid w:val="00B33CC1"/>
    <w:rsid w:val="00B33FF1"/>
    <w:rsid w:val="00B34973"/>
    <w:rsid w:val="00B3506A"/>
    <w:rsid w:val="00B36211"/>
    <w:rsid w:val="00B36AAC"/>
    <w:rsid w:val="00B44680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3A67"/>
    <w:rsid w:val="00B67495"/>
    <w:rsid w:val="00B70709"/>
    <w:rsid w:val="00B712AD"/>
    <w:rsid w:val="00B71576"/>
    <w:rsid w:val="00B71DD3"/>
    <w:rsid w:val="00B74131"/>
    <w:rsid w:val="00B766DF"/>
    <w:rsid w:val="00B76F56"/>
    <w:rsid w:val="00B77400"/>
    <w:rsid w:val="00B77DC7"/>
    <w:rsid w:val="00B806E8"/>
    <w:rsid w:val="00B8150B"/>
    <w:rsid w:val="00B8187B"/>
    <w:rsid w:val="00B87323"/>
    <w:rsid w:val="00B87696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6014"/>
    <w:rsid w:val="00BA692D"/>
    <w:rsid w:val="00BA7748"/>
    <w:rsid w:val="00BA7CDD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16C"/>
    <w:rsid w:val="00BC3357"/>
    <w:rsid w:val="00BC34D2"/>
    <w:rsid w:val="00BC4973"/>
    <w:rsid w:val="00BC50E8"/>
    <w:rsid w:val="00BC57AA"/>
    <w:rsid w:val="00BC5E6C"/>
    <w:rsid w:val="00BD056F"/>
    <w:rsid w:val="00BD08EC"/>
    <w:rsid w:val="00BD0980"/>
    <w:rsid w:val="00BD12BC"/>
    <w:rsid w:val="00BD3A3E"/>
    <w:rsid w:val="00BD45C8"/>
    <w:rsid w:val="00BE1B1C"/>
    <w:rsid w:val="00BE2FD6"/>
    <w:rsid w:val="00BE38BC"/>
    <w:rsid w:val="00BE43BA"/>
    <w:rsid w:val="00BE5269"/>
    <w:rsid w:val="00BE6BA0"/>
    <w:rsid w:val="00BE73F0"/>
    <w:rsid w:val="00BE7B4E"/>
    <w:rsid w:val="00BF4174"/>
    <w:rsid w:val="00BF5585"/>
    <w:rsid w:val="00BF5A23"/>
    <w:rsid w:val="00BF5B6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365D"/>
    <w:rsid w:val="00C14213"/>
    <w:rsid w:val="00C17F4D"/>
    <w:rsid w:val="00C20837"/>
    <w:rsid w:val="00C21409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1A68"/>
    <w:rsid w:val="00C52F12"/>
    <w:rsid w:val="00C54307"/>
    <w:rsid w:val="00C54E83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4549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757"/>
    <w:rsid w:val="00C95A3A"/>
    <w:rsid w:val="00C9663E"/>
    <w:rsid w:val="00CA1381"/>
    <w:rsid w:val="00CA1DE6"/>
    <w:rsid w:val="00CA235E"/>
    <w:rsid w:val="00CA2F7C"/>
    <w:rsid w:val="00CA2FBE"/>
    <w:rsid w:val="00CA3110"/>
    <w:rsid w:val="00CA3731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37C3"/>
    <w:rsid w:val="00CC4AFA"/>
    <w:rsid w:val="00CC5861"/>
    <w:rsid w:val="00CC594E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028"/>
    <w:rsid w:val="00CF31D0"/>
    <w:rsid w:val="00CF3498"/>
    <w:rsid w:val="00CF436E"/>
    <w:rsid w:val="00CF485B"/>
    <w:rsid w:val="00CF5891"/>
    <w:rsid w:val="00CF627B"/>
    <w:rsid w:val="00D005A8"/>
    <w:rsid w:val="00D04482"/>
    <w:rsid w:val="00D04AF9"/>
    <w:rsid w:val="00D04C7E"/>
    <w:rsid w:val="00D04E27"/>
    <w:rsid w:val="00D05EAE"/>
    <w:rsid w:val="00D07741"/>
    <w:rsid w:val="00D079CC"/>
    <w:rsid w:val="00D116B6"/>
    <w:rsid w:val="00D128B0"/>
    <w:rsid w:val="00D15832"/>
    <w:rsid w:val="00D15E6E"/>
    <w:rsid w:val="00D16FD1"/>
    <w:rsid w:val="00D21A28"/>
    <w:rsid w:val="00D22CA2"/>
    <w:rsid w:val="00D243BB"/>
    <w:rsid w:val="00D250E5"/>
    <w:rsid w:val="00D25B95"/>
    <w:rsid w:val="00D3031E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37EA"/>
    <w:rsid w:val="00D44580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56B25"/>
    <w:rsid w:val="00D61C77"/>
    <w:rsid w:val="00D62C6A"/>
    <w:rsid w:val="00D6654B"/>
    <w:rsid w:val="00D66698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808CB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53E8"/>
    <w:rsid w:val="00D9566D"/>
    <w:rsid w:val="00D9645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69"/>
    <w:rsid w:val="00DB5695"/>
    <w:rsid w:val="00DB6FE3"/>
    <w:rsid w:val="00DB7F85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D0946"/>
    <w:rsid w:val="00DD1B98"/>
    <w:rsid w:val="00DD2EE0"/>
    <w:rsid w:val="00DD3181"/>
    <w:rsid w:val="00DD425B"/>
    <w:rsid w:val="00DD5209"/>
    <w:rsid w:val="00DD7946"/>
    <w:rsid w:val="00DE2A8A"/>
    <w:rsid w:val="00DE4F0E"/>
    <w:rsid w:val="00DE5622"/>
    <w:rsid w:val="00DE56A2"/>
    <w:rsid w:val="00DE6BAC"/>
    <w:rsid w:val="00DF3E04"/>
    <w:rsid w:val="00DF3E98"/>
    <w:rsid w:val="00DF57E3"/>
    <w:rsid w:val="00E007B5"/>
    <w:rsid w:val="00E01348"/>
    <w:rsid w:val="00E02B91"/>
    <w:rsid w:val="00E0507F"/>
    <w:rsid w:val="00E0684C"/>
    <w:rsid w:val="00E06C79"/>
    <w:rsid w:val="00E07585"/>
    <w:rsid w:val="00E11CA5"/>
    <w:rsid w:val="00E12908"/>
    <w:rsid w:val="00E12ABA"/>
    <w:rsid w:val="00E134A1"/>
    <w:rsid w:val="00E13E78"/>
    <w:rsid w:val="00E14214"/>
    <w:rsid w:val="00E14B43"/>
    <w:rsid w:val="00E14BFA"/>
    <w:rsid w:val="00E16111"/>
    <w:rsid w:val="00E16DAE"/>
    <w:rsid w:val="00E17956"/>
    <w:rsid w:val="00E204B3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79B7"/>
    <w:rsid w:val="00E40275"/>
    <w:rsid w:val="00E4069C"/>
    <w:rsid w:val="00E41608"/>
    <w:rsid w:val="00E4212D"/>
    <w:rsid w:val="00E42444"/>
    <w:rsid w:val="00E42566"/>
    <w:rsid w:val="00E429AB"/>
    <w:rsid w:val="00E43336"/>
    <w:rsid w:val="00E440A0"/>
    <w:rsid w:val="00E46431"/>
    <w:rsid w:val="00E469FA"/>
    <w:rsid w:val="00E52ED8"/>
    <w:rsid w:val="00E533FC"/>
    <w:rsid w:val="00E53C7F"/>
    <w:rsid w:val="00E55912"/>
    <w:rsid w:val="00E55F0C"/>
    <w:rsid w:val="00E563F0"/>
    <w:rsid w:val="00E56ECA"/>
    <w:rsid w:val="00E57C01"/>
    <w:rsid w:val="00E57E89"/>
    <w:rsid w:val="00E60205"/>
    <w:rsid w:val="00E608BF"/>
    <w:rsid w:val="00E612B5"/>
    <w:rsid w:val="00E621D7"/>
    <w:rsid w:val="00E634BB"/>
    <w:rsid w:val="00E63FCD"/>
    <w:rsid w:val="00E66CC7"/>
    <w:rsid w:val="00E67ECB"/>
    <w:rsid w:val="00E73683"/>
    <w:rsid w:val="00E738F8"/>
    <w:rsid w:val="00E7392D"/>
    <w:rsid w:val="00E75257"/>
    <w:rsid w:val="00E77FE0"/>
    <w:rsid w:val="00E80AC4"/>
    <w:rsid w:val="00E835B8"/>
    <w:rsid w:val="00E83786"/>
    <w:rsid w:val="00E83E44"/>
    <w:rsid w:val="00E84FEC"/>
    <w:rsid w:val="00E85AB7"/>
    <w:rsid w:val="00E864AE"/>
    <w:rsid w:val="00E87014"/>
    <w:rsid w:val="00E87F47"/>
    <w:rsid w:val="00E90EF6"/>
    <w:rsid w:val="00E9112E"/>
    <w:rsid w:val="00E9203B"/>
    <w:rsid w:val="00E9464E"/>
    <w:rsid w:val="00E94847"/>
    <w:rsid w:val="00E94DB6"/>
    <w:rsid w:val="00E95256"/>
    <w:rsid w:val="00E958F4"/>
    <w:rsid w:val="00E96133"/>
    <w:rsid w:val="00E96869"/>
    <w:rsid w:val="00E97A4D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5B14"/>
    <w:rsid w:val="00EB5ED6"/>
    <w:rsid w:val="00EB6513"/>
    <w:rsid w:val="00EB689F"/>
    <w:rsid w:val="00EB6EF0"/>
    <w:rsid w:val="00EC0561"/>
    <w:rsid w:val="00EC27FD"/>
    <w:rsid w:val="00EC2A52"/>
    <w:rsid w:val="00EC2F45"/>
    <w:rsid w:val="00EC4E3B"/>
    <w:rsid w:val="00EC6953"/>
    <w:rsid w:val="00EC6D5B"/>
    <w:rsid w:val="00ED119F"/>
    <w:rsid w:val="00ED160F"/>
    <w:rsid w:val="00ED2626"/>
    <w:rsid w:val="00ED2B81"/>
    <w:rsid w:val="00ED2FD8"/>
    <w:rsid w:val="00ED37D6"/>
    <w:rsid w:val="00ED4503"/>
    <w:rsid w:val="00EE0E81"/>
    <w:rsid w:val="00EE212A"/>
    <w:rsid w:val="00EE2C47"/>
    <w:rsid w:val="00EE30DB"/>
    <w:rsid w:val="00EE33D1"/>
    <w:rsid w:val="00EE4103"/>
    <w:rsid w:val="00EE41BF"/>
    <w:rsid w:val="00EE42EC"/>
    <w:rsid w:val="00EE593D"/>
    <w:rsid w:val="00EE682E"/>
    <w:rsid w:val="00EE6863"/>
    <w:rsid w:val="00EE69D5"/>
    <w:rsid w:val="00EF1223"/>
    <w:rsid w:val="00EF2041"/>
    <w:rsid w:val="00EF230A"/>
    <w:rsid w:val="00EF2B5C"/>
    <w:rsid w:val="00EF2BC2"/>
    <w:rsid w:val="00EF2C2E"/>
    <w:rsid w:val="00EF32B6"/>
    <w:rsid w:val="00EF5712"/>
    <w:rsid w:val="00EF6678"/>
    <w:rsid w:val="00F013B2"/>
    <w:rsid w:val="00F02377"/>
    <w:rsid w:val="00F02CE5"/>
    <w:rsid w:val="00F07538"/>
    <w:rsid w:val="00F1483D"/>
    <w:rsid w:val="00F1484D"/>
    <w:rsid w:val="00F168A6"/>
    <w:rsid w:val="00F16995"/>
    <w:rsid w:val="00F16B62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457"/>
    <w:rsid w:val="00F50F08"/>
    <w:rsid w:val="00F52C05"/>
    <w:rsid w:val="00F55E33"/>
    <w:rsid w:val="00F578FE"/>
    <w:rsid w:val="00F608C1"/>
    <w:rsid w:val="00F61DC3"/>
    <w:rsid w:val="00F641FD"/>
    <w:rsid w:val="00F64AD0"/>
    <w:rsid w:val="00F6564D"/>
    <w:rsid w:val="00F67F23"/>
    <w:rsid w:val="00F67FD4"/>
    <w:rsid w:val="00F70683"/>
    <w:rsid w:val="00F7267C"/>
    <w:rsid w:val="00F728AB"/>
    <w:rsid w:val="00F751B6"/>
    <w:rsid w:val="00F76317"/>
    <w:rsid w:val="00F76D59"/>
    <w:rsid w:val="00F7731C"/>
    <w:rsid w:val="00F80C14"/>
    <w:rsid w:val="00F81404"/>
    <w:rsid w:val="00F81972"/>
    <w:rsid w:val="00F822C3"/>
    <w:rsid w:val="00F82815"/>
    <w:rsid w:val="00F85EC2"/>
    <w:rsid w:val="00F86B99"/>
    <w:rsid w:val="00F878E0"/>
    <w:rsid w:val="00F87F72"/>
    <w:rsid w:val="00F90159"/>
    <w:rsid w:val="00F91C6A"/>
    <w:rsid w:val="00F9200D"/>
    <w:rsid w:val="00F932C9"/>
    <w:rsid w:val="00F93498"/>
    <w:rsid w:val="00F94287"/>
    <w:rsid w:val="00F94A2E"/>
    <w:rsid w:val="00F94C8D"/>
    <w:rsid w:val="00F96227"/>
    <w:rsid w:val="00F965C3"/>
    <w:rsid w:val="00F97527"/>
    <w:rsid w:val="00FA0E86"/>
    <w:rsid w:val="00FA1C6E"/>
    <w:rsid w:val="00FA2272"/>
    <w:rsid w:val="00FA2B44"/>
    <w:rsid w:val="00FA2FAA"/>
    <w:rsid w:val="00FA407C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5CB3"/>
    <w:rsid w:val="00FB5F5C"/>
    <w:rsid w:val="00FB7EA9"/>
    <w:rsid w:val="00FC0169"/>
    <w:rsid w:val="00FC0B03"/>
    <w:rsid w:val="00FC19FB"/>
    <w:rsid w:val="00FC2A58"/>
    <w:rsid w:val="00FC2D5E"/>
    <w:rsid w:val="00FC61B0"/>
    <w:rsid w:val="00FC6DF3"/>
    <w:rsid w:val="00FD0807"/>
    <w:rsid w:val="00FD17BC"/>
    <w:rsid w:val="00FD4262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C8C"/>
    <w:rsid w:val="00FF257C"/>
    <w:rsid w:val="00FF50C0"/>
    <w:rsid w:val="00FF616A"/>
    <w:rsid w:val="00FF62D5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43FCC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43FCC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microsoft.com/office/2011/relationships/people" Target="peop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2CCB715-85AC-4222-AF35-A5A1653442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D399C6-6039-4ECC-BBBA-84F487F6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1224</TotalTime>
  <Pages>19</Pages>
  <Words>4595</Words>
  <Characters>26198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30732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76</cp:revision>
  <cp:lastPrinted>2014-02-27T15:09:00Z</cp:lastPrinted>
  <dcterms:created xsi:type="dcterms:W3CDTF">2014-06-02T13:09:00Z</dcterms:created>
  <dcterms:modified xsi:type="dcterms:W3CDTF">2014-06-03T09:45:00Z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