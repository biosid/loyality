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39CA71" w14:textId="77777777" w:rsidR="00941FCD" w:rsidRPr="007E7BA5" w:rsidRDefault="00941FCD"/>
    <w:p w14:paraId="1B39CA72" w14:textId="77777777" w:rsidR="00941FCD" w:rsidRPr="007E7BA5" w:rsidRDefault="00941FCD"/>
    <w:p w14:paraId="1B39CA73" w14:textId="77777777" w:rsidR="00941FCD" w:rsidRPr="007E7BA5" w:rsidRDefault="00941FCD"/>
    <w:p w14:paraId="1B39CA74" w14:textId="77777777" w:rsidR="00941FCD" w:rsidRPr="007E7BA5" w:rsidRDefault="00941FCD"/>
    <w:p w14:paraId="1B39CA75" w14:textId="77777777" w:rsidR="00941FCD" w:rsidRPr="007E7BA5" w:rsidRDefault="00941FCD"/>
    <w:p w14:paraId="1B39CA76" w14:textId="77777777" w:rsidR="00941FCD" w:rsidRPr="007E7BA5" w:rsidRDefault="00941FCD"/>
    <w:p w14:paraId="1B39CA77" w14:textId="77777777" w:rsidR="00941FCD" w:rsidRPr="007E7BA5" w:rsidRDefault="00941FCD"/>
    <w:tbl>
      <w:tblPr>
        <w:tblW w:w="9639" w:type="dxa"/>
        <w:tblInd w:w="113" w:type="dxa"/>
        <w:tblLook w:val="04A0" w:firstRow="1" w:lastRow="0" w:firstColumn="1" w:lastColumn="0" w:noHBand="0" w:noVBand="1"/>
      </w:tblPr>
      <w:tblGrid>
        <w:gridCol w:w="9639"/>
      </w:tblGrid>
      <w:tr w:rsidR="004A6496" w:rsidRPr="007E7BA5" w14:paraId="1B39CA79" w14:textId="77777777" w:rsidTr="00941FCD">
        <w:trPr>
          <w:trHeight w:val="1134"/>
        </w:trPr>
        <w:tc>
          <w:tcPr>
            <w:tcW w:w="9639" w:type="dxa"/>
            <w:shd w:val="clear" w:color="auto" w:fill="auto"/>
          </w:tcPr>
          <w:p w14:paraId="1B39CA78" w14:textId="77777777" w:rsidR="004A6496" w:rsidRPr="007E7BA5" w:rsidRDefault="004426CB" w:rsidP="00832853">
            <w:pPr>
              <w:pStyle w:val="a8"/>
            </w:pPr>
            <w:r w:rsidRPr="007E7BA5">
              <w:t>RapidSoft</w:t>
            </w:r>
          </w:p>
        </w:tc>
      </w:tr>
      <w:tr w:rsidR="004A6496" w:rsidRPr="007E7BA5" w14:paraId="1B39CA7B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B39CA7A" w14:textId="77777777" w:rsidR="004A6496" w:rsidRPr="007E7BA5" w:rsidRDefault="00ED2329" w:rsidP="00055D77">
            <w:pPr>
              <w:pStyle w:val="a8"/>
            </w:pPr>
            <w:r w:rsidRPr="007E7BA5">
              <w:t>Лояльность</w:t>
            </w:r>
            <w:r w:rsidR="00055D77" w:rsidRPr="007E7BA5">
              <w:t xml:space="preserve"> ВТБ-24</w:t>
            </w:r>
            <w:r w:rsidRPr="007E7BA5">
              <w:t xml:space="preserve"> </w:t>
            </w:r>
            <w:r w:rsidR="0067147D" w:rsidRPr="007E7BA5">
              <w:t>–</w:t>
            </w:r>
            <w:r w:rsidRPr="007E7BA5">
              <w:t xml:space="preserve"> </w:t>
            </w:r>
            <w:r w:rsidR="0067147D" w:rsidRPr="007E7BA5">
              <w:t>техническое задание</w:t>
            </w:r>
            <w:r w:rsidR="00A92679" w:rsidRPr="007E7BA5">
              <w:t xml:space="preserve"> </w:t>
            </w:r>
            <w:r w:rsidR="0067147D" w:rsidRPr="007E7BA5">
              <w:t>на</w:t>
            </w:r>
            <w:r w:rsidR="00613B8B" w:rsidRPr="007E7BA5">
              <w:t xml:space="preserve"> </w:t>
            </w:r>
            <w:r w:rsidR="00E119F6" w:rsidRPr="007E7BA5">
              <w:t xml:space="preserve">компонент </w:t>
            </w:r>
            <w:r w:rsidR="00613B8B" w:rsidRPr="007E7BA5">
              <w:t>«</w:t>
            </w:r>
            <w:r w:rsidR="00055D77" w:rsidRPr="007E7BA5">
              <w:t>Система оповещений</w:t>
            </w:r>
            <w:r w:rsidR="00613B8B" w:rsidRPr="007E7BA5">
              <w:t>»</w:t>
            </w:r>
          </w:p>
        </w:tc>
      </w:tr>
      <w:tr w:rsidR="004A6496" w:rsidRPr="007E7BA5" w14:paraId="1B39CA7F" w14:textId="77777777" w:rsidTr="00941FCD">
        <w:trPr>
          <w:trHeight w:val="20"/>
        </w:trPr>
        <w:tc>
          <w:tcPr>
            <w:tcW w:w="9639" w:type="dxa"/>
            <w:shd w:val="clear" w:color="auto" w:fill="auto"/>
            <w:vAlign w:val="bottom"/>
          </w:tcPr>
          <w:p w14:paraId="1B39CA7C" w14:textId="77777777" w:rsidR="00941FCD" w:rsidRPr="007E7BA5" w:rsidRDefault="00941FCD" w:rsidP="00941FCD">
            <w:pPr>
              <w:spacing w:after="200"/>
              <w:rPr>
                <w:rStyle w:val="af2"/>
                <w:rFonts w:cs="Tahoma"/>
              </w:rPr>
            </w:pPr>
          </w:p>
          <w:p w14:paraId="1B39CA7D" w14:textId="77777777" w:rsidR="00941FCD" w:rsidRPr="007E7BA5" w:rsidRDefault="00941FCD" w:rsidP="00941FCD">
            <w:pPr>
              <w:spacing w:after="200"/>
              <w:rPr>
                <w:rStyle w:val="af2"/>
                <w:rFonts w:cs="Tahoma"/>
                <w:i/>
              </w:rPr>
            </w:pPr>
          </w:p>
          <w:p w14:paraId="1B39CA7E" w14:textId="77777777" w:rsidR="004A6496" w:rsidRPr="007E7BA5" w:rsidRDefault="004A6496" w:rsidP="00E41608">
            <w:pPr>
              <w:spacing w:after="200" w:line="240" w:lineRule="auto"/>
              <w:rPr>
                <w:rStyle w:val="af2"/>
                <w:rFonts w:cs="Tahoma"/>
                <w:i/>
              </w:rPr>
            </w:pPr>
          </w:p>
        </w:tc>
      </w:tr>
      <w:tr w:rsidR="004A6496" w:rsidRPr="007E7BA5" w14:paraId="1B39CA87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B39CA80" w14:textId="77777777" w:rsidR="00941FCD" w:rsidRPr="007E7BA5" w:rsidRDefault="00941FCD" w:rsidP="00941FCD">
            <w:pPr>
              <w:spacing w:after="200"/>
            </w:pPr>
          </w:p>
          <w:p w14:paraId="1B39CA81" w14:textId="77777777" w:rsidR="00941FCD" w:rsidRPr="007E7BA5" w:rsidRDefault="00941FCD" w:rsidP="00941FCD">
            <w:pPr>
              <w:spacing w:after="200"/>
            </w:pPr>
          </w:p>
          <w:p w14:paraId="1B39CA82" w14:textId="77777777" w:rsidR="00941FCD" w:rsidRPr="007E7BA5" w:rsidRDefault="00941FCD" w:rsidP="00941FCD">
            <w:pPr>
              <w:spacing w:after="200"/>
            </w:pPr>
          </w:p>
          <w:p w14:paraId="1B39CA83" w14:textId="77777777" w:rsidR="004A6496" w:rsidRPr="007E7BA5" w:rsidRDefault="004A6496" w:rsidP="00A971F4">
            <w:r w:rsidRPr="007E7BA5">
              <w:t>Автор</w:t>
            </w:r>
            <w:r w:rsidR="00CE5D15" w:rsidRPr="007E7BA5">
              <w:t>ы</w:t>
            </w:r>
            <w:r w:rsidRPr="007E7BA5">
              <w:t xml:space="preserve">: </w:t>
            </w:r>
            <w:r w:rsidR="005A5F53" w:rsidRPr="007E7BA5">
              <w:t>Михаил Михайлов</w:t>
            </w:r>
          </w:p>
          <w:p w14:paraId="1B39CA84" w14:textId="77777777" w:rsidR="004A6496" w:rsidRPr="007E7BA5" w:rsidRDefault="00907739" w:rsidP="00A971F4">
            <w:r w:rsidRPr="007E7BA5">
              <w:t xml:space="preserve">Версия: </w:t>
            </w:r>
            <w:r w:rsidR="005E4A75" w:rsidRPr="007E7BA5">
              <w:t>1.</w:t>
            </w:r>
            <w:r w:rsidR="00AD009C">
              <w:t>0</w:t>
            </w:r>
          </w:p>
          <w:p w14:paraId="1B39CA85" w14:textId="77777777" w:rsidR="004850DB" w:rsidRPr="007E7BA5" w:rsidRDefault="004850DB" w:rsidP="00B465F0">
            <w:r w:rsidRPr="007E7BA5">
              <w:t xml:space="preserve">Количество страниц: </w:t>
            </w:r>
            <w:r w:rsidR="00AD009C">
              <w:t>17</w:t>
            </w:r>
          </w:p>
          <w:p w14:paraId="1B39CA86" w14:textId="77777777" w:rsidR="004A6496" w:rsidRPr="007E7BA5" w:rsidRDefault="004A6496" w:rsidP="00B465F0">
            <w:r w:rsidRPr="007E7BA5">
              <w:t xml:space="preserve">Дата изменения: </w:t>
            </w:r>
            <w:r w:rsidR="00C57B8E" w:rsidRPr="007E7BA5">
              <w:fldChar w:fldCharType="begin"/>
            </w:r>
            <w:r w:rsidRPr="007E7BA5">
              <w:instrText xml:space="preserve"> DATE  \@ "dd.MM.yyyy"  \* MERGEFORMAT </w:instrText>
            </w:r>
            <w:r w:rsidR="00C57B8E" w:rsidRPr="007E7BA5">
              <w:fldChar w:fldCharType="separate"/>
            </w:r>
            <w:r w:rsidR="002F335C">
              <w:rPr>
                <w:noProof/>
              </w:rPr>
              <w:t>03.04.2013</w:t>
            </w:r>
            <w:r w:rsidR="00C57B8E" w:rsidRPr="007E7BA5">
              <w:fldChar w:fldCharType="end"/>
            </w:r>
          </w:p>
        </w:tc>
      </w:tr>
      <w:tr w:rsidR="004A6496" w:rsidRPr="007E7BA5" w14:paraId="1B39CA89" w14:textId="77777777" w:rsidTr="00941FCD">
        <w:trPr>
          <w:trHeight w:val="20"/>
        </w:trPr>
        <w:tc>
          <w:tcPr>
            <w:tcW w:w="9639" w:type="dxa"/>
            <w:shd w:val="clear" w:color="auto" w:fill="auto"/>
          </w:tcPr>
          <w:p w14:paraId="1B39CA88" w14:textId="77777777" w:rsidR="004A6496" w:rsidRPr="007E7BA5" w:rsidRDefault="004A6496" w:rsidP="004A6496"/>
        </w:tc>
      </w:tr>
    </w:tbl>
    <w:p w14:paraId="1B39CA8A" w14:textId="77777777" w:rsidR="00943186" w:rsidRPr="007E7BA5" w:rsidRDefault="00943186" w:rsidP="00943186">
      <w:pPr>
        <w:pStyle w:val="af8"/>
        <w:rPr>
          <w:lang w:val="ru-RU"/>
        </w:rPr>
      </w:pPr>
      <w:bookmarkStart w:id="0" w:name="_Toc280106665"/>
      <w:bookmarkStart w:id="1" w:name="_Toc280115541"/>
      <w:bookmarkStart w:id="2" w:name="_Toc280115652"/>
      <w:bookmarkStart w:id="3" w:name="_Toc280116828"/>
      <w:bookmarkStart w:id="4" w:name="_Toc280117358"/>
      <w:bookmarkStart w:id="5" w:name="_Toc280118537"/>
      <w:bookmarkStart w:id="6" w:name="_Toc280169321"/>
      <w:bookmarkStart w:id="7" w:name="_Toc280351866"/>
      <w:bookmarkStart w:id="8" w:name="_Toc280352275"/>
      <w:bookmarkStart w:id="9" w:name="_Toc280354620"/>
      <w:bookmarkStart w:id="10" w:name="_Toc280355186"/>
      <w:bookmarkStart w:id="11" w:name="_Toc280115542"/>
      <w:bookmarkStart w:id="12" w:name="_Toc280115653"/>
      <w:bookmarkStart w:id="13" w:name="_Toc280116829"/>
      <w:bookmarkStart w:id="14" w:name="_Toc280117359"/>
      <w:bookmarkStart w:id="15" w:name="_Toc280118538"/>
      <w:bookmarkStart w:id="16" w:name="_Toc280169322"/>
      <w:bookmarkStart w:id="17" w:name="_Toc280351867"/>
      <w:bookmarkStart w:id="18" w:name="_Toc280352276"/>
      <w:bookmarkStart w:id="19" w:name="_Toc280354621"/>
      <w:r w:rsidRPr="007E7BA5">
        <w:rPr>
          <w:lang w:val="ru-RU"/>
        </w:rPr>
        <w:lastRenderedPageBreak/>
        <w:t>Лист согласования и утверждения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p w14:paraId="1B39CA8B" w14:textId="77777777" w:rsidR="00943186" w:rsidRPr="007E7BA5" w:rsidRDefault="00943186" w:rsidP="00943186"/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935"/>
        <w:gridCol w:w="3934"/>
      </w:tblGrid>
      <w:tr w:rsidR="00943186" w:rsidRPr="007E7BA5" w14:paraId="1B39CA98" w14:textId="77777777" w:rsidTr="00870BCC">
        <w:trPr>
          <w:jc w:val="center"/>
        </w:trPr>
        <w:tc>
          <w:tcPr>
            <w:tcW w:w="3935" w:type="dxa"/>
            <w:vAlign w:val="center"/>
          </w:tcPr>
          <w:p w14:paraId="1B39CA8C" w14:textId="77777777" w:rsidR="00943186" w:rsidRPr="007E7BA5" w:rsidRDefault="00943186" w:rsidP="00943186">
            <w:pPr>
              <w:rPr>
                <w:b/>
              </w:rPr>
            </w:pPr>
            <w:r w:rsidRPr="007E7BA5">
              <w:rPr>
                <w:b/>
              </w:rPr>
              <w:t>Согласован:</w:t>
            </w:r>
          </w:p>
          <w:p w14:paraId="1B39CA8D" w14:textId="77777777" w:rsidR="00943186" w:rsidRPr="007E7BA5" w:rsidRDefault="00943186" w:rsidP="00943186">
            <w:r w:rsidRPr="007E7BA5">
              <w:t>Ф.И.О         _____________________</w:t>
            </w:r>
          </w:p>
          <w:p w14:paraId="1B39CA8E" w14:textId="77777777" w:rsidR="00943186" w:rsidRPr="007E7BA5" w:rsidRDefault="00943186" w:rsidP="00943186">
            <w:r w:rsidRPr="007E7BA5">
              <w:t>Должность _____________________</w:t>
            </w:r>
          </w:p>
          <w:p w14:paraId="1B39CA8F" w14:textId="77777777" w:rsidR="00943186" w:rsidRPr="007E7BA5" w:rsidRDefault="00943186" w:rsidP="00943186">
            <w:r w:rsidRPr="007E7BA5">
              <w:t>Подпись     _____________________</w:t>
            </w:r>
          </w:p>
          <w:p w14:paraId="1B39CA90" w14:textId="77777777" w:rsidR="00943186" w:rsidRPr="007E7BA5" w:rsidRDefault="00943186" w:rsidP="00943186">
            <w:r w:rsidRPr="007E7BA5">
              <w:t>«______»_______________ 201__ г.</w:t>
            </w:r>
          </w:p>
          <w:p w14:paraId="1B39CA91" w14:textId="77777777" w:rsidR="00943186" w:rsidRPr="007E7BA5" w:rsidRDefault="00943186" w:rsidP="00943186"/>
        </w:tc>
        <w:tc>
          <w:tcPr>
            <w:tcW w:w="3934" w:type="dxa"/>
            <w:vAlign w:val="center"/>
          </w:tcPr>
          <w:p w14:paraId="1B39CA92" w14:textId="77777777" w:rsidR="00943186" w:rsidRPr="007E7BA5" w:rsidRDefault="00943186" w:rsidP="00943186">
            <w:pPr>
              <w:rPr>
                <w:b/>
              </w:rPr>
            </w:pPr>
            <w:r w:rsidRPr="007E7BA5">
              <w:rPr>
                <w:b/>
              </w:rPr>
              <w:t>Согласован:</w:t>
            </w:r>
          </w:p>
          <w:p w14:paraId="1B39CA93" w14:textId="77777777" w:rsidR="00943186" w:rsidRPr="007E7BA5" w:rsidRDefault="00943186" w:rsidP="00943186">
            <w:r w:rsidRPr="007E7BA5">
              <w:t>Ф.И.О        _____________________</w:t>
            </w:r>
          </w:p>
          <w:p w14:paraId="1B39CA94" w14:textId="77777777" w:rsidR="00943186" w:rsidRPr="007E7BA5" w:rsidRDefault="00943186" w:rsidP="00943186">
            <w:r w:rsidRPr="007E7BA5">
              <w:t>Должность _____________________</w:t>
            </w:r>
          </w:p>
          <w:p w14:paraId="1B39CA95" w14:textId="77777777" w:rsidR="00943186" w:rsidRPr="007E7BA5" w:rsidRDefault="00943186" w:rsidP="00943186">
            <w:r w:rsidRPr="007E7BA5">
              <w:t>Подпись     _____________________</w:t>
            </w:r>
          </w:p>
          <w:p w14:paraId="1B39CA96" w14:textId="77777777" w:rsidR="00943186" w:rsidRPr="007E7BA5" w:rsidRDefault="00943186" w:rsidP="00943186">
            <w:r w:rsidRPr="007E7BA5">
              <w:t>«______»_______________ 201__ г.</w:t>
            </w:r>
          </w:p>
          <w:p w14:paraId="1B39CA97" w14:textId="77777777" w:rsidR="00943186" w:rsidRPr="007E7BA5" w:rsidRDefault="00943186" w:rsidP="00943186"/>
        </w:tc>
      </w:tr>
      <w:tr w:rsidR="00943186" w:rsidRPr="007E7BA5" w14:paraId="1B39CAA5" w14:textId="77777777" w:rsidTr="00870BCC">
        <w:trPr>
          <w:jc w:val="center"/>
        </w:trPr>
        <w:tc>
          <w:tcPr>
            <w:tcW w:w="3935" w:type="dxa"/>
            <w:vAlign w:val="center"/>
          </w:tcPr>
          <w:p w14:paraId="1B39CA99" w14:textId="77777777" w:rsidR="00943186" w:rsidRPr="007E7BA5" w:rsidRDefault="00943186" w:rsidP="00943186">
            <w:pPr>
              <w:rPr>
                <w:b/>
              </w:rPr>
            </w:pPr>
            <w:r w:rsidRPr="007E7BA5">
              <w:rPr>
                <w:b/>
              </w:rPr>
              <w:t>Согласован:</w:t>
            </w:r>
          </w:p>
          <w:p w14:paraId="1B39CA9A" w14:textId="77777777" w:rsidR="00943186" w:rsidRPr="007E7BA5" w:rsidRDefault="00943186" w:rsidP="00943186">
            <w:r w:rsidRPr="007E7BA5">
              <w:t>Ф.И.О         _____________________</w:t>
            </w:r>
          </w:p>
          <w:p w14:paraId="1B39CA9B" w14:textId="77777777" w:rsidR="00943186" w:rsidRPr="007E7BA5" w:rsidRDefault="00943186" w:rsidP="00943186">
            <w:r w:rsidRPr="007E7BA5">
              <w:t>Должность _____________________</w:t>
            </w:r>
          </w:p>
          <w:p w14:paraId="1B39CA9C" w14:textId="77777777" w:rsidR="00943186" w:rsidRPr="007E7BA5" w:rsidRDefault="00943186" w:rsidP="00943186">
            <w:r w:rsidRPr="007E7BA5">
              <w:t>Подпись     _____________________</w:t>
            </w:r>
          </w:p>
          <w:p w14:paraId="1B39CA9D" w14:textId="77777777" w:rsidR="00943186" w:rsidRPr="007E7BA5" w:rsidRDefault="00943186" w:rsidP="00943186">
            <w:r w:rsidRPr="007E7BA5">
              <w:t>«______»_______________ 201__ г.</w:t>
            </w:r>
          </w:p>
          <w:p w14:paraId="1B39CA9E" w14:textId="77777777" w:rsidR="00943186" w:rsidRPr="007E7BA5" w:rsidRDefault="00943186" w:rsidP="00943186"/>
        </w:tc>
        <w:tc>
          <w:tcPr>
            <w:tcW w:w="3934" w:type="dxa"/>
            <w:vAlign w:val="center"/>
          </w:tcPr>
          <w:p w14:paraId="1B39CA9F" w14:textId="77777777" w:rsidR="00943186" w:rsidRPr="007E7BA5" w:rsidRDefault="00943186" w:rsidP="00943186">
            <w:pPr>
              <w:rPr>
                <w:b/>
              </w:rPr>
            </w:pPr>
            <w:r w:rsidRPr="007E7BA5">
              <w:rPr>
                <w:b/>
              </w:rPr>
              <w:t>Согласован:</w:t>
            </w:r>
          </w:p>
          <w:p w14:paraId="1B39CAA0" w14:textId="77777777" w:rsidR="00943186" w:rsidRPr="007E7BA5" w:rsidRDefault="00943186" w:rsidP="00943186">
            <w:r w:rsidRPr="007E7BA5">
              <w:t>Ф.И.О         _____________________</w:t>
            </w:r>
          </w:p>
          <w:p w14:paraId="1B39CAA1" w14:textId="77777777" w:rsidR="00943186" w:rsidRPr="007E7BA5" w:rsidRDefault="00943186" w:rsidP="00943186">
            <w:r w:rsidRPr="007E7BA5">
              <w:t>Должность _____________________</w:t>
            </w:r>
          </w:p>
          <w:p w14:paraId="1B39CAA2" w14:textId="77777777" w:rsidR="00943186" w:rsidRPr="007E7BA5" w:rsidRDefault="00943186" w:rsidP="00943186">
            <w:r w:rsidRPr="007E7BA5">
              <w:t>Подпись     _____________________</w:t>
            </w:r>
          </w:p>
          <w:p w14:paraId="1B39CAA3" w14:textId="77777777" w:rsidR="00943186" w:rsidRPr="007E7BA5" w:rsidRDefault="00943186" w:rsidP="00943186">
            <w:r w:rsidRPr="007E7BA5">
              <w:t>«______»_______________ 201__ г.</w:t>
            </w:r>
          </w:p>
          <w:p w14:paraId="1B39CAA4" w14:textId="77777777" w:rsidR="00943186" w:rsidRPr="007E7BA5" w:rsidRDefault="00943186" w:rsidP="00943186"/>
        </w:tc>
      </w:tr>
      <w:tr w:rsidR="00943186" w:rsidRPr="007E7BA5" w14:paraId="1B39CAB2" w14:textId="77777777" w:rsidTr="00870BCC">
        <w:trPr>
          <w:jc w:val="center"/>
        </w:trPr>
        <w:tc>
          <w:tcPr>
            <w:tcW w:w="3935" w:type="dxa"/>
            <w:vAlign w:val="center"/>
          </w:tcPr>
          <w:p w14:paraId="1B39CAA6" w14:textId="77777777" w:rsidR="00943186" w:rsidRPr="007E7BA5" w:rsidRDefault="00943186" w:rsidP="00943186">
            <w:pPr>
              <w:rPr>
                <w:b/>
              </w:rPr>
            </w:pPr>
            <w:r w:rsidRPr="007E7BA5">
              <w:rPr>
                <w:b/>
              </w:rPr>
              <w:t>Согласован:</w:t>
            </w:r>
          </w:p>
          <w:p w14:paraId="1B39CAA7" w14:textId="77777777" w:rsidR="00943186" w:rsidRPr="007E7BA5" w:rsidRDefault="00943186" w:rsidP="00943186">
            <w:r w:rsidRPr="007E7BA5">
              <w:t>Ф.И.О         _____________________</w:t>
            </w:r>
          </w:p>
          <w:p w14:paraId="1B39CAA8" w14:textId="77777777" w:rsidR="00943186" w:rsidRPr="007E7BA5" w:rsidRDefault="00943186" w:rsidP="00943186">
            <w:r w:rsidRPr="007E7BA5">
              <w:t>Должность _____________________</w:t>
            </w:r>
          </w:p>
          <w:p w14:paraId="1B39CAA9" w14:textId="77777777" w:rsidR="00943186" w:rsidRPr="007E7BA5" w:rsidRDefault="00943186" w:rsidP="00943186">
            <w:r w:rsidRPr="007E7BA5">
              <w:t>Подпись     _____________________</w:t>
            </w:r>
          </w:p>
          <w:p w14:paraId="1B39CAAA" w14:textId="77777777" w:rsidR="00943186" w:rsidRPr="007E7BA5" w:rsidRDefault="00943186" w:rsidP="00943186">
            <w:r w:rsidRPr="007E7BA5">
              <w:t>«______»_______________ 201__ г.</w:t>
            </w:r>
          </w:p>
          <w:p w14:paraId="1B39CAAB" w14:textId="77777777" w:rsidR="00943186" w:rsidRPr="007E7BA5" w:rsidRDefault="00943186" w:rsidP="00943186"/>
        </w:tc>
        <w:tc>
          <w:tcPr>
            <w:tcW w:w="3934" w:type="dxa"/>
            <w:vAlign w:val="center"/>
          </w:tcPr>
          <w:p w14:paraId="1B39CAAC" w14:textId="77777777" w:rsidR="00943186" w:rsidRPr="007E7BA5" w:rsidRDefault="00943186" w:rsidP="00943186">
            <w:pPr>
              <w:rPr>
                <w:b/>
              </w:rPr>
            </w:pPr>
            <w:r w:rsidRPr="007E7BA5">
              <w:rPr>
                <w:b/>
              </w:rPr>
              <w:t>Согласован:</w:t>
            </w:r>
          </w:p>
          <w:p w14:paraId="1B39CAAD" w14:textId="77777777" w:rsidR="00943186" w:rsidRPr="007E7BA5" w:rsidRDefault="00943186" w:rsidP="00943186">
            <w:r w:rsidRPr="007E7BA5">
              <w:t>Ф.И.О         _____________________</w:t>
            </w:r>
          </w:p>
          <w:p w14:paraId="1B39CAAE" w14:textId="77777777" w:rsidR="00943186" w:rsidRPr="007E7BA5" w:rsidRDefault="00943186" w:rsidP="00943186">
            <w:r w:rsidRPr="007E7BA5">
              <w:t>Должность _____________________</w:t>
            </w:r>
          </w:p>
          <w:p w14:paraId="1B39CAAF" w14:textId="77777777" w:rsidR="00943186" w:rsidRPr="007E7BA5" w:rsidRDefault="00943186" w:rsidP="00943186">
            <w:r w:rsidRPr="007E7BA5">
              <w:t>Подпись     _____________________</w:t>
            </w:r>
          </w:p>
          <w:p w14:paraId="1B39CAB0" w14:textId="77777777" w:rsidR="00943186" w:rsidRPr="007E7BA5" w:rsidRDefault="00943186" w:rsidP="00943186">
            <w:r w:rsidRPr="007E7BA5">
              <w:t>«______»_______________ 201__ г.</w:t>
            </w:r>
          </w:p>
          <w:p w14:paraId="1B39CAB1" w14:textId="77777777" w:rsidR="00943186" w:rsidRPr="007E7BA5" w:rsidRDefault="00943186" w:rsidP="00943186"/>
        </w:tc>
      </w:tr>
    </w:tbl>
    <w:p w14:paraId="1B39CAB3" w14:textId="77777777" w:rsidR="00943186" w:rsidRPr="007E7BA5" w:rsidRDefault="00943186" w:rsidP="00943186"/>
    <w:p w14:paraId="1B39CAB4" w14:textId="77777777" w:rsidR="00BB704F" w:rsidRPr="007E7BA5" w:rsidRDefault="00BB704F" w:rsidP="00E7668B">
      <w:pPr>
        <w:pStyle w:val="af8"/>
        <w:outlineLvl w:val="0"/>
        <w:rPr>
          <w:lang w:val="ru-RU"/>
        </w:rPr>
      </w:pPr>
      <w:bookmarkStart w:id="20" w:name="_Toc349551109"/>
      <w:r w:rsidRPr="007E7BA5">
        <w:rPr>
          <w:lang w:val="ru-RU"/>
        </w:rPr>
        <w:lastRenderedPageBreak/>
        <w:t>История документа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tbl>
      <w:tblPr>
        <w:tblW w:w="9639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985"/>
        <w:gridCol w:w="5391"/>
      </w:tblGrid>
      <w:tr w:rsidR="00464916" w:rsidRPr="007E7BA5" w14:paraId="1B39CAB9" w14:textId="77777777" w:rsidTr="003E1507">
        <w:tc>
          <w:tcPr>
            <w:tcW w:w="988" w:type="dxa"/>
            <w:shd w:val="clear" w:color="auto" w:fill="D9D9D9"/>
          </w:tcPr>
          <w:p w14:paraId="1B39CAB5" w14:textId="77777777" w:rsidR="003563CF" w:rsidRPr="007E7BA5" w:rsidRDefault="003563CF" w:rsidP="003E1507">
            <w:pPr>
              <w:spacing w:after="0"/>
              <w:rPr>
                <w:b/>
              </w:rPr>
            </w:pPr>
            <w:bookmarkStart w:id="21" w:name="_Toc280117449"/>
            <w:bookmarkStart w:id="22" w:name="_Toc280117510"/>
            <w:bookmarkStart w:id="23" w:name="_Toc280166925"/>
            <w:bookmarkStart w:id="24" w:name="_Toc280167727"/>
            <w:bookmarkStart w:id="25" w:name="_Toc280167811"/>
            <w:bookmarkStart w:id="26" w:name="_Toc280167845"/>
            <w:bookmarkStart w:id="27" w:name="_Toc280168160"/>
            <w:bookmarkStart w:id="28" w:name="_Toc280168335"/>
            <w:bookmarkStart w:id="29" w:name="_Toc280168375"/>
            <w:bookmarkStart w:id="30" w:name="_Toc280168422"/>
            <w:bookmarkStart w:id="31" w:name="_Toc280168462"/>
            <w:bookmarkStart w:id="32" w:name="_Toc280168502"/>
            <w:bookmarkStart w:id="33" w:name="_Toc280168536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r w:rsidRPr="007E7BA5">
              <w:rPr>
                <w:b/>
              </w:rPr>
              <w:t>Версия</w:t>
            </w:r>
          </w:p>
        </w:tc>
        <w:tc>
          <w:tcPr>
            <w:tcW w:w="1275" w:type="dxa"/>
            <w:shd w:val="clear" w:color="auto" w:fill="D9D9D9"/>
          </w:tcPr>
          <w:p w14:paraId="1B39CAB6" w14:textId="77777777" w:rsidR="003563CF" w:rsidRPr="007E7BA5" w:rsidRDefault="003563CF" w:rsidP="003E1507">
            <w:pPr>
              <w:spacing w:after="0"/>
              <w:rPr>
                <w:b/>
              </w:rPr>
            </w:pPr>
            <w:r w:rsidRPr="007E7BA5">
              <w:rPr>
                <w:b/>
              </w:rPr>
              <w:t>Дата</w:t>
            </w:r>
          </w:p>
        </w:tc>
        <w:tc>
          <w:tcPr>
            <w:tcW w:w="1985" w:type="dxa"/>
            <w:shd w:val="clear" w:color="auto" w:fill="D9D9D9"/>
          </w:tcPr>
          <w:p w14:paraId="1B39CAB7" w14:textId="77777777" w:rsidR="003563CF" w:rsidRPr="007E7BA5" w:rsidRDefault="003563CF" w:rsidP="003E1507">
            <w:pPr>
              <w:spacing w:after="0"/>
              <w:rPr>
                <w:b/>
              </w:rPr>
            </w:pPr>
            <w:r w:rsidRPr="007E7BA5">
              <w:rPr>
                <w:b/>
              </w:rPr>
              <w:t>Автор</w:t>
            </w:r>
          </w:p>
        </w:tc>
        <w:tc>
          <w:tcPr>
            <w:tcW w:w="5391" w:type="dxa"/>
            <w:shd w:val="clear" w:color="auto" w:fill="D9D9D9"/>
          </w:tcPr>
          <w:p w14:paraId="1B39CAB8" w14:textId="77777777" w:rsidR="003563CF" w:rsidRPr="007E7BA5" w:rsidRDefault="003563CF" w:rsidP="003E1507">
            <w:pPr>
              <w:spacing w:after="0"/>
              <w:rPr>
                <w:b/>
              </w:rPr>
            </w:pPr>
            <w:r w:rsidRPr="007E7BA5">
              <w:rPr>
                <w:b/>
              </w:rPr>
              <w:t>Комментарии</w:t>
            </w:r>
          </w:p>
        </w:tc>
      </w:tr>
      <w:tr w:rsidR="00464916" w:rsidRPr="007E7BA5" w14:paraId="1B39CABE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BA" w14:textId="77777777" w:rsidR="00CF436E" w:rsidRPr="007E7BA5" w:rsidRDefault="00907739" w:rsidP="00907739">
            <w:r w:rsidRPr="007E7BA5">
              <w:t>0</w:t>
            </w:r>
            <w:r w:rsidR="00867488" w:rsidRPr="007E7BA5">
              <w:t>.</w:t>
            </w:r>
            <w:r w:rsidRPr="007E7BA5">
              <w:t>1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BB" w14:textId="77777777" w:rsidR="00CF436E" w:rsidRPr="007E7BA5" w:rsidRDefault="00E96C73" w:rsidP="005C5CE3">
            <w:r w:rsidRPr="007E7BA5">
              <w:t>25.01.2013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BC" w14:textId="77777777" w:rsidR="00CF436E" w:rsidRPr="007E7BA5" w:rsidRDefault="008F54AC" w:rsidP="00591782">
            <w:r w:rsidRPr="007E7BA5">
              <w:t>Михаил Михайлов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BD" w14:textId="77777777" w:rsidR="00CF436E" w:rsidRPr="007E7BA5" w:rsidRDefault="00427C96" w:rsidP="00832853">
            <w:r w:rsidRPr="007E7BA5">
              <w:t>Начата работа над документом</w:t>
            </w:r>
            <w:r w:rsidR="00FF124A" w:rsidRPr="007E7BA5">
              <w:t>.</w:t>
            </w:r>
            <w:r w:rsidRPr="007E7BA5">
              <w:t xml:space="preserve"> </w:t>
            </w:r>
          </w:p>
        </w:tc>
      </w:tr>
      <w:tr w:rsidR="00464916" w:rsidRPr="007E7BA5" w14:paraId="1B39CAC3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BF" w14:textId="77777777" w:rsidR="00272CFB" w:rsidRPr="007E7BA5" w:rsidRDefault="00D53D6F" w:rsidP="004E117A">
            <w:r>
              <w:t>0.2</w:t>
            </w:r>
          </w:p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C0" w14:textId="77777777" w:rsidR="00272CFB" w:rsidRPr="007E7BA5" w:rsidRDefault="00D53D6F" w:rsidP="00E76DF5">
            <w:r>
              <w:t>20.02.2013</w:t>
            </w:r>
          </w:p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C1" w14:textId="77777777" w:rsidR="00272CFB" w:rsidRPr="007E7BA5" w:rsidRDefault="00D53D6F" w:rsidP="00E76DF5">
            <w:r>
              <w:t>Федоров Станислав</w:t>
            </w:r>
          </w:p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C2" w14:textId="77777777" w:rsidR="008D707F" w:rsidRPr="007E7BA5" w:rsidRDefault="00D53D6F" w:rsidP="00840E0A">
            <w:r>
              <w:t>Описан с</w:t>
            </w:r>
            <w:r w:rsidRPr="007E7BA5">
              <w:t>ервис работы с сообщениями</w:t>
            </w:r>
            <w:r>
              <w:t>.</w:t>
            </w:r>
          </w:p>
        </w:tc>
      </w:tr>
      <w:tr w:rsidR="00EA7BD3" w:rsidRPr="007E7BA5" w14:paraId="1B39CAC8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C4" w14:textId="77777777" w:rsidR="00EA7BD3" w:rsidRPr="007E7BA5" w:rsidRDefault="00EA7BD3" w:rsidP="00907739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C5" w14:textId="77777777" w:rsidR="00EA7BD3" w:rsidRPr="007E7BA5" w:rsidRDefault="00EA7BD3" w:rsidP="00626E6F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C6" w14:textId="77777777" w:rsidR="00EA7BD3" w:rsidRPr="007E7BA5" w:rsidRDefault="00EA7BD3" w:rsidP="00127DE4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C7" w14:textId="77777777" w:rsidR="00EA7BD3" w:rsidRPr="007E7BA5" w:rsidRDefault="00EA7BD3"/>
        </w:tc>
      </w:tr>
      <w:tr w:rsidR="00EA7BD3" w:rsidRPr="007E7BA5" w14:paraId="1B39CACD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C9" w14:textId="77777777" w:rsidR="00EA7BD3" w:rsidRPr="007E7BA5" w:rsidRDefault="00EA7BD3" w:rsidP="00907739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CA" w14:textId="77777777" w:rsidR="00EA7BD3" w:rsidRPr="007E7BA5" w:rsidRDefault="00EA7BD3" w:rsidP="00E76DF5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CB" w14:textId="77777777" w:rsidR="00EA7BD3" w:rsidRPr="007E7BA5" w:rsidRDefault="00EA7BD3" w:rsidP="00E76DF5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CC" w14:textId="77777777" w:rsidR="00EA7BD3" w:rsidRPr="007E7BA5" w:rsidRDefault="00EA7BD3" w:rsidP="00703F6F"/>
        </w:tc>
      </w:tr>
      <w:tr w:rsidR="00EA7BD3" w:rsidRPr="007E7BA5" w14:paraId="1B39CAD2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CE" w14:textId="77777777" w:rsidR="00EA7BD3" w:rsidRPr="007E7BA5" w:rsidRDefault="00EA7BD3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CF" w14:textId="77777777" w:rsidR="00EA7BD3" w:rsidRPr="007E7BA5" w:rsidRDefault="00EA7BD3" w:rsidP="00626E6F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D0" w14:textId="77777777" w:rsidR="00EA7BD3" w:rsidRPr="007E7BA5" w:rsidRDefault="00EA7BD3" w:rsidP="009433DE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D1" w14:textId="77777777" w:rsidR="00EA7BD3" w:rsidRPr="007E7BA5" w:rsidRDefault="00EA7BD3" w:rsidP="003A5E2A"/>
        </w:tc>
      </w:tr>
      <w:tr w:rsidR="00EA7BD3" w:rsidRPr="007E7BA5" w14:paraId="1B39CAD7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D3" w14:textId="77777777" w:rsidR="00EA7BD3" w:rsidRPr="007E7BA5" w:rsidRDefault="00EA7BD3" w:rsidP="00907739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D4" w14:textId="77777777" w:rsidR="00EA7BD3" w:rsidRPr="007E7BA5" w:rsidRDefault="00EA7BD3" w:rsidP="00626E6F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D5" w14:textId="77777777" w:rsidR="00EA7BD3" w:rsidRPr="007E7BA5" w:rsidRDefault="00EA7BD3" w:rsidP="009433DE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D6" w14:textId="77777777" w:rsidR="00EA7BD3" w:rsidRPr="007E7BA5" w:rsidRDefault="00EA7BD3" w:rsidP="003A5E2A"/>
        </w:tc>
      </w:tr>
      <w:tr w:rsidR="00EA7BD3" w:rsidRPr="007E7BA5" w14:paraId="1B39CADC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D8" w14:textId="77777777" w:rsidR="00EA7BD3" w:rsidRPr="007E7BA5" w:rsidRDefault="00EA7BD3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D9" w14:textId="77777777" w:rsidR="00EA7BD3" w:rsidRPr="007E7BA5" w:rsidRDefault="00EA7BD3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DA" w14:textId="77777777" w:rsidR="00EA7BD3" w:rsidRPr="007E7BA5" w:rsidRDefault="00EA7BD3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DB" w14:textId="77777777" w:rsidR="00EA7BD3" w:rsidRPr="007E7BA5" w:rsidRDefault="00EA7BD3" w:rsidP="005C5CE3"/>
        </w:tc>
      </w:tr>
      <w:tr w:rsidR="002D0040" w:rsidRPr="007E7BA5" w14:paraId="1B39CAE1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DD" w14:textId="77777777" w:rsidR="002D0040" w:rsidRPr="007E7BA5" w:rsidRDefault="002D0040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DE" w14:textId="77777777" w:rsidR="002D0040" w:rsidRPr="007E7BA5" w:rsidRDefault="002D0040" w:rsidP="002D0040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DF" w14:textId="77777777" w:rsidR="002D0040" w:rsidRPr="007E7BA5" w:rsidRDefault="002D0040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E0" w14:textId="77777777" w:rsidR="002D0040" w:rsidRPr="007E7BA5" w:rsidRDefault="002D0040" w:rsidP="002D0040"/>
        </w:tc>
      </w:tr>
      <w:tr w:rsidR="00EA7BD3" w:rsidRPr="007E7BA5" w14:paraId="1B39CAE6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E2" w14:textId="77777777" w:rsidR="00EA7BD3" w:rsidRPr="007E7BA5" w:rsidRDefault="00EA7BD3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E3" w14:textId="77777777" w:rsidR="00EA7BD3" w:rsidRPr="007E7BA5" w:rsidRDefault="00EA7BD3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E4" w14:textId="77777777" w:rsidR="00EA7BD3" w:rsidRPr="007E7BA5" w:rsidRDefault="00EA7BD3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E5" w14:textId="77777777" w:rsidR="00EA7BD3" w:rsidRPr="007E7BA5" w:rsidRDefault="00EA7BD3" w:rsidP="00B31F19"/>
        </w:tc>
      </w:tr>
      <w:tr w:rsidR="00EA7BD3" w:rsidRPr="007E7BA5" w14:paraId="1B39CAEB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E7" w14:textId="77777777" w:rsidR="00EA7BD3" w:rsidRPr="007E7BA5" w:rsidRDefault="00EA7BD3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E8" w14:textId="77777777" w:rsidR="00EA7BD3" w:rsidRPr="007E7BA5" w:rsidRDefault="00EA7BD3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E9" w14:textId="77777777" w:rsidR="00EA7BD3" w:rsidRPr="007E7BA5" w:rsidRDefault="00EA7BD3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EA" w14:textId="77777777" w:rsidR="00EA7BD3" w:rsidRPr="007E7BA5" w:rsidRDefault="00EA7BD3" w:rsidP="00586A24"/>
        </w:tc>
      </w:tr>
      <w:tr w:rsidR="00EA7BD3" w:rsidRPr="007E7BA5" w14:paraId="1B39CAF0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EC" w14:textId="77777777" w:rsidR="00EA7BD3" w:rsidRPr="007E7BA5" w:rsidRDefault="00EA7BD3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ED" w14:textId="77777777" w:rsidR="00EA7BD3" w:rsidRPr="007E7BA5" w:rsidRDefault="00EA7BD3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EE" w14:textId="77777777" w:rsidR="00EA7BD3" w:rsidRPr="007E7BA5" w:rsidRDefault="00EA7BD3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EF" w14:textId="77777777" w:rsidR="00EA7BD3" w:rsidRPr="007E7BA5" w:rsidRDefault="00EA7BD3" w:rsidP="005C5CE3"/>
        </w:tc>
      </w:tr>
      <w:tr w:rsidR="00EA7BD3" w:rsidRPr="007E7BA5" w14:paraId="1B39CAF5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F1" w14:textId="77777777" w:rsidR="00EA7BD3" w:rsidRPr="007E7BA5" w:rsidRDefault="00EA7BD3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F2" w14:textId="77777777" w:rsidR="00EA7BD3" w:rsidRPr="007E7BA5" w:rsidRDefault="00EA7BD3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F3" w14:textId="77777777" w:rsidR="00EA7BD3" w:rsidRPr="007E7BA5" w:rsidRDefault="00EA7BD3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F4" w14:textId="77777777" w:rsidR="00EA7BD3" w:rsidRPr="007E7BA5" w:rsidRDefault="00EA7BD3" w:rsidP="0063371A"/>
        </w:tc>
      </w:tr>
      <w:tr w:rsidR="00EA7BD3" w:rsidRPr="007E7BA5" w14:paraId="1B39CAFA" w14:textId="77777777" w:rsidTr="003E1507">
        <w:tc>
          <w:tcPr>
            <w:tcW w:w="988" w:type="dxa"/>
            <w:shd w:val="clear" w:color="auto" w:fill="auto"/>
            <w:tcMar>
              <w:top w:w="108" w:type="dxa"/>
            </w:tcMar>
          </w:tcPr>
          <w:p w14:paraId="1B39CAF6" w14:textId="77777777" w:rsidR="00EA7BD3" w:rsidRPr="007E7BA5" w:rsidRDefault="00EA7BD3" w:rsidP="003D3A3A"/>
        </w:tc>
        <w:tc>
          <w:tcPr>
            <w:tcW w:w="1275" w:type="dxa"/>
            <w:shd w:val="clear" w:color="auto" w:fill="auto"/>
            <w:tcMar>
              <w:top w:w="108" w:type="dxa"/>
            </w:tcMar>
          </w:tcPr>
          <w:p w14:paraId="1B39CAF7" w14:textId="77777777" w:rsidR="00EA7BD3" w:rsidRPr="007E7BA5" w:rsidRDefault="00EA7BD3" w:rsidP="003D3A3A"/>
        </w:tc>
        <w:tc>
          <w:tcPr>
            <w:tcW w:w="1985" w:type="dxa"/>
            <w:shd w:val="clear" w:color="auto" w:fill="auto"/>
            <w:tcMar>
              <w:top w:w="108" w:type="dxa"/>
            </w:tcMar>
          </w:tcPr>
          <w:p w14:paraId="1B39CAF8" w14:textId="77777777" w:rsidR="00EA7BD3" w:rsidRPr="007E7BA5" w:rsidRDefault="00EA7BD3" w:rsidP="003D3A3A"/>
        </w:tc>
        <w:tc>
          <w:tcPr>
            <w:tcW w:w="5391" w:type="dxa"/>
            <w:shd w:val="clear" w:color="auto" w:fill="auto"/>
            <w:tcMar>
              <w:top w:w="108" w:type="dxa"/>
            </w:tcMar>
          </w:tcPr>
          <w:p w14:paraId="1B39CAF9" w14:textId="77777777" w:rsidR="00EA7BD3" w:rsidRPr="007E7BA5" w:rsidRDefault="00EA7BD3" w:rsidP="0063371A"/>
        </w:tc>
      </w:tr>
    </w:tbl>
    <w:p w14:paraId="1B39CAFB" w14:textId="77777777" w:rsidR="00F005FE" w:rsidRPr="007E7BA5" w:rsidRDefault="00F005FE" w:rsidP="00F005FE">
      <w:pPr>
        <w:pStyle w:val="1"/>
      </w:pPr>
      <w:r w:rsidRPr="007E7BA5">
        <w:br w:type="page"/>
      </w:r>
    </w:p>
    <w:p w14:paraId="1B39CAFC" w14:textId="77777777" w:rsidR="00E17956" w:rsidRPr="007E7BA5" w:rsidRDefault="005F67BA" w:rsidP="00F005FE">
      <w:pPr>
        <w:pStyle w:val="1"/>
      </w:pPr>
      <w:bookmarkStart w:id="34" w:name="_Toc349551110"/>
      <w:r w:rsidRPr="007E7BA5">
        <w:lastRenderedPageBreak/>
        <w:t>Оглавление</w:t>
      </w:r>
      <w:bookmarkEnd w:id="34"/>
    </w:p>
    <w:bookmarkStart w:id="35" w:name="_Toc280168577"/>
    <w:bookmarkStart w:id="36" w:name="_Toc280168701"/>
    <w:bookmarkStart w:id="37" w:name="_Toc280168757"/>
    <w:bookmarkStart w:id="38" w:name="_Toc280168797"/>
    <w:bookmarkStart w:id="39" w:name="_Toc280169042"/>
    <w:bookmarkStart w:id="40" w:name="_Toc280169190"/>
    <w:bookmarkStart w:id="41" w:name="_Toc280169257"/>
    <w:bookmarkStart w:id="42" w:name="_Toc280169323"/>
    <w:bookmarkStart w:id="43" w:name="_Toc280115449"/>
    <w:bookmarkStart w:id="44" w:name="_Toc280115543"/>
    <w:bookmarkStart w:id="45" w:name="_Toc280115654"/>
    <w:bookmarkStart w:id="46" w:name="_Toc280115911"/>
    <w:bookmarkStart w:id="47" w:name="_Toc280116144"/>
    <w:bookmarkStart w:id="48" w:name="_Toc280116294"/>
    <w:bookmarkStart w:id="49" w:name="_Toc280116622"/>
    <w:bookmarkStart w:id="50" w:name="_Toc280116740"/>
    <w:bookmarkStart w:id="51" w:name="_Toc280116830"/>
    <w:bookmarkStart w:id="52" w:name="_Toc280117360"/>
    <w:bookmarkStart w:id="53" w:name="_Toc280117450"/>
    <w:bookmarkStart w:id="54" w:name="_Toc280117511"/>
    <w:bookmarkStart w:id="55" w:name="_Toc280166926"/>
    <w:bookmarkStart w:id="56" w:name="_Toc280167728"/>
    <w:bookmarkStart w:id="57" w:name="_Toc280167812"/>
    <w:bookmarkStart w:id="58" w:name="_Toc280167846"/>
    <w:bookmarkStart w:id="59" w:name="_Toc280168161"/>
    <w:bookmarkStart w:id="60" w:name="_Toc280168336"/>
    <w:bookmarkStart w:id="61" w:name="_Toc280168376"/>
    <w:bookmarkStart w:id="62" w:name="_Toc280168423"/>
    <w:bookmarkStart w:id="63" w:name="_Toc280168463"/>
    <w:bookmarkStart w:id="64" w:name="_Toc280168503"/>
    <w:bookmarkStart w:id="65" w:name="_Toc280168537"/>
    <w:bookmarkStart w:id="66" w:name="_Toc280168578"/>
    <w:bookmarkStart w:id="67" w:name="_Toc280168702"/>
    <w:bookmarkStart w:id="68" w:name="_Toc280168758"/>
    <w:bookmarkStart w:id="69" w:name="_Toc280168798"/>
    <w:bookmarkStart w:id="70" w:name="_Toc280169043"/>
    <w:bookmarkStart w:id="71" w:name="_Toc280169191"/>
    <w:bookmarkStart w:id="72" w:name="_Toc280169258"/>
    <w:bookmarkStart w:id="73" w:name="_Toc280169324"/>
    <w:bookmarkStart w:id="74" w:name="_Toc280115455"/>
    <w:bookmarkStart w:id="75" w:name="_Toc280115549"/>
    <w:bookmarkStart w:id="76" w:name="_Toc280115660"/>
    <w:bookmarkStart w:id="77" w:name="_Toc280115917"/>
    <w:bookmarkStart w:id="78" w:name="_Toc280116150"/>
    <w:bookmarkStart w:id="79" w:name="_Toc280116300"/>
    <w:bookmarkStart w:id="80" w:name="_Toc280116628"/>
    <w:bookmarkStart w:id="81" w:name="_Toc280116746"/>
    <w:bookmarkStart w:id="82" w:name="_Toc280116836"/>
    <w:bookmarkStart w:id="83" w:name="_Toc280117366"/>
    <w:bookmarkStart w:id="84" w:name="_Toc280117456"/>
    <w:bookmarkStart w:id="85" w:name="_Toc280117517"/>
    <w:bookmarkStart w:id="86" w:name="_Toc280118544"/>
    <w:bookmarkStart w:id="87" w:name="_Toc280118578"/>
    <w:bookmarkStart w:id="88" w:name="_Toc280166932"/>
    <w:bookmarkStart w:id="89" w:name="_Toc280167734"/>
    <w:bookmarkStart w:id="90" w:name="_Toc280167818"/>
    <w:bookmarkStart w:id="91" w:name="_Toc280167852"/>
    <w:bookmarkStart w:id="92" w:name="_Toc280168167"/>
    <w:bookmarkStart w:id="93" w:name="_Toc280168342"/>
    <w:bookmarkStart w:id="94" w:name="_Toc280168382"/>
    <w:bookmarkStart w:id="95" w:name="_Toc280168429"/>
    <w:bookmarkStart w:id="96" w:name="_Toc280168469"/>
    <w:bookmarkStart w:id="97" w:name="_Toc280168509"/>
    <w:bookmarkStart w:id="98" w:name="_Toc280168543"/>
    <w:bookmarkStart w:id="99" w:name="_Toc280168584"/>
    <w:bookmarkStart w:id="100" w:name="_Toc280168708"/>
    <w:bookmarkStart w:id="101" w:name="_Toc280168764"/>
    <w:bookmarkStart w:id="102" w:name="_Toc280168804"/>
    <w:bookmarkStart w:id="103" w:name="_Toc280169049"/>
    <w:bookmarkStart w:id="104" w:name="_Toc280169197"/>
    <w:bookmarkStart w:id="105" w:name="_Toc280169264"/>
    <w:bookmarkStart w:id="106" w:name="_Toc280169330"/>
    <w:bookmarkStart w:id="107" w:name="_Toc280115460"/>
    <w:bookmarkStart w:id="108" w:name="_Toc280115554"/>
    <w:bookmarkStart w:id="109" w:name="_Toc280115665"/>
    <w:bookmarkStart w:id="110" w:name="_Toc280115922"/>
    <w:bookmarkStart w:id="111" w:name="_Toc280116155"/>
    <w:bookmarkStart w:id="112" w:name="_Toc280116305"/>
    <w:bookmarkStart w:id="113" w:name="_Toc280116633"/>
    <w:bookmarkStart w:id="114" w:name="_Toc280116751"/>
    <w:bookmarkStart w:id="115" w:name="_Toc280116841"/>
    <w:bookmarkStart w:id="116" w:name="_Toc280117371"/>
    <w:bookmarkStart w:id="117" w:name="_Toc280117461"/>
    <w:bookmarkStart w:id="118" w:name="_Toc280117522"/>
    <w:bookmarkStart w:id="119" w:name="_Toc280118548"/>
    <w:bookmarkStart w:id="120" w:name="_Toc280118582"/>
    <w:bookmarkStart w:id="121" w:name="_Toc280166937"/>
    <w:bookmarkStart w:id="122" w:name="_Toc280167739"/>
    <w:bookmarkStart w:id="123" w:name="_Toc280167823"/>
    <w:bookmarkStart w:id="124" w:name="_Toc280167857"/>
    <w:bookmarkStart w:id="125" w:name="_Toc280168172"/>
    <w:bookmarkStart w:id="126" w:name="_Toc280168347"/>
    <w:bookmarkStart w:id="127" w:name="_Toc280168387"/>
    <w:bookmarkStart w:id="128" w:name="_Toc280168434"/>
    <w:bookmarkStart w:id="129" w:name="_Toc280168474"/>
    <w:bookmarkStart w:id="130" w:name="_Toc280168514"/>
    <w:bookmarkStart w:id="131" w:name="_Toc280168548"/>
    <w:bookmarkStart w:id="132" w:name="_Toc280168589"/>
    <w:bookmarkStart w:id="133" w:name="_Toc280168713"/>
    <w:bookmarkStart w:id="134" w:name="_Toc280168769"/>
    <w:bookmarkStart w:id="135" w:name="_Toc280168809"/>
    <w:bookmarkStart w:id="136" w:name="_Toc280169054"/>
    <w:bookmarkStart w:id="137" w:name="_Toc280169202"/>
    <w:bookmarkStart w:id="138" w:name="_Toc280169269"/>
    <w:bookmarkStart w:id="139" w:name="_Toc280169335"/>
    <w:bookmarkStart w:id="140" w:name="_Toc280115465"/>
    <w:bookmarkStart w:id="141" w:name="_Toc280115559"/>
    <w:bookmarkStart w:id="142" w:name="_Toc280115670"/>
    <w:bookmarkStart w:id="143" w:name="_Toc280115927"/>
    <w:bookmarkStart w:id="144" w:name="_Toc280116160"/>
    <w:bookmarkStart w:id="145" w:name="_Toc280116310"/>
    <w:bookmarkStart w:id="146" w:name="_Toc280116638"/>
    <w:bookmarkStart w:id="147" w:name="_Toc280116756"/>
    <w:bookmarkStart w:id="148" w:name="_Toc280116846"/>
    <w:bookmarkStart w:id="149" w:name="_Toc280117376"/>
    <w:bookmarkStart w:id="150" w:name="_Toc280117466"/>
    <w:bookmarkStart w:id="151" w:name="_Toc280117527"/>
    <w:bookmarkStart w:id="152" w:name="_Toc280118552"/>
    <w:bookmarkStart w:id="153" w:name="_Toc280118586"/>
    <w:bookmarkStart w:id="154" w:name="_Toc280166942"/>
    <w:bookmarkStart w:id="155" w:name="_Toc280167744"/>
    <w:bookmarkStart w:id="156" w:name="_Toc280167828"/>
    <w:bookmarkStart w:id="157" w:name="_Toc280167862"/>
    <w:bookmarkStart w:id="158" w:name="_Toc280168177"/>
    <w:bookmarkStart w:id="159" w:name="_Toc280168352"/>
    <w:bookmarkStart w:id="160" w:name="_Toc280168392"/>
    <w:bookmarkStart w:id="161" w:name="_Toc280168439"/>
    <w:bookmarkStart w:id="162" w:name="_Toc280168479"/>
    <w:bookmarkStart w:id="163" w:name="_Toc280168519"/>
    <w:bookmarkStart w:id="164" w:name="_Toc280168553"/>
    <w:bookmarkStart w:id="165" w:name="_Toc280168594"/>
    <w:bookmarkStart w:id="166" w:name="_Toc280168718"/>
    <w:bookmarkStart w:id="167" w:name="_Toc280168774"/>
    <w:bookmarkStart w:id="168" w:name="_Toc280168814"/>
    <w:bookmarkStart w:id="169" w:name="_Toc280169059"/>
    <w:bookmarkStart w:id="170" w:name="_Toc280169207"/>
    <w:bookmarkStart w:id="171" w:name="_Toc280169274"/>
    <w:bookmarkStart w:id="172" w:name="_Toc280169340"/>
    <w:bookmarkStart w:id="173" w:name="_Toc280115470"/>
    <w:bookmarkStart w:id="174" w:name="_Toc280115564"/>
    <w:bookmarkStart w:id="175" w:name="_Toc280115675"/>
    <w:bookmarkStart w:id="176" w:name="_Toc280115932"/>
    <w:bookmarkStart w:id="177" w:name="_Toc280116165"/>
    <w:bookmarkStart w:id="178" w:name="_Toc280116315"/>
    <w:bookmarkStart w:id="179" w:name="_Toc280116643"/>
    <w:bookmarkStart w:id="180" w:name="_Toc280116761"/>
    <w:bookmarkStart w:id="181" w:name="_Toc280116851"/>
    <w:bookmarkStart w:id="182" w:name="_Toc280117381"/>
    <w:bookmarkStart w:id="183" w:name="_Toc280117471"/>
    <w:bookmarkStart w:id="184" w:name="_Toc280117532"/>
    <w:bookmarkStart w:id="185" w:name="_Toc280118556"/>
    <w:bookmarkStart w:id="186" w:name="_Toc280118590"/>
    <w:bookmarkStart w:id="187" w:name="_Toc280166947"/>
    <w:bookmarkStart w:id="188" w:name="_Toc280167749"/>
    <w:bookmarkStart w:id="189" w:name="_Toc280167833"/>
    <w:bookmarkStart w:id="190" w:name="_Toc280167867"/>
    <w:bookmarkStart w:id="191" w:name="_Toc280168182"/>
    <w:bookmarkStart w:id="192" w:name="_Toc280168357"/>
    <w:bookmarkStart w:id="193" w:name="_Toc280168397"/>
    <w:bookmarkStart w:id="194" w:name="_Toc280168444"/>
    <w:bookmarkStart w:id="195" w:name="_Toc280168484"/>
    <w:bookmarkStart w:id="196" w:name="_Toc280168524"/>
    <w:bookmarkStart w:id="197" w:name="_Toc280168558"/>
    <w:bookmarkStart w:id="198" w:name="_Toc280168599"/>
    <w:bookmarkStart w:id="199" w:name="_Toc280168723"/>
    <w:bookmarkStart w:id="200" w:name="_Toc280168779"/>
    <w:bookmarkStart w:id="201" w:name="_Toc280168819"/>
    <w:bookmarkStart w:id="202" w:name="_Toc280169064"/>
    <w:bookmarkStart w:id="203" w:name="_Toc280169212"/>
    <w:bookmarkStart w:id="204" w:name="_Toc280169279"/>
    <w:bookmarkStart w:id="205" w:name="_Toc280169345"/>
    <w:bookmarkStart w:id="206" w:name="_Toc280115475"/>
    <w:bookmarkStart w:id="207" w:name="_Toc280115569"/>
    <w:bookmarkStart w:id="208" w:name="_Toc280115680"/>
    <w:bookmarkStart w:id="209" w:name="_Toc280115937"/>
    <w:bookmarkStart w:id="210" w:name="_Toc280116170"/>
    <w:bookmarkStart w:id="211" w:name="_Toc280116320"/>
    <w:bookmarkStart w:id="212" w:name="_Toc280116648"/>
    <w:bookmarkStart w:id="213" w:name="_Toc280116766"/>
    <w:bookmarkStart w:id="214" w:name="_Toc280116856"/>
    <w:bookmarkStart w:id="215" w:name="_Toc280117386"/>
    <w:bookmarkStart w:id="216" w:name="_Toc280117476"/>
    <w:bookmarkStart w:id="217" w:name="_Toc280117537"/>
    <w:bookmarkStart w:id="218" w:name="_Toc280118560"/>
    <w:bookmarkStart w:id="219" w:name="_Toc280118594"/>
    <w:bookmarkStart w:id="220" w:name="_Toc280166952"/>
    <w:bookmarkStart w:id="221" w:name="_Toc280167754"/>
    <w:bookmarkStart w:id="222" w:name="_Toc280167838"/>
    <w:bookmarkStart w:id="223" w:name="_Toc280167872"/>
    <w:bookmarkStart w:id="224" w:name="_Toc280168187"/>
    <w:bookmarkStart w:id="225" w:name="_Toc280168362"/>
    <w:bookmarkStart w:id="226" w:name="_Toc280168402"/>
    <w:bookmarkStart w:id="227" w:name="_Toc280168449"/>
    <w:bookmarkStart w:id="228" w:name="_Toc280168489"/>
    <w:bookmarkStart w:id="229" w:name="_Toc280168529"/>
    <w:bookmarkStart w:id="230" w:name="_Toc280168563"/>
    <w:bookmarkStart w:id="231" w:name="_Toc280168604"/>
    <w:bookmarkStart w:id="232" w:name="_Toc280168728"/>
    <w:bookmarkStart w:id="233" w:name="_Toc280168784"/>
    <w:bookmarkStart w:id="234" w:name="_Toc280168824"/>
    <w:bookmarkStart w:id="235" w:name="_Toc280169069"/>
    <w:bookmarkStart w:id="236" w:name="_Toc280169217"/>
    <w:bookmarkStart w:id="237" w:name="_Toc280169284"/>
    <w:bookmarkStart w:id="238" w:name="_Toc280169350"/>
    <w:bookmarkEnd w:id="35"/>
    <w:bookmarkEnd w:id="36"/>
    <w:bookmarkEnd w:id="37"/>
    <w:bookmarkEnd w:id="38"/>
    <w:bookmarkEnd w:id="39"/>
    <w:bookmarkEnd w:id="40"/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bookmarkEnd w:id="52"/>
    <w:bookmarkEnd w:id="53"/>
    <w:bookmarkEnd w:id="54"/>
    <w:bookmarkEnd w:id="55"/>
    <w:bookmarkEnd w:id="56"/>
    <w:bookmarkEnd w:id="57"/>
    <w:bookmarkEnd w:id="58"/>
    <w:bookmarkEnd w:id="59"/>
    <w:bookmarkEnd w:id="60"/>
    <w:bookmarkEnd w:id="61"/>
    <w:bookmarkEnd w:id="62"/>
    <w:bookmarkEnd w:id="63"/>
    <w:bookmarkEnd w:id="64"/>
    <w:bookmarkEnd w:id="65"/>
    <w:bookmarkEnd w:id="66"/>
    <w:bookmarkEnd w:id="67"/>
    <w:bookmarkEnd w:id="68"/>
    <w:bookmarkEnd w:id="69"/>
    <w:bookmarkEnd w:id="70"/>
    <w:bookmarkEnd w:id="71"/>
    <w:bookmarkEnd w:id="72"/>
    <w:bookmarkEnd w:id="73"/>
    <w:bookmarkEnd w:id="74"/>
    <w:bookmarkEnd w:id="75"/>
    <w:bookmarkEnd w:id="76"/>
    <w:bookmarkEnd w:id="77"/>
    <w:bookmarkEnd w:id="78"/>
    <w:bookmarkEnd w:id="79"/>
    <w:bookmarkEnd w:id="80"/>
    <w:bookmarkEnd w:id="81"/>
    <w:bookmarkEnd w:id="82"/>
    <w:bookmarkEnd w:id="83"/>
    <w:bookmarkEnd w:id="84"/>
    <w:bookmarkEnd w:id="85"/>
    <w:bookmarkEnd w:id="86"/>
    <w:bookmarkEnd w:id="87"/>
    <w:bookmarkEnd w:id="88"/>
    <w:bookmarkEnd w:id="89"/>
    <w:bookmarkEnd w:id="90"/>
    <w:bookmarkEnd w:id="91"/>
    <w:bookmarkEnd w:id="92"/>
    <w:bookmarkEnd w:id="93"/>
    <w:bookmarkEnd w:id="94"/>
    <w:bookmarkEnd w:id="95"/>
    <w:bookmarkEnd w:id="96"/>
    <w:bookmarkEnd w:id="97"/>
    <w:bookmarkEnd w:id="98"/>
    <w:bookmarkEnd w:id="99"/>
    <w:bookmarkEnd w:id="100"/>
    <w:bookmarkEnd w:id="101"/>
    <w:bookmarkEnd w:id="102"/>
    <w:bookmarkEnd w:id="103"/>
    <w:bookmarkEnd w:id="104"/>
    <w:bookmarkEnd w:id="105"/>
    <w:bookmarkEnd w:id="106"/>
    <w:bookmarkEnd w:id="107"/>
    <w:bookmarkEnd w:id="108"/>
    <w:bookmarkEnd w:id="109"/>
    <w:bookmarkEnd w:id="110"/>
    <w:bookmarkEnd w:id="111"/>
    <w:bookmarkEnd w:id="112"/>
    <w:bookmarkEnd w:id="113"/>
    <w:bookmarkEnd w:id="114"/>
    <w:bookmarkEnd w:id="115"/>
    <w:bookmarkEnd w:id="116"/>
    <w:bookmarkEnd w:id="117"/>
    <w:bookmarkEnd w:id="118"/>
    <w:bookmarkEnd w:id="119"/>
    <w:bookmarkEnd w:id="120"/>
    <w:bookmarkEnd w:id="121"/>
    <w:bookmarkEnd w:id="122"/>
    <w:bookmarkEnd w:id="123"/>
    <w:bookmarkEnd w:id="124"/>
    <w:bookmarkEnd w:id="125"/>
    <w:bookmarkEnd w:id="126"/>
    <w:bookmarkEnd w:id="127"/>
    <w:bookmarkEnd w:id="128"/>
    <w:bookmarkEnd w:id="129"/>
    <w:bookmarkEnd w:id="130"/>
    <w:bookmarkEnd w:id="131"/>
    <w:bookmarkEnd w:id="132"/>
    <w:bookmarkEnd w:id="133"/>
    <w:bookmarkEnd w:id="134"/>
    <w:bookmarkEnd w:id="135"/>
    <w:bookmarkEnd w:id="136"/>
    <w:bookmarkEnd w:id="137"/>
    <w:bookmarkEnd w:id="138"/>
    <w:bookmarkEnd w:id="139"/>
    <w:bookmarkEnd w:id="140"/>
    <w:bookmarkEnd w:id="141"/>
    <w:bookmarkEnd w:id="142"/>
    <w:bookmarkEnd w:id="143"/>
    <w:bookmarkEnd w:id="144"/>
    <w:bookmarkEnd w:id="145"/>
    <w:bookmarkEnd w:id="146"/>
    <w:bookmarkEnd w:id="147"/>
    <w:bookmarkEnd w:id="148"/>
    <w:bookmarkEnd w:id="149"/>
    <w:bookmarkEnd w:id="150"/>
    <w:bookmarkEnd w:id="151"/>
    <w:bookmarkEnd w:id="152"/>
    <w:bookmarkEnd w:id="153"/>
    <w:bookmarkEnd w:id="154"/>
    <w:bookmarkEnd w:id="155"/>
    <w:bookmarkEnd w:id="156"/>
    <w:bookmarkEnd w:id="157"/>
    <w:bookmarkEnd w:id="158"/>
    <w:bookmarkEnd w:id="159"/>
    <w:bookmarkEnd w:id="160"/>
    <w:bookmarkEnd w:id="161"/>
    <w:bookmarkEnd w:id="162"/>
    <w:bookmarkEnd w:id="163"/>
    <w:bookmarkEnd w:id="164"/>
    <w:bookmarkEnd w:id="165"/>
    <w:bookmarkEnd w:id="166"/>
    <w:bookmarkEnd w:id="167"/>
    <w:bookmarkEnd w:id="168"/>
    <w:bookmarkEnd w:id="169"/>
    <w:bookmarkEnd w:id="170"/>
    <w:bookmarkEnd w:id="171"/>
    <w:bookmarkEnd w:id="172"/>
    <w:bookmarkEnd w:id="173"/>
    <w:bookmarkEnd w:id="174"/>
    <w:bookmarkEnd w:id="175"/>
    <w:bookmarkEnd w:id="176"/>
    <w:bookmarkEnd w:id="177"/>
    <w:bookmarkEnd w:id="178"/>
    <w:bookmarkEnd w:id="179"/>
    <w:bookmarkEnd w:id="180"/>
    <w:bookmarkEnd w:id="181"/>
    <w:bookmarkEnd w:id="182"/>
    <w:bookmarkEnd w:id="183"/>
    <w:bookmarkEnd w:id="184"/>
    <w:bookmarkEnd w:id="185"/>
    <w:bookmarkEnd w:id="186"/>
    <w:bookmarkEnd w:id="187"/>
    <w:bookmarkEnd w:id="188"/>
    <w:bookmarkEnd w:id="189"/>
    <w:bookmarkEnd w:id="190"/>
    <w:bookmarkEnd w:id="191"/>
    <w:bookmarkEnd w:id="192"/>
    <w:bookmarkEnd w:id="193"/>
    <w:bookmarkEnd w:id="194"/>
    <w:bookmarkEnd w:id="195"/>
    <w:bookmarkEnd w:id="196"/>
    <w:bookmarkEnd w:id="197"/>
    <w:bookmarkEnd w:id="198"/>
    <w:bookmarkEnd w:id="199"/>
    <w:bookmarkEnd w:id="200"/>
    <w:bookmarkEnd w:id="201"/>
    <w:bookmarkEnd w:id="202"/>
    <w:bookmarkEnd w:id="203"/>
    <w:bookmarkEnd w:id="204"/>
    <w:bookmarkEnd w:id="205"/>
    <w:bookmarkEnd w:id="206"/>
    <w:bookmarkEnd w:id="207"/>
    <w:bookmarkEnd w:id="208"/>
    <w:bookmarkEnd w:id="209"/>
    <w:bookmarkEnd w:id="210"/>
    <w:bookmarkEnd w:id="211"/>
    <w:bookmarkEnd w:id="212"/>
    <w:bookmarkEnd w:id="213"/>
    <w:bookmarkEnd w:id="214"/>
    <w:bookmarkEnd w:id="215"/>
    <w:bookmarkEnd w:id="216"/>
    <w:bookmarkEnd w:id="217"/>
    <w:bookmarkEnd w:id="218"/>
    <w:bookmarkEnd w:id="219"/>
    <w:bookmarkEnd w:id="220"/>
    <w:bookmarkEnd w:id="221"/>
    <w:bookmarkEnd w:id="222"/>
    <w:bookmarkEnd w:id="223"/>
    <w:bookmarkEnd w:id="224"/>
    <w:bookmarkEnd w:id="225"/>
    <w:bookmarkEnd w:id="226"/>
    <w:bookmarkEnd w:id="227"/>
    <w:bookmarkEnd w:id="228"/>
    <w:bookmarkEnd w:id="229"/>
    <w:bookmarkEnd w:id="230"/>
    <w:bookmarkEnd w:id="231"/>
    <w:bookmarkEnd w:id="232"/>
    <w:bookmarkEnd w:id="233"/>
    <w:bookmarkEnd w:id="234"/>
    <w:bookmarkEnd w:id="235"/>
    <w:bookmarkEnd w:id="236"/>
    <w:bookmarkEnd w:id="237"/>
    <w:bookmarkEnd w:id="238"/>
    <w:p w14:paraId="1B39CAFD" w14:textId="77777777" w:rsidR="009B4062" w:rsidRDefault="00C57B8E">
      <w:pPr>
        <w:pStyle w:val="1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r w:rsidRPr="007E7BA5">
        <w:rPr>
          <w:bCs w:val="0"/>
        </w:rPr>
        <w:fldChar w:fldCharType="begin"/>
      </w:r>
      <w:r w:rsidR="009C271E" w:rsidRPr="007E7BA5">
        <w:rPr>
          <w:bCs w:val="0"/>
        </w:rPr>
        <w:instrText xml:space="preserve"> TOC \o "1-4" \h \z \u </w:instrText>
      </w:r>
      <w:r w:rsidRPr="007E7BA5">
        <w:rPr>
          <w:bCs w:val="0"/>
        </w:rPr>
        <w:fldChar w:fldCharType="separate"/>
      </w:r>
      <w:hyperlink w:anchor="_Toc349551109" w:history="1">
        <w:r w:rsidR="009B4062" w:rsidRPr="002F0EC5">
          <w:rPr>
            <w:rStyle w:val="afe"/>
          </w:rPr>
          <w:t>История документа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_Toc349551109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3</w:t>
        </w:r>
        <w:r w:rsidR="009B4062">
          <w:rPr>
            <w:noProof/>
            <w:webHidden/>
          </w:rPr>
          <w:fldChar w:fldCharType="end"/>
        </w:r>
      </w:hyperlink>
    </w:p>
    <w:p w14:paraId="1B39CAFE" w14:textId="77777777" w:rsidR="009B4062" w:rsidRDefault="002F335C">
      <w:pPr>
        <w:pStyle w:val="12"/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49551110" w:history="1">
        <w:r w:rsidR="009B4062" w:rsidRPr="002F0EC5">
          <w:rPr>
            <w:rStyle w:val="afe"/>
          </w:rPr>
          <w:t>Оглавление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_Toc349551110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4</w:t>
        </w:r>
        <w:r w:rsidR="009B4062">
          <w:rPr>
            <w:noProof/>
            <w:webHidden/>
          </w:rPr>
          <w:fldChar w:fldCharType="end"/>
        </w:r>
      </w:hyperlink>
    </w:p>
    <w:p w14:paraId="1B39CAFF" w14:textId="77777777" w:rsidR="009B4062" w:rsidRDefault="002F335C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49551111" w:history="1">
        <w:r w:rsidR="009B4062" w:rsidRPr="002F0EC5">
          <w:rPr>
            <w:rStyle w:val="afe"/>
          </w:rPr>
          <w:t>1.</w:t>
        </w:r>
        <w:r w:rsidR="009B406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Общие положения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_Toc349551111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7</w:t>
        </w:r>
        <w:r w:rsidR="009B4062">
          <w:rPr>
            <w:noProof/>
            <w:webHidden/>
          </w:rPr>
          <w:fldChar w:fldCharType="end"/>
        </w:r>
      </w:hyperlink>
    </w:p>
    <w:p w14:paraId="1B39CB00" w14:textId="77777777" w:rsidR="009B4062" w:rsidRDefault="002F335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12" w:history="1">
        <w:r w:rsidR="009B4062" w:rsidRPr="002F0EC5">
          <w:rPr>
            <w:rStyle w:val="afe"/>
          </w:rPr>
          <w:t>1.1.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Назначение документа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_Toc349551112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7</w:t>
        </w:r>
        <w:r w:rsidR="009B4062">
          <w:rPr>
            <w:noProof/>
            <w:webHidden/>
          </w:rPr>
          <w:fldChar w:fldCharType="end"/>
        </w:r>
      </w:hyperlink>
    </w:p>
    <w:p w14:paraId="1B39CB01" w14:textId="77777777" w:rsidR="009B4062" w:rsidRDefault="002F335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13" w:history="1">
        <w:r w:rsidR="009B4062" w:rsidRPr="002F0EC5">
          <w:rPr>
            <w:rStyle w:val="afe"/>
          </w:rPr>
          <w:t>1.2.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Глоссарий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_Toc349551113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7</w:t>
        </w:r>
        <w:r w:rsidR="009B4062">
          <w:rPr>
            <w:noProof/>
            <w:webHidden/>
          </w:rPr>
          <w:fldChar w:fldCharType="end"/>
        </w:r>
      </w:hyperlink>
    </w:p>
    <w:p w14:paraId="1B39CB02" w14:textId="77777777" w:rsidR="009B4062" w:rsidRDefault="002F335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14" w:history="1">
        <w:r w:rsidR="009B4062" w:rsidRPr="002F0EC5">
          <w:rPr>
            <w:rStyle w:val="afe"/>
          </w:rPr>
          <w:t>1.3.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Связанные документы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_Toc349551114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7</w:t>
        </w:r>
        <w:r w:rsidR="009B4062">
          <w:rPr>
            <w:noProof/>
            <w:webHidden/>
          </w:rPr>
          <w:fldChar w:fldCharType="end"/>
        </w:r>
      </w:hyperlink>
    </w:p>
    <w:p w14:paraId="1B39CB03" w14:textId="77777777" w:rsidR="009B4062" w:rsidRDefault="002F335C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49551115" w:history="1">
        <w:r w:rsidR="009B4062" w:rsidRPr="002F0EC5">
          <w:rPr>
            <w:rStyle w:val="afe"/>
          </w:rPr>
          <w:t>2.</w:t>
        </w:r>
        <w:r w:rsidR="009B406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Описание компонента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_Toc349551115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8</w:t>
        </w:r>
        <w:r w:rsidR="009B4062">
          <w:rPr>
            <w:noProof/>
            <w:webHidden/>
          </w:rPr>
          <w:fldChar w:fldCharType="end"/>
        </w:r>
      </w:hyperlink>
    </w:p>
    <w:p w14:paraId="1B39CB04" w14:textId="77777777" w:rsidR="009B4062" w:rsidRDefault="002F335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16" w:history="1">
        <w:r w:rsidR="009B4062" w:rsidRPr="002F0EC5">
          <w:rPr>
            <w:rStyle w:val="afe"/>
          </w:rPr>
          <w:t>2.1.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Определение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_Toc349551116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8</w:t>
        </w:r>
        <w:r w:rsidR="009B4062">
          <w:rPr>
            <w:noProof/>
            <w:webHidden/>
          </w:rPr>
          <w:fldChar w:fldCharType="end"/>
        </w:r>
      </w:hyperlink>
    </w:p>
    <w:p w14:paraId="1B39CB05" w14:textId="77777777" w:rsidR="009B4062" w:rsidRDefault="002F335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17" w:history="1">
        <w:r w:rsidR="009B4062" w:rsidRPr="002F0EC5">
          <w:rPr>
            <w:rStyle w:val="afe"/>
          </w:rPr>
          <w:t>2.2.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_Toc349551117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8</w:t>
        </w:r>
        <w:r w:rsidR="009B4062">
          <w:rPr>
            <w:noProof/>
            <w:webHidden/>
          </w:rPr>
          <w:fldChar w:fldCharType="end"/>
        </w:r>
      </w:hyperlink>
    </w:p>
    <w:p w14:paraId="1B39CB06" w14:textId="77777777" w:rsidR="009B4062" w:rsidRDefault="002F335C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49551118" w:history="1">
        <w:r w:rsidR="009B4062" w:rsidRPr="002F0EC5">
          <w:rPr>
            <w:rStyle w:val="afe"/>
          </w:rPr>
          <w:t>3.</w:t>
        </w:r>
        <w:r w:rsidR="009B406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Описание веб-сервисов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_Toc349551118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9</w:t>
        </w:r>
        <w:r w:rsidR="009B4062">
          <w:rPr>
            <w:noProof/>
            <w:webHidden/>
          </w:rPr>
          <w:fldChar w:fldCharType="end"/>
        </w:r>
      </w:hyperlink>
    </w:p>
    <w:p w14:paraId="1B39CB07" w14:textId="77777777" w:rsidR="009B4062" w:rsidRDefault="002F335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19" w:history="1">
        <w:r w:rsidR="009B4062" w:rsidRPr="002F0EC5">
          <w:rPr>
            <w:rStyle w:val="afe"/>
          </w:rPr>
          <w:t>3.1.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Сервис отправки email сообщений (EmailSender)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_Toc349551119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9</w:t>
        </w:r>
        <w:r w:rsidR="009B4062">
          <w:rPr>
            <w:noProof/>
            <w:webHidden/>
          </w:rPr>
          <w:fldChar w:fldCharType="end"/>
        </w:r>
      </w:hyperlink>
    </w:p>
    <w:p w14:paraId="1B39CB08" w14:textId="77777777" w:rsidR="009B4062" w:rsidRDefault="002F335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49551120" w:history="1">
        <w:r w:rsidR="009B4062" w:rsidRPr="002F0EC5">
          <w:rPr>
            <w:rStyle w:val="afe"/>
          </w:rPr>
          <w:t>3.1.1.</w:t>
        </w:r>
        <w:r w:rsidR="009B406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Отправка сообщения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_Toc349551120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9</w:t>
        </w:r>
        <w:r w:rsidR="009B4062">
          <w:rPr>
            <w:noProof/>
            <w:webHidden/>
          </w:rPr>
          <w:fldChar w:fldCharType="end"/>
        </w:r>
      </w:hyperlink>
    </w:p>
    <w:p w14:paraId="1B39CB09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21" w:history="1">
        <w:r w:rsidR="009B4062" w:rsidRPr="002F0EC5">
          <w:rPr>
            <w:rStyle w:val="afe"/>
          </w:rPr>
          <w:t>3.1.1.1.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Карточка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_Toc349551121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9</w:t>
        </w:r>
        <w:r w:rsidR="009B4062">
          <w:rPr>
            <w:noProof/>
            <w:webHidden/>
          </w:rPr>
          <w:fldChar w:fldCharType="end"/>
        </w:r>
      </w:hyperlink>
    </w:p>
    <w:p w14:paraId="1B39CB0A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22" w:history="1">
        <w:r w:rsidR="009B4062" w:rsidRPr="002F0EC5">
          <w:rPr>
            <w:rStyle w:val="afe"/>
          </w:rPr>
          <w:t>3.1.1.2.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Параметры назначения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_Toc349551122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9</w:t>
        </w:r>
        <w:r w:rsidR="009B4062">
          <w:rPr>
            <w:noProof/>
            <w:webHidden/>
          </w:rPr>
          <w:fldChar w:fldCharType="end"/>
        </w:r>
      </w:hyperlink>
    </w:p>
    <w:p w14:paraId="1B39CB0B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23" w:history="1">
        <w:r w:rsidR="009B4062" w:rsidRPr="002F0EC5">
          <w:rPr>
            <w:rStyle w:val="afe"/>
          </w:rPr>
          <w:t>3.1.1.3.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Влияние на другие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_Toc349551123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9</w:t>
        </w:r>
        <w:r w:rsidR="009B4062">
          <w:rPr>
            <w:noProof/>
            <w:webHidden/>
          </w:rPr>
          <w:fldChar w:fldCharType="end"/>
        </w:r>
      </w:hyperlink>
    </w:p>
    <w:p w14:paraId="1B39CB0C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24" w:history="1">
        <w:r w:rsidR="009B4062" w:rsidRPr="002F0EC5">
          <w:rPr>
            <w:rStyle w:val="afe"/>
          </w:rPr>
          <w:t>3.1.1.4.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Входные параметры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_Toc349551124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9</w:t>
        </w:r>
        <w:r w:rsidR="009B4062">
          <w:rPr>
            <w:noProof/>
            <w:webHidden/>
          </w:rPr>
          <w:fldChar w:fldCharType="end"/>
        </w:r>
      </w:hyperlink>
    </w:p>
    <w:p w14:paraId="1B39CB0D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25" w:history="1">
        <w:r w:rsidR="009B4062" w:rsidRPr="002F0EC5">
          <w:rPr>
            <w:rStyle w:val="afe"/>
          </w:rPr>
          <w:t>3.1.1.5.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Выходные данные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_Toc349551125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10</w:t>
        </w:r>
        <w:r w:rsidR="009B4062">
          <w:rPr>
            <w:noProof/>
            <w:webHidden/>
          </w:rPr>
          <w:fldChar w:fldCharType="end"/>
        </w:r>
      </w:hyperlink>
    </w:p>
    <w:p w14:paraId="1B39CB0E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26" w:history="1">
        <w:r w:rsidR="009B4062" w:rsidRPr="002F0EC5">
          <w:rPr>
            <w:rStyle w:val="afe"/>
          </w:rPr>
          <w:t>3.1.1.6.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Логика выполнения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_Toc349551126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10</w:t>
        </w:r>
        <w:r w:rsidR="009B4062">
          <w:rPr>
            <w:noProof/>
            <w:webHidden/>
          </w:rPr>
          <w:fldChar w:fldCharType="end"/>
        </w:r>
      </w:hyperlink>
    </w:p>
    <w:p w14:paraId="1B39CB0F" w14:textId="77777777" w:rsidR="009B4062" w:rsidRDefault="002F335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27" w:history="1">
        <w:r w:rsidR="009B4062" w:rsidRPr="002F0EC5">
          <w:rPr>
            <w:rStyle w:val="afe"/>
          </w:rPr>
          <w:t>3.2.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Сервис работы с сообщениями клиента (ClientInboxService)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_Toc349551127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10</w:t>
        </w:r>
        <w:r w:rsidR="009B4062">
          <w:rPr>
            <w:noProof/>
            <w:webHidden/>
          </w:rPr>
          <w:fldChar w:fldCharType="end"/>
        </w:r>
      </w:hyperlink>
    </w:p>
    <w:p w14:paraId="1B39CB10" w14:textId="77777777" w:rsidR="009B4062" w:rsidRDefault="002F335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49551128" w:history="1">
        <w:r w:rsidR="009B4062" w:rsidRPr="002F0EC5">
          <w:rPr>
            <w:rStyle w:val="afe"/>
          </w:rPr>
          <w:t>3.2.1.</w:t>
        </w:r>
        <w:r w:rsidR="009B406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Получение количества сообщений клиента (</w:t>
        </w:r>
        <w:r w:rsidR="009B4062" w:rsidRPr="002F0EC5">
          <w:rPr>
            <w:rStyle w:val="afe"/>
            <w:lang w:val="en-US"/>
          </w:rPr>
          <w:t>GetMessage</w:t>
        </w:r>
        <w:r w:rsidR="009B4062" w:rsidRPr="002F0EC5">
          <w:rPr>
            <w:rStyle w:val="afe"/>
          </w:rPr>
          <w:t>s</w:t>
        </w:r>
        <w:r w:rsidR="009B4062" w:rsidRPr="002F0EC5">
          <w:rPr>
            <w:rStyle w:val="afe"/>
            <w:lang w:val="en-US"/>
          </w:rPr>
          <w:t>Count</w:t>
        </w:r>
        <w:r w:rsidR="009B4062" w:rsidRPr="002F0EC5">
          <w:rPr>
            <w:rStyle w:val="afe"/>
          </w:rPr>
          <w:t>)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_Toc349551128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10</w:t>
        </w:r>
        <w:r w:rsidR="009B4062">
          <w:rPr>
            <w:noProof/>
            <w:webHidden/>
          </w:rPr>
          <w:fldChar w:fldCharType="end"/>
        </w:r>
      </w:hyperlink>
    </w:p>
    <w:p w14:paraId="1B39CB11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29" w:history="1">
        <w:r w:rsidR="009B4062" w:rsidRPr="002F0EC5">
          <w:rPr>
            <w:rStyle w:val="afe"/>
          </w:rPr>
          <w:t>3.2.1.1.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Карточка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_Toc349551129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10</w:t>
        </w:r>
        <w:r w:rsidR="009B4062">
          <w:rPr>
            <w:noProof/>
            <w:webHidden/>
          </w:rPr>
          <w:fldChar w:fldCharType="end"/>
        </w:r>
      </w:hyperlink>
    </w:p>
    <w:p w14:paraId="1B39CB12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30" w:history="1">
        <w:r w:rsidR="009B4062" w:rsidRPr="002F0EC5">
          <w:rPr>
            <w:rStyle w:val="afe"/>
          </w:rPr>
          <w:t>3.2.1.2.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Параметры назначения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_Toc349551130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11</w:t>
        </w:r>
        <w:r w:rsidR="009B4062">
          <w:rPr>
            <w:noProof/>
            <w:webHidden/>
          </w:rPr>
          <w:fldChar w:fldCharType="end"/>
        </w:r>
      </w:hyperlink>
    </w:p>
    <w:p w14:paraId="1B39CB13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31" w:history="1">
        <w:r w:rsidR="009B4062" w:rsidRPr="002F0EC5">
          <w:rPr>
            <w:rStyle w:val="afe"/>
          </w:rPr>
          <w:t>3.2.1.3.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Влияние на другие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_Toc349551131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11</w:t>
        </w:r>
        <w:r w:rsidR="009B4062">
          <w:rPr>
            <w:noProof/>
            <w:webHidden/>
          </w:rPr>
          <w:fldChar w:fldCharType="end"/>
        </w:r>
      </w:hyperlink>
    </w:p>
    <w:p w14:paraId="1B39CB14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32" w:history="1">
        <w:r w:rsidR="009B4062" w:rsidRPr="002F0EC5">
          <w:rPr>
            <w:rStyle w:val="afe"/>
          </w:rPr>
          <w:t>3.2.1.4.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Входные параметры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_Toc349551132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11</w:t>
        </w:r>
        <w:r w:rsidR="009B4062">
          <w:rPr>
            <w:noProof/>
            <w:webHidden/>
          </w:rPr>
          <w:fldChar w:fldCharType="end"/>
        </w:r>
      </w:hyperlink>
    </w:p>
    <w:p w14:paraId="1B39CB15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33" w:history="1">
        <w:r w:rsidR="009B4062" w:rsidRPr="002F0EC5">
          <w:rPr>
            <w:rStyle w:val="afe"/>
          </w:rPr>
          <w:t>3.2.1.5.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Выходные данные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_Toc349551133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11</w:t>
        </w:r>
        <w:r w:rsidR="009B4062">
          <w:rPr>
            <w:noProof/>
            <w:webHidden/>
          </w:rPr>
          <w:fldChar w:fldCharType="end"/>
        </w:r>
      </w:hyperlink>
    </w:p>
    <w:p w14:paraId="1B39CB16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34" w:history="1">
        <w:r w:rsidR="009B4062" w:rsidRPr="002F0EC5">
          <w:rPr>
            <w:rStyle w:val="afe"/>
          </w:rPr>
          <w:t>3.2.1.6.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Логика выполнения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_Toc349551134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12</w:t>
        </w:r>
        <w:r w:rsidR="009B4062">
          <w:rPr>
            <w:noProof/>
            <w:webHidden/>
          </w:rPr>
          <w:fldChar w:fldCharType="end"/>
        </w:r>
      </w:hyperlink>
    </w:p>
    <w:p w14:paraId="1B39CB17" w14:textId="77777777" w:rsidR="009B4062" w:rsidRDefault="002F335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49551135" w:history="1">
        <w:r w:rsidR="009B4062" w:rsidRPr="002F0EC5">
          <w:rPr>
            <w:rStyle w:val="afe"/>
          </w:rPr>
          <w:t>3.2.2.</w:t>
        </w:r>
        <w:r w:rsidR="009B406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Получение списка сообщений клиента (</w:t>
        </w:r>
        <w:r w:rsidR="009B4062" w:rsidRPr="002F0EC5">
          <w:rPr>
            <w:rStyle w:val="afe"/>
            <w:lang w:val="en-US"/>
          </w:rPr>
          <w:t>GetMessages</w:t>
        </w:r>
        <w:r w:rsidR="009B4062" w:rsidRPr="002F0EC5">
          <w:rPr>
            <w:rStyle w:val="afe"/>
          </w:rPr>
          <w:t>)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_Toc349551135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12</w:t>
        </w:r>
        <w:r w:rsidR="009B4062">
          <w:rPr>
            <w:noProof/>
            <w:webHidden/>
          </w:rPr>
          <w:fldChar w:fldCharType="end"/>
        </w:r>
      </w:hyperlink>
    </w:p>
    <w:p w14:paraId="1B39CB18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36" w:history="1">
        <w:r w:rsidR="009B4062" w:rsidRPr="002F0EC5">
          <w:rPr>
            <w:rStyle w:val="afe"/>
          </w:rPr>
          <w:t>3.2.2.1.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Карточка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_Toc349551136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12</w:t>
        </w:r>
        <w:r w:rsidR="009B4062">
          <w:rPr>
            <w:noProof/>
            <w:webHidden/>
          </w:rPr>
          <w:fldChar w:fldCharType="end"/>
        </w:r>
      </w:hyperlink>
    </w:p>
    <w:p w14:paraId="1B39CB19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37" w:history="1">
        <w:r w:rsidR="009B4062" w:rsidRPr="002F0EC5">
          <w:rPr>
            <w:rStyle w:val="afe"/>
          </w:rPr>
          <w:t>3.2.2.2.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Параметры назначения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_Toc349551137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12</w:t>
        </w:r>
        <w:r w:rsidR="009B4062">
          <w:rPr>
            <w:noProof/>
            <w:webHidden/>
          </w:rPr>
          <w:fldChar w:fldCharType="end"/>
        </w:r>
      </w:hyperlink>
    </w:p>
    <w:p w14:paraId="1B39CB1A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38" w:history="1">
        <w:r w:rsidR="009B4062" w:rsidRPr="002F0EC5">
          <w:rPr>
            <w:rStyle w:val="afe"/>
          </w:rPr>
          <w:t>3.2.2.3.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Влияние на другие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_Toc349551138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12</w:t>
        </w:r>
        <w:r w:rsidR="009B4062">
          <w:rPr>
            <w:noProof/>
            <w:webHidden/>
          </w:rPr>
          <w:fldChar w:fldCharType="end"/>
        </w:r>
      </w:hyperlink>
    </w:p>
    <w:p w14:paraId="1B39CB1B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39" w:history="1">
        <w:r w:rsidR="009B4062" w:rsidRPr="002F0EC5">
          <w:rPr>
            <w:rStyle w:val="afe"/>
          </w:rPr>
          <w:t>3.2.2.4.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Входные параметры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_Toc349551139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12</w:t>
        </w:r>
        <w:r w:rsidR="009B4062">
          <w:rPr>
            <w:noProof/>
            <w:webHidden/>
          </w:rPr>
          <w:fldChar w:fldCharType="end"/>
        </w:r>
      </w:hyperlink>
    </w:p>
    <w:p w14:paraId="1B39CB1C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40" w:history="1">
        <w:r w:rsidR="009B4062" w:rsidRPr="002F0EC5">
          <w:rPr>
            <w:rStyle w:val="afe"/>
          </w:rPr>
          <w:t>3.2.2.5.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Выходные данные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_Toc349551140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13</w:t>
        </w:r>
        <w:r w:rsidR="009B4062">
          <w:rPr>
            <w:noProof/>
            <w:webHidden/>
          </w:rPr>
          <w:fldChar w:fldCharType="end"/>
        </w:r>
      </w:hyperlink>
    </w:p>
    <w:p w14:paraId="1B39CB1D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41" w:history="1">
        <w:r w:rsidR="009B4062" w:rsidRPr="002F0EC5">
          <w:rPr>
            <w:rStyle w:val="afe"/>
          </w:rPr>
          <w:t>3.2.2.6.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Логика выполнения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_Toc349551141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14</w:t>
        </w:r>
        <w:r w:rsidR="009B4062">
          <w:rPr>
            <w:noProof/>
            <w:webHidden/>
          </w:rPr>
          <w:fldChar w:fldCharType="end"/>
        </w:r>
      </w:hyperlink>
    </w:p>
    <w:p w14:paraId="1B39CB1E" w14:textId="77777777" w:rsidR="009B4062" w:rsidRDefault="002F335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49551142" w:history="1">
        <w:r w:rsidR="009B4062" w:rsidRPr="002F0EC5">
          <w:rPr>
            <w:rStyle w:val="afe"/>
          </w:rPr>
          <w:t>3.2.3.</w:t>
        </w:r>
        <w:r w:rsidR="009B406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Изменение статуса сообщений</w:t>
        </w:r>
        <w:r w:rsidR="009B4062" w:rsidRPr="002F0EC5">
          <w:rPr>
            <w:rStyle w:val="afe"/>
            <w:lang w:val="en-US"/>
          </w:rPr>
          <w:t xml:space="preserve"> (ChangeMessagesStatus)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_Toc349551142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14</w:t>
        </w:r>
        <w:r w:rsidR="009B4062">
          <w:rPr>
            <w:noProof/>
            <w:webHidden/>
          </w:rPr>
          <w:fldChar w:fldCharType="end"/>
        </w:r>
      </w:hyperlink>
    </w:p>
    <w:p w14:paraId="1B39CB1F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43" w:history="1">
        <w:r w:rsidR="009B4062" w:rsidRPr="002F0EC5">
          <w:rPr>
            <w:rStyle w:val="afe"/>
          </w:rPr>
          <w:t>3.2.3.1.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Карточка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_Toc349551143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14</w:t>
        </w:r>
        <w:r w:rsidR="009B4062">
          <w:rPr>
            <w:noProof/>
            <w:webHidden/>
          </w:rPr>
          <w:fldChar w:fldCharType="end"/>
        </w:r>
      </w:hyperlink>
    </w:p>
    <w:p w14:paraId="1B39CB20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44" w:history="1">
        <w:r w:rsidR="009B4062" w:rsidRPr="002F0EC5">
          <w:rPr>
            <w:rStyle w:val="afe"/>
          </w:rPr>
          <w:t>3.2.3.2.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Параметры назначения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_Toc349551144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14</w:t>
        </w:r>
        <w:r w:rsidR="009B4062">
          <w:rPr>
            <w:noProof/>
            <w:webHidden/>
          </w:rPr>
          <w:fldChar w:fldCharType="end"/>
        </w:r>
      </w:hyperlink>
    </w:p>
    <w:p w14:paraId="1B39CB21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45" w:history="1">
        <w:r w:rsidR="009B4062" w:rsidRPr="002F0EC5">
          <w:rPr>
            <w:rStyle w:val="afe"/>
          </w:rPr>
          <w:t>3.2.3.3.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Влияние на другие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_Toc349551145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14</w:t>
        </w:r>
        <w:r w:rsidR="009B4062">
          <w:rPr>
            <w:noProof/>
            <w:webHidden/>
          </w:rPr>
          <w:fldChar w:fldCharType="end"/>
        </w:r>
      </w:hyperlink>
    </w:p>
    <w:p w14:paraId="1B39CB22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46" w:history="1">
        <w:r w:rsidR="009B4062" w:rsidRPr="002F0EC5">
          <w:rPr>
            <w:rStyle w:val="afe"/>
          </w:rPr>
          <w:t>3.2.3.4.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Входные параметры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_Toc349551146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15</w:t>
        </w:r>
        <w:r w:rsidR="009B4062">
          <w:rPr>
            <w:noProof/>
            <w:webHidden/>
          </w:rPr>
          <w:fldChar w:fldCharType="end"/>
        </w:r>
      </w:hyperlink>
    </w:p>
    <w:p w14:paraId="1B39CB23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47" w:history="1">
        <w:r w:rsidR="009B4062" w:rsidRPr="002F0EC5">
          <w:rPr>
            <w:rStyle w:val="afe"/>
          </w:rPr>
          <w:t>3.2.3.5.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Выходные данные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_Toc349551147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15</w:t>
        </w:r>
        <w:r w:rsidR="009B4062">
          <w:rPr>
            <w:noProof/>
            <w:webHidden/>
          </w:rPr>
          <w:fldChar w:fldCharType="end"/>
        </w:r>
      </w:hyperlink>
    </w:p>
    <w:p w14:paraId="1B39CB24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48" w:history="1">
        <w:r w:rsidR="009B4062" w:rsidRPr="002F0EC5">
          <w:rPr>
            <w:rStyle w:val="afe"/>
          </w:rPr>
          <w:t>3.2.3.6.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Логика выполнения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_Toc349551148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15</w:t>
        </w:r>
        <w:r w:rsidR="009B4062">
          <w:rPr>
            <w:noProof/>
            <w:webHidden/>
          </w:rPr>
          <w:fldChar w:fldCharType="end"/>
        </w:r>
      </w:hyperlink>
    </w:p>
    <w:p w14:paraId="1B39CB25" w14:textId="77777777" w:rsidR="009B4062" w:rsidRDefault="002F335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49551149" w:history="1">
        <w:r w:rsidR="009B4062" w:rsidRPr="002F0EC5">
          <w:rPr>
            <w:rStyle w:val="afe"/>
          </w:rPr>
          <w:t>3.2.4.</w:t>
        </w:r>
        <w:r w:rsidR="009B406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Изменение статуса всех сообщений (</w:t>
        </w:r>
        <w:r w:rsidR="009B4062" w:rsidRPr="002F0EC5">
          <w:rPr>
            <w:rStyle w:val="afe"/>
            <w:lang w:val="en-US"/>
          </w:rPr>
          <w:t>Change</w:t>
        </w:r>
        <w:r w:rsidR="009B4062" w:rsidRPr="002F0EC5">
          <w:rPr>
            <w:rStyle w:val="afe"/>
          </w:rPr>
          <w:t>All</w:t>
        </w:r>
        <w:r w:rsidR="009B4062" w:rsidRPr="002F0EC5">
          <w:rPr>
            <w:rStyle w:val="afe"/>
            <w:lang w:val="en-US"/>
          </w:rPr>
          <w:t>Message</w:t>
        </w:r>
        <w:r w:rsidR="009B4062" w:rsidRPr="002F0EC5">
          <w:rPr>
            <w:rStyle w:val="afe"/>
          </w:rPr>
          <w:t>s</w:t>
        </w:r>
        <w:r w:rsidR="009B4062" w:rsidRPr="002F0EC5">
          <w:rPr>
            <w:rStyle w:val="afe"/>
            <w:lang w:val="en-US"/>
          </w:rPr>
          <w:t>Status</w:t>
        </w:r>
        <w:r w:rsidR="009B4062" w:rsidRPr="002F0EC5">
          <w:rPr>
            <w:rStyle w:val="afe"/>
          </w:rPr>
          <w:t>)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_Toc349551149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16</w:t>
        </w:r>
        <w:r w:rsidR="009B4062">
          <w:rPr>
            <w:noProof/>
            <w:webHidden/>
          </w:rPr>
          <w:fldChar w:fldCharType="end"/>
        </w:r>
      </w:hyperlink>
    </w:p>
    <w:p w14:paraId="1B39CB26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50" w:history="1">
        <w:r w:rsidR="009B4062" w:rsidRPr="002F0EC5">
          <w:rPr>
            <w:rStyle w:val="afe"/>
          </w:rPr>
          <w:t>3.2.4.1.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Карточка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_Toc349551150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16</w:t>
        </w:r>
        <w:r w:rsidR="009B4062">
          <w:rPr>
            <w:noProof/>
            <w:webHidden/>
          </w:rPr>
          <w:fldChar w:fldCharType="end"/>
        </w:r>
      </w:hyperlink>
    </w:p>
    <w:p w14:paraId="1B39CB27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51" w:history="1">
        <w:r w:rsidR="009B4062" w:rsidRPr="002F0EC5">
          <w:rPr>
            <w:rStyle w:val="afe"/>
          </w:rPr>
          <w:t>3.2.4.2.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Параметры назначения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_Toc349551151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16</w:t>
        </w:r>
        <w:r w:rsidR="009B4062">
          <w:rPr>
            <w:noProof/>
            <w:webHidden/>
          </w:rPr>
          <w:fldChar w:fldCharType="end"/>
        </w:r>
      </w:hyperlink>
    </w:p>
    <w:p w14:paraId="1B39CB28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52" w:history="1">
        <w:r w:rsidR="009B4062" w:rsidRPr="002F0EC5">
          <w:rPr>
            <w:rStyle w:val="afe"/>
          </w:rPr>
          <w:t>3.2.4.3.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Влияние на другие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_Toc349551152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16</w:t>
        </w:r>
        <w:r w:rsidR="009B4062">
          <w:rPr>
            <w:noProof/>
            <w:webHidden/>
          </w:rPr>
          <w:fldChar w:fldCharType="end"/>
        </w:r>
      </w:hyperlink>
    </w:p>
    <w:p w14:paraId="1B39CB29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53" w:history="1">
        <w:r w:rsidR="009B4062" w:rsidRPr="002F0EC5">
          <w:rPr>
            <w:rStyle w:val="afe"/>
          </w:rPr>
          <w:t>3.2.4.4.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Входные параметры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_Toc349551153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16</w:t>
        </w:r>
        <w:r w:rsidR="009B4062">
          <w:rPr>
            <w:noProof/>
            <w:webHidden/>
          </w:rPr>
          <w:fldChar w:fldCharType="end"/>
        </w:r>
      </w:hyperlink>
    </w:p>
    <w:p w14:paraId="1B39CB2A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54" w:history="1">
        <w:r w:rsidR="009B4062" w:rsidRPr="002F0EC5">
          <w:rPr>
            <w:rStyle w:val="afe"/>
          </w:rPr>
          <w:t>3.2.4.5.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Выходные данные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_Toc349551154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17</w:t>
        </w:r>
        <w:r w:rsidR="009B4062">
          <w:rPr>
            <w:noProof/>
            <w:webHidden/>
          </w:rPr>
          <w:fldChar w:fldCharType="end"/>
        </w:r>
      </w:hyperlink>
    </w:p>
    <w:p w14:paraId="1B39CB2B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55" w:history="1">
        <w:r w:rsidR="009B4062" w:rsidRPr="002F0EC5">
          <w:rPr>
            <w:rStyle w:val="afe"/>
          </w:rPr>
          <w:t>3.2.4.6.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Логика выполнения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_Toc349551155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17</w:t>
        </w:r>
        <w:r w:rsidR="009B4062">
          <w:rPr>
            <w:noProof/>
            <w:webHidden/>
          </w:rPr>
          <w:fldChar w:fldCharType="end"/>
        </w:r>
      </w:hyperlink>
    </w:p>
    <w:p w14:paraId="1B39CB2C" w14:textId="77777777" w:rsidR="009B4062" w:rsidRDefault="002F335C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49551156" w:history="1">
        <w:r w:rsidR="009B4062" w:rsidRPr="002F0EC5">
          <w:rPr>
            <w:rStyle w:val="afe"/>
          </w:rPr>
          <w:t>4.</w:t>
        </w:r>
        <w:r w:rsidR="009B406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Конфигурация компонента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_Toc349551156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18</w:t>
        </w:r>
        <w:r w:rsidR="009B4062">
          <w:rPr>
            <w:noProof/>
            <w:webHidden/>
          </w:rPr>
          <w:fldChar w:fldCharType="end"/>
        </w:r>
      </w:hyperlink>
    </w:p>
    <w:p w14:paraId="1B39CB2D" w14:textId="77777777" w:rsidR="009B4062" w:rsidRDefault="002F335C">
      <w:pPr>
        <w:pStyle w:val="12"/>
        <w:tabs>
          <w:tab w:val="left" w:pos="403"/>
        </w:tabs>
        <w:rPr>
          <w:rFonts w:asciiTheme="minorHAnsi" w:eastAsiaTheme="minorEastAsia" w:hAnsiTheme="minorHAnsi" w:cstheme="minorBidi"/>
          <w:bCs w:val="0"/>
          <w:noProof/>
          <w:sz w:val="22"/>
          <w:szCs w:val="22"/>
        </w:rPr>
      </w:pPr>
      <w:hyperlink w:anchor="_Toc349551157" w:history="1">
        <w:r w:rsidR="009B4062" w:rsidRPr="002F0EC5">
          <w:rPr>
            <w:rStyle w:val="afe"/>
          </w:rPr>
          <w:t>5.</w:t>
        </w:r>
        <w:r w:rsidR="009B4062">
          <w:rPr>
            <w:rFonts w:asciiTheme="minorHAnsi" w:eastAsiaTheme="minorEastAsia" w:hAnsiTheme="minorHAnsi" w:cstheme="minorBidi"/>
            <w:b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Описание БД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_Toc349551157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18</w:t>
        </w:r>
        <w:r w:rsidR="009B4062">
          <w:rPr>
            <w:noProof/>
            <w:webHidden/>
          </w:rPr>
          <w:fldChar w:fldCharType="end"/>
        </w:r>
      </w:hyperlink>
    </w:p>
    <w:p w14:paraId="1B39CB2E" w14:textId="77777777" w:rsidR="009B4062" w:rsidRDefault="002F335C">
      <w:pPr>
        <w:pStyle w:val="24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58" w:history="1">
        <w:r w:rsidR="009B4062" w:rsidRPr="002F0EC5">
          <w:rPr>
            <w:rStyle w:val="afe"/>
          </w:rPr>
          <w:t>5.1.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Реестры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_Toc349551158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18</w:t>
        </w:r>
        <w:r w:rsidR="009B4062">
          <w:rPr>
            <w:noProof/>
            <w:webHidden/>
          </w:rPr>
          <w:fldChar w:fldCharType="end"/>
        </w:r>
      </w:hyperlink>
    </w:p>
    <w:p w14:paraId="1B39CB2F" w14:textId="77777777" w:rsidR="009B4062" w:rsidRDefault="002F335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49551159" w:history="1">
        <w:r w:rsidR="009B4062" w:rsidRPr="002F0EC5">
          <w:rPr>
            <w:rStyle w:val="afe"/>
          </w:rPr>
          <w:t>5.1.1.</w:t>
        </w:r>
        <w:r w:rsidR="009B406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Реестр «Почтовый ящик клиента»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_Toc349551159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18</w:t>
        </w:r>
        <w:r w:rsidR="009B4062">
          <w:rPr>
            <w:noProof/>
            <w:webHidden/>
          </w:rPr>
          <w:fldChar w:fldCharType="end"/>
        </w:r>
      </w:hyperlink>
    </w:p>
    <w:p w14:paraId="1B39CB30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60" w:history="1">
        <w:r w:rsidR="009B4062" w:rsidRPr="002F0EC5">
          <w:rPr>
            <w:rStyle w:val="afe"/>
          </w:rPr>
          <w:t>5.1.1.1.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Определение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_Toc349551160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18</w:t>
        </w:r>
        <w:r w:rsidR="009B4062">
          <w:rPr>
            <w:noProof/>
            <w:webHidden/>
          </w:rPr>
          <w:fldChar w:fldCharType="end"/>
        </w:r>
      </w:hyperlink>
    </w:p>
    <w:p w14:paraId="1B39CB31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61" w:history="1">
        <w:r w:rsidR="009B4062" w:rsidRPr="002F0EC5">
          <w:rPr>
            <w:rStyle w:val="afe"/>
          </w:rPr>
          <w:t>5.1.1.2.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Допустимые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_Toc349551161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18</w:t>
        </w:r>
        <w:r w:rsidR="009B4062">
          <w:rPr>
            <w:noProof/>
            <w:webHidden/>
          </w:rPr>
          <w:fldChar w:fldCharType="end"/>
        </w:r>
      </w:hyperlink>
    </w:p>
    <w:p w14:paraId="1B39CB32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62" w:history="1">
        <w:r w:rsidR="009B4062" w:rsidRPr="002F0EC5">
          <w:rPr>
            <w:rStyle w:val="afe"/>
          </w:rPr>
          <w:t>5.1.1.3.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Структура (Message)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_Toc349551162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18</w:t>
        </w:r>
        <w:r w:rsidR="009B4062">
          <w:rPr>
            <w:noProof/>
            <w:webHidden/>
          </w:rPr>
          <w:fldChar w:fldCharType="end"/>
        </w:r>
      </w:hyperlink>
    </w:p>
    <w:p w14:paraId="1B39CB33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63" w:history="1">
        <w:r w:rsidR="009B4062" w:rsidRPr="002F0EC5">
          <w:rPr>
            <w:rStyle w:val="afe"/>
          </w:rPr>
          <w:t>5.1.1.4.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Версионирование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_Toc349551163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19</w:t>
        </w:r>
        <w:r w:rsidR="009B4062">
          <w:rPr>
            <w:noProof/>
            <w:webHidden/>
          </w:rPr>
          <w:fldChar w:fldCharType="end"/>
        </w:r>
      </w:hyperlink>
    </w:p>
    <w:p w14:paraId="1B39CB34" w14:textId="77777777" w:rsidR="009B4062" w:rsidRDefault="002F335C">
      <w:pPr>
        <w:pStyle w:val="31"/>
        <w:rPr>
          <w:rFonts w:asciiTheme="minorHAnsi" w:eastAsiaTheme="minorEastAsia" w:hAnsiTheme="minorHAnsi" w:cstheme="minorBidi"/>
          <w:iCs w:val="0"/>
          <w:noProof/>
          <w:sz w:val="22"/>
          <w:szCs w:val="22"/>
        </w:rPr>
      </w:pPr>
      <w:hyperlink w:anchor="_Toc349551164" w:history="1">
        <w:r w:rsidR="009B4062" w:rsidRPr="002F0EC5">
          <w:rPr>
            <w:rStyle w:val="afe"/>
          </w:rPr>
          <w:t>5.1.2.</w:t>
        </w:r>
        <w:r w:rsidR="009B406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Реестр профилей клиентов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_Toc349551164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19</w:t>
        </w:r>
        <w:r w:rsidR="009B4062">
          <w:rPr>
            <w:noProof/>
            <w:webHidden/>
          </w:rPr>
          <w:fldChar w:fldCharType="end"/>
        </w:r>
      </w:hyperlink>
    </w:p>
    <w:p w14:paraId="1B39CB35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65" w:history="1">
        <w:r w:rsidR="009B4062" w:rsidRPr="002F0EC5">
          <w:rPr>
            <w:rStyle w:val="afe"/>
          </w:rPr>
          <w:t>5.1.2.1.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Определение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_Toc349551165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19</w:t>
        </w:r>
        <w:r w:rsidR="009B4062">
          <w:rPr>
            <w:noProof/>
            <w:webHidden/>
          </w:rPr>
          <w:fldChar w:fldCharType="end"/>
        </w:r>
      </w:hyperlink>
    </w:p>
    <w:p w14:paraId="1B39CB36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66" w:history="1">
        <w:r w:rsidR="009B4062" w:rsidRPr="002F0EC5">
          <w:rPr>
            <w:rStyle w:val="afe"/>
          </w:rPr>
          <w:t>5.1.2.2.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Допустимые операции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_Toc349551166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19</w:t>
        </w:r>
        <w:r w:rsidR="009B4062">
          <w:rPr>
            <w:noProof/>
            <w:webHidden/>
          </w:rPr>
          <w:fldChar w:fldCharType="end"/>
        </w:r>
      </w:hyperlink>
    </w:p>
    <w:p w14:paraId="1B39CB37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67" w:history="1">
        <w:r w:rsidR="009B4062" w:rsidRPr="002F0EC5">
          <w:rPr>
            <w:rStyle w:val="afe"/>
          </w:rPr>
          <w:t>5.1.2.3.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Структура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_Toc349551167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19</w:t>
        </w:r>
        <w:r w:rsidR="009B4062">
          <w:rPr>
            <w:noProof/>
            <w:webHidden/>
          </w:rPr>
          <w:fldChar w:fldCharType="end"/>
        </w:r>
      </w:hyperlink>
    </w:p>
    <w:p w14:paraId="1B39CB38" w14:textId="77777777" w:rsidR="009B4062" w:rsidRDefault="002F335C">
      <w:pPr>
        <w:pStyle w:val="41"/>
        <w:tabs>
          <w:tab w:val="left" w:pos="1600"/>
          <w:tab w:val="right" w:leader="dot" w:pos="962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49551168" w:history="1">
        <w:r w:rsidR="009B4062" w:rsidRPr="002F0EC5">
          <w:rPr>
            <w:rStyle w:val="afe"/>
          </w:rPr>
          <w:t>5.1.2.4.</w:t>
        </w:r>
        <w:r w:rsidR="009B406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B4062" w:rsidRPr="002F0EC5">
          <w:rPr>
            <w:rStyle w:val="afe"/>
          </w:rPr>
          <w:t>Версионирование</w:t>
        </w:r>
        <w:r w:rsidR="009B4062">
          <w:rPr>
            <w:noProof/>
            <w:webHidden/>
          </w:rPr>
          <w:tab/>
        </w:r>
        <w:r w:rsidR="009B4062">
          <w:rPr>
            <w:noProof/>
            <w:webHidden/>
          </w:rPr>
          <w:fldChar w:fldCharType="begin"/>
        </w:r>
        <w:r w:rsidR="009B4062">
          <w:rPr>
            <w:noProof/>
            <w:webHidden/>
          </w:rPr>
          <w:instrText xml:space="preserve"> PAGEREF _Toc349551168 \h </w:instrText>
        </w:r>
        <w:r w:rsidR="009B4062">
          <w:rPr>
            <w:noProof/>
            <w:webHidden/>
          </w:rPr>
        </w:r>
        <w:r w:rsidR="009B4062">
          <w:rPr>
            <w:noProof/>
            <w:webHidden/>
          </w:rPr>
          <w:fldChar w:fldCharType="separate"/>
        </w:r>
        <w:r w:rsidR="009B4062">
          <w:rPr>
            <w:noProof/>
            <w:webHidden/>
          </w:rPr>
          <w:t>20</w:t>
        </w:r>
        <w:r w:rsidR="009B4062">
          <w:rPr>
            <w:noProof/>
            <w:webHidden/>
          </w:rPr>
          <w:fldChar w:fldCharType="end"/>
        </w:r>
      </w:hyperlink>
    </w:p>
    <w:p w14:paraId="1B39CB39" w14:textId="77777777" w:rsidR="0077026D" w:rsidRPr="007E7BA5" w:rsidRDefault="00C57B8E" w:rsidP="00F005FE">
      <w:pPr>
        <w:pStyle w:val="Content"/>
      </w:pPr>
      <w:r w:rsidRPr="007E7BA5">
        <w:fldChar w:fldCharType="end"/>
      </w:r>
    </w:p>
    <w:p w14:paraId="1B39CB3A" w14:textId="77777777" w:rsidR="0077026D" w:rsidRPr="007E7BA5" w:rsidRDefault="0077026D" w:rsidP="0077026D">
      <w:r w:rsidRPr="007E7BA5">
        <w:br w:type="page"/>
      </w:r>
    </w:p>
    <w:p w14:paraId="1B39CB3B" w14:textId="77777777" w:rsidR="00BD2572" w:rsidRPr="007E7BA5" w:rsidRDefault="00BD2572" w:rsidP="00E7668B">
      <w:pPr>
        <w:pStyle w:val="1"/>
        <w:numPr>
          <w:ilvl w:val="0"/>
          <w:numId w:val="8"/>
        </w:numPr>
      </w:pPr>
      <w:bookmarkStart w:id="239" w:name="_Toc349551111"/>
      <w:r w:rsidRPr="007E7BA5">
        <w:lastRenderedPageBreak/>
        <w:t>Общие положения</w:t>
      </w:r>
      <w:bookmarkEnd w:id="239"/>
    </w:p>
    <w:p w14:paraId="1B39CB3C" w14:textId="77777777" w:rsidR="00953CE8" w:rsidRPr="007E7BA5" w:rsidRDefault="00953CE8" w:rsidP="00E7668B">
      <w:pPr>
        <w:pStyle w:val="20"/>
        <w:numPr>
          <w:ilvl w:val="1"/>
          <w:numId w:val="8"/>
        </w:numPr>
        <w:rPr>
          <w:lang w:val="ru-RU"/>
        </w:rPr>
      </w:pPr>
      <w:bookmarkStart w:id="240" w:name="_Toc349551112"/>
      <w:r w:rsidRPr="007E7BA5">
        <w:rPr>
          <w:lang w:val="ru-RU"/>
        </w:rPr>
        <w:t>Назначение документа</w:t>
      </w:r>
      <w:bookmarkEnd w:id="240"/>
    </w:p>
    <w:p w14:paraId="1B39CB3D" w14:textId="77777777" w:rsidR="00613B8B" w:rsidRPr="007E7BA5" w:rsidRDefault="003F5DC1" w:rsidP="00613B8B">
      <w:r w:rsidRPr="007E7BA5">
        <w:t xml:space="preserve">Настоящий документ </w:t>
      </w:r>
      <w:r w:rsidR="00613B8B" w:rsidRPr="007E7BA5">
        <w:t xml:space="preserve">содержит </w:t>
      </w:r>
      <w:r w:rsidR="00017984" w:rsidRPr="007E7BA5">
        <w:t>техническое задание на разработку</w:t>
      </w:r>
      <w:r w:rsidR="00613B8B" w:rsidRPr="007E7BA5">
        <w:t xml:space="preserve"> компонент</w:t>
      </w:r>
      <w:r w:rsidR="00017984" w:rsidRPr="007E7BA5">
        <w:t>а</w:t>
      </w:r>
      <w:r w:rsidR="00613B8B" w:rsidRPr="007E7BA5">
        <w:t xml:space="preserve"> «</w:t>
      </w:r>
      <w:r w:rsidR="008F54AC" w:rsidRPr="007E7BA5">
        <w:t>Система оповещений</w:t>
      </w:r>
      <w:r w:rsidR="00613B8B" w:rsidRPr="007E7BA5">
        <w:t>».</w:t>
      </w:r>
    </w:p>
    <w:p w14:paraId="1B39CB3E" w14:textId="77777777" w:rsidR="00613B8B" w:rsidRPr="007E7BA5" w:rsidRDefault="00987D19" w:rsidP="00987D19">
      <w:r w:rsidRPr="007E7BA5">
        <w:t xml:space="preserve">Документ </w:t>
      </w:r>
      <w:r w:rsidR="00613B8B" w:rsidRPr="007E7BA5">
        <w:t>предназначен:</w:t>
      </w:r>
    </w:p>
    <w:p w14:paraId="1B39CB3F" w14:textId="77777777" w:rsidR="003F5DC1" w:rsidRPr="007E7BA5" w:rsidRDefault="00613B8B" w:rsidP="0052443D">
      <w:pPr>
        <w:pStyle w:val="ae"/>
        <w:numPr>
          <w:ilvl w:val="0"/>
          <w:numId w:val="9"/>
        </w:numPr>
      </w:pPr>
      <w:r w:rsidRPr="007E7BA5">
        <w:t>для</w:t>
      </w:r>
      <w:r w:rsidR="002B2655" w:rsidRPr="007E7BA5">
        <w:t xml:space="preserve"> разработчиков </w:t>
      </w:r>
      <w:r w:rsidRPr="007E7BA5">
        <w:t>компонента в качестве исходного документа для спецификации на компонент и разработки;</w:t>
      </w:r>
    </w:p>
    <w:p w14:paraId="1B39CB40" w14:textId="77777777" w:rsidR="00613B8B" w:rsidRPr="007E7BA5" w:rsidRDefault="00613B8B" w:rsidP="0052443D">
      <w:pPr>
        <w:pStyle w:val="ae"/>
        <w:numPr>
          <w:ilvl w:val="0"/>
          <w:numId w:val="9"/>
        </w:numPr>
      </w:pPr>
      <w:r w:rsidRPr="007E7BA5">
        <w:t>для инженеров по качеству в качестве исходного документа для проведения функциональн</w:t>
      </w:r>
      <w:r w:rsidR="00017984" w:rsidRPr="007E7BA5">
        <w:t>ого</w:t>
      </w:r>
      <w:r w:rsidRPr="007E7BA5">
        <w:t xml:space="preserve"> </w:t>
      </w:r>
      <w:r w:rsidR="00017984" w:rsidRPr="007E7BA5">
        <w:t xml:space="preserve">и нагрузочного </w:t>
      </w:r>
      <w:r w:rsidRPr="007E7BA5">
        <w:t xml:space="preserve">тестирования. </w:t>
      </w:r>
    </w:p>
    <w:p w14:paraId="1B39CB41" w14:textId="77777777" w:rsidR="005C5CE3" w:rsidRPr="007E7BA5" w:rsidRDefault="005C5CE3" w:rsidP="00E7668B">
      <w:pPr>
        <w:pStyle w:val="20"/>
        <w:numPr>
          <w:ilvl w:val="1"/>
          <w:numId w:val="8"/>
        </w:numPr>
        <w:ind w:left="0" w:firstLine="0"/>
        <w:rPr>
          <w:lang w:val="ru-RU"/>
        </w:rPr>
      </w:pPr>
      <w:bookmarkStart w:id="241" w:name="_Toc349551113"/>
      <w:r w:rsidRPr="007E7BA5">
        <w:rPr>
          <w:lang w:val="ru-RU"/>
        </w:rPr>
        <w:t>Глоссарий</w:t>
      </w:r>
      <w:bookmarkEnd w:id="241"/>
    </w:p>
    <w:tbl>
      <w:tblPr>
        <w:tblStyle w:val="af9"/>
        <w:tblW w:w="9464" w:type="dxa"/>
        <w:tblLook w:val="04A0" w:firstRow="1" w:lastRow="0" w:firstColumn="1" w:lastColumn="0" w:noHBand="0" w:noVBand="1"/>
      </w:tblPr>
      <w:tblGrid>
        <w:gridCol w:w="2694"/>
        <w:gridCol w:w="6770"/>
      </w:tblGrid>
      <w:tr w:rsidR="005C5CE3" w:rsidRPr="007E7BA5" w14:paraId="1B39CB44" w14:textId="77777777" w:rsidTr="00013824">
        <w:tc>
          <w:tcPr>
            <w:tcW w:w="2694" w:type="dxa"/>
          </w:tcPr>
          <w:p w14:paraId="1B39CB42" w14:textId="77777777" w:rsidR="005C5CE3" w:rsidRPr="007E7BA5" w:rsidRDefault="00613B8B" w:rsidP="00C47748">
            <w:pPr>
              <w:rPr>
                <w:b/>
              </w:rPr>
            </w:pPr>
            <w:r w:rsidRPr="007E7BA5">
              <w:rPr>
                <w:b/>
              </w:rPr>
              <w:t>Термин</w:t>
            </w:r>
          </w:p>
        </w:tc>
        <w:tc>
          <w:tcPr>
            <w:tcW w:w="6770" w:type="dxa"/>
          </w:tcPr>
          <w:p w14:paraId="1B39CB43" w14:textId="77777777" w:rsidR="005C5CE3" w:rsidRPr="007E7BA5" w:rsidRDefault="00613B8B" w:rsidP="00C47748">
            <w:pPr>
              <w:rPr>
                <w:b/>
              </w:rPr>
            </w:pPr>
            <w:r w:rsidRPr="007E7BA5">
              <w:rPr>
                <w:b/>
              </w:rPr>
              <w:t>Определение</w:t>
            </w:r>
          </w:p>
        </w:tc>
      </w:tr>
      <w:tr w:rsidR="0001181B" w:rsidRPr="007E7BA5" w14:paraId="1B39CB47" w14:textId="77777777" w:rsidTr="00013824">
        <w:tc>
          <w:tcPr>
            <w:tcW w:w="2694" w:type="dxa"/>
          </w:tcPr>
          <w:p w14:paraId="1B39CB45" w14:textId="77777777" w:rsidR="0001181B" w:rsidRPr="007E7BA5" w:rsidRDefault="0001181B" w:rsidP="00013824">
            <w:r w:rsidRPr="007E7BA5">
              <w:t>БД</w:t>
            </w:r>
          </w:p>
        </w:tc>
        <w:tc>
          <w:tcPr>
            <w:tcW w:w="6770" w:type="dxa"/>
          </w:tcPr>
          <w:p w14:paraId="1B39CB46" w14:textId="77777777" w:rsidR="0001181B" w:rsidRPr="007E7BA5" w:rsidRDefault="0001181B" w:rsidP="00013824">
            <w:r w:rsidRPr="007E7BA5">
              <w:t>База данных</w:t>
            </w:r>
          </w:p>
        </w:tc>
      </w:tr>
    </w:tbl>
    <w:p w14:paraId="1B39CB48" w14:textId="77777777" w:rsidR="000D7400" w:rsidRPr="007E7BA5" w:rsidRDefault="00D34180" w:rsidP="00D34180">
      <w:pPr>
        <w:pStyle w:val="20"/>
        <w:numPr>
          <w:ilvl w:val="1"/>
          <w:numId w:val="8"/>
        </w:numPr>
        <w:rPr>
          <w:lang w:val="ru-RU"/>
        </w:rPr>
      </w:pPr>
      <w:bookmarkStart w:id="242" w:name="_Toc349551114"/>
      <w:r w:rsidRPr="007E7BA5">
        <w:rPr>
          <w:lang w:val="ru-RU"/>
        </w:rPr>
        <w:t>Связанные документы</w:t>
      </w:r>
      <w:bookmarkEnd w:id="242"/>
    </w:p>
    <w:p w14:paraId="1B39CB49" w14:textId="77777777" w:rsidR="00C35F51" w:rsidRPr="007E7BA5" w:rsidRDefault="00C35F51" w:rsidP="000956AD">
      <w:pPr>
        <w:ind w:left="360"/>
        <w:rPr>
          <w:bCs/>
          <w:color w:val="FF0000"/>
          <w:sz w:val="36"/>
          <w:szCs w:val="28"/>
        </w:rPr>
      </w:pPr>
      <w:r w:rsidRPr="007E7BA5">
        <w:br w:type="page"/>
      </w:r>
    </w:p>
    <w:p w14:paraId="1B39CB4A" w14:textId="77777777" w:rsidR="000D7400" w:rsidRPr="007E7BA5" w:rsidRDefault="000D7400" w:rsidP="00E7668B">
      <w:pPr>
        <w:pStyle w:val="1"/>
        <w:numPr>
          <w:ilvl w:val="0"/>
          <w:numId w:val="8"/>
        </w:numPr>
      </w:pPr>
      <w:bookmarkStart w:id="243" w:name="_Toc349551115"/>
      <w:r w:rsidRPr="007E7BA5">
        <w:lastRenderedPageBreak/>
        <w:t xml:space="preserve">Описание </w:t>
      </w:r>
      <w:r w:rsidR="00613B8B" w:rsidRPr="007E7BA5">
        <w:t>компонента</w:t>
      </w:r>
      <w:bookmarkEnd w:id="243"/>
    </w:p>
    <w:p w14:paraId="1B39CB4B" w14:textId="77777777" w:rsidR="00695373" w:rsidRPr="007E7BA5" w:rsidRDefault="00695373" w:rsidP="00E7668B">
      <w:pPr>
        <w:pStyle w:val="20"/>
        <w:numPr>
          <w:ilvl w:val="1"/>
          <w:numId w:val="8"/>
        </w:numPr>
        <w:rPr>
          <w:lang w:val="ru-RU"/>
        </w:rPr>
      </w:pPr>
      <w:bookmarkStart w:id="244" w:name="_Toc349551116"/>
      <w:r w:rsidRPr="007E7BA5">
        <w:rPr>
          <w:lang w:val="ru-RU"/>
        </w:rPr>
        <w:t>Определение</w:t>
      </w:r>
      <w:bookmarkEnd w:id="244"/>
    </w:p>
    <w:p w14:paraId="1B39CB4C" w14:textId="77777777" w:rsidR="00613B8B" w:rsidRPr="007E7BA5" w:rsidRDefault="00613B8B" w:rsidP="000D7400">
      <w:r w:rsidRPr="007E7BA5">
        <w:t>Компонент «</w:t>
      </w:r>
      <w:r w:rsidR="008F54AC" w:rsidRPr="007E7BA5">
        <w:t>Система оповещений</w:t>
      </w:r>
      <w:r w:rsidRPr="007E7BA5">
        <w:t>» (далее – Компонент) представляет собой комплекс из:</w:t>
      </w:r>
    </w:p>
    <w:p w14:paraId="1B39CB4D" w14:textId="77777777" w:rsidR="0001181B" w:rsidRPr="007E7BA5" w:rsidRDefault="00613B8B" w:rsidP="0052443D">
      <w:pPr>
        <w:pStyle w:val="ae"/>
        <w:numPr>
          <w:ilvl w:val="0"/>
          <w:numId w:val="10"/>
        </w:numPr>
      </w:pPr>
      <w:r w:rsidRPr="007E7BA5">
        <w:t xml:space="preserve">веб-сервиса, предоставляющего </w:t>
      </w:r>
      <w:r w:rsidR="00497F44" w:rsidRPr="007E7BA5">
        <w:t>операции</w:t>
      </w:r>
      <w:r w:rsidR="008F54AC" w:rsidRPr="007E7BA5">
        <w:t xml:space="preserve"> для отправки email сообщений</w:t>
      </w:r>
      <w:r w:rsidR="00F223BE" w:rsidRPr="007E7BA5">
        <w:t>;</w:t>
      </w:r>
    </w:p>
    <w:p w14:paraId="1B39CB4E" w14:textId="77777777" w:rsidR="00F223BE" w:rsidRPr="007E7BA5" w:rsidRDefault="00F223BE" w:rsidP="0052443D">
      <w:pPr>
        <w:pStyle w:val="ae"/>
        <w:numPr>
          <w:ilvl w:val="0"/>
          <w:numId w:val="10"/>
        </w:numPr>
      </w:pPr>
      <w:r w:rsidRPr="007E7BA5">
        <w:t>набора периодических задач.</w:t>
      </w:r>
    </w:p>
    <w:p w14:paraId="1B39CB4F" w14:textId="77777777" w:rsidR="0034045D" w:rsidRPr="007E7BA5" w:rsidRDefault="00497F44" w:rsidP="00E7668B">
      <w:pPr>
        <w:pStyle w:val="20"/>
        <w:numPr>
          <w:ilvl w:val="1"/>
          <w:numId w:val="8"/>
        </w:numPr>
        <w:rPr>
          <w:lang w:val="ru-RU"/>
        </w:rPr>
      </w:pPr>
      <w:bookmarkStart w:id="245" w:name="_Toc349551117"/>
      <w:r w:rsidRPr="007E7BA5">
        <w:rPr>
          <w:lang w:val="ru-RU"/>
        </w:rPr>
        <w:t>Операции</w:t>
      </w:r>
      <w:bookmarkEnd w:id="245"/>
    </w:p>
    <w:p w14:paraId="1B39CB50" w14:textId="77777777" w:rsidR="0034045D" w:rsidRPr="007E7BA5" w:rsidRDefault="00BA492F" w:rsidP="0034045D">
      <w:r w:rsidRPr="007E7BA5">
        <w:t xml:space="preserve">В рамках </w:t>
      </w:r>
      <w:r w:rsidR="008F54AC" w:rsidRPr="007E7BA5">
        <w:t>веб-сервиса</w:t>
      </w:r>
      <w:r w:rsidRPr="007E7BA5">
        <w:t xml:space="preserve"> «</w:t>
      </w:r>
      <w:r w:rsidR="00B63A2C" w:rsidRPr="007E7BA5">
        <w:t>О</w:t>
      </w:r>
      <w:r w:rsidR="008F54AC" w:rsidRPr="007E7BA5">
        <w:t>тправки email сообщений</w:t>
      </w:r>
      <w:r w:rsidRPr="007E7BA5">
        <w:t>» реализуются следующие операции</w:t>
      </w:r>
      <w:r w:rsidR="007D51EA" w:rsidRPr="007E7BA5">
        <w:t>:</w:t>
      </w:r>
    </w:p>
    <w:p w14:paraId="1B39CB51" w14:textId="77777777" w:rsidR="005A5F53" w:rsidRPr="007E7BA5" w:rsidRDefault="008F54AC" w:rsidP="00804905">
      <w:pPr>
        <w:pStyle w:val="ae"/>
        <w:numPr>
          <w:ilvl w:val="0"/>
          <w:numId w:val="11"/>
        </w:numPr>
      </w:pPr>
      <w:r w:rsidRPr="007E7BA5">
        <w:t>Отправка сообщения</w:t>
      </w:r>
      <w:r w:rsidR="00F223BE" w:rsidRPr="007E7BA5">
        <w:t>.</w:t>
      </w:r>
    </w:p>
    <w:p w14:paraId="1B39CB52" w14:textId="77777777" w:rsidR="006E09F5" w:rsidRPr="007E7BA5" w:rsidRDefault="006E09F5" w:rsidP="00AA1BED">
      <w:pPr>
        <w:ind w:left="360"/>
        <w:rPr>
          <w:color w:val="FF0000"/>
        </w:rPr>
      </w:pPr>
    </w:p>
    <w:p w14:paraId="1B39CB53" w14:textId="77777777" w:rsidR="00C35F51" w:rsidRPr="007E7BA5" w:rsidRDefault="00C35F51" w:rsidP="00440D35">
      <w:pPr>
        <w:pStyle w:val="20"/>
        <w:numPr>
          <w:ilvl w:val="0"/>
          <w:numId w:val="0"/>
        </w:numPr>
        <w:rPr>
          <w:color w:val="FF0000"/>
          <w:sz w:val="36"/>
          <w:szCs w:val="28"/>
          <w:lang w:val="ru-RU"/>
        </w:rPr>
      </w:pPr>
      <w:bookmarkStart w:id="246" w:name="_Общий_формат_входящих"/>
      <w:bookmarkStart w:id="247" w:name="_Описание_анкеты"/>
      <w:bookmarkEnd w:id="246"/>
      <w:bookmarkEnd w:id="247"/>
      <w:r w:rsidRPr="007E7BA5">
        <w:rPr>
          <w:lang w:val="ru-RU"/>
        </w:rPr>
        <w:br w:type="page"/>
      </w:r>
    </w:p>
    <w:p w14:paraId="1B39CB54" w14:textId="77777777" w:rsidR="001E64AC" w:rsidRPr="007E7BA5" w:rsidRDefault="00980A10" w:rsidP="00804905">
      <w:pPr>
        <w:pStyle w:val="1"/>
        <w:numPr>
          <w:ilvl w:val="0"/>
          <w:numId w:val="12"/>
        </w:numPr>
      </w:pPr>
      <w:bookmarkStart w:id="248" w:name="_Toc349551118"/>
      <w:r w:rsidRPr="007E7BA5">
        <w:lastRenderedPageBreak/>
        <w:t xml:space="preserve">Описание </w:t>
      </w:r>
      <w:r w:rsidR="00497F44" w:rsidRPr="007E7BA5">
        <w:t>веб-сервис</w:t>
      </w:r>
      <w:r w:rsidR="00996AD8" w:rsidRPr="007E7BA5">
        <w:t>ов</w:t>
      </w:r>
      <w:bookmarkEnd w:id="248"/>
    </w:p>
    <w:p w14:paraId="1B39CB55" w14:textId="77777777" w:rsidR="00ED2329" w:rsidRPr="007E7BA5" w:rsidRDefault="00175156" w:rsidP="00804905">
      <w:pPr>
        <w:pStyle w:val="20"/>
        <w:numPr>
          <w:ilvl w:val="1"/>
          <w:numId w:val="12"/>
        </w:numPr>
        <w:rPr>
          <w:lang w:val="ru-RU"/>
        </w:rPr>
      </w:pPr>
      <w:bookmarkStart w:id="249" w:name="_Toc349551119"/>
      <w:r w:rsidRPr="007E7BA5">
        <w:rPr>
          <w:lang w:val="ru-RU"/>
        </w:rPr>
        <w:t>С</w:t>
      </w:r>
      <w:r w:rsidR="00996AD8" w:rsidRPr="007E7BA5">
        <w:rPr>
          <w:lang w:val="ru-RU"/>
        </w:rPr>
        <w:t>ервис</w:t>
      </w:r>
      <w:r w:rsidR="00190F54" w:rsidRPr="007E7BA5">
        <w:rPr>
          <w:lang w:val="ru-RU"/>
        </w:rPr>
        <w:t xml:space="preserve"> </w:t>
      </w:r>
      <w:r w:rsidR="00B63A2C" w:rsidRPr="007E7BA5">
        <w:rPr>
          <w:lang w:val="ru-RU"/>
        </w:rPr>
        <w:t xml:space="preserve">отправки email сообщений </w:t>
      </w:r>
      <w:r w:rsidR="000779ED" w:rsidRPr="007E7BA5">
        <w:rPr>
          <w:lang w:val="ru-RU"/>
        </w:rPr>
        <w:t>(</w:t>
      </w:r>
      <w:r w:rsidR="00B63A2C" w:rsidRPr="007E7BA5">
        <w:rPr>
          <w:lang w:val="ru-RU"/>
        </w:rPr>
        <w:t>EmailSender</w:t>
      </w:r>
      <w:r w:rsidR="000779ED" w:rsidRPr="007E7BA5">
        <w:rPr>
          <w:lang w:val="ru-RU"/>
        </w:rPr>
        <w:t>)</w:t>
      </w:r>
      <w:bookmarkEnd w:id="249"/>
    </w:p>
    <w:p w14:paraId="1B39CB56" w14:textId="58A612E1" w:rsidR="00B63A2C" w:rsidRPr="007E7BA5" w:rsidRDefault="00B63A2C" w:rsidP="00804905">
      <w:pPr>
        <w:pStyle w:val="3"/>
        <w:numPr>
          <w:ilvl w:val="2"/>
          <w:numId w:val="12"/>
        </w:numPr>
      </w:pPr>
      <w:bookmarkStart w:id="250" w:name="_Toc349551120"/>
      <w:bookmarkStart w:id="251" w:name="OLE_LINK1"/>
      <w:bookmarkStart w:id="252" w:name="OLE_LINK2"/>
      <w:r w:rsidRPr="007E7BA5">
        <w:t>Отправка сообщения</w:t>
      </w:r>
      <w:bookmarkEnd w:id="250"/>
      <w:r w:rsidR="00AC3186">
        <w:rPr>
          <w:lang w:val="en-US"/>
        </w:rPr>
        <w:t xml:space="preserve"> (Send)</w:t>
      </w:r>
    </w:p>
    <w:p w14:paraId="1B39CB57" w14:textId="77777777" w:rsidR="00B63A2C" w:rsidRPr="007E7BA5" w:rsidRDefault="00B63A2C" w:rsidP="00804905">
      <w:pPr>
        <w:pStyle w:val="4"/>
        <w:numPr>
          <w:ilvl w:val="3"/>
          <w:numId w:val="12"/>
        </w:numPr>
      </w:pPr>
      <w:bookmarkStart w:id="253" w:name="_Toc346032811"/>
      <w:bookmarkStart w:id="254" w:name="_Toc349551121"/>
      <w:bookmarkEnd w:id="251"/>
      <w:bookmarkEnd w:id="252"/>
      <w:r w:rsidRPr="007E7BA5">
        <w:t>Карточка операции</w:t>
      </w:r>
      <w:bookmarkEnd w:id="253"/>
      <w:bookmarkEnd w:id="254"/>
    </w:p>
    <w:p w14:paraId="1B39CB58" w14:textId="77777777" w:rsidR="00B63A2C" w:rsidRPr="007E7BA5" w:rsidRDefault="00B63A2C" w:rsidP="00B63A2C">
      <w:pPr>
        <w:pStyle w:val="af7"/>
        <w:keepNext/>
      </w:pPr>
      <w:r w:rsidRPr="007E7BA5">
        <w:t xml:space="preserve">табл. </w:t>
      </w:r>
      <w:fldSimple w:instr=" SEQ табл. \* ARABIC ">
        <w:r w:rsidR="004220B3" w:rsidRPr="007E7BA5">
          <w:rPr>
            <w:noProof/>
          </w:rPr>
          <w:t>1</w:t>
        </w:r>
      </w:fldSimple>
      <w:r w:rsidRPr="007E7BA5">
        <w:t xml:space="preserve"> «Карточка операции»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652"/>
        <w:gridCol w:w="6201"/>
      </w:tblGrid>
      <w:tr w:rsidR="00B63A2C" w:rsidRPr="007E7BA5" w14:paraId="1B39CB5B" w14:textId="77777777" w:rsidTr="00B63A2C">
        <w:tc>
          <w:tcPr>
            <w:tcW w:w="3652" w:type="dxa"/>
          </w:tcPr>
          <w:p w14:paraId="1B39CB59" w14:textId="77777777" w:rsidR="00B63A2C" w:rsidRPr="007E7BA5" w:rsidRDefault="00B63A2C" w:rsidP="00B63A2C">
            <w:r w:rsidRPr="007E7BA5">
              <w:t>Предназначение</w:t>
            </w:r>
          </w:p>
        </w:tc>
        <w:tc>
          <w:tcPr>
            <w:tcW w:w="6201" w:type="dxa"/>
          </w:tcPr>
          <w:p w14:paraId="1B39CB5A" w14:textId="77777777" w:rsidR="00B63A2C" w:rsidRPr="007E7BA5" w:rsidRDefault="00B63A2C" w:rsidP="009C59E9">
            <w:r w:rsidRPr="007E7BA5">
              <w:t xml:space="preserve">Операция предназначена для </w:t>
            </w:r>
            <w:r w:rsidR="009C59E9" w:rsidRPr="007E7BA5">
              <w:t>отправки текстового сообщения одному адресату</w:t>
            </w:r>
          </w:p>
        </w:tc>
      </w:tr>
      <w:tr w:rsidR="00B63A2C" w:rsidRPr="007E7BA5" w14:paraId="1B39CB5E" w14:textId="77777777" w:rsidTr="00B63A2C">
        <w:tc>
          <w:tcPr>
            <w:tcW w:w="3652" w:type="dxa"/>
          </w:tcPr>
          <w:p w14:paraId="1B39CB5C" w14:textId="77777777" w:rsidR="00B63A2C" w:rsidRPr="007E7BA5" w:rsidRDefault="00B63A2C" w:rsidP="00B63A2C">
            <w:r w:rsidRPr="007E7BA5">
              <w:t>Режим выполнения</w:t>
            </w:r>
          </w:p>
        </w:tc>
        <w:tc>
          <w:tcPr>
            <w:tcW w:w="6201" w:type="dxa"/>
          </w:tcPr>
          <w:p w14:paraId="1B39CB5D" w14:textId="77777777" w:rsidR="00B63A2C" w:rsidRPr="007E7BA5" w:rsidRDefault="00473AC9" w:rsidP="009C59E9">
            <w:r w:rsidRPr="007E7BA5">
              <w:t>С</w:t>
            </w:r>
            <w:r w:rsidR="00B63A2C" w:rsidRPr="007E7BA5">
              <w:t>инхронный.</w:t>
            </w:r>
          </w:p>
        </w:tc>
      </w:tr>
      <w:tr w:rsidR="00B63A2C" w:rsidRPr="007E7BA5" w14:paraId="1B39CB61" w14:textId="77777777" w:rsidTr="00B63A2C">
        <w:tc>
          <w:tcPr>
            <w:tcW w:w="3652" w:type="dxa"/>
          </w:tcPr>
          <w:p w14:paraId="1B39CB5F" w14:textId="77777777" w:rsidR="00B63A2C" w:rsidRPr="007E7BA5" w:rsidRDefault="00B63A2C" w:rsidP="00B63A2C">
            <w:r w:rsidRPr="007E7BA5">
              <w:t>Наименование</w:t>
            </w:r>
          </w:p>
        </w:tc>
        <w:tc>
          <w:tcPr>
            <w:tcW w:w="6201" w:type="dxa"/>
          </w:tcPr>
          <w:p w14:paraId="1B39CB60" w14:textId="77777777" w:rsidR="00B63A2C" w:rsidRPr="007E7BA5" w:rsidRDefault="00B63A2C" w:rsidP="00B63A2C">
            <w:r w:rsidRPr="007E7BA5">
              <w:rPr>
                <w:rFonts w:ascii="Consolas" w:hAnsi="Consolas" w:cs="Consolas"/>
                <w:color w:val="000000"/>
                <w:sz w:val="19"/>
                <w:szCs w:val="19"/>
              </w:rPr>
              <w:t>Send</w:t>
            </w:r>
          </w:p>
        </w:tc>
      </w:tr>
    </w:tbl>
    <w:p w14:paraId="1B39CB62" w14:textId="77777777" w:rsidR="00B63A2C" w:rsidRPr="007E7BA5" w:rsidRDefault="00B63A2C" w:rsidP="00804905">
      <w:pPr>
        <w:pStyle w:val="4"/>
        <w:numPr>
          <w:ilvl w:val="3"/>
          <w:numId w:val="12"/>
        </w:numPr>
      </w:pPr>
      <w:bookmarkStart w:id="255" w:name="_Toc346032812"/>
      <w:bookmarkStart w:id="256" w:name="_Toc349551122"/>
      <w:r w:rsidRPr="007E7BA5">
        <w:t>Параметры назначения</w:t>
      </w:r>
      <w:bookmarkEnd w:id="255"/>
      <w:bookmarkEnd w:id="256"/>
    </w:p>
    <w:p w14:paraId="1B39CB63" w14:textId="77777777" w:rsidR="00B63A2C" w:rsidRPr="007E7BA5" w:rsidRDefault="00B63A2C" w:rsidP="00B63A2C">
      <w:pPr>
        <w:pStyle w:val="af7"/>
        <w:keepNext/>
      </w:pPr>
      <w:r w:rsidRPr="007E7BA5">
        <w:t xml:space="preserve">табл. </w:t>
      </w:r>
      <w:fldSimple w:instr=" SEQ табл. \* ARABIC ">
        <w:r w:rsidR="004220B3" w:rsidRPr="007E7BA5">
          <w:rPr>
            <w:noProof/>
          </w:rPr>
          <w:t>2</w:t>
        </w:r>
      </w:fldSimple>
      <w:r w:rsidRPr="007E7BA5">
        <w:t xml:space="preserve"> «Параметры назначения»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B63A2C" w:rsidRPr="007E7BA5" w14:paraId="1B39CB66" w14:textId="77777777" w:rsidTr="00B63A2C">
        <w:tc>
          <w:tcPr>
            <w:tcW w:w="4926" w:type="dxa"/>
          </w:tcPr>
          <w:p w14:paraId="1B39CB64" w14:textId="77777777" w:rsidR="00B63A2C" w:rsidRPr="007E7BA5" w:rsidRDefault="00B63A2C" w:rsidP="00B63A2C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4927" w:type="dxa"/>
          </w:tcPr>
          <w:p w14:paraId="1B39CB65" w14:textId="77777777" w:rsidR="00B63A2C" w:rsidRPr="007E7BA5" w:rsidRDefault="00B63A2C" w:rsidP="00B63A2C">
            <w:pPr>
              <w:rPr>
                <w:b/>
              </w:rPr>
            </w:pPr>
            <w:r w:rsidRPr="007E7BA5">
              <w:rPr>
                <w:b/>
              </w:rPr>
              <w:t>Значение</w:t>
            </w:r>
          </w:p>
        </w:tc>
      </w:tr>
      <w:tr w:rsidR="00B63A2C" w:rsidRPr="007E7BA5" w14:paraId="1B39CB69" w14:textId="77777777" w:rsidTr="00B63A2C">
        <w:tc>
          <w:tcPr>
            <w:tcW w:w="4926" w:type="dxa"/>
          </w:tcPr>
          <w:p w14:paraId="1B39CB67" w14:textId="77777777" w:rsidR="00B63A2C" w:rsidRPr="007E7BA5" w:rsidRDefault="00B63A2C" w:rsidP="00B63A2C">
            <w:r w:rsidRPr="007E7BA5">
              <w:t>Максимальное время от получения запроса до выдачи ответа</w:t>
            </w:r>
          </w:p>
        </w:tc>
        <w:tc>
          <w:tcPr>
            <w:tcW w:w="4927" w:type="dxa"/>
          </w:tcPr>
          <w:p w14:paraId="1B39CB68" w14:textId="77777777" w:rsidR="00B63A2C" w:rsidRPr="007E7BA5" w:rsidRDefault="009C59E9" w:rsidP="00B63A2C">
            <w:r w:rsidRPr="007E7BA5">
              <w:t>1</w:t>
            </w:r>
            <w:r w:rsidR="00B63A2C" w:rsidRPr="007E7BA5">
              <w:t>00 миллисекунд</w:t>
            </w:r>
          </w:p>
        </w:tc>
      </w:tr>
    </w:tbl>
    <w:p w14:paraId="1B39CB6A" w14:textId="77777777" w:rsidR="00B63A2C" w:rsidRPr="007E7BA5" w:rsidRDefault="00B63A2C" w:rsidP="00804905">
      <w:pPr>
        <w:pStyle w:val="4"/>
        <w:numPr>
          <w:ilvl w:val="3"/>
          <w:numId w:val="12"/>
        </w:numPr>
      </w:pPr>
      <w:bookmarkStart w:id="257" w:name="_Toc346032813"/>
      <w:bookmarkStart w:id="258" w:name="_Toc349551123"/>
      <w:r w:rsidRPr="007E7BA5">
        <w:t>Влияние на другие операции</w:t>
      </w:r>
      <w:bookmarkEnd w:id="257"/>
      <w:bookmarkEnd w:id="258"/>
    </w:p>
    <w:p w14:paraId="1B39CB6B" w14:textId="77777777" w:rsidR="00B63A2C" w:rsidRPr="007E7BA5" w:rsidRDefault="00B63A2C" w:rsidP="00B63A2C">
      <w:r w:rsidRPr="007E7BA5">
        <w:t>Отсутствует.</w:t>
      </w:r>
    </w:p>
    <w:p w14:paraId="1B39CB6C" w14:textId="77777777" w:rsidR="00B63A2C" w:rsidRPr="007E7BA5" w:rsidRDefault="00B63A2C" w:rsidP="00804905">
      <w:pPr>
        <w:pStyle w:val="4"/>
        <w:numPr>
          <w:ilvl w:val="3"/>
          <w:numId w:val="12"/>
        </w:numPr>
      </w:pPr>
      <w:bookmarkStart w:id="259" w:name="_Toc346032814"/>
      <w:bookmarkStart w:id="260" w:name="_Toc349551124"/>
      <w:r w:rsidRPr="007E7BA5">
        <w:t>Входные параметры</w:t>
      </w:r>
      <w:bookmarkEnd w:id="259"/>
      <w:bookmarkEnd w:id="260"/>
    </w:p>
    <w:p w14:paraId="1B39CB6D" w14:textId="77777777" w:rsidR="009C59E9" w:rsidRPr="007E7BA5" w:rsidRDefault="009C59E9" w:rsidP="009C59E9">
      <w:pPr>
        <w:pStyle w:val="af7"/>
        <w:keepNext/>
      </w:pPr>
      <w:bookmarkStart w:id="261" w:name="_Toc346032815"/>
      <w:r w:rsidRPr="007E7BA5">
        <w:t xml:space="preserve">табл. </w:t>
      </w:r>
      <w:fldSimple w:instr=" SEQ табл. \* ARABIC ">
        <w:r w:rsidR="004220B3" w:rsidRPr="007E7BA5">
          <w:rPr>
            <w:noProof/>
          </w:rPr>
          <w:t>3</w:t>
        </w:r>
      </w:fldSimple>
      <w:r w:rsidRPr="007E7BA5">
        <w:t xml:space="preserve"> «Входные параметры»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9C59E9" w:rsidRPr="007E7BA5" w14:paraId="1B39CB71" w14:textId="77777777" w:rsidTr="002E0FEA">
        <w:tc>
          <w:tcPr>
            <w:tcW w:w="2093" w:type="dxa"/>
          </w:tcPr>
          <w:p w14:paraId="1B39CB6E" w14:textId="77777777" w:rsidR="009C59E9" w:rsidRPr="007E7BA5" w:rsidRDefault="009C59E9" w:rsidP="002E0FEA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5906" w:type="dxa"/>
          </w:tcPr>
          <w:p w14:paraId="1B39CB6F" w14:textId="77777777" w:rsidR="009C59E9" w:rsidRPr="007E7BA5" w:rsidRDefault="009C59E9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B70" w14:textId="77777777" w:rsidR="009C59E9" w:rsidRPr="007E7BA5" w:rsidRDefault="009C59E9" w:rsidP="002E0FE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9C59E9" w:rsidRPr="007E7BA5" w14:paraId="1B39CB75" w14:textId="77777777" w:rsidTr="002E0FEA">
        <w:tc>
          <w:tcPr>
            <w:tcW w:w="2093" w:type="dxa"/>
          </w:tcPr>
          <w:p w14:paraId="1B39CB72" w14:textId="77777777" w:rsidR="009C59E9" w:rsidRPr="007E7BA5" w:rsidRDefault="009C59E9" w:rsidP="002E0FEA">
            <w:r w:rsidRPr="007E7BA5">
              <w:t>Адресат</w:t>
            </w:r>
          </w:p>
        </w:tc>
        <w:tc>
          <w:tcPr>
            <w:tcW w:w="5906" w:type="dxa"/>
          </w:tcPr>
          <w:p w14:paraId="1B39CB73" w14:textId="77777777" w:rsidR="009C59E9" w:rsidRPr="007E7BA5" w:rsidRDefault="009C59E9" w:rsidP="002E0FEA">
            <w:r w:rsidRPr="007E7BA5">
              <w:t>Email на который необходимо отправить письмо</w:t>
            </w:r>
          </w:p>
        </w:tc>
        <w:tc>
          <w:tcPr>
            <w:tcW w:w="1854" w:type="dxa"/>
          </w:tcPr>
          <w:p w14:paraId="1B39CB74" w14:textId="77777777" w:rsidR="009C59E9" w:rsidRPr="007E7BA5" w:rsidRDefault="009C59E9" w:rsidP="002E0FEA">
            <w:r w:rsidRPr="007E7BA5">
              <w:t>Да</w:t>
            </w:r>
          </w:p>
        </w:tc>
      </w:tr>
      <w:tr w:rsidR="009C59E9" w:rsidRPr="007E7BA5" w14:paraId="1B39CB79" w14:textId="77777777" w:rsidTr="002E0FEA">
        <w:tc>
          <w:tcPr>
            <w:tcW w:w="2093" w:type="dxa"/>
          </w:tcPr>
          <w:p w14:paraId="1B39CB76" w14:textId="77777777" w:rsidR="009C59E9" w:rsidRPr="007E7BA5" w:rsidRDefault="009C59E9" w:rsidP="002E0FEA">
            <w:r w:rsidRPr="007E7BA5">
              <w:t>Отправитель</w:t>
            </w:r>
          </w:p>
        </w:tc>
        <w:tc>
          <w:tcPr>
            <w:tcW w:w="5906" w:type="dxa"/>
          </w:tcPr>
          <w:p w14:paraId="1B39CB77" w14:textId="77777777" w:rsidR="009C59E9" w:rsidRPr="007E7BA5" w:rsidRDefault="009C59E9" w:rsidP="002E0FEA">
            <w:r w:rsidRPr="007E7BA5">
              <w:t>Email от имени которого отправляется письмо</w:t>
            </w:r>
          </w:p>
        </w:tc>
        <w:tc>
          <w:tcPr>
            <w:tcW w:w="1854" w:type="dxa"/>
          </w:tcPr>
          <w:p w14:paraId="1B39CB78" w14:textId="77777777" w:rsidR="009C59E9" w:rsidRPr="007E7BA5" w:rsidRDefault="009C59E9" w:rsidP="002E0FEA">
            <w:r w:rsidRPr="007E7BA5">
              <w:t>Да</w:t>
            </w:r>
          </w:p>
        </w:tc>
      </w:tr>
      <w:tr w:rsidR="009C59E9" w:rsidRPr="007E7BA5" w14:paraId="1B39CB7D" w14:textId="77777777" w:rsidTr="002E0FEA">
        <w:tc>
          <w:tcPr>
            <w:tcW w:w="2093" w:type="dxa"/>
          </w:tcPr>
          <w:p w14:paraId="1B39CB7A" w14:textId="77777777" w:rsidR="009C59E9" w:rsidRPr="007E7BA5" w:rsidRDefault="009C59E9" w:rsidP="002E0FEA">
            <w:r w:rsidRPr="007E7BA5">
              <w:t>Тема письма</w:t>
            </w:r>
          </w:p>
        </w:tc>
        <w:tc>
          <w:tcPr>
            <w:tcW w:w="5906" w:type="dxa"/>
          </w:tcPr>
          <w:p w14:paraId="1B39CB7B" w14:textId="77777777" w:rsidR="009C59E9" w:rsidRPr="007E7BA5" w:rsidRDefault="009C59E9" w:rsidP="009C59E9">
            <w:r w:rsidRPr="007E7BA5">
              <w:t>Строка - тема сообщения.</w:t>
            </w:r>
          </w:p>
        </w:tc>
        <w:tc>
          <w:tcPr>
            <w:tcW w:w="1854" w:type="dxa"/>
          </w:tcPr>
          <w:p w14:paraId="1B39CB7C" w14:textId="77777777" w:rsidR="009C59E9" w:rsidRPr="007E7BA5" w:rsidRDefault="009C59E9" w:rsidP="002E0FEA">
            <w:r w:rsidRPr="007E7BA5">
              <w:t>Да</w:t>
            </w:r>
          </w:p>
        </w:tc>
      </w:tr>
      <w:tr w:rsidR="009C59E9" w:rsidRPr="007E7BA5" w14:paraId="1B39CB81" w14:textId="77777777" w:rsidTr="002E0FEA">
        <w:tc>
          <w:tcPr>
            <w:tcW w:w="2093" w:type="dxa"/>
          </w:tcPr>
          <w:p w14:paraId="1B39CB7E" w14:textId="77777777" w:rsidR="009C59E9" w:rsidRPr="007E7BA5" w:rsidRDefault="009C59E9" w:rsidP="002E0FEA">
            <w:r w:rsidRPr="007E7BA5">
              <w:t>Текст сообщения</w:t>
            </w:r>
          </w:p>
        </w:tc>
        <w:tc>
          <w:tcPr>
            <w:tcW w:w="5906" w:type="dxa"/>
          </w:tcPr>
          <w:p w14:paraId="1B39CB7F" w14:textId="77777777" w:rsidR="009C59E9" w:rsidRPr="007E7BA5" w:rsidRDefault="009C59E9" w:rsidP="009C59E9">
            <w:r w:rsidRPr="007E7BA5">
              <w:t>Строка, содержащая текст сообщения</w:t>
            </w:r>
          </w:p>
        </w:tc>
        <w:tc>
          <w:tcPr>
            <w:tcW w:w="1854" w:type="dxa"/>
          </w:tcPr>
          <w:p w14:paraId="1B39CB80" w14:textId="77777777" w:rsidR="009C59E9" w:rsidRPr="007E7BA5" w:rsidRDefault="009C59E9" w:rsidP="002E0FEA">
            <w:r w:rsidRPr="007E7BA5">
              <w:t>Да</w:t>
            </w:r>
          </w:p>
        </w:tc>
      </w:tr>
    </w:tbl>
    <w:p w14:paraId="1B39CB82" w14:textId="77777777" w:rsidR="00B63A2C" w:rsidRPr="007E7BA5" w:rsidRDefault="00B63A2C" w:rsidP="00804905">
      <w:pPr>
        <w:pStyle w:val="4"/>
        <w:numPr>
          <w:ilvl w:val="3"/>
          <w:numId w:val="12"/>
        </w:numPr>
      </w:pPr>
      <w:bookmarkStart w:id="262" w:name="_Toc349551125"/>
      <w:r w:rsidRPr="007E7BA5">
        <w:lastRenderedPageBreak/>
        <w:t>Выходные данные</w:t>
      </w:r>
      <w:bookmarkEnd w:id="261"/>
      <w:bookmarkEnd w:id="262"/>
    </w:p>
    <w:p w14:paraId="1B39CB83" w14:textId="77777777" w:rsidR="00B63A2C" w:rsidRPr="007E7BA5" w:rsidRDefault="00B63A2C" w:rsidP="00B63A2C">
      <w:pPr>
        <w:pStyle w:val="af7"/>
        <w:keepNext/>
      </w:pPr>
      <w:r w:rsidRPr="007E7BA5">
        <w:t xml:space="preserve">табл. </w:t>
      </w:r>
      <w:fldSimple w:instr=" SEQ табл. \* ARABIC ">
        <w:r w:rsidR="004220B3" w:rsidRPr="007E7BA5">
          <w:rPr>
            <w:noProof/>
          </w:rPr>
          <w:t>4</w:t>
        </w:r>
      </w:fldSimple>
      <w:r w:rsidRPr="007E7BA5">
        <w:t xml:space="preserve"> «Выходные данные»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B63A2C" w:rsidRPr="007E7BA5" w14:paraId="1B39CB87" w14:textId="77777777" w:rsidTr="00B63A2C">
        <w:tc>
          <w:tcPr>
            <w:tcW w:w="2093" w:type="dxa"/>
          </w:tcPr>
          <w:p w14:paraId="1B39CB84" w14:textId="77777777" w:rsidR="00B63A2C" w:rsidRPr="007E7BA5" w:rsidRDefault="00B63A2C" w:rsidP="00B63A2C">
            <w:pPr>
              <w:rPr>
                <w:b/>
              </w:rPr>
            </w:pPr>
            <w:r w:rsidRPr="007E7BA5">
              <w:rPr>
                <w:b/>
              </w:rPr>
              <w:t>Атрибут</w:t>
            </w:r>
          </w:p>
        </w:tc>
        <w:tc>
          <w:tcPr>
            <w:tcW w:w="5906" w:type="dxa"/>
          </w:tcPr>
          <w:p w14:paraId="1B39CB85" w14:textId="77777777" w:rsidR="00B63A2C" w:rsidRPr="007E7BA5" w:rsidRDefault="00B63A2C" w:rsidP="00B63A2C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B86" w14:textId="77777777" w:rsidR="00B63A2C" w:rsidRPr="007E7BA5" w:rsidRDefault="00B63A2C" w:rsidP="00B63A2C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B63A2C" w:rsidRPr="007E7BA5" w14:paraId="1B39CB8B" w14:textId="77777777" w:rsidTr="00B63A2C">
        <w:tc>
          <w:tcPr>
            <w:tcW w:w="2093" w:type="dxa"/>
          </w:tcPr>
          <w:p w14:paraId="1B39CB88" w14:textId="77777777" w:rsidR="00B63A2C" w:rsidRPr="007E7BA5" w:rsidRDefault="00B63A2C" w:rsidP="00B63A2C">
            <w:r w:rsidRPr="007E7BA5">
              <w:t>Признак успешного выполнения операции</w:t>
            </w:r>
          </w:p>
        </w:tc>
        <w:tc>
          <w:tcPr>
            <w:tcW w:w="5906" w:type="dxa"/>
          </w:tcPr>
          <w:p w14:paraId="1B39CB89" w14:textId="77777777" w:rsidR="00B63A2C" w:rsidRPr="007E7BA5" w:rsidRDefault="00B63A2C" w:rsidP="00B63A2C">
            <w:r w:rsidRPr="007E7BA5">
              <w:t>Признак успешного выполнения операции</w:t>
            </w:r>
          </w:p>
        </w:tc>
        <w:tc>
          <w:tcPr>
            <w:tcW w:w="1854" w:type="dxa"/>
          </w:tcPr>
          <w:p w14:paraId="1B39CB8A" w14:textId="77777777" w:rsidR="00B63A2C" w:rsidRPr="007E7BA5" w:rsidRDefault="00B63A2C" w:rsidP="00B63A2C">
            <w:r w:rsidRPr="007E7BA5">
              <w:t>Да</w:t>
            </w:r>
          </w:p>
        </w:tc>
      </w:tr>
      <w:tr w:rsidR="00B63A2C" w:rsidRPr="007E7BA5" w14:paraId="1B39CB91" w14:textId="77777777" w:rsidTr="00B63A2C">
        <w:tc>
          <w:tcPr>
            <w:tcW w:w="2093" w:type="dxa"/>
          </w:tcPr>
          <w:p w14:paraId="1B39CB8C" w14:textId="77777777" w:rsidR="00B63A2C" w:rsidRPr="007E7BA5" w:rsidRDefault="00B63A2C" w:rsidP="00B63A2C">
            <w:r w:rsidRPr="007E7BA5">
              <w:t>Код возврата</w:t>
            </w:r>
          </w:p>
        </w:tc>
        <w:tc>
          <w:tcPr>
            <w:tcW w:w="5906" w:type="dxa"/>
          </w:tcPr>
          <w:p w14:paraId="1B39CB8D" w14:textId="77777777" w:rsidR="00B63A2C" w:rsidRPr="007E7BA5" w:rsidRDefault="00B63A2C" w:rsidP="00B63A2C">
            <w:r w:rsidRPr="007E7BA5">
              <w:t>Целочисленный код, информирующий о результате выполнения операции. Допустимые значения:</w:t>
            </w:r>
          </w:p>
          <w:p w14:paraId="1B39CB8E" w14:textId="77777777" w:rsidR="00B63A2C" w:rsidRPr="007E7BA5" w:rsidRDefault="00B63A2C" w:rsidP="00B63A2C">
            <w:r w:rsidRPr="007E7BA5">
              <w:t>0 – операция выполнена успешно</w:t>
            </w:r>
          </w:p>
          <w:p w14:paraId="1B39CB8F" w14:textId="77777777" w:rsidR="009C59E9" w:rsidRPr="007E7BA5" w:rsidRDefault="00B63A2C" w:rsidP="008F4134">
            <w:r w:rsidRPr="007E7BA5">
              <w:t>1 – во время выполнения операции произошла непредвиденная ошибка</w:t>
            </w:r>
          </w:p>
        </w:tc>
        <w:tc>
          <w:tcPr>
            <w:tcW w:w="1854" w:type="dxa"/>
          </w:tcPr>
          <w:p w14:paraId="1B39CB90" w14:textId="77777777" w:rsidR="00B63A2C" w:rsidRPr="007E7BA5" w:rsidRDefault="00B63A2C" w:rsidP="00B63A2C">
            <w:r w:rsidRPr="007E7BA5">
              <w:t>Да</w:t>
            </w:r>
          </w:p>
        </w:tc>
      </w:tr>
      <w:tr w:rsidR="00B63A2C" w:rsidRPr="007E7BA5" w14:paraId="1B39CB95" w14:textId="77777777" w:rsidTr="00B63A2C">
        <w:tc>
          <w:tcPr>
            <w:tcW w:w="2093" w:type="dxa"/>
          </w:tcPr>
          <w:p w14:paraId="1B39CB92" w14:textId="77777777" w:rsidR="00B63A2C" w:rsidRPr="007E7BA5" w:rsidRDefault="00B63A2C" w:rsidP="00B63A2C">
            <w:r w:rsidRPr="007E7BA5">
              <w:t>Описание ошибки</w:t>
            </w:r>
          </w:p>
        </w:tc>
        <w:tc>
          <w:tcPr>
            <w:tcW w:w="5906" w:type="dxa"/>
          </w:tcPr>
          <w:p w14:paraId="1B39CB93" w14:textId="77777777" w:rsidR="00B63A2C" w:rsidRPr="007E7BA5" w:rsidRDefault="00B63A2C" w:rsidP="00B63A2C">
            <w:r w:rsidRPr="007E7BA5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1854" w:type="dxa"/>
          </w:tcPr>
          <w:p w14:paraId="1B39CB94" w14:textId="77777777" w:rsidR="00B63A2C" w:rsidRPr="007E7BA5" w:rsidRDefault="00B63A2C" w:rsidP="00B63A2C">
            <w:r w:rsidRPr="007E7BA5">
              <w:t>Нет</w:t>
            </w:r>
          </w:p>
        </w:tc>
      </w:tr>
    </w:tbl>
    <w:p w14:paraId="1B39CB96" w14:textId="77777777" w:rsidR="00B63A2C" w:rsidRPr="007E7BA5" w:rsidRDefault="00B63A2C" w:rsidP="00804905">
      <w:pPr>
        <w:pStyle w:val="4"/>
        <w:numPr>
          <w:ilvl w:val="3"/>
          <w:numId w:val="12"/>
        </w:numPr>
      </w:pPr>
      <w:bookmarkStart w:id="263" w:name="_Toc346032816"/>
      <w:bookmarkStart w:id="264" w:name="_Toc349551126"/>
      <w:r w:rsidRPr="007E7BA5">
        <w:t>Логика выполнения</w:t>
      </w:r>
      <w:bookmarkEnd w:id="263"/>
      <w:bookmarkEnd w:id="264"/>
    </w:p>
    <w:p w14:paraId="1B39CB97" w14:textId="77777777" w:rsidR="009C59E9" w:rsidRPr="007E7BA5" w:rsidRDefault="009C59E9" w:rsidP="009C59E9">
      <w:r w:rsidRPr="007E7BA5">
        <w:t>Основной сценарий выполнения:</w:t>
      </w:r>
    </w:p>
    <w:p w14:paraId="1B39CB98" w14:textId="77777777" w:rsidR="009C59E9" w:rsidRPr="007E7BA5" w:rsidRDefault="009C59E9" w:rsidP="00804905">
      <w:pPr>
        <w:pStyle w:val="ae"/>
        <w:numPr>
          <w:ilvl w:val="0"/>
          <w:numId w:val="14"/>
        </w:numPr>
      </w:pPr>
      <w:r w:rsidRPr="007E7BA5">
        <w:t>Система формирует письмо;</w:t>
      </w:r>
    </w:p>
    <w:p w14:paraId="1B39CB99" w14:textId="77777777" w:rsidR="00034E51" w:rsidRPr="007E7BA5" w:rsidRDefault="00034E51" w:rsidP="00804905">
      <w:pPr>
        <w:pStyle w:val="ae"/>
        <w:numPr>
          <w:ilvl w:val="0"/>
          <w:numId w:val="14"/>
        </w:numPr>
      </w:pPr>
      <w:r w:rsidRPr="007E7BA5">
        <w:t xml:space="preserve">Письмо </w:t>
      </w:r>
      <w:r w:rsidR="00B74D5A" w:rsidRPr="007E7BA5">
        <w:t>отправляется на SMTP relay</w:t>
      </w:r>
      <w:r w:rsidRPr="007E7BA5">
        <w:t>;</w:t>
      </w:r>
    </w:p>
    <w:p w14:paraId="1B39CB9A" w14:textId="77777777" w:rsidR="009C59E9" w:rsidRPr="007E7BA5" w:rsidRDefault="009C59E9" w:rsidP="00804905">
      <w:pPr>
        <w:pStyle w:val="ae"/>
        <w:numPr>
          <w:ilvl w:val="0"/>
          <w:numId w:val="14"/>
        </w:numPr>
      </w:pPr>
      <w:r w:rsidRPr="007E7BA5">
        <w:t xml:space="preserve">Выход из операции с кодом возврата </w:t>
      </w:r>
      <w:r w:rsidR="008F4134" w:rsidRPr="007E7BA5">
        <w:t>0</w:t>
      </w:r>
      <w:r w:rsidRPr="007E7BA5">
        <w:t>.</w:t>
      </w:r>
    </w:p>
    <w:p w14:paraId="1B39CB9B" w14:textId="77777777" w:rsidR="006E680D" w:rsidRPr="007E7BA5" w:rsidRDefault="006E680D" w:rsidP="006E680D">
      <w:pPr>
        <w:pStyle w:val="20"/>
        <w:numPr>
          <w:ilvl w:val="1"/>
          <w:numId w:val="12"/>
        </w:numPr>
        <w:rPr>
          <w:lang w:val="ru-RU"/>
        </w:rPr>
      </w:pPr>
      <w:bookmarkStart w:id="265" w:name="_Toc349551127"/>
      <w:r w:rsidRPr="007E7BA5">
        <w:rPr>
          <w:lang w:val="ru-RU"/>
        </w:rPr>
        <w:t xml:space="preserve">Сервис работы с сообщениями </w:t>
      </w:r>
      <w:r w:rsidR="00840E0A" w:rsidRPr="00840E0A">
        <w:rPr>
          <w:lang w:val="ru-RU"/>
        </w:rPr>
        <w:t xml:space="preserve">клиента </w:t>
      </w:r>
      <w:r w:rsidRPr="007E7BA5">
        <w:rPr>
          <w:lang w:val="ru-RU"/>
        </w:rPr>
        <w:t>(</w:t>
      </w:r>
      <w:proofErr w:type="spellStart"/>
      <w:r w:rsidR="00370BBA">
        <w:t>ClientInboxService</w:t>
      </w:r>
      <w:proofErr w:type="spellEnd"/>
      <w:r w:rsidRPr="007E7BA5">
        <w:rPr>
          <w:lang w:val="ru-RU"/>
        </w:rPr>
        <w:t>)</w:t>
      </w:r>
      <w:bookmarkEnd w:id="265"/>
    </w:p>
    <w:p w14:paraId="1B39CB9C" w14:textId="77777777" w:rsidR="002E0FEA" w:rsidRPr="007E7BA5" w:rsidRDefault="002E0FEA" w:rsidP="002E0FEA">
      <w:pPr>
        <w:pStyle w:val="3"/>
        <w:numPr>
          <w:ilvl w:val="2"/>
          <w:numId w:val="12"/>
        </w:numPr>
      </w:pPr>
      <w:bookmarkStart w:id="266" w:name="_Toc349551128"/>
      <w:r w:rsidRPr="007E7BA5">
        <w:t>Получение количества сообщений клиента</w:t>
      </w:r>
      <w:r w:rsidR="00370BBA" w:rsidRPr="00370BBA">
        <w:t xml:space="preserve"> (</w:t>
      </w:r>
      <w:proofErr w:type="spellStart"/>
      <w:r w:rsidR="00370BBA">
        <w:rPr>
          <w:lang w:val="en-US"/>
        </w:rPr>
        <w:t>GetMessage</w:t>
      </w:r>
      <w:proofErr w:type="spellEnd"/>
      <w:r w:rsidR="00F85E75">
        <w:t>s</w:t>
      </w:r>
      <w:r w:rsidR="00370BBA">
        <w:rPr>
          <w:lang w:val="en-US"/>
        </w:rPr>
        <w:t>Count</w:t>
      </w:r>
      <w:r w:rsidR="00370BBA" w:rsidRPr="00370BBA">
        <w:t>)</w:t>
      </w:r>
      <w:bookmarkEnd w:id="266"/>
    </w:p>
    <w:p w14:paraId="1B39CB9D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67" w:name="_Toc349551129"/>
      <w:r w:rsidRPr="007E7BA5">
        <w:t>Карточка операции</w:t>
      </w:r>
      <w:bookmarkEnd w:id="267"/>
    </w:p>
    <w:p w14:paraId="1B39CB9E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1</w:t>
        </w:r>
      </w:fldSimple>
      <w:r w:rsidRPr="007E7BA5">
        <w:t xml:space="preserve"> «Карточка операции»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652"/>
        <w:gridCol w:w="6201"/>
      </w:tblGrid>
      <w:tr w:rsidR="002E0FEA" w:rsidRPr="007E7BA5" w14:paraId="1B39CBA1" w14:textId="77777777" w:rsidTr="002E0FEA">
        <w:tc>
          <w:tcPr>
            <w:tcW w:w="3652" w:type="dxa"/>
          </w:tcPr>
          <w:p w14:paraId="1B39CB9F" w14:textId="77777777" w:rsidR="002E0FEA" w:rsidRPr="007E7BA5" w:rsidRDefault="002E0FEA" w:rsidP="002E0FEA">
            <w:r w:rsidRPr="007E7BA5">
              <w:t>Предназначение</w:t>
            </w:r>
          </w:p>
        </w:tc>
        <w:tc>
          <w:tcPr>
            <w:tcW w:w="6201" w:type="dxa"/>
          </w:tcPr>
          <w:p w14:paraId="1B39CBA0" w14:textId="77777777" w:rsidR="002E0FEA" w:rsidRPr="007E7BA5" w:rsidRDefault="002E0FEA" w:rsidP="00840E0A">
            <w:r w:rsidRPr="007E7BA5">
              <w:t xml:space="preserve">Операция предназначена для </w:t>
            </w:r>
            <w:r w:rsidR="004B623A" w:rsidRPr="007E7BA5">
              <w:t>получения информации о кол-ве прочитанных и непрочитанных сообщений клиента</w:t>
            </w:r>
          </w:p>
        </w:tc>
      </w:tr>
      <w:tr w:rsidR="002E0FEA" w:rsidRPr="007E7BA5" w14:paraId="1B39CBA4" w14:textId="77777777" w:rsidTr="002E0FEA">
        <w:tc>
          <w:tcPr>
            <w:tcW w:w="3652" w:type="dxa"/>
          </w:tcPr>
          <w:p w14:paraId="1B39CBA2" w14:textId="77777777" w:rsidR="002E0FEA" w:rsidRPr="007E7BA5" w:rsidRDefault="002E0FEA" w:rsidP="002E0FEA">
            <w:r w:rsidRPr="007E7BA5">
              <w:t>Режим выполнения</w:t>
            </w:r>
          </w:p>
        </w:tc>
        <w:tc>
          <w:tcPr>
            <w:tcW w:w="6201" w:type="dxa"/>
          </w:tcPr>
          <w:p w14:paraId="1B39CBA3" w14:textId="77777777" w:rsidR="002E0FEA" w:rsidRPr="007E7BA5" w:rsidRDefault="002E0FEA" w:rsidP="002E0FEA">
            <w:r w:rsidRPr="007E7BA5">
              <w:t>Синхронный.</w:t>
            </w:r>
          </w:p>
        </w:tc>
      </w:tr>
    </w:tbl>
    <w:p w14:paraId="1B39CBA5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68" w:name="_Toc349551130"/>
      <w:r w:rsidRPr="007E7BA5">
        <w:lastRenderedPageBreak/>
        <w:t>Параметры назначения</w:t>
      </w:r>
      <w:bookmarkEnd w:id="268"/>
    </w:p>
    <w:p w14:paraId="1B39CBA6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2</w:t>
        </w:r>
      </w:fldSimple>
      <w:r w:rsidRPr="007E7BA5">
        <w:t xml:space="preserve"> «Параметры назначения»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E0FEA" w:rsidRPr="007E7BA5" w14:paraId="1B39CBA9" w14:textId="77777777" w:rsidTr="002E0FEA">
        <w:tc>
          <w:tcPr>
            <w:tcW w:w="4926" w:type="dxa"/>
          </w:tcPr>
          <w:p w14:paraId="1B39CBA7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4927" w:type="dxa"/>
          </w:tcPr>
          <w:p w14:paraId="1B39CBA8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Значение</w:t>
            </w:r>
          </w:p>
        </w:tc>
      </w:tr>
      <w:tr w:rsidR="002E0FEA" w:rsidRPr="007E7BA5" w14:paraId="1B39CBAC" w14:textId="77777777" w:rsidTr="002E0FEA">
        <w:tc>
          <w:tcPr>
            <w:tcW w:w="4926" w:type="dxa"/>
          </w:tcPr>
          <w:p w14:paraId="1B39CBAA" w14:textId="77777777" w:rsidR="002E0FEA" w:rsidRPr="007E7BA5" w:rsidRDefault="002E0FEA" w:rsidP="002E0FEA">
            <w:r w:rsidRPr="007E7BA5">
              <w:t>Максимальное время от получения запроса до выдачи ответа</w:t>
            </w:r>
          </w:p>
        </w:tc>
        <w:tc>
          <w:tcPr>
            <w:tcW w:w="4927" w:type="dxa"/>
          </w:tcPr>
          <w:p w14:paraId="1B39CBAB" w14:textId="77777777" w:rsidR="002E0FEA" w:rsidRPr="007E7BA5" w:rsidRDefault="002E0FEA" w:rsidP="002E0FEA">
            <w:r w:rsidRPr="007E7BA5">
              <w:t>100 миллисекунд</w:t>
            </w:r>
          </w:p>
        </w:tc>
      </w:tr>
    </w:tbl>
    <w:p w14:paraId="1B39CBAD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69" w:name="_Toc349551131"/>
      <w:r w:rsidRPr="007E7BA5">
        <w:t>Влияние на другие операции</w:t>
      </w:r>
      <w:bookmarkEnd w:id="269"/>
    </w:p>
    <w:p w14:paraId="1B39CBAE" w14:textId="77777777" w:rsidR="002E0FEA" w:rsidRPr="007E7BA5" w:rsidRDefault="002E0FEA" w:rsidP="002E0FEA">
      <w:r w:rsidRPr="007E7BA5">
        <w:t>Отсутствует.</w:t>
      </w:r>
    </w:p>
    <w:p w14:paraId="1B39CBAF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70" w:name="_Toc349551132"/>
      <w:r w:rsidRPr="007E7BA5">
        <w:t>Входные параметры</w:t>
      </w:r>
      <w:bookmarkEnd w:id="270"/>
    </w:p>
    <w:p w14:paraId="1B39CBB0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3</w:t>
        </w:r>
      </w:fldSimple>
      <w:r w:rsidRPr="007E7BA5">
        <w:t xml:space="preserve"> «Входные параметры»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2E0FEA" w:rsidRPr="007E7BA5" w14:paraId="1B39CBB4" w14:textId="77777777" w:rsidTr="002E0FEA">
        <w:tc>
          <w:tcPr>
            <w:tcW w:w="2093" w:type="dxa"/>
          </w:tcPr>
          <w:p w14:paraId="1B39CBB1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5906" w:type="dxa"/>
          </w:tcPr>
          <w:p w14:paraId="1B39CBB2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BB3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2E0FEA" w:rsidRPr="007E7BA5" w14:paraId="1B39CBB8" w14:textId="77777777" w:rsidTr="002E0FEA">
        <w:tc>
          <w:tcPr>
            <w:tcW w:w="2093" w:type="dxa"/>
          </w:tcPr>
          <w:p w14:paraId="1B39CBB5" w14:textId="77777777" w:rsidR="002E0FEA" w:rsidRPr="007E7BA5" w:rsidRDefault="004B623A" w:rsidP="002E0FEA">
            <w:r w:rsidRPr="007E7BA5">
              <w:t>Идентификатор клиента (clientId)</w:t>
            </w:r>
          </w:p>
        </w:tc>
        <w:tc>
          <w:tcPr>
            <w:tcW w:w="5906" w:type="dxa"/>
          </w:tcPr>
          <w:p w14:paraId="1B39CBB6" w14:textId="77777777" w:rsidR="002E0FEA" w:rsidRPr="007E7BA5" w:rsidRDefault="004B623A" w:rsidP="002E0FEA">
            <w:r w:rsidRPr="007E7BA5">
              <w:t>Уникальный идентификатор клиента.</w:t>
            </w:r>
          </w:p>
        </w:tc>
        <w:tc>
          <w:tcPr>
            <w:tcW w:w="1854" w:type="dxa"/>
          </w:tcPr>
          <w:p w14:paraId="1B39CBB7" w14:textId="77777777" w:rsidR="002E0FEA" w:rsidRPr="007E7BA5" w:rsidRDefault="002E0FEA" w:rsidP="002E0FEA">
            <w:r w:rsidRPr="007E7BA5">
              <w:t>Да</w:t>
            </w:r>
          </w:p>
        </w:tc>
      </w:tr>
    </w:tbl>
    <w:p w14:paraId="1B39CBB9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71" w:name="_Toc349551133"/>
      <w:r w:rsidRPr="007E7BA5">
        <w:t>Выходные данные</w:t>
      </w:r>
      <w:bookmarkEnd w:id="271"/>
    </w:p>
    <w:p w14:paraId="1B39CBBA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4</w:t>
        </w:r>
      </w:fldSimple>
      <w:r w:rsidRPr="007E7BA5">
        <w:t xml:space="preserve"> «Выходные данные»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2E0FEA" w:rsidRPr="007E7BA5" w14:paraId="1B39CBBE" w14:textId="77777777" w:rsidTr="002E0FEA">
        <w:tc>
          <w:tcPr>
            <w:tcW w:w="2093" w:type="dxa"/>
          </w:tcPr>
          <w:p w14:paraId="1B39CBBB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Атрибут</w:t>
            </w:r>
          </w:p>
        </w:tc>
        <w:tc>
          <w:tcPr>
            <w:tcW w:w="5906" w:type="dxa"/>
          </w:tcPr>
          <w:p w14:paraId="1B39CBBC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BBD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2E0FEA" w:rsidRPr="007E7BA5" w14:paraId="1B39CBC2" w14:textId="77777777" w:rsidTr="002E0FEA">
        <w:tc>
          <w:tcPr>
            <w:tcW w:w="2093" w:type="dxa"/>
          </w:tcPr>
          <w:p w14:paraId="1B39CBBF" w14:textId="77777777" w:rsidR="002E0FEA" w:rsidRPr="007E7BA5" w:rsidRDefault="004B623A" w:rsidP="002E0FEA">
            <w:r w:rsidRPr="007E7BA5">
              <w:t>Признак успешного выполнения операции (Success)</w:t>
            </w:r>
          </w:p>
        </w:tc>
        <w:tc>
          <w:tcPr>
            <w:tcW w:w="5906" w:type="dxa"/>
          </w:tcPr>
          <w:p w14:paraId="1B39CBC0" w14:textId="77777777" w:rsidR="002E0FEA" w:rsidRPr="007E7BA5" w:rsidRDefault="002E0FEA" w:rsidP="002E0FEA">
            <w:r w:rsidRPr="007E7BA5">
              <w:t>Признак успешного выполнения операции</w:t>
            </w:r>
          </w:p>
        </w:tc>
        <w:tc>
          <w:tcPr>
            <w:tcW w:w="1854" w:type="dxa"/>
          </w:tcPr>
          <w:p w14:paraId="1B39CBC1" w14:textId="77777777" w:rsidR="002E0FEA" w:rsidRPr="007E7BA5" w:rsidRDefault="002E0FEA" w:rsidP="002E0FEA">
            <w:r w:rsidRPr="007E7BA5">
              <w:t>Да</w:t>
            </w:r>
          </w:p>
        </w:tc>
      </w:tr>
      <w:tr w:rsidR="002E0FEA" w:rsidRPr="007E7BA5" w14:paraId="1B39CBC9" w14:textId="77777777" w:rsidTr="002E0FEA">
        <w:tc>
          <w:tcPr>
            <w:tcW w:w="2093" w:type="dxa"/>
          </w:tcPr>
          <w:p w14:paraId="1B39CBC3" w14:textId="77777777" w:rsidR="002E0FEA" w:rsidRPr="007E7BA5" w:rsidRDefault="004B623A" w:rsidP="002E0FEA">
            <w:r w:rsidRPr="007E7BA5">
              <w:t>Код возврата (ResultCode)</w:t>
            </w:r>
          </w:p>
        </w:tc>
        <w:tc>
          <w:tcPr>
            <w:tcW w:w="5906" w:type="dxa"/>
          </w:tcPr>
          <w:p w14:paraId="1B39CBC4" w14:textId="77777777" w:rsidR="002E0FEA" w:rsidRPr="007E7BA5" w:rsidRDefault="002E0FEA" w:rsidP="002E0FEA">
            <w:r w:rsidRPr="007E7BA5">
              <w:t>Целочисленный код, информирующий о результате выполнения операции. Допустимые значения:</w:t>
            </w:r>
          </w:p>
          <w:p w14:paraId="1B39CBC5" w14:textId="77777777" w:rsidR="009E05A9" w:rsidRDefault="009E05A9" w:rsidP="002E0FEA">
            <w:r>
              <w:t xml:space="preserve">-1 </w:t>
            </w:r>
            <w:r w:rsidRPr="007E7BA5">
              <w:t xml:space="preserve">– </w:t>
            </w:r>
            <w:r w:rsidRPr="009E05A9">
              <w:t>входные параметры имеют недопустимые значения</w:t>
            </w:r>
            <w:r>
              <w:t>;</w:t>
            </w:r>
          </w:p>
          <w:p w14:paraId="1B39CBC6" w14:textId="77777777" w:rsidR="002E0FEA" w:rsidRPr="007E7BA5" w:rsidRDefault="002E0FEA" w:rsidP="002E0FEA">
            <w:r w:rsidRPr="007E7BA5">
              <w:t>0 – операция выполнена успешно</w:t>
            </w:r>
          </w:p>
          <w:p w14:paraId="1B39CBC7" w14:textId="77777777" w:rsidR="002E0FEA" w:rsidRPr="007E7BA5" w:rsidRDefault="002E0FEA" w:rsidP="002E0FEA">
            <w:r w:rsidRPr="007E7BA5">
              <w:t>1 – во время выполнения операции произошла непредвиденная ошибка</w:t>
            </w:r>
          </w:p>
        </w:tc>
        <w:tc>
          <w:tcPr>
            <w:tcW w:w="1854" w:type="dxa"/>
          </w:tcPr>
          <w:p w14:paraId="1B39CBC8" w14:textId="77777777" w:rsidR="002E0FEA" w:rsidRPr="007E7BA5" w:rsidRDefault="002E0FEA" w:rsidP="002E0FEA">
            <w:r w:rsidRPr="007E7BA5">
              <w:t>Да</w:t>
            </w:r>
          </w:p>
        </w:tc>
      </w:tr>
      <w:tr w:rsidR="002E0FEA" w:rsidRPr="007E7BA5" w14:paraId="1B39CBCD" w14:textId="77777777" w:rsidTr="002E0FEA">
        <w:tc>
          <w:tcPr>
            <w:tcW w:w="2093" w:type="dxa"/>
          </w:tcPr>
          <w:p w14:paraId="1B39CBCA" w14:textId="77777777" w:rsidR="002E0FEA" w:rsidRPr="007E7BA5" w:rsidRDefault="004B623A" w:rsidP="002E0FEA">
            <w:r w:rsidRPr="007E7BA5">
              <w:t>Описание ошибки (ResultDescription)</w:t>
            </w:r>
          </w:p>
        </w:tc>
        <w:tc>
          <w:tcPr>
            <w:tcW w:w="5906" w:type="dxa"/>
          </w:tcPr>
          <w:p w14:paraId="1B39CBCB" w14:textId="77777777" w:rsidR="002E0FEA" w:rsidRPr="007E7BA5" w:rsidRDefault="002E0FEA" w:rsidP="002E0FEA">
            <w:r w:rsidRPr="007E7BA5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1854" w:type="dxa"/>
          </w:tcPr>
          <w:p w14:paraId="1B39CBCC" w14:textId="77777777" w:rsidR="002E0FEA" w:rsidRPr="007E7BA5" w:rsidRDefault="002E0FEA" w:rsidP="002E0FEA">
            <w:r w:rsidRPr="007E7BA5">
              <w:t>Нет</w:t>
            </w:r>
          </w:p>
        </w:tc>
      </w:tr>
      <w:tr w:rsidR="004B623A" w:rsidRPr="007E7BA5" w14:paraId="1B39CBD1" w14:textId="77777777" w:rsidTr="002E0FEA">
        <w:tc>
          <w:tcPr>
            <w:tcW w:w="2093" w:type="dxa"/>
          </w:tcPr>
          <w:p w14:paraId="1B39CBCE" w14:textId="77777777" w:rsidR="004B623A" w:rsidRPr="007E7BA5" w:rsidRDefault="004B623A" w:rsidP="00840E0A">
            <w:r w:rsidRPr="007E7BA5">
              <w:t xml:space="preserve">Кол-во </w:t>
            </w:r>
            <w:r w:rsidRPr="007E7BA5">
              <w:lastRenderedPageBreak/>
              <w:t>непрочитанных сообщений (UnreadCount)</w:t>
            </w:r>
          </w:p>
        </w:tc>
        <w:tc>
          <w:tcPr>
            <w:tcW w:w="5906" w:type="dxa"/>
          </w:tcPr>
          <w:p w14:paraId="1B39CBCF" w14:textId="77777777" w:rsidR="004B623A" w:rsidRPr="007E7BA5" w:rsidRDefault="004B623A" w:rsidP="00840E0A">
            <w:r w:rsidRPr="007E7BA5">
              <w:lastRenderedPageBreak/>
              <w:t>Кол-во непрочитанных сообщений.</w:t>
            </w:r>
          </w:p>
        </w:tc>
        <w:tc>
          <w:tcPr>
            <w:tcW w:w="1854" w:type="dxa"/>
          </w:tcPr>
          <w:p w14:paraId="1B39CBD0" w14:textId="77777777" w:rsidR="004B623A" w:rsidRPr="007E7BA5" w:rsidRDefault="004B623A" w:rsidP="002E0FEA">
            <w:r w:rsidRPr="007E7BA5">
              <w:t>Нет</w:t>
            </w:r>
          </w:p>
        </w:tc>
      </w:tr>
      <w:tr w:rsidR="004B623A" w:rsidRPr="007E7BA5" w14:paraId="1B39CBD5" w14:textId="77777777" w:rsidTr="002E0FEA">
        <w:tc>
          <w:tcPr>
            <w:tcW w:w="2093" w:type="dxa"/>
          </w:tcPr>
          <w:p w14:paraId="1B39CBD2" w14:textId="77777777" w:rsidR="004B623A" w:rsidRPr="007E7BA5" w:rsidRDefault="004B623A" w:rsidP="00840E0A">
            <w:r w:rsidRPr="007E7BA5">
              <w:lastRenderedPageBreak/>
              <w:t>Общее кол-во сообщений (TotalCount)</w:t>
            </w:r>
          </w:p>
        </w:tc>
        <w:tc>
          <w:tcPr>
            <w:tcW w:w="5906" w:type="dxa"/>
          </w:tcPr>
          <w:p w14:paraId="1B39CBD3" w14:textId="77777777" w:rsidR="004B623A" w:rsidRPr="007E7BA5" w:rsidRDefault="004B623A" w:rsidP="00840E0A">
            <w:r w:rsidRPr="007E7BA5">
              <w:t>Общее кол-во сообщений</w:t>
            </w:r>
          </w:p>
        </w:tc>
        <w:tc>
          <w:tcPr>
            <w:tcW w:w="1854" w:type="dxa"/>
          </w:tcPr>
          <w:p w14:paraId="1B39CBD4" w14:textId="77777777" w:rsidR="004B623A" w:rsidRPr="007E7BA5" w:rsidRDefault="004B623A" w:rsidP="002E0FEA">
            <w:r w:rsidRPr="007E7BA5">
              <w:t>Нет</w:t>
            </w:r>
          </w:p>
        </w:tc>
      </w:tr>
    </w:tbl>
    <w:p w14:paraId="1B39CBD6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72" w:name="_Toc349551134"/>
      <w:r w:rsidRPr="007E7BA5">
        <w:t>Логика выполнения</w:t>
      </w:r>
      <w:bookmarkEnd w:id="272"/>
    </w:p>
    <w:p w14:paraId="1B39CBD7" w14:textId="77777777" w:rsidR="002E0FEA" w:rsidRPr="007E7BA5" w:rsidRDefault="002E0FEA" w:rsidP="002E0FEA">
      <w:r w:rsidRPr="007E7BA5">
        <w:t>Основной сценарий выполнения:</w:t>
      </w:r>
    </w:p>
    <w:p w14:paraId="1B39CBD8" w14:textId="77777777" w:rsidR="002E0FEA" w:rsidRPr="007E7BA5" w:rsidRDefault="002E0FEA" w:rsidP="00BD103B">
      <w:pPr>
        <w:pStyle w:val="ae"/>
        <w:numPr>
          <w:ilvl w:val="0"/>
          <w:numId w:val="22"/>
        </w:numPr>
      </w:pPr>
      <w:r w:rsidRPr="007E7BA5">
        <w:t xml:space="preserve">Система </w:t>
      </w:r>
      <w:r w:rsidR="00206F2E" w:rsidRPr="007E7BA5">
        <w:t>загружает профиль клиент из реестра профилей клиентов</w:t>
      </w:r>
    </w:p>
    <w:p w14:paraId="1B39CBD9" w14:textId="77777777" w:rsidR="002E0FEA" w:rsidRPr="007E7BA5" w:rsidRDefault="00206F2E" w:rsidP="00BD103B">
      <w:pPr>
        <w:pStyle w:val="ae"/>
        <w:numPr>
          <w:ilvl w:val="0"/>
          <w:numId w:val="22"/>
        </w:numPr>
      </w:pPr>
      <w:r w:rsidRPr="007E7BA5">
        <w:t>Если профиль не найден, то считается что кол-во прочитанных и общее кол-во сообщений равно 0</w:t>
      </w:r>
      <w:r w:rsidR="002E0FEA" w:rsidRPr="007E7BA5">
        <w:t>;</w:t>
      </w:r>
    </w:p>
    <w:p w14:paraId="1B39CBDA" w14:textId="77777777" w:rsidR="002E0FEA" w:rsidRPr="007E7BA5" w:rsidRDefault="002E0FEA" w:rsidP="00BD103B">
      <w:pPr>
        <w:pStyle w:val="ae"/>
        <w:numPr>
          <w:ilvl w:val="0"/>
          <w:numId w:val="22"/>
        </w:numPr>
      </w:pPr>
      <w:r w:rsidRPr="007E7BA5">
        <w:t>Выход из операции с кодом возврата 0.</w:t>
      </w:r>
    </w:p>
    <w:p w14:paraId="1B39CBDB" w14:textId="77777777" w:rsidR="002E0FEA" w:rsidRPr="007E7BA5" w:rsidRDefault="002E0FEA" w:rsidP="002E0FEA">
      <w:pPr>
        <w:pStyle w:val="3"/>
        <w:numPr>
          <w:ilvl w:val="2"/>
          <w:numId w:val="12"/>
        </w:numPr>
      </w:pPr>
      <w:bookmarkStart w:id="273" w:name="_Toc349551135"/>
      <w:r w:rsidRPr="007E7BA5">
        <w:t>Получение списка сообщений клиента</w:t>
      </w:r>
      <w:r w:rsidR="00370BBA" w:rsidRPr="00370BBA">
        <w:t xml:space="preserve"> (</w:t>
      </w:r>
      <w:proofErr w:type="spellStart"/>
      <w:r w:rsidR="00370BBA">
        <w:rPr>
          <w:lang w:val="en-US"/>
        </w:rPr>
        <w:t>GetMessages</w:t>
      </w:r>
      <w:proofErr w:type="spellEnd"/>
      <w:r w:rsidR="00370BBA" w:rsidRPr="00370BBA">
        <w:t>)</w:t>
      </w:r>
      <w:bookmarkEnd w:id="273"/>
    </w:p>
    <w:p w14:paraId="1B39CBDC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74" w:name="_Toc349551136"/>
      <w:r w:rsidRPr="007E7BA5">
        <w:t>Карточка операции</w:t>
      </w:r>
      <w:bookmarkEnd w:id="274"/>
    </w:p>
    <w:p w14:paraId="1B39CBDD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1</w:t>
        </w:r>
      </w:fldSimple>
      <w:r w:rsidRPr="007E7BA5">
        <w:t xml:space="preserve"> «Карточка операции»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652"/>
        <w:gridCol w:w="6201"/>
      </w:tblGrid>
      <w:tr w:rsidR="002E0FEA" w:rsidRPr="007E7BA5" w14:paraId="1B39CBE0" w14:textId="77777777" w:rsidTr="002E0FEA">
        <w:tc>
          <w:tcPr>
            <w:tcW w:w="3652" w:type="dxa"/>
          </w:tcPr>
          <w:p w14:paraId="1B39CBDE" w14:textId="77777777" w:rsidR="002E0FEA" w:rsidRPr="007E7BA5" w:rsidRDefault="002E0FEA" w:rsidP="002E0FEA">
            <w:r w:rsidRPr="007E7BA5">
              <w:t>Предназначение</w:t>
            </w:r>
          </w:p>
        </w:tc>
        <w:tc>
          <w:tcPr>
            <w:tcW w:w="6201" w:type="dxa"/>
          </w:tcPr>
          <w:p w14:paraId="1B39CBDF" w14:textId="77777777" w:rsidR="002E0FEA" w:rsidRPr="007E7BA5" w:rsidRDefault="002E0FEA" w:rsidP="00840E0A">
            <w:r w:rsidRPr="007E7BA5">
              <w:t xml:space="preserve">Операция предназначена для </w:t>
            </w:r>
            <w:r w:rsidR="00206F2E" w:rsidRPr="007E7BA5">
              <w:t>получения перечня сообщений</w:t>
            </w:r>
          </w:p>
        </w:tc>
      </w:tr>
      <w:tr w:rsidR="002E0FEA" w:rsidRPr="007E7BA5" w14:paraId="1B39CBE3" w14:textId="77777777" w:rsidTr="002E0FEA">
        <w:tc>
          <w:tcPr>
            <w:tcW w:w="3652" w:type="dxa"/>
          </w:tcPr>
          <w:p w14:paraId="1B39CBE1" w14:textId="77777777" w:rsidR="002E0FEA" w:rsidRPr="007E7BA5" w:rsidRDefault="002E0FEA" w:rsidP="002E0FEA">
            <w:r w:rsidRPr="007E7BA5">
              <w:t>Режим выполнения</w:t>
            </w:r>
          </w:p>
        </w:tc>
        <w:tc>
          <w:tcPr>
            <w:tcW w:w="6201" w:type="dxa"/>
          </w:tcPr>
          <w:p w14:paraId="1B39CBE2" w14:textId="77777777" w:rsidR="002E0FEA" w:rsidRPr="007E7BA5" w:rsidRDefault="002E0FEA" w:rsidP="002E0FEA">
            <w:r w:rsidRPr="007E7BA5">
              <w:t>Синхронный.</w:t>
            </w:r>
          </w:p>
        </w:tc>
      </w:tr>
    </w:tbl>
    <w:p w14:paraId="1B39CBE4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75" w:name="_Toc349551137"/>
      <w:r w:rsidRPr="007E7BA5">
        <w:t>Параметры назначения</w:t>
      </w:r>
      <w:bookmarkEnd w:id="275"/>
    </w:p>
    <w:p w14:paraId="1B39CBE5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2</w:t>
        </w:r>
      </w:fldSimple>
      <w:r w:rsidRPr="007E7BA5">
        <w:t xml:space="preserve"> «Параметры назначения»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E0FEA" w:rsidRPr="007E7BA5" w14:paraId="1B39CBE8" w14:textId="77777777" w:rsidTr="002E0FEA">
        <w:tc>
          <w:tcPr>
            <w:tcW w:w="4926" w:type="dxa"/>
          </w:tcPr>
          <w:p w14:paraId="1B39CBE6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4927" w:type="dxa"/>
          </w:tcPr>
          <w:p w14:paraId="1B39CBE7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Значение</w:t>
            </w:r>
          </w:p>
        </w:tc>
      </w:tr>
      <w:tr w:rsidR="002E0FEA" w:rsidRPr="007E7BA5" w14:paraId="1B39CBEB" w14:textId="77777777" w:rsidTr="002E0FEA">
        <w:tc>
          <w:tcPr>
            <w:tcW w:w="4926" w:type="dxa"/>
          </w:tcPr>
          <w:p w14:paraId="1B39CBE9" w14:textId="77777777" w:rsidR="002E0FEA" w:rsidRPr="007E7BA5" w:rsidRDefault="002E0FEA" w:rsidP="002E0FEA">
            <w:r w:rsidRPr="007E7BA5">
              <w:t>Максимальное время от получения запроса до выдачи ответа</w:t>
            </w:r>
          </w:p>
        </w:tc>
        <w:tc>
          <w:tcPr>
            <w:tcW w:w="4927" w:type="dxa"/>
          </w:tcPr>
          <w:p w14:paraId="1B39CBEA" w14:textId="77777777" w:rsidR="002E0FEA" w:rsidRPr="007E7BA5" w:rsidRDefault="002E0FEA" w:rsidP="002E0FEA">
            <w:r w:rsidRPr="007E7BA5">
              <w:t>100 миллисекунд</w:t>
            </w:r>
          </w:p>
        </w:tc>
      </w:tr>
    </w:tbl>
    <w:p w14:paraId="1B39CBEC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76" w:name="_Toc349551138"/>
      <w:r w:rsidRPr="007E7BA5">
        <w:t>Влияние на другие операции</w:t>
      </w:r>
      <w:bookmarkEnd w:id="276"/>
    </w:p>
    <w:p w14:paraId="1B39CBED" w14:textId="77777777" w:rsidR="002E0FEA" w:rsidRPr="007E7BA5" w:rsidRDefault="002E0FEA" w:rsidP="002E0FEA">
      <w:r w:rsidRPr="007E7BA5">
        <w:t>Отсутствует.</w:t>
      </w:r>
    </w:p>
    <w:p w14:paraId="1B39CBEE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77" w:name="_Toc349551139"/>
      <w:r w:rsidRPr="007E7BA5">
        <w:lastRenderedPageBreak/>
        <w:t>Входные параметры</w:t>
      </w:r>
      <w:bookmarkEnd w:id="277"/>
    </w:p>
    <w:p w14:paraId="1B39CBEF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3</w:t>
        </w:r>
      </w:fldSimple>
      <w:r w:rsidRPr="007E7BA5">
        <w:t xml:space="preserve"> «Входные параметры»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2E0FEA" w:rsidRPr="007E7BA5" w14:paraId="1B39CBF3" w14:textId="77777777" w:rsidTr="002E0FEA">
        <w:tc>
          <w:tcPr>
            <w:tcW w:w="2093" w:type="dxa"/>
          </w:tcPr>
          <w:p w14:paraId="1B39CBF0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5906" w:type="dxa"/>
          </w:tcPr>
          <w:p w14:paraId="1B39CBF1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BF2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2B2685" w:rsidRPr="007E7BA5" w14:paraId="1B39CBF7" w14:textId="77777777" w:rsidTr="002E0FEA">
        <w:tc>
          <w:tcPr>
            <w:tcW w:w="2093" w:type="dxa"/>
          </w:tcPr>
          <w:p w14:paraId="1B39CBF4" w14:textId="77777777" w:rsidR="002B2685" w:rsidRPr="007E7BA5" w:rsidRDefault="002B2685" w:rsidP="007E7BA5">
            <w:r w:rsidRPr="007E7BA5">
              <w:t>Идентификатор клиента (clientId)</w:t>
            </w:r>
          </w:p>
        </w:tc>
        <w:tc>
          <w:tcPr>
            <w:tcW w:w="5906" w:type="dxa"/>
          </w:tcPr>
          <w:p w14:paraId="1B39CBF5" w14:textId="77777777" w:rsidR="002B2685" w:rsidRPr="007E7BA5" w:rsidRDefault="002B2685" w:rsidP="007E7BA5">
            <w:r w:rsidRPr="007E7BA5">
              <w:t>Уникальный идентификатор клиента.</w:t>
            </w:r>
          </w:p>
        </w:tc>
        <w:tc>
          <w:tcPr>
            <w:tcW w:w="1854" w:type="dxa"/>
          </w:tcPr>
          <w:p w14:paraId="1B39CBF6" w14:textId="77777777" w:rsidR="002B2685" w:rsidRPr="007E7BA5" w:rsidRDefault="002B2685" w:rsidP="007E7BA5">
            <w:r w:rsidRPr="007E7BA5">
              <w:t>Да</w:t>
            </w:r>
          </w:p>
        </w:tc>
      </w:tr>
      <w:tr w:rsidR="002B2685" w:rsidRPr="007E7BA5" w14:paraId="1B39CBFE" w14:textId="77777777" w:rsidTr="002E0FEA">
        <w:tc>
          <w:tcPr>
            <w:tcW w:w="2093" w:type="dxa"/>
          </w:tcPr>
          <w:p w14:paraId="1B39CBF8" w14:textId="77777777" w:rsidR="002B2685" w:rsidRPr="007E7BA5" w:rsidRDefault="002B2685" w:rsidP="007E7BA5">
            <w:r w:rsidRPr="007E7BA5">
              <w:t>Статус возвращаемых сообщений</w:t>
            </w:r>
            <w:r w:rsidR="006B740A" w:rsidRPr="007E7BA5">
              <w:t xml:space="preserve"> (status)</w:t>
            </w:r>
          </w:p>
        </w:tc>
        <w:tc>
          <w:tcPr>
            <w:tcW w:w="5906" w:type="dxa"/>
          </w:tcPr>
          <w:p w14:paraId="1B39CBF9" w14:textId="77777777" w:rsidR="002B2685" w:rsidRPr="007E7BA5" w:rsidRDefault="002B2685" w:rsidP="007E7BA5">
            <w:r w:rsidRPr="007E7BA5">
              <w:t>Принимает одно из следующих значений:</w:t>
            </w:r>
          </w:p>
          <w:p w14:paraId="1B39CBFA" w14:textId="184676AC" w:rsidR="002B2685" w:rsidRPr="00495779" w:rsidRDefault="00E72F8E" w:rsidP="007E7BA5">
            <w:proofErr w:type="spellStart"/>
            <w:r w:rsidRPr="00E72F8E">
              <w:t>All</w:t>
            </w:r>
            <w:proofErr w:type="spellEnd"/>
            <w:r w:rsidR="002B2685" w:rsidRPr="007E7BA5">
              <w:t xml:space="preserve"> - любые (прочитанные и непрочитанные);</w:t>
            </w:r>
          </w:p>
          <w:p w14:paraId="013313E3" w14:textId="4A262E72" w:rsidR="00E72F8E" w:rsidRPr="00E72F8E" w:rsidRDefault="00E72F8E" w:rsidP="007E7BA5">
            <w:r w:rsidRPr="00E72F8E">
              <w:rPr>
                <w:lang w:val="en-US"/>
              </w:rPr>
              <w:t>Read</w:t>
            </w:r>
            <w:r w:rsidRPr="00E72F8E">
              <w:t xml:space="preserve"> </w:t>
            </w:r>
            <w:r>
              <w:t>–</w:t>
            </w:r>
            <w:r w:rsidRPr="00E72F8E">
              <w:t xml:space="preserve"> </w:t>
            </w:r>
            <w:r>
              <w:t xml:space="preserve">только </w:t>
            </w:r>
            <w:r w:rsidRPr="00E72F8E">
              <w:t>прочитанные;</w:t>
            </w:r>
          </w:p>
          <w:p w14:paraId="1B39CBFB" w14:textId="07B6A030" w:rsidR="002B2685" w:rsidRPr="00E72F8E" w:rsidRDefault="00E72F8E" w:rsidP="007E7BA5">
            <w:proofErr w:type="spellStart"/>
            <w:r w:rsidRPr="00E72F8E">
              <w:t>Unread</w:t>
            </w:r>
            <w:proofErr w:type="spellEnd"/>
            <w:r w:rsidR="002B2685" w:rsidRPr="007E7BA5">
              <w:t xml:space="preserve"> - </w:t>
            </w:r>
            <w:r w:rsidR="00BD103B" w:rsidRPr="007E7BA5">
              <w:t>только непрочитанные.</w:t>
            </w:r>
          </w:p>
          <w:p w14:paraId="1B39CBFC" w14:textId="373639E0" w:rsidR="00BD103B" w:rsidRPr="007E7BA5" w:rsidRDefault="00BD103B" w:rsidP="007E7BA5">
            <w:r w:rsidRPr="007E7BA5">
              <w:t xml:space="preserve">Если значение не указано, то значение равно </w:t>
            </w:r>
            <w:proofErr w:type="spellStart"/>
            <w:r w:rsidR="00E72F8E" w:rsidRPr="00E72F8E">
              <w:t>All</w:t>
            </w:r>
            <w:proofErr w:type="spellEnd"/>
            <w:r w:rsidRPr="007E7BA5">
              <w:t>.</w:t>
            </w:r>
          </w:p>
        </w:tc>
        <w:tc>
          <w:tcPr>
            <w:tcW w:w="1854" w:type="dxa"/>
          </w:tcPr>
          <w:p w14:paraId="1B39CBFD" w14:textId="77777777" w:rsidR="002B2685" w:rsidRPr="007E7BA5" w:rsidRDefault="00BD103B" w:rsidP="007E7BA5">
            <w:r w:rsidRPr="007E7BA5">
              <w:t>Нет</w:t>
            </w:r>
          </w:p>
        </w:tc>
      </w:tr>
      <w:tr w:rsidR="002E0FEA" w:rsidRPr="007E7BA5" w14:paraId="1B39CC02" w14:textId="77777777" w:rsidTr="002E0FEA">
        <w:tc>
          <w:tcPr>
            <w:tcW w:w="2093" w:type="dxa"/>
          </w:tcPr>
          <w:p w14:paraId="1B39CBFF" w14:textId="77777777" w:rsidR="002E0FEA" w:rsidRPr="007E7BA5" w:rsidRDefault="002B2685" w:rsidP="002E0FEA">
            <w:r w:rsidRPr="007E7BA5">
              <w:t>Количество пропущенных записей (</w:t>
            </w:r>
            <w:r w:rsidR="006B740A" w:rsidRPr="007E7BA5">
              <w:t>c</w:t>
            </w:r>
            <w:r w:rsidRPr="007E7BA5">
              <w:t>ountToSkip)</w:t>
            </w:r>
          </w:p>
        </w:tc>
        <w:tc>
          <w:tcPr>
            <w:tcW w:w="5906" w:type="dxa"/>
          </w:tcPr>
          <w:p w14:paraId="1B39CC00" w14:textId="77777777" w:rsidR="002E0FEA" w:rsidRPr="007E7BA5" w:rsidRDefault="002B2685" w:rsidP="002B2685">
            <w:r w:rsidRPr="007E7BA5">
              <w:t>Количество сообщений из списка найденных и отсортированных сообщений, которые нужно пропустить и не возвращать. Если значение не указано, то значение равно 0.</w:t>
            </w:r>
          </w:p>
        </w:tc>
        <w:tc>
          <w:tcPr>
            <w:tcW w:w="1854" w:type="dxa"/>
          </w:tcPr>
          <w:p w14:paraId="1B39CC01" w14:textId="34E2DB9C" w:rsidR="002E0FEA" w:rsidRPr="007E7BA5" w:rsidRDefault="0028222C" w:rsidP="002E0FEA">
            <w:r w:rsidRPr="0028222C">
              <w:t>Нет</w:t>
            </w:r>
          </w:p>
        </w:tc>
      </w:tr>
      <w:tr w:rsidR="002B2685" w:rsidRPr="007E7BA5" w14:paraId="1B39CC06" w14:textId="77777777" w:rsidTr="002E0FEA">
        <w:tc>
          <w:tcPr>
            <w:tcW w:w="2093" w:type="dxa"/>
          </w:tcPr>
          <w:p w14:paraId="1B39CC03" w14:textId="77777777" w:rsidR="002B2685" w:rsidRPr="007E7BA5" w:rsidRDefault="002B2685" w:rsidP="006B740A">
            <w:r w:rsidRPr="007E7BA5">
              <w:t>Максимальное количество возвращаемых записей (</w:t>
            </w:r>
            <w:r w:rsidR="006B740A" w:rsidRPr="007E7BA5">
              <w:t>c</w:t>
            </w:r>
            <w:r w:rsidRPr="007E7BA5">
              <w:t>ountToTake)</w:t>
            </w:r>
          </w:p>
        </w:tc>
        <w:tc>
          <w:tcPr>
            <w:tcW w:w="5906" w:type="dxa"/>
          </w:tcPr>
          <w:p w14:paraId="1B39CC04" w14:textId="77777777" w:rsidR="002B2685" w:rsidRPr="007E7BA5" w:rsidRDefault="002B2685" w:rsidP="002B2685">
            <w:r w:rsidRPr="007E7BA5">
              <w:t>Максимальное количество возвращаемых сообщений. Если значение не указано, то значением является максимальное количество возвращаемых записей, установленное веб-сервисом.</w:t>
            </w:r>
          </w:p>
        </w:tc>
        <w:tc>
          <w:tcPr>
            <w:tcW w:w="1854" w:type="dxa"/>
          </w:tcPr>
          <w:p w14:paraId="1B39CC05" w14:textId="6625843A" w:rsidR="002B2685" w:rsidRPr="007E7BA5" w:rsidRDefault="0028222C" w:rsidP="002E0FEA">
            <w:r w:rsidRPr="0028222C">
              <w:t>Нет</w:t>
            </w:r>
          </w:p>
        </w:tc>
      </w:tr>
      <w:tr w:rsidR="00F9473A" w:rsidRPr="007E7BA5" w14:paraId="790B4408" w14:textId="77777777" w:rsidTr="002E0FEA">
        <w:tc>
          <w:tcPr>
            <w:tcW w:w="2093" w:type="dxa"/>
          </w:tcPr>
          <w:p w14:paraId="16E42AE8" w14:textId="436AD614" w:rsidR="00F9473A" w:rsidRPr="00F9473A" w:rsidRDefault="00F9473A" w:rsidP="006B740A">
            <w:r>
              <w:t>Признак возврата тела сообщения</w:t>
            </w:r>
          </w:p>
          <w:p w14:paraId="3CA013E1" w14:textId="68CCDBB2" w:rsidR="00F9473A" w:rsidRPr="00DC63E8" w:rsidRDefault="00F9473A" w:rsidP="00F9473A">
            <w:r>
              <w:t>(</w:t>
            </w:r>
            <w:proofErr w:type="spellStart"/>
            <w:r>
              <w:rPr>
                <w:lang w:val="en-US"/>
              </w:rPr>
              <w:t>i</w:t>
            </w:r>
            <w:r w:rsidRPr="00F9473A">
              <w:t>ncludeBody</w:t>
            </w:r>
            <w:proofErr w:type="spellEnd"/>
            <w:r w:rsidRPr="00DC63E8">
              <w:t>)</w:t>
            </w:r>
          </w:p>
        </w:tc>
        <w:tc>
          <w:tcPr>
            <w:tcW w:w="5906" w:type="dxa"/>
          </w:tcPr>
          <w:p w14:paraId="64278025" w14:textId="4397B096" w:rsidR="00F9473A" w:rsidRPr="00F9473A" w:rsidRDefault="00F9473A" w:rsidP="002B2685">
            <w:r>
              <w:t xml:space="preserve">Признак возврата тела сообщения. По умолчанию </w:t>
            </w:r>
            <w:r>
              <w:rPr>
                <w:lang w:val="en-US"/>
              </w:rPr>
              <w:t>true</w:t>
            </w:r>
            <w:r>
              <w:t>.</w:t>
            </w:r>
          </w:p>
        </w:tc>
        <w:tc>
          <w:tcPr>
            <w:tcW w:w="1854" w:type="dxa"/>
          </w:tcPr>
          <w:p w14:paraId="5A6BEA60" w14:textId="0D07383D" w:rsidR="00F9473A" w:rsidRPr="00F9473A" w:rsidRDefault="00F9473A" w:rsidP="002E0FEA">
            <w:r>
              <w:t>Нет</w:t>
            </w:r>
          </w:p>
        </w:tc>
      </w:tr>
      <w:tr w:rsidR="00F9473A" w:rsidRPr="007E7BA5" w14:paraId="047603DE" w14:textId="77777777" w:rsidTr="002E0FEA">
        <w:tc>
          <w:tcPr>
            <w:tcW w:w="2093" w:type="dxa"/>
          </w:tcPr>
          <w:p w14:paraId="2D5E40D0" w14:textId="13E928A2" w:rsidR="00F9473A" w:rsidRDefault="00F9473A" w:rsidP="006B740A">
            <w:r>
              <w:t>Признак возврата общего количества сообщений</w:t>
            </w:r>
          </w:p>
          <w:p w14:paraId="18004831" w14:textId="5A5C95FE" w:rsidR="00F9473A" w:rsidRPr="007E7BA5" w:rsidRDefault="00F9473A" w:rsidP="006B740A">
            <w:r>
              <w:t>(</w:t>
            </w:r>
            <w:r w:rsidR="008D73E9">
              <w:rPr>
                <w:lang w:val="en-US"/>
              </w:rPr>
              <w:t>c</w:t>
            </w:r>
            <w:proofErr w:type="spellStart"/>
            <w:r w:rsidRPr="00F9473A">
              <w:t>alcTotalCount</w:t>
            </w:r>
            <w:proofErr w:type="spellEnd"/>
            <w:r>
              <w:t>)</w:t>
            </w:r>
          </w:p>
        </w:tc>
        <w:tc>
          <w:tcPr>
            <w:tcW w:w="5906" w:type="dxa"/>
          </w:tcPr>
          <w:p w14:paraId="432CE72D" w14:textId="1D2AE2BF" w:rsidR="00F9473A" w:rsidRDefault="00F9473A" w:rsidP="00F9473A">
            <w:r>
              <w:t xml:space="preserve">Признак возврата общего количества сообщений. По умолчанию </w:t>
            </w:r>
            <w:r>
              <w:rPr>
                <w:lang w:val="en-US"/>
              </w:rPr>
              <w:t>true</w:t>
            </w:r>
            <w:r>
              <w:t>.</w:t>
            </w:r>
          </w:p>
          <w:p w14:paraId="5DDE46FB" w14:textId="77777777" w:rsidR="00F9473A" w:rsidRPr="007E7BA5" w:rsidRDefault="00F9473A" w:rsidP="002B2685"/>
        </w:tc>
        <w:tc>
          <w:tcPr>
            <w:tcW w:w="1854" w:type="dxa"/>
          </w:tcPr>
          <w:p w14:paraId="3355FA74" w14:textId="754944E0" w:rsidR="00F9473A" w:rsidRPr="0028222C" w:rsidRDefault="00F9473A" w:rsidP="002E0FEA">
            <w:r>
              <w:t>Нет</w:t>
            </w:r>
          </w:p>
        </w:tc>
      </w:tr>
    </w:tbl>
    <w:p w14:paraId="1B39CC07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78" w:name="_Toc349551140"/>
      <w:r w:rsidRPr="007E7BA5">
        <w:t>Выходные данные</w:t>
      </w:r>
      <w:bookmarkEnd w:id="278"/>
    </w:p>
    <w:p w14:paraId="1B39CC08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4</w:t>
        </w:r>
      </w:fldSimple>
      <w:r w:rsidRPr="007E7BA5">
        <w:t xml:space="preserve"> «Выходные данные»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2E0FEA" w:rsidRPr="007E7BA5" w14:paraId="1B39CC0C" w14:textId="77777777" w:rsidTr="002E0FEA">
        <w:tc>
          <w:tcPr>
            <w:tcW w:w="2093" w:type="dxa"/>
          </w:tcPr>
          <w:p w14:paraId="1B39CC09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Атрибут</w:t>
            </w:r>
          </w:p>
        </w:tc>
        <w:tc>
          <w:tcPr>
            <w:tcW w:w="5906" w:type="dxa"/>
          </w:tcPr>
          <w:p w14:paraId="1B39CC0A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C0B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2E0FEA" w:rsidRPr="007E7BA5" w14:paraId="1B39CC10" w14:textId="77777777" w:rsidTr="002E0FEA">
        <w:tc>
          <w:tcPr>
            <w:tcW w:w="2093" w:type="dxa"/>
          </w:tcPr>
          <w:p w14:paraId="1B39CC0D" w14:textId="77777777" w:rsidR="002E0FEA" w:rsidRPr="007E7BA5" w:rsidRDefault="002E0FEA" w:rsidP="002E0FEA">
            <w:r w:rsidRPr="007E7BA5">
              <w:lastRenderedPageBreak/>
              <w:t>Признак успешного выполнения операции</w:t>
            </w:r>
            <w:r w:rsidR="007E7BA5" w:rsidRPr="007E7BA5">
              <w:t xml:space="preserve"> (Success)</w:t>
            </w:r>
          </w:p>
        </w:tc>
        <w:tc>
          <w:tcPr>
            <w:tcW w:w="5906" w:type="dxa"/>
          </w:tcPr>
          <w:p w14:paraId="1B39CC0E" w14:textId="77777777" w:rsidR="002E0FEA" w:rsidRPr="007E7BA5" w:rsidRDefault="002E0FEA" w:rsidP="002E0FEA">
            <w:r w:rsidRPr="007E7BA5">
              <w:t>Признак успешного выполнения операции</w:t>
            </w:r>
          </w:p>
        </w:tc>
        <w:tc>
          <w:tcPr>
            <w:tcW w:w="1854" w:type="dxa"/>
          </w:tcPr>
          <w:p w14:paraId="1B39CC0F" w14:textId="77777777" w:rsidR="002E0FEA" w:rsidRPr="007E7BA5" w:rsidRDefault="002E0FEA" w:rsidP="002E0FEA">
            <w:r w:rsidRPr="007E7BA5">
              <w:t>Да</w:t>
            </w:r>
          </w:p>
        </w:tc>
      </w:tr>
      <w:tr w:rsidR="002E0FEA" w:rsidRPr="007E7BA5" w14:paraId="1B39CC17" w14:textId="77777777" w:rsidTr="002E0FEA">
        <w:tc>
          <w:tcPr>
            <w:tcW w:w="2093" w:type="dxa"/>
          </w:tcPr>
          <w:p w14:paraId="1B39CC11" w14:textId="77777777" w:rsidR="002E0FEA" w:rsidRPr="007E7BA5" w:rsidRDefault="002E0FEA" w:rsidP="002E0FEA">
            <w:r w:rsidRPr="007E7BA5">
              <w:t>Код возврата</w:t>
            </w:r>
            <w:r w:rsidR="007E7BA5" w:rsidRPr="007E7BA5">
              <w:t xml:space="preserve"> (ResultCode)</w:t>
            </w:r>
          </w:p>
        </w:tc>
        <w:tc>
          <w:tcPr>
            <w:tcW w:w="5906" w:type="dxa"/>
          </w:tcPr>
          <w:p w14:paraId="1B39CC12" w14:textId="77777777" w:rsidR="002E0FEA" w:rsidRPr="007E7BA5" w:rsidRDefault="002E0FEA" w:rsidP="002E0FEA">
            <w:r w:rsidRPr="007E7BA5">
              <w:t>Целочисленный код, информирующий о результате выполнения операции. Допустимые значения:</w:t>
            </w:r>
          </w:p>
          <w:p w14:paraId="1B39CC13" w14:textId="77777777" w:rsidR="009E05A9" w:rsidRPr="009E05A9" w:rsidRDefault="009E05A9" w:rsidP="002E0FEA">
            <w:r>
              <w:t xml:space="preserve">-1 </w:t>
            </w:r>
            <w:r w:rsidRPr="007E7BA5">
              <w:t xml:space="preserve">– </w:t>
            </w:r>
            <w:r w:rsidRPr="009E05A9">
              <w:t>входные параметры имеют недопустимые значения</w:t>
            </w:r>
            <w:r>
              <w:t>;</w:t>
            </w:r>
          </w:p>
          <w:p w14:paraId="1B39CC14" w14:textId="77777777" w:rsidR="002E0FEA" w:rsidRPr="007E7BA5" w:rsidRDefault="002E0FEA" w:rsidP="002E0FEA">
            <w:r w:rsidRPr="007E7BA5">
              <w:t>0 – операция выполнена успешно</w:t>
            </w:r>
          </w:p>
          <w:p w14:paraId="1B39CC15" w14:textId="77777777" w:rsidR="002E0FEA" w:rsidRPr="007E7BA5" w:rsidRDefault="002E0FEA" w:rsidP="002E0FEA">
            <w:r w:rsidRPr="007E7BA5">
              <w:t>1 – во время выполнения операции произошла непредвиденная ошибка</w:t>
            </w:r>
          </w:p>
        </w:tc>
        <w:tc>
          <w:tcPr>
            <w:tcW w:w="1854" w:type="dxa"/>
          </w:tcPr>
          <w:p w14:paraId="1B39CC16" w14:textId="77777777" w:rsidR="002E0FEA" w:rsidRPr="007E7BA5" w:rsidRDefault="002E0FEA" w:rsidP="002E0FEA">
            <w:r w:rsidRPr="007E7BA5">
              <w:t>Да</w:t>
            </w:r>
          </w:p>
        </w:tc>
      </w:tr>
      <w:tr w:rsidR="002E0FEA" w:rsidRPr="007E7BA5" w14:paraId="1B39CC1B" w14:textId="77777777" w:rsidTr="002E0FEA">
        <w:tc>
          <w:tcPr>
            <w:tcW w:w="2093" w:type="dxa"/>
          </w:tcPr>
          <w:p w14:paraId="1B39CC18" w14:textId="77777777" w:rsidR="002E0FEA" w:rsidRPr="007E7BA5" w:rsidRDefault="002E0FEA" w:rsidP="002E0FEA">
            <w:r w:rsidRPr="007E7BA5">
              <w:t>Описание ошибки</w:t>
            </w:r>
            <w:r w:rsidR="007E7BA5" w:rsidRPr="007E7BA5">
              <w:t xml:space="preserve"> (ResultDescription)</w:t>
            </w:r>
          </w:p>
        </w:tc>
        <w:tc>
          <w:tcPr>
            <w:tcW w:w="5906" w:type="dxa"/>
          </w:tcPr>
          <w:p w14:paraId="1B39CC19" w14:textId="77777777" w:rsidR="002E0FEA" w:rsidRPr="007E7BA5" w:rsidRDefault="002E0FEA" w:rsidP="002E0FEA">
            <w:r w:rsidRPr="007E7BA5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1854" w:type="dxa"/>
          </w:tcPr>
          <w:p w14:paraId="1B39CC1A" w14:textId="77777777" w:rsidR="002E0FEA" w:rsidRPr="007E7BA5" w:rsidRDefault="002E0FEA" w:rsidP="002E0FEA">
            <w:r w:rsidRPr="007E7BA5">
              <w:t>Нет</w:t>
            </w:r>
          </w:p>
        </w:tc>
      </w:tr>
      <w:tr w:rsidR="00BD103B" w:rsidRPr="007E7BA5" w14:paraId="1B39CC1F" w14:textId="77777777" w:rsidTr="002E0FEA">
        <w:tc>
          <w:tcPr>
            <w:tcW w:w="2093" w:type="dxa"/>
          </w:tcPr>
          <w:p w14:paraId="1B39CC1C" w14:textId="77777777" w:rsidR="00BD103B" w:rsidRPr="007E7BA5" w:rsidRDefault="00BD103B" w:rsidP="002E0FEA">
            <w:r w:rsidRPr="007E7BA5">
              <w:t>Сообщения</w:t>
            </w:r>
            <w:r w:rsidR="007E7BA5" w:rsidRPr="007E7BA5">
              <w:t xml:space="preserve"> (Messages)</w:t>
            </w:r>
          </w:p>
        </w:tc>
        <w:tc>
          <w:tcPr>
            <w:tcW w:w="5906" w:type="dxa"/>
          </w:tcPr>
          <w:p w14:paraId="1B39CC1D" w14:textId="77777777" w:rsidR="00BD103B" w:rsidRPr="007E7BA5" w:rsidRDefault="00BD103B" w:rsidP="00840E0A">
            <w:r w:rsidRPr="007E7BA5">
              <w:t>Массив записей типа «</w:t>
            </w:r>
            <w:hyperlink w:anchor="_Структура_(Message)" w:history="1">
              <w:r w:rsidR="00840E0A" w:rsidRPr="00840E0A">
                <w:rPr>
                  <w:rStyle w:val="afe"/>
                  <w:noProof w:val="0"/>
                </w:rPr>
                <w:t>Сообщение</w:t>
              </w:r>
            </w:hyperlink>
            <w:r w:rsidRPr="007E7BA5">
              <w:t>»</w:t>
            </w:r>
          </w:p>
        </w:tc>
        <w:tc>
          <w:tcPr>
            <w:tcW w:w="1854" w:type="dxa"/>
          </w:tcPr>
          <w:p w14:paraId="1B39CC1E" w14:textId="77777777" w:rsidR="00BD103B" w:rsidRPr="007E7BA5" w:rsidRDefault="00BD103B" w:rsidP="002E0FEA">
            <w:r w:rsidRPr="007E7BA5">
              <w:t>Нет</w:t>
            </w:r>
          </w:p>
        </w:tc>
      </w:tr>
    </w:tbl>
    <w:p w14:paraId="1B39CC20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79" w:name="_Toc349551141"/>
      <w:r w:rsidRPr="007E7BA5">
        <w:t>Логика выполнения</w:t>
      </w:r>
      <w:bookmarkEnd w:id="279"/>
    </w:p>
    <w:p w14:paraId="1B39CC21" w14:textId="77777777" w:rsidR="002E0FEA" w:rsidRPr="007E7BA5" w:rsidRDefault="002E0FEA" w:rsidP="002E0FEA">
      <w:r w:rsidRPr="007E7BA5">
        <w:t>Основной сценарий выполнения:</w:t>
      </w:r>
    </w:p>
    <w:p w14:paraId="1B39CC22" w14:textId="77777777" w:rsidR="002E0FEA" w:rsidRPr="007E7BA5" w:rsidRDefault="00BD103B" w:rsidP="00BD103B">
      <w:pPr>
        <w:pStyle w:val="ae"/>
        <w:numPr>
          <w:ilvl w:val="0"/>
          <w:numId w:val="23"/>
        </w:numPr>
      </w:pPr>
      <w:r w:rsidRPr="007E7BA5">
        <w:t xml:space="preserve">Система получает перечень сообщений </w:t>
      </w:r>
      <w:r w:rsidR="006B740A" w:rsidRPr="007E7BA5">
        <w:t xml:space="preserve">из реестра </w:t>
      </w:r>
      <w:r w:rsidR="00840E0A" w:rsidRPr="007E7BA5">
        <w:t>«</w:t>
      </w:r>
      <w:r w:rsidR="00840E0A">
        <w:t>Почтовый ящик клиента</w:t>
      </w:r>
      <w:r w:rsidR="00840E0A" w:rsidRPr="007E7BA5">
        <w:t>»</w:t>
      </w:r>
      <w:r w:rsidR="002E0FEA" w:rsidRPr="007E7BA5">
        <w:t>;</w:t>
      </w:r>
    </w:p>
    <w:p w14:paraId="1B39CC23" w14:textId="77777777" w:rsidR="006B740A" w:rsidRPr="007E7BA5" w:rsidRDefault="006B740A" w:rsidP="00BD103B">
      <w:pPr>
        <w:pStyle w:val="ae"/>
        <w:numPr>
          <w:ilvl w:val="0"/>
          <w:numId w:val="23"/>
        </w:numPr>
      </w:pPr>
      <w:r w:rsidRPr="007E7BA5">
        <w:t>Система исключает сообщения согластно входному параметру "Статус возвращаемых сообщений";</w:t>
      </w:r>
    </w:p>
    <w:p w14:paraId="1B39CC24" w14:textId="77777777" w:rsidR="006B740A" w:rsidRPr="007E7BA5" w:rsidRDefault="006B740A" w:rsidP="00BD103B">
      <w:pPr>
        <w:pStyle w:val="ae"/>
        <w:numPr>
          <w:ilvl w:val="0"/>
          <w:numId w:val="23"/>
        </w:numPr>
      </w:pPr>
      <w:r w:rsidRPr="007E7BA5">
        <w:t>Система сортирует сообщения в порядке убывания даты создания (самое новое сообщение должно быть первым в списке);</w:t>
      </w:r>
    </w:p>
    <w:p w14:paraId="1B39CC25" w14:textId="77777777" w:rsidR="002E0FEA" w:rsidRPr="007E7BA5" w:rsidRDefault="006B740A" w:rsidP="00BD103B">
      <w:pPr>
        <w:pStyle w:val="ae"/>
        <w:numPr>
          <w:ilvl w:val="0"/>
          <w:numId w:val="23"/>
        </w:numPr>
      </w:pPr>
      <w:r w:rsidRPr="007E7BA5">
        <w:t>Система исключает сообщения согласно входному параметру «Количество пропущенных записей»;</w:t>
      </w:r>
    </w:p>
    <w:p w14:paraId="1B39CC26" w14:textId="77777777" w:rsidR="006B740A" w:rsidRPr="007E7BA5" w:rsidRDefault="006B740A" w:rsidP="00BD103B">
      <w:pPr>
        <w:pStyle w:val="ae"/>
        <w:numPr>
          <w:ilvl w:val="0"/>
          <w:numId w:val="23"/>
        </w:numPr>
      </w:pPr>
      <w:r w:rsidRPr="007E7BA5">
        <w:t>Система возвращает только то количество сообщения, которое указано во входном параметре «Максимальное количество возвращаемых записей»;</w:t>
      </w:r>
    </w:p>
    <w:p w14:paraId="1B39CC27" w14:textId="77777777" w:rsidR="002E0FEA" w:rsidRPr="007E7BA5" w:rsidRDefault="002E0FEA" w:rsidP="00BD103B">
      <w:pPr>
        <w:pStyle w:val="ae"/>
        <w:numPr>
          <w:ilvl w:val="0"/>
          <w:numId w:val="23"/>
        </w:numPr>
      </w:pPr>
      <w:r w:rsidRPr="007E7BA5">
        <w:t>Выход из операции с кодом возврата 0.</w:t>
      </w:r>
    </w:p>
    <w:p w14:paraId="1B39CC28" w14:textId="77777777" w:rsidR="002E0FEA" w:rsidRPr="007E7BA5" w:rsidRDefault="004B623A" w:rsidP="002E0FEA">
      <w:pPr>
        <w:pStyle w:val="3"/>
        <w:numPr>
          <w:ilvl w:val="2"/>
          <w:numId w:val="12"/>
        </w:numPr>
      </w:pPr>
      <w:bookmarkStart w:id="280" w:name="_Toc349551142"/>
      <w:r w:rsidRPr="007E7BA5">
        <w:lastRenderedPageBreak/>
        <w:t>Изменение статуса сообщени</w:t>
      </w:r>
      <w:r w:rsidR="00370BBA">
        <w:t>й</w:t>
      </w:r>
      <w:r w:rsidR="00370BBA">
        <w:rPr>
          <w:lang w:val="en-US"/>
        </w:rPr>
        <w:t xml:space="preserve"> (</w:t>
      </w:r>
      <w:proofErr w:type="spellStart"/>
      <w:r w:rsidR="00370BBA">
        <w:rPr>
          <w:lang w:val="en-US"/>
        </w:rPr>
        <w:t>ChangeMessage</w:t>
      </w:r>
      <w:r w:rsidR="00840E0A">
        <w:rPr>
          <w:lang w:val="en-US"/>
        </w:rPr>
        <w:t>s</w:t>
      </w:r>
      <w:r w:rsidR="00370BBA">
        <w:rPr>
          <w:lang w:val="en-US"/>
        </w:rPr>
        <w:t>Status</w:t>
      </w:r>
      <w:proofErr w:type="spellEnd"/>
      <w:r w:rsidR="00370BBA">
        <w:rPr>
          <w:lang w:val="en-US"/>
        </w:rPr>
        <w:t>)</w:t>
      </w:r>
      <w:bookmarkEnd w:id="280"/>
    </w:p>
    <w:p w14:paraId="1B39CC29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81" w:name="_Toc349551143"/>
      <w:r w:rsidRPr="007E7BA5">
        <w:t>Карточка операции</w:t>
      </w:r>
      <w:bookmarkEnd w:id="281"/>
    </w:p>
    <w:p w14:paraId="1B39CC2A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1</w:t>
        </w:r>
      </w:fldSimple>
      <w:r w:rsidRPr="007E7BA5">
        <w:t xml:space="preserve"> «Карточка операции»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652"/>
        <w:gridCol w:w="6201"/>
      </w:tblGrid>
      <w:tr w:rsidR="002E0FEA" w:rsidRPr="007E7BA5" w14:paraId="1B39CC2D" w14:textId="77777777" w:rsidTr="002E0FEA">
        <w:tc>
          <w:tcPr>
            <w:tcW w:w="3652" w:type="dxa"/>
          </w:tcPr>
          <w:p w14:paraId="1B39CC2B" w14:textId="77777777" w:rsidR="002E0FEA" w:rsidRPr="007E7BA5" w:rsidRDefault="002E0FEA" w:rsidP="002E0FEA">
            <w:r w:rsidRPr="007E7BA5">
              <w:t>Предназначение</w:t>
            </w:r>
          </w:p>
        </w:tc>
        <w:tc>
          <w:tcPr>
            <w:tcW w:w="6201" w:type="dxa"/>
          </w:tcPr>
          <w:p w14:paraId="1B39CC2C" w14:textId="77777777" w:rsidR="002E0FEA" w:rsidRPr="007E7BA5" w:rsidRDefault="002E0FEA" w:rsidP="006B740A">
            <w:r w:rsidRPr="007E7BA5">
              <w:t xml:space="preserve">Операция предназначена для </w:t>
            </w:r>
            <w:r w:rsidR="006B740A" w:rsidRPr="007E7BA5">
              <w:t>изменения статуса сообщения.</w:t>
            </w:r>
          </w:p>
        </w:tc>
      </w:tr>
      <w:tr w:rsidR="002E0FEA" w:rsidRPr="007E7BA5" w14:paraId="1B39CC30" w14:textId="77777777" w:rsidTr="002E0FEA">
        <w:tc>
          <w:tcPr>
            <w:tcW w:w="3652" w:type="dxa"/>
          </w:tcPr>
          <w:p w14:paraId="1B39CC2E" w14:textId="77777777" w:rsidR="002E0FEA" w:rsidRPr="007E7BA5" w:rsidRDefault="002E0FEA" w:rsidP="002E0FEA">
            <w:r w:rsidRPr="007E7BA5">
              <w:t>Режим выполнения</w:t>
            </w:r>
          </w:p>
        </w:tc>
        <w:tc>
          <w:tcPr>
            <w:tcW w:w="6201" w:type="dxa"/>
          </w:tcPr>
          <w:p w14:paraId="1B39CC2F" w14:textId="77777777" w:rsidR="002E0FEA" w:rsidRPr="007E7BA5" w:rsidRDefault="002E0FEA" w:rsidP="002E0FEA">
            <w:r w:rsidRPr="007E7BA5">
              <w:t>Синхронный.</w:t>
            </w:r>
          </w:p>
        </w:tc>
      </w:tr>
    </w:tbl>
    <w:p w14:paraId="1B39CC31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82" w:name="_Toc349551144"/>
      <w:r w:rsidRPr="007E7BA5">
        <w:t>Параметры назначения</w:t>
      </w:r>
      <w:bookmarkEnd w:id="282"/>
    </w:p>
    <w:p w14:paraId="1B39CC32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2</w:t>
        </w:r>
      </w:fldSimple>
      <w:r w:rsidRPr="007E7BA5">
        <w:t xml:space="preserve"> «Параметры назначения»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E0FEA" w:rsidRPr="007E7BA5" w14:paraId="1B39CC35" w14:textId="77777777" w:rsidTr="002E0FEA">
        <w:tc>
          <w:tcPr>
            <w:tcW w:w="4926" w:type="dxa"/>
          </w:tcPr>
          <w:p w14:paraId="1B39CC33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4927" w:type="dxa"/>
          </w:tcPr>
          <w:p w14:paraId="1B39CC34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Значение</w:t>
            </w:r>
          </w:p>
        </w:tc>
      </w:tr>
      <w:tr w:rsidR="002E0FEA" w:rsidRPr="007E7BA5" w14:paraId="1B39CC38" w14:textId="77777777" w:rsidTr="002E0FEA">
        <w:tc>
          <w:tcPr>
            <w:tcW w:w="4926" w:type="dxa"/>
          </w:tcPr>
          <w:p w14:paraId="1B39CC36" w14:textId="77777777" w:rsidR="002E0FEA" w:rsidRPr="007E7BA5" w:rsidRDefault="002E0FEA" w:rsidP="002E0FEA">
            <w:r w:rsidRPr="007E7BA5">
              <w:t>Максимальное время от получения запроса до выдачи ответа</w:t>
            </w:r>
          </w:p>
        </w:tc>
        <w:tc>
          <w:tcPr>
            <w:tcW w:w="4927" w:type="dxa"/>
          </w:tcPr>
          <w:p w14:paraId="1B39CC37" w14:textId="77777777" w:rsidR="002E0FEA" w:rsidRPr="007E7BA5" w:rsidRDefault="002E0FEA" w:rsidP="002E0FEA">
            <w:r w:rsidRPr="007E7BA5">
              <w:t>100 миллисекунд</w:t>
            </w:r>
          </w:p>
        </w:tc>
      </w:tr>
    </w:tbl>
    <w:p w14:paraId="1B39CC39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83" w:name="_Toc349551145"/>
      <w:r w:rsidRPr="007E7BA5">
        <w:t>Влияние на другие операции</w:t>
      </w:r>
      <w:bookmarkEnd w:id="283"/>
    </w:p>
    <w:p w14:paraId="1B39CC3A" w14:textId="77777777" w:rsidR="002E0FEA" w:rsidRPr="007E7BA5" w:rsidRDefault="002E0FEA" w:rsidP="002E0FEA">
      <w:r w:rsidRPr="007E7BA5">
        <w:t>Отсутствует.</w:t>
      </w:r>
    </w:p>
    <w:p w14:paraId="1B39CC3B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84" w:name="_Toc349551146"/>
      <w:r w:rsidRPr="007E7BA5">
        <w:t>Входные параметры</w:t>
      </w:r>
      <w:bookmarkEnd w:id="284"/>
    </w:p>
    <w:p w14:paraId="1B39CC3C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3</w:t>
        </w:r>
      </w:fldSimple>
      <w:r w:rsidRPr="007E7BA5">
        <w:t xml:space="preserve"> «Входные параметры»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2E0FEA" w:rsidRPr="007E7BA5" w14:paraId="1B39CC40" w14:textId="77777777" w:rsidTr="002E0FEA">
        <w:tc>
          <w:tcPr>
            <w:tcW w:w="2093" w:type="dxa"/>
          </w:tcPr>
          <w:p w14:paraId="1B39CC3D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5906" w:type="dxa"/>
          </w:tcPr>
          <w:p w14:paraId="1B39CC3E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C3F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7E7BA5" w:rsidRPr="007E7BA5" w14:paraId="1B39CC44" w14:textId="77777777" w:rsidTr="002E0FEA">
        <w:tc>
          <w:tcPr>
            <w:tcW w:w="2093" w:type="dxa"/>
          </w:tcPr>
          <w:p w14:paraId="1B39CC41" w14:textId="77777777" w:rsidR="007E7BA5" w:rsidRPr="007E7BA5" w:rsidRDefault="00370BBA" w:rsidP="00370BBA">
            <w:proofErr w:type="spellStart"/>
            <w:r>
              <w:rPr>
                <w:lang w:val="en-US"/>
              </w:rPr>
              <w:t>Перечень</w:t>
            </w:r>
            <w:proofErr w:type="spellEnd"/>
            <w:r>
              <w:rPr>
                <w:lang w:val="en-US"/>
              </w:rPr>
              <w:t xml:space="preserve"> и</w:t>
            </w:r>
            <w:proofErr w:type="spellStart"/>
            <w:r w:rsidR="007E7BA5" w:rsidRPr="007E7BA5">
              <w:t>дентификатор</w:t>
            </w:r>
            <w:r>
              <w:rPr>
                <w:lang w:val="en-US"/>
              </w:rPr>
              <w:t>ов</w:t>
            </w:r>
            <w:proofErr w:type="spellEnd"/>
            <w:r w:rsidR="002C726A">
              <w:t xml:space="preserve"> </w:t>
            </w:r>
            <w:proofErr w:type="spellStart"/>
            <w:r w:rsidR="002C726A">
              <w:t>сообщени</w:t>
            </w:r>
            <w:proofErr w:type="spellEnd"/>
            <w:r w:rsidR="002C726A">
              <w:rPr>
                <w:lang w:val="en-US"/>
              </w:rPr>
              <w:t>й</w:t>
            </w:r>
            <w:r w:rsidR="007E7BA5" w:rsidRPr="007E7BA5">
              <w:t xml:space="preserve"> (</w:t>
            </w:r>
            <w:proofErr w:type="spellStart"/>
            <w:r w:rsidR="007E7BA5" w:rsidRPr="007E7BA5">
              <w:t>messageId</w:t>
            </w:r>
            <w:proofErr w:type="spellEnd"/>
            <w:r w:rsidR="002C726A">
              <w:rPr>
                <w:lang w:val="en-US"/>
              </w:rPr>
              <w:t>s</w:t>
            </w:r>
            <w:r w:rsidR="007E7BA5" w:rsidRPr="007E7BA5">
              <w:t>)</w:t>
            </w:r>
          </w:p>
        </w:tc>
        <w:tc>
          <w:tcPr>
            <w:tcW w:w="5906" w:type="dxa"/>
          </w:tcPr>
          <w:p w14:paraId="1B39CC42" w14:textId="77777777" w:rsidR="007E7BA5" w:rsidRPr="007E7BA5" w:rsidRDefault="002C726A" w:rsidP="002C726A">
            <w:r w:rsidRPr="007E7BA5">
              <w:t xml:space="preserve">Массив </w:t>
            </w:r>
            <w:r>
              <w:t>у</w:t>
            </w:r>
            <w:r w:rsidR="007E7BA5" w:rsidRPr="007E7BA5">
              <w:t>никальны</w:t>
            </w:r>
            <w:r>
              <w:rPr>
                <w:lang w:val="en-US"/>
              </w:rPr>
              <w:t>х</w:t>
            </w:r>
            <w:r w:rsidR="007E7BA5" w:rsidRPr="007E7BA5">
              <w:t xml:space="preserve"> идентификатор</w:t>
            </w:r>
            <w:proofErr w:type="spellStart"/>
            <w:r>
              <w:rPr>
                <w:lang w:val="en-US"/>
              </w:rPr>
              <w:t>ов</w:t>
            </w:r>
            <w:proofErr w:type="spellEnd"/>
            <w:r w:rsidR="007E7BA5" w:rsidRPr="007E7BA5">
              <w:t xml:space="preserve"> сообщения.</w:t>
            </w:r>
          </w:p>
        </w:tc>
        <w:tc>
          <w:tcPr>
            <w:tcW w:w="1854" w:type="dxa"/>
          </w:tcPr>
          <w:p w14:paraId="1B39CC43" w14:textId="77777777" w:rsidR="007E7BA5" w:rsidRPr="007E7BA5" w:rsidRDefault="007E7BA5" w:rsidP="007E7BA5">
            <w:r w:rsidRPr="007E7BA5">
              <w:t>Да</w:t>
            </w:r>
          </w:p>
        </w:tc>
      </w:tr>
      <w:tr w:rsidR="002E0FEA" w:rsidRPr="007E7BA5" w14:paraId="1B39CC4B" w14:textId="77777777" w:rsidTr="002E0FEA">
        <w:tc>
          <w:tcPr>
            <w:tcW w:w="2093" w:type="dxa"/>
          </w:tcPr>
          <w:p w14:paraId="1B39CC45" w14:textId="77777777" w:rsidR="002E0FEA" w:rsidRPr="007E7BA5" w:rsidRDefault="007E7BA5" w:rsidP="002E0FEA">
            <w:r w:rsidRPr="007E7BA5">
              <w:t>Статус</w:t>
            </w:r>
          </w:p>
          <w:p w14:paraId="1B39CC46" w14:textId="77777777" w:rsidR="007E7BA5" w:rsidRPr="007E7BA5" w:rsidRDefault="007E7BA5" w:rsidP="002E0FEA">
            <w:r w:rsidRPr="007E7BA5">
              <w:t>(status)</w:t>
            </w:r>
          </w:p>
        </w:tc>
        <w:tc>
          <w:tcPr>
            <w:tcW w:w="5906" w:type="dxa"/>
          </w:tcPr>
          <w:p w14:paraId="1B39CC47" w14:textId="77777777" w:rsidR="002E0FEA" w:rsidRPr="007E7BA5" w:rsidRDefault="007E7BA5" w:rsidP="002E0FEA">
            <w:r w:rsidRPr="007E7BA5">
              <w:t>Устанавливаемый статус:</w:t>
            </w:r>
          </w:p>
          <w:p w14:paraId="1B39CC48" w14:textId="7EC6CC62" w:rsidR="007E7BA5" w:rsidRPr="007E7BA5" w:rsidRDefault="001205BD" w:rsidP="002E0FEA">
            <w:r>
              <w:rPr>
                <w:lang w:val="en-US"/>
              </w:rPr>
              <w:t>1</w:t>
            </w:r>
            <w:r w:rsidR="007E7BA5" w:rsidRPr="007E7BA5">
              <w:t xml:space="preserve"> - </w:t>
            </w:r>
            <w:bookmarkStart w:id="285" w:name="OLE_LINK3"/>
            <w:bookmarkStart w:id="286" w:name="OLE_LINK4"/>
            <w:r w:rsidR="007E7BA5" w:rsidRPr="007E7BA5">
              <w:t>прочитано</w:t>
            </w:r>
            <w:bookmarkEnd w:id="285"/>
            <w:bookmarkEnd w:id="286"/>
            <w:r w:rsidR="007E7BA5" w:rsidRPr="007E7BA5">
              <w:t>;</w:t>
            </w:r>
          </w:p>
          <w:p w14:paraId="3376A4CD" w14:textId="77777777" w:rsidR="007E7BA5" w:rsidRDefault="001205BD" w:rsidP="002E0FE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7E7BA5" w:rsidRPr="007E7BA5">
              <w:t xml:space="preserve"> </w:t>
            </w:r>
            <w:r w:rsidR="006A1C74">
              <w:t>–</w:t>
            </w:r>
            <w:r w:rsidR="007E7BA5" w:rsidRPr="007E7BA5">
              <w:t xml:space="preserve"> </w:t>
            </w:r>
            <w:bookmarkStart w:id="287" w:name="OLE_LINK5"/>
            <w:bookmarkStart w:id="288" w:name="OLE_LINK6"/>
            <w:r w:rsidR="007E7BA5" w:rsidRPr="007E7BA5">
              <w:t>не</w:t>
            </w:r>
            <w:r w:rsidR="006A1C74">
              <w:t xml:space="preserve"> </w:t>
            </w:r>
            <w:r w:rsidR="007E7BA5" w:rsidRPr="007E7BA5">
              <w:t>прочитано</w:t>
            </w:r>
            <w:bookmarkEnd w:id="287"/>
            <w:bookmarkEnd w:id="288"/>
            <w:r w:rsidR="007E7BA5" w:rsidRPr="007E7BA5">
              <w:t>;</w:t>
            </w:r>
          </w:p>
          <w:p w14:paraId="1B39CC49" w14:textId="699D1D78" w:rsidR="00695141" w:rsidRPr="00695141" w:rsidRDefault="00695141" w:rsidP="002E0FEA">
            <w:r>
              <w:t>Если значение не указано, то используется 0</w:t>
            </w:r>
          </w:p>
        </w:tc>
        <w:tc>
          <w:tcPr>
            <w:tcW w:w="1854" w:type="dxa"/>
          </w:tcPr>
          <w:p w14:paraId="1B39CC4A" w14:textId="37EF908A" w:rsidR="002E0FEA" w:rsidRPr="00495779" w:rsidRDefault="00495779" w:rsidP="002E0FEA">
            <w:r>
              <w:t>Нет</w:t>
            </w:r>
          </w:p>
        </w:tc>
      </w:tr>
    </w:tbl>
    <w:p w14:paraId="1B39CC4C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89" w:name="_Toc349551147"/>
      <w:r w:rsidRPr="007E7BA5">
        <w:lastRenderedPageBreak/>
        <w:t>Выходные данные</w:t>
      </w:r>
      <w:bookmarkEnd w:id="289"/>
    </w:p>
    <w:p w14:paraId="1B39CC4D" w14:textId="77777777" w:rsidR="002E0FEA" w:rsidRPr="007E7BA5" w:rsidRDefault="002E0FEA" w:rsidP="002E0FE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4</w:t>
        </w:r>
      </w:fldSimple>
      <w:r w:rsidRPr="007E7BA5">
        <w:t xml:space="preserve"> «Выходные данные»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2E0FEA" w:rsidRPr="007E7BA5" w14:paraId="1B39CC51" w14:textId="77777777" w:rsidTr="002E0FEA">
        <w:tc>
          <w:tcPr>
            <w:tcW w:w="2093" w:type="dxa"/>
          </w:tcPr>
          <w:p w14:paraId="1B39CC4E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Атрибут</w:t>
            </w:r>
          </w:p>
        </w:tc>
        <w:tc>
          <w:tcPr>
            <w:tcW w:w="5906" w:type="dxa"/>
          </w:tcPr>
          <w:p w14:paraId="1B39CC4F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C50" w14:textId="77777777" w:rsidR="002E0FEA" w:rsidRPr="007E7BA5" w:rsidRDefault="002E0FEA" w:rsidP="002E0FE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2E0FEA" w:rsidRPr="007E7BA5" w14:paraId="1B39CC55" w14:textId="77777777" w:rsidTr="002E0FEA">
        <w:tc>
          <w:tcPr>
            <w:tcW w:w="2093" w:type="dxa"/>
          </w:tcPr>
          <w:p w14:paraId="1B39CC52" w14:textId="77777777" w:rsidR="002E0FEA" w:rsidRPr="007E7BA5" w:rsidRDefault="002E0FEA" w:rsidP="002E0FEA">
            <w:r w:rsidRPr="007E7BA5">
              <w:t>Признак успешного выполнения операции</w:t>
            </w:r>
            <w:r w:rsidR="007E7BA5" w:rsidRPr="007E7BA5">
              <w:t xml:space="preserve"> (Success)</w:t>
            </w:r>
          </w:p>
        </w:tc>
        <w:tc>
          <w:tcPr>
            <w:tcW w:w="5906" w:type="dxa"/>
          </w:tcPr>
          <w:p w14:paraId="1B39CC53" w14:textId="77777777" w:rsidR="002E0FEA" w:rsidRPr="007E7BA5" w:rsidRDefault="002E0FEA" w:rsidP="002E0FEA">
            <w:r w:rsidRPr="007E7BA5">
              <w:t>Признак успешного выполнения операции</w:t>
            </w:r>
          </w:p>
        </w:tc>
        <w:tc>
          <w:tcPr>
            <w:tcW w:w="1854" w:type="dxa"/>
          </w:tcPr>
          <w:p w14:paraId="1B39CC54" w14:textId="77777777" w:rsidR="002E0FEA" w:rsidRPr="007E7BA5" w:rsidRDefault="002E0FEA" w:rsidP="002E0FEA">
            <w:r w:rsidRPr="007E7BA5">
              <w:t>Да</w:t>
            </w:r>
          </w:p>
        </w:tc>
      </w:tr>
      <w:tr w:rsidR="002E0FEA" w:rsidRPr="007E7BA5" w14:paraId="1B39CC5D" w14:textId="77777777" w:rsidTr="002E0FEA">
        <w:tc>
          <w:tcPr>
            <w:tcW w:w="2093" w:type="dxa"/>
          </w:tcPr>
          <w:p w14:paraId="1B39CC56" w14:textId="77777777" w:rsidR="002E0FEA" w:rsidRPr="007E7BA5" w:rsidRDefault="002E0FEA" w:rsidP="002E0FEA">
            <w:r w:rsidRPr="007E7BA5">
              <w:t>Код возврата</w:t>
            </w:r>
            <w:r w:rsidR="007E7BA5" w:rsidRPr="007E7BA5">
              <w:t xml:space="preserve"> (ResultCode)</w:t>
            </w:r>
          </w:p>
        </w:tc>
        <w:tc>
          <w:tcPr>
            <w:tcW w:w="5906" w:type="dxa"/>
          </w:tcPr>
          <w:p w14:paraId="1B39CC57" w14:textId="77777777" w:rsidR="002E0FEA" w:rsidRPr="007E7BA5" w:rsidRDefault="002E0FEA" w:rsidP="002E0FEA">
            <w:r w:rsidRPr="007E7BA5">
              <w:t>Целочисленный код, информирующий о результате выполнения операции. Допустимые значения:</w:t>
            </w:r>
          </w:p>
          <w:p w14:paraId="1B39CC58" w14:textId="77777777" w:rsidR="00763CF6" w:rsidRPr="00763CF6" w:rsidRDefault="00763CF6" w:rsidP="002E0FEA">
            <w:r>
              <w:t xml:space="preserve">-1 </w:t>
            </w:r>
            <w:r w:rsidRPr="007E7BA5">
              <w:t xml:space="preserve">– </w:t>
            </w:r>
            <w:r w:rsidRPr="009E05A9">
              <w:t>входные параметры имеют недопустимые значения</w:t>
            </w:r>
            <w:r>
              <w:t>;</w:t>
            </w:r>
          </w:p>
          <w:p w14:paraId="1B39CC59" w14:textId="77777777" w:rsidR="002E0FEA" w:rsidRPr="007E7BA5" w:rsidRDefault="002E0FEA" w:rsidP="002E0FEA">
            <w:r w:rsidRPr="007E7BA5">
              <w:t>0 – операция выполнена успешно</w:t>
            </w:r>
            <w:r w:rsidR="007E7BA5" w:rsidRPr="007E7BA5">
              <w:t>;</w:t>
            </w:r>
          </w:p>
          <w:p w14:paraId="1B39CC5A" w14:textId="77777777" w:rsidR="002E0FEA" w:rsidRPr="007E7BA5" w:rsidRDefault="002E0FEA" w:rsidP="002E0FEA">
            <w:r w:rsidRPr="007E7BA5">
              <w:t>1 – во время выполнения операции произошла непредвиденная ошибка</w:t>
            </w:r>
            <w:r w:rsidR="007E7BA5" w:rsidRPr="007E7BA5">
              <w:t>;</w:t>
            </w:r>
          </w:p>
          <w:p w14:paraId="1B39CC5B" w14:textId="77777777" w:rsidR="007E7BA5" w:rsidRPr="007E7BA5" w:rsidRDefault="007E7BA5" w:rsidP="00A46F63">
            <w:r w:rsidRPr="007E7BA5">
              <w:t xml:space="preserve">2 - </w:t>
            </w:r>
            <w:r w:rsidR="00A46F63" w:rsidRPr="007E7BA5">
              <w:t xml:space="preserve">не найдено </w:t>
            </w:r>
            <w:r w:rsidR="00A46F63" w:rsidRPr="00A46F63">
              <w:t xml:space="preserve">хотя бы одно </w:t>
            </w:r>
            <w:r w:rsidRPr="007E7BA5">
              <w:t xml:space="preserve">сообщение с указаным идентификатором </w:t>
            </w:r>
          </w:p>
        </w:tc>
        <w:tc>
          <w:tcPr>
            <w:tcW w:w="1854" w:type="dxa"/>
          </w:tcPr>
          <w:p w14:paraId="1B39CC5C" w14:textId="77777777" w:rsidR="002E0FEA" w:rsidRPr="007E7BA5" w:rsidRDefault="002E0FEA" w:rsidP="002E0FEA">
            <w:r w:rsidRPr="007E7BA5">
              <w:t>Да</w:t>
            </w:r>
          </w:p>
        </w:tc>
      </w:tr>
      <w:tr w:rsidR="002E0FEA" w:rsidRPr="007E7BA5" w14:paraId="1B39CC61" w14:textId="77777777" w:rsidTr="002E0FEA">
        <w:tc>
          <w:tcPr>
            <w:tcW w:w="2093" w:type="dxa"/>
          </w:tcPr>
          <w:p w14:paraId="1B39CC5E" w14:textId="77777777" w:rsidR="002E0FEA" w:rsidRPr="007E7BA5" w:rsidRDefault="002E0FEA" w:rsidP="002E0FEA">
            <w:r w:rsidRPr="007E7BA5">
              <w:t>Описание ошибки</w:t>
            </w:r>
            <w:r w:rsidR="007E7BA5" w:rsidRPr="007E7BA5">
              <w:t xml:space="preserve"> (ResultDescription)</w:t>
            </w:r>
          </w:p>
        </w:tc>
        <w:tc>
          <w:tcPr>
            <w:tcW w:w="5906" w:type="dxa"/>
          </w:tcPr>
          <w:p w14:paraId="1B39CC5F" w14:textId="77777777" w:rsidR="002E0FEA" w:rsidRPr="007E7BA5" w:rsidRDefault="002E0FEA" w:rsidP="002E0FEA">
            <w:r w:rsidRPr="007E7BA5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1854" w:type="dxa"/>
          </w:tcPr>
          <w:p w14:paraId="1B39CC60" w14:textId="77777777" w:rsidR="002E0FEA" w:rsidRPr="007E7BA5" w:rsidRDefault="002E0FEA" w:rsidP="002E0FEA">
            <w:r w:rsidRPr="007E7BA5">
              <w:t>Нет</w:t>
            </w:r>
          </w:p>
        </w:tc>
      </w:tr>
    </w:tbl>
    <w:p w14:paraId="1B39CC62" w14:textId="77777777" w:rsidR="002E0FEA" w:rsidRPr="007E7BA5" w:rsidRDefault="002E0FEA" w:rsidP="002E0FEA">
      <w:pPr>
        <w:pStyle w:val="4"/>
        <w:numPr>
          <w:ilvl w:val="3"/>
          <w:numId w:val="12"/>
        </w:numPr>
      </w:pPr>
      <w:bookmarkStart w:id="290" w:name="_Toc349551148"/>
      <w:r w:rsidRPr="007E7BA5">
        <w:t>Логика выполнения</w:t>
      </w:r>
      <w:bookmarkEnd w:id="290"/>
    </w:p>
    <w:p w14:paraId="1B39CC63" w14:textId="77777777" w:rsidR="002E0FEA" w:rsidRPr="007E7BA5" w:rsidRDefault="002E0FEA" w:rsidP="002E0FEA">
      <w:r w:rsidRPr="007E7BA5">
        <w:t>Основной сценарий выполнения:</w:t>
      </w:r>
    </w:p>
    <w:p w14:paraId="1B39CC64" w14:textId="77777777" w:rsidR="002E0FEA" w:rsidRPr="007E7BA5" w:rsidRDefault="002E0FEA" w:rsidP="007E7BA5">
      <w:pPr>
        <w:pStyle w:val="ae"/>
        <w:numPr>
          <w:ilvl w:val="0"/>
          <w:numId w:val="24"/>
        </w:numPr>
      </w:pPr>
      <w:r w:rsidRPr="007E7BA5">
        <w:t xml:space="preserve">Система </w:t>
      </w:r>
      <w:r w:rsidR="007E7BA5" w:rsidRPr="007E7BA5">
        <w:t xml:space="preserve">проверяет наличие сообщения </w:t>
      </w:r>
      <w:r w:rsidR="007E7BA5">
        <w:t>в</w:t>
      </w:r>
      <w:r w:rsidR="007E7BA5" w:rsidRPr="007E7BA5">
        <w:t xml:space="preserve"> реестре </w:t>
      </w:r>
      <w:r w:rsidR="00840E0A" w:rsidRPr="007E7BA5">
        <w:t>«</w:t>
      </w:r>
      <w:r w:rsidR="00840E0A">
        <w:t>Почтовый ящик клиента</w:t>
      </w:r>
      <w:r w:rsidR="00840E0A" w:rsidRPr="007E7BA5">
        <w:t>»</w:t>
      </w:r>
      <w:r w:rsidR="007E7BA5">
        <w:t>. Сообщение присутствует</w:t>
      </w:r>
      <w:r w:rsidRPr="007E7BA5">
        <w:t>;</w:t>
      </w:r>
    </w:p>
    <w:p w14:paraId="1B39CC65" w14:textId="77777777" w:rsidR="002E0FEA" w:rsidRPr="00337853" w:rsidRDefault="007E7BA5" w:rsidP="007E7BA5">
      <w:pPr>
        <w:pStyle w:val="ae"/>
        <w:numPr>
          <w:ilvl w:val="0"/>
          <w:numId w:val="24"/>
        </w:numPr>
      </w:pPr>
      <w:r>
        <w:t>Система меняет статус сообщения</w:t>
      </w:r>
      <w:r w:rsidRPr="007E7BA5">
        <w:t xml:space="preserve"> согласно входному параметру «Статус»</w:t>
      </w:r>
      <w:r w:rsidR="002E0FEA" w:rsidRPr="007E7BA5">
        <w:t>;</w:t>
      </w:r>
    </w:p>
    <w:p w14:paraId="1B39CC66" w14:textId="77777777" w:rsidR="00337853" w:rsidRDefault="00337853" w:rsidP="007E7BA5">
      <w:pPr>
        <w:pStyle w:val="ae"/>
        <w:numPr>
          <w:ilvl w:val="0"/>
          <w:numId w:val="24"/>
        </w:numPr>
      </w:pPr>
      <w:r>
        <w:t>Система выполняет перерасчет к</w:t>
      </w:r>
      <w:r w:rsidRPr="007E7BA5">
        <w:t xml:space="preserve">ол-во непрочитаных </w:t>
      </w:r>
      <w:r>
        <w:t>и общее к</w:t>
      </w:r>
      <w:r w:rsidRPr="007E7BA5">
        <w:t>ол-во сообщений</w:t>
      </w:r>
      <w:r>
        <w:t xml:space="preserve"> клиента;</w:t>
      </w:r>
    </w:p>
    <w:p w14:paraId="1B39CC67" w14:textId="77777777" w:rsidR="00337853" w:rsidRPr="007E7BA5" w:rsidRDefault="00337853" w:rsidP="007E7BA5">
      <w:pPr>
        <w:pStyle w:val="ae"/>
        <w:numPr>
          <w:ilvl w:val="0"/>
          <w:numId w:val="24"/>
        </w:numPr>
      </w:pPr>
      <w:r>
        <w:t>Система обновляет даннные в профиле клиент или создает новый профиль, если профил</w:t>
      </w:r>
      <w:r w:rsidR="00D53D6F">
        <w:t>ь</w:t>
      </w:r>
      <w:r>
        <w:t xml:space="preserve"> клиент</w:t>
      </w:r>
      <w:r w:rsidR="00D53D6F">
        <w:t>а</w:t>
      </w:r>
      <w:r>
        <w:t xml:space="preserve"> еще не сущетвует;</w:t>
      </w:r>
    </w:p>
    <w:p w14:paraId="1B39CC68" w14:textId="77777777" w:rsidR="006E680D" w:rsidRPr="007E7BA5" w:rsidRDefault="002E0FEA" w:rsidP="007E7BA5">
      <w:pPr>
        <w:pStyle w:val="ae"/>
        <w:numPr>
          <w:ilvl w:val="0"/>
          <w:numId w:val="24"/>
        </w:numPr>
      </w:pPr>
      <w:r w:rsidRPr="007E7BA5">
        <w:t>Выход из операции с кодом возврата 0.</w:t>
      </w:r>
    </w:p>
    <w:p w14:paraId="1B39CC69" w14:textId="77777777" w:rsidR="007E7BA5" w:rsidRDefault="007E7BA5" w:rsidP="007E7BA5">
      <w:pPr>
        <w:pStyle w:val="ae"/>
        <w:ind w:left="720"/>
      </w:pPr>
      <w:r w:rsidRPr="007E7BA5">
        <w:t>Альтернативный сценарий выполнения:</w:t>
      </w:r>
    </w:p>
    <w:p w14:paraId="1B39CC6A" w14:textId="77777777" w:rsidR="007E7BA5" w:rsidRPr="007E7BA5" w:rsidRDefault="007E7BA5" w:rsidP="00337853">
      <w:pPr>
        <w:pStyle w:val="ae"/>
        <w:numPr>
          <w:ilvl w:val="0"/>
          <w:numId w:val="25"/>
        </w:numPr>
      </w:pPr>
      <w:r w:rsidRPr="007E7BA5">
        <w:t xml:space="preserve">Система </w:t>
      </w:r>
      <w:r>
        <w:t>проверяет наличие сообщения в</w:t>
      </w:r>
      <w:r w:rsidRPr="007E7BA5">
        <w:t xml:space="preserve"> реестре </w:t>
      </w:r>
      <w:r w:rsidR="00840E0A" w:rsidRPr="007E7BA5">
        <w:t>«</w:t>
      </w:r>
      <w:r w:rsidR="00840E0A">
        <w:t>Почтовый ящик клиента</w:t>
      </w:r>
      <w:r w:rsidR="00840E0A" w:rsidRPr="007E7BA5">
        <w:t>»</w:t>
      </w:r>
      <w:r>
        <w:t>. Сообщение отсутсвует</w:t>
      </w:r>
      <w:r w:rsidRPr="007E7BA5">
        <w:t>;</w:t>
      </w:r>
    </w:p>
    <w:p w14:paraId="1B39CC6B" w14:textId="77777777" w:rsidR="007E7BA5" w:rsidRPr="00370BBA" w:rsidRDefault="007E7BA5" w:rsidP="00337853">
      <w:pPr>
        <w:pStyle w:val="ae"/>
        <w:numPr>
          <w:ilvl w:val="0"/>
          <w:numId w:val="25"/>
        </w:numPr>
      </w:pPr>
      <w:r w:rsidRPr="007E7BA5">
        <w:t xml:space="preserve">Выход из операции с кодом возврата </w:t>
      </w:r>
      <w:r>
        <w:t>2</w:t>
      </w:r>
      <w:r w:rsidRPr="007E7BA5">
        <w:t>.</w:t>
      </w:r>
    </w:p>
    <w:p w14:paraId="1B39CC6C" w14:textId="77777777" w:rsidR="00370BBA" w:rsidRPr="007E7BA5" w:rsidRDefault="00370BBA" w:rsidP="00370BBA">
      <w:pPr>
        <w:pStyle w:val="3"/>
        <w:numPr>
          <w:ilvl w:val="2"/>
          <w:numId w:val="12"/>
        </w:numPr>
      </w:pPr>
      <w:bookmarkStart w:id="291" w:name="_Toc349551149"/>
      <w:r w:rsidRPr="007E7BA5">
        <w:lastRenderedPageBreak/>
        <w:t>Изменение статуса</w:t>
      </w:r>
      <w:r w:rsidR="002C726A" w:rsidRPr="002C726A">
        <w:t xml:space="preserve"> всех</w:t>
      </w:r>
      <w:r w:rsidRPr="007E7BA5">
        <w:t xml:space="preserve"> сообщени</w:t>
      </w:r>
      <w:r w:rsidR="002C726A" w:rsidRPr="002C726A">
        <w:t>й</w:t>
      </w:r>
      <w:r w:rsidRPr="002C726A">
        <w:t xml:space="preserve"> (</w:t>
      </w:r>
      <w:r>
        <w:rPr>
          <w:lang w:val="en-US"/>
        </w:rPr>
        <w:t>Change</w:t>
      </w:r>
      <w:r w:rsidR="00840E0A">
        <w:t>All</w:t>
      </w:r>
      <w:r>
        <w:rPr>
          <w:lang w:val="en-US"/>
        </w:rPr>
        <w:t>Message</w:t>
      </w:r>
      <w:r w:rsidR="002C726A">
        <w:t>s</w:t>
      </w:r>
      <w:r>
        <w:rPr>
          <w:lang w:val="en-US"/>
        </w:rPr>
        <w:t>Status</w:t>
      </w:r>
      <w:r w:rsidRPr="002C726A">
        <w:t>)</w:t>
      </w:r>
      <w:bookmarkEnd w:id="291"/>
    </w:p>
    <w:p w14:paraId="1B39CC6D" w14:textId="77777777" w:rsidR="002C726A" w:rsidRPr="007E7BA5" w:rsidRDefault="002C726A" w:rsidP="002C726A">
      <w:pPr>
        <w:pStyle w:val="4"/>
        <w:numPr>
          <w:ilvl w:val="3"/>
          <w:numId w:val="12"/>
        </w:numPr>
      </w:pPr>
      <w:bookmarkStart w:id="292" w:name="_Toc349551150"/>
      <w:r w:rsidRPr="007E7BA5">
        <w:t>Карточка операции</w:t>
      </w:r>
      <w:bookmarkEnd w:id="292"/>
    </w:p>
    <w:p w14:paraId="1B39CC6E" w14:textId="77777777" w:rsidR="002C726A" w:rsidRPr="007E7BA5" w:rsidRDefault="002C726A" w:rsidP="002C726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1</w:t>
        </w:r>
      </w:fldSimple>
      <w:r w:rsidRPr="007E7BA5">
        <w:t xml:space="preserve"> «Карточка операции»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652"/>
        <w:gridCol w:w="6201"/>
      </w:tblGrid>
      <w:tr w:rsidR="002C726A" w:rsidRPr="007E7BA5" w14:paraId="1B39CC71" w14:textId="77777777" w:rsidTr="00840E0A">
        <w:tc>
          <w:tcPr>
            <w:tcW w:w="3652" w:type="dxa"/>
          </w:tcPr>
          <w:p w14:paraId="1B39CC6F" w14:textId="77777777" w:rsidR="002C726A" w:rsidRPr="007E7BA5" w:rsidRDefault="002C726A" w:rsidP="00840E0A">
            <w:r w:rsidRPr="007E7BA5">
              <w:t>Предназначение</w:t>
            </w:r>
          </w:p>
        </w:tc>
        <w:tc>
          <w:tcPr>
            <w:tcW w:w="6201" w:type="dxa"/>
          </w:tcPr>
          <w:p w14:paraId="1B39CC70" w14:textId="77777777" w:rsidR="002C726A" w:rsidRPr="007E7BA5" w:rsidRDefault="002C726A" w:rsidP="002C726A">
            <w:r w:rsidRPr="007E7BA5">
              <w:t xml:space="preserve">Операция предназначена для изменения статуса </w:t>
            </w:r>
            <w:r>
              <w:t xml:space="preserve">всех </w:t>
            </w:r>
            <w:r w:rsidRPr="007E7BA5">
              <w:t>сообщени</w:t>
            </w:r>
            <w:r w:rsidRPr="002C726A">
              <w:t>й клиента</w:t>
            </w:r>
            <w:r w:rsidRPr="007E7BA5">
              <w:t>.</w:t>
            </w:r>
          </w:p>
        </w:tc>
      </w:tr>
      <w:tr w:rsidR="002C726A" w:rsidRPr="007E7BA5" w14:paraId="1B39CC74" w14:textId="77777777" w:rsidTr="00840E0A">
        <w:tc>
          <w:tcPr>
            <w:tcW w:w="3652" w:type="dxa"/>
          </w:tcPr>
          <w:p w14:paraId="1B39CC72" w14:textId="77777777" w:rsidR="002C726A" w:rsidRPr="007E7BA5" w:rsidRDefault="002C726A" w:rsidP="00840E0A">
            <w:r w:rsidRPr="007E7BA5">
              <w:t>Режим выполнения</w:t>
            </w:r>
          </w:p>
        </w:tc>
        <w:tc>
          <w:tcPr>
            <w:tcW w:w="6201" w:type="dxa"/>
          </w:tcPr>
          <w:p w14:paraId="1B39CC73" w14:textId="77777777" w:rsidR="002C726A" w:rsidRPr="007E7BA5" w:rsidRDefault="002C726A" w:rsidP="00840E0A">
            <w:r w:rsidRPr="007E7BA5">
              <w:t>Синхронный.</w:t>
            </w:r>
          </w:p>
        </w:tc>
      </w:tr>
    </w:tbl>
    <w:p w14:paraId="1B39CC75" w14:textId="77777777" w:rsidR="002C726A" w:rsidRPr="007E7BA5" w:rsidRDefault="002C726A" w:rsidP="002C726A">
      <w:pPr>
        <w:pStyle w:val="4"/>
        <w:numPr>
          <w:ilvl w:val="3"/>
          <w:numId w:val="12"/>
        </w:numPr>
      </w:pPr>
      <w:bookmarkStart w:id="293" w:name="_Toc349551151"/>
      <w:r w:rsidRPr="007E7BA5">
        <w:t>Параметры назначения</w:t>
      </w:r>
      <w:bookmarkEnd w:id="293"/>
    </w:p>
    <w:p w14:paraId="1B39CC76" w14:textId="77777777" w:rsidR="002C726A" w:rsidRPr="007E7BA5" w:rsidRDefault="002C726A" w:rsidP="002C726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2</w:t>
        </w:r>
      </w:fldSimple>
      <w:r w:rsidRPr="007E7BA5">
        <w:t xml:space="preserve"> «Параметры назначения»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2C726A" w:rsidRPr="007E7BA5" w14:paraId="1B39CC79" w14:textId="77777777" w:rsidTr="00840E0A">
        <w:tc>
          <w:tcPr>
            <w:tcW w:w="4926" w:type="dxa"/>
          </w:tcPr>
          <w:p w14:paraId="1B39CC77" w14:textId="77777777" w:rsidR="002C726A" w:rsidRPr="007E7BA5" w:rsidRDefault="002C726A" w:rsidP="00840E0A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4927" w:type="dxa"/>
          </w:tcPr>
          <w:p w14:paraId="1B39CC78" w14:textId="77777777" w:rsidR="002C726A" w:rsidRPr="007E7BA5" w:rsidRDefault="002C726A" w:rsidP="00840E0A">
            <w:pPr>
              <w:rPr>
                <w:b/>
              </w:rPr>
            </w:pPr>
            <w:r w:rsidRPr="007E7BA5">
              <w:rPr>
                <w:b/>
              </w:rPr>
              <w:t>Значение</w:t>
            </w:r>
          </w:p>
        </w:tc>
      </w:tr>
      <w:tr w:rsidR="002C726A" w:rsidRPr="007E7BA5" w14:paraId="1B39CC7C" w14:textId="77777777" w:rsidTr="00840E0A">
        <w:tc>
          <w:tcPr>
            <w:tcW w:w="4926" w:type="dxa"/>
          </w:tcPr>
          <w:p w14:paraId="1B39CC7A" w14:textId="77777777" w:rsidR="002C726A" w:rsidRPr="007E7BA5" w:rsidRDefault="002C726A" w:rsidP="00840E0A">
            <w:r w:rsidRPr="007E7BA5">
              <w:t>Максимальное время от получения запроса до выдачи ответа</w:t>
            </w:r>
          </w:p>
        </w:tc>
        <w:tc>
          <w:tcPr>
            <w:tcW w:w="4927" w:type="dxa"/>
          </w:tcPr>
          <w:p w14:paraId="1B39CC7B" w14:textId="77777777" w:rsidR="002C726A" w:rsidRPr="007E7BA5" w:rsidRDefault="002C726A" w:rsidP="00840E0A">
            <w:r w:rsidRPr="007E7BA5">
              <w:t>100 миллисекунд</w:t>
            </w:r>
          </w:p>
        </w:tc>
      </w:tr>
    </w:tbl>
    <w:p w14:paraId="1B39CC7D" w14:textId="77777777" w:rsidR="002C726A" w:rsidRPr="007E7BA5" w:rsidRDefault="002C726A" w:rsidP="002C726A">
      <w:pPr>
        <w:pStyle w:val="4"/>
        <w:numPr>
          <w:ilvl w:val="3"/>
          <w:numId w:val="12"/>
        </w:numPr>
      </w:pPr>
      <w:bookmarkStart w:id="294" w:name="_Toc349551152"/>
      <w:r w:rsidRPr="007E7BA5">
        <w:t>Влияние на другие операции</w:t>
      </w:r>
      <w:bookmarkEnd w:id="294"/>
    </w:p>
    <w:p w14:paraId="1B39CC7E" w14:textId="77777777" w:rsidR="002C726A" w:rsidRPr="007E7BA5" w:rsidRDefault="002C726A" w:rsidP="002C726A">
      <w:r w:rsidRPr="007E7BA5">
        <w:t>Отсутствует.</w:t>
      </w:r>
    </w:p>
    <w:p w14:paraId="1B39CC7F" w14:textId="77777777" w:rsidR="002C726A" w:rsidRPr="007E7BA5" w:rsidRDefault="002C726A" w:rsidP="002C726A">
      <w:pPr>
        <w:pStyle w:val="4"/>
        <w:numPr>
          <w:ilvl w:val="3"/>
          <w:numId w:val="12"/>
        </w:numPr>
      </w:pPr>
      <w:bookmarkStart w:id="295" w:name="_Toc349551153"/>
      <w:r w:rsidRPr="007E7BA5">
        <w:t>Входные параметры</w:t>
      </w:r>
      <w:bookmarkEnd w:id="295"/>
    </w:p>
    <w:p w14:paraId="1B39CC80" w14:textId="77777777" w:rsidR="002C726A" w:rsidRPr="007E7BA5" w:rsidRDefault="002C726A" w:rsidP="002C726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3</w:t>
        </w:r>
      </w:fldSimple>
      <w:r w:rsidRPr="007E7BA5">
        <w:t xml:space="preserve"> «Входные параметры»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2C726A" w:rsidRPr="007E7BA5" w14:paraId="1B39CC84" w14:textId="77777777" w:rsidTr="00840E0A">
        <w:tc>
          <w:tcPr>
            <w:tcW w:w="2093" w:type="dxa"/>
          </w:tcPr>
          <w:p w14:paraId="1B39CC81" w14:textId="77777777" w:rsidR="002C726A" w:rsidRPr="007E7BA5" w:rsidRDefault="002C726A" w:rsidP="00840E0A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5906" w:type="dxa"/>
          </w:tcPr>
          <w:p w14:paraId="1B39CC82" w14:textId="77777777" w:rsidR="002C726A" w:rsidRPr="007E7BA5" w:rsidRDefault="002C726A" w:rsidP="00840E0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C83" w14:textId="77777777" w:rsidR="002C726A" w:rsidRPr="007E7BA5" w:rsidRDefault="002C726A" w:rsidP="00840E0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2C726A" w:rsidRPr="007E7BA5" w14:paraId="1B39CC88" w14:textId="77777777" w:rsidTr="00840E0A">
        <w:tc>
          <w:tcPr>
            <w:tcW w:w="2093" w:type="dxa"/>
          </w:tcPr>
          <w:p w14:paraId="1B39CC85" w14:textId="77777777" w:rsidR="002C726A" w:rsidRPr="007E7BA5" w:rsidRDefault="002C726A" w:rsidP="00840E0A">
            <w:r w:rsidRPr="007E7BA5">
              <w:t>Идентификатор клиента (clientId)</w:t>
            </w:r>
          </w:p>
        </w:tc>
        <w:tc>
          <w:tcPr>
            <w:tcW w:w="5906" w:type="dxa"/>
          </w:tcPr>
          <w:p w14:paraId="1B39CC86" w14:textId="77777777" w:rsidR="002C726A" w:rsidRPr="007E7BA5" w:rsidRDefault="002C726A" w:rsidP="00840E0A">
            <w:r w:rsidRPr="007E7BA5">
              <w:t>Уникальный идентификатор клиента.</w:t>
            </w:r>
          </w:p>
        </w:tc>
        <w:tc>
          <w:tcPr>
            <w:tcW w:w="1854" w:type="dxa"/>
          </w:tcPr>
          <w:p w14:paraId="1B39CC87" w14:textId="77777777" w:rsidR="002C726A" w:rsidRPr="007E7BA5" w:rsidRDefault="002C726A" w:rsidP="00840E0A">
            <w:r w:rsidRPr="007E7BA5">
              <w:t>Да</w:t>
            </w:r>
          </w:p>
        </w:tc>
      </w:tr>
      <w:tr w:rsidR="002C726A" w:rsidRPr="007E7BA5" w14:paraId="1B39CC8F" w14:textId="77777777" w:rsidTr="00840E0A">
        <w:tc>
          <w:tcPr>
            <w:tcW w:w="2093" w:type="dxa"/>
          </w:tcPr>
          <w:p w14:paraId="1B39CC89" w14:textId="77777777" w:rsidR="002C726A" w:rsidRPr="007E7BA5" w:rsidRDefault="002C726A" w:rsidP="00840E0A">
            <w:r w:rsidRPr="007E7BA5">
              <w:t>Статус</w:t>
            </w:r>
          </w:p>
          <w:p w14:paraId="1B39CC8A" w14:textId="77777777" w:rsidR="002C726A" w:rsidRPr="007E7BA5" w:rsidRDefault="002C726A" w:rsidP="00840E0A">
            <w:r w:rsidRPr="007E7BA5">
              <w:t>(status)</w:t>
            </w:r>
          </w:p>
        </w:tc>
        <w:tc>
          <w:tcPr>
            <w:tcW w:w="5906" w:type="dxa"/>
          </w:tcPr>
          <w:p w14:paraId="1B39CC8B" w14:textId="77777777" w:rsidR="002C726A" w:rsidRPr="007E7BA5" w:rsidRDefault="002C726A" w:rsidP="00840E0A">
            <w:r w:rsidRPr="007E7BA5">
              <w:t>Устанавливаемый статус:</w:t>
            </w:r>
          </w:p>
          <w:p w14:paraId="1B39CC8C" w14:textId="4629BE14" w:rsidR="002C726A" w:rsidRPr="007E7BA5" w:rsidRDefault="007E3D04" w:rsidP="00840E0A">
            <w:r>
              <w:t>1</w:t>
            </w:r>
            <w:r w:rsidR="002C726A" w:rsidRPr="007E7BA5">
              <w:t xml:space="preserve"> - прочитано;</w:t>
            </w:r>
          </w:p>
          <w:p w14:paraId="77E78077" w14:textId="307E8933" w:rsidR="002C726A" w:rsidRDefault="007E3D04" w:rsidP="00840E0A">
            <w:r>
              <w:t>0</w:t>
            </w:r>
            <w:r w:rsidR="002C726A" w:rsidRPr="007E7BA5">
              <w:t xml:space="preserve"> </w:t>
            </w:r>
            <w:r w:rsidR="006A1C74">
              <w:t>–</w:t>
            </w:r>
            <w:r w:rsidR="002C726A" w:rsidRPr="007E7BA5">
              <w:t xml:space="preserve"> не</w:t>
            </w:r>
            <w:r w:rsidR="006A1C74">
              <w:t xml:space="preserve"> </w:t>
            </w:r>
            <w:r w:rsidR="002C726A" w:rsidRPr="007E7BA5">
              <w:t>прочитано</w:t>
            </w:r>
            <w:r w:rsidR="002F335C">
              <w:t xml:space="preserve"> (по умолчанию)</w:t>
            </w:r>
            <w:r w:rsidR="002C726A" w:rsidRPr="007E7BA5">
              <w:t>;</w:t>
            </w:r>
            <w:bookmarkStart w:id="296" w:name="_GoBack"/>
            <w:bookmarkEnd w:id="296"/>
          </w:p>
          <w:p w14:paraId="1B39CC8D" w14:textId="0732F316" w:rsidR="00695141" w:rsidRPr="007E7BA5" w:rsidRDefault="00695141" w:rsidP="00840E0A">
            <w:r w:rsidRPr="00695141">
              <w:t>Если значение не указано, то используется 0</w:t>
            </w:r>
          </w:p>
        </w:tc>
        <w:tc>
          <w:tcPr>
            <w:tcW w:w="1854" w:type="dxa"/>
          </w:tcPr>
          <w:p w14:paraId="1B39CC8E" w14:textId="2500F332" w:rsidR="002C726A" w:rsidRPr="002F335C" w:rsidRDefault="002F335C" w:rsidP="00840E0A">
            <w:r>
              <w:t>Нет</w:t>
            </w:r>
          </w:p>
        </w:tc>
      </w:tr>
    </w:tbl>
    <w:p w14:paraId="1B39CC90" w14:textId="77777777" w:rsidR="002C726A" w:rsidRPr="007E7BA5" w:rsidRDefault="002C726A" w:rsidP="002C726A">
      <w:pPr>
        <w:pStyle w:val="4"/>
        <w:numPr>
          <w:ilvl w:val="3"/>
          <w:numId w:val="12"/>
        </w:numPr>
      </w:pPr>
      <w:bookmarkStart w:id="297" w:name="_Toc349551154"/>
      <w:r w:rsidRPr="007E7BA5">
        <w:t>Выходные данные</w:t>
      </w:r>
      <w:bookmarkEnd w:id="297"/>
    </w:p>
    <w:p w14:paraId="1B39CC91" w14:textId="77777777" w:rsidR="002C726A" w:rsidRPr="007E7BA5" w:rsidRDefault="002C726A" w:rsidP="002C726A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4</w:t>
        </w:r>
      </w:fldSimple>
      <w:r w:rsidRPr="007E7BA5">
        <w:t xml:space="preserve"> «Выходные данные»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2C726A" w:rsidRPr="007E7BA5" w14:paraId="1B39CC95" w14:textId="77777777" w:rsidTr="00840E0A">
        <w:tc>
          <w:tcPr>
            <w:tcW w:w="2093" w:type="dxa"/>
          </w:tcPr>
          <w:p w14:paraId="1B39CC92" w14:textId="77777777" w:rsidR="002C726A" w:rsidRPr="007E7BA5" w:rsidRDefault="002C726A" w:rsidP="00840E0A">
            <w:pPr>
              <w:rPr>
                <w:b/>
              </w:rPr>
            </w:pPr>
            <w:r w:rsidRPr="007E7BA5">
              <w:rPr>
                <w:b/>
              </w:rPr>
              <w:t>Атрибут</w:t>
            </w:r>
          </w:p>
        </w:tc>
        <w:tc>
          <w:tcPr>
            <w:tcW w:w="5906" w:type="dxa"/>
          </w:tcPr>
          <w:p w14:paraId="1B39CC93" w14:textId="77777777" w:rsidR="002C726A" w:rsidRPr="007E7BA5" w:rsidRDefault="002C726A" w:rsidP="00840E0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1B39CC94" w14:textId="77777777" w:rsidR="002C726A" w:rsidRPr="007E7BA5" w:rsidRDefault="002C726A" w:rsidP="00840E0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2C726A" w:rsidRPr="007E7BA5" w14:paraId="1B39CC99" w14:textId="77777777" w:rsidTr="00840E0A">
        <w:tc>
          <w:tcPr>
            <w:tcW w:w="2093" w:type="dxa"/>
          </w:tcPr>
          <w:p w14:paraId="1B39CC96" w14:textId="77777777" w:rsidR="002C726A" w:rsidRPr="007E7BA5" w:rsidRDefault="002C726A" w:rsidP="00840E0A">
            <w:r w:rsidRPr="007E7BA5">
              <w:lastRenderedPageBreak/>
              <w:t>Признак успешного выполнения операции (Success)</w:t>
            </w:r>
          </w:p>
        </w:tc>
        <w:tc>
          <w:tcPr>
            <w:tcW w:w="5906" w:type="dxa"/>
          </w:tcPr>
          <w:p w14:paraId="1B39CC97" w14:textId="77777777" w:rsidR="002C726A" w:rsidRPr="007E7BA5" w:rsidRDefault="002C726A" w:rsidP="00840E0A">
            <w:r w:rsidRPr="007E7BA5">
              <w:t>Признак успешного выполнения операции</w:t>
            </w:r>
          </w:p>
        </w:tc>
        <w:tc>
          <w:tcPr>
            <w:tcW w:w="1854" w:type="dxa"/>
          </w:tcPr>
          <w:p w14:paraId="1B39CC98" w14:textId="77777777" w:rsidR="002C726A" w:rsidRPr="007E7BA5" w:rsidRDefault="002C726A" w:rsidP="00840E0A">
            <w:r w:rsidRPr="007E7BA5">
              <w:t>Да</w:t>
            </w:r>
          </w:p>
        </w:tc>
      </w:tr>
      <w:tr w:rsidR="002C726A" w:rsidRPr="007E7BA5" w14:paraId="1B39CCA0" w14:textId="77777777" w:rsidTr="00840E0A">
        <w:tc>
          <w:tcPr>
            <w:tcW w:w="2093" w:type="dxa"/>
          </w:tcPr>
          <w:p w14:paraId="1B39CC9A" w14:textId="77777777" w:rsidR="002C726A" w:rsidRPr="007E7BA5" w:rsidRDefault="002C726A" w:rsidP="00840E0A">
            <w:r w:rsidRPr="007E7BA5">
              <w:t>Код возврата (ResultCode)</w:t>
            </w:r>
          </w:p>
        </w:tc>
        <w:tc>
          <w:tcPr>
            <w:tcW w:w="5906" w:type="dxa"/>
          </w:tcPr>
          <w:p w14:paraId="1B39CC9B" w14:textId="77777777" w:rsidR="002C726A" w:rsidRPr="007E7BA5" w:rsidRDefault="002C726A" w:rsidP="00840E0A">
            <w:r w:rsidRPr="007E7BA5">
              <w:t>Целочисленный код, информирующий о результате выполнения операции. Допустимые значения:</w:t>
            </w:r>
          </w:p>
          <w:p w14:paraId="1B39CC9C" w14:textId="77777777" w:rsidR="004E4B87" w:rsidRPr="004E4B87" w:rsidRDefault="004E4B87" w:rsidP="00840E0A">
            <w:r>
              <w:t xml:space="preserve">-1 </w:t>
            </w:r>
            <w:r w:rsidRPr="007E7BA5">
              <w:t xml:space="preserve">– </w:t>
            </w:r>
            <w:r w:rsidRPr="009E05A9">
              <w:t>входные параметры имеют недопустимые значения</w:t>
            </w:r>
            <w:r>
              <w:t>;</w:t>
            </w:r>
          </w:p>
          <w:p w14:paraId="1B39CC9D" w14:textId="77777777" w:rsidR="002C726A" w:rsidRPr="007E7BA5" w:rsidRDefault="002C726A" w:rsidP="00840E0A">
            <w:r w:rsidRPr="007E7BA5">
              <w:t>0 – операция выполнена успешно;</w:t>
            </w:r>
          </w:p>
          <w:p w14:paraId="136A0039" w14:textId="77777777" w:rsidR="002C726A" w:rsidRPr="00DC63E8" w:rsidRDefault="002C726A" w:rsidP="00684E41">
            <w:r w:rsidRPr="007E7BA5">
              <w:t>1 – во время выполнения операции произошла непредвиденная ошибка</w:t>
            </w:r>
            <w:r w:rsidR="00684E41" w:rsidRPr="00684E41">
              <w:t>.</w:t>
            </w:r>
          </w:p>
          <w:p w14:paraId="1B39CC9E" w14:textId="6CA50932" w:rsidR="00DC63E8" w:rsidRPr="00DC63E8" w:rsidRDefault="00B679AF" w:rsidP="00684E41">
            <w:r>
              <w:t>2</w:t>
            </w:r>
            <w:r w:rsidR="00DC63E8">
              <w:rPr>
                <w:lang w:val="en-US"/>
              </w:rPr>
              <w:t xml:space="preserve"> – </w:t>
            </w:r>
            <w:r w:rsidR="00DC63E8">
              <w:t>не найден клиент</w:t>
            </w:r>
          </w:p>
        </w:tc>
        <w:tc>
          <w:tcPr>
            <w:tcW w:w="1854" w:type="dxa"/>
          </w:tcPr>
          <w:p w14:paraId="1B39CC9F" w14:textId="77777777" w:rsidR="002C726A" w:rsidRPr="007E7BA5" w:rsidRDefault="002C726A" w:rsidP="00840E0A">
            <w:r w:rsidRPr="007E7BA5">
              <w:t>Да</w:t>
            </w:r>
          </w:p>
        </w:tc>
      </w:tr>
      <w:tr w:rsidR="002C726A" w:rsidRPr="007E7BA5" w14:paraId="1B39CCA4" w14:textId="77777777" w:rsidTr="00840E0A">
        <w:tc>
          <w:tcPr>
            <w:tcW w:w="2093" w:type="dxa"/>
          </w:tcPr>
          <w:p w14:paraId="1B39CCA1" w14:textId="77777777" w:rsidR="002C726A" w:rsidRPr="007E7BA5" w:rsidRDefault="002C726A" w:rsidP="00840E0A">
            <w:r w:rsidRPr="007E7BA5">
              <w:t>Описание ошибки (ResultDescription)</w:t>
            </w:r>
          </w:p>
        </w:tc>
        <w:tc>
          <w:tcPr>
            <w:tcW w:w="5906" w:type="dxa"/>
          </w:tcPr>
          <w:p w14:paraId="1B39CCA2" w14:textId="77777777" w:rsidR="002C726A" w:rsidRPr="007E7BA5" w:rsidRDefault="002C726A" w:rsidP="00840E0A">
            <w:r w:rsidRPr="007E7BA5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1854" w:type="dxa"/>
          </w:tcPr>
          <w:p w14:paraId="1B39CCA3" w14:textId="77777777" w:rsidR="002C726A" w:rsidRPr="007E7BA5" w:rsidRDefault="002C726A" w:rsidP="00840E0A">
            <w:r w:rsidRPr="007E7BA5">
              <w:t>Нет</w:t>
            </w:r>
          </w:p>
        </w:tc>
      </w:tr>
      <w:tr w:rsidR="00024454" w:rsidRPr="007E7BA5" w14:paraId="61C9328C" w14:textId="77777777" w:rsidTr="00840E0A">
        <w:tc>
          <w:tcPr>
            <w:tcW w:w="2093" w:type="dxa"/>
          </w:tcPr>
          <w:p w14:paraId="0E29BB32" w14:textId="1D2A6F6A" w:rsidR="00024454" w:rsidRPr="00024454" w:rsidRDefault="00024454" w:rsidP="00840E0A">
            <w:pPr>
              <w:rPr>
                <w:lang w:val="en-US"/>
              </w:rPr>
            </w:pPr>
            <w:r>
              <w:t>Сообщение (</w:t>
            </w:r>
            <w:r>
              <w:rPr>
                <w:lang w:val="en-US"/>
              </w:rPr>
              <w:t>Message)</w:t>
            </w:r>
          </w:p>
        </w:tc>
        <w:tc>
          <w:tcPr>
            <w:tcW w:w="5906" w:type="dxa"/>
          </w:tcPr>
          <w:p w14:paraId="71FF2C67" w14:textId="77777777" w:rsidR="00024454" w:rsidRPr="007E7BA5" w:rsidRDefault="00024454" w:rsidP="00840E0A"/>
        </w:tc>
        <w:tc>
          <w:tcPr>
            <w:tcW w:w="1854" w:type="dxa"/>
          </w:tcPr>
          <w:p w14:paraId="655750F2" w14:textId="77777777" w:rsidR="00024454" w:rsidRPr="007E7BA5" w:rsidRDefault="00024454" w:rsidP="00840E0A"/>
        </w:tc>
      </w:tr>
    </w:tbl>
    <w:p w14:paraId="1B39CCA5" w14:textId="77777777" w:rsidR="002C726A" w:rsidRPr="007E7BA5" w:rsidRDefault="002C726A" w:rsidP="002C726A">
      <w:pPr>
        <w:pStyle w:val="4"/>
        <w:numPr>
          <w:ilvl w:val="3"/>
          <w:numId w:val="12"/>
        </w:numPr>
      </w:pPr>
      <w:bookmarkStart w:id="298" w:name="_Toc349551155"/>
      <w:r w:rsidRPr="007E7BA5">
        <w:t>Логика выполнения</w:t>
      </w:r>
      <w:bookmarkEnd w:id="298"/>
    </w:p>
    <w:p w14:paraId="1B39CCA6" w14:textId="77777777" w:rsidR="002C726A" w:rsidRPr="007E7BA5" w:rsidRDefault="002C726A" w:rsidP="002C726A">
      <w:r w:rsidRPr="007E7BA5">
        <w:t>Основной сценарий выполнения:</w:t>
      </w:r>
    </w:p>
    <w:p w14:paraId="1B39CCA7" w14:textId="77777777" w:rsidR="002C726A" w:rsidRPr="007E7BA5" w:rsidRDefault="002C726A" w:rsidP="002C726A">
      <w:pPr>
        <w:pStyle w:val="ae"/>
        <w:numPr>
          <w:ilvl w:val="0"/>
          <w:numId w:val="24"/>
        </w:numPr>
      </w:pPr>
      <w:r w:rsidRPr="007E7BA5">
        <w:t xml:space="preserve">Система </w:t>
      </w:r>
      <w:r w:rsidR="00684E41" w:rsidRPr="007E7BA5">
        <w:t xml:space="preserve">получает перечень сообщений из реестра </w:t>
      </w:r>
      <w:r w:rsidR="00840E0A" w:rsidRPr="007E7BA5">
        <w:t>«</w:t>
      </w:r>
      <w:r w:rsidR="00840E0A">
        <w:t>Почтовый ящик клиента</w:t>
      </w:r>
      <w:r w:rsidR="00840E0A" w:rsidRPr="007E7BA5">
        <w:t>»</w:t>
      </w:r>
      <w:r w:rsidR="00840E0A" w:rsidRPr="00840E0A">
        <w:t xml:space="preserve"> </w:t>
      </w:r>
      <w:r w:rsidR="00684E41" w:rsidRPr="007E7BA5">
        <w:t>согласно</w:t>
      </w:r>
      <w:r w:rsidR="00684E41" w:rsidRPr="00684E41">
        <w:t xml:space="preserve"> </w:t>
      </w:r>
      <w:r w:rsidR="00684E41" w:rsidRPr="007E7BA5">
        <w:t>входному параметру «Идентификатор клиента»;</w:t>
      </w:r>
    </w:p>
    <w:p w14:paraId="1B39CCA8" w14:textId="77777777" w:rsidR="002C726A" w:rsidRPr="00337853" w:rsidRDefault="002C726A" w:rsidP="002C726A">
      <w:pPr>
        <w:pStyle w:val="ae"/>
        <w:numPr>
          <w:ilvl w:val="0"/>
          <w:numId w:val="24"/>
        </w:numPr>
      </w:pPr>
      <w:r>
        <w:t xml:space="preserve">Система меняет статус </w:t>
      </w:r>
      <w:r w:rsidR="00684E41" w:rsidRPr="00684E41">
        <w:t xml:space="preserve">всем найденым </w:t>
      </w:r>
      <w:r>
        <w:t>сообщения</w:t>
      </w:r>
      <w:r w:rsidR="00684E41" w:rsidRPr="00684E41">
        <w:t>м</w:t>
      </w:r>
      <w:r w:rsidRPr="007E7BA5">
        <w:t xml:space="preserve"> согласно входному параметру «Статус»;</w:t>
      </w:r>
    </w:p>
    <w:p w14:paraId="1B39CCA9" w14:textId="77777777" w:rsidR="002C726A" w:rsidRDefault="002C726A" w:rsidP="002C726A">
      <w:pPr>
        <w:pStyle w:val="ae"/>
        <w:numPr>
          <w:ilvl w:val="0"/>
          <w:numId w:val="24"/>
        </w:numPr>
      </w:pPr>
      <w:r>
        <w:t>Система выполняет перерасчет к</w:t>
      </w:r>
      <w:r w:rsidRPr="007E7BA5">
        <w:t xml:space="preserve">ол-во непрочитаных </w:t>
      </w:r>
      <w:r>
        <w:t>и общее к</w:t>
      </w:r>
      <w:r w:rsidRPr="007E7BA5">
        <w:t>ол-во сообщений</w:t>
      </w:r>
      <w:r>
        <w:t xml:space="preserve"> клиента;</w:t>
      </w:r>
    </w:p>
    <w:p w14:paraId="1B39CCAA" w14:textId="77777777" w:rsidR="002C726A" w:rsidRPr="007E7BA5" w:rsidRDefault="002C726A" w:rsidP="002C726A">
      <w:pPr>
        <w:pStyle w:val="ae"/>
        <w:numPr>
          <w:ilvl w:val="0"/>
          <w:numId w:val="24"/>
        </w:numPr>
      </w:pPr>
      <w:r>
        <w:t>Система обновляет даннные в профиле клиент или создает новый профиль, если профиль клиента еще не сущетвует;</w:t>
      </w:r>
    </w:p>
    <w:p w14:paraId="1B39CCAB" w14:textId="77777777" w:rsidR="00370BBA" w:rsidRPr="00F8791F" w:rsidRDefault="002C726A" w:rsidP="00370BBA">
      <w:pPr>
        <w:pStyle w:val="ae"/>
        <w:numPr>
          <w:ilvl w:val="0"/>
          <w:numId w:val="24"/>
        </w:numPr>
      </w:pPr>
      <w:r w:rsidRPr="007E7BA5">
        <w:t>Выход из операции с кодом возврата 0.</w:t>
      </w:r>
    </w:p>
    <w:p w14:paraId="0863152A" w14:textId="77777777" w:rsidR="00F8791F" w:rsidRPr="00F9473A" w:rsidRDefault="00F8791F" w:rsidP="00F8791F"/>
    <w:p w14:paraId="040272E8" w14:textId="2575A83E" w:rsidR="00F8791F" w:rsidRPr="007E7BA5" w:rsidRDefault="00F8791F" w:rsidP="00F8791F">
      <w:pPr>
        <w:pStyle w:val="3"/>
        <w:numPr>
          <w:ilvl w:val="2"/>
          <w:numId w:val="12"/>
        </w:numPr>
      </w:pPr>
      <w:r>
        <w:lastRenderedPageBreak/>
        <w:t xml:space="preserve">Получение сообщения </w:t>
      </w:r>
      <w:r w:rsidRPr="002C726A">
        <w:t>(</w:t>
      </w:r>
      <w:proofErr w:type="spellStart"/>
      <w:r>
        <w:rPr>
          <w:lang w:val="en-US"/>
        </w:rPr>
        <w:t>GetMessage</w:t>
      </w:r>
      <w:proofErr w:type="spellEnd"/>
      <w:r w:rsidRPr="002C726A">
        <w:t>)</w:t>
      </w:r>
    </w:p>
    <w:p w14:paraId="6CFEF336" w14:textId="77777777" w:rsidR="00F8791F" w:rsidRPr="007E7BA5" w:rsidRDefault="00F8791F" w:rsidP="00F8791F">
      <w:pPr>
        <w:pStyle w:val="4"/>
        <w:numPr>
          <w:ilvl w:val="3"/>
          <w:numId w:val="12"/>
        </w:numPr>
      </w:pPr>
      <w:r w:rsidRPr="007E7BA5">
        <w:t>Карточка операции</w:t>
      </w:r>
    </w:p>
    <w:p w14:paraId="0BC56305" w14:textId="77777777" w:rsidR="00F8791F" w:rsidRPr="007E7BA5" w:rsidRDefault="00F8791F" w:rsidP="00F8791F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1</w:t>
        </w:r>
      </w:fldSimple>
      <w:r w:rsidRPr="007E7BA5">
        <w:t xml:space="preserve"> «Карточка операции»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652"/>
        <w:gridCol w:w="6201"/>
      </w:tblGrid>
      <w:tr w:rsidR="00F8791F" w:rsidRPr="007E7BA5" w14:paraId="692A1AF2" w14:textId="77777777" w:rsidTr="00F8791F">
        <w:tc>
          <w:tcPr>
            <w:tcW w:w="3652" w:type="dxa"/>
          </w:tcPr>
          <w:p w14:paraId="2E7468CC" w14:textId="77777777" w:rsidR="00F8791F" w:rsidRPr="007E7BA5" w:rsidRDefault="00F8791F" w:rsidP="00F8791F">
            <w:r w:rsidRPr="007E7BA5">
              <w:t>Предназначение</w:t>
            </w:r>
          </w:p>
        </w:tc>
        <w:tc>
          <w:tcPr>
            <w:tcW w:w="6201" w:type="dxa"/>
          </w:tcPr>
          <w:p w14:paraId="42E51381" w14:textId="5976A280" w:rsidR="00F8791F" w:rsidRPr="007E7BA5" w:rsidRDefault="00F8791F" w:rsidP="00F8791F">
            <w:r w:rsidRPr="007E7BA5">
              <w:t xml:space="preserve">Операция предназначена для </w:t>
            </w:r>
            <w:r>
              <w:t>получения сообщения по уникальному идентификатору</w:t>
            </w:r>
          </w:p>
        </w:tc>
      </w:tr>
      <w:tr w:rsidR="00F8791F" w:rsidRPr="007E7BA5" w14:paraId="7F2E364E" w14:textId="77777777" w:rsidTr="00F8791F">
        <w:tc>
          <w:tcPr>
            <w:tcW w:w="3652" w:type="dxa"/>
          </w:tcPr>
          <w:p w14:paraId="0F58A303" w14:textId="77777777" w:rsidR="00F8791F" w:rsidRPr="007E7BA5" w:rsidRDefault="00F8791F" w:rsidP="00F8791F">
            <w:r w:rsidRPr="007E7BA5">
              <w:t>Режим выполнения</w:t>
            </w:r>
          </w:p>
        </w:tc>
        <w:tc>
          <w:tcPr>
            <w:tcW w:w="6201" w:type="dxa"/>
          </w:tcPr>
          <w:p w14:paraId="56726F8C" w14:textId="77777777" w:rsidR="00F8791F" w:rsidRPr="007E7BA5" w:rsidRDefault="00F8791F" w:rsidP="00F8791F">
            <w:r w:rsidRPr="007E7BA5">
              <w:t>Синхронный.</w:t>
            </w:r>
          </w:p>
        </w:tc>
      </w:tr>
    </w:tbl>
    <w:p w14:paraId="2AE6567B" w14:textId="77777777" w:rsidR="00F8791F" w:rsidRPr="007E7BA5" w:rsidRDefault="00F8791F" w:rsidP="00F8791F">
      <w:pPr>
        <w:pStyle w:val="4"/>
        <w:numPr>
          <w:ilvl w:val="3"/>
          <w:numId w:val="12"/>
        </w:numPr>
      </w:pPr>
      <w:r w:rsidRPr="007E7BA5">
        <w:t>Параметры назначения</w:t>
      </w:r>
    </w:p>
    <w:p w14:paraId="6190882B" w14:textId="77777777" w:rsidR="00F8791F" w:rsidRPr="007E7BA5" w:rsidRDefault="00F8791F" w:rsidP="00F8791F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2</w:t>
        </w:r>
      </w:fldSimple>
      <w:r w:rsidRPr="007E7BA5">
        <w:t xml:space="preserve"> «Параметры назначения»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F8791F" w:rsidRPr="007E7BA5" w14:paraId="181970AF" w14:textId="77777777" w:rsidTr="00F8791F">
        <w:tc>
          <w:tcPr>
            <w:tcW w:w="4926" w:type="dxa"/>
          </w:tcPr>
          <w:p w14:paraId="00C4D183" w14:textId="77777777" w:rsidR="00F8791F" w:rsidRPr="007E7BA5" w:rsidRDefault="00F8791F" w:rsidP="00F8791F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4927" w:type="dxa"/>
          </w:tcPr>
          <w:p w14:paraId="19A633AF" w14:textId="77777777" w:rsidR="00F8791F" w:rsidRPr="007E7BA5" w:rsidRDefault="00F8791F" w:rsidP="00F8791F">
            <w:pPr>
              <w:rPr>
                <w:b/>
              </w:rPr>
            </w:pPr>
            <w:r w:rsidRPr="007E7BA5">
              <w:rPr>
                <w:b/>
              </w:rPr>
              <w:t>Значение</w:t>
            </w:r>
          </w:p>
        </w:tc>
      </w:tr>
      <w:tr w:rsidR="00F8791F" w:rsidRPr="007E7BA5" w14:paraId="7EDC0CF1" w14:textId="77777777" w:rsidTr="00F8791F">
        <w:tc>
          <w:tcPr>
            <w:tcW w:w="4926" w:type="dxa"/>
          </w:tcPr>
          <w:p w14:paraId="230499B8" w14:textId="77777777" w:rsidR="00F8791F" w:rsidRPr="007E7BA5" w:rsidRDefault="00F8791F" w:rsidP="00F8791F">
            <w:r w:rsidRPr="007E7BA5">
              <w:t>Максимальное время от получения запроса до выдачи ответа</w:t>
            </w:r>
          </w:p>
        </w:tc>
        <w:tc>
          <w:tcPr>
            <w:tcW w:w="4927" w:type="dxa"/>
          </w:tcPr>
          <w:p w14:paraId="0289E327" w14:textId="77777777" w:rsidR="00F8791F" w:rsidRPr="007E7BA5" w:rsidRDefault="00F8791F" w:rsidP="00F8791F">
            <w:r w:rsidRPr="007E7BA5">
              <w:t>100 миллисекунд</w:t>
            </w:r>
          </w:p>
        </w:tc>
      </w:tr>
    </w:tbl>
    <w:p w14:paraId="5AE983D5" w14:textId="77777777" w:rsidR="00F8791F" w:rsidRPr="007E7BA5" w:rsidRDefault="00F8791F" w:rsidP="00F8791F">
      <w:pPr>
        <w:pStyle w:val="4"/>
        <w:numPr>
          <w:ilvl w:val="3"/>
          <w:numId w:val="12"/>
        </w:numPr>
      </w:pPr>
      <w:r w:rsidRPr="007E7BA5">
        <w:t>Влияние на другие операции</w:t>
      </w:r>
    </w:p>
    <w:p w14:paraId="4B736881" w14:textId="77777777" w:rsidR="00F8791F" w:rsidRPr="007E7BA5" w:rsidRDefault="00F8791F" w:rsidP="00F8791F">
      <w:r w:rsidRPr="007E7BA5">
        <w:t>Отсутствует.</w:t>
      </w:r>
    </w:p>
    <w:p w14:paraId="257D0CCF" w14:textId="77777777" w:rsidR="00F8791F" w:rsidRPr="007E7BA5" w:rsidRDefault="00F8791F" w:rsidP="00F8791F">
      <w:pPr>
        <w:pStyle w:val="4"/>
        <w:numPr>
          <w:ilvl w:val="3"/>
          <w:numId w:val="12"/>
        </w:numPr>
      </w:pPr>
      <w:r w:rsidRPr="007E7BA5">
        <w:t>Входные параметры</w:t>
      </w:r>
    </w:p>
    <w:p w14:paraId="496122E9" w14:textId="77777777" w:rsidR="00F8791F" w:rsidRPr="007E7BA5" w:rsidRDefault="00F8791F" w:rsidP="00F8791F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3</w:t>
        </w:r>
      </w:fldSimple>
      <w:r w:rsidRPr="007E7BA5">
        <w:t xml:space="preserve"> «Входные параметры»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F8791F" w:rsidRPr="007E7BA5" w14:paraId="2767A30C" w14:textId="77777777" w:rsidTr="00F8791F">
        <w:tc>
          <w:tcPr>
            <w:tcW w:w="2093" w:type="dxa"/>
          </w:tcPr>
          <w:p w14:paraId="2E8529F3" w14:textId="77777777" w:rsidR="00F8791F" w:rsidRPr="007E7BA5" w:rsidRDefault="00F8791F" w:rsidP="00F8791F">
            <w:pPr>
              <w:rPr>
                <w:b/>
              </w:rPr>
            </w:pPr>
            <w:r w:rsidRPr="007E7BA5">
              <w:rPr>
                <w:b/>
              </w:rPr>
              <w:t>Параметр</w:t>
            </w:r>
          </w:p>
        </w:tc>
        <w:tc>
          <w:tcPr>
            <w:tcW w:w="5906" w:type="dxa"/>
          </w:tcPr>
          <w:p w14:paraId="45A718EF" w14:textId="77777777" w:rsidR="00F8791F" w:rsidRPr="007E7BA5" w:rsidRDefault="00F8791F" w:rsidP="00F8791F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36745181" w14:textId="77777777" w:rsidR="00F8791F" w:rsidRPr="007E7BA5" w:rsidRDefault="00F8791F" w:rsidP="00F8791F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F8791F" w:rsidRPr="007E7BA5" w14:paraId="35A24AD0" w14:textId="77777777" w:rsidTr="00F8791F">
        <w:tc>
          <w:tcPr>
            <w:tcW w:w="2093" w:type="dxa"/>
          </w:tcPr>
          <w:p w14:paraId="4DE6CD63" w14:textId="233F14EA" w:rsidR="00F8791F" w:rsidRPr="007E7BA5" w:rsidRDefault="00F8791F" w:rsidP="00F8791F">
            <w:r w:rsidRPr="007E7BA5">
              <w:t xml:space="preserve">Идентификатор </w:t>
            </w:r>
            <w:r>
              <w:t>сообщения</w:t>
            </w:r>
            <w:r w:rsidRPr="007E7BA5">
              <w:t xml:space="preserve"> (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7E7BA5">
              <w:t>d)</w:t>
            </w:r>
          </w:p>
        </w:tc>
        <w:tc>
          <w:tcPr>
            <w:tcW w:w="5906" w:type="dxa"/>
          </w:tcPr>
          <w:p w14:paraId="2A623A7D" w14:textId="69B18982" w:rsidR="00F8791F" w:rsidRPr="007E7BA5" w:rsidRDefault="00F8791F" w:rsidP="00F8791F">
            <w:r w:rsidRPr="007E7BA5">
              <w:t xml:space="preserve">Уникальный идентификатор </w:t>
            </w:r>
            <w:r>
              <w:t>сообщения</w:t>
            </w:r>
            <w:r w:rsidRPr="007E7BA5">
              <w:t>.</w:t>
            </w:r>
          </w:p>
        </w:tc>
        <w:tc>
          <w:tcPr>
            <w:tcW w:w="1854" w:type="dxa"/>
          </w:tcPr>
          <w:p w14:paraId="156A99FD" w14:textId="77777777" w:rsidR="00F8791F" w:rsidRPr="007E7BA5" w:rsidRDefault="00F8791F" w:rsidP="00F8791F">
            <w:r w:rsidRPr="007E7BA5">
              <w:t>Да</w:t>
            </w:r>
          </w:p>
        </w:tc>
      </w:tr>
    </w:tbl>
    <w:p w14:paraId="5C46D13D" w14:textId="77777777" w:rsidR="00F8791F" w:rsidRPr="007E7BA5" w:rsidRDefault="00F8791F" w:rsidP="00F8791F">
      <w:pPr>
        <w:pStyle w:val="4"/>
        <w:numPr>
          <w:ilvl w:val="3"/>
          <w:numId w:val="12"/>
        </w:numPr>
      </w:pPr>
      <w:r w:rsidRPr="007E7BA5">
        <w:t>Выходные данные</w:t>
      </w:r>
    </w:p>
    <w:p w14:paraId="23D5F33E" w14:textId="77777777" w:rsidR="00F8791F" w:rsidRPr="007E7BA5" w:rsidRDefault="00F8791F" w:rsidP="00F8791F">
      <w:pPr>
        <w:pStyle w:val="af7"/>
        <w:keepNext/>
      </w:pPr>
      <w:r w:rsidRPr="007E7BA5">
        <w:t xml:space="preserve">табл. </w:t>
      </w:r>
      <w:fldSimple w:instr=" SEQ табл. \* ARABIC ">
        <w:r w:rsidRPr="007E7BA5">
          <w:rPr>
            <w:noProof/>
          </w:rPr>
          <w:t>4</w:t>
        </w:r>
      </w:fldSimple>
      <w:r w:rsidRPr="007E7BA5">
        <w:t xml:space="preserve"> «Выходные данные»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093"/>
        <w:gridCol w:w="5906"/>
        <w:gridCol w:w="1854"/>
      </w:tblGrid>
      <w:tr w:rsidR="00F8791F" w:rsidRPr="007E7BA5" w14:paraId="2CA2B44A" w14:textId="77777777" w:rsidTr="00F8791F">
        <w:tc>
          <w:tcPr>
            <w:tcW w:w="2093" w:type="dxa"/>
          </w:tcPr>
          <w:p w14:paraId="61E16272" w14:textId="77777777" w:rsidR="00F8791F" w:rsidRPr="007E7BA5" w:rsidRDefault="00F8791F" w:rsidP="00F8791F">
            <w:pPr>
              <w:rPr>
                <w:b/>
              </w:rPr>
            </w:pPr>
            <w:r w:rsidRPr="007E7BA5">
              <w:rPr>
                <w:b/>
              </w:rPr>
              <w:t>Атрибут</w:t>
            </w:r>
          </w:p>
        </w:tc>
        <w:tc>
          <w:tcPr>
            <w:tcW w:w="5906" w:type="dxa"/>
          </w:tcPr>
          <w:p w14:paraId="1E8A8FD9" w14:textId="77777777" w:rsidR="00F8791F" w:rsidRPr="007E7BA5" w:rsidRDefault="00F8791F" w:rsidP="00F8791F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44BD48E8" w14:textId="77777777" w:rsidR="00F8791F" w:rsidRPr="007E7BA5" w:rsidRDefault="00F8791F" w:rsidP="00F8791F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F8791F" w:rsidRPr="007E7BA5" w14:paraId="20C92D22" w14:textId="77777777" w:rsidTr="00F8791F">
        <w:tc>
          <w:tcPr>
            <w:tcW w:w="2093" w:type="dxa"/>
          </w:tcPr>
          <w:p w14:paraId="78EB43B6" w14:textId="77777777" w:rsidR="00F8791F" w:rsidRPr="007E7BA5" w:rsidRDefault="00F8791F" w:rsidP="00F8791F">
            <w:r w:rsidRPr="007E7BA5">
              <w:t>Признак успешного выполнения операции (</w:t>
            </w:r>
            <w:proofErr w:type="spellStart"/>
            <w:r w:rsidRPr="007E7BA5">
              <w:t>Success</w:t>
            </w:r>
            <w:proofErr w:type="spellEnd"/>
            <w:r w:rsidRPr="007E7BA5">
              <w:t>)</w:t>
            </w:r>
          </w:p>
        </w:tc>
        <w:tc>
          <w:tcPr>
            <w:tcW w:w="5906" w:type="dxa"/>
          </w:tcPr>
          <w:p w14:paraId="74918C3C" w14:textId="77777777" w:rsidR="00F8791F" w:rsidRPr="007E7BA5" w:rsidRDefault="00F8791F" w:rsidP="00F8791F">
            <w:r w:rsidRPr="007E7BA5">
              <w:t>Признак успешного выполнения операции</w:t>
            </w:r>
          </w:p>
        </w:tc>
        <w:tc>
          <w:tcPr>
            <w:tcW w:w="1854" w:type="dxa"/>
          </w:tcPr>
          <w:p w14:paraId="0EBDC207" w14:textId="77777777" w:rsidR="00F8791F" w:rsidRPr="007E7BA5" w:rsidRDefault="00F8791F" w:rsidP="00F8791F">
            <w:r w:rsidRPr="007E7BA5">
              <w:t>Да</w:t>
            </w:r>
          </w:p>
        </w:tc>
      </w:tr>
      <w:tr w:rsidR="00F8791F" w:rsidRPr="007E7BA5" w14:paraId="04514C0C" w14:textId="77777777" w:rsidTr="00F8791F">
        <w:tc>
          <w:tcPr>
            <w:tcW w:w="2093" w:type="dxa"/>
          </w:tcPr>
          <w:p w14:paraId="60D539BB" w14:textId="77777777" w:rsidR="00F8791F" w:rsidRPr="007E7BA5" w:rsidRDefault="00F8791F" w:rsidP="00F8791F">
            <w:r w:rsidRPr="007E7BA5">
              <w:t>Код возврата (</w:t>
            </w:r>
            <w:proofErr w:type="spellStart"/>
            <w:r w:rsidRPr="007E7BA5">
              <w:t>ResultCode</w:t>
            </w:r>
            <w:proofErr w:type="spellEnd"/>
            <w:r w:rsidRPr="007E7BA5">
              <w:t>)</w:t>
            </w:r>
          </w:p>
        </w:tc>
        <w:tc>
          <w:tcPr>
            <w:tcW w:w="5906" w:type="dxa"/>
          </w:tcPr>
          <w:p w14:paraId="6F14A69A" w14:textId="77777777" w:rsidR="00F8791F" w:rsidRPr="007E7BA5" w:rsidRDefault="00F8791F" w:rsidP="00F8791F">
            <w:r w:rsidRPr="007E7BA5">
              <w:t>Целочисленный код, информирующий о результате выполнения операции. Допустимые значения:</w:t>
            </w:r>
          </w:p>
          <w:p w14:paraId="2203FC51" w14:textId="77777777" w:rsidR="00F8791F" w:rsidRPr="007E7BA5" w:rsidRDefault="00F8791F" w:rsidP="00F8791F">
            <w:r w:rsidRPr="007E7BA5">
              <w:lastRenderedPageBreak/>
              <w:t>0 – операция выполнена успешно;</w:t>
            </w:r>
          </w:p>
          <w:p w14:paraId="50C84058" w14:textId="77777777" w:rsidR="00F8791F" w:rsidRDefault="00B679AF" w:rsidP="00F8791F">
            <w:r w:rsidRPr="002F335C">
              <w:t xml:space="preserve">1 – </w:t>
            </w:r>
            <w:r>
              <w:t>неизвестная ошибка</w:t>
            </w:r>
          </w:p>
          <w:p w14:paraId="0DF363BB" w14:textId="2CDB5E3B" w:rsidR="00876F49" w:rsidRPr="00B679AF" w:rsidRDefault="00876F49" w:rsidP="00F8791F">
            <w:r>
              <w:t>2 – сообщение не найдено</w:t>
            </w:r>
          </w:p>
        </w:tc>
        <w:tc>
          <w:tcPr>
            <w:tcW w:w="1854" w:type="dxa"/>
          </w:tcPr>
          <w:p w14:paraId="4D45A82B" w14:textId="77777777" w:rsidR="00F8791F" w:rsidRPr="007E7BA5" w:rsidRDefault="00F8791F" w:rsidP="00F8791F">
            <w:r w:rsidRPr="007E7BA5">
              <w:lastRenderedPageBreak/>
              <w:t>Да</w:t>
            </w:r>
          </w:p>
        </w:tc>
      </w:tr>
      <w:tr w:rsidR="00F8791F" w:rsidRPr="007E7BA5" w14:paraId="08DAA282" w14:textId="77777777" w:rsidTr="00F8791F">
        <w:tc>
          <w:tcPr>
            <w:tcW w:w="2093" w:type="dxa"/>
          </w:tcPr>
          <w:p w14:paraId="3DDF1458" w14:textId="77777777" w:rsidR="00F8791F" w:rsidRPr="007E7BA5" w:rsidRDefault="00F8791F" w:rsidP="00F8791F">
            <w:r w:rsidRPr="007E7BA5">
              <w:lastRenderedPageBreak/>
              <w:t>Описание ошибки (</w:t>
            </w:r>
            <w:proofErr w:type="spellStart"/>
            <w:r w:rsidRPr="007E7BA5">
              <w:t>ResultDescription</w:t>
            </w:r>
            <w:proofErr w:type="spellEnd"/>
            <w:r w:rsidRPr="007E7BA5">
              <w:t>)</w:t>
            </w:r>
          </w:p>
        </w:tc>
        <w:tc>
          <w:tcPr>
            <w:tcW w:w="5906" w:type="dxa"/>
          </w:tcPr>
          <w:p w14:paraId="321C3F59" w14:textId="77777777" w:rsidR="00F8791F" w:rsidRPr="007E7BA5" w:rsidRDefault="00F8791F" w:rsidP="00F8791F">
            <w:r w:rsidRPr="007E7BA5">
              <w:t>Обязательно заполняется, если код возврата не равен 0. В других случаях никогда не заполняется.</w:t>
            </w:r>
          </w:p>
        </w:tc>
        <w:tc>
          <w:tcPr>
            <w:tcW w:w="1854" w:type="dxa"/>
          </w:tcPr>
          <w:p w14:paraId="00B708D6" w14:textId="77777777" w:rsidR="00F8791F" w:rsidRPr="007E7BA5" w:rsidRDefault="00F8791F" w:rsidP="00F8791F">
            <w:r w:rsidRPr="007E7BA5">
              <w:t>Нет</w:t>
            </w:r>
          </w:p>
        </w:tc>
      </w:tr>
      <w:tr w:rsidR="00876F49" w:rsidRPr="007E7BA5" w14:paraId="2B0E0DC3" w14:textId="77777777" w:rsidTr="00F8791F">
        <w:tc>
          <w:tcPr>
            <w:tcW w:w="2093" w:type="dxa"/>
          </w:tcPr>
          <w:p w14:paraId="5E2020EF" w14:textId="139AFEFD" w:rsidR="00876F49" w:rsidRPr="00876F49" w:rsidRDefault="00876F49" w:rsidP="00F8791F">
            <w:pPr>
              <w:rPr>
                <w:lang w:val="en-US"/>
              </w:rPr>
            </w:pPr>
            <w:r>
              <w:t>Сообщение (</w:t>
            </w:r>
            <w:r>
              <w:rPr>
                <w:lang w:val="en-US"/>
              </w:rPr>
              <w:t>Message)</w:t>
            </w:r>
          </w:p>
        </w:tc>
        <w:tc>
          <w:tcPr>
            <w:tcW w:w="5906" w:type="dxa"/>
          </w:tcPr>
          <w:p w14:paraId="119C4DD0" w14:textId="199A5554" w:rsidR="00876F49" w:rsidRPr="007E7BA5" w:rsidRDefault="00876F49" w:rsidP="00F8791F">
            <w:r>
              <w:t xml:space="preserve">Объект типа </w:t>
            </w:r>
            <w:hyperlink w:anchor="_Сообщение_(Message)" w:history="1">
              <w:r w:rsidRPr="00876F49">
                <w:rPr>
                  <w:rStyle w:val="afe"/>
                  <w:noProof w:val="0"/>
                </w:rPr>
                <w:t>«Сообщение»</w:t>
              </w:r>
            </w:hyperlink>
          </w:p>
        </w:tc>
        <w:tc>
          <w:tcPr>
            <w:tcW w:w="1854" w:type="dxa"/>
          </w:tcPr>
          <w:p w14:paraId="3461E800" w14:textId="3C34E675" w:rsidR="00876F49" w:rsidRPr="00876F49" w:rsidRDefault="00876F49" w:rsidP="00F8791F">
            <w:r>
              <w:t>Нет</w:t>
            </w:r>
          </w:p>
        </w:tc>
      </w:tr>
    </w:tbl>
    <w:p w14:paraId="46990183" w14:textId="77777777" w:rsidR="00F8791F" w:rsidRPr="007E7BA5" w:rsidRDefault="00F8791F" w:rsidP="00F8791F">
      <w:pPr>
        <w:pStyle w:val="4"/>
        <w:numPr>
          <w:ilvl w:val="3"/>
          <w:numId w:val="12"/>
        </w:numPr>
      </w:pPr>
      <w:r w:rsidRPr="007E7BA5">
        <w:t>Логика выполнения</w:t>
      </w:r>
    </w:p>
    <w:p w14:paraId="76DBCAFA" w14:textId="77777777" w:rsidR="00F8791F" w:rsidRPr="007E7BA5" w:rsidRDefault="00F8791F" w:rsidP="00F8791F">
      <w:r w:rsidRPr="007E7BA5">
        <w:t>Основной сценарий выполнения:</w:t>
      </w:r>
    </w:p>
    <w:p w14:paraId="6906CCCF" w14:textId="6F06EA95" w:rsidR="00F8791F" w:rsidRPr="007E7BA5" w:rsidRDefault="00F8791F" w:rsidP="00113DC4">
      <w:pPr>
        <w:pStyle w:val="ae"/>
        <w:numPr>
          <w:ilvl w:val="0"/>
          <w:numId w:val="28"/>
        </w:numPr>
      </w:pPr>
      <w:r w:rsidRPr="007E7BA5">
        <w:t xml:space="preserve">Система получает </w:t>
      </w:r>
      <w:r w:rsidR="00113DC4">
        <w:t>объект сообщения</w:t>
      </w:r>
      <w:r w:rsidRPr="00840E0A">
        <w:t xml:space="preserve"> </w:t>
      </w:r>
      <w:r w:rsidRPr="007E7BA5">
        <w:t>согласно</w:t>
      </w:r>
      <w:r w:rsidRPr="00684E41">
        <w:t xml:space="preserve"> </w:t>
      </w:r>
      <w:r w:rsidRPr="007E7BA5">
        <w:t xml:space="preserve">входному параметру «Идентификатор </w:t>
      </w:r>
      <w:r w:rsidR="00113DC4">
        <w:t>сообщения</w:t>
      </w:r>
      <w:r w:rsidRPr="007E7BA5">
        <w:t>»;</w:t>
      </w:r>
    </w:p>
    <w:p w14:paraId="1B93C574" w14:textId="77777777" w:rsidR="00F8791F" w:rsidRPr="00684E41" w:rsidRDefault="00F8791F" w:rsidP="00113DC4">
      <w:pPr>
        <w:pStyle w:val="ae"/>
        <w:numPr>
          <w:ilvl w:val="0"/>
          <w:numId w:val="28"/>
        </w:numPr>
      </w:pPr>
      <w:r w:rsidRPr="007E7BA5">
        <w:t>Выход из операции с кодом возврата 0.</w:t>
      </w:r>
    </w:p>
    <w:p w14:paraId="29462B93" w14:textId="77777777" w:rsidR="00F8791F" w:rsidRPr="00F8791F" w:rsidRDefault="00F8791F" w:rsidP="00F8791F"/>
    <w:p w14:paraId="1B39CCAC" w14:textId="77777777" w:rsidR="000779ED" w:rsidRPr="007E7BA5" w:rsidRDefault="000779ED" w:rsidP="00804905">
      <w:pPr>
        <w:pStyle w:val="1"/>
        <w:numPr>
          <w:ilvl w:val="0"/>
          <w:numId w:val="12"/>
        </w:numPr>
      </w:pPr>
      <w:bookmarkStart w:id="299" w:name="_Toc349551156"/>
      <w:r w:rsidRPr="007E7BA5">
        <w:t>Конфигурация компонента</w:t>
      </w:r>
      <w:bookmarkEnd w:id="299"/>
    </w:p>
    <w:p w14:paraId="1B39CCAD" w14:textId="77777777" w:rsidR="000779ED" w:rsidRPr="007E7BA5" w:rsidRDefault="000779ED" w:rsidP="000779ED">
      <w:pPr>
        <w:pStyle w:val="af7"/>
        <w:keepNext/>
      </w:pPr>
      <w:r w:rsidRPr="007E7BA5">
        <w:t xml:space="preserve">табл. </w:t>
      </w:r>
      <w:fldSimple w:instr=" SEQ табл. \* ARABIC ">
        <w:r w:rsidR="004220B3" w:rsidRPr="007E7BA5">
          <w:rPr>
            <w:noProof/>
          </w:rPr>
          <w:t>5</w:t>
        </w:r>
      </w:fldSimple>
      <w:r w:rsidRPr="007E7BA5">
        <w:t xml:space="preserve"> </w:t>
      </w:r>
      <w:r w:rsidR="002B53DD" w:rsidRPr="007E7BA5">
        <w:t>П</w:t>
      </w:r>
      <w:r w:rsidR="003A1600" w:rsidRPr="007E7BA5">
        <w:t>араметры компонента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2134"/>
        <w:gridCol w:w="2654"/>
        <w:gridCol w:w="2768"/>
        <w:gridCol w:w="2297"/>
      </w:tblGrid>
      <w:tr w:rsidR="000779ED" w:rsidRPr="007E7BA5" w14:paraId="1B39CCB2" w14:textId="77777777" w:rsidTr="002E0FEA">
        <w:tc>
          <w:tcPr>
            <w:tcW w:w="2134" w:type="dxa"/>
          </w:tcPr>
          <w:p w14:paraId="1B39CCAE" w14:textId="77777777" w:rsidR="000779ED" w:rsidRPr="007E7BA5" w:rsidRDefault="000779ED" w:rsidP="002E0FEA">
            <w:pPr>
              <w:rPr>
                <w:b/>
              </w:rPr>
            </w:pPr>
            <w:r w:rsidRPr="007E7BA5">
              <w:rPr>
                <w:b/>
              </w:rPr>
              <w:t>Наименование параметра</w:t>
            </w:r>
          </w:p>
        </w:tc>
        <w:tc>
          <w:tcPr>
            <w:tcW w:w="2654" w:type="dxa"/>
          </w:tcPr>
          <w:p w14:paraId="1B39CCAF" w14:textId="77777777" w:rsidR="000779ED" w:rsidRPr="007E7BA5" w:rsidRDefault="000779ED" w:rsidP="002E0FEA">
            <w:pPr>
              <w:rPr>
                <w:b/>
              </w:rPr>
            </w:pPr>
            <w:r w:rsidRPr="007E7BA5">
              <w:rPr>
                <w:b/>
              </w:rPr>
              <w:t>Английское наименование</w:t>
            </w:r>
          </w:p>
        </w:tc>
        <w:tc>
          <w:tcPr>
            <w:tcW w:w="2768" w:type="dxa"/>
          </w:tcPr>
          <w:p w14:paraId="1B39CCB0" w14:textId="77777777" w:rsidR="000779ED" w:rsidRPr="007E7BA5" w:rsidRDefault="000779ED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2297" w:type="dxa"/>
          </w:tcPr>
          <w:p w14:paraId="1B39CCB1" w14:textId="77777777" w:rsidR="000779ED" w:rsidRPr="007E7BA5" w:rsidRDefault="000779ED" w:rsidP="002E0FEA">
            <w:pPr>
              <w:rPr>
                <w:b/>
              </w:rPr>
            </w:pPr>
            <w:r w:rsidRPr="007E7BA5">
              <w:rPr>
                <w:b/>
              </w:rPr>
              <w:t>Значение по умолчанию</w:t>
            </w:r>
          </w:p>
        </w:tc>
      </w:tr>
      <w:tr w:rsidR="000779ED" w:rsidRPr="007E7BA5" w14:paraId="1B39CCB7" w14:textId="77777777" w:rsidTr="002E0FEA">
        <w:tc>
          <w:tcPr>
            <w:tcW w:w="2134" w:type="dxa"/>
          </w:tcPr>
          <w:p w14:paraId="1B39CCB3" w14:textId="77777777" w:rsidR="000779ED" w:rsidRPr="007E7BA5" w:rsidRDefault="000779ED" w:rsidP="002E0FEA">
            <w:r w:rsidRPr="007E7BA5">
              <w:t>IP адрес SMTP сервера</w:t>
            </w:r>
          </w:p>
        </w:tc>
        <w:tc>
          <w:tcPr>
            <w:tcW w:w="2654" w:type="dxa"/>
          </w:tcPr>
          <w:p w14:paraId="1B39CCB4" w14:textId="77777777" w:rsidR="000779ED" w:rsidRPr="007E7BA5" w:rsidRDefault="000779ED" w:rsidP="002E0FEA">
            <w:r w:rsidRPr="007E7BA5">
              <w:t>SmtpIP</w:t>
            </w:r>
          </w:p>
        </w:tc>
        <w:tc>
          <w:tcPr>
            <w:tcW w:w="2768" w:type="dxa"/>
          </w:tcPr>
          <w:p w14:paraId="1B39CCB5" w14:textId="77777777" w:rsidR="000779ED" w:rsidRPr="007E7BA5" w:rsidRDefault="000779ED" w:rsidP="002E0FEA">
            <w:r w:rsidRPr="007E7BA5">
              <w:t>IP адрес SMTP сервера, через который отправляются email сообщения</w:t>
            </w:r>
          </w:p>
        </w:tc>
        <w:tc>
          <w:tcPr>
            <w:tcW w:w="2297" w:type="dxa"/>
          </w:tcPr>
          <w:p w14:paraId="1B39CCB6" w14:textId="77777777" w:rsidR="000779ED" w:rsidRPr="007E7BA5" w:rsidRDefault="000779ED" w:rsidP="002E0FEA">
            <w:r w:rsidRPr="007E7BA5">
              <w:t>Отсутствует</w:t>
            </w:r>
          </w:p>
        </w:tc>
      </w:tr>
    </w:tbl>
    <w:p w14:paraId="1B39CCB8" w14:textId="77777777" w:rsidR="000779ED" w:rsidRPr="007E7BA5" w:rsidRDefault="000779ED" w:rsidP="0069540F"/>
    <w:p w14:paraId="1B39CCB9" w14:textId="77777777" w:rsidR="00410D99" w:rsidRPr="007E7BA5" w:rsidRDefault="006E680D" w:rsidP="00410D99">
      <w:pPr>
        <w:pStyle w:val="1"/>
        <w:numPr>
          <w:ilvl w:val="0"/>
          <w:numId w:val="12"/>
        </w:numPr>
      </w:pPr>
      <w:bookmarkStart w:id="300" w:name="_Toc348105223"/>
      <w:bookmarkStart w:id="301" w:name="_Toc349551157"/>
      <w:r w:rsidRPr="007E7BA5">
        <w:lastRenderedPageBreak/>
        <w:t>Описание БД</w:t>
      </w:r>
      <w:bookmarkEnd w:id="300"/>
      <w:bookmarkEnd w:id="301"/>
    </w:p>
    <w:p w14:paraId="1B39CCBA" w14:textId="77777777" w:rsidR="00410D99" w:rsidRPr="007E7BA5" w:rsidRDefault="00410D99" w:rsidP="00410D99">
      <w:pPr>
        <w:pStyle w:val="20"/>
        <w:numPr>
          <w:ilvl w:val="1"/>
          <w:numId w:val="12"/>
        </w:numPr>
        <w:rPr>
          <w:lang w:val="ru-RU"/>
        </w:rPr>
      </w:pPr>
      <w:bookmarkStart w:id="302" w:name="_Toc349551158"/>
      <w:r w:rsidRPr="007E7BA5">
        <w:rPr>
          <w:lang w:val="ru-RU"/>
        </w:rPr>
        <w:t>Реестры</w:t>
      </w:r>
      <w:bookmarkEnd w:id="302"/>
    </w:p>
    <w:p w14:paraId="1B39CCBB" w14:textId="77777777" w:rsidR="00410D99" w:rsidRPr="007E7BA5" w:rsidRDefault="00410D99" w:rsidP="00410D99">
      <w:pPr>
        <w:pStyle w:val="3"/>
        <w:numPr>
          <w:ilvl w:val="2"/>
          <w:numId w:val="12"/>
        </w:numPr>
      </w:pPr>
      <w:bookmarkStart w:id="303" w:name="_Toc349551159"/>
      <w:r w:rsidRPr="007E7BA5">
        <w:t xml:space="preserve">Реестр </w:t>
      </w:r>
      <w:r w:rsidR="00840E0A" w:rsidRPr="007E7BA5">
        <w:t>«</w:t>
      </w:r>
      <w:r w:rsidR="00840E0A">
        <w:t>Почтовый ящик клиента</w:t>
      </w:r>
      <w:r w:rsidR="00840E0A" w:rsidRPr="007E7BA5">
        <w:t>»</w:t>
      </w:r>
      <w:bookmarkEnd w:id="303"/>
    </w:p>
    <w:p w14:paraId="1B39CCBC" w14:textId="77777777" w:rsidR="00410D99" w:rsidRPr="007E7BA5" w:rsidRDefault="00410D99" w:rsidP="00410D99">
      <w:pPr>
        <w:pStyle w:val="4"/>
        <w:numPr>
          <w:ilvl w:val="3"/>
          <w:numId w:val="12"/>
        </w:numPr>
      </w:pPr>
      <w:bookmarkStart w:id="304" w:name="_Toc349551160"/>
      <w:r w:rsidRPr="007E7BA5">
        <w:t>Определение</w:t>
      </w:r>
      <w:bookmarkEnd w:id="304"/>
    </w:p>
    <w:p w14:paraId="1B39CCBD" w14:textId="77777777" w:rsidR="003114A8" w:rsidRPr="007E7BA5" w:rsidRDefault="003114A8" w:rsidP="003114A8">
      <w:r w:rsidRPr="007E7BA5">
        <w:t>Таблица сообщений содрежит информацию о сообщениях пользователя</w:t>
      </w:r>
    </w:p>
    <w:p w14:paraId="1B39CCBE" w14:textId="77777777" w:rsidR="00410D99" w:rsidRPr="007E7BA5" w:rsidRDefault="00410D99" w:rsidP="00410D99">
      <w:pPr>
        <w:pStyle w:val="4"/>
        <w:numPr>
          <w:ilvl w:val="3"/>
          <w:numId w:val="12"/>
        </w:numPr>
      </w:pPr>
      <w:bookmarkStart w:id="305" w:name="_Toc349551161"/>
      <w:r w:rsidRPr="007E7BA5">
        <w:t>Допустимые операции</w:t>
      </w:r>
      <w:bookmarkEnd w:id="305"/>
    </w:p>
    <w:p w14:paraId="1B39CCBF" w14:textId="77777777" w:rsidR="003114A8" w:rsidRPr="007E7BA5" w:rsidRDefault="003114A8" w:rsidP="003114A8">
      <w:pPr>
        <w:pStyle w:val="ae"/>
        <w:numPr>
          <w:ilvl w:val="0"/>
          <w:numId w:val="20"/>
        </w:numPr>
      </w:pPr>
      <w:r w:rsidRPr="007E7BA5">
        <w:t>чтение записей;</w:t>
      </w:r>
    </w:p>
    <w:p w14:paraId="1B39CCC0" w14:textId="77777777" w:rsidR="003114A8" w:rsidRPr="007E7BA5" w:rsidRDefault="003114A8" w:rsidP="003114A8">
      <w:pPr>
        <w:pStyle w:val="ae"/>
        <w:numPr>
          <w:ilvl w:val="0"/>
          <w:numId w:val="20"/>
        </w:numPr>
      </w:pPr>
      <w:r w:rsidRPr="007E7BA5">
        <w:t>добавление записей;</w:t>
      </w:r>
    </w:p>
    <w:p w14:paraId="1B39CCC1" w14:textId="77777777" w:rsidR="003114A8" w:rsidRPr="007E7BA5" w:rsidRDefault="003114A8" w:rsidP="003114A8">
      <w:pPr>
        <w:pStyle w:val="ae"/>
        <w:numPr>
          <w:ilvl w:val="0"/>
          <w:numId w:val="20"/>
        </w:numPr>
      </w:pPr>
      <w:r w:rsidRPr="007E7BA5">
        <w:t>обновление статуса.</w:t>
      </w:r>
    </w:p>
    <w:p w14:paraId="1B39CCC2" w14:textId="77777777" w:rsidR="003114A8" w:rsidRPr="007E7BA5" w:rsidRDefault="003114A8" w:rsidP="003114A8">
      <w:r w:rsidRPr="007E7BA5">
        <w:t>Любые другие операции не допустимы.</w:t>
      </w:r>
    </w:p>
    <w:p w14:paraId="1B39CCC3" w14:textId="77777777" w:rsidR="00410D99" w:rsidRPr="007E7BA5" w:rsidRDefault="00410D99" w:rsidP="00410D99">
      <w:pPr>
        <w:pStyle w:val="4"/>
        <w:numPr>
          <w:ilvl w:val="3"/>
          <w:numId w:val="12"/>
        </w:numPr>
      </w:pPr>
      <w:bookmarkStart w:id="306" w:name="_Структура_(PersonalMessages)"/>
      <w:bookmarkStart w:id="307" w:name="_Структура_(Message)"/>
      <w:bookmarkStart w:id="308" w:name="_Toc349551162"/>
      <w:bookmarkEnd w:id="306"/>
      <w:bookmarkEnd w:id="307"/>
      <w:r w:rsidRPr="007E7BA5">
        <w:t>Структура</w:t>
      </w:r>
      <w:r w:rsidR="003114A8" w:rsidRPr="007E7BA5">
        <w:t xml:space="preserve"> (</w:t>
      </w:r>
      <w:r w:rsidR="00840E0A">
        <w:t>Message</w:t>
      </w:r>
      <w:r w:rsidR="003114A8" w:rsidRPr="007E7BA5">
        <w:t>)</w:t>
      </w:r>
      <w:bookmarkEnd w:id="308"/>
    </w:p>
    <w:tbl>
      <w:tblPr>
        <w:tblStyle w:val="af9"/>
        <w:tblW w:w="9747" w:type="dxa"/>
        <w:tblLayout w:type="fixed"/>
        <w:tblLook w:val="04A0" w:firstRow="1" w:lastRow="0" w:firstColumn="1" w:lastColumn="0" w:noHBand="0" w:noVBand="1"/>
      </w:tblPr>
      <w:tblGrid>
        <w:gridCol w:w="2232"/>
        <w:gridCol w:w="4255"/>
        <w:gridCol w:w="1843"/>
        <w:gridCol w:w="1417"/>
      </w:tblGrid>
      <w:tr w:rsidR="003114A8" w:rsidRPr="007E7BA5" w14:paraId="1B39CCC8" w14:textId="77777777" w:rsidTr="006E680D">
        <w:trPr>
          <w:cantSplit/>
        </w:trPr>
        <w:tc>
          <w:tcPr>
            <w:tcW w:w="2232" w:type="dxa"/>
          </w:tcPr>
          <w:p w14:paraId="1B39CCC4" w14:textId="77777777" w:rsidR="003114A8" w:rsidRPr="007E7BA5" w:rsidRDefault="003114A8" w:rsidP="002E0FEA">
            <w:pPr>
              <w:rPr>
                <w:b/>
              </w:rPr>
            </w:pPr>
            <w:r w:rsidRPr="007E7BA5">
              <w:rPr>
                <w:b/>
              </w:rPr>
              <w:t>Атрибут</w:t>
            </w:r>
          </w:p>
        </w:tc>
        <w:tc>
          <w:tcPr>
            <w:tcW w:w="4255" w:type="dxa"/>
          </w:tcPr>
          <w:p w14:paraId="1B39CCC5" w14:textId="77777777" w:rsidR="003114A8" w:rsidRPr="007E7BA5" w:rsidRDefault="003114A8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843" w:type="dxa"/>
          </w:tcPr>
          <w:p w14:paraId="1B39CCC6" w14:textId="77777777" w:rsidR="003114A8" w:rsidRPr="007E7BA5" w:rsidRDefault="003114A8" w:rsidP="002E0FEA">
            <w:pPr>
              <w:rPr>
                <w:b/>
              </w:rPr>
            </w:pPr>
            <w:r w:rsidRPr="007E7BA5">
              <w:rPr>
                <w:b/>
              </w:rPr>
              <w:t>Тип</w:t>
            </w:r>
          </w:p>
        </w:tc>
        <w:tc>
          <w:tcPr>
            <w:tcW w:w="1417" w:type="dxa"/>
          </w:tcPr>
          <w:p w14:paraId="1B39CCC7" w14:textId="77777777" w:rsidR="003114A8" w:rsidRPr="007E7BA5" w:rsidRDefault="003114A8" w:rsidP="002E0FE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3114A8" w:rsidRPr="007E7BA5" w14:paraId="1B39CCCD" w14:textId="77777777" w:rsidTr="006E680D">
        <w:tc>
          <w:tcPr>
            <w:tcW w:w="2232" w:type="dxa"/>
          </w:tcPr>
          <w:p w14:paraId="1B39CCC9" w14:textId="77777777" w:rsidR="003114A8" w:rsidRPr="00840E0A" w:rsidRDefault="003114A8" w:rsidP="00840E0A">
            <w:r w:rsidRPr="007E7BA5">
              <w:t>Идентификатор сообщения</w:t>
            </w:r>
            <w:r w:rsidR="00840E0A">
              <w:rPr>
                <w:lang w:val="en-US"/>
              </w:rPr>
              <w:t xml:space="preserve"> (Id)</w:t>
            </w:r>
          </w:p>
        </w:tc>
        <w:tc>
          <w:tcPr>
            <w:tcW w:w="4255" w:type="dxa"/>
          </w:tcPr>
          <w:p w14:paraId="1B39CCCA" w14:textId="77777777" w:rsidR="003114A8" w:rsidRPr="007E7BA5" w:rsidRDefault="003114A8" w:rsidP="002E0FEA">
            <w:r w:rsidRPr="007E7BA5">
              <w:t>Уникальный идентификатор заказа.</w:t>
            </w:r>
          </w:p>
        </w:tc>
        <w:tc>
          <w:tcPr>
            <w:tcW w:w="1843" w:type="dxa"/>
          </w:tcPr>
          <w:p w14:paraId="1B39CCCB" w14:textId="77777777" w:rsidR="003114A8" w:rsidRPr="007E7BA5" w:rsidRDefault="003114A8" w:rsidP="002E0FEA">
            <w:r w:rsidRPr="007E7BA5">
              <w:t>Int</w:t>
            </w:r>
          </w:p>
        </w:tc>
        <w:tc>
          <w:tcPr>
            <w:tcW w:w="1417" w:type="dxa"/>
          </w:tcPr>
          <w:p w14:paraId="1B39CCCC" w14:textId="77777777" w:rsidR="003114A8" w:rsidRPr="007E7BA5" w:rsidRDefault="003114A8" w:rsidP="002E0FEA">
            <w:r w:rsidRPr="007E7BA5">
              <w:t>Да</w:t>
            </w:r>
          </w:p>
        </w:tc>
      </w:tr>
      <w:tr w:rsidR="00800C15" w:rsidRPr="007E7BA5" w14:paraId="1B39CCD2" w14:textId="77777777" w:rsidTr="006E680D">
        <w:tc>
          <w:tcPr>
            <w:tcW w:w="2232" w:type="dxa"/>
          </w:tcPr>
          <w:p w14:paraId="1B39CCCE" w14:textId="77777777" w:rsidR="00800C15" w:rsidRPr="00840E0A" w:rsidRDefault="00800C15" w:rsidP="00800C15">
            <w:r w:rsidRPr="007E7BA5">
              <w:t>Идентификатор клиента</w:t>
            </w:r>
            <w:r w:rsidR="00840E0A">
              <w:t xml:space="preserve"> </w:t>
            </w:r>
            <w:r w:rsidR="00840E0A">
              <w:rPr>
                <w:lang w:val="en-US"/>
              </w:rPr>
              <w:t>(</w:t>
            </w:r>
            <w:proofErr w:type="spellStart"/>
            <w:r w:rsidR="00840E0A">
              <w:rPr>
                <w:lang w:val="en-US"/>
              </w:rPr>
              <w:t>ClientId</w:t>
            </w:r>
            <w:proofErr w:type="spellEnd"/>
            <w:r w:rsidR="00840E0A">
              <w:rPr>
                <w:lang w:val="en-US"/>
              </w:rPr>
              <w:t>)</w:t>
            </w:r>
          </w:p>
        </w:tc>
        <w:tc>
          <w:tcPr>
            <w:tcW w:w="4255" w:type="dxa"/>
          </w:tcPr>
          <w:p w14:paraId="1B39CCCF" w14:textId="77777777" w:rsidR="00800C15" w:rsidRPr="007E7BA5" w:rsidRDefault="00800C15" w:rsidP="00800C15">
            <w:r w:rsidRPr="007E7BA5">
              <w:t xml:space="preserve">Уникальный идентификатор получателя сообщения </w:t>
            </w:r>
          </w:p>
        </w:tc>
        <w:tc>
          <w:tcPr>
            <w:tcW w:w="1843" w:type="dxa"/>
          </w:tcPr>
          <w:p w14:paraId="1B39CCD0" w14:textId="77777777" w:rsidR="00800C15" w:rsidRPr="007E7BA5" w:rsidRDefault="00800C15" w:rsidP="002E0FEA">
            <w:r w:rsidRPr="007E7BA5">
              <w:t>Nvarchar (64)</w:t>
            </w:r>
          </w:p>
        </w:tc>
        <w:tc>
          <w:tcPr>
            <w:tcW w:w="1417" w:type="dxa"/>
          </w:tcPr>
          <w:p w14:paraId="1B39CCD1" w14:textId="77777777" w:rsidR="00800C15" w:rsidRPr="007E7BA5" w:rsidRDefault="00800C15" w:rsidP="002E0FEA">
            <w:r w:rsidRPr="007E7BA5">
              <w:t>Да</w:t>
            </w:r>
          </w:p>
        </w:tc>
      </w:tr>
      <w:tr w:rsidR="003114A8" w:rsidRPr="007E7BA5" w14:paraId="1B39CCD7" w14:textId="77777777" w:rsidTr="006E680D">
        <w:trPr>
          <w:cantSplit/>
        </w:trPr>
        <w:tc>
          <w:tcPr>
            <w:tcW w:w="2232" w:type="dxa"/>
          </w:tcPr>
          <w:p w14:paraId="1B39CCD3" w14:textId="77777777" w:rsidR="003114A8" w:rsidRPr="007E7BA5" w:rsidRDefault="003114A8" w:rsidP="002E0FEA">
            <w:r w:rsidRPr="007E7BA5">
              <w:t>Тема сообщения</w:t>
            </w:r>
            <w:r w:rsidR="00840E0A">
              <w:t xml:space="preserve"> (Subject)</w:t>
            </w:r>
          </w:p>
        </w:tc>
        <w:tc>
          <w:tcPr>
            <w:tcW w:w="4255" w:type="dxa"/>
          </w:tcPr>
          <w:p w14:paraId="1B39CCD4" w14:textId="77777777" w:rsidR="003114A8" w:rsidRPr="007E7BA5" w:rsidRDefault="003114A8" w:rsidP="002E0FEA">
            <w:r w:rsidRPr="007E7BA5">
              <w:t>Кратное описание сообщения.</w:t>
            </w:r>
          </w:p>
        </w:tc>
        <w:tc>
          <w:tcPr>
            <w:tcW w:w="1843" w:type="dxa"/>
          </w:tcPr>
          <w:p w14:paraId="1B39CCD5" w14:textId="77777777" w:rsidR="003114A8" w:rsidRPr="007E7BA5" w:rsidRDefault="003114A8" w:rsidP="003114A8">
            <w:r w:rsidRPr="007E7BA5">
              <w:t>Nvarchar (100)</w:t>
            </w:r>
          </w:p>
        </w:tc>
        <w:tc>
          <w:tcPr>
            <w:tcW w:w="1417" w:type="dxa"/>
          </w:tcPr>
          <w:p w14:paraId="1B39CCD6" w14:textId="77777777" w:rsidR="003114A8" w:rsidRPr="007E7BA5" w:rsidRDefault="00800C15" w:rsidP="002E0FEA">
            <w:r w:rsidRPr="007E7BA5">
              <w:t>Да</w:t>
            </w:r>
          </w:p>
        </w:tc>
      </w:tr>
      <w:tr w:rsidR="00800C15" w:rsidRPr="007E7BA5" w14:paraId="1B39CCDC" w14:textId="77777777" w:rsidTr="006E680D">
        <w:trPr>
          <w:cantSplit/>
        </w:trPr>
        <w:tc>
          <w:tcPr>
            <w:tcW w:w="2232" w:type="dxa"/>
          </w:tcPr>
          <w:p w14:paraId="1B39CCD8" w14:textId="77777777" w:rsidR="00800C15" w:rsidRPr="007E7BA5" w:rsidRDefault="00800C15" w:rsidP="002E0FEA">
            <w:r w:rsidRPr="007E7BA5">
              <w:t>Текст сообщение</w:t>
            </w:r>
            <w:r w:rsidR="00840E0A">
              <w:t xml:space="preserve"> (Text)</w:t>
            </w:r>
          </w:p>
        </w:tc>
        <w:tc>
          <w:tcPr>
            <w:tcW w:w="4255" w:type="dxa"/>
          </w:tcPr>
          <w:p w14:paraId="1B39CCD9" w14:textId="77777777" w:rsidR="00800C15" w:rsidRPr="007E7BA5" w:rsidRDefault="00800C15" w:rsidP="002E0FEA">
            <w:r w:rsidRPr="007E7BA5">
              <w:t>Текст сообщения</w:t>
            </w:r>
          </w:p>
        </w:tc>
        <w:tc>
          <w:tcPr>
            <w:tcW w:w="1843" w:type="dxa"/>
          </w:tcPr>
          <w:p w14:paraId="1B39CCDA" w14:textId="77777777" w:rsidR="00800C15" w:rsidRPr="007E7BA5" w:rsidRDefault="00800C15" w:rsidP="00800C15">
            <w:r w:rsidRPr="007E7BA5">
              <w:t>Nvarchar (max)</w:t>
            </w:r>
          </w:p>
        </w:tc>
        <w:tc>
          <w:tcPr>
            <w:tcW w:w="1417" w:type="dxa"/>
          </w:tcPr>
          <w:p w14:paraId="1B39CCDB" w14:textId="77777777" w:rsidR="00800C15" w:rsidRPr="007E7BA5" w:rsidRDefault="00800C15" w:rsidP="002E0FEA">
            <w:r w:rsidRPr="007E7BA5">
              <w:t>Да</w:t>
            </w:r>
          </w:p>
        </w:tc>
      </w:tr>
      <w:tr w:rsidR="00337853" w:rsidRPr="007E7BA5" w14:paraId="1B39CCE1" w14:textId="77777777" w:rsidTr="006E680D">
        <w:trPr>
          <w:cantSplit/>
        </w:trPr>
        <w:tc>
          <w:tcPr>
            <w:tcW w:w="2232" w:type="dxa"/>
          </w:tcPr>
          <w:p w14:paraId="1B39CCDD" w14:textId="77777777" w:rsidR="00337853" w:rsidRPr="007E7BA5" w:rsidRDefault="00337853" w:rsidP="002E0FEA">
            <w:r>
              <w:t>Дата и время создания</w:t>
            </w:r>
            <w:r w:rsidR="00840E0A">
              <w:t xml:space="preserve"> (CreateDateTime)</w:t>
            </w:r>
          </w:p>
        </w:tc>
        <w:tc>
          <w:tcPr>
            <w:tcW w:w="4255" w:type="dxa"/>
          </w:tcPr>
          <w:p w14:paraId="1B39CCDE" w14:textId="77777777" w:rsidR="00337853" w:rsidRPr="007E7BA5" w:rsidRDefault="00337853" w:rsidP="002E0FEA">
            <w:r>
              <w:t>Дата и время создания сообщения</w:t>
            </w:r>
          </w:p>
        </w:tc>
        <w:tc>
          <w:tcPr>
            <w:tcW w:w="1843" w:type="dxa"/>
          </w:tcPr>
          <w:p w14:paraId="1B39CCDF" w14:textId="77777777" w:rsidR="00337853" w:rsidRPr="00337853" w:rsidRDefault="00337853" w:rsidP="00800C15">
            <w:pPr>
              <w:rPr>
                <w:lang w:val="en-US"/>
              </w:rPr>
            </w:pPr>
            <w:r w:rsidRPr="002704ED">
              <w:t>DateTime</w:t>
            </w:r>
          </w:p>
        </w:tc>
        <w:tc>
          <w:tcPr>
            <w:tcW w:w="1417" w:type="dxa"/>
          </w:tcPr>
          <w:p w14:paraId="1B39CCE0" w14:textId="77777777" w:rsidR="00337853" w:rsidRPr="007E7BA5" w:rsidRDefault="00337853" w:rsidP="002E0FEA">
            <w:r>
              <w:t>Да</w:t>
            </w:r>
          </w:p>
        </w:tc>
      </w:tr>
      <w:tr w:rsidR="00800C15" w:rsidRPr="007E7BA5" w14:paraId="1B39CCE6" w14:textId="77777777" w:rsidTr="006E680D">
        <w:trPr>
          <w:cantSplit/>
        </w:trPr>
        <w:tc>
          <w:tcPr>
            <w:tcW w:w="2232" w:type="dxa"/>
          </w:tcPr>
          <w:p w14:paraId="1B39CCE2" w14:textId="77777777" w:rsidR="00800C15" w:rsidRPr="007E7BA5" w:rsidRDefault="00800C15" w:rsidP="002E0FEA">
            <w:r w:rsidRPr="007E7BA5">
              <w:lastRenderedPageBreak/>
              <w:t>Признак прочитаности</w:t>
            </w:r>
            <w:r w:rsidR="00840E0A">
              <w:t xml:space="preserve"> (IsRead)</w:t>
            </w:r>
          </w:p>
        </w:tc>
        <w:tc>
          <w:tcPr>
            <w:tcW w:w="4255" w:type="dxa"/>
          </w:tcPr>
          <w:p w14:paraId="1B39CCE3" w14:textId="77777777" w:rsidR="00800C15" w:rsidRPr="007E7BA5" w:rsidRDefault="00800C15" w:rsidP="00800C15">
            <w:r w:rsidRPr="007E7BA5">
              <w:t>Признак указывающий прочитано ли сообщение клиентом. По умолчанию 0 (ложь).</w:t>
            </w:r>
          </w:p>
        </w:tc>
        <w:tc>
          <w:tcPr>
            <w:tcW w:w="1843" w:type="dxa"/>
          </w:tcPr>
          <w:p w14:paraId="1B39CCE4" w14:textId="77777777" w:rsidR="00800C15" w:rsidRPr="007E7BA5" w:rsidRDefault="00800C15" w:rsidP="00800C15">
            <w:r w:rsidRPr="007E7BA5">
              <w:t>Bit</w:t>
            </w:r>
          </w:p>
        </w:tc>
        <w:tc>
          <w:tcPr>
            <w:tcW w:w="1417" w:type="dxa"/>
          </w:tcPr>
          <w:p w14:paraId="1B39CCE5" w14:textId="77777777" w:rsidR="00800C15" w:rsidRPr="007E7BA5" w:rsidRDefault="00800C15" w:rsidP="002E0FEA">
            <w:r w:rsidRPr="007E7BA5">
              <w:t>Да</w:t>
            </w:r>
          </w:p>
        </w:tc>
      </w:tr>
    </w:tbl>
    <w:p w14:paraId="1B39CCE7" w14:textId="77777777" w:rsidR="00410D99" w:rsidRPr="007E7BA5" w:rsidRDefault="00410D99" w:rsidP="00410D99">
      <w:pPr>
        <w:pStyle w:val="4"/>
        <w:numPr>
          <w:ilvl w:val="3"/>
          <w:numId w:val="12"/>
        </w:numPr>
      </w:pPr>
      <w:bookmarkStart w:id="309" w:name="_Toc349551163"/>
      <w:r w:rsidRPr="007E7BA5">
        <w:t>Версионирование</w:t>
      </w:r>
      <w:bookmarkEnd w:id="309"/>
    </w:p>
    <w:p w14:paraId="1B39CCE8" w14:textId="77777777" w:rsidR="00800C15" w:rsidRPr="007E7BA5" w:rsidRDefault="00800C15" w:rsidP="00800C15">
      <w:r w:rsidRPr="007E7BA5">
        <w:t>Отсутствует.</w:t>
      </w:r>
    </w:p>
    <w:p w14:paraId="1B39CCE9" w14:textId="77777777" w:rsidR="00410D99" w:rsidRPr="007E7BA5" w:rsidRDefault="003114A8" w:rsidP="00410D99">
      <w:pPr>
        <w:pStyle w:val="3"/>
        <w:numPr>
          <w:ilvl w:val="2"/>
          <w:numId w:val="12"/>
        </w:numPr>
      </w:pPr>
      <w:bookmarkStart w:id="310" w:name="_Toc349551164"/>
      <w:r w:rsidRPr="007E7BA5">
        <w:t>Реестр профилей клиентов</w:t>
      </w:r>
      <w:bookmarkEnd w:id="310"/>
    </w:p>
    <w:p w14:paraId="1B39CCEA" w14:textId="77777777" w:rsidR="003114A8" w:rsidRPr="007E7BA5" w:rsidRDefault="003114A8" w:rsidP="003114A8">
      <w:pPr>
        <w:pStyle w:val="4"/>
        <w:numPr>
          <w:ilvl w:val="3"/>
          <w:numId w:val="12"/>
        </w:numPr>
      </w:pPr>
      <w:bookmarkStart w:id="311" w:name="_Toc349551165"/>
      <w:r w:rsidRPr="007E7BA5">
        <w:t>Определение</w:t>
      </w:r>
      <w:bookmarkEnd w:id="311"/>
    </w:p>
    <w:p w14:paraId="1B39CCEB" w14:textId="77777777" w:rsidR="006E680D" w:rsidRPr="007E7BA5" w:rsidRDefault="006E680D" w:rsidP="006E680D">
      <w:r w:rsidRPr="007E7BA5">
        <w:t>Таблица содержащая агрегированию инфомацию состояния сообщений клиента.</w:t>
      </w:r>
    </w:p>
    <w:p w14:paraId="1B39CCEC" w14:textId="77777777" w:rsidR="003114A8" w:rsidRPr="007E7BA5" w:rsidRDefault="003114A8" w:rsidP="003114A8">
      <w:pPr>
        <w:pStyle w:val="4"/>
        <w:numPr>
          <w:ilvl w:val="3"/>
          <w:numId w:val="12"/>
        </w:numPr>
      </w:pPr>
      <w:bookmarkStart w:id="312" w:name="_Toc349551166"/>
      <w:r w:rsidRPr="007E7BA5">
        <w:t>Допустимые операции</w:t>
      </w:r>
      <w:bookmarkEnd w:id="312"/>
    </w:p>
    <w:p w14:paraId="1B39CCED" w14:textId="77777777" w:rsidR="006E680D" w:rsidRPr="007E7BA5" w:rsidRDefault="006E680D" w:rsidP="006E680D">
      <w:r w:rsidRPr="007E7BA5">
        <w:t>яваывап</w:t>
      </w:r>
    </w:p>
    <w:p w14:paraId="1B39CCEE" w14:textId="77777777" w:rsidR="006E680D" w:rsidRPr="007E7BA5" w:rsidRDefault="006E680D" w:rsidP="006E680D">
      <w:pPr>
        <w:pStyle w:val="ae"/>
        <w:numPr>
          <w:ilvl w:val="0"/>
          <w:numId w:val="21"/>
        </w:numPr>
      </w:pPr>
      <w:r w:rsidRPr="007E7BA5">
        <w:t>чтение записей;</w:t>
      </w:r>
    </w:p>
    <w:p w14:paraId="1B39CCEF" w14:textId="77777777" w:rsidR="006E680D" w:rsidRPr="007E7BA5" w:rsidRDefault="006E680D" w:rsidP="006E680D">
      <w:pPr>
        <w:pStyle w:val="ae"/>
        <w:numPr>
          <w:ilvl w:val="0"/>
          <w:numId w:val="21"/>
        </w:numPr>
      </w:pPr>
      <w:r w:rsidRPr="007E7BA5">
        <w:t>добавление записей;</w:t>
      </w:r>
    </w:p>
    <w:p w14:paraId="1B39CCF0" w14:textId="77777777" w:rsidR="006E680D" w:rsidRPr="007E7BA5" w:rsidRDefault="006E680D" w:rsidP="006E680D">
      <w:pPr>
        <w:pStyle w:val="ae"/>
        <w:numPr>
          <w:ilvl w:val="0"/>
          <w:numId w:val="21"/>
        </w:numPr>
      </w:pPr>
      <w:r w:rsidRPr="007E7BA5">
        <w:t>обновление записей.</w:t>
      </w:r>
    </w:p>
    <w:p w14:paraId="1B39CCF1" w14:textId="77777777" w:rsidR="006E680D" w:rsidRPr="007E7BA5" w:rsidRDefault="006E680D" w:rsidP="006E680D">
      <w:r w:rsidRPr="007E7BA5">
        <w:t>Любые другие операции не допустимы.</w:t>
      </w:r>
    </w:p>
    <w:p w14:paraId="1B39CCF2" w14:textId="77777777" w:rsidR="006E680D" w:rsidRPr="007E7BA5" w:rsidRDefault="003114A8" w:rsidP="003114A8">
      <w:pPr>
        <w:pStyle w:val="4"/>
        <w:numPr>
          <w:ilvl w:val="3"/>
          <w:numId w:val="12"/>
        </w:numPr>
      </w:pPr>
      <w:bookmarkStart w:id="313" w:name="_Toc349551167"/>
      <w:r w:rsidRPr="007E7BA5">
        <w:t>Структура</w:t>
      </w:r>
      <w:bookmarkEnd w:id="313"/>
      <w:r w:rsidR="006E680D" w:rsidRPr="007E7BA5">
        <w:t xml:space="preserve"> </w:t>
      </w:r>
    </w:p>
    <w:tbl>
      <w:tblPr>
        <w:tblStyle w:val="af9"/>
        <w:tblW w:w="9889" w:type="dxa"/>
        <w:tblLayout w:type="fixed"/>
        <w:tblLook w:val="04A0" w:firstRow="1" w:lastRow="0" w:firstColumn="1" w:lastColumn="0" w:noHBand="0" w:noVBand="1"/>
      </w:tblPr>
      <w:tblGrid>
        <w:gridCol w:w="2232"/>
        <w:gridCol w:w="4255"/>
        <w:gridCol w:w="1559"/>
        <w:gridCol w:w="1843"/>
      </w:tblGrid>
      <w:tr w:rsidR="006E680D" w:rsidRPr="007E7BA5" w14:paraId="1B39CCF7" w14:textId="77777777" w:rsidTr="006E680D">
        <w:trPr>
          <w:cantSplit/>
        </w:trPr>
        <w:tc>
          <w:tcPr>
            <w:tcW w:w="2232" w:type="dxa"/>
          </w:tcPr>
          <w:p w14:paraId="1B39CCF3" w14:textId="77777777" w:rsidR="006E680D" w:rsidRPr="007E7BA5" w:rsidRDefault="006E680D" w:rsidP="002E0FEA">
            <w:pPr>
              <w:rPr>
                <w:b/>
              </w:rPr>
            </w:pPr>
            <w:r w:rsidRPr="007E7BA5">
              <w:rPr>
                <w:b/>
              </w:rPr>
              <w:t>Атрибут</w:t>
            </w:r>
          </w:p>
        </w:tc>
        <w:tc>
          <w:tcPr>
            <w:tcW w:w="4255" w:type="dxa"/>
          </w:tcPr>
          <w:p w14:paraId="1B39CCF4" w14:textId="77777777" w:rsidR="006E680D" w:rsidRPr="007E7BA5" w:rsidRDefault="006E680D" w:rsidP="002E0FEA">
            <w:pPr>
              <w:rPr>
                <w:b/>
              </w:rPr>
            </w:pPr>
            <w:r w:rsidRPr="007E7BA5">
              <w:rPr>
                <w:b/>
              </w:rPr>
              <w:t>Описание</w:t>
            </w:r>
          </w:p>
        </w:tc>
        <w:tc>
          <w:tcPr>
            <w:tcW w:w="1559" w:type="dxa"/>
          </w:tcPr>
          <w:p w14:paraId="1B39CCF5" w14:textId="77777777" w:rsidR="006E680D" w:rsidRPr="007E7BA5" w:rsidRDefault="006E680D" w:rsidP="002E0FEA">
            <w:pPr>
              <w:rPr>
                <w:b/>
              </w:rPr>
            </w:pPr>
            <w:r w:rsidRPr="007E7BA5">
              <w:rPr>
                <w:b/>
              </w:rPr>
              <w:t>Тип</w:t>
            </w:r>
          </w:p>
        </w:tc>
        <w:tc>
          <w:tcPr>
            <w:tcW w:w="1843" w:type="dxa"/>
          </w:tcPr>
          <w:p w14:paraId="1B39CCF6" w14:textId="77777777" w:rsidR="006E680D" w:rsidRPr="007E7BA5" w:rsidRDefault="006E680D" w:rsidP="002E0FEA">
            <w:pPr>
              <w:rPr>
                <w:b/>
              </w:rPr>
            </w:pPr>
            <w:r w:rsidRPr="007E7BA5">
              <w:rPr>
                <w:b/>
              </w:rPr>
              <w:t>Обязательный?</w:t>
            </w:r>
          </w:p>
        </w:tc>
      </w:tr>
      <w:tr w:rsidR="006E680D" w:rsidRPr="007E7BA5" w14:paraId="1B39CCFC" w14:textId="77777777" w:rsidTr="006E680D">
        <w:tc>
          <w:tcPr>
            <w:tcW w:w="2232" w:type="dxa"/>
          </w:tcPr>
          <w:p w14:paraId="1B39CCF8" w14:textId="77777777" w:rsidR="006E680D" w:rsidRPr="007E7BA5" w:rsidRDefault="006E680D" w:rsidP="002E0FEA">
            <w:r w:rsidRPr="007E7BA5">
              <w:t>Идентификатор клиента</w:t>
            </w:r>
            <w:r w:rsidR="00840E0A">
              <w:t xml:space="preserve"> </w:t>
            </w:r>
            <w:r w:rsidR="00840E0A">
              <w:rPr>
                <w:lang w:val="en-US"/>
              </w:rPr>
              <w:t>(</w:t>
            </w:r>
            <w:proofErr w:type="spellStart"/>
            <w:r w:rsidR="00840E0A">
              <w:rPr>
                <w:lang w:val="en-US"/>
              </w:rPr>
              <w:t>ClientId</w:t>
            </w:r>
            <w:proofErr w:type="spellEnd"/>
            <w:r w:rsidR="00840E0A">
              <w:rPr>
                <w:lang w:val="en-US"/>
              </w:rPr>
              <w:t>)</w:t>
            </w:r>
          </w:p>
        </w:tc>
        <w:tc>
          <w:tcPr>
            <w:tcW w:w="4255" w:type="dxa"/>
          </w:tcPr>
          <w:p w14:paraId="1B39CCF9" w14:textId="77777777" w:rsidR="006E680D" w:rsidRPr="007E7BA5" w:rsidRDefault="006E680D" w:rsidP="002E0FEA">
            <w:r w:rsidRPr="007E7BA5">
              <w:t xml:space="preserve">Уникальный идентификатор получателя сообщения </w:t>
            </w:r>
          </w:p>
        </w:tc>
        <w:tc>
          <w:tcPr>
            <w:tcW w:w="1559" w:type="dxa"/>
          </w:tcPr>
          <w:p w14:paraId="1B39CCFA" w14:textId="77777777" w:rsidR="006E680D" w:rsidRPr="007E7BA5" w:rsidRDefault="006E680D" w:rsidP="002E0FEA">
            <w:r w:rsidRPr="007E7BA5">
              <w:t>Nvarchar (64)</w:t>
            </w:r>
          </w:p>
        </w:tc>
        <w:tc>
          <w:tcPr>
            <w:tcW w:w="1843" w:type="dxa"/>
          </w:tcPr>
          <w:p w14:paraId="1B39CCFB" w14:textId="77777777" w:rsidR="006E680D" w:rsidRPr="007E7BA5" w:rsidRDefault="006E680D" w:rsidP="002E0FEA">
            <w:r w:rsidRPr="007E7BA5">
              <w:t>Да</w:t>
            </w:r>
          </w:p>
        </w:tc>
      </w:tr>
      <w:tr w:rsidR="006E680D" w:rsidRPr="007E7BA5" w14:paraId="1B39CD01" w14:textId="77777777" w:rsidTr="006E680D">
        <w:tc>
          <w:tcPr>
            <w:tcW w:w="2232" w:type="dxa"/>
          </w:tcPr>
          <w:p w14:paraId="1B39CCFD" w14:textId="77777777" w:rsidR="006E680D" w:rsidRPr="007E7BA5" w:rsidRDefault="006E680D" w:rsidP="00840E0A">
            <w:r w:rsidRPr="007E7BA5">
              <w:t>Кол-во сообщений</w:t>
            </w:r>
            <w:r w:rsidR="00840E0A">
              <w:t xml:space="preserve"> (TotalCount)</w:t>
            </w:r>
          </w:p>
        </w:tc>
        <w:tc>
          <w:tcPr>
            <w:tcW w:w="4255" w:type="dxa"/>
          </w:tcPr>
          <w:p w14:paraId="1B39CCFE" w14:textId="77777777" w:rsidR="006E680D" w:rsidRPr="007E7BA5" w:rsidRDefault="006E680D" w:rsidP="00840E0A">
            <w:r w:rsidRPr="007E7BA5">
              <w:t>Кол-во сообщений клиента</w:t>
            </w:r>
          </w:p>
        </w:tc>
        <w:tc>
          <w:tcPr>
            <w:tcW w:w="1559" w:type="dxa"/>
          </w:tcPr>
          <w:p w14:paraId="1B39CCFF" w14:textId="77777777" w:rsidR="006E680D" w:rsidRPr="007E7BA5" w:rsidRDefault="006E680D" w:rsidP="002E0FEA">
            <w:r w:rsidRPr="007E7BA5">
              <w:t>Int</w:t>
            </w:r>
          </w:p>
        </w:tc>
        <w:tc>
          <w:tcPr>
            <w:tcW w:w="1843" w:type="dxa"/>
          </w:tcPr>
          <w:p w14:paraId="1B39CD00" w14:textId="77777777" w:rsidR="006E680D" w:rsidRPr="007E7BA5" w:rsidRDefault="006E680D" w:rsidP="002E0FEA">
            <w:r w:rsidRPr="007E7BA5">
              <w:t>Да</w:t>
            </w:r>
          </w:p>
        </w:tc>
      </w:tr>
      <w:tr w:rsidR="006E680D" w:rsidRPr="007E7BA5" w14:paraId="1B39CD06" w14:textId="77777777" w:rsidTr="006E680D">
        <w:tc>
          <w:tcPr>
            <w:tcW w:w="2232" w:type="dxa"/>
          </w:tcPr>
          <w:p w14:paraId="1B39CD02" w14:textId="77777777" w:rsidR="006E680D" w:rsidRPr="007E7BA5" w:rsidRDefault="006E680D" w:rsidP="002E0FEA">
            <w:r w:rsidRPr="007E7BA5">
              <w:t>Кол-во непрочитаных сообщений</w:t>
            </w:r>
            <w:r w:rsidR="00840E0A">
              <w:t xml:space="preserve"> (UnreadCount)</w:t>
            </w:r>
          </w:p>
        </w:tc>
        <w:tc>
          <w:tcPr>
            <w:tcW w:w="4255" w:type="dxa"/>
          </w:tcPr>
          <w:p w14:paraId="1B39CD03" w14:textId="77777777" w:rsidR="006E680D" w:rsidRPr="007E7BA5" w:rsidRDefault="006E680D" w:rsidP="00840E0A">
            <w:r w:rsidRPr="007E7BA5">
              <w:t>Кол-во непрочитаных сообщений клиента</w:t>
            </w:r>
          </w:p>
        </w:tc>
        <w:tc>
          <w:tcPr>
            <w:tcW w:w="1559" w:type="dxa"/>
          </w:tcPr>
          <w:p w14:paraId="1B39CD04" w14:textId="77777777" w:rsidR="006E680D" w:rsidRPr="007E7BA5" w:rsidRDefault="006E680D" w:rsidP="002E0FEA">
            <w:r w:rsidRPr="007E7BA5">
              <w:t>Int</w:t>
            </w:r>
          </w:p>
        </w:tc>
        <w:tc>
          <w:tcPr>
            <w:tcW w:w="1843" w:type="dxa"/>
          </w:tcPr>
          <w:p w14:paraId="1B39CD05" w14:textId="77777777" w:rsidR="006E680D" w:rsidRPr="007E7BA5" w:rsidRDefault="006E680D" w:rsidP="002E0FEA">
            <w:r w:rsidRPr="007E7BA5">
              <w:t>Да</w:t>
            </w:r>
          </w:p>
        </w:tc>
      </w:tr>
    </w:tbl>
    <w:p w14:paraId="1B39CD07" w14:textId="77777777" w:rsidR="00410D99" w:rsidRPr="007E7BA5" w:rsidRDefault="006E680D" w:rsidP="006E680D">
      <w:pPr>
        <w:pStyle w:val="4"/>
        <w:numPr>
          <w:ilvl w:val="3"/>
          <w:numId w:val="12"/>
        </w:numPr>
      </w:pPr>
      <w:bookmarkStart w:id="314" w:name="_Toc349551168"/>
      <w:r w:rsidRPr="007E7BA5">
        <w:t>Версионирование</w:t>
      </w:r>
      <w:bookmarkEnd w:id="314"/>
    </w:p>
    <w:p w14:paraId="1B39CD08" w14:textId="77777777" w:rsidR="006E680D" w:rsidRDefault="006E680D" w:rsidP="006E680D">
      <w:pPr>
        <w:rPr>
          <w:lang w:val="en-US"/>
        </w:rPr>
      </w:pPr>
      <w:r w:rsidRPr="007E7BA5">
        <w:t>Отсутствует.</w:t>
      </w:r>
    </w:p>
    <w:p w14:paraId="4AF530B3" w14:textId="0B6B5E51" w:rsidR="00024454" w:rsidRDefault="00024454" w:rsidP="00024454">
      <w:pPr>
        <w:pStyle w:val="1"/>
        <w:numPr>
          <w:ilvl w:val="0"/>
          <w:numId w:val="12"/>
        </w:numPr>
      </w:pPr>
      <w:r>
        <w:lastRenderedPageBreak/>
        <w:t>Типы Данных</w:t>
      </w:r>
    </w:p>
    <w:p w14:paraId="18004ADF" w14:textId="34F5CFE9" w:rsidR="00024454" w:rsidRDefault="00024454" w:rsidP="00024454">
      <w:pPr>
        <w:pStyle w:val="20"/>
        <w:numPr>
          <w:ilvl w:val="1"/>
          <w:numId w:val="12"/>
        </w:numPr>
      </w:pPr>
      <w:bookmarkStart w:id="315" w:name="_Сообщение_(Message)"/>
      <w:bookmarkEnd w:id="315"/>
      <w:r>
        <w:rPr>
          <w:lang w:val="ru-RU"/>
        </w:rPr>
        <w:t>Сообщение (</w:t>
      </w:r>
      <w:r>
        <w:t>Message)</w:t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3123"/>
        <w:gridCol w:w="4876"/>
        <w:gridCol w:w="1854"/>
      </w:tblGrid>
      <w:tr w:rsidR="00024454" w14:paraId="509197B5" w14:textId="77777777" w:rsidTr="00024454">
        <w:trPr>
          <w:cantSplit/>
        </w:trPr>
        <w:tc>
          <w:tcPr>
            <w:tcW w:w="3123" w:type="dxa"/>
          </w:tcPr>
          <w:p w14:paraId="7FC3DC57" w14:textId="77777777" w:rsidR="00024454" w:rsidRPr="002D77E6" w:rsidRDefault="00024454" w:rsidP="00024454">
            <w:pPr>
              <w:rPr>
                <w:b/>
              </w:rPr>
            </w:pPr>
            <w:r>
              <w:rPr>
                <w:b/>
              </w:rPr>
              <w:t>Атрибут</w:t>
            </w:r>
          </w:p>
        </w:tc>
        <w:tc>
          <w:tcPr>
            <w:tcW w:w="4876" w:type="dxa"/>
          </w:tcPr>
          <w:p w14:paraId="17E8F583" w14:textId="77777777" w:rsidR="00024454" w:rsidRPr="002D77E6" w:rsidRDefault="00024454" w:rsidP="00024454">
            <w:pP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1854" w:type="dxa"/>
          </w:tcPr>
          <w:p w14:paraId="5F1F5876" w14:textId="77777777" w:rsidR="00024454" w:rsidRDefault="00024454" w:rsidP="00024454">
            <w:pPr>
              <w:rPr>
                <w:b/>
              </w:rPr>
            </w:pPr>
            <w:r>
              <w:rPr>
                <w:b/>
              </w:rPr>
              <w:t>Обязательный?</w:t>
            </w:r>
          </w:p>
        </w:tc>
      </w:tr>
      <w:tr w:rsidR="00024454" w14:paraId="741A0EBA" w14:textId="77777777" w:rsidTr="00024454">
        <w:trPr>
          <w:cantSplit/>
        </w:trPr>
        <w:tc>
          <w:tcPr>
            <w:tcW w:w="3123" w:type="dxa"/>
          </w:tcPr>
          <w:p w14:paraId="04A12A95" w14:textId="42BBB781" w:rsidR="00024454" w:rsidRPr="0001075F" w:rsidRDefault="00024454" w:rsidP="00024454">
            <w:pPr>
              <w:rPr>
                <w:lang w:val="en-US"/>
              </w:rPr>
            </w:pPr>
            <w:r w:rsidRPr="00024454">
              <w:t xml:space="preserve">Идентификатор сообщения </w:t>
            </w:r>
            <w:r>
              <w:rPr>
                <w:lang w:val="en-US"/>
              </w:rPr>
              <w:t>(</w:t>
            </w:r>
            <w:r w:rsidRPr="00024454">
              <w:rPr>
                <w:lang w:val="en-US"/>
              </w:rPr>
              <w:t>Id</w:t>
            </w:r>
            <w:r>
              <w:rPr>
                <w:lang w:val="en-US"/>
              </w:rPr>
              <w:t>)</w:t>
            </w:r>
          </w:p>
        </w:tc>
        <w:tc>
          <w:tcPr>
            <w:tcW w:w="4876" w:type="dxa"/>
          </w:tcPr>
          <w:p w14:paraId="35EB46C2" w14:textId="24DF8653" w:rsidR="00024454" w:rsidRDefault="00024454" w:rsidP="00024454">
            <w:r w:rsidRPr="00024454">
              <w:t>Идентификатор сообщения</w:t>
            </w:r>
          </w:p>
        </w:tc>
        <w:tc>
          <w:tcPr>
            <w:tcW w:w="1854" w:type="dxa"/>
          </w:tcPr>
          <w:p w14:paraId="1E0655E6" w14:textId="77777777" w:rsidR="00024454" w:rsidRDefault="00024454" w:rsidP="00024454">
            <w:r>
              <w:t>Да</w:t>
            </w:r>
          </w:p>
        </w:tc>
      </w:tr>
      <w:tr w:rsidR="00024454" w14:paraId="749A764B" w14:textId="77777777" w:rsidTr="00024454">
        <w:trPr>
          <w:cantSplit/>
        </w:trPr>
        <w:tc>
          <w:tcPr>
            <w:tcW w:w="3123" w:type="dxa"/>
          </w:tcPr>
          <w:p w14:paraId="26B3DBED" w14:textId="55BEDDB6" w:rsidR="00024454" w:rsidRDefault="00024454" w:rsidP="00024454">
            <w:r>
              <w:t>Идентификатор клиента (</w:t>
            </w:r>
            <w:proofErr w:type="spellStart"/>
            <w:r w:rsidRPr="00024454">
              <w:t>ClientId</w:t>
            </w:r>
            <w:proofErr w:type="spellEnd"/>
            <w:r>
              <w:t>)</w:t>
            </w:r>
          </w:p>
        </w:tc>
        <w:tc>
          <w:tcPr>
            <w:tcW w:w="4876" w:type="dxa"/>
          </w:tcPr>
          <w:p w14:paraId="5D08CB5E" w14:textId="55606E27" w:rsidR="00024454" w:rsidRPr="00B755FE" w:rsidRDefault="00024454" w:rsidP="00024454">
            <w:r w:rsidRPr="00024454">
              <w:t>Уникальный идентификатор получателя сообщения</w:t>
            </w:r>
          </w:p>
        </w:tc>
        <w:tc>
          <w:tcPr>
            <w:tcW w:w="1854" w:type="dxa"/>
          </w:tcPr>
          <w:p w14:paraId="356EBECC" w14:textId="77777777" w:rsidR="00024454" w:rsidRDefault="00024454" w:rsidP="00024454">
            <w:r>
              <w:t>Да</w:t>
            </w:r>
          </w:p>
        </w:tc>
      </w:tr>
      <w:tr w:rsidR="00024454" w14:paraId="0BD28621" w14:textId="77777777" w:rsidTr="00024454">
        <w:trPr>
          <w:cantSplit/>
        </w:trPr>
        <w:tc>
          <w:tcPr>
            <w:tcW w:w="3123" w:type="dxa"/>
          </w:tcPr>
          <w:p w14:paraId="6C44B0DF" w14:textId="77777777" w:rsidR="00024454" w:rsidRDefault="00024454" w:rsidP="00024454"/>
        </w:tc>
        <w:tc>
          <w:tcPr>
            <w:tcW w:w="4876" w:type="dxa"/>
          </w:tcPr>
          <w:p w14:paraId="224257C5" w14:textId="77777777" w:rsidR="00024454" w:rsidRPr="00024454" w:rsidRDefault="00024454" w:rsidP="00024454"/>
        </w:tc>
        <w:tc>
          <w:tcPr>
            <w:tcW w:w="1854" w:type="dxa"/>
          </w:tcPr>
          <w:p w14:paraId="662DF30F" w14:textId="77777777" w:rsidR="00024454" w:rsidRDefault="00024454" w:rsidP="00024454"/>
        </w:tc>
      </w:tr>
      <w:tr w:rsidR="00024454" w14:paraId="4ED507A5" w14:textId="77777777" w:rsidTr="00024454">
        <w:trPr>
          <w:cantSplit/>
        </w:trPr>
        <w:tc>
          <w:tcPr>
            <w:tcW w:w="3123" w:type="dxa"/>
          </w:tcPr>
          <w:p w14:paraId="038569AB" w14:textId="6E79F2FC" w:rsidR="00024454" w:rsidRDefault="00024454" w:rsidP="00024454">
            <w:r w:rsidRPr="00024454">
              <w:t>Тема сообщения</w:t>
            </w:r>
          </w:p>
          <w:p w14:paraId="1D5B8A75" w14:textId="6A62E6FE" w:rsidR="00024454" w:rsidRDefault="00024454" w:rsidP="00024454">
            <w:r>
              <w:t>(</w:t>
            </w:r>
            <w:proofErr w:type="spellStart"/>
            <w:r w:rsidRPr="00024454">
              <w:t>Subject</w:t>
            </w:r>
            <w:proofErr w:type="spellEnd"/>
            <w:r>
              <w:t>)</w:t>
            </w:r>
          </w:p>
        </w:tc>
        <w:tc>
          <w:tcPr>
            <w:tcW w:w="4876" w:type="dxa"/>
          </w:tcPr>
          <w:p w14:paraId="5BDB6D43" w14:textId="5F79D884" w:rsidR="00024454" w:rsidRPr="00024454" w:rsidRDefault="00024454" w:rsidP="00024454">
            <w:r w:rsidRPr="00024454">
              <w:t>Тема сообщения</w:t>
            </w:r>
          </w:p>
        </w:tc>
        <w:tc>
          <w:tcPr>
            <w:tcW w:w="1854" w:type="dxa"/>
          </w:tcPr>
          <w:p w14:paraId="0BFB9D7A" w14:textId="4796E96A" w:rsidR="00024454" w:rsidRDefault="00024454" w:rsidP="00024454">
            <w:r>
              <w:t>Нет</w:t>
            </w:r>
          </w:p>
        </w:tc>
      </w:tr>
      <w:tr w:rsidR="00024454" w14:paraId="4AD0D1A0" w14:textId="77777777" w:rsidTr="00024454">
        <w:trPr>
          <w:cantSplit/>
        </w:trPr>
        <w:tc>
          <w:tcPr>
            <w:tcW w:w="3123" w:type="dxa"/>
          </w:tcPr>
          <w:p w14:paraId="4C8B456A" w14:textId="49F72BB3" w:rsidR="00024454" w:rsidRDefault="00024454" w:rsidP="00024454">
            <w:r w:rsidRPr="00024454">
              <w:t>Текст сообщения</w:t>
            </w:r>
            <w:r>
              <w:t xml:space="preserve"> (</w:t>
            </w:r>
            <w:proofErr w:type="spellStart"/>
            <w:r w:rsidRPr="00024454">
              <w:t>Text</w:t>
            </w:r>
            <w:proofErr w:type="spellEnd"/>
            <w:r>
              <w:t>)</w:t>
            </w:r>
          </w:p>
        </w:tc>
        <w:tc>
          <w:tcPr>
            <w:tcW w:w="4876" w:type="dxa"/>
          </w:tcPr>
          <w:p w14:paraId="15F2E40E" w14:textId="010E35BB" w:rsidR="00024454" w:rsidRPr="00024454" w:rsidRDefault="00024454" w:rsidP="00024454">
            <w:r w:rsidRPr="00024454">
              <w:t>Текст сообщения</w:t>
            </w:r>
          </w:p>
        </w:tc>
        <w:tc>
          <w:tcPr>
            <w:tcW w:w="1854" w:type="dxa"/>
          </w:tcPr>
          <w:p w14:paraId="222399D2" w14:textId="2A545EAD" w:rsidR="00024454" w:rsidRDefault="00024454" w:rsidP="00024454">
            <w:r>
              <w:t>Нет</w:t>
            </w:r>
          </w:p>
        </w:tc>
      </w:tr>
      <w:tr w:rsidR="00024454" w14:paraId="602DD4BC" w14:textId="77777777" w:rsidTr="00024454">
        <w:trPr>
          <w:cantSplit/>
        </w:trPr>
        <w:tc>
          <w:tcPr>
            <w:tcW w:w="3123" w:type="dxa"/>
          </w:tcPr>
          <w:p w14:paraId="4806B3C7" w14:textId="3FDAD4F7" w:rsidR="00024454" w:rsidRDefault="00024454" w:rsidP="00024454">
            <w:r w:rsidRPr="00024454">
              <w:t>Дата и время создания сообщения</w:t>
            </w:r>
            <w:r>
              <w:t xml:space="preserve"> (</w:t>
            </w:r>
            <w:proofErr w:type="spellStart"/>
            <w:r w:rsidRPr="00024454">
              <w:t>CreateDateTime</w:t>
            </w:r>
            <w:proofErr w:type="spellEnd"/>
            <w:r>
              <w:t>)</w:t>
            </w:r>
          </w:p>
        </w:tc>
        <w:tc>
          <w:tcPr>
            <w:tcW w:w="4876" w:type="dxa"/>
          </w:tcPr>
          <w:p w14:paraId="442BAC2A" w14:textId="37F1F1F3" w:rsidR="00024454" w:rsidRPr="00024454" w:rsidRDefault="00024454" w:rsidP="00024454">
            <w:r w:rsidRPr="00024454">
              <w:t>Дата и время создания сообщения</w:t>
            </w:r>
          </w:p>
        </w:tc>
        <w:tc>
          <w:tcPr>
            <w:tcW w:w="1854" w:type="dxa"/>
          </w:tcPr>
          <w:p w14:paraId="5A789D0D" w14:textId="4928CCAA" w:rsidR="00024454" w:rsidRDefault="00024454" w:rsidP="00024454">
            <w:r>
              <w:t>Да</w:t>
            </w:r>
          </w:p>
        </w:tc>
      </w:tr>
      <w:tr w:rsidR="00024454" w14:paraId="00EDB412" w14:textId="77777777" w:rsidTr="00024454">
        <w:trPr>
          <w:cantSplit/>
        </w:trPr>
        <w:tc>
          <w:tcPr>
            <w:tcW w:w="3123" w:type="dxa"/>
          </w:tcPr>
          <w:p w14:paraId="47C35834" w14:textId="17C2321D" w:rsidR="00024454" w:rsidRDefault="00024454" w:rsidP="00024454">
            <w:r w:rsidRPr="00024454">
              <w:t xml:space="preserve">Признак </w:t>
            </w:r>
            <w:proofErr w:type="spellStart"/>
            <w:r w:rsidRPr="00024454">
              <w:t>прочитаности</w:t>
            </w:r>
            <w:proofErr w:type="spellEnd"/>
            <w:r>
              <w:t xml:space="preserve"> (</w:t>
            </w:r>
            <w:proofErr w:type="spellStart"/>
            <w:r w:rsidRPr="00024454">
              <w:t>IsRead</w:t>
            </w:r>
            <w:proofErr w:type="spellEnd"/>
            <w:r>
              <w:t>)</w:t>
            </w:r>
          </w:p>
        </w:tc>
        <w:tc>
          <w:tcPr>
            <w:tcW w:w="4876" w:type="dxa"/>
          </w:tcPr>
          <w:p w14:paraId="2C1B8B59" w14:textId="6B1937AE" w:rsidR="00024454" w:rsidRPr="00024454" w:rsidRDefault="00024454" w:rsidP="00024454">
            <w:r>
              <w:t xml:space="preserve">Признак </w:t>
            </w:r>
            <w:proofErr w:type="spellStart"/>
            <w:r>
              <w:t>прочитаности</w:t>
            </w:r>
            <w:proofErr w:type="spellEnd"/>
            <w:r>
              <w:t xml:space="preserve">. </w:t>
            </w:r>
            <w:r w:rsidRPr="00024454">
              <w:t xml:space="preserve"> </w:t>
            </w:r>
            <w:proofErr w:type="spellStart"/>
            <w:r w:rsidRPr="00024454">
              <w:t>True</w:t>
            </w:r>
            <w:proofErr w:type="spellEnd"/>
            <w:r>
              <w:t xml:space="preserve"> </w:t>
            </w:r>
            <w:r w:rsidRPr="00024454">
              <w:t>- сообщение прочитано пользователем</w:t>
            </w:r>
          </w:p>
        </w:tc>
        <w:tc>
          <w:tcPr>
            <w:tcW w:w="1854" w:type="dxa"/>
          </w:tcPr>
          <w:p w14:paraId="37BDA19C" w14:textId="10093BDC" w:rsidR="00024454" w:rsidRDefault="00024454" w:rsidP="00024454">
            <w:r>
              <w:t>Нет</w:t>
            </w:r>
          </w:p>
        </w:tc>
      </w:tr>
      <w:tr w:rsidR="00024454" w14:paraId="51EDEEE3" w14:textId="77777777" w:rsidTr="00024454">
        <w:trPr>
          <w:cantSplit/>
        </w:trPr>
        <w:tc>
          <w:tcPr>
            <w:tcW w:w="3123" w:type="dxa"/>
          </w:tcPr>
          <w:p w14:paraId="3A21B436" w14:textId="4184DDB1" w:rsidR="00024454" w:rsidRDefault="00024454" w:rsidP="00024454">
            <w:r w:rsidRPr="00024454">
              <w:t>Дата и время изменения статуса</w:t>
            </w:r>
            <w:r>
              <w:t xml:space="preserve"> (</w:t>
            </w:r>
            <w:proofErr w:type="spellStart"/>
            <w:r w:rsidRPr="00024454">
              <w:t>ChangeStatusDateTime</w:t>
            </w:r>
            <w:proofErr w:type="spellEnd"/>
            <w:r>
              <w:t>)</w:t>
            </w:r>
          </w:p>
        </w:tc>
        <w:tc>
          <w:tcPr>
            <w:tcW w:w="4876" w:type="dxa"/>
          </w:tcPr>
          <w:p w14:paraId="3A0B52C3" w14:textId="6078EF7A" w:rsidR="00024454" w:rsidRPr="00024454" w:rsidRDefault="00024454" w:rsidP="00024454">
            <w:r w:rsidRPr="00024454">
              <w:t xml:space="preserve">Дата и время изменения статуса </w:t>
            </w:r>
            <w:proofErr w:type="spellStart"/>
            <w:r w:rsidRPr="00024454">
              <w:t>прочитанности</w:t>
            </w:r>
            <w:proofErr w:type="spellEnd"/>
            <w:r w:rsidRPr="00024454">
              <w:t xml:space="preserve"> письма</w:t>
            </w:r>
          </w:p>
        </w:tc>
        <w:tc>
          <w:tcPr>
            <w:tcW w:w="1854" w:type="dxa"/>
          </w:tcPr>
          <w:p w14:paraId="5F72CB4B" w14:textId="1766E520" w:rsidR="00024454" w:rsidRDefault="00876F49" w:rsidP="00024454">
            <w:r>
              <w:t>Нет</w:t>
            </w:r>
          </w:p>
        </w:tc>
      </w:tr>
    </w:tbl>
    <w:p w14:paraId="2A2A546E" w14:textId="77777777" w:rsidR="00024454" w:rsidRPr="00024454" w:rsidRDefault="00024454" w:rsidP="00024454"/>
    <w:p w14:paraId="3DA8317D" w14:textId="77777777" w:rsidR="00024454" w:rsidRPr="00024454" w:rsidRDefault="00024454" w:rsidP="00024454">
      <w:pPr>
        <w:pStyle w:val="25"/>
      </w:pPr>
    </w:p>
    <w:sectPr w:rsidR="00024454" w:rsidRPr="00024454" w:rsidSect="008326D4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1135" w:right="851" w:bottom="1559" w:left="1418" w:header="709" w:footer="53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39CD0B" w14:textId="77777777" w:rsidR="00024454" w:rsidRDefault="00024454" w:rsidP="002129C0">
      <w:r>
        <w:separator/>
      </w:r>
    </w:p>
  </w:endnote>
  <w:endnote w:type="continuationSeparator" w:id="0">
    <w:p w14:paraId="1B39CD0C" w14:textId="77777777" w:rsidR="00024454" w:rsidRDefault="00024454" w:rsidP="002129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9CD12" w14:textId="77777777" w:rsidR="00024454" w:rsidRPr="000C6F79" w:rsidRDefault="002F335C" w:rsidP="00BB704F">
    <w:pPr>
      <w:pStyle w:val="afa"/>
    </w:pPr>
    <w:r>
      <w:rPr>
        <w:noProof/>
        <w:lang w:val="en-US" w:eastAsia="en-US"/>
      </w:rPr>
      <w:pict w14:anchorId="1B39CD18">
        <v:rect id="Прямоугольник 10" o:spid="_x0000_s6147" style="position:absolute;margin-left:396.35pt;margin-top:7.3pt;width:86.65pt;height:26.45pt;z-index:25166745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" fillcolor="window" strokecolor="window" strokeweight="2pt">
          <v:path arrowok="t"/>
          <v:textbox>
            <w:txbxContent>
              <w:p w14:paraId="1B39CD1B" w14:textId="77777777" w:rsidR="00024454" w:rsidRPr="004850DB" w:rsidRDefault="00024454" w:rsidP="00BB704F">
                <w:pPr>
                  <w:jc w:val="center"/>
                  <w:rPr>
                    <w:color w:val="000000"/>
                  </w:rPr>
                </w:pPr>
                <w:r w:rsidRPr="00AF4B66">
                  <w:rPr>
                    <w:color w:val="000000"/>
                  </w:rPr>
                  <w:t>Стр.</w:t>
                </w:r>
                <w:r>
                  <w:rPr>
                    <w:color w:val="000000"/>
                  </w:rPr>
                  <w:t xml:space="preserve"> </w:t>
                </w:r>
                <w:r w:rsidRPr="00AF4B66">
                  <w:rPr>
                    <w:color w:val="000000"/>
                  </w:rPr>
                  <w:fldChar w:fldCharType="begin"/>
                </w:r>
                <w:r w:rsidRPr="00AF4B66">
                  <w:rPr>
                    <w:color w:val="000000"/>
                  </w:rPr>
                  <w:instrText xml:space="preserve"> PAGE  \* Arabic  \* MERGEFORMAT </w:instrText>
                </w:r>
                <w:r w:rsidRPr="00AF4B66">
                  <w:rPr>
                    <w:color w:val="000000"/>
                  </w:rPr>
                  <w:fldChar w:fldCharType="separate"/>
                </w:r>
                <w:r w:rsidR="002F335C">
                  <w:rPr>
                    <w:noProof/>
                    <w:color w:val="000000"/>
                  </w:rPr>
                  <w:t>17</w:t>
                </w:r>
                <w:r w:rsidRPr="00AF4B66">
                  <w:rPr>
                    <w:color w:val="000000"/>
                  </w:rPr>
                  <w:fldChar w:fldCharType="end"/>
                </w:r>
                <w:r>
                  <w:rPr>
                    <w:color w:val="000000"/>
                  </w:rPr>
                  <w:t xml:space="preserve"> </w:t>
                </w:r>
              </w:p>
            </w:txbxContent>
          </v:textbox>
        </v:rect>
      </w:pict>
    </w:r>
    <w:r>
      <w:rPr>
        <w:noProof/>
        <w:lang w:val="en-US" w:eastAsia="en-US"/>
      </w:rPr>
      <w:pict w14:anchorId="1B39CD19">
        <v:line id="Прямая соединительная линия 11" o:spid="_x0000_s6146" style="position:absolute;flip:x;z-index:251668480;visibility:visible;mso-wrap-distance-top:-39e-5mm;mso-wrap-distance-bottom:-39e-5mm;mso-width-relative:margin;mso-height-relative:margin" from="1.45pt,-9.75pt" to="483.35pt,-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">
          <o:lock v:ext="edit" shapetype="f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9CD16" w14:textId="77777777" w:rsidR="00024454" w:rsidRDefault="00024454" w:rsidP="00BB704F">
    <w:pPr>
      <w:pStyle w:val="af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39CD09" w14:textId="77777777" w:rsidR="00024454" w:rsidRDefault="00024454" w:rsidP="002129C0">
      <w:r>
        <w:separator/>
      </w:r>
    </w:p>
  </w:footnote>
  <w:footnote w:type="continuationSeparator" w:id="0">
    <w:p w14:paraId="1B39CD0A" w14:textId="77777777" w:rsidR="00024454" w:rsidRDefault="00024454" w:rsidP="002129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9CD0D" w14:textId="77777777" w:rsidR="00024454" w:rsidRPr="00613B8B" w:rsidRDefault="00024454" w:rsidP="008326D4">
    <w:pPr>
      <w:pStyle w:val="afc"/>
      <w:spacing w:after="0"/>
      <w:jc w:val="right"/>
      <w:rPr>
        <w:sz w:val="18"/>
        <w:szCs w:val="18"/>
      </w:rPr>
    </w:pPr>
    <w:proofErr w:type="spellStart"/>
    <w:r>
      <w:rPr>
        <w:sz w:val="18"/>
        <w:szCs w:val="18"/>
        <w:lang w:val="en-US"/>
      </w:rPr>
      <w:t>RapidSoft</w:t>
    </w:r>
    <w:proofErr w:type="spellEnd"/>
  </w:p>
  <w:p w14:paraId="1B39CD0E" w14:textId="77777777" w:rsidR="00024454" w:rsidRPr="005C5CE3" w:rsidRDefault="002F335C" w:rsidP="00613B8B">
    <w:pPr>
      <w:pStyle w:val="afc"/>
      <w:spacing w:after="0"/>
      <w:jc w:val="right"/>
      <w:rPr>
        <w:b/>
        <w:sz w:val="18"/>
        <w:szCs w:val="18"/>
      </w:rPr>
    </w:pPr>
    <w:r>
      <w:rPr>
        <w:noProof/>
        <w:lang w:val="en-US" w:eastAsia="en-US"/>
      </w:rPr>
      <w:pict w14:anchorId="1B39CD17">
        <v:line id="_x0000_s6148" style="position:absolute;left:0;text-align:left;flip:x;z-index:251669504;visibility:visible;mso-wrap-distance-top:-39e-5mm;mso-wrap-distance-bottom:-39e-5mm;mso-width-relative:margin;mso-height-relative:margin" from="1.45pt,15.4pt" to="483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">
          <o:lock v:ext="edit" shapetype="f"/>
        </v:line>
      </w:pict>
    </w:r>
    <w:r w:rsidR="00024454" w:rsidRPr="00B465F0">
      <w:rPr>
        <w:b/>
        <w:sz w:val="18"/>
        <w:szCs w:val="18"/>
      </w:rPr>
      <w:t xml:space="preserve"> </w:t>
    </w:r>
    <w:r w:rsidR="00024454">
      <w:rPr>
        <w:b/>
        <w:sz w:val="18"/>
        <w:szCs w:val="18"/>
      </w:rPr>
      <w:t>Лояльность ВТБ-24 – техническое задание на компонент «Система оповещений»</w:t>
    </w:r>
  </w:p>
  <w:p w14:paraId="1B39CD0F" w14:textId="77777777" w:rsidR="00024454" w:rsidRPr="00B465F0" w:rsidRDefault="00024454" w:rsidP="007163D7">
    <w:pPr>
      <w:pStyle w:val="afc"/>
      <w:spacing w:after="0"/>
      <w:jc w:val="right"/>
      <w:rPr>
        <w:b/>
        <w:sz w:val="18"/>
        <w:szCs w:val="18"/>
      </w:rPr>
    </w:pPr>
  </w:p>
  <w:p w14:paraId="1B39CD10" w14:textId="77777777" w:rsidR="00024454" w:rsidRPr="00B465F0" w:rsidRDefault="00024454" w:rsidP="008326D4">
    <w:pPr>
      <w:pStyle w:val="afc"/>
      <w:spacing w:after="0"/>
      <w:jc w:val="right"/>
      <w:rPr>
        <w:b/>
        <w:sz w:val="18"/>
        <w:szCs w:val="18"/>
      </w:rPr>
    </w:pPr>
  </w:p>
  <w:p w14:paraId="1B39CD11" w14:textId="77777777" w:rsidR="00024454" w:rsidRPr="005F67BA" w:rsidRDefault="00024454" w:rsidP="005F67BA">
    <w:pPr>
      <w:jc w:val="right"/>
      <w:rPr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9CD13" w14:textId="77777777" w:rsidR="00024454" w:rsidRPr="00613B8B" w:rsidRDefault="00024454" w:rsidP="00B465F0">
    <w:pPr>
      <w:pStyle w:val="afc"/>
      <w:spacing w:after="0"/>
      <w:jc w:val="right"/>
      <w:rPr>
        <w:sz w:val="18"/>
        <w:szCs w:val="18"/>
      </w:rPr>
    </w:pPr>
    <w:proofErr w:type="spellStart"/>
    <w:r>
      <w:rPr>
        <w:sz w:val="18"/>
        <w:szCs w:val="18"/>
        <w:lang w:val="en-US"/>
      </w:rPr>
      <w:t>RapidSoft</w:t>
    </w:r>
    <w:proofErr w:type="spellEnd"/>
  </w:p>
  <w:p w14:paraId="1B39CD14" w14:textId="77777777" w:rsidR="00024454" w:rsidRPr="005C5CE3" w:rsidRDefault="00024454" w:rsidP="008326D4">
    <w:pPr>
      <w:pStyle w:val="afc"/>
      <w:spacing w:after="0"/>
      <w:jc w:val="right"/>
      <w:rPr>
        <w:b/>
        <w:sz w:val="18"/>
        <w:szCs w:val="18"/>
      </w:rPr>
    </w:pPr>
    <w:r>
      <w:rPr>
        <w:b/>
        <w:sz w:val="18"/>
        <w:szCs w:val="18"/>
      </w:rPr>
      <w:t>Лояльность ВТБ-24 – техническое задание на компонент «Система оповещений»</w:t>
    </w:r>
  </w:p>
  <w:p w14:paraId="1B39CD15" w14:textId="77777777" w:rsidR="00024454" w:rsidRPr="00BF3CD7" w:rsidRDefault="002F335C" w:rsidP="008326D4">
    <w:pPr>
      <w:pStyle w:val="afc"/>
      <w:spacing w:after="0"/>
      <w:jc w:val="right"/>
      <w:rPr>
        <w:b/>
      </w:rPr>
    </w:pPr>
    <w:r>
      <w:rPr>
        <w:noProof/>
        <w:lang w:val="en-US" w:eastAsia="en-US"/>
      </w:rPr>
      <w:pict w14:anchorId="1B39CD1A">
        <v:line id="Прямая соединительная линия 7" o:spid="_x0000_s6145" style="position:absolute;left:0;text-align:left;flip:x;z-index:251666432;visibility:visible;mso-width-relative:margin" from="10.6pt,5.95pt" to="483.35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">
          <o:lock v:ext="edit" shapetype="f"/>
        </v:lin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D4E039D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1C54A5"/>
    <w:multiLevelType w:val="hybridMultilevel"/>
    <w:tmpl w:val="2E909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D5203B"/>
    <w:multiLevelType w:val="hybridMultilevel"/>
    <w:tmpl w:val="DDB640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0C506B"/>
    <w:multiLevelType w:val="hybridMultilevel"/>
    <w:tmpl w:val="3C3E89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4E6940"/>
    <w:multiLevelType w:val="hybridMultilevel"/>
    <w:tmpl w:val="2E909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10655"/>
    <w:multiLevelType w:val="multilevel"/>
    <w:tmpl w:val="425C3D90"/>
    <w:styleLink w:val="2"/>
    <w:lvl w:ilvl="0">
      <w:start w:val="1"/>
      <w:numFmt w:val="bullet"/>
      <w:suff w:val="space"/>
      <w:lvlText w:val=""/>
      <w:lvlJc w:val="left"/>
      <w:pPr>
        <w:ind w:left="624" w:hanging="267"/>
      </w:pPr>
      <w:rPr>
        <w:rFonts w:ascii="Symbol" w:hAnsi="Symbol" w:hint="default"/>
      </w:rPr>
    </w:lvl>
    <w:lvl w:ilvl="1">
      <w:start w:val="1"/>
      <w:numFmt w:val="bullet"/>
      <w:suff w:val="space"/>
      <w:lvlText w:val="o"/>
      <w:lvlJc w:val="left"/>
      <w:pPr>
        <w:ind w:left="1191" w:hanging="267"/>
      </w:pPr>
      <w:rPr>
        <w:rFonts w:ascii="Courier New" w:hAnsi="Courier New" w:hint="default"/>
      </w:rPr>
    </w:lvl>
    <w:lvl w:ilvl="2">
      <w:start w:val="1"/>
      <w:numFmt w:val="bullet"/>
      <w:suff w:val="space"/>
      <w:lvlText w:val=""/>
      <w:lvlJc w:val="left"/>
      <w:pPr>
        <w:ind w:left="1758" w:hanging="267"/>
      </w:pPr>
      <w:rPr>
        <w:rFonts w:ascii="Wingdings" w:hAnsi="Wingdings" w:hint="default"/>
      </w:rPr>
    </w:lvl>
    <w:lvl w:ilvl="3">
      <w:start w:val="1"/>
      <w:numFmt w:val="bullet"/>
      <w:suff w:val="space"/>
      <w:lvlText w:val=""/>
      <w:lvlJc w:val="left"/>
      <w:pPr>
        <w:ind w:left="2325" w:hanging="26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892" w:hanging="26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3459" w:hanging="26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04"/>
        </w:tabs>
        <w:ind w:left="4026" w:hanging="26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24"/>
        </w:tabs>
        <w:ind w:left="4593" w:hanging="26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44"/>
        </w:tabs>
        <w:ind w:left="5160" w:hanging="267"/>
      </w:pPr>
      <w:rPr>
        <w:rFonts w:ascii="Wingdings" w:hAnsi="Wingdings" w:hint="default"/>
      </w:rPr>
    </w:lvl>
  </w:abstractNum>
  <w:abstractNum w:abstractNumId="6">
    <w:nsid w:val="0FD500F7"/>
    <w:multiLevelType w:val="hybridMultilevel"/>
    <w:tmpl w:val="509C05DA"/>
    <w:name w:val="Rapidsoft2"/>
    <w:lvl w:ilvl="0" w:tplc="B2529740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5947AD"/>
    <w:multiLevelType w:val="multilevel"/>
    <w:tmpl w:val="0419001F"/>
    <w:name w:val="Rapidsof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14AB1DC9"/>
    <w:multiLevelType w:val="multilevel"/>
    <w:tmpl w:val="4F1685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9">
    <w:nsid w:val="198F2760"/>
    <w:multiLevelType w:val="hybridMultilevel"/>
    <w:tmpl w:val="47F61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4E5DC3"/>
    <w:multiLevelType w:val="hybridMultilevel"/>
    <w:tmpl w:val="4CE418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A25E97"/>
    <w:multiLevelType w:val="hybridMultilevel"/>
    <w:tmpl w:val="2E909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1C53DC"/>
    <w:multiLevelType w:val="multilevel"/>
    <w:tmpl w:val="97343982"/>
    <w:lvl w:ilvl="0">
      <w:start w:val="1"/>
      <w:numFmt w:val="bullet"/>
      <w:pStyle w:val="a0"/>
      <w:lvlText w:val=""/>
      <w:lvlJc w:val="left"/>
      <w:pPr>
        <w:ind w:left="1097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060" w:hanging="21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553" w:hanging="21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46" w:hanging="21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39" w:hanging="21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032" w:hanging="21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525" w:hanging="21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018" w:hanging="21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511" w:hanging="210"/>
      </w:pPr>
      <w:rPr>
        <w:rFonts w:ascii="Wingdings" w:hAnsi="Wingdings" w:hint="default"/>
      </w:rPr>
    </w:lvl>
  </w:abstractNum>
  <w:abstractNum w:abstractNumId="13">
    <w:nsid w:val="295F6CB7"/>
    <w:multiLevelType w:val="multilevel"/>
    <w:tmpl w:val="D922AD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4">
    <w:nsid w:val="34584480"/>
    <w:multiLevelType w:val="hybridMultilevel"/>
    <w:tmpl w:val="37CAB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BE0288"/>
    <w:multiLevelType w:val="hybridMultilevel"/>
    <w:tmpl w:val="599044F6"/>
    <w:name w:val="Rapidsoft"/>
    <w:lvl w:ilvl="0" w:tplc="9F96E1F0">
      <w:start w:val="1"/>
      <w:numFmt w:val="decimal"/>
      <w:lvlText w:val="%1."/>
      <w:lvlJc w:val="left"/>
      <w:pPr>
        <w:ind w:left="720" w:hanging="360"/>
      </w:pPr>
      <w:rPr>
        <w:rFonts w:ascii="Tahoma" w:hAnsi="Tahoma" w:hint="default"/>
        <w:b w:val="0"/>
        <w:i w:val="0"/>
        <w:sz w:val="20"/>
      </w:rPr>
    </w:lvl>
    <w:lvl w:ilvl="1" w:tplc="674EB870" w:tentative="1">
      <w:start w:val="1"/>
      <w:numFmt w:val="lowerLetter"/>
      <w:lvlText w:val="%2."/>
      <w:lvlJc w:val="left"/>
      <w:pPr>
        <w:ind w:left="1440" w:hanging="360"/>
      </w:pPr>
    </w:lvl>
    <w:lvl w:ilvl="2" w:tplc="26E8DE7E" w:tentative="1">
      <w:start w:val="1"/>
      <w:numFmt w:val="lowerRoman"/>
      <w:lvlText w:val="%3."/>
      <w:lvlJc w:val="right"/>
      <w:pPr>
        <w:ind w:left="2160" w:hanging="180"/>
      </w:pPr>
    </w:lvl>
    <w:lvl w:ilvl="3" w:tplc="3D1A8C32" w:tentative="1">
      <w:start w:val="1"/>
      <w:numFmt w:val="decimal"/>
      <w:lvlText w:val="%4."/>
      <w:lvlJc w:val="left"/>
      <w:pPr>
        <w:ind w:left="2880" w:hanging="360"/>
      </w:pPr>
    </w:lvl>
    <w:lvl w:ilvl="4" w:tplc="0696F94A" w:tentative="1">
      <w:start w:val="1"/>
      <w:numFmt w:val="lowerLetter"/>
      <w:lvlText w:val="%5."/>
      <w:lvlJc w:val="left"/>
      <w:pPr>
        <w:ind w:left="3600" w:hanging="360"/>
      </w:pPr>
    </w:lvl>
    <w:lvl w:ilvl="5" w:tplc="56AC7758" w:tentative="1">
      <w:start w:val="1"/>
      <w:numFmt w:val="lowerRoman"/>
      <w:lvlText w:val="%6."/>
      <w:lvlJc w:val="right"/>
      <w:pPr>
        <w:ind w:left="4320" w:hanging="180"/>
      </w:pPr>
    </w:lvl>
    <w:lvl w:ilvl="6" w:tplc="F306BF9E" w:tentative="1">
      <w:start w:val="1"/>
      <w:numFmt w:val="decimal"/>
      <w:lvlText w:val="%7."/>
      <w:lvlJc w:val="left"/>
      <w:pPr>
        <w:ind w:left="5040" w:hanging="360"/>
      </w:pPr>
    </w:lvl>
    <w:lvl w:ilvl="7" w:tplc="90E62F96" w:tentative="1">
      <w:start w:val="1"/>
      <w:numFmt w:val="lowerLetter"/>
      <w:lvlText w:val="%8."/>
      <w:lvlJc w:val="left"/>
      <w:pPr>
        <w:ind w:left="5760" w:hanging="360"/>
      </w:pPr>
    </w:lvl>
    <w:lvl w:ilvl="8" w:tplc="F09051E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2358BD"/>
    <w:multiLevelType w:val="hybridMultilevel"/>
    <w:tmpl w:val="449EE614"/>
    <w:lvl w:ilvl="0" w:tplc="33F245A2">
      <w:start w:val="1"/>
      <w:numFmt w:val="decimal"/>
      <w:pStyle w:val="a1"/>
      <w:suff w:val="space"/>
      <w:lvlText w:val="%1."/>
      <w:lvlJc w:val="left"/>
      <w:pPr>
        <w:ind w:left="113" w:hanging="113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1326" w:hanging="360"/>
      </w:pPr>
    </w:lvl>
    <w:lvl w:ilvl="2" w:tplc="0419001B" w:tentative="1">
      <w:start w:val="1"/>
      <w:numFmt w:val="lowerRoman"/>
      <w:lvlText w:val="%3."/>
      <w:lvlJc w:val="right"/>
      <w:pPr>
        <w:ind w:left="2046" w:hanging="180"/>
      </w:pPr>
    </w:lvl>
    <w:lvl w:ilvl="3" w:tplc="0419000F" w:tentative="1">
      <w:start w:val="1"/>
      <w:numFmt w:val="decimal"/>
      <w:lvlText w:val="%4."/>
      <w:lvlJc w:val="left"/>
      <w:pPr>
        <w:ind w:left="2766" w:hanging="360"/>
      </w:pPr>
    </w:lvl>
    <w:lvl w:ilvl="4" w:tplc="04190019" w:tentative="1">
      <w:start w:val="1"/>
      <w:numFmt w:val="lowerLetter"/>
      <w:lvlText w:val="%5."/>
      <w:lvlJc w:val="left"/>
      <w:pPr>
        <w:ind w:left="3486" w:hanging="360"/>
      </w:pPr>
    </w:lvl>
    <w:lvl w:ilvl="5" w:tplc="0419001B" w:tentative="1">
      <w:start w:val="1"/>
      <w:numFmt w:val="lowerRoman"/>
      <w:lvlText w:val="%6."/>
      <w:lvlJc w:val="right"/>
      <w:pPr>
        <w:ind w:left="4206" w:hanging="180"/>
      </w:pPr>
    </w:lvl>
    <w:lvl w:ilvl="6" w:tplc="0419000F" w:tentative="1">
      <w:start w:val="1"/>
      <w:numFmt w:val="decimal"/>
      <w:lvlText w:val="%7."/>
      <w:lvlJc w:val="left"/>
      <w:pPr>
        <w:ind w:left="4926" w:hanging="360"/>
      </w:pPr>
    </w:lvl>
    <w:lvl w:ilvl="7" w:tplc="04190019" w:tentative="1">
      <w:start w:val="1"/>
      <w:numFmt w:val="lowerLetter"/>
      <w:lvlText w:val="%8."/>
      <w:lvlJc w:val="left"/>
      <w:pPr>
        <w:ind w:left="5646" w:hanging="360"/>
      </w:pPr>
    </w:lvl>
    <w:lvl w:ilvl="8" w:tplc="0419001B" w:tentative="1">
      <w:start w:val="1"/>
      <w:numFmt w:val="lowerRoman"/>
      <w:lvlText w:val="%9."/>
      <w:lvlJc w:val="right"/>
      <w:pPr>
        <w:ind w:left="6366" w:hanging="180"/>
      </w:pPr>
    </w:lvl>
  </w:abstractNum>
  <w:abstractNum w:abstractNumId="17">
    <w:nsid w:val="47BD5BD3"/>
    <w:multiLevelType w:val="hybridMultilevel"/>
    <w:tmpl w:val="2E909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8846AE"/>
    <w:multiLevelType w:val="hybridMultilevel"/>
    <w:tmpl w:val="A54CC6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5D2020"/>
    <w:multiLevelType w:val="multilevel"/>
    <w:tmpl w:val="6A4ED1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FF0000"/>
        <w:spacing w:val="0"/>
        <w:kern w:val="0"/>
        <w:position w:val="0"/>
        <w:sz w:val="36"/>
        <w:szCs w:val="36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0"/>
      <w:lvlText w:val="%2."/>
      <w:lvlJc w:val="left"/>
      <w:pPr>
        <w:ind w:left="792" w:hanging="432"/>
      </w:pPr>
      <w:rPr>
        <w:rFonts w:ascii="Tahoma" w:eastAsia="Times New Roman" w:hAnsi="Tahoma" w:cs="Tahom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28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."/>
      <w:lvlJc w:val="left"/>
      <w:pPr>
        <w:ind w:left="1728" w:hanging="648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CF50682"/>
    <w:multiLevelType w:val="hybridMultilevel"/>
    <w:tmpl w:val="C6EAB762"/>
    <w:lvl w:ilvl="0" w:tplc="351CBAF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D22648D"/>
    <w:multiLevelType w:val="hybridMultilevel"/>
    <w:tmpl w:val="2E909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02544"/>
    <w:multiLevelType w:val="hybridMultilevel"/>
    <w:tmpl w:val="2E909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A279A2"/>
    <w:multiLevelType w:val="multilevel"/>
    <w:tmpl w:val="B0B6A17E"/>
    <w:lvl w:ilvl="0">
      <w:start w:val="1"/>
      <w:numFmt w:val="decimal"/>
      <w:pStyle w:val="a2"/>
      <w:lvlText w:val="%1."/>
      <w:lvlJc w:val="left"/>
      <w:pPr>
        <w:tabs>
          <w:tab w:val="num" w:pos="454"/>
        </w:tabs>
        <w:ind w:left="250" w:hanging="25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"/>
      <w:lvlJc w:val="left"/>
      <w:pPr>
        <w:ind w:left="142" w:firstLine="397"/>
      </w:pPr>
      <w:rPr>
        <w:rFonts w:ascii="Symbol" w:hAnsi="Symbol" w:hint="default"/>
      </w:rPr>
    </w:lvl>
    <w:lvl w:ilvl="2">
      <w:start w:val="1"/>
      <w:numFmt w:val="decimal"/>
      <w:suff w:val="space"/>
      <w:lvlText w:val="%1.%2.%3."/>
      <w:lvlJc w:val="left"/>
      <w:pPr>
        <w:ind w:left="709" w:firstLine="39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276" w:firstLine="397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43" w:firstLine="397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410" w:firstLine="397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977" w:firstLine="397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544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13"/>
        </w:tabs>
        <w:ind w:left="4111" w:firstLine="397"/>
      </w:pPr>
      <w:rPr>
        <w:rFonts w:hint="default"/>
      </w:rPr>
    </w:lvl>
  </w:abstractNum>
  <w:abstractNum w:abstractNumId="24">
    <w:nsid w:val="5E4418AB"/>
    <w:multiLevelType w:val="multilevel"/>
    <w:tmpl w:val="4F16856E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25">
    <w:nsid w:val="5F9D45B2"/>
    <w:multiLevelType w:val="singleLevel"/>
    <w:tmpl w:val="14BA8646"/>
    <w:lvl w:ilvl="0">
      <w:start w:val="1"/>
      <w:numFmt w:val="bullet"/>
      <w:pStyle w:val="a3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6">
    <w:nsid w:val="61537892"/>
    <w:multiLevelType w:val="hybridMultilevel"/>
    <w:tmpl w:val="9664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472B2B"/>
    <w:multiLevelType w:val="hybridMultilevel"/>
    <w:tmpl w:val="8788FF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82050F"/>
    <w:multiLevelType w:val="hybridMultilevel"/>
    <w:tmpl w:val="7BC81E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002109"/>
    <w:multiLevelType w:val="hybridMultilevel"/>
    <w:tmpl w:val="37CAB0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88041F"/>
    <w:multiLevelType w:val="hybridMultilevel"/>
    <w:tmpl w:val="2E909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3A26F6"/>
    <w:multiLevelType w:val="hybridMultilevel"/>
    <w:tmpl w:val="B762B210"/>
    <w:name w:val="Rapidsoft222"/>
    <w:lvl w:ilvl="0" w:tplc="8244D0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FF0ABC"/>
    <w:multiLevelType w:val="multilevel"/>
    <w:tmpl w:val="F4C27FC8"/>
    <w:lvl w:ilvl="0">
      <w:start w:val="6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3">
    <w:nsid w:val="7FE71709"/>
    <w:multiLevelType w:val="hybridMultilevel"/>
    <w:tmpl w:val="2E909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5"/>
  </w:num>
  <w:num w:numId="3">
    <w:abstractNumId w:val="12"/>
  </w:num>
  <w:num w:numId="4">
    <w:abstractNumId w:val="19"/>
  </w:num>
  <w:num w:numId="5">
    <w:abstractNumId w:val="16"/>
  </w:num>
  <w:num w:numId="6">
    <w:abstractNumId w:val="0"/>
  </w:num>
  <w:num w:numId="7">
    <w:abstractNumId w:val="23"/>
  </w:num>
  <w:num w:numId="8">
    <w:abstractNumId w:val="13"/>
  </w:num>
  <w:num w:numId="9">
    <w:abstractNumId w:val="3"/>
  </w:num>
  <w:num w:numId="10">
    <w:abstractNumId w:val="10"/>
  </w:num>
  <w:num w:numId="11">
    <w:abstractNumId w:val="2"/>
  </w:num>
  <w:num w:numId="12">
    <w:abstractNumId w:val="8"/>
  </w:num>
  <w:num w:numId="13">
    <w:abstractNumId w:val="9"/>
  </w:num>
  <w:num w:numId="14">
    <w:abstractNumId w:val="33"/>
  </w:num>
  <w:num w:numId="15">
    <w:abstractNumId w:val="14"/>
  </w:num>
  <w:num w:numId="16">
    <w:abstractNumId w:val="29"/>
  </w:num>
  <w:num w:numId="17">
    <w:abstractNumId w:val="27"/>
  </w:num>
  <w:num w:numId="18">
    <w:abstractNumId w:val="28"/>
  </w:num>
  <w:num w:numId="19">
    <w:abstractNumId w:val="26"/>
  </w:num>
  <w:num w:numId="20">
    <w:abstractNumId w:val="11"/>
  </w:num>
  <w:num w:numId="21">
    <w:abstractNumId w:val="4"/>
  </w:num>
  <w:num w:numId="22">
    <w:abstractNumId w:val="21"/>
  </w:num>
  <w:num w:numId="23">
    <w:abstractNumId w:val="22"/>
  </w:num>
  <w:num w:numId="24">
    <w:abstractNumId w:val="1"/>
  </w:num>
  <w:num w:numId="25">
    <w:abstractNumId w:val="17"/>
  </w:num>
  <w:num w:numId="26">
    <w:abstractNumId w:val="30"/>
  </w:num>
  <w:num w:numId="27">
    <w:abstractNumId w:val="20"/>
  </w:num>
  <w:num w:numId="28">
    <w:abstractNumId w:val="18"/>
  </w:num>
  <w:num w:numId="29">
    <w:abstractNumId w:val="24"/>
  </w:num>
  <w:num w:numId="30">
    <w:abstractNumId w:val="32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LockTheme/>
  <w:styleLockQFSet/>
  <w:defaultTabStop w:val="709"/>
  <w:characterSpacingControl w:val="doNotCompress"/>
  <w:hdrShapeDefaults>
    <o:shapedefaults v:ext="edit" spidmax="6150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67CA0"/>
    <w:rsid w:val="0000047A"/>
    <w:rsid w:val="00000550"/>
    <w:rsid w:val="0000163A"/>
    <w:rsid w:val="0000195E"/>
    <w:rsid w:val="0000199B"/>
    <w:rsid w:val="000019EA"/>
    <w:rsid w:val="00001E94"/>
    <w:rsid w:val="00001FF2"/>
    <w:rsid w:val="00002A2E"/>
    <w:rsid w:val="0000340B"/>
    <w:rsid w:val="00003523"/>
    <w:rsid w:val="00003E79"/>
    <w:rsid w:val="0000400A"/>
    <w:rsid w:val="0000440B"/>
    <w:rsid w:val="00004694"/>
    <w:rsid w:val="00004853"/>
    <w:rsid w:val="00004DBE"/>
    <w:rsid w:val="00005E99"/>
    <w:rsid w:val="000063AA"/>
    <w:rsid w:val="000065D7"/>
    <w:rsid w:val="0000686D"/>
    <w:rsid w:val="000072F3"/>
    <w:rsid w:val="000074AC"/>
    <w:rsid w:val="00007B62"/>
    <w:rsid w:val="00007B9C"/>
    <w:rsid w:val="00010B9B"/>
    <w:rsid w:val="00010F03"/>
    <w:rsid w:val="00011113"/>
    <w:rsid w:val="00011415"/>
    <w:rsid w:val="000114AE"/>
    <w:rsid w:val="0001181B"/>
    <w:rsid w:val="0001220E"/>
    <w:rsid w:val="000128F6"/>
    <w:rsid w:val="0001344E"/>
    <w:rsid w:val="0001372D"/>
    <w:rsid w:val="00013824"/>
    <w:rsid w:val="0001514D"/>
    <w:rsid w:val="0001528A"/>
    <w:rsid w:val="000159C3"/>
    <w:rsid w:val="00015AB8"/>
    <w:rsid w:val="00015C10"/>
    <w:rsid w:val="0001650D"/>
    <w:rsid w:val="0001695B"/>
    <w:rsid w:val="00016F86"/>
    <w:rsid w:val="00017984"/>
    <w:rsid w:val="00017ADC"/>
    <w:rsid w:val="0002046C"/>
    <w:rsid w:val="000209FE"/>
    <w:rsid w:val="00020AD6"/>
    <w:rsid w:val="0002142C"/>
    <w:rsid w:val="00021576"/>
    <w:rsid w:val="00021F6B"/>
    <w:rsid w:val="000228A3"/>
    <w:rsid w:val="000229B2"/>
    <w:rsid w:val="0002336D"/>
    <w:rsid w:val="00023CB9"/>
    <w:rsid w:val="00024454"/>
    <w:rsid w:val="00025693"/>
    <w:rsid w:val="000256E1"/>
    <w:rsid w:val="00025E07"/>
    <w:rsid w:val="00027295"/>
    <w:rsid w:val="00031E4F"/>
    <w:rsid w:val="00031F27"/>
    <w:rsid w:val="00032376"/>
    <w:rsid w:val="000323BD"/>
    <w:rsid w:val="000323E5"/>
    <w:rsid w:val="0003244F"/>
    <w:rsid w:val="00032E13"/>
    <w:rsid w:val="00032FD6"/>
    <w:rsid w:val="000341E9"/>
    <w:rsid w:val="000342FF"/>
    <w:rsid w:val="00034E51"/>
    <w:rsid w:val="000351C5"/>
    <w:rsid w:val="00036008"/>
    <w:rsid w:val="000360CF"/>
    <w:rsid w:val="000363E5"/>
    <w:rsid w:val="00036CAC"/>
    <w:rsid w:val="000402EF"/>
    <w:rsid w:val="000404BF"/>
    <w:rsid w:val="0004090C"/>
    <w:rsid w:val="00040CD4"/>
    <w:rsid w:val="000413BA"/>
    <w:rsid w:val="0004218A"/>
    <w:rsid w:val="00042FC0"/>
    <w:rsid w:val="00043222"/>
    <w:rsid w:val="00043590"/>
    <w:rsid w:val="00043CFE"/>
    <w:rsid w:val="00043FD9"/>
    <w:rsid w:val="00044069"/>
    <w:rsid w:val="00045394"/>
    <w:rsid w:val="00045E3C"/>
    <w:rsid w:val="0004602B"/>
    <w:rsid w:val="0004623F"/>
    <w:rsid w:val="00046711"/>
    <w:rsid w:val="00046B99"/>
    <w:rsid w:val="0004780C"/>
    <w:rsid w:val="00047F3E"/>
    <w:rsid w:val="00050259"/>
    <w:rsid w:val="00050BDC"/>
    <w:rsid w:val="000514DE"/>
    <w:rsid w:val="00051E1F"/>
    <w:rsid w:val="000522EB"/>
    <w:rsid w:val="00052365"/>
    <w:rsid w:val="000523DD"/>
    <w:rsid w:val="00053037"/>
    <w:rsid w:val="0005366B"/>
    <w:rsid w:val="00053AEE"/>
    <w:rsid w:val="000543D6"/>
    <w:rsid w:val="0005494E"/>
    <w:rsid w:val="00054CD3"/>
    <w:rsid w:val="00055370"/>
    <w:rsid w:val="000553AB"/>
    <w:rsid w:val="000553DE"/>
    <w:rsid w:val="000553E7"/>
    <w:rsid w:val="00055D77"/>
    <w:rsid w:val="0005632D"/>
    <w:rsid w:val="00056545"/>
    <w:rsid w:val="00056A89"/>
    <w:rsid w:val="00056EE6"/>
    <w:rsid w:val="00057059"/>
    <w:rsid w:val="00057E40"/>
    <w:rsid w:val="000606F3"/>
    <w:rsid w:val="00060CD3"/>
    <w:rsid w:val="000612F8"/>
    <w:rsid w:val="00061702"/>
    <w:rsid w:val="00061E56"/>
    <w:rsid w:val="00062478"/>
    <w:rsid w:val="00062482"/>
    <w:rsid w:val="00062F67"/>
    <w:rsid w:val="00063302"/>
    <w:rsid w:val="000633AD"/>
    <w:rsid w:val="00064783"/>
    <w:rsid w:val="0006484E"/>
    <w:rsid w:val="000648CF"/>
    <w:rsid w:val="0006532B"/>
    <w:rsid w:val="0006546E"/>
    <w:rsid w:val="00065B25"/>
    <w:rsid w:val="00066905"/>
    <w:rsid w:val="0006692F"/>
    <w:rsid w:val="00067061"/>
    <w:rsid w:val="00067110"/>
    <w:rsid w:val="0006728D"/>
    <w:rsid w:val="00070202"/>
    <w:rsid w:val="00070CC7"/>
    <w:rsid w:val="00070EA0"/>
    <w:rsid w:val="0007136F"/>
    <w:rsid w:val="00071640"/>
    <w:rsid w:val="00071BF0"/>
    <w:rsid w:val="00071FBE"/>
    <w:rsid w:val="0007281E"/>
    <w:rsid w:val="00073678"/>
    <w:rsid w:val="00073E19"/>
    <w:rsid w:val="000742B4"/>
    <w:rsid w:val="00074D14"/>
    <w:rsid w:val="000750A4"/>
    <w:rsid w:val="00075269"/>
    <w:rsid w:val="000755DA"/>
    <w:rsid w:val="0007562C"/>
    <w:rsid w:val="00075D56"/>
    <w:rsid w:val="000779ED"/>
    <w:rsid w:val="00077AF8"/>
    <w:rsid w:val="00080347"/>
    <w:rsid w:val="000805D5"/>
    <w:rsid w:val="0008064C"/>
    <w:rsid w:val="000806F3"/>
    <w:rsid w:val="00080AB3"/>
    <w:rsid w:val="00081C75"/>
    <w:rsid w:val="00081D55"/>
    <w:rsid w:val="00082B5B"/>
    <w:rsid w:val="00083273"/>
    <w:rsid w:val="0008391C"/>
    <w:rsid w:val="00083CD8"/>
    <w:rsid w:val="00084064"/>
    <w:rsid w:val="00084AA2"/>
    <w:rsid w:val="00084D45"/>
    <w:rsid w:val="0008573B"/>
    <w:rsid w:val="00085E73"/>
    <w:rsid w:val="000861FD"/>
    <w:rsid w:val="000863E4"/>
    <w:rsid w:val="000864E7"/>
    <w:rsid w:val="00086820"/>
    <w:rsid w:val="00086D11"/>
    <w:rsid w:val="000901E6"/>
    <w:rsid w:val="000904C8"/>
    <w:rsid w:val="0009062F"/>
    <w:rsid w:val="0009106B"/>
    <w:rsid w:val="00091290"/>
    <w:rsid w:val="000918C5"/>
    <w:rsid w:val="0009254C"/>
    <w:rsid w:val="00092B73"/>
    <w:rsid w:val="000931C5"/>
    <w:rsid w:val="000931F1"/>
    <w:rsid w:val="0009321A"/>
    <w:rsid w:val="00093663"/>
    <w:rsid w:val="00093A4B"/>
    <w:rsid w:val="00093E46"/>
    <w:rsid w:val="00094448"/>
    <w:rsid w:val="000946C5"/>
    <w:rsid w:val="000956AD"/>
    <w:rsid w:val="00095CFF"/>
    <w:rsid w:val="00096659"/>
    <w:rsid w:val="00096A99"/>
    <w:rsid w:val="00096B12"/>
    <w:rsid w:val="00097A1C"/>
    <w:rsid w:val="000A00D2"/>
    <w:rsid w:val="000A0FBA"/>
    <w:rsid w:val="000A1D99"/>
    <w:rsid w:val="000A1F2F"/>
    <w:rsid w:val="000A28F7"/>
    <w:rsid w:val="000A2F06"/>
    <w:rsid w:val="000A34F9"/>
    <w:rsid w:val="000A4063"/>
    <w:rsid w:val="000A4268"/>
    <w:rsid w:val="000A468D"/>
    <w:rsid w:val="000A4B81"/>
    <w:rsid w:val="000A5403"/>
    <w:rsid w:val="000A54CD"/>
    <w:rsid w:val="000A5E21"/>
    <w:rsid w:val="000A5F04"/>
    <w:rsid w:val="000B051F"/>
    <w:rsid w:val="000B059A"/>
    <w:rsid w:val="000B0B27"/>
    <w:rsid w:val="000B0D7B"/>
    <w:rsid w:val="000B0DAE"/>
    <w:rsid w:val="000B1B71"/>
    <w:rsid w:val="000B1EBE"/>
    <w:rsid w:val="000B248E"/>
    <w:rsid w:val="000B2FFD"/>
    <w:rsid w:val="000B3149"/>
    <w:rsid w:val="000B3581"/>
    <w:rsid w:val="000B3CC2"/>
    <w:rsid w:val="000B3E79"/>
    <w:rsid w:val="000B4A8D"/>
    <w:rsid w:val="000B53CB"/>
    <w:rsid w:val="000B57EB"/>
    <w:rsid w:val="000B74A8"/>
    <w:rsid w:val="000B77F1"/>
    <w:rsid w:val="000C003F"/>
    <w:rsid w:val="000C0662"/>
    <w:rsid w:val="000C08D3"/>
    <w:rsid w:val="000C0C9A"/>
    <w:rsid w:val="000C0D22"/>
    <w:rsid w:val="000C11C3"/>
    <w:rsid w:val="000C192E"/>
    <w:rsid w:val="000C21EC"/>
    <w:rsid w:val="000C2310"/>
    <w:rsid w:val="000C2565"/>
    <w:rsid w:val="000C3323"/>
    <w:rsid w:val="000C4906"/>
    <w:rsid w:val="000C4DD5"/>
    <w:rsid w:val="000C4E4B"/>
    <w:rsid w:val="000C4E73"/>
    <w:rsid w:val="000C5C8F"/>
    <w:rsid w:val="000C63F1"/>
    <w:rsid w:val="000C6527"/>
    <w:rsid w:val="000C66A3"/>
    <w:rsid w:val="000C66FF"/>
    <w:rsid w:val="000C670C"/>
    <w:rsid w:val="000C6C59"/>
    <w:rsid w:val="000C6D24"/>
    <w:rsid w:val="000D0135"/>
    <w:rsid w:val="000D037D"/>
    <w:rsid w:val="000D04FF"/>
    <w:rsid w:val="000D0847"/>
    <w:rsid w:val="000D0F27"/>
    <w:rsid w:val="000D1236"/>
    <w:rsid w:val="000D19E6"/>
    <w:rsid w:val="000D1F8E"/>
    <w:rsid w:val="000D2A39"/>
    <w:rsid w:val="000D2E09"/>
    <w:rsid w:val="000D31FD"/>
    <w:rsid w:val="000D3ABD"/>
    <w:rsid w:val="000D5018"/>
    <w:rsid w:val="000D5883"/>
    <w:rsid w:val="000D6379"/>
    <w:rsid w:val="000D6EBE"/>
    <w:rsid w:val="000D7400"/>
    <w:rsid w:val="000E0114"/>
    <w:rsid w:val="000E07BD"/>
    <w:rsid w:val="000E09D3"/>
    <w:rsid w:val="000E0F62"/>
    <w:rsid w:val="000E12B8"/>
    <w:rsid w:val="000E149B"/>
    <w:rsid w:val="000E2D2C"/>
    <w:rsid w:val="000E3727"/>
    <w:rsid w:val="000E3D39"/>
    <w:rsid w:val="000E3DE9"/>
    <w:rsid w:val="000E41FA"/>
    <w:rsid w:val="000E4447"/>
    <w:rsid w:val="000E465F"/>
    <w:rsid w:val="000E474C"/>
    <w:rsid w:val="000E5141"/>
    <w:rsid w:val="000E687C"/>
    <w:rsid w:val="000E6BD3"/>
    <w:rsid w:val="000E6F8E"/>
    <w:rsid w:val="000E7663"/>
    <w:rsid w:val="000E7887"/>
    <w:rsid w:val="000E7B7F"/>
    <w:rsid w:val="000E7C8A"/>
    <w:rsid w:val="000F0989"/>
    <w:rsid w:val="000F11C1"/>
    <w:rsid w:val="000F1461"/>
    <w:rsid w:val="000F1E4C"/>
    <w:rsid w:val="000F2305"/>
    <w:rsid w:val="000F2DCA"/>
    <w:rsid w:val="000F352C"/>
    <w:rsid w:val="000F422A"/>
    <w:rsid w:val="000F48C5"/>
    <w:rsid w:val="000F518A"/>
    <w:rsid w:val="000F5541"/>
    <w:rsid w:val="000F630D"/>
    <w:rsid w:val="000F6563"/>
    <w:rsid w:val="000F7134"/>
    <w:rsid w:val="000F7F5F"/>
    <w:rsid w:val="0010068A"/>
    <w:rsid w:val="001006C4"/>
    <w:rsid w:val="001008CD"/>
    <w:rsid w:val="001012D0"/>
    <w:rsid w:val="001018E9"/>
    <w:rsid w:val="00101AB0"/>
    <w:rsid w:val="00102569"/>
    <w:rsid w:val="00102828"/>
    <w:rsid w:val="00102C7E"/>
    <w:rsid w:val="00103334"/>
    <w:rsid w:val="001037DC"/>
    <w:rsid w:val="00104D56"/>
    <w:rsid w:val="00105580"/>
    <w:rsid w:val="00105776"/>
    <w:rsid w:val="00106035"/>
    <w:rsid w:val="001063B6"/>
    <w:rsid w:val="00106408"/>
    <w:rsid w:val="0010657D"/>
    <w:rsid w:val="001071A3"/>
    <w:rsid w:val="00107E3F"/>
    <w:rsid w:val="00110560"/>
    <w:rsid w:val="00110B5F"/>
    <w:rsid w:val="00110C42"/>
    <w:rsid w:val="001117CC"/>
    <w:rsid w:val="001118DA"/>
    <w:rsid w:val="00111A58"/>
    <w:rsid w:val="00111ABE"/>
    <w:rsid w:val="00111BD5"/>
    <w:rsid w:val="00111D47"/>
    <w:rsid w:val="001123A7"/>
    <w:rsid w:val="0011295F"/>
    <w:rsid w:val="00112D94"/>
    <w:rsid w:val="00112EFB"/>
    <w:rsid w:val="00112F4E"/>
    <w:rsid w:val="00113B91"/>
    <w:rsid w:val="00113DC4"/>
    <w:rsid w:val="00114C86"/>
    <w:rsid w:val="00114FE5"/>
    <w:rsid w:val="001151AD"/>
    <w:rsid w:val="001152EF"/>
    <w:rsid w:val="001157E1"/>
    <w:rsid w:val="00116198"/>
    <w:rsid w:val="001205BD"/>
    <w:rsid w:val="00120E8E"/>
    <w:rsid w:val="00121201"/>
    <w:rsid w:val="00122032"/>
    <w:rsid w:val="001222F7"/>
    <w:rsid w:val="001237F9"/>
    <w:rsid w:val="00123802"/>
    <w:rsid w:val="00123A9B"/>
    <w:rsid w:val="00123DD8"/>
    <w:rsid w:val="00124018"/>
    <w:rsid w:val="0012429E"/>
    <w:rsid w:val="00124703"/>
    <w:rsid w:val="00125004"/>
    <w:rsid w:val="00125106"/>
    <w:rsid w:val="00126D71"/>
    <w:rsid w:val="00126DEE"/>
    <w:rsid w:val="00127095"/>
    <w:rsid w:val="00127DE4"/>
    <w:rsid w:val="001304B1"/>
    <w:rsid w:val="00130EBD"/>
    <w:rsid w:val="00131249"/>
    <w:rsid w:val="00131A5D"/>
    <w:rsid w:val="00132ADC"/>
    <w:rsid w:val="00132B78"/>
    <w:rsid w:val="00132BF5"/>
    <w:rsid w:val="00133A7F"/>
    <w:rsid w:val="00134133"/>
    <w:rsid w:val="001343AC"/>
    <w:rsid w:val="00134534"/>
    <w:rsid w:val="00134603"/>
    <w:rsid w:val="00134B32"/>
    <w:rsid w:val="00134BF7"/>
    <w:rsid w:val="00134DD6"/>
    <w:rsid w:val="00136187"/>
    <w:rsid w:val="00136E8E"/>
    <w:rsid w:val="00137653"/>
    <w:rsid w:val="001378DC"/>
    <w:rsid w:val="00137E92"/>
    <w:rsid w:val="00137F7D"/>
    <w:rsid w:val="00140D41"/>
    <w:rsid w:val="00140D52"/>
    <w:rsid w:val="00141396"/>
    <w:rsid w:val="00141516"/>
    <w:rsid w:val="001418DB"/>
    <w:rsid w:val="00141FBE"/>
    <w:rsid w:val="001433D3"/>
    <w:rsid w:val="00143FE4"/>
    <w:rsid w:val="00144120"/>
    <w:rsid w:val="00144EFC"/>
    <w:rsid w:val="00144F30"/>
    <w:rsid w:val="00145706"/>
    <w:rsid w:val="0014637D"/>
    <w:rsid w:val="001468A4"/>
    <w:rsid w:val="00146AF8"/>
    <w:rsid w:val="001474C7"/>
    <w:rsid w:val="001478DE"/>
    <w:rsid w:val="0015043A"/>
    <w:rsid w:val="0015226C"/>
    <w:rsid w:val="00152E95"/>
    <w:rsid w:val="0015399F"/>
    <w:rsid w:val="001556B5"/>
    <w:rsid w:val="0015571B"/>
    <w:rsid w:val="00155A6C"/>
    <w:rsid w:val="0015611B"/>
    <w:rsid w:val="00156EBD"/>
    <w:rsid w:val="001579EB"/>
    <w:rsid w:val="00157E3C"/>
    <w:rsid w:val="001607DB"/>
    <w:rsid w:val="001607EA"/>
    <w:rsid w:val="00160898"/>
    <w:rsid w:val="00162249"/>
    <w:rsid w:val="00163610"/>
    <w:rsid w:val="00164ED3"/>
    <w:rsid w:val="00164F05"/>
    <w:rsid w:val="00165CE0"/>
    <w:rsid w:val="00166DA4"/>
    <w:rsid w:val="00167389"/>
    <w:rsid w:val="00167C67"/>
    <w:rsid w:val="00167CA0"/>
    <w:rsid w:val="00170B18"/>
    <w:rsid w:val="001719B9"/>
    <w:rsid w:val="00172024"/>
    <w:rsid w:val="00172147"/>
    <w:rsid w:val="00172EBD"/>
    <w:rsid w:val="00174854"/>
    <w:rsid w:val="00174CBA"/>
    <w:rsid w:val="00174D12"/>
    <w:rsid w:val="00174F20"/>
    <w:rsid w:val="00175156"/>
    <w:rsid w:val="00175F9F"/>
    <w:rsid w:val="00176192"/>
    <w:rsid w:val="00176228"/>
    <w:rsid w:val="001762F7"/>
    <w:rsid w:val="0017751F"/>
    <w:rsid w:val="00177B64"/>
    <w:rsid w:val="001800DD"/>
    <w:rsid w:val="00180288"/>
    <w:rsid w:val="00181459"/>
    <w:rsid w:val="00182221"/>
    <w:rsid w:val="001823D5"/>
    <w:rsid w:val="00183190"/>
    <w:rsid w:val="00183A3A"/>
    <w:rsid w:val="0018415A"/>
    <w:rsid w:val="0018418E"/>
    <w:rsid w:val="00184319"/>
    <w:rsid w:val="00184328"/>
    <w:rsid w:val="0018441D"/>
    <w:rsid w:val="0018469A"/>
    <w:rsid w:val="001847D6"/>
    <w:rsid w:val="00184CA2"/>
    <w:rsid w:val="00186295"/>
    <w:rsid w:val="00186463"/>
    <w:rsid w:val="00186C13"/>
    <w:rsid w:val="00187B04"/>
    <w:rsid w:val="0019054B"/>
    <w:rsid w:val="00190D68"/>
    <w:rsid w:val="00190F54"/>
    <w:rsid w:val="00191008"/>
    <w:rsid w:val="00191D69"/>
    <w:rsid w:val="0019296A"/>
    <w:rsid w:val="00192B31"/>
    <w:rsid w:val="00192BB6"/>
    <w:rsid w:val="00192C28"/>
    <w:rsid w:val="00193F10"/>
    <w:rsid w:val="001948D3"/>
    <w:rsid w:val="0019650A"/>
    <w:rsid w:val="00197A86"/>
    <w:rsid w:val="00197CD2"/>
    <w:rsid w:val="001A00E6"/>
    <w:rsid w:val="001A0445"/>
    <w:rsid w:val="001A07B5"/>
    <w:rsid w:val="001A18C0"/>
    <w:rsid w:val="001A1EE8"/>
    <w:rsid w:val="001A291E"/>
    <w:rsid w:val="001A48B5"/>
    <w:rsid w:val="001A522C"/>
    <w:rsid w:val="001A5AD5"/>
    <w:rsid w:val="001A6189"/>
    <w:rsid w:val="001A61E8"/>
    <w:rsid w:val="001A62BA"/>
    <w:rsid w:val="001B1AF6"/>
    <w:rsid w:val="001B1C89"/>
    <w:rsid w:val="001B2930"/>
    <w:rsid w:val="001B3280"/>
    <w:rsid w:val="001B332F"/>
    <w:rsid w:val="001B35DB"/>
    <w:rsid w:val="001B3F50"/>
    <w:rsid w:val="001B42F3"/>
    <w:rsid w:val="001B499E"/>
    <w:rsid w:val="001B4B51"/>
    <w:rsid w:val="001B5712"/>
    <w:rsid w:val="001B5829"/>
    <w:rsid w:val="001B5D40"/>
    <w:rsid w:val="001B60EE"/>
    <w:rsid w:val="001B6980"/>
    <w:rsid w:val="001B7C19"/>
    <w:rsid w:val="001C034D"/>
    <w:rsid w:val="001C14D8"/>
    <w:rsid w:val="001C2150"/>
    <w:rsid w:val="001C2351"/>
    <w:rsid w:val="001C2573"/>
    <w:rsid w:val="001C2633"/>
    <w:rsid w:val="001C2E39"/>
    <w:rsid w:val="001C3127"/>
    <w:rsid w:val="001C378B"/>
    <w:rsid w:val="001C4ED0"/>
    <w:rsid w:val="001C5887"/>
    <w:rsid w:val="001C6825"/>
    <w:rsid w:val="001C6EB3"/>
    <w:rsid w:val="001C6ED5"/>
    <w:rsid w:val="001C7006"/>
    <w:rsid w:val="001C77F7"/>
    <w:rsid w:val="001C7DEB"/>
    <w:rsid w:val="001D09BC"/>
    <w:rsid w:val="001D1325"/>
    <w:rsid w:val="001D1500"/>
    <w:rsid w:val="001D1BF0"/>
    <w:rsid w:val="001D1E14"/>
    <w:rsid w:val="001D25F5"/>
    <w:rsid w:val="001D3901"/>
    <w:rsid w:val="001D3E58"/>
    <w:rsid w:val="001D405B"/>
    <w:rsid w:val="001D4F93"/>
    <w:rsid w:val="001D70E4"/>
    <w:rsid w:val="001D73EC"/>
    <w:rsid w:val="001D7AA2"/>
    <w:rsid w:val="001E0117"/>
    <w:rsid w:val="001E0228"/>
    <w:rsid w:val="001E0CBE"/>
    <w:rsid w:val="001E10AF"/>
    <w:rsid w:val="001E16B2"/>
    <w:rsid w:val="001E19B4"/>
    <w:rsid w:val="001E2B1E"/>
    <w:rsid w:val="001E3C31"/>
    <w:rsid w:val="001E47F3"/>
    <w:rsid w:val="001E48E7"/>
    <w:rsid w:val="001E4C7F"/>
    <w:rsid w:val="001E4D80"/>
    <w:rsid w:val="001E5AA4"/>
    <w:rsid w:val="001E64AC"/>
    <w:rsid w:val="001E6871"/>
    <w:rsid w:val="001E6B62"/>
    <w:rsid w:val="001E6D7A"/>
    <w:rsid w:val="001E764C"/>
    <w:rsid w:val="001E7BCE"/>
    <w:rsid w:val="001F00C3"/>
    <w:rsid w:val="001F0875"/>
    <w:rsid w:val="001F0C36"/>
    <w:rsid w:val="001F0F25"/>
    <w:rsid w:val="001F1431"/>
    <w:rsid w:val="001F1DBB"/>
    <w:rsid w:val="001F27A0"/>
    <w:rsid w:val="001F29ED"/>
    <w:rsid w:val="001F376C"/>
    <w:rsid w:val="001F4A43"/>
    <w:rsid w:val="001F4AD1"/>
    <w:rsid w:val="001F4F24"/>
    <w:rsid w:val="001F588D"/>
    <w:rsid w:val="001F6969"/>
    <w:rsid w:val="001F775E"/>
    <w:rsid w:val="001F7F13"/>
    <w:rsid w:val="002002BE"/>
    <w:rsid w:val="00200B02"/>
    <w:rsid w:val="0020112F"/>
    <w:rsid w:val="00203166"/>
    <w:rsid w:val="00203E40"/>
    <w:rsid w:val="00204D50"/>
    <w:rsid w:val="00206325"/>
    <w:rsid w:val="00206389"/>
    <w:rsid w:val="00206AF3"/>
    <w:rsid w:val="00206F2E"/>
    <w:rsid w:val="0020708D"/>
    <w:rsid w:val="002103EF"/>
    <w:rsid w:val="00210613"/>
    <w:rsid w:val="0021084E"/>
    <w:rsid w:val="00210916"/>
    <w:rsid w:val="002116F0"/>
    <w:rsid w:val="00211A5B"/>
    <w:rsid w:val="002129BC"/>
    <w:rsid w:val="002129C0"/>
    <w:rsid w:val="00212A0D"/>
    <w:rsid w:val="00212A66"/>
    <w:rsid w:val="00212E91"/>
    <w:rsid w:val="002133D0"/>
    <w:rsid w:val="00213823"/>
    <w:rsid w:val="00213C76"/>
    <w:rsid w:val="00213D0C"/>
    <w:rsid w:val="00213E69"/>
    <w:rsid w:val="002142B3"/>
    <w:rsid w:val="00215304"/>
    <w:rsid w:val="00216606"/>
    <w:rsid w:val="002167A5"/>
    <w:rsid w:val="0021759E"/>
    <w:rsid w:val="00217F87"/>
    <w:rsid w:val="002201CC"/>
    <w:rsid w:val="00221283"/>
    <w:rsid w:val="00221C08"/>
    <w:rsid w:val="0022448B"/>
    <w:rsid w:val="00224E53"/>
    <w:rsid w:val="00225B2D"/>
    <w:rsid w:val="00225DAB"/>
    <w:rsid w:val="00225F87"/>
    <w:rsid w:val="00226127"/>
    <w:rsid w:val="00226DDE"/>
    <w:rsid w:val="002270B2"/>
    <w:rsid w:val="002274D0"/>
    <w:rsid w:val="002278B0"/>
    <w:rsid w:val="002307B7"/>
    <w:rsid w:val="00230D48"/>
    <w:rsid w:val="00230EDF"/>
    <w:rsid w:val="00230F1A"/>
    <w:rsid w:val="00231EA9"/>
    <w:rsid w:val="0023234B"/>
    <w:rsid w:val="002323F8"/>
    <w:rsid w:val="00232924"/>
    <w:rsid w:val="002334FF"/>
    <w:rsid w:val="00233BCF"/>
    <w:rsid w:val="00234514"/>
    <w:rsid w:val="002345A3"/>
    <w:rsid w:val="00235C44"/>
    <w:rsid w:val="00235D93"/>
    <w:rsid w:val="002360E4"/>
    <w:rsid w:val="002367FA"/>
    <w:rsid w:val="00236C1A"/>
    <w:rsid w:val="00237A63"/>
    <w:rsid w:val="00237ABD"/>
    <w:rsid w:val="00237E9C"/>
    <w:rsid w:val="0024072F"/>
    <w:rsid w:val="00240C64"/>
    <w:rsid w:val="002414B7"/>
    <w:rsid w:val="0024190D"/>
    <w:rsid w:val="002421B3"/>
    <w:rsid w:val="00242B1A"/>
    <w:rsid w:val="00242B1B"/>
    <w:rsid w:val="00242D78"/>
    <w:rsid w:val="002432F9"/>
    <w:rsid w:val="002439E8"/>
    <w:rsid w:val="00243A41"/>
    <w:rsid w:val="00243F1E"/>
    <w:rsid w:val="00244772"/>
    <w:rsid w:val="00244F26"/>
    <w:rsid w:val="0024607C"/>
    <w:rsid w:val="002467BD"/>
    <w:rsid w:val="00246FB8"/>
    <w:rsid w:val="002512BC"/>
    <w:rsid w:val="00251621"/>
    <w:rsid w:val="0025164C"/>
    <w:rsid w:val="0025223D"/>
    <w:rsid w:val="00252BA8"/>
    <w:rsid w:val="00253553"/>
    <w:rsid w:val="00253578"/>
    <w:rsid w:val="002535FC"/>
    <w:rsid w:val="00253937"/>
    <w:rsid w:val="0025440D"/>
    <w:rsid w:val="00254B72"/>
    <w:rsid w:val="00254CFA"/>
    <w:rsid w:val="002555D3"/>
    <w:rsid w:val="0025573F"/>
    <w:rsid w:val="00255A85"/>
    <w:rsid w:val="00255D9F"/>
    <w:rsid w:val="00256611"/>
    <w:rsid w:val="00256979"/>
    <w:rsid w:val="00256E8B"/>
    <w:rsid w:val="002575A3"/>
    <w:rsid w:val="00257962"/>
    <w:rsid w:val="002602EE"/>
    <w:rsid w:val="00260B12"/>
    <w:rsid w:val="0026154F"/>
    <w:rsid w:val="0026170C"/>
    <w:rsid w:val="00261788"/>
    <w:rsid w:val="002622CA"/>
    <w:rsid w:val="0026276F"/>
    <w:rsid w:val="00262D4B"/>
    <w:rsid w:val="00262EAE"/>
    <w:rsid w:val="00262F62"/>
    <w:rsid w:val="00265B1E"/>
    <w:rsid w:val="00265EB1"/>
    <w:rsid w:val="00267425"/>
    <w:rsid w:val="00267BFD"/>
    <w:rsid w:val="00267C92"/>
    <w:rsid w:val="002709A3"/>
    <w:rsid w:val="00270B7B"/>
    <w:rsid w:val="002712F7"/>
    <w:rsid w:val="002715D9"/>
    <w:rsid w:val="0027185D"/>
    <w:rsid w:val="002719C4"/>
    <w:rsid w:val="00271C79"/>
    <w:rsid w:val="002720EC"/>
    <w:rsid w:val="002723A5"/>
    <w:rsid w:val="0027240B"/>
    <w:rsid w:val="0027267C"/>
    <w:rsid w:val="002726B8"/>
    <w:rsid w:val="00272CFB"/>
    <w:rsid w:val="002733F2"/>
    <w:rsid w:val="0027368E"/>
    <w:rsid w:val="00273E0E"/>
    <w:rsid w:val="00274067"/>
    <w:rsid w:val="00274626"/>
    <w:rsid w:val="00275034"/>
    <w:rsid w:val="00275367"/>
    <w:rsid w:val="002764FD"/>
    <w:rsid w:val="00276B5F"/>
    <w:rsid w:val="00276C8C"/>
    <w:rsid w:val="00276E1E"/>
    <w:rsid w:val="00276F4B"/>
    <w:rsid w:val="002773A7"/>
    <w:rsid w:val="00277459"/>
    <w:rsid w:val="002804A8"/>
    <w:rsid w:val="0028094B"/>
    <w:rsid w:val="00280E6A"/>
    <w:rsid w:val="002812B6"/>
    <w:rsid w:val="00281425"/>
    <w:rsid w:val="002814E5"/>
    <w:rsid w:val="00281B47"/>
    <w:rsid w:val="00281B50"/>
    <w:rsid w:val="0028222C"/>
    <w:rsid w:val="002822F1"/>
    <w:rsid w:val="00282BE8"/>
    <w:rsid w:val="00282DEB"/>
    <w:rsid w:val="00284084"/>
    <w:rsid w:val="00284BC5"/>
    <w:rsid w:val="002853C1"/>
    <w:rsid w:val="0028556A"/>
    <w:rsid w:val="002855B1"/>
    <w:rsid w:val="0028633F"/>
    <w:rsid w:val="002872BE"/>
    <w:rsid w:val="00287DA6"/>
    <w:rsid w:val="002901CD"/>
    <w:rsid w:val="002903F2"/>
    <w:rsid w:val="00290465"/>
    <w:rsid w:val="00290514"/>
    <w:rsid w:val="00290583"/>
    <w:rsid w:val="002908D0"/>
    <w:rsid w:val="002911B5"/>
    <w:rsid w:val="0029128A"/>
    <w:rsid w:val="00291611"/>
    <w:rsid w:val="00291CCC"/>
    <w:rsid w:val="002936BA"/>
    <w:rsid w:val="00293A4E"/>
    <w:rsid w:val="0029407B"/>
    <w:rsid w:val="002940CF"/>
    <w:rsid w:val="00294417"/>
    <w:rsid w:val="002951DC"/>
    <w:rsid w:val="002957C3"/>
    <w:rsid w:val="002964E0"/>
    <w:rsid w:val="00296536"/>
    <w:rsid w:val="0029789D"/>
    <w:rsid w:val="0029795D"/>
    <w:rsid w:val="002A025C"/>
    <w:rsid w:val="002A16A4"/>
    <w:rsid w:val="002A17DC"/>
    <w:rsid w:val="002A246A"/>
    <w:rsid w:val="002A2E80"/>
    <w:rsid w:val="002A3C11"/>
    <w:rsid w:val="002A47F7"/>
    <w:rsid w:val="002A4D6E"/>
    <w:rsid w:val="002A5B45"/>
    <w:rsid w:val="002A697A"/>
    <w:rsid w:val="002A6EB0"/>
    <w:rsid w:val="002A789A"/>
    <w:rsid w:val="002B00D8"/>
    <w:rsid w:val="002B07D8"/>
    <w:rsid w:val="002B0A2B"/>
    <w:rsid w:val="002B0FF1"/>
    <w:rsid w:val="002B1895"/>
    <w:rsid w:val="002B2084"/>
    <w:rsid w:val="002B2655"/>
    <w:rsid w:val="002B2685"/>
    <w:rsid w:val="002B3857"/>
    <w:rsid w:val="002B43F3"/>
    <w:rsid w:val="002B45FF"/>
    <w:rsid w:val="002B53DD"/>
    <w:rsid w:val="002B5B77"/>
    <w:rsid w:val="002B5D24"/>
    <w:rsid w:val="002B5E46"/>
    <w:rsid w:val="002C03BE"/>
    <w:rsid w:val="002C0D2E"/>
    <w:rsid w:val="002C0DB1"/>
    <w:rsid w:val="002C12D9"/>
    <w:rsid w:val="002C13F3"/>
    <w:rsid w:val="002C1691"/>
    <w:rsid w:val="002C1893"/>
    <w:rsid w:val="002C27AA"/>
    <w:rsid w:val="002C2835"/>
    <w:rsid w:val="002C2B12"/>
    <w:rsid w:val="002C2D72"/>
    <w:rsid w:val="002C3104"/>
    <w:rsid w:val="002C3794"/>
    <w:rsid w:val="002C4405"/>
    <w:rsid w:val="002C454C"/>
    <w:rsid w:val="002C48AE"/>
    <w:rsid w:val="002C51A7"/>
    <w:rsid w:val="002C5F82"/>
    <w:rsid w:val="002C64C9"/>
    <w:rsid w:val="002C726A"/>
    <w:rsid w:val="002C7706"/>
    <w:rsid w:val="002D0040"/>
    <w:rsid w:val="002D0802"/>
    <w:rsid w:val="002D0CE5"/>
    <w:rsid w:val="002D10A1"/>
    <w:rsid w:val="002D1569"/>
    <w:rsid w:val="002D196F"/>
    <w:rsid w:val="002D1992"/>
    <w:rsid w:val="002D20F0"/>
    <w:rsid w:val="002D2212"/>
    <w:rsid w:val="002D2C65"/>
    <w:rsid w:val="002D3036"/>
    <w:rsid w:val="002D4358"/>
    <w:rsid w:val="002D4910"/>
    <w:rsid w:val="002D561D"/>
    <w:rsid w:val="002D5D34"/>
    <w:rsid w:val="002D5FE9"/>
    <w:rsid w:val="002D6361"/>
    <w:rsid w:val="002D659A"/>
    <w:rsid w:val="002D663F"/>
    <w:rsid w:val="002D6E49"/>
    <w:rsid w:val="002D6F4B"/>
    <w:rsid w:val="002D7078"/>
    <w:rsid w:val="002D77E6"/>
    <w:rsid w:val="002D7C72"/>
    <w:rsid w:val="002E077C"/>
    <w:rsid w:val="002E088E"/>
    <w:rsid w:val="002E0FEA"/>
    <w:rsid w:val="002E2625"/>
    <w:rsid w:val="002E2914"/>
    <w:rsid w:val="002E29A4"/>
    <w:rsid w:val="002E29AA"/>
    <w:rsid w:val="002E2A7E"/>
    <w:rsid w:val="002E38B0"/>
    <w:rsid w:val="002E3B53"/>
    <w:rsid w:val="002E3E0D"/>
    <w:rsid w:val="002E44A3"/>
    <w:rsid w:val="002E4DAB"/>
    <w:rsid w:val="002E55D2"/>
    <w:rsid w:val="002E6441"/>
    <w:rsid w:val="002E6861"/>
    <w:rsid w:val="002E6BF7"/>
    <w:rsid w:val="002E7396"/>
    <w:rsid w:val="002E7D2E"/>
    <w:rsid w:val="002E7E74"/>
    <w:rsid w:val="002F0966"/>
    <w:rsid w:val="002F125F"/>
    <w:rsid w:val="002F2E82"/>
    <w:rsid w:val="002F335C"/>
    <w:rsid w:val="002F4542"/>
    <w:rsid w:val="002F45F1"/>
    <w:rsid w:val="002F50E9"/>
    <w:rsid w:val="002F52E7"/>
    <w:rsid w:val="002F5A9C"/>
    <w:rsid w:val="002F5B30"/>
    <w:rsid w:val="002F5B7E"/>
    <w:rsid w:val="002F6125"/>
    <w:rsid w:val="002F6305"/>
    <w:rsid w:val="002F638F"/>
    <w:rsid w:val="002F6D42"/>
    <w:rsid w:val="002F7292"/>
    <w:rsid w:val="002F795C"/>
    <w:rsid w:val="002F7BE7"/>
    <w:rsid w:val="002F7BF2"/>
    <w:rsid w:val="002F7D27"/>
    <w:rsid w:val="00300360"/>
    <w:rsid w:val="00300AC9"/>
    <w:rsid w:val="00300CA6"/>
    <w:rsid w:val="0030273A"/>
    <w:rsid w:val="00302DCE"/>
    <w:rsid w:val="003043BB"/>
    <w:rsid w:val="003071B9"/>
    <w:rsid w:val="00307765"/>
    <w:rsid w:val="003114A8"/>
    <w:rsid w:val="00311F04"/>
    <w:rsid w:val="003129B7"/>
    <w:rsid w:val="00313362"/>
    <w:rsid w:val="0031557A"/>
    <w:rsid w:val="003157BB"/>
    <w:rsid w:val="003161F4"/>
    <w:rsid w:val="00316215"/>
    <w:rsid w:val="00316363"/>
    <w:rsid w:val="00316A96"/>
    <w:rsid w:val="00316F5D"/>
    <w:rsid w:val="00317623"/>
    <w:rsid w:val="00317906"/>
    <w:rsid w:val="00317AFA"/>
    <w:rsid w:val="00317B2F"/>
    <w:rsid w:val="00320049"/>
    <w:rsid w:val="003200A2"/>
    <w:rsid w:val="003204EA"/>
    <w:rsid w:val="00320A5C"/>
    <w:rsid w:val="00321CE0"/>
    <w:rsid w:val="00322715"/>
    <w:rsid w:val="00326520"/>
    <w:rsid w:val="00327514"/>
    <w:rsid w:val="00330085"/>
    <w:rsid w:val="003300DB"/>
    <w:rsid w:val="00330E2F"/>
    <w:rsid w:val="00331D98"/>
    <w:rsid w:val="0033254A"/>
    <w:rsid w:val="00332873"/>
    <w:rsid w:val="00332A8A"/>
    <w:rsid w:val="00332BB4"/>
    <w:rsid w:val="00332E4A"/>
    <w:rsid w:val="00334178"/>
    <w:rsid w:val="003348C0"/>
    <w:rsid w:val="00334C00"/>
    <w:rsid w:val="00334C52"/>
    <w:rsid w:val="00335205"/>
    <w:rsid w:val="00336290"/>
    <w:rsid w:val="003362F4"/>
    <w:rsid w:val="00336483"/>
    <w:rsid w:val="00336A19"/>
    <w:rsid w:val="00336C25"/>
    <w:rsid w:val="0033715D"/>
    <w:rsid w:val="00337853"/>
    <w:rsid w:val="00337B7F"/>
    <w:rsid w:val="0034045D"/>
    <w:rsid w:val="00340507"/>
    <w:rsid w:val="00340857"/>
    <w:rsid w:val="00340F76"/>
    <w:rsid w:val="003413BA"/>
    <w:rsid w:val="0034171C"/>
    <w:rsid w:val="00341A04"/>
    <w:rsid w:val="003422DB"/>
    <w:rsid w:val="00342BB7"/>
    <w:rsid w:val="00343015"/>
    <w:rsid w:val="0034311B"/>
    <w:rsid w:val="00343AD5"/>
    <w:rsid w:val="00343E51"/>
    <w:rsid w:val="00343FE8"/>
    <w:rsid w:val="00344E92"/>
    <w:rsid w:val="0034501A"/>
    <w:rsid w:val="003451D6"/>
    <w:rsid w:val="00345DD9"/>
    <w:rsid w:val="003467A2"/>
    <w:rsid w:val="00346CB9"/>
    <w:rsid w:val="00346D90"/>
    <w:rsid w:val="00346D99"/>
    <w:rsid w:val="003470F0"/>
    <w:rsid w:val="003471E3"/>
    <w:rsid w:val="00347C95"/>
    <w:rsid w:val="0035054C"/>
    <w:rsid w:val="00350D53"/>
    <w:rsid w:val="00351557"/>
    <w:rsid w:val="00351D08"/>
    <w:rsid w:val="00353E8A"/>
    <w:rsid w:val="00354AE5"/>
    <w:rsid w:val="00354B84"/>
    <w:rsid w:val="003563CF"/>
    <w:rsid w:val="00356609"/>
    <w:rsid w:val="00356C51"/>
    <w:rsid w:val="00357376"/>
    <w:rsid w:val="003574B8"/>
    <w:rsid w:val="00357643"/>
    <w:rsid w:val="0036099E"/>
    <w:rsid w:val="00361B55"/>
    <w:rsid w:val="00361F8A"/>
    <w:rsid w:val="00362165"/>
    <w:rsid w:val="003621D7"/>
    <w:rsid w:val="00362895"/>
    <w:rsid w:val="00363973"/>
    <w:rsid w:val="00363C1E"/>
    <w:rsid w:val="003643A1"/>
    <w:rsid w:val="003646A1"/>
    <w:rsid w:val="0036537A"/>
    <w:rsid w:val="00365A47"/>
    <w:rsid w:val="00366964"/>
    <w:rsid w:val="00366D6D"/>
    <w:rsid w:val="00367469"/>
    <w:rsid w:val="00367EAF"/>
    <w:rsid w:val="003703ED"/>
    <w:rsid w:val="003706D6"/>
    <w:rsid w:val="00370BBA"/>
    <w:rsid w:val="00370FBC"/>
    <w:rsid w:val="00371049"/>
    <w:rsid w:val="00371811"/>
    <w:rsid w:val="00371E86"/>
    <w:rsid w:val="00372621"/>
    <w:rsid w:val="003726AF"/>
    <w:rsid w:val="00372F6B"/>
    <w:rsid w:val="00373565"/>
    <w:rsid w:val="00373C10"/>
    <w:rsid w:val="003744D4"/>
    <w:rsid w:val="0037535C"/>
    <w:rsid w:val="003757CB"/>
    <w:rsid w:val="00376338"/>
    <w:rsid w:val="00376EFF"/>
    <w:rsid w:val="0037743E"/>
    <w:rsid w:val="00380022"/>
    <w:rsid w:val="003803E7"/>
    <w:rsid w:val="0038064F"/>
    <w:rsid w:val="003809F7"/>
    <w:rsid w:val="00380BBE"/>
    <w:rsid w:val="0038121A"/>
    <w:rsid w:val="00381312"/>
    <w:rsid w:val="003814CA"/>
    <w:rsid w:val="003815D2"/>
    <w:rsid w:val="00381A29"/>
    <w:rsid w:val="00382218"/>
    <w:rsid w:val="00382408"/>
    <w:rsid w:val="00382478"/>
    <w:rsid w:val="00382C9E"/>
    <w:rsid w:val="00385205"/>
    <w:rsid w:val="00385977"/>
    <w:rsid w:val="00386778"/>
    <w:rsid w:val="003867F7"/>
    <w:rsid w:val="00387B0C"/>
    <w:rsid w:val="00387D1E"/>
    <w:rsid w:val="0039085C"/>
    <w:rsid w:val="00390BB1"/>
    <w:rsid w:val="0039112D"/>
    <w:rsid w:val="00391520"/>
    <w:rsid w:val="00391D01"/>
    <w:rsid w:val="00392AD5"/>
    <w:rsid w:val="00392ED6"/>
    <w:rsid w:val="00392FCC"/>
    <w:rsid w:val="00394FD9"/>
    <w:rsid w:val="0039501F"/>
    <w:rsid w:val="00395426"/>
    <w:rsid w:val="00395658"/>
    <w:rsid w:val="00395BBC"/>
    <w:rsid w:val="00397763"/>
    <w:rsid w:val="00397BF2"/>
    <w:rsid w:val="003A0E23"/>
    <w:rsid w:val="003A13A5"/>
    <w:rsid w:val="003A1600"/>
    <w:rsid w:val="003A207B"/>
    <w:rsid w:val="003A239E"/>
    <w:rsid w:val="003A25FA"/>
    <w:rsid w:val="003A27FE"/>
    <w:rsid w:val="003A2AD3"/>
    <w:rsid w:val="003A2B3E"/>
    <w:rsid w:val="003A2B95"/>
    <w:rsid w:val="003A2CB2"/>
    <w:rsid w:val="003A2E12"/>
    <w:rsid w:val="003A371A"/>
    <w:rsid w:val="003A3D41"/>
    <w:rsid w:val="003A4DF3"/>
    <w:rsid w:val="003A51E1"/>
    <w:rsid w:val="003A56FD"/>
    <w:rsid w:val="003A5E2A"/>
    <w:rsid w:val="003A6CA9"/>
    <w:rsid w:val="003A77DE"/>
    <w:rsid w:val="003B0230"/>
    <w:rsid w:val="003B2225"/>
    <w:rsid w:val="003B3A26"/>
    <w:rsid w:val="003B4057"/>
    <w:rsid w:val="003B412E"/>
    <w:rsid w:val="003B4362"/>
    <w:rsid w:val="003B4A72"/>
    <w:rsid w:val="003B4AC9"/>
    <w:rsid w:val="003B4B0C"/>
    <w:rsid w:val="003B4BCA"/>
    <w:rsid w:val="003B4EB8"/>
    <w:rsid w:val="003B562D"/>
    <w:rsid w:val="003B5E2C"/>
    <w:rsid w:val="003B5FFB"/>
    <w:rsid w:val="003B6055"/>
    <w:rsid w:val="003B64AF"/>
    <w:rsid w:val="003B64CF"/>
    <w:rsid w:val="003B651B"/>
    <w:rsid w:val="003B6B11"/>
    <w:rsid w:val="003B70C3"/>
    <w:rsid w:val="003B711F"/>
    <w:rsid w:val="003B789A"/>
    <w:rsid w:val="003B7DE5"/>
    <w:rsid w:val="003C0F1E"/>
    <w:rsid w:val="003C102F"/>
    <w:rsid w:val="003C10D9"/>
    <w:rsid w:val="003C1509"/>
    <w:rsid w:val="003C2CE4"/>
    <w:rsid w:val="003C3D9A"/>
    <w:rsid w:val="003C3E48"/>
    <w:rsid w:val="003C489F"/>
    <w:rsid w:val="003C5C73"/>
    <w:rsid w:val="003C682D"/>
    <w:rsid w:val="003C69DF"/>
    <w:rsid w:val="003C6D6A"/>
    <w:rsid w:val="003C76F6"/>
    <w:rsid w:val="003C7824"/>
    <w:rsid w:val="003C7D86"/>
    <w:rsid w:val="003C7F9F"/>
    <w:rsid w:val="003D0344"/>
    <w:rsid w:val="003D0480"/>
    <w:rsid w:val="003D07E1"/>
    <w:rsid w:val="003D09E5"/>
    <w:rsid w:val="003D0ACD"/>
    <w:rsid w:val="003D1324"/>
    <w:rsid w:val="003D2C6E"/>
    <w:rsid w:val="003D3206"/>
    <w:rsid w:val="003D3A3A"/>
    <w:rsid w:val="003D417B"/>
    <w:rsid w:val="003D455C"/>
    <w:rsid w:val="003D5DB9"/>
    <w:rsid w:val="003D5DE2"/>
    <w:rsid w:val="003D670D"/>
    <w:rsid w:val="003D6E8A"/>
    <w:rsid w:val="003D709E"/>
    <w:rsid w:val="003D7485"/>
    <w:rsid w:val="003D79BA"/>
    <w:rsid w:val="003D79BC"/>
    <w:rsid w:val="003D7F05"/>
    <w:rsid w:val="003D7F36"/>
    <w:rsid w:val="003E0269"/>
    <w:rsid w:val="003E149C"/>
    <w:rsid w:val="003E1507"/>
    <w:rsid w:val="003E1AE5"/>
    <w:rsid w:val="003E1B48"/>
    <w:rsid w:val="003E1DD6"/>
    <w:rsid w:val="003E2BEE"/>
    <w:rsid w:val="003E32B1"/>
    <w:rsid w:val="003E3A28"/>
    <w:rsid w:val="003E3B67"/>
    <w:rsid w:val="003E4265"/>
    <w:rsid w:val="003E49D7"/>
    <w:rsid w:val="003E5188"/>
    <w:rsid w:val="003E530F"/>
    <w:rsid w:val="003E5DD1"/>
    <w:rsid w:val="003E6358"/>
    <w:rsid w:val="003E6C44"/>
    <w:rsid w:val="003E70E7"/>
    <w:rsid w:val="003E76A5"/>
    <w:rsid w:val="003E76B3"/>
    <w:rsid w:val="003E76DA"/>
    <w:rsid w:val="003E784B"/>
    <w:rsid w:val="003E789E"/>
    <w:rsid w:val="003E7AB9"/>
    <w:rsid w:val="003E7BE1"/>
    <w:rsid w:val="003F1F82"/>
    <w:rsid w:val="003F223F"/>
    <w:rsid w:val="003F3716"/>
    <w:rsid w:val="003F3AD8"/>
    <w:rsid w:val="003F3BC0"/>
    <w:rsid w:val="003F45B0"/>
    <w:rsid w:val="003F47C4"/>
    <w:rsid w:val="003F4A59"/>
    <w:rsid w:val="003F50DA"/>
    <w:rsid w:val="003F537D"/>
    <w:rsid w:val="003F5DC1"/>
    <w:rsid w:val="003F6896"/>
    <w:rsid w:val="003F6A41"/>
    <w:rsid w:val="003F7CCB"/>
    <w:rsid w:val="003F7EB7"/>
    <w:rsid w:val="00400D07"/>
    <w:rsid w:val="0040139B"/>
    <w:rsid w:val="004014EF"/>
    <w:rsid w:val="0040150F"/>
    <w:rsid w:val="0040156E"/>
    <w:rsid w:val="00401C90"/>
    <w:rsid w:val="0040209D"/>
    <w:rsid w:val="00403062"/>
    <w:rsid w:val="00403090"/>
    <w:rsid w:val="0040330D"/>
    <w:rsid w:val="0040332E"/>
    <w:rsid w:val="004038B7"/>
    <w:rsid w:val="00404B09"/>
    <w:rsid w:val="004054E2"/>
    <w:rsid w:val="00406CC8"/>
    <w:rsid w:val="0040732F"/>
    <w:rsid w:val="00410D99"/>
    <w:rsid w:val="0041117E"/>
    <w:rsid w:val="00412292"/>
    <w:rsid w:val="00412838"/>
    <w:rsid w:val="00412A13"/>
    <w:rsid w:val="00413744"/>
    <w:rsid w:val="00413AB2"/>
    <w:rsid w:val="00413B05"/>
    <w:rsid w:val="00415496"/>
    <w:rsid w:val="00415B8C"/>
    <w:rsid w:val="00416D02"/>
    <w:rsid w:val="00417308"/>
    <w:rsid w:val="00417ABE"/>
    <w:rsid w:val="00417C20"/>
    <w:rsid w:val="0042053D"/>
    <w:rsid w:val="00420558"/>
    <w:rsid w:val="00420BE4"/>
    <w:rsid w:val="0042194B"/>
    <w:rsid w:val="004220B3"/>
    <w:rsid w:val="00422C5F"/>
    <w:rsid w:val="00422E6D"/>
    <w:rsid w:val="00422FC1"/>
    <w:rsid w:val="00423017"/>
    <w:rsid w:val="0042331F"/>
    <w:rsid w:val="0042395D"/>
    <w:rsid w:val="00423B66"/>
    <w:rsid w:val="00424609"/>
    <w:rsid w:val="00424941"/>
    <w:rsid w:val="00424CF5"/>
    <w:rsid w:val="0042523E"/>
    <w:rsid w:val="00425FF6"/>
    <w:rsid w:val="00426058"/>
    <w:rsid w:val="004264A6"/>
    <w:rsid w:val="00426544"/>
    <w:rsid w:val="004267EB"/>
    <w:rsid w:val="00426E2E"/>
    <w:rsid w:val="00427C96"/>
    <w:rsid w:val="00427E9A"/>
    <w:rsid w:val="00427EB9"/>
    <w:rsid w:val="00427ED2"/>
    <w:rsid w:val="00430B2C"/>
    <w:rsid w:val="00432582"/>
    <w:rsid w:val="004333BD"/>
    <w:rsid w:val="004333DC"/>
    <w:rsid w:val="004338E6"/>
    <w:rsid w:val="00433A39"/>
    <w:rsid w:val="00433ECB"/>
    <w:rsid w:val="004344F7"/>
    <w:rsid w:val="00434CFB"/>
    <w:rsid w:val="00436EBD"/>
    <w:rsid w:val="0043701F"/>
    <w:rsid w:val="0043767B"/>
    <w:rsid w:val="004377A0"/>
    <w:rsid w:val="00437A48"/>
    <w:rsid w:val="00437B30"/>
    <w:rsid w:val="00440624"/>
    <w:rsid w:val="00440D35"/>
    <w:rsid w:val="004417B4"/>
    <w:rsid w:val="00441C00"/>
    <w:rsid w:val="0044218B"/>
    <w:rsid w:val="004426CB"/>
    <w:rsid w:val="00442D79"/>
    <w:rsid w:val="00442ED2"/>
    <w:rsid w:val="0044363B"/>
    <w:rsid w:val="00443A3E"/>
    <w:rsid w:val="00443D24"/>
    <w:rsid w:val="00443DBB"/>
    <w:rsid w:val="00443F2B"/>
    <w:rsid w:val="00444166"/>
    <w:rsid w:val="00444839"/>
    <w:rsid w:val="00444AE6"/>
    <w:rsid w:val="00444E68"/>
    <w:rsid w:val="004461D9"/>
    <w:rsid w:val="00446705"/>
    <w:rsid w:val="00446A5B"/>
    <w:rsid w:val="00446C2E"/>
    <w:rsid w:val="00447200"/>
    <w:rsid w:val="004506B2"/>
    <w:rsid w:val="00451B85"/>
    <w:rsid w:val="0045228D"/>
    <w:rsid w:val="00452500"/>
    <w:rsid w:val="0045272F"/>
    <w:rsid w:val="00453129"/>
    <w:rsid w:val="00453453"/>
    <w:rsid w:val="00453A38"/>
    <w:rsid w:val="004540AB"/>
    <w:rsid w:val="00454110"/>
    <w:rsid w:val="00454ADF"/>
    <w:rsid w:val="00454D88"/>
    <w:rsid w:val="004551F1"/>
    <w:rsid w:val="00455230"/>
    <w:rsid w:val="00455804"/>
    <w:rsid w:val="00456E32"/>
    <w:rsid w:val="00460B19"/>
    <w:rsid w:val="00461150"/>
    <w:rsid w:val="004621AF"/>
    <w:rsid w:val="004636DB"/>
    <w:rsid w:val="00464916"/>
    <w:rsid w:val="004653DA"/>
    <w:rsid w:val="00465797"/>
    <w:rsid w:val="00465A1C"/>
    <w:rsid w:val="00465B7F"/>
    <w:rsid w:val="00465C73"/>
    <w:rsid w:val="00466324"/>
    <w:rsid w:val="00466D62"/>
    <w:rsid w:val="00466EEE"/>
    <w:rsid w:val="00470A04"/>
    <w:rsid w:val="00470E44"/>
    <w:rsid w:val="0047108A"/>
    <w:rsid w:val="00471334"/>
    <w:rsid w:val="00471AF9"/>
    <w:rsid w:val="004729C0"/>
    <w:rsid w:val="00473167"/>
    <w:rsid w:val="00473AC9"/>
    <w:rsid w:val="00475349"/>
    <w:rsid w:val="00475C21"/>
    <w:rsid w:val="00475CE8"/>
    <w:rsid w:val="00475ED5"/>
    <w:rsid w:val="00476E27"/>
    <w:rsid w:val="00477277"/>
    <w:rsid w:val="00477618"/>
    <w:rsid w:val="00477733"/>
    <w:rsid w:val="00477CA7"/>
    <w:rsid w:val="00480977"/>
    <w:rsid w:val="0048126B"/>
    <w:rsid w:val="0048239B"/>
    <w:rsid w:val="00482C0C"/>
    <w:rsid w:val="00482D96"/>
    <w:rsid w:val="00483204"/>
    <w:rsid w:val="00484072"/>
    <w:rsid w:val="004850DB"/>
    <w:rsid w:val="00485DC2"/>
    <w:rsid w:val="004865CD"/>
    <w:rsid w:val="00486B40"/>
    <w:rsid w:val="00486EE6"/>
    <w:rsid w:val="004875A4"/>
    <w:rsid w:val="00490161"/>
    <w:rsid w:val="004902AB"/>
    <w:rsid w:val="00490305"/>
    <w:rsid w:val="004903AE"/>
    <w:rsid w:val="00491026"/>
    <w:rsid w:val="00491228"/>
    <w:rsid w:val="0049197D"/>
    <w:rsid w:val="00491ADA"/>
    <w:rsid w:val="00491B3E"/>
    <w:rsid w:val="004922DB"/>
    <w:rsid w:val="00492F9E"/>
    <w:rsid w:val="00493675"/>
    <w:rsid w:val="00494002"/>
    <w:rsid w:val="00494107"/>
    <w:rsid w:val="00494863"/>
    <w:rsid w:val="00494B13"/>
    <w:rsid w:val="004954CC"/>
    <w:rsid w:val="00495779"/>
    <w:rsid w:val="00495A31"/>
    <w:rsid w:val="00495FC2"/>
    <w:rsid w:val="0049628E"/>
    <w:rsid w:val="00496460"/>
    <w:rsid w:val="00496F8A"/>
    <w:rsid w:val="004970F9"/>
    <w:rsid w:val="00497744"/>
    <w:rsid w:val="004978BF"/>
    <w:rsid w:val="0049799E"/>
    <w:rsid w:val="00497B63"/>
    <w:rsid w:val="00497F18"/>
    <w:rsid w:val="00497F44"/>
    <w:rsid w:val="004A0E0C"/>
    <w:rsid w:val="004A1148"/>
    <w:rsid w:val="004A2380"/>
    <w:rsid w:val="004A2E2D"/>
    <w:rsid w:val="004A3A1B"/>
    <w:rsid w:val="004A4083"/>
    <w:rsid w:val="004A4720"/>
    <w:rsid w:val="004A4E60"/>
    <w:rsid w:val="004A6431"/>
    <w:rsid w:val="004A6496"/>
    <w:rsid w:val="004A64B2"/>
    <w:rsid w:val="004A725B"/>
    <w:rsid w:val="004A7E6F"/>
    <w:rsid w:val="004B0B01"/>
    <w:rsid w:val="004B106A"/>
    <w:rsid w:val="004B13AB"/>
    <w:rsid w:val="004B17FE"/>
    <w:rsid w:val="004B18DA"/>
    <w:rsid w:val="004B30EA"/>
    <w:rsid w:val="004B44D7"/>
    <w:rsid w:val="004B484A"/>
    <w:rsid w:val="004B4B15"/>
    <w:rsid w:val="004B4B59"/>
    <w:rsid w:val="004B56CD"/>
    <w:rsid w:val="004B621B"/>
    <w:rsid w:val="004B623A"/>
    <w:rsid w:val="004B63C4"/>
    <w:rsid w:val="004B763F"/>
    <w:rsid w:val="004C0268"/>
    <w:rsid w:val="004C07B6"/>
    <w:rsid w:val="004C0EFB"/>
    <w:rsid w:val="004C1B8C"/>
    <w:rsid w:val="004C1E7D"/>
    <w:rsid w:val="004C3CB1"/>
    <w:rsid w:val="004C4363"/>
    <w:rsid w:val="004C446C"/>
    <w:rsid w:val="004C4565"/>
    <w:rsid w:val="004C50EB"/>
    <w:rsid w:val="004C5659"/>
    <w:rsid w:val="004C5B7F"/>
    <w:rsid w:val="004C5C89"/>
    <w:rsid w:val="004C6382"/>
    <w:rsid w:val="004C71AB"/>
    <w:rsid w:val="004C75E3"/>
    <w:rsid w:val="004C7EB0"/>
    <w:rsid w:val="004D0DE7"/>
    <w:rsid w:val="004D143F"/>
    <w:rsid w:val="004D1702"/>
    <w:rsid w:val="004D1F0D"/>
    <w:rsid w:val="004D2D97"/>
    <w:rsid w:val="004D30BD"/>
    <w:rsid w:val="004D3891"/>
    <w:rsid w:val="004D39A7"/>
    <w:rsid w:val="004D3E02"/>
    <w:rsid w:val="004D3ED8"/>
    <w:rsid w:val="004D478C"/>
    <w:rsid w:val="004D5395"/>
    <w:rsid w:val="004D5BA8"/>
    <w:rsid w:val="004D625B"/>
    <w:rsid w:val="004D67BA"/>
    <w:rsid w:val="004D68A8"/>
    <w:rsid w:val="004D72F9"/>
    <w:rsid w:val="004D78DD"/>
    <w:rsid w:val="004D7C1C"/>
    <w:rsid w:val="004E0705"/>
    <w:rsid w:val="004E0E17"/>
    <w:rsid w:val="004E0F94"/>
    <w:rsid w:val="004E117A"/>
    <w:rsid w:val="004E12E1"/>
    <w:rsid w:val="004E2074"/>
    <w:rsid w:val="004E224E"/>
    <w:rsid w:val="004E25C3"/>
    <w:rsid w:val="004E2A5A"/>
    <w:rsid w:val="004E2C88"/>
    <w:rsid w:val="004E3272"/>
    <w:rsid w:val="004E3713"/>
    <w:rsid w:val="004E37FF"/>
    <w:rsid w:val="004E39B6"/>
    <w:rsid w:val="004E40B0"/>
    <w:rsid w:val="004E4B87"/>
    <w:rsid w:val="004E4C42"/>
    <w:rsid w:val="004E4EE3"/>
    <w:rsid w:val="004E5BE4"/>
    <w:rsid w:val="004E5BFB"/>
    <w:rsid w:val="004E69DA"/>
    <w:rsid w:val="004E6C1C"/>
    <w:rsid w:val="004E72E4"/>
    <w:rsid w:val="004E75C5"/>
    <w:rsid w:val="004F0A13"/>
    <w:rsid w:val="004F1107"/>
    <w:rsid w:val="004F15BE"/>
    <w:rsid w:val="004F2944"/>
    <w:rsid w:val="004F2BF9"/>
    <w:rsid w:val="004F333F"/>
    <w:rsid w:val="004F361B"/>
    <w:rsid w:val="004F3696"/>
    <w:rsid w:val="004F49E0"/>
    <w:rsid w:val="004F4B95"/>
    <w:rsid w:val="004F5F15"/>
    <w:rsid w:val="00500547"/>
    <w:rsid w:val="00501345"/>
    <w:rsid w:val="00501627"/>
    <w:rsid w:val="0050224A"/>
    <w:rsid w:val="00503071"/>
    <w:rsid w:val="005038F9"/>
    <w:rsid w:val="0050396A"/>
    <w:rsid w:val="00503FAE"/>
    <w:rsid w:val="0050412F"/>
    <w:rsid w:val="005044A8"/>
    <w:rsid w:val="005046C7"/>
    <w:rsid w:val="00504942"/>
    <w:rsid w:val="00505298"/>
    <w:rsid w:val="00505AC2"/>
    <w:rsid w:val="00505AE0"/>
    <w:rsid w:val="0050629B"/>
    <w:rsid w:val="005071D6"/>
    <w:rsid w:val="00507C30"/>
    <w:rsid w:val="00507D05"/>
    <w:rsid w:val="00510860"/>
    <w:rsid w:val="00510894"/>
    <w:rsid w:val="00510991"/>
    <w:rsid w:val="00510D21"/>
    <w:rsid w:val="00510FAE"/>
    <w:rsid w:val="005120B1"/>
    <w:rsid w:val="00512289"/>
    <w:rsid w:val="005128D9"/>
    <w:rsid w:val="00512F55"/>
    <w:rsid w:val="005138DE"/>
    <w:rsid w:val="00513CC5"/>
    <w:rsid w:val="00514E1E"/>
    <w:rsid w:val="005157FB"/>
    <w:rsid w:val="005169D5"/>
    <w:rsid w:val="00517728"/>
    <w:rsid w:val="00517AEB"/>
    <w:rsid w:val="00520375"/>
    <w:rsid w:val="00520ADB"/>
    <w:rsid w:val="00520BAC"/>
    <w:rsid w:val="00520D0C"/>
    <w:rsid w:val="005212EB"/>
    <w:rsid w:val="005214A1"/>
    <w:rsid w:val="00521B72"/>
    <w:rsid w:val="00521BF9"/>
    <w:rsid w:val="005221C4"/>
    <w:rsid w:val="00522AE0"/>
    <w:rsid w:val="00522B00"/>
    <w:rsid w:val="00523E65"/>
    <w:rsid w:val="0052443D"/>
    <w:rsid w:val="0052497E"/>
    <w:rsid w:val="00524AAB"/>
    <w:rsid w:val="005251C8"/>
    <w:rsid w:val="00525825"/>
    <w:rsid w:val="005264B1"/>
    <w:rsid w:val="00526971"/>
    <w:rsid w:val="00526C82"/>
    <w:rsid w:val="005270FE"/>
    <w:rsid w:val="00527974"/>
    <w:rsid w:val="00527E40"/>
    <w:rsid w:val="00530A06"/>
    <w:rsid w:val="00530A1F"/>
    <w:rsid w:val="00530A95"/>
    <w:rsid w:val="00531433"/>
    <w:rsid w:val="00531674"/>
    <w:rsid w:val="00531B68"/>
    <w:rsid w:val="00531C90"/>
    <w:rsid w:val="00531F00"/>
    <w:rsid w:val="00532576"/>
    <w:rsid w:val="00532A67"/>
    <w:rsid w:val="00532F54"/>
    <w:rsid w:val="0053383E"/>
    <w:rsid w:val="00533A2C"/>
    <w:rsid w:val="00533F73"/>
    <w:rsid w:val="0053547B"/>
    <w:rsid w:val="00536291"/>
    <w:rsid w:val="00536426"/>
    <w:rsid w:val="00536522"/>
    <w:rsid w:val="00537461"/>
    <w:rsid w:val="00537F48"/>
    <w:rsid w:val="00540FBF"/>
    <w:rsid w:val="0054103A"/>
    <w:rsid w:val="005410A9"/>
    <w:rsid w:val="005412EE"/>
    <w:rsid w:val="00541435"/>
    <w:rsid w:val="00542031"/>
    <w:rsid w:val="00542582"/>
    <w:rsid w:val="00542705"/>
    <w:rsid w:val="00542A92"/>
    <w:rsid w:val="00542DF7"/>
    <w:rsid w:val="0054348A"/>
    <w:rsid w:val="00544295"/>
    <w:rsid w:val="00544B24"/>
    <w:rsid w:val="0054552C"/>
    <w:rsid w:val="00545690"/>
    <w:rsid w:val="00545B91"/>
    <w:rsid w:val="0054640F"/>
    <w:rsid w:val="0054669D"/>
    <w:rsid w:val="00546ED7"/>
    <w:rsid w:val="005474D7"/>
    <w:rsid w:val="00547ABF"/>
    <w:rsid w:val="00547FAF"/>
    <w:rsid w:val="005507E2"/>
    <w:rsid w:val="00550B69"/>
    <w:rsid w:val="005510EA"/>
    <w:rsid w:val="00551F24"/>
    <w:rsid w:val="00553589"/>
    <w:rsid w:val="0055367C"/>
    <w:rsid w:val="00553790"/>
    <w:rsid w:val="0055395A"/>
    <w:rsid w:val="00553F47"/>
    <w:rsid w:val="00553F49"/>
    <w:rsid w:val="005546BB"/>
    <w:rsid w:val="005554CF"/>
    <w:rsid w:val="00555D6D"/>
    <w:rsid w:val="0055635B"/>
    <w:rsid w:val="00556BBD"/>
    <w:rsid w:val="005570C2"/>
    <w:rsid w:val="005574FA"/>
    <w:rsid w:val="00557832"/>
    <w:rsid w:val="005608D8"/>
    <w:rsid w:val="00560C62"/>
    <w:rsid w:val="005612C3"/>
    <w:rsid w:val="00561EE1"/>
    <w:rsid w:val="00562155"/>
    <w:rsid w:val="0056223E"/>
    <w:rsid w:val="005623B2"/>
    <w:rsid w:val="00562C80"/>
    <w:rsid w:val="00562F8B"/>
    <w:rsid w:val="005632BC"/>
    <w:rsid w:val="005637B5"/>
    <w:rsid w:val="00563E1E"/>
    <w:rsid w:val="00564039"/>
    <w:rsid w:val="005644C2"/>
    <w:rsid w:val="00564B6D"/>
    <w:rsid w:val="005655F9"/>
    <w:rsid w:val="00566120"/>
    <w:rsid w:val="005669FC"/>
    <w:rsid w:val="00566CF2"/>
    <w:rsid w:val="00566F1D"/>
    <w:rsid w:val="00567701"/>
    <w:rsid w:val="00567F9E"/>
    <w:rsid w:val="0057050E"/>
    <w:rsid w:val="00570B05"/>
    <w:rsid w:val="00570D80"/>
    <w:rsid w:val="00571047"/>
    <w:rsid w:val="00571660"/>
    <w:rsid w:val="00571C91"/>
    <w:rsid w:val="0057201A"/>
    <w:rsid w:val="00572245"/>
    <w:rsid w:val="00572382"/>
    <w:rsid w:val="0057256A"/>
    <w:rsid w:val="00572A04"/>
    <w:rsid w:val="00572DA2"/>
    <w:rsid w:val="00572EEC"/>
    <w:rsid w:val="0057300D"/>
    <w:rsid w:val="0057328C"/>
    <w:rsid w:val="005736DC"/>
    <w:rsid w:val="005737EA"/>
    <w:rsid w:val="00574136"/>
    <w:rsid w:val="0057464C"/>
    <w:rsid w:val="005755B5"/>
    <w:rsid w:val="005756B2"/>
    <w:rsid w:val="00575AD0"/>
    <w:rsid w:val="00576BAC"/>
    <w:rsid w:val="00576EC3"/>
    <w:rsid w:val="005775ED"/>
    <w:rsid w:val="00577C44"/>
    <w:rsid w:val="00580D96"/>
    <w:rsid w:val="005829C1"/>
    <w:rsid w:val="00583257"/>
    <w:rsid w:val="005832D0"/>
    <w:rsid w:val="00583600"/>
    <w:rsid w:val="00583956"/>
    <w:rsid w:val="00583C0F"/>
    <w:rsid w:val="005843E5"/>
    <w:rsid w:val="00584419"/>
    <w:rsid w:val="005856C2"/>
    <w:rsid w:val="00585C7B"/>
    <w:rsid w:val="00585D71"/>
    <w:rsid w:val="00585EDF"/>
    <w:rsid w:val="005861F7"/>
    <w:rsid w:val="00586684"/>
    <w:rsid w:val="00586870"/>
    <w:rsid w:val="00586A24"/>
    <w:rsid w:val="00586C7C"/>
    <w:rsid w:val="00587682"/>
    <w:rsid w:val="00587732"/>
    <w:rsid w:val="00587F7A"/>
    <w:rsid w:val="00590B97"/>
    <w:rsid w:val="00590CE1"/>
    <w:rsid w:val="00591384"/>
    <w:rsid w:val="00591782"/>
    <w:rsid w:val="00591D1F"/>
    <w:rsid w:val="005923FD"/>
    <w:rsid w:val="0059248D"/>
    <w:rsid w:val="005928C2"/>
    <w:rsid w:val="005935B0"/>
    <w:rsid w:val="0059433A"/>
    <w:rsid w:val="00594930"/>
    <w:rsid w:val="00594D1B"/>
    <w:rsid w:val="00595B36"/>
    <w:rsid w:val="00596403"/>
    <w:rsid w:val="00596AEF"/>
    <w:rsid w:val="00597089"/>
    <w:rsid w:val="0059712B"/>
    <w:rsid w:val="0059798A"/>
    <w:rsid w:val="005A0FCB"/>
    <w:rsid w:val="005A19DA"/>
    <w:rsid w:val="005A1ACA"/>
    <w:rsid w:val="005A2497"/>
    <w:rsid w:val="005A3635"/>
    <w:rsid w:val="005A41FF"/>
    <w:rsid w:val="005A4A37"/>
    <w:rsid w:val="005A5020"/>
    <w:rsid w:val="005A58C3"/>
    <w:rsid w:val="005A5D86"/>
    <w:rsid w:val="005A5F53"/>
    <w:rsid w:val="005A672A"/>
    <w:rsid w:val="005A7540"/>
    <w:rsid w:val="005A795C"/>
    <w:rsid w:val="005A7C6B"/>
    <w:rsid w:val="005B042A"/>
    <w:rsid w:val="005B083F"/>
    <w:rsid w:val="005B0CA8"/>
    <w:rsid w:val="005B0E87"/>
    <w:rsid w:val="005B1855"/>
    <w:rsid w:val="005B24C4"/>
    <w:rsid w:val="005B341D"/>
    <w:rsid w:val="005B3463"/>
    <w:rsid w:val="005B365E"/>
    <w:rsid w:val="005B3E0B"/>
    <w:rsid w:val="005B45BB"/>
    <w:rsid w:val="005B475B"/>
    <w:rsid w:val="005B4E31"/>
    <w:rsid w:val="005B59CC"/>
    <w:rsid w:val="005B5DD1"/>
    <w:rsid w:val="005B73C8"/>
    <w:rsid w:val="005C00C6"/>
    <w:rsid w:val="005C0274"/>
    <w:rsid w:val="005C08FC"/>
    <w:rsid w:val="005C179E"/>
    <w:rsid w:val="005C1A75"/>
    <w:rsid w:val="005C222A"/>
    <w:rsid w:val="005C322E"/>
    <w:rsid w:val="005C34BA"/>
    <w:rsid w:val="005C370A"/>
    <w:rsid w:val="005C392E"/>
    <w:rsid w:val="005C4688"/>
    <w:rsid w:val="005C4A57"/>
    <w:rsid w:val="005C508F"/>
    <w:rsid w:val="005C5393"/>
    <w:rsid w:val="005C559A"/>
    <w:rsid w:val="005C5CE3"/>
    <w:rsid w:val="005C6061"/>
    <w:rsid w:val="005C61BD"/>
    <w:rsid w:val="005C7061"/>
    <w:rsid w:val="005C75D6"/>
    <w:rsid w:val="005C7CF7"/>
    <w:rsid w:val="005C7E7D"/>
    <w:rsid w:val="005D00B9"/>
    <w:rsid w:val="005D025E"/>
    <w:rsid w:val="005D0512"/>
    <w:rsid w:val="005D08A3"/>
    <w:rsid w:val="005D0AC7"/>
    <w:rsid w:val="005D1828"/>
    <w:rsid w:val="005D2DB8"/>
    <w:rsid w:val="005D2F0D"/>
    <w:rsid w:val="005D32DD"/>
    <w:rsid w:val="005D3DFE"/>
    <w:rsid w:val="005D468A"/>
    <w:rsid w:val="005D48A1"/>
    <w:rsid w:val="005D4A08"/>
    <w:rsid w:val="005D4ED1"/>
    <w:rsid w:val="005D553F"/>
    <w:rsid w:val="005D568B"/>
    <w:rsid w:val="005D58AE"/>
    <w:rsid w:val="005D700E"/>
    <w:rsid w:val="005D7E79"/>
    <w:rsid w:val="005E07ED"/>
    <w:rsid w:val="005E1734"/>
    <w:rsid w:val="005E1F2E"/>
    <w:rsid w:val="005E23D7"/>
    <w:rsid w:val="005E24AC"/>
    <w:rsid w:val="005E3833"/>
    <w:rsid w:val="005E397B"/>
    <w:rsid w:val="005E3A23"/>
    <w:rsid w:val="005E3B03"/>
    <w:rsid w:val="005E3E26"/>
    <w:rsid w:val="005E4A75"/>
    <w:rsid w:val="005E5573"/>
    <w:rsid w:val="005E5A83"/>
    <w:rsid w:val="005E5CF7"/>
    <w:rsid w:val="005E5E55"/>
    <w:rsid w:val="005E61E9"/>
    <w:rsid w:val="005E6E89"/>
    <w:rsid w:val="005E7349"/>
    <w:rsid w:val="005F01EF"/>
    <w:rsid w:val="005F22CD"/>
    <w:rsid w:val="005F28EA"/>
    <w:rsid w:val="005F3B61"/>
    <w:rsid w:val="005F3DCE"/>
    <w:rsid w:val="005F4311"/>
    <w:rsid w:val="005F446B"/>
    <w:rsid w:val="005F49E6"/>
    <w:rsid w:val="005F4F4D"/>
    <w:rsid w:val="005F571B"/>
    <w:rsid w:val="005F5ECC"/>
    <w:rsid w:val="005F64AB"/>
    <w:rsid w:val="005F64DF"/>
    <w:rsid w:val="005F6587"/>
    <w:rsid w:val="005F67BA"/>
    <w:rsid w:val="005F6B3D"/>
    <w:rsid w:val="005F73F0"/>
    <w:rsid w:val="00600C02"/>
    <w:rsid w:val="00601DC1"/>
    <w:rsid w:val="0060201F"/>
    <w:rsid w:val="00602509"/>
    <w:rsid w:val="00603979"/>
    <w:rsid w:val="00603F2B"/>
    <w:rsid w:val="00604639"/>
    <w:rsid w:val="00605418"/>
    <w:rsid w:val="006054BC"/>
    <w:rsid w:val="00605AA0"/>
    <w:rsid w:val="00606642"/>
    <w:rsid w:val="00606D2C"/>
    <w:rsid w:val="00607436"/>
    <w:rsid w:val="006074D0"/>
    <w:rsid w:val="00607526"/>
    <w:rsid w:val="006076C2"/>
    <w:rsid w:val="0061067F"/>
    <w:rsid w:val="0061075F"/>
    <w:rsid w:val="00612866"/>
    <w:rsid w:val="006129A4"/>
    <w:rsid w:val="00613B8B"/>
    <w:rsid w:val="00613F97"/>
    <w:rsid w:val="00613FCF"/>
    <w:rsid w:val="00614508"/>
    <w:rsid w:val="00614804"/>
    <w:rsid w:val="006148CC"/>
    <w:rsid w:val="00614B65"/>
    <w:rsid w:val="00614C3B"/>
    <w:rsid w:val="00614D2A"/>
    <w:rsid w:val="00614E6A"/>
    <w:rsid w:val="006156C7"/>
    <w:rsid w:val="00615F3B"/>
    <w:rsid w:val="00615FE8"/>
    <w:rsid w:val="0061679E"/>
    <w:rsid w:val="006168A7"/>
    <w:rsid w:val="00616A83"/>
    <w:rsid w:val="00616BED"/>
    <w:rsid w:val="006206CE"/>
    <w:rsid w:val="00620AA0"/>
    <w:rsid w:val="0062145D"/>
    <w:rsid w:val="00621499"/>
    <w:rsid w:val="006217A9"/>
    <w:rsid w:val="00621C8C"/>
    <w:rsid w:val="00621EB4"/>
    <w:rsid w:val="00622E0B"/>
    <w:rsid w:val="00622F01"/>
    <w:rsid w:val="00623005"/>
    <w:rsid w:val="00623390"/>
    <w:rsid w:val="00624FB2"/>
    <w:rsid w:val="006253BD"/>
    <w:rsid w:val="006257F6"/>
    <w:rsid w:val="00625A0E"/>
    <w:rsid w:val="00626490"/>
    <w:rsid w:val="00626E6F"/>
    <w:rsid w:val="006307B0"/>
    <w:rsid w:val="006314B6"/>
    <w:rsid w:val="0063201F"/>
    <w:rsid w:val="00632351"/>
    <w:rsid w:val="0063236C"/>
    <w:rsid w:val="006325A4"/>
    <w:rsid w:val="006326C1"/>
    <w:rsid w:val="00632C6D"/>
    <w:rsid w:val="00632D90"/>
    <w:rsid w:val="0063371A"/>
    <w:rsid w:val="00633D0B"/>
    <w:rsid w:val="006353C1"/>
    <w:rsid w:val="00636320"/>
    <w:rsid w:val="00636456"/>
    <w:rsid w:val="0063697E"/>
    <w:rsid w:val="00636F64"/>
    <w:rsid w:val="006375C7"/>
    <w:rsid w:val="006401DF"/>
    <w:rsid w:val="006404D0"/>
    <w:rsid w:val="00641283"/>
    <w:rsid w:val="0064145E"/>
    <w:rsid w:val="00642268"/>
    <w:rsid w:val="006423A8"/>
    <w:rsid w:val="00642FB8"/>
    <w:rsid w:val="00643AF7"/>
    <w:rsid w:val="00643DBB"/>
    <w:rsid w:val="006442A0"/>
    <w:rsid w:val="00644658"/>
    <w:rsid w:val="00645266"/>
    <w:rsid w:val="006458FB"/>
    <w:rsid w:val="006459B2"/>
    <w:rsid w:val="00645E3D"/>
    <w:rsid w:val="0064683D"/>
    <w:rsid w:val="00647566"/>
    <w:rsid w:val="00647A2B"/>
    <w:rsid w:val="00647A7F"/>
    <w:rsid w:val="00647B0E"/>
    <w:rsid w:val="0065049F"/>
    <w:rsid w:val="0065054A"/>
    <w:rsid w:val="0065061A"/>
    <w:rsid w:val="00650C59"/>
    <w:rsid w:val="00650D2E"/>
    <w:rsid w:val="00650D9D"/>
    <w:rsid w:val="00650DF2"/>
    <w:rsid w:val="0065145A"/>
    <w:rsid w:val="00651537"/>
    <w:rsid w:val="0065193E"/>
    <w:rsid w:val="00653172"/>
    <w:rsid w:val="00653881"/>
    <w:rsid w:val="00653ADD"/>
    <w:rsid w:val="006543F5"/>
    <w:rsid w:val="0065536F"/>
    <w:rsid w:val="006554A0"/>
    <w:rsid w:val="006556C2"/>
    <w:rsid w:val="006558D0"/>
    <w:rsid w:val="00655B84"/>
    <w:rsid w:val="006560B2"/>
    <w:rsid w:val="006564B1"/>
    <w:rsid w:val="00657835"/>
    <w:rsid w:val="00657D05"/>
    <w:rsid w:val="00657DC7"/>
    <w:rsid w:val="006600CF"/>
    <w:rsid w:val="006601C1"/>
    <w:rsid w:val="00660547"/>
    <w:rsid w:val="00660780"/>
    <w:rsid w:val="00660946"/>
    <w:rsid w:val="00661BE1"/>
    <w:rsid w:val="00661F58"/>
    <w:rsid w:val="006622CB"/>
    <w:rsid w:val="006625C0"/>
    <w:rsid w:val="0066267D"/>
    <w:rsid w:val="0066320A"/>
    <w:rsid w:val="006641F1"/>
    <w:rsid w:val="00664566"/>
    <w:rsid w:val="00664784"/>
    <w:rsid w:val="00664863"/>
    <w:rsid w:val="00664E92"/>
    <w:rsid w:val="006656E9"/>
    <w:rsid w:val="006658D9"/>
    <w:rsid w:val="00665D7A"/>
    <w:rsid w:val="006661B4"/>
    <w:rsid w:val="006661E1"/>
    <w:rsid w:val="0066669A"/>
    <w:rsid w:val="00666C7C"/>
    <w:rsid w:val="006678D3"/>
    <w:rsid w:val="00667C24"/>
    <w:rsid w:val="00670648"/>
    <w:rsid w:val="006708E9"/>
    <w:rsid w:val="00670C8F"/>
    <w:rsid w:val="00670CD5"/>
    <w:rsid w:val="006711C3"/>
    <w:rsid w:val="0067147D"/>
    <w:rsid w:val="00671D26"/>
    <w:rsid w:val="006723F4"/>
    <w:rsid w:val="00672875"/>
    <w:rsid w:val="00673884"/>
    <w:rsid w:val="00673DC0"/>
    <w:rsid w:val="00673ECA"/>
    <w:rsid w:val="0067419A"/>
    <w:rsid w:val="0067431E"/>
    <w:rsid w:val="006747B6"/>
    <w:rsid w:val="006751AD"/>
    <w:rsid w:val="006752E8"/>
    <w:rsid w:val="006755FE"/>
    <w:rsid w:val="00675897"/>
    <w:rsid w:val="00675E83"/>
    <w:rsid w:val="00675ED8"/>
    <w:rsid w:val="00676385"/>
    <w:rsid w:val="00680123"/>
    <w:rsid w:val="00680271"/>
    <w:rsid w:val="006803E0"/>
    <w:rsid w:val="00680660"/>
    <w:rsid w:val="00680E7B"/>
    <w:rsid w:val="00681030"/>
    <w:rsid w:val="006810A6"/>
    <w:rsid w:val="00681760"/>
    <w:rsid w:val="00682361"/>
    <w:rsid w:val="00682C8F"/>
    <w:rsid w:val="00683DF4"/>
    <w:rsid w:val="006840EE"/>
    <w:rsid w:val="006841C4"/>
    <w:rsid w:val="0068485C"/>
    <w:rsid w:val="00684934"/>
    <w:rsid w:val="00684E41"/>
    <w:rsid w:val="0068564F"/>
    <w:rsid w:val="00685698"/>
    <w:rsid w:val="0068569F"/>
    <w:rsid w:val="0068589C"/>
    <w:rsid w:val="0068628D"/>
    <w:rsid w:val="0068739D"/>
    <w:rsid w:val="00687DDE"/>
    <w:rsid w:val="006908ED"/>
    <w:rsid w:val="006908FF"/>
    <w:rsid w:val="00691D78"/>
    <w:rsid w:val="0069244B"/>
    <w:rsid w:val="00692ACC"/>
    <w:rsid w:val="00692D5F"/>
    <w:rsid w:val="00693672"/>
    <w:rsid w:val="006941C5"/>
    <w:rsid w:val="00694D58"/>
    <w:rsid w:val="00695141"/>
    <w:rsid w:val="00695315"/>
    <w:rsid w:val="00695373"/>
    <w:rsid w:val="0069540F"/>
    <w:rsid w:val="00695696"/>
    <w:rsid w:val="00695731"/>
    <w:rsid w:val="0069607F"/>
    <w:rsid w:val="006978A1"/>
    <w:rsid w:val="006978BF"/>
    <w:rsid w:val="00697E9E"/>
    <w:rsid w:val="006A0675"/>
    <w:rsid w:val="006A086B"/>
    <w:rsid w:val="006A1C74"/>
    <w:rsid w:val="006A37C7"/>
    <w:rsid w:val="006A3ECF"/>
    <w:rsid w:val="006A47DD"/>
    <w:rsid w:val="006A4FE0"/>
    <w:rsid w:val="006A518E"/>
    <w:rsid w:val="006A5C81"/>
    <w:rsid w:val="006A672C"/>
    <w:rsid w:val="006B0095"/>
    <w:rsid w:val="006B09D2"/>
    <w:rsid w:val="006B0B76"/>
    <w:rsid w:val="006B1F75"/>
    <w:rsid w:val="006B250A"/>
    <w:rsid w:val="006B29D3"/>
    <w:rsid w:val="006B36FE"/>
    <w:rsid w:val="006B3727"/>
    <w:rsid w:val="006B433D"/>
    <w:rsid w:val="006B48A4"/>
    <w:rsid w:val="006B52D9"/>
    <w:rsid w:val="006B5474"/>
    <w:rsid w:val="006B5637"/>
    <w:rsid w:val="006B607D"/>
    <w:rsid w:val="006B6768"/>
    <w:rsid w:val="006B740A"/>
    <w:rsid w:val="006B7CFD"/>
    <w:rsid w:val="006C16FE"/>
    <w:rsid w:val="006C2305"/>
    <w:rsid w:val="006C3155"/>
    <w:rsid w:val="006C3478"/>
    <w:rsid w:val="006C3893"/>
    <w:rsid w:val="006C4253"/>
    <w:rsid w:val="006C4B88"/>
    <w:rsid w:val="006C549A"/>
    <w:rsid w:val="006C5C3F"/>
    <w:rsid w:val="006C5C99"/>
    <w:rsid w:val="006C5CE1"/>
    <w:rsid w:val="006C63A1"/>
    <w:rsid w:val="006C6A1A"/>
    <w:rsid w:val="006C7262"/>
    <w:rsid w:val="006C7354"/>
    <w:rsid w:val="006C7C5D"/>
    <w:rsid w:val="006D06BE"/>
    <w:rsid w:val="006D0D07"/>
    <w:rsid w:val="006D13B5"/>
    <w:rsid w:val="006D16C9"/>
    <w:rsid w:val="006D1EEA"/>
    <w:rsid w:val="006D210B"/>
    <w:rsid w:val="006D2162"/>
    <w:rsid w:val="006D2E77"/>
    <w:rsid w:val="006D31D2"/>
    <w:rsid w:val="006D3816"/>
    <w:rsid w:val="006D40ED"/>
    <w:rsid w:val="006D41B7"/>
    <w:rsid w:val="006D4299"/>
    <w:rsid w:val="006D500C"/>
    <w:rsid w:val="006D522C"/>
    <w:rsid w:val="006D64DD"/>
    <w:rsid w:val="006D6966"/>
    <w:rsid w:val="006D7111"/>
    <w:rsid w:val="006D77CA"/>
    <w:rsid w:val="006D7940"/>
    <w:rsid w:val="006D7DE0"/>
    <w:rsid w:val="006D7F0F"/>
    <w:rsid w:val="006E0853"/>
    <w:rsid w:val="006E09F5"/>
    <w:rsid w:val="006E0CFF"/>
    <w:rsid w:val="006E0DE0"/>
    <w:rsid w:val="006E0E98"/>
    <w:rsid w:val="006E1150"/>
    <w:rsid w:val="006E121F"/>
    <w:rsid w:val="006E20D8"/>
    <w:rsid w:val="006E2615"/>
    <w:rsid w:val="006E3FED"/>
    <w:rsid w:val="006E4A58"/>
    <w:rsid w:val="006E4F3D"/>
    <w:rsid w:val="006E5B98"/>
    <w:rsid w:val="006E680D"/>
    <w:rsid w:val="006E6B76"/>
    <w:rsid w:val="006E6CD6"/>
    <w:rsid w:val="006E733A"/>
    <w:rsid w:val="006E73F4"/>
    <w:rsid w:val="006E7A3F"/>
    <w:rsid w:val="006E7FE8"/>
    <w:rsid w:val="006F01AF"/>
    <w:rsid w:val="006F0610"/>
    <w:rsid w:val="006F0E94"/>
    <w:rsid w:val="006F1062"/>
    <w:rsid w:val="006F1B8F"/>
    <w:rsid w:val="006F21EE"/>
    <w:rsid w:val="006F2F4C"/>
    <w:rsid w:val="006F30FB"/>
    <w:rsid w:val="006F421D"/>
    <w:rsid w:val="006F4878"/>
    <w:rsid w:val="006F5488"/>
    <w:rsid w:val="006F5C24"/>
    <w:rsid w:val="006F61C6"/>
    <w:rsid w:val="006F61D4"/>
    <w:rsid w:val="006F6727"/>
    <w:rsid w:val="006F6C12"/>
    <w:rsid w:val="006F7B61"/>
    <w:rsid w:val="006F7BBC"/>
    <w:rsid w:val="006F7E3E"/>
    <w:rsid w:val="00700160"/>
    <w:rsid w:val="007001E7"/>
    <w:rsid w:val="00700316"/>
    <w:rsid w:val="00700A37"/>
    <w:rsid w:val="00701A6F"/>
    <w:rsid w:val="00702A89"/>
    <w:rsid w:val="00702D70"/>
    <w:rsid w:val="00703902"/>
    <w:rsid w:val="00703E37"/>
    <w:rsid w:val="00703F6F"/>
    <w:rsid w:val="00704479"/>
    <w:rsid w:val="0070499F"/>
    <w:rsid w:val="00704F20"/>
    <w:rsid w:val="0070500E"/>
    <w:rsid w:val="00705D6B"/>
    <w:rsid w:val="0070626C"/>
    <w:rsid w:val="007063C4"/>
    <w:rsid w:val="007064E1"/>
    <w:rsid w:val="0070790A"/>
    <w:rsid w:val="007100E2"/>
    <w:rsid w:val="00710B91"/>
    <w:rsid w:val="00710DEA"/>
    <w:rsid w:val="00710FF8"/>
    <w:rsid w:val="00711681"/>
    <w:rsid w:val="007121EF"/>
    <w:rsid w:val="007130BF"/>
    <w:rsid w:val="00713F5E"/>
    <w:rsid w:val="0071423C"/>
    <w:rsid w:val="00714F1F"/>
    <w:rsid w:val="0071599B"/>
    <w:rsid w:val="0071609B"/>
    <w:rsid w:val="0071617C"/>
    <w:rsid w:val="0071626C"/>
    <w:rsid w:val="007163D7"/>
    <w:rsid w:val="00716E90"/>
    <w:rsid w:val="00717889"/>
    <w:rsid w:val="00717E03"/>
    <w:rsid w:val="00720080"/>
    <w:rsid w:val="00720D31"/>
    <w:rsid w:val="00721286"/>
    <w:rsid w:val="00721BE7"/>
    <w:rsid w:val="0072202A"/>
    <w:rsid w:val="007226A6"/>
    <w:rsid w:val="00722C7F"/>
    <w:rsid w:val="0072313E"/>
    <w:rsid w:val="0072337B"/>
    <w:rsid w:val="00723CC3"/>
    <w:rsid w:val="00724017"/>
    <w:rsid w:val="0072460B"/>
    <w:rsid w:val="00724EE5"/>
    <w:rsid w:val="00724FC4"/>
    <w:rsid w:val="00725BCF"/>
    <w:rsid w:val="0072753E"/>
    <w:rsid w:val="007276E3"/>
    <w:rsid w:val="00727A3D"/>
    <w:rsid w:val="007305FE"/>
    <w:rsid w:val="00731CF4"/>
    <w:rsid w:val="00732220"/>
    <w:rsid w:val="00732B02"/>
    <w:rsid w:val="00733117"/>
    <w:rsid w:val="00733736"/>
    <w:rsid w:val="00733A2B"/>
    <w:rsid w:val="00733BBB"/>
    <w:rsid w:val="007343F6"/>
    <w:rsid w:val="00734F68"/>
    <w:rsid w:val="00735895"/>
    <w:rsid w:val="0073603D"/>
    <w:rsid w:val="00736518"/>
    <w:rsid w:val="00736863"/>
    <w:rsid w:val="00736D02"/>
    <w:rsid w:val="00736FCE"/>
    <w:rsid w:val="007374E7"/>
    <w:rsid w:val="00737660"/>
    <w:rsid w:val="00737B7E"/>
    <w:rsid w:val="00740178"/>
    <w:rsid w:val="0074095C"/>
    <w:rsid w:val="00740B36"/>
    <w:rsid w:val="00740E73"/>
    <w:rsid w:val="007412A7"/>
    <w:rsid w:val="007417A2"/>
    <w:rsid w:val="00741F7A"/>
    <w:rsid w:val="007421D3"/>
    <w:rsid w:val="007424C9"/>
    <w:rsid w:val="007426C5"/>
    <w:rsid w:val="00743289"/>
    <w:rsid w:val="0074385A"/>
    <w:rsid w:val="00744264"/>
    <w:rsid w:val="007445BD"/>
    <w:rsid w:val="00744787"/>
    <w:rsid w:val="00744CB5"/>
    <w:rsid w:val="00745ABB"/>
    <w:rsid w:val="00745DD0"/>
    <w:rsid w:val="00745EA5"/>
    <w:rsid w:val="00746198"/>
    <w:rsid w:val="007461AC"/>
    <w:rsid w:val="00746940"/>
    <w:rsid w:val="00746E5B"/>
    <w:rsid w:val="00747094"/>
    <w:rsid w:val="00750A73"/>
    <w:rsid w:val="00750D67"/>
    <w:rsid w:val="00750F78"/>
    <w:rsid w:val="00751709"/>
    <w:rsid w:val="00751759"/>
    <w:rsid w:val="0075197C"/>
    <w:rsid w:val="00751A01"/>
    <w:rsid w:val="007523B0"/>
    <w:rsid w:val="007527D1"/>
    <w:rsid w:val="007538A7"/>
    <w:rsid w:val="00753B2A"/>
    <w:rsid w:val="00754502"/>
    <w:rsid w:val="00754BAC"/>
    <w:rsid w:val="007552A9"/>
    <w:rsid w:val="00755942"/>
    <w:rsid w:val="00755DFE"/>
    <w:rsid w:val="007561E6"/>
    <w:rsid w:val="007566F1"/>
    <w:rsid w:val="0075749C"/>
    <w:rsid w:val="00757C33"/>
    <w:rsid w:val="00757F52"/>
    <w:rsid w:val="007600A3"/>
    <w:rsid w:val="007610D0"/>
    <w:rsid w:val="00761E62"/>
    <w:rsid w:val="0076201F"/>
    <w:rsid w:val="0076233E"/>
    <w:rsid w:val="007626E2"/>
    <w:rsid w:val="00762913"/>
    <w:rsid w:val="007639AA"/>
    <w:rsid w:val="00763C17"/>
    <w:rsid w:val="00763CF6"/>
    <w:rsid w:val="007642B6"/>
    <w:rsid w:val="00764302"/>
    <w:rsid w:val="00764C0B"/>
    <w:rsid w:val="00764DBF"/>
    <w:rsid w:val="0076538C"/>
    <w:rsid w:val="0076597C"/>
    <w:rsid w:val="00766479"/>
    <w:rsid w:val="007668D1"/>
    <w:rsid w:val="007701D0"/>
    <w:rsid w:val="0077026D"/>
    <w:rsid w:val="007706A6"/>
    <w:rsid w:val="00771250"/>
    <w:rsid w:val="007712F9"/>
    <w:rsid w:val="0077182F"/>
    <w:rsid w:val="00772A20"/>
    <w:rsid w:val="00772C3D"/>
    <w:rsid w:val="00773BDC"/>
    <w:rsid w:val="007759A8"/>
    <w:rsid w:val="00775E1E"/>
    <w:rsid w:val="00776BAA"/>
    <w:rsid w:val="00777936"/>
    <w:rsid w:val="0078011E"/>
    <w:rsid w:val="007805CD"/>
    <w:rsid w:val="00780977"/>
    <w:rsid w:val="00780B6B"/>
    <w:rsid w:val="00780DB4"/>
    <w:rsid w:val="00781A39"/>
    <w:rsid w:val="00781B4B"/>
    <w:rsid w:val="007820E0"/>
    <w:rsid w:val="00782348"/>
    <w:rsid w:val="00783665"/>
    <w:rsid w:val="0078394E"/>
    <w:rsid w:val="00783F3B"/>
    <w:rsid w:val="00784DAF"/>
    <w:rsid w:val="00785461"/>
    <w:rsid w:val="0078594C"/>
    <w:rsid w:val="00785BC3"/>
    <w:rsid w:val="0078610C"/>
    <w:rsid w:val="007861B2"/>
    <w:rsid w:val="00787CBF"/>
    <w:rsid w:val="0079028B"/>
    <w:rsid w:val="00790503"/>
    <w:rsid w:val="00791016"/>
    <w:rsid w:val="007912C8"/>
    <w:rsid w:val="00791F39"/>
    <w:rsid w:val="00792619"/>
    <w:rsid w:val="007926F8"/>
    <w:rsid w:val="00792B75"/>
    <w:rsid w:val="00793B9F"/>
    <w:rsid w:val="00793D3F"/>
    <w:rsid w:val="00794053"/>
    <w:rsid w:val="00794157"/>
    <w:rsid w:val="007943D1"/>
    <w:rsid w:val="00794AC6"/>
    <w:rsid w:val="0079599E"/>
    <w:rsid w:val="007965AB"/>
    <w:rsid w:val="00797027"/>
    <w:rsid w:val="00797078"/>
    <w:rsid w:val="00797803"/>
    <w:rsid w:val="007A08CD"/>
    <w:rsid w:val="007A0B48"/>
    <w:rsid w:val="007A0BEE"/>
    <w:rsid w:val="007A0FF4"/>
    <w:rsid w:val="007A106C"/>
    <w:rsid w:val="007A15F1"/>
    <w:rsid w:val="007A172B"/>
    <w:rsid w:val="007A1A49"/>
    <w:rsid w:val="007A1FA8"/>
    <w:rsid w:val="007A2818"/>
    <w:rsid w:val="007A2ADB"/>
    <w:rsid w:val="007A32B2"/>
    <w:rsid w:val="007A3465"/>
    <w:rsid w:val="007A4036"/>
    <w:rsid w:val="007A4209"/>
    <w:rsid w:val="007A4329"/>
    <w:rsid w:val="007A4F31"/>
    <w:rsid w:val="007A50BA"/>
    <w:rsid w:val="007A5A49"/>
    <w:rsid w:val="007A607D"/>
    <w:rsid w:val="007A6994"/>
    <w:rsid w:val="007A6A89"/>
    <w:rsid w:val="007A7028"/>
    <w:rsid w:val="007A71B4"/>
    <w:rsid w:val="007A71C7"/>
    <w:rsid w:val="007A71F6"/>
    <w:rsid w:val="007B0A70"/>
    <w:rsid w:val="007B141B"/>
    <w:rsid w:val="007B1A9F"/>
    <w:rsid w:val="007B1D97"/>
    <w:rsid w:val="007B2ABE"/>
    <w:rsid w:val="007B330C"/>
    <w:rsid w:val="007B412A"/>
    <w:rsid w:val="007B6213"/>
    <w:rsid w:val="007B6D52"/>
    <w:rsid w:val="007B7889"/>
    <w:rsid w:val="007B78B5"/>
    <w:rsid w:val="007B79D2"/>
    <w:rsid w:val="007B7A69"/>
    <w:rsid w:val="007B7A96"/>
    <w:rsid w:val="007C0828"/>
    <w:rsid w:val="007C0F1F"/>
    <w:rsid w:val="007C2484"/>
    <w:rsid w:val="007C3092"/>
    <w:rsid w:val="007C342D"/>
    <w:rsid w:val="007C37B7"/>
    <w:rsid w:val="007C38C5"/>
    <w:rsid w:val="007C3A9E"/>
    <w:rsid w:val="007C42DA"/>
    <w:rsid w:val="007C44B1"/>
    <w:rsid w:val="007C52FA"/>
    <w:rsid w:val="007C6255"/>
    <w:rsid w:val="007C6ED4"/>
    <w:rsid w:val="007C71FD"/>
    <w:rsid w:val="007C7BDC"/>
    <w:rsid w:val="007D0148"/>
    <w:rsid w:val="007D07DD"/>
    <w:rsid w:val="007D09BD"/>
    <w:rsid w:val="007D0AE7"/>
    <w:rsid w:val="007D1339"/>
    <w:rsid w:val="007D24D4"/>
    <w:rsid w:val="007D2AF9"/>
    <w:rsid w:val="007D368F"/>
    <w:rsid w:val="007D3833"/>
    <w:rsid w:val="007D4120"/>
    <w:rsid w:val="007D466B"/>
    <w:rsid w:val="007D4A87"/>
    <w:rsid w:val="007D51EA"/>
    <w:rsid w:val="007D70CB"/>
    <w:rsid w:val="007D7D88"/>
    <w:rsid w:val="007E1778"/>
    <w:rsid w:val="007E2036"/>
    <w:rsid w:val="007E20D2"/>
    <w:rsid w:val="007E23EC"/>
    <w:rsid w:val="007E2A6F"/>
    <w:rsid w:val="007E3281"/>
    <w:rsid w:val="007E3D04"/>
    <w:rsid w:val="007E3E00"/>
    <w:rsid w:val="007E3F07"/>
    <w:rsid w:val="007E49AB"/>
    <w:rsid w:val="007E4ED6"/>
    <w:rsid w:val="007E500A"/>
    <w:rsid w:val="007E550B"/>
    <w:rsid w:val="007E57D8"/>
    <w:rsid w:val="007E5896"/>
    <w:rsid w:val="007E63D2"/>
    <w:rsid w:val="007E63F0"/>
    <w:rsid w:val="007E69F7"/>
    <w:rsid w:val="007E73F8"/>
    <w:rsid w:val="007E7AF1"/>
    <w:rsid w:val="007E7BA5"/>
    <w:rsid w:val="007E7D01"/>
    <w:rsid w:val="007E7D24"/>
    <w:rsid w:val="007F0138"/>
    <w:rsid w:val="007F0CF7"/>
    <w:rsid w:val="007F1177"/>
    <w:rsid w:val="007F117C"/>
    <w:rsid w:val="007F1F80"/>
    <w:rsid w:val="007F2031"/>
    <w:rsid w:val="007F20F0"/>
    <w:rsid w:val="007F21FC"/>
    <w:rsid w:val="007F237C"/>
    <w:rsid w:val="007F25B2"/>
    <w:rsid w:val="007F2E43"/>
    <w:rsid w:val="007F2EEC"/>
    <w:rsid w:val="007F4CCC"/>
    <w:rsid w:val="007F50DE"/>
    <w:rsid w:val="007F596C"/>
    <w:rsid w:val="007F5EDE"/>
    <w:rsid w:val="007F62D0"/>
    <w:rsid w:val="007F68B5"/>
    <w:rsid w:val="007F68BE"/>
    <w:rsid w:val="007F70AC"/>
    <w:rsid w:val="007F73FA"/>
    <w:rsid w:val="007F790E"/>
    <w:rsid w:val="0080057E"/>
    <w:rsid w:val="00800C15"/>
    <w:rsid w:val="0080149A"/>
    <w:rsid w:val="008015D7"/>
    <w:rsid w:val="0080201B"/>
    <w:rsid w:val="00802AE9"/>
    <w:rsid w:val="008037C1"/>
    <w:rsid w:val="0080426B"/>
    <w:rsid w:val="008046EB"/>
    <w:rsid w:val="00804905"/>
    <w:rsid w:val="008052CA"/>
    <w:rsid w:val="00805A15"/>
    <w:rsid w:val="00805D5A"/>
    <w:rsid w:val="00806304"/>
    <w:rsid w:val="00806375"/>
    <w:rsid w:val="008067F3"/>
    <w:rsid w:val="008069E5"/>
    <w:rsid w:val="0080705E"/>
    <w:rsid w:val="008075DD"/>
    <w:rsid w:val="00807FC8"/>
    <w:rsid w:val="00810046"/>
    <w:rsid w:val="0081039D"/>
    <w:rsid w:val="008109E2"/>
    <w:rsid w:val="0081188C"/>
    <w:rsid w:val="008142BE"/>
    <w:rsid w:val="0081440B"/>
    <w:rsid w:val="00814A08"/>
    <w:rsid w:val="00814F91"/>
    <w:rsid w:val="0081537D"/>
    <w:rsid w:val="00815952"/>
    <w:rsid w:val="00815E2E"/>
    <w:rsid w:val="008179C5"/>
    <w:rsid w:val="008205AB"/>
    <w:rsid w:val="00820D7B"/>
    <w:rsid w:val="00821BAD"/>
    <w:rsid w:val="00821E76"/>
    <w:rsid w:val="008223A1"/>
    <w:rsid w:val="00822593"/>
    <w:rsid w:val="00822A8D"/>
    <w:rsid w:val="00822B46"/>
    <w:rsid w:val="00823A00"/>
    <w:rsid w:val="00823E2E"/>
    <w:rsid w:val="00824A48"/>
    <w:rsid w:val="008253E9"/>
    <w:rsid w:val="00825AE1"/>
    <w:rsid w:val="00825D35"/>
    <w:rsid w:val="00826055"/>
    <w:rsid w:val="00826084"/>
    <w:rsid w:val="008264F0"/>
    <w:rsid w:val="00826D62"/>
    <w:rsid w:val="00826DBC"/>
    <w:rsid w:val="008273CB"/>
    <w:rsid w:val="0082750E"/>
    <w:rsid w:val="00827BB6"/>
    <w:rsid w:val="0083098C"/>
    <w:rsid w:val="00830C6F"/>
    <w:rsid w:val="00830EF4"/>
    <w:rsid w:val="00831144"/>
    <w:rsid w:val="00831492"/>
    <w:rsid w:val="0083169D"/>
    <w:rsid w:val="00831C19"/>
    <w:rsid w:val="008326CA"/>
    <w:rsid w:val="008326D4"/>
    <w:rsid w:val="00832853"/>
    <w:rsid w:val="00832B03"/>
    <w:rsid w:val="00832D79"/>
    <w:rsid w:val="00834A61"/>
    <w:rsid w:val="008356D5"/>
    <w:rsid w:val="008357DC"/>
    <w:rsid w:val="00835C87"/>
    <w:rsid w:val="008367CB"/>
    <w:rsid w:val="00836FAA"/>
    <w:rsid w:val="008402D1"/>
    <w:rsid w:val="008404A2"/>
    <w:rsid w:val="00840ABC"/>
    <w:rsid w:val="00840E0A"/>
    <w:rsid w:val="00841570"/>
    <w:rsid w:val="00841F85"/>
    <w:rsid w:val="0084200A"/>
    <w:rsid w:val="008446DC"/>
    <w:rsid w:val="008448A2"/>
    <w:rsid w:val="00844C92"/>
    <w:rsid w:val="00844F33"/>
    <w:rsid w:val="00845888"/>
    <w:rsid w:val="00845B75"/>
    <w:rsid w:val="0084659B"/>
    <w:rsid w:val="008467BD"/>
    <w:rsid w:val="00846821"/>
    <w:rsid w:val="00846E0C"/>
    <w:rsid w:val="00846E77"/>
    <w:rsid w:val="008470BA"/>
    <w:rsid w:val="00847228"/>
    <w:rsid w:val="00847D27"/>
    <w:rsid w:val="0085269A"/>
    <w:rsid w:val="00852A1E"/>
    <w:rsid w:val="00852C7E"/>
    <w:rsid w:val="00852D36"/>
    <w:rsid w:val="008536FA"/>
    <w:rsid w:val="00853BC7"/>
    <w:rsid w:val="00853D8D"/>
    <w:rsid w:val="00854834"/>
    <w:rsid w:val="00854F8D"/>
    <w:rsid w:val="0085537A"/>
    <w:rsid w:val="008554D3"/>
    <w:rsid w:val="00855654"/>
    <w:rsid w:val="00855B1F"/>
    <w:rsid w:val="00855DDB"/>
    <w:rsid w:val="008563F1"/>
    <w:rsid w:val="00856575"/>
    <w:rsid w:val="00856C0D"/>
    <w:rsid w:val="00857478"/>
    <w:rsid w:val="00857D52"/>
    <w:rsid w:val="008605B5"/>
    <w:rsid w:val="008607B3"/>
    <w:rsid w:val="00860D35"/>
    <w:rsid w:val="00861484"/>
    <w:rsid w:val="0086197B"/>
    <w:rsid w:val="00862533"/>
    <w:rsid w:val="0086259B"/>
    <w:rsid w:val="0086303E"/>
    <w:rsid w:val="00864D19"/>
    <w:rsid w:val="0086585E"/>
    <w:rsid w:val="00866097"/>
    <w:rsid w:val="00866313"/>
    <w:rsid w:val="0086653A"/>
    <w:rsid w:val="008665A6"/>
    <w:rsid w:val="00866626"/>
    <w:rsid w:val="008669D1"/>
    <w:rsid w:val="00866A1F"/>
    <w:rsid w:val="00867488"/>
    <w:rsid w:val="00867606"/>
    <w:rsid w:val="00870761"/>
    <w:rsid w:val="00870807"/>
    <w:rsid w:val="00870A38"/>
    <w:rsid w:val="00870BCC"/>
    <w:rsid w:val="00870F26"/>
    <w:rsid w:val="0087158D"/>
    <w:rsid w:val="00871996"/>
    <w:rsid w:val="008719D6"/>
    <w:rsid w:val="00871B12"/>
    <w:rsid w:val="00872895"/>
    <w:rsid w:val="0087294C"/>
    <w:rsid w:val="00872E0B"/>
    <w:rsid w:val="00872F76"/>
    <w:rsid w:val="0087306D"/>
    <w:rsid w:val="00873138"/>
    <w:rsid w:val="00873598"/>
    <w:rsid w:val="0087369F"/>
    <w:rsid w:val="00873CE8"/>
    <w:rsid w:val="00875947"/>
    <w:rsid w:val="008760D3"/>
    <w:rsid w:val="00876F49"/>
    <w:rsid w:val="00877BA6"/>
    <w:rsid w:val="008800E6"/>
    <w:rsid w:val="00880614"/>
    <w:rsid w:val="00880C99"/>
    <w:rsid w:val="00881116"/>
    <w:rsid w:val="0088116A"/>
    <w:rsid w:val="0088170E"/>
    <w:rsid w:val="00881ED0"/>
    <w:rsid w:val="008820D0"/>
    <w:rsid w:val="00882919"/>
    <w:rsid w:val="00882AC8"/>
    <w:rsid w:val="00883A92"/>
    <w:rsid w:val="00883C33"/>
    <w:rsid w:val="00883FE0"/>
    <w:rsid w:val="008843DB"/>
    <w:rsid w:val="008845D0"/>
    <w:rsid w:val="00884BAB"/>
    <w:rsid w:val="00885C48"/>
    <w:rsid w:val="00885F71"/>
    <w:rsid w:val="00886027"/>
    <w:rsid w:val="00886238"/>
    <w:rsid w:val="00886E47"/>
    <w:rsid w:val="00887548"/>
    <w:rsid w:val="00887864"/>
    <w:rsid w:val="00887C8E"/>
    <w:rsid w:val="008900FB"/>
    <w:rsid w:val="00890C30"/>
    <w:rsid w:val="00890DA7"/>
    <w:rsid w:val="00891E6E"/>
    <w:rsid w:val="00892091"/>
    <w:rsid w:val="00892589"/>
    <w:rsid w:val="00892AE3"/>
    <w:rsid w:val="00893012"/>
    <w:rsid w:val="008931CE"/>
    <w:rsid w:val="008937D3"/>
    <w:rsid w:val="00893846"/>
    <w:rsid w:val="0089418F"/>
    <w:rsid w:val="008952B9"/>
    <w:rsid w:val="00895348"/>
    <w:rsid w:val="008958FB"/>
    <w:rsid w:val="0089615C"/>
    <w:rsid w:val="0089635F"/>
    <w:rsid w:val="008967E2"/>
    <w:rsid w:val="00896E7C"/>
    <w:rsid w:val="00897071"/>
    <w:rsid w:val="008976B0"/>
    <w:rsid w:val="00897982"/>
    <w:rsid w:val="008A05A6"/>
    <w:rsid w:val="008A1520"/>
    <w:rsid w:val="008A1944"/>
    <w:rsid w:val="008A1B7C"/>
    <w:rsid w:val="008A1C21"/>
    <w:rsid w:val="008A1D01"/>
    <w:rsid w:val="008A3E0E"/>
    <w:rsid w:val="008A4649"/>
    <w:rsid w:val="008A4863"/>
    <w:rsid w:val="008A49AC"/>
    <w:rsid w:val="008A4C1B"/>
    <w:rsid w:val="008A4FC8"/>
    <w:rsid w:val="008A5567"/>
    <w:rsid w:val="008A580D"/>
    <w:rsid w:val="008A586A"/>
    <w:rsid w:val="008A5B81"/>
    <w:rsid w:val="008A5E1C"/>
    <w:rsid w:val="008A6E65"/>
    <w:rsid w:val="008A7943"/>
    <w:rsid w:val="008B0CD9"/>
    <w:rsid w:val="008B0DD6"/>
    <w:rsid w:val="008B1670"/>
    <w:rsid w:val="008B17F7"/>
    <w:rsid w:val="008B30D8"/>
    <w:rsid w:val="008B338D"/>
    <w:rsid w:val="008B447A"/>
    <w:rsid w:val="008B48A8"/>
    <w:rsid w:val="008B49D4"/>
    <w:rsid w:val="008B4A4F"/>
    <w:rsid w:val="008B4A7A"/>
    <w:rsid w:val="008B4B4E"/>
    <w:rsid w:val="008B5D14"/>
    <w:rsid w:val="008B6284"/>
    <w:rsid w:val="008B65BF"/>
    <w:rsid w:val="008B67B9"/>
    <w:rsid w:val="008B68DC"/>
    <w:rsid w:val="008B756F"/>
    <w:rsid w:val="008B7AE4"/>
    <w:rsid w:val="008B7C85"/>
    <w:rsid w:val="008C084D"/>
    <w:rsid w:val="008C178B"/>
    <w:rsid w:val="008C1B27"/>
    <w:rsid w:val="008C1B5B"/>
    <w:rsid w:val="008C2614"/>
    <w:rsid w:val="008C30E3"/>
    <w:rsid w:val="008C339F"/>
    <w:rsid w:val="008C3602"/>
    <w:rsid w:val="008C378C"/>
    <w:rsid w:val="008C443F"/>
    <w:rsid w:val="008C56E2"/>
    <w:rsid w:val="008C5ED4"/>
    <w:rsid w:val="008C6869"/>
    <w:rsid w:val="008C694F"/>
    <w:rsid w:val="008C6C8C"/>
    <w:rsid w:val="008C7A1F"/>
    <w:rsid w:val="008C7EC0"/>
    <w:rsid w:val="008D0083"/>
    <w:rsid w:val="008D015B"/>
    <w:rsid w:val="008D0ABF"/>
    <w:rsid w:val="008D107A"/>
    <w:rsid w:val="008D3ADB"/>
    <w:rsid w:val="008D417D"/>
    <w:rsid w:val="008D4BC0"/>
    <w:rsid w:val="008D5B1F"/>
    <w:rsid w:val="008D7007"/>
    <w:rsid w:val="008D707F"/>
    <w:rsid w:val="008D73E9"/>
    <w:rsid w:val="008D7589"/>
    <w:rsid w:val="008E03DC"/>
    <w:rsid w:val="008E09B8"/>
    <w:rsid w:val="008E0BD7"/>
    <w:rsid w:val="008E0CE2"/>
    <w:rsid w:val="008E106F"/>
    <w:rsid w:val="008E1633"/>
    <w:rsid w:val="008E1CC8"/>
    <w:rsid w:val="008E21A9"/>
    <w:rsid w:val="008E22D5"/>
    <w:rsid w:val="008E2F3B"/>
    <w:rsid w:val="008E4A5E"/>
    <w:rsid w:val="008E6F84"/>
    <w:rsid w:val="008E7A91"/>
    <w:rsid w:val="008E7BF3"/>
    <w:rsid w:val="008E7CB3"/>
    <w:rsid w:val="008F0015"/>
    <w:rsid w:val="008F00B5"/>
    <w:rsid w:val="008F07F4"/>
    <w:rsid w:val="008F1702"/>
    <w:rsid w:val="008F363B"/>
    <w:rsid w:val="008F3D2A"/>
    <w:rsid w:val="008F4134"/>
    <w:rsid w:val="008F4609"/>
    <w:rsid w:val="008F4FD9"/>
    <w:rsid w:val="008F54AC"/>
    <w:rsid w:val="008F5523"/>
    <w:rsid w:val="008F5C15"/>
    <w:rsid w:val="008F6633"/>
    <w:rsid w:val="008F6C64"/>
    <w:rsid w:val="008F7F41"/>
    <w:rsid w:val="009001D3"/>
    <w:rsid w:val="0090085C"/>
    <w:rsid w:val="00900CBB"/>
    <w:rsid w:val="0090104F"/>
    <w:rsid w:val="00901334"/>
    <w:rsid w:val="009018BC"/>
    <w:rsid w:val="00901FEC"/>
    <w:rsid w:val="009022EE"/>
    <w:rsid w:val="0090257C"/>
    <w:rsid w:val="00902AD2"/>
    <w:rsid w:val="00902BD7"/>
    <w:rsid w:val="00903A5A"/>
    <w:rsid w:val="00903EED"/>
    <w:rsid w:val="0090433F"/>
    <w:rsid w:val="009044B3"/>
    <w:rsid w:val="009045D2"/>
    <w:rsid w:val="009045ED"/>
    <w:rsid w:val="00904889"/>
    <w:rsid w:val="00904B67"/>
    <w:rsid w:val="00906623"/>
    <w:rsid w:val="00906697"/>
    <w:rsid w:val="009066C3"/>
    <w:rsid w:val="009066D3"/>
    <w:rsid w:val="00906C09"/>
    <w:rsid w:val="009075B6"/>
    <w:rsid w:val="0090771B"/>
    <w:rsid w:val="00907739"/>
    <w:rsid w:val="009103AF"/>
    <w:rsid w:val="0091063D"/>
    <w:rsid w:val="00910E9F"/>
    <w:rsid w:val="00911629"/>
    <w:rsid w:val="009125FE"/>
    <w:rsid w:val="009128F2"/>
    <w:rsid w:val="00912B87"/>
    <w:rsid w:val="00912F88"/>
    <w:rsid w:val="00912FC5"/>
    <w:rsid w:val="00913014"/>
    <w:rsid w:val="009131B6"/>
    <w:rsid w:val="00913418"/>
    <w:rsid w:val="0091382C"/>
    <w:rsid w:val="00914F9E"/>
    <w:rsid w:val="0091550D"/>
    <w:rsid w:val="00915597"/>
    <w:rsid w:val="00916312"/>
    <w:rsid w:val="00916CC0"/>
    <w:rsid w:val="009176F2"/>
    <w:rsid w:val="009178DA"/>
    <w:rsid w:val="009204F1"/>
    <w:rsid w:val="0092053E"/>
    <w:rsid w:val="00920540"/>
    <w:rsid w:val="00922C1D"/>
    <w:rsid w:val="00923158"/>
    <w:rsid w:val="00923276"/>
    <w:rsid w:val="009236D0"/>
    <w:rsid w:val="009236E5"/>
    <w:rsid w:val="00923D3C"/>
    <w:rsid w:val="00923DCD"/>
    <w:rsid w:val="0092436A"/>
    <w:rsid w:val="00924602"/>
    <w:rsid w:val="00924AB7"/>
    <w:rsid w:val="00924EE8"/>
    <w:rsid w:val="0092529D"/>
    <w:rsid w:val="00925B6D"/>
    <w:rsid w:val="0092658D"/>
    <w:rsid w:val="00927461"/>
    <w:rsid w:val="00927E80"/>
    <w:rsid w:val="00931675"/>
    <w:rsid w:val="00931C87"/>
    <w:rsid w:val="00931F62"/>
    <w:rsid w:val="0093271A"/>
    <w:rsid w:val="00932F9C"/>
    <w:rsid w:val="00933423"/>
    <w:rsid w:val="009339CD"/>
    <w:rsid w:val="00933A1F"/>
    <w:rsid w:val="00934107"/>
    <w:rsid w:val="0093419C"/>
    <w:rsid w:val="00934972"/>
    <w:rsid w:val="00934A8E"/>
    <w:rsid w:val="0093625E"/>
    <w:rsid w:val="0093658F"/>
    <w:rsid w:val="009365C3"/>
    <w:rsid w:val="009368DC"/>
    <w:rsid w:val="00937F94"/>
    <w:rsid w:val="0094002D"/>
    <w:rsid w:val="00941EA5"/>
    <w:rsid w:val="00941FCD"/>
    <w:rsid w:val="00941FEF"/>
    <w:rsid w:val="00942760"/>
    <w:rsid w:val="009427BB"/>
    <w:rsid w:val="00943186"/>
    <w:rsid w:val="009431B5"/>
    <w:rsid w:val="009433DE"/>
    <w:rsid w:val="00943BDC"/>
    <w:rsid w:val="0094404E"/>
    <w:rsid w:val="0094718D"/>
    <w:rsid w:val="009471F4"/>
    <w:rsid w:val="009476EB"/>
    <w:rsid w:val="0095028A"/>
    <w:rsid w:val="009509D4"/>
    <w:rsid w:val="00952059"/>
    <w:rsid w:val="009529D6"/>
    <w:rsid w:val="009534C3"/>
    <w:rsid w:val="0095387B"/>
    <w:rsid w:val="00953CE8"/>
    <w:rsid w:val="00953E29"/>
    <w:rsid w:val="00955AFF"/>
    <w:rsid w:val="00956597"/>
    <w:rsid w:val="009569C7"/>
    <w:rsid w:val="009573D1"/>
    <w:rsid w:val="0095762C"/>
    <w:rsid w:val="00957AE6"/>
    <w:rsid w:val="00957C81"/>
    <w:rsid w:val="009602B6"/>
    <w:rsid w:val="00960B0E"/>
    <w:rsid w:val="00961D55"/>
    <w:rsid w:val="0096235D"/>
    <w:rsid w:val="009624E1"/>
    <w:rsid w:val="00962DD7"/>
    <w:rsid w:val="009649DB"/>
    <w:rsid w:val="009651B1"/>
    <w:rsid w:val="009654A2"/>
    <w:rsid w:val="00965936"/>
    <w:rsid w:val="0096601C"/>
    <w:rsid w:val="009673F0"/>
    <w:rsid w:val="009674AF"/>
    <w:rsid w:val="00970C32"/>
    <w:rsid w:val="00970CBE"/>
    <w:rsid w:val="00970CD6"/>
    <w:rsid w:val="00970E27"/>
    <w:rsid w:val="00971BCB"/>
    <w:rsid w:val="009728C1"/>
    <w:rsid w:val="009734E2"/>
    <w:rsid w:val="00973611"/>
    <w:rsid w:val="009748E1"/>
    <w:rsid w:val="00974EDD"/>
    <w:rsid w:val="00975C30"/>
    <w:rsid w:val="0097698E"/>
    <w:rsid w:val="00976B13"/>
    <w:rsid w:val="00977382"/>
    <w:rsid w:val="00977945"/>
    <w:rsid w:val="0098024F"/>
    <w:rsid w:val="00980A10"/>
    <w:rsid w:val="00981FD5"/>
    <w:rsid w:val="0098239F"/>
    <w:rsid w:val="009835DB"/>
    <w:rsid w:val="0098447A"/>
    <w:rsid w:val="00985C15"/>
    <w:rsid w:val="00985C43"/>
    <w:rsid w:val="00985CFC"/>
    <w:rsid w:val="00985E02"/>
    <w:rsid w:val="009864B6"/>
    <w:rsid w:val="00986E80"/>
    <w:rsid w:val="00987542"/>
    <w:rsid w:val="00987D19"/>
    <w:rsid w:val="0099020D"/>
    <w:rsid w:val="00990FB5"/>
    <w:rsid w:val="00991E69"/>
    <w:rsid w:val="00991F33"/>
    <w:rsid w:val="00992188"/>
    <w:rsid w:val="00992FBE"/>
    <w:rsid w:val="00993E5E"/>
    <w:rsid w:val="0099424D"/>
    <w:rsid w:val="0099472F"/>
    <w:rsid w:val="00994B23"/>
    <w:rsid w:val="00994CFB"/>
    <w:rsid w:val="009954C7"/>
    <w:rsid w:val="0099576D"/>
    <w:rsid w:val="00995CB4"/>
    <w:rsid w:val="0099620E"/>
    <w:rsid w:val="009969D8"/>
    <w:rsid w:val="00996AD8"/>
    <w:rsid w:val="00996B2C"/>
    <w:rsid w:val="009A1235"/>
    <w:rsid w:val="009A1794"/>
    <w:rsid w:val="009A190A"/>
    <w:rsid w:val="009A1A00"/>
    <w:rsid w:val="009A21F6"/>
    <w:rsid w:val="009A22A3"/>
    <w:rsid w:val="009A275D"/>
    <w:rsid w:val="009A334F"/>
    <w:rsid w:val="009A350C"/>
    <w:rsid w:val="009A4691"/>
    <w:rsid w:val="009A4A75"/>
    <w:rsid w:val="009A4B63"/>
    <w:rsid w:val="009A4B6B"/>
    <w:rsid w:val="009A524B"/>
    <w:rsid w:val="009A5543"/>
    <w:rsid w:val="009A5A7D"/>
    <w:rsid w:val="009A5CC2"/>
    <w:rsid w:val="009A5E42"/>
    <w:rsid w:val="009A6451"/>
    <w:rsid w:val="009A729B"/>
    <w:rsid w:val="009A7798"/>
    <w:rsid w:val="009A7E1A"/>
    <w:rsid w:val="009B0EB1"/>
    <w:rsid w:val="009B1544"/>
    <w:rsid w:val="009B156B"/>
    <w:rsid w:val="009B18A5"/>
    <w:rsid w:val="009B1B76"/>
    <w:rsid w:val="009B2177"/>
    <w:rsid w:val="009B287F"/>
    <w:rsid w:val="009B4062"/>
    <w:rsid w:val="009B413F"/>
    <w:rsid w:val="009B51C0"/>
    <w:rsid w:val="009B5317"/>
    <w:rsid w:val="009B5C23"/>
    <w:rsid w:val="009B5DE9"/>
    <w:rsid w:val="009B651A"/>
    <w:rsid w:val="009B67EF"/>
    <w:rsid w:val="009C024D"/>
    <w:rsid w:val="009C04E9"/>
    <w:rsid w:val="009C0A88"/>
    <w:rsid w:val="009C0CC1"/>
    <w:rsid w:val="009C0E65"/>
    <w:rsid w:val="009C151E"/>
    <w:rsid w:val="009C1622"/>
    <w:rsid w:val="009C1A67"/>
    <w:rsid w:val="009C1E2F"/>
    <w:rsid w:val="009C271E"/>
    <w:rsid w:val="009C2F2A"/>
    <w:rsid w:val="009C3257"/>
    <w:rsid w:val="009C339B"/>
    <w:rsid w:val="009C357C"/>
    <w:rsid w:val="009C3782"/>
    <w:rsid w:val="009C4780"/>
    <w:rsid w:val="009C4B89"/>
    <w:rsid w:val="009C556C"/>
    <w:rsid w:val="009C59E9"/>
    <w:rsid w:val="009C5C24"/>
    <w:rsid w:val="009C68D4"/>
    <w:rsid w:val="009C6C2E"/>
    <w:rsid w:val="009C6F0F"/>
    <w:rsid w:val="009C78BF"/>
    <w:rsid w:val="009D0BC1"/>
    <w:rsid w:val="009D0F48"/>
    <w:rsid w:val="009D113E"/>
    <w:rsid w:val="009D180A"/>
    <w:rsid w:val="009D1CA0"/>
    <w:rsid w:val="009D202B"/>
    <w:rsid w:val="009D263A"/>
    <w:rsid w:val="009D2F9A"/>
    <w:rsid w:val="009D3185"/>
    <w:rsid w:val="009D370C"/>
    <w:rsid w:val="009D395E"/>
    <w:rsid w:val="009D3BCA"/>
    <w:rsid w:val="009D3D56"/>
    <w:rsid w:val="009D463F"/>
    <w:rsid w:val="009D48F6"/>
    <w:rsid w:val="009D52D7"/>
    <w:rsid w:val="009D59BE"/>
    <w:rsid w:val="009D64B5"/>
    <w:rsid w:val="009D6DB0"/>
    <w:rsid w:val="009E0104"/>
    <w:rsid w:val="009E03D4"/>
    <w:rsid w:val="009E05A9"/>
    <w:rsid w:val="009E0F9B"/>
    <w:rsid w:val="009E1017"/>
    <w:rsid w:val="009E1239"/>
    <w:rsid w:val="009E15F5"/>
    <w:rsid w:val="009E2125"/>
    <w:rsid w:val="009E2FD7"/>
    <w:rsid w:val="009E43EC"/>
    <w:rsid w:val="009E482A"/>
    <w:rsid w:val="009E4D5A"/>
    <w:rsid w:val="009E4F08"/>
    <w:rsid w:val="009E5AED"/>
    <w:rsid w:val="009E707E"/>
    <w:rsid w:val="009E7594"/>
    <w:rsid w:val="009E77AF"/>
    <w:rsid w:val="009F0074"/>
    <w:rsid w:val="009F0492"/>
    <w:rsid w:val="009F05B8"/>
    <w:rsid w:val="009F08CD"/>
    <w:rsid w:val="009F0DDA"/>
    <w:rsid w:val="009F1875"/>
    <w:rsid w:val="009F18D8"/>
    <w:rsid w:val="009F19F2"/>
    <w:rsid w:val="009F1E57"/>
    <w:rsid w:val="009F1ED1"/>
    <w:rsid w:val="009F217D"/>
    <w:rsid w:val="009F2360"/>
    <w:rsid w:val="009F39F4"/>
    <w:rsid w:val="009F4434"/>
    <w:rsid w:val="009F60E3"/>
    <w:rsid w:val="009F6462"/>
    <w:rsid w:val="009F680F"/>
    <w:rsid w:val="009F6C35"/>
    <w:rsid w:val="009F72C3"/>
    <w:rsid w:val="009F76E8"/>
    <w:rsid w:val="009F799E"/>
    <w:rsid w:val="00A00B80"/>
    <w:rsid w:val="00A00EFB"/>
    <w:rsid w:val="00A01027"/>
    <w:rsid w:val="00A01037"/>
    <w:rsid w:val="00A013F5"/>
    <w:rsid w:val="00A014A3"/>
    <w:rsid w:val="00A01760"/>
    <w:rsid w:val="00A01F70"/>
    <w:rsid w:val="00A0240C"/>
    <w:rsid w:val="00A03CA8"/>
    <w:rsid w:val="00A044D4"/>
    <w:rsid w:val="00A04563"/>
    <w:rsid w:val="00A0497E"/>
    <w:rsid w:val="00A057A4"/>
    <w:rsid w:val="00A05AD5"/>
    <w:rsid w:val="00A07BF7"/>
    <w:rsid w:val="00A10175"/>
    <w:rsid w:val="00A107AC"/>
    <w:rsid w:val="00A109CE"/>
    <w:rsid w:val="00A116BC"/>
    <w:rsid w:val="00A126C8"/>
    <w:rsid w:val="00A132EA"/>
    <w:rsid w:val="00A137EC"/>
    <w:rsid w:val="00A1591F"/>
    <w:rsid w:val="00A162B9"/>
    <w:rsid w:val="00A163A5"/>
    <w:rsid w:val="00A169F1"/>
    <w:rsid w:val="00A173C1"/>
    <w:rsid w:val="00A17944"/>
    <w:rsid w:val="00A179F6"/>
    <w:rsid w:val="00A20299"/>
    <w:rsid w:val="00A20365"/>
    <w:rsid w:val="00A20F1C"/>
    <w:rsid w:val="00A218B9"/>
    <w:rsid w:val="00A21ED7"/>
    <w:rsid w:val="00A2293A"/>
    <w:rsid w:val="00A22A66"/>
    <w:rsid w:val="00A2319C"/>
    <w:rsid w:val="00A23B6A"/>
    <w:rsid w:val="00A241FB"/>
    <w:rsid w:val="00A24788"/>
    <w:rsid w:val="00A24A0C"/>
    <w:rsid w:val="00A25A44"/>
    <w:rsid w:val="00A26C0C"/>
    <w:rsid w:val="00A2760D"/>
    <w:rsid w:val="00A30054"/>
    <w:rsid w:val="00A306EC"/>
    <w:rsid w:val="00A3126D"/>
    <w:rsid w:val="00A31530"/>
    <w:rsid w:val="00A316A2"/>
    <w:rsid w:val="00A31A88"/>
    <w:rsid w:val="00A31B61"/>
    <w:rsid w:val="00A321A7"/>
    <w:rsid w:val="00A32482"/>
    <w:rsid w:val="00A32C21"/>
    <w:rsid w:val="00A35844"/>
    <w:rsid w:val="00A359B7"/>
    <w:rsid w:val="00A36B42"/>
    <w:rsid w:val="00A40248"/>
    <w:rsid w:val="00A405C7"/>
    <w:rsid w:val="00A409D2"/>
    <w:rsid w:val="00A40AE1"/>
    <w:rsid w:val="00A416F4"/>
    <w:rsid w:val="00A41E84"/>
    <w:rsid w:val="00A4203D"/>
    <w:rsid w:val="00A421E2"/>
    <w:rsid w:val="00A42AE0"/>
    <w:rsid w:val="00A433AA"/>
    <w:rsid w:val="00A43CF9"/>
    <w:rsid w:val="00A4414B"/>
    <w:rsid w:val="00A44338"/>
    <w:rsid w:val="00A455B5"/>
    <w:rsid w:val="00A45BDB"/>
    <w:rsid w:val="00A466A1"/>
    <w:rsid w:val="00A46BD9"/>
    <w:rsid w:val="00A46F63"/>
    <w:rsid w:val="00A47078"/>
    <w:rsid w:val="00A47D7F"/>
    <w:rsid w:val="00A5079A"/>
    <w:rsid w:val="00A50F79"/>
    <w:rsid w:val="00A5141D"/>
    <w:rsid w:val="00A5263D"/>
    <w:rsid w:val="00A539D2"/>
    <w:rsid w:val="00A53A1B"/>
    <w:rsid w:val="00A5448E"/>
    <w:rsid w:val="00A54DD0"/>
    <w:rsid w:val="00A5605C"/>
    <w:rsid w:val="00A56AD2"/>
    <w:rsid w:val="00A57A4B"/>
    <w:rsid w:val="00A57D1E"/>
    <w:rsid w:val="00A57D26"/>
    <w:rsid w:val="00A57F74"/>
    <w:rsid w:val="00A61587"/>
    <w:rsid w:val="00A61710"/>
    <w:rsid w:val="00A617E7"/>
    <w:rsid w:val="00A61D86"/>
    <w:rsid w:val="00A61E29"/>
    <w:rsid w:val="00A6200E"/>
    <w:rsid w:val="00A62075"/>
    <w:rsid w:val="00A622C7"/>
    <w:rsid w:val="00A6265B"/>
    <w:rsid w:val="00A629FC"/>
    <w:rsid w:val="00A62AA6"/>
    <w:rsid w:val="00A62BBB"/>
    <w:rsid w:val="00A632FD"/>
    <w:rsid w:val="00A638DE"/>
    <w:rsid w:val="00A64360"/>
    <w:rsid w:val="00A64574"/>
    <w:rsid w:val="00A64CFF"/>
    <w:rsid w:val="00A65C30"/>
    <w:rsid w:val="00A66B6F"/>
    <w:rsid w:val="00A67425"/>
    <w:rsid w:val="00A676E5"/>
    <w:rsid w:val="00A678C1"/>
    <w:rsid w:val="00A67A47"/>
    <w:rsid w:val="00A70916"/>
    <w:rsid w:val="00A71245"/>
    <w:rsid w:val="00A72125"/>
    <w:rsid w:val="00A73AE3"/>
    <w:rsid w:val="00A74AC7"/>
    <w:rsid w:val="00A74C7E"/>
    <w:rsid w:val="00A74EDC"/>
    <w:rsid w:val="00A761C3"/>
    <w:rsid w:val="00A76701"/>
    <w:rsid w:val="00A7674D"/>
    <w:rsid w:val="00A76E98"/>
    <w:rsid w:val="00A7746C"/>
    <w:rsid w:val="00A77E2E"/>
    <w:rsid w:val="00A80192"/>
    <w:rsid w:val="00A810AC"/>
    <w:rsid w:val="00A8473C"/>
    <w:rsid w:val="00A84A13"/>
    <w:rsid w:val="00A85D34"/>
    <w:rsid w:val="00A85EE6"/>
    <w:rsid w:val="00A8613F"/>
    <w:rsid w:val="00A8633F"/>
    <w:rsid w:val="00A8670C"/>
    <w:rsid w:val="00A8695D"/>
    <w:rsid w:val="00A86967"/>
    <w:rsid w:val="00A87237"/>
    <w:rsid w:val="00A873E8"/>
    <w:rsid w:val="00A875B4"/>
    <w:rsid w:val="00A90B1D"/>
    <w:rsid w:val="00A9102C"/>
    <w:rsid w:val="00A91A5B"/>
    <w:rsid w:val="00A91C82"/>
    <w:rsid w:val="00A92679"/>
    <w:rsid w:val="00A92E07"/>
    <w:rsid w:val="00A92FB4"/>
    <w:rsid w:val="00A934BC"/>
    <w:rsid w:val="00A937D0"/>
    <w:rsid w:val="00A942B0"/>
    <w:rsid w:val="00A95081"/>
    <w:rsid w:val="00A95335"/>
    <w:rsid w:val="00A96378"/>
    <w:rsid w:val="00A96BED"/>
    <w:rsid w:val="00A96C6A"/>
    <w:rsid w:val="00A97100"/>
    <w:rsid w:val="00A971F4"/>
    <w:rsid w:val="00A975E0"/>
    <w:rsid w:val="00A977F0"/>
    <w:rsid w:val="00A97905"/>
    <w:rsid w:val="00A97BE8"/>
    <w:rsid w:val="00AA082B"/>
    <w:rsid w:val="00AA0AC4"/>
    <w:rsid w:val="00AA1316"/>
    <w:rsid w:val="00AA1BED"/>
    <w:rsid w:val="00AA2788"/>
    <w:rsid w:val="00AA3AB6"/>
    <w:rsid w:val="00AA3B57"/>
    <w:rsid w:val="00AA45F6"/>
    <w:rsid w:val="00AA4977"/>
    <w:rsid w:val="00AA4C59"/>
    <w:rsid w:val="00AA4D29"/>
    <w:rsid w:val="00AA4EBF"/>
    <w:rsid w:val="00AA5BF4"/>
    <w:rsid w:val="00AA5C32"/>
    <w:rsid w:val="00AA66AE"/>
    <w:rsid w:val="00AA6F8C"/>
    <w:rsid w:val="00AA7B84"/>
    <w:rsid w:val="00AB02F7"/>
    <w:rsid w:val="00AB033D"/>
    <w:rsid w:val="00AB03F6"/>
    <w:rsid w:val="00AB141F"/>
    <w:rsid w:val="00AB1CB9"/>
    <w:rsid w:val="00AB218F"/>
    <w:rsid w:val="00AB3316"/>
    <w:rsid w:val="00AB3CB0"/>
    <w:rsid w:val="00AB5528"/>
    <w:rsid w:val="00AB62EA"/>
    <w:rsid w:val="00AB639F"/>
    <w:rsid w:val="00AB6EA5"/>
    <w:rsid w:val="00AB6F6C"/>
    <w:rsid w:val="00AB71F0"/>
    <w:rsid w:val="00AC101A"/>
    <w:rsid w:val="00AC13CA"/>
    <w:rsid w:val="00AC1753"/>
    <w:rsid w:val="00AC1C66"/>
    <w:rsid w:val="00AC2F1F"/>
    <w:rsid w:val="00AC3186"/>
    <w:rsid w:val="00AC3473"/>
    <w:rsid w:val="00AC37AC"/>
    <w:rsid w:val="00AC40CB"/>
    <w:rsid w:val="00AC4128"/>
    <w:rsid w:val="00AC421A"/>
    <w:rsid w:val="00AC4A89"/>
    <w:rsid w:val="00AC4F44"/>
    <w:rsid w:val="00AC59B8"/>
    <w:rsid w:val="00AC5BCE"/>
    <w:rsid w:val="00AC5CBF"/>
    <w:rsid w:val="00AC6062"/>
    <w:rsid w:val="00AC6661"/>
    <w:rsid w:val="00AC6AB6"/>
    <w:rsid w:val="00AC73D5"/>
    <w:rsid w:val="00AC77ED"/>
    <w:rsid w:val="00AC7CBC"/>
    <w:rsid w:val="00AD009C"/>
    <w:rsid w:val="00AD01F5"/>
    <w:rsid w:val="00AD07A4"/>
    <w:rsid w:val="00AD0A2E"/>
    <w:rsid w:val="00AD14A9"/>
    <w:rsid w:val="00AD1CA6"/>
    <w:rsid w:val="00AD1D88"/>
    <w:rsid w:val="00AD2514"/>
    <w:rsid w:val="00AD2830"/>
    <w:rsid w:val="00AD2D79"/>
    <w:rsid w:val="00AD2FB8"/>
    <w:rsid w:val="00AD314E"/>
    <w:rsid w:val="00AD3255"/>
    <w:rsid w:val="00AD3703"/>
    <w:rsid w:val="00AD42CB"/>
    <w:rsid w:val="00AD4878"/>
    <w:rsid w:val="00AD4AB1"/>
    <w:rsid w:val="00AD4B26"/>
    <w:rsid w:val="00AD5CC7"/>
    <w:rsid w:val="00AD6557"/>
    <w:rsid w:val="00AD6694"/>
    <w:rsid w:val="00AD68F8"/>
    <w:rsid w:val="00AD70A4"/>
    <w:rsid w:val="00AD757C"/>
    <w:rsid w:val="00AD787D"/>
    <w:rsid w:val="00AD7CD5"/>
    <w:rsid w:val="00AE063C"/>
    <w:rsid w:val="00AE0E9E"/>
    <w:rsid w:val="00AE131F"/>
    <w:rsid w:val="00AE1F38"/>
    <w:rsid w:val="00AE21BA"/>
    <w:rsid w:val="00AE32AA"/>
    <w:rsid w:val="00AE335F"/>
    <w:rsid w:val="00AE4606"/>
    <w:rsid w:val="00AE46BF"/>
    <w:rsid w:val="00AE46C0"/>
    <w:rsid w:val="00AE47EF"/>
    <w:rsid w:val="00AE48E2"/>
    <w:rsid w:val="00AE57E9"/>
    <w:rsid w:val="00AE5F66"/>
    <w:rsid w:val="00AE64B7"/>
    <w:rsid w:val="00AE6CDC"/>
    <w:rsid w:val="00AE74D3"/>
    <w:rsid w:val="00AE7A17"/>
    <w:rsid w:val="00AF0CCC"/>
    <w:rsid w:val="00AF0D62"/>
    <w:rsid w:val="00AF104C"/>
    <w:rsid w:val="00AF12EE"/>
    <w:rsid w:val="00AF1371"/>
    <w:rsid w:val="00AF1C11"/>
    <w:rsid w:val="00AF1ED9"/>
    <w:rsid w:val="00AF2416"/>
    <w:rsid w:val="00AF2D05"/>
    <w:rsid w:val="00AF40E0"/>
    <w:rsid w:val="00AF42B0"/>
    <w:rsid w:val="00AF48F4"/>
    <w:rsid w:val="00AF49CD"/>
    <w:rsid w:val="00AF4B8D"/>
    <w:rsid w:val="00AF4F03"/>
    <w:rsid w:val="00AF5DBD"/>
    <w:rsid w:val="00AF5F1C"/>
    <w:rsid w:val="00AF6D1A"/>
    <w:rsid w:val="00AF7065"/>
    <w:rsid w:val="00B04353"/>
    <w:rsid w:val="00B04A44"/>
    <w:rsid w:val="00B055B4"/>
    <w:rsid w:val="00B056BF"/>
    <w:rsid w:val="00B058C4"/>
    <w:rsid w:val="00B05C56"/>
    <w:rsid w:val="00B060EE"/>
    <w:rsid w:val="00B0626B"/>
    <w:rsid w:val="00B0695A"/>
    <w:rsid w:val="00B069F0"/>
    <w:rsid w:val="00B06F58"/>
    <w:rsid w:val="00B07C14"/>
    <w:rsid w:val="00B10324"/>
    <w:rsid w:val="00B1050E"/>
    <w:rsid w:val="00B1058D"/>
    <w:rsid w:val="00B10911"/>
    <w:rsid w:val="00B10B2F"/>
    <w:rsid w:val="00B11002"/>
    <w:rsid w:val="00B11422"/>
    <w:rsid w:val="00B1147D"/>
    <w:rsid w:val="00B11FAD"/>
    <w:rsid w:val="00B12832"/>
    <w:rsid w:val="00B12E8D"/>
    <w:rsid w:val="00B13BD9"/>
    <w:rsid w:val="00B13C0D"/>
    <w:rsid w:val="00B142B6"/>
    <w:rsid w:val="00B14584"/>
    <w:rsid w:val="00B149BE"/>
    <w:rsid w:val="00B152B6"/>
    <w:rsid w:val="00B152CE"/>
    <w:rsid w:val="00B15411"/>
    <w:rsid w:val="00B15895"/>
    <w:rsid w:val="00B1605F"/>
    <w:rsid w:val="00B1635C"/>
    <w:rsid w:val="00B16F6F"/>
    <w:rsid w:val="00B17F47"/>
    <w:rsid w:val="00B20788"/>
    <w:rsid w:val="00B2142A"/>
    <w:rsid w:val="00B21551"/>
    <w:rsid w:val="00B217F9"/>
    <w:rsid w:val="00B21802"/>
    <w:rsid w:val="00B22053"/>
    <w:rsid w:val="00B237A6"/>
    <w:rsid w:val="00B24ADA"/>
    <w:rsid w:val="00B254A6"/>
    <w:rsid w:val="00B25C7B"/>
    <w:rsid w:val="00B27560"/>
    <w:rsid w:val="00B3043D"/>
    <w:rsid w:val="00B3052E"/>
    <w:rsid w:val="00B30790"/>
    <w:rsid w:val="00B309D7"/>
    <w:rsid w:val="00B30BC7"/>
    <w:rsid w:val="00B30C34"/>
    <w:rsid w:val="00B314A3"/>
    <w:rsid w:val="00B316D5"/>
    <w:rsid w:val="00B31F19"/>
    <w:rsid w:val="00B32625"/>
    <w:rsid w:val="00B32B59"/>
    <w:rsid w:val="00B32FA0"/>
    <w:rsid w:val="00B3375B"/>
    <w:rsid w:val="00B33B03"/>
    <w:rsid w:val="00B33F43"/>
    <w:rsid w:val="00B3506A"/>
    <w:rsid w:val="00B356F6"/>
    <w:rsid w:val="00B35EEC"/>
    <w:rsid w:val="00B369EF"/>
    <w:rsid w:val="00B409E7"/>
    <w:rsid w:val="00B4136C"/>
    <w:rsid w:val="00B414C7"/>
    <w:rsid w:val="00B418EC"/>
    <w:rsid w:val="00B41A7A"/>
    <w:rsid w:val="00B41E2C"/>
    <w:rsid w:val="00B42CB4"/>
    <w:rsid w:val="00B4384E"/>
    <w:rsid w:val="00B438F9"/>
    <w:rsid w:val="00B4412C"/>
    <w:rsid w:val="00B44431"/>
    <w:rsid w:val="00B44481"/>
    <w:rsid w:val="00B446C9"/>
    <w:rsid w:val="00B44E36"/>
    <w:rsid w:val="00B45155"/>
    <w:rsid w:val="00B45BDB"/>
    <w:rsid w:val="00B45CFB"/>
    <w:rsid w:val="00B465F0"/>
    <w:rsid w:val="00B46F5D"/>
    <w:rsid w:val="00B4738F"/>
    <w:rsid w:val="00B477F2"/>
    <w:rsid w:val="00B47826"/>
    <w:rsid w:val="00B47951"/>
    <w:rsid w:val="00B47CB0"/>
    <w:rsid w:val="00B50218"/>
    <w:rsid w:val="00B50C96"/>
    <w:rsid w:val="00B50F4F"/>
    <w:rsid w:val="00B518A9"/>
    <w:rsid w:val="00B51DF5"/>
    <w:rsid w:val="00B52D7C"/>
    <w:rsid w:val="00B52FD9"/>
    <w:rsid w:val="00B531F7"/>
    <w:rsid w:val="00B532E5"/>
    <w:rsid w:val="00B5416A"/>
    <w:rsid w:val="00B54444"/>
    <w:rsid w:val="00B54E09"/>
    <w:rsid w:val="00B54FBA"/>
    <w:rsid w:val="00B55917"/>
    <w:rsid w:val="00B55E6E"/>
    <w:rsid w:val="00B56378"/>
    <w:rsid w:val="00B5753A"/>
    <w:rsid w:val="00B57638"/>
    <w:rsid w:val="00B606A1"/>
    <w:rsid w:val="00B60908"/>
    <w:rsid w:val="00B60BB9"/>
    <w:rsid w:val="00B615B1"/>
    <w:rsid w:val="00B615FD"/>
    <w:rsid w:val="00B6191F"/>
    <w:rsid w:val="00B62706"/>
    <w:rsid w:val="00B6274F"/>
    <w:rsid w:val="00B6289F"/>
    <w:rsid w:val="00B63A2C"/>
    <w:rsid w:val="00B63A67"/>
    <w:rsid w:val="00B63BD9"/>
    <w:rsid w:val="00B63C6C"/>
    <w:rsid w:val="00B66AE5"/>
    <w:rsid w:val="00B67474"/>
    <w:rsid w:val="00B67495"/>
    <w:rsid w:val="00B677FB"/>
    <w:rsid w:val="00B679AF"/>
    <w:rsid w:val="00B67C5F"/>
    <w:rsid w:val="00B70709"/>
    <w:rsid w:val="00B71D75"/>
    <w:rsid w:val="00B72230"/>
    <w:rsid w:val="00B722A1"/>
    <w:rsid w:val="00B72543"/>
    <w:rsid w:val="00B727F6"/>
    <w:rsid w:val="00B72F85"/>
    <w:rsid w:val="00B73BD9"/>
    <w:rsid w:val="00B73E8F"/>
    <w:rsid w:val="00B744BF"/>
    <w:rsid w:val="00B7493D"/>
    <w:rsid w:val="00B74D5A"/>
    <w:rsid w:val="00B75D5C"/>
    <w:rsid w:val="00B766ED"/>
    <w:rsid w:val="00B76C54"/>
    <w:rsid w:val="00B76D3E"/>
    <w:rsid w:val="00B774EC"/>
    <w:rsid w:val="00B77642"/>
    <w:rsid w:val="00B776BC"/>
    <w:rsid w:val="00B77BC8"/>
    <w:rsid w:val="00B80301"/>
    <w:rsid w:val="00B80476"/>
    <w:rsid w:val="00B806E8"/>
    <w:rsid w:val="00B807F0"/>
    <w:rsid w:val="00B80EB8"/>
    <w:rsid w:val="00B8166D"/>
    <w:rsid w:val="00B81F18"/>
    <w:rsid w:val="00B823AD"/>
    <w:rsid w:val="00B82F5B"/>
    <w:rsid w:val="00B830CB"/>
    <w:rsid w:val="00B83779"/>
    <w:rsid w:val="00B83F4A"/>
    <w:rsid w:val="00B85333"/>
    <w:rsid w:val="00B8569B"/>
    <w:rsid w:val="00B85810"/>
    <w:rsid w:val="00B8632C"/>
    <w:rsid w:val="00B86D08"/>
    <w:rsid w:val="00B8749A"/>
    <w:rsid w:val="00B90230"/>
    <w:rsid w:val="00B90270"/>
    <w:rsid w:val="00B90308"/>
    <w:rsid w:val="00B910CD"/>
    <w:rsid w:val="00B91943"/>
    <w:rsid w:val="00B91A9A"/>
    <w:rsid w:val="00B9201A"/>
    <w:rsid w:val="00B92758"/>
    <w:rsid w:val="00B931A4"/>
    <w:rsid w:val="00B93BC6"/>
    <w:rsid w:val="00B93D67"/>
    <w:rsid w:val="00B93E0A"/>
    <w:rsid w:val="00B93EA8"/>
    <w:rsid w:val="00B942EA"/>
    <w:rsid w:val="00B94666"/>
    <w:rsid w:val="00B9676B"/>
    <w:rsid w:val="00B969C3"/>
    <w:rsid w:val="00B9730F"/>
    <w:rsid w:val="00BA07A7"/>
    <w:rsid w:val="00BA07D7"/>
    <w:rsid w:val="00BA0993"/>
    <w:rsid w:val="00BA0CB9"/>
    <w:rsid w:val="00BA0F43"/>
    <w:rsid w:val="00BA1A14"/>
    <w:rsid w:val="00BA257C"/>
    <w:rsid w:val="00BA3762"/>
    <w:rsid w:val="00BA3D20"/>
    <w:rsid w:val="00BA3F6D"/>
    <w:rsid w:val="00BA4444"/>
    <w:rsid w:val="00BA47BE"/>
    <w:rsid w:val="00BA4850"/>
    <w:rsid w:val="00BA492F"/>
    <w:rsid w:val="00BA5CF9"/>
    <w:rsid w:val="00BA637B"/>
    <w:rsid w:val="00BA690E"/>
    <w:rsid w:val="00BA7425"/>
    <w:rsid w:val="00BB0E79"/>
    <w:rsid w:val="00BB17A6"/>
    <w:rsid w:val="00BB196A"/>
    <w:rsid w:val="00BB2403"/>
    <w:rsid w:val="00BB316A"/>
    <w:rsid w:val="00BB3171"/>
    <w:rsid w:val="00BB3C0F"/>
    <w:rsid w:val="00BB3DCD"/>
    <w:rsid w:val="00BB4BF0"/>
    <w:rsid w:val="00BB55CB"/>
    <w:rsid w:val="00BB6565"/>
    <w:rsid w:val="00BB67A9"/>
    <w:rsid w:val="00BB6B92"/>
    <w:rsid w:val="00BB704F"/>
    <w:rsid w:val="00BB70D4"/>
    <w:rsid w:val="00BB722A"/>
    <w:rsid w:val="00BB7972"/>
    <w:rsid w:val="00BB7C98"/>
    <w:rsid w:val="00BC0411"/>
    <w:rsid w:val="00BC102D"/>
    <w:rsid w:val="00BC11E6"/>
    <w:rsid w:val="00BC14F1"/>
    <w:rsid w:val="00BC19A2"/>
    <w:rsid w:val="00BC1D5F"/>
    <w:rsid w:val="00BC1E8F"/>
    <w:rsid w:val="00BC37F7"/>
    <w:rsid w:val="00BC3948"/>
    <w:rsid w:val="00BC3B06"/>
    <w:rsid w:val="00BC418D"/>
    <w:rsid w:val="00BC458C"/>
    <w:rsid w:val="00BC47CA"/>
    <w:rsid w:val="00BC4973"/>
    <w:rsid w:val="00BC6803"/>
    <w:rsid w:val="00BC6E74"/>
    <w:rsid w:val="00BC6E82"/>
    <w:rsid w:val="00BC75CA"/>
    <w:rsid w:val="00BD0875"/>
    <w:rsid w:val="00BD08EC"/>
    <w:rsid w:val="00BD103B"/>
    <w:rsid w:val="00BD172E"/>
    <w:rsid w:val="00BD1C8A"/>
    <w:rsid w:val="00BD2572"/>
    <w:rsid w:val="00BD2DF1"/>
    <w:rsid w:val="00BD315D"/>
    <w:rsid w:val="00BD3277"/>
    <w:rsid w:val="00BD3A3E"/>
    <w:rsid w:val="00BD3BDA"/>
    <w:rsid w:val="00BD3D9B"/>
    <w:rsid w:val="00BD4B73"/>
    <w:rsid w:val="00BD59EA"/>
    <w:rsid w:val="00BD5F98"/>
    <w:rsid w:val="00BD6938"/>
    <w:rsid w:val="00BD70DC"/>
    <w:rsid w:val="00BD789D"/>
    <w:rsid w:val="00BD79A5"/>
    <w:rsid w:val="00BE08AF"/>
    <w:rsid w:val="00BE0EBA"/>
    <w:rsid w:val="00BE1178"/>
    <w:rsid w:val="00BE1B6E"/>
    <w:rsid w:val="00BE1BD2"/>
    <w:rsid w:val="00BE2FD6"/>
    <w:rsid w:val="00BE36C6"/>
    <w:rsid w:val="00BE3AD6"/>
    <w:rsid w:val="00BE46F7"/>
    <w:rsid w:val="00BE4B89"/>
    <w:rsid w:val="00BE4E64"/>
    <w:rsid w:val="00BE5269"/>
    <w:rsid w:val="00BE58A9"/>
    <w:rsid w:val="00BE6764"/>
    <w:rsid w:val="00BE697D"/>
    <w:rsid w:val="00BE6AA9"/>
    <w:rsid w:val="00BE6ECE"/>
    <w:rsid w:val="00BE6F7F"/>
    <w:rsid w:val="00BE73F0"/>
    <w:rsid w:val="00BE7DDF"/>
    <w:rsid w:val="00BE7F33"/>
    <w:rsid w:val="00BF0131"/>
    <w:rsid w:val="00BF095B"/>
    <w:rsid w:val="00BF0984"/>
    <w:rsid w:val="00BF10B3"/>
    <w:rsid w:val="00BF1433"/>
    <w:rsid w:val="00BF1A9B"/>
    <w:rsid w:val="00BF1CEC"/>
    <w:rsid w:val="00BF1F8F"/>
    <w:rsid w:val="00BF200B"/>
    <w:rsid w:val="00BF25CB"/>
    <w:rsid w:val="00BF2959"/>
    <w:rsid w:val="00BF3E9C"/>
    <w:rsid w:val="00BF42B9"/>
    <w:rsid w:val="00BF489B"/>
    <w:rsid w:val="00BF54DC"/>
    <w:rsid w:val="00BF54E5"/>
    <w:rsid w:val="00BF5585"/>
    <w:rsid w:val="00BF5DC5"/>
    <w:rsid w:val="00BF611F"/>
    <w:rsid w:val="00BF6A1B"/>
    <w:rsid w:val="00BF7878"/>
    <w:rsid w:val="00BF7C97"/>
    <w:rsid w:val="00C000E5"/>
    <w:rsid w:val="00C0028A"/>
    <w:rsid w:val="00C00C52"/>
    <w:rsid w:val="00C00CAB"/>
    <w:rsid w:val="00C012DC"/>
    <w:rsid w:val="00C0206D"/>
    <w:rsid w:val="00C027E3"/>
    <w:rsid w:val="00C02C0C"/>
    <w:rsid w:val="00C054C1"/>
    <w:rsid w:val="00C05F88"/>
    <w:rsid w:val="00C06DCE"/>
    <w:rsid w:val="00C06E84"/>
    <w:rsid w:val="00C10625"/>
    <w:rsid w:val="00C10ADC"/>
    <w:rsid w:val="00C11252"/>
    <w:rsid w:val="00C117A3"/>
    <w:rsid w:val="00C11FD9"/>
    <w:rsid w:val="00C12733"/>
    <w:rsid w:val="00C12DD5"/>
    <w:rsid w:val="00C13074"/>
    <w:rsid w:val="00C1321F"/>
    <w:rsid w:val="00C1365D"/>
    <w:rsid w:val="00C13FF0"/>
    <w:rsid w:val="00C140E1"/>
    <w:rsid w:val="00C14213"/>
    <w:rsid w:val="00C143AC"/>
    <w:rsid w:val="00C1458E"/>
    <w:rsid w:val="00C15449"/>
    <w:rsid w:val="00C15FF5"/>
    <w:rsid w:val="00C16C41"/>
    <w:rsid w:val="00C16E31"/>
    <w:rsid w:val="00C172A9"/>
    <w:rsid w:val="00C172BB"/>
    <w:rsid w:val="00C1736E"/>
    <w:rsid w:val="00C20299"/>
    <w:rsid w:val="00C203F2"/>
    <w:rsid w:val="00C20A12"/>
    <w:rsid w:val="00C20EB9"/>
    <w:rsid w:val="00C216EE"/>
    <w:rsid w:val="00C221C7"/>
    <w:rsid w:val="00C22201"/>
    <w:rsid w:val="00C22285"/>
    <w:rsid w:val="00C22451"/>
    <w:rsid w:val="00C22B0F"/>
    <w:rsid w:val="00C23A87"/>
    <w:rsid w:val="00C23CA6"/>
    <w:rsid w:val="00C244CD"/>
    <w:rsid w:val="00C246F6"/>
    <w:rsid w:val="00C24DBA"/>
    <w:rsid w:val="00C24FFA"/>
    <w:rsid w:val="00C252DB"/>
    <w:rsid w:val="00C25354"/>
    <w:rsid w:val="00C256F1"/>
    <w:rsid w:val="00C2703B"/>
    <w:rsid w:val="00C274FD"/>
    <w:rsid w:val="00C27753"/>
    <w:rsid w:val="00C27A03"/>
    <w:rsid w:val="00C27C7F"/>
    <w:rsid w:val="00C27D3E"/>
    <w:rsid w:val="00C30E6E"/>
    <w:rsid w:val="00C30E7C"/>
    <w:rsid w:val="00C311E4"/>
    <w:rsid w:val="00C317A3"/>
    <w:rsid w:val="00C3188C"/>
    <w:rsid w:val="00C31FC9"/>
    <w:rsid w:val="00C322C4"/>
    <w:rsid w:val="00C32597"/>
    <w:rsid w:val="00C32C77"/>
    <w:rsid w:val="00C334C8"/>
    <w:rsid w:val="00C334F3"/>
    <w:rsid w:val="00C3376C"/>
    <w:rsid w:val="00C338C7"/>
    <w:rsid w:val="00C33CF2"/>
    <w:rsid w:val="00C34C06"/>
    <w:rsid w:val="00C34ECE"/>
    <w:rsid w:val="00C35451"/>
    <w:rsid w:val="00C35682"/>
    <w:rsid w:val="00C35912"/>
    <w:rsid w:val="00C35AE9"/>
    <w:rsid w:val="00C35BB0"/>
    <w:rsid w:val="00C35F51"/>
    <w:rsid w:val="00C36BA5"/>
    <w:rsid w:val="00C374BC"/>
    <w:rsid w:val="00C37D40"/>
    <w:rsid w:val="00C37E95"/>
    <w:rsid w:val="00C40026"/>
    <w:rsid w:val="00C41974"/>
    <w:rsid w:val="00C41A3A"/>
    <w:rsid w:val="00C41E8B"/>
    <w:rsid w:val="00C421FA"/>
    <w:rsid w:val="00C426EE"/>
    <w:rsid w:val="00C436D1"/>
    <w:rsid w:val="00C43A43"/>
    <w:rsid w:val="00C43B8E"/>
    <w:rsid w:val="00C457B9"/>
    <w:rsid w:val="00C46784"/>
    <w:rsid w:val="00C4694A"/>
    <w:rsid w:val="00C46DA0"/>
    <w:rsid w:val="00C47748"/>
    <w:rsid w:val="00C50E6A"/>
    <w:rsid w:val="00C5134B"/>
    <w:rsid w:val="00C5196E"/>
    <w:rsid w:val="00C51C1B"/>
    <w:rsid w:val="00C51D5A"/>
    <w:rsid w:val="00C51F8E"/>
    <w:rsid w:val="00C526D1"/>
    <w:rsid w:val="00C526F5"/>
    <w:rsid w:val="00C52908"/>
    <w:rsid w:val="00C54307"/>
    <w:rsid w:val="00C5484A"/>
    <w:rsid w:val="00C555B3"/>
    <w:rsid w:val="00C557ED"/>
    <w:rsid w:val="00C55CF6"/>
    <w:rsid w:val="00C55FD7"/>
    <w:rsid w:val="00C565E5"/>
    <w:rsid w:val="00C56D61"/>
    <w:rsid w:val="00C572A5"/>
    <w:rsid w:val="00C573ED"/>
    <w:rsid w:val="00C57B8E"/>
    <w:rsid w:val="00C60251"/>
    <w:rsid w:val="00C60262"/>
    <w:rsid w:val="00C6047E"/>
    <w:rsid w:val="00C60CF7"/>
    <w:rsid w:val="00C610C2"/>
    <w:rsid w:val="00C61930"/>
    <w:rsid w:val="00C61A82"/>
    <w:rsid w:val="00C61B23"/>
    <w:rsid w:val="00C61F25"/>
    <w:rsid w:val="00C62D6B"/>
    <w:rsid w:val="00C62ED4"/>
    <w:rsid w:val="00C62EF0"/>
    <w:rsid w:val="00C63453"/>
    <w:rsid w:val="00C63BF0"/>
    <w:rsid w:val="00C63C39"/>
    <w:rsid w:val="00C642AC"/>
    <w:rsid w:val="00C6598F"/>
    <w:rsid w:val="00C65EEA"/>
    <w:rsid w:val="00C66655"/>
    <w:rsid w:val="00C70782"/>
    <w:rsid w:val="00C708EC"/>
    <w:rsid w:val="00C709F2"/>
    <w:rsid w:val="00C70F56"/>
    <w:rsid w:val="00C7167D"/>
    <w:rsid w:val="00C71BCD"/>
    <w:rsid w:val="00C730DB"/>
    <w:rsid w:val="00C735D4"/>
    <w:rsid w:val="00C73F74"/>
    <w:rsid w:val="00C7403C"/>
    <w:rsid w:val="00C74B02"/>
    <w:rsid w:val="00C753C6"/>
    <w:rsid w:val="00C75598"/>
    <w:rsid w:val="00C75780"/>
    <w:rsid w:val="00C75BEE"/>
    <w:rsid w:val="00C76319"/>
    <w:rsid w:val="00C77051"/>
    <w:rsid w:val="00C77267"/>
    <w:rsid w:val="00C77324"/>
    <w:rsid w:val="00C77CFE"/>
    <w:rsid w:val="00C8265A"/>
    <w:rsid w:val="00C826AD"/>
    <w:rsid w:val="00C826C0"/>
    <w:rsid w:val="00C82DF3"/>
    <w:rsid w:val="00C83104"/>
    <w:rsid w:val="00C83833"/>
    <w:rsid w:val="00C8386A"/>
    <w:rsid w:val="00C83B5C"/>
    <w:rsid w:val="00C83C4C"/>
    <w:rsid w:val="00C84182"/>
    <w:rsid w:val="00C842DF"/>
    <w:rsid w:val="00C866E3"/>
    <w:rsid w:val="00C86C03"/>
    <w:rsid w:val="00C9027F"/>
    <w:rsid w:val="00C90512"/>
    <w:rsid w:val="00C908E7"/>
    <w:rsid w:val="00C91D35"/>
    <w:rsid w:val="00C923E9"/>
    <w:rsid w:val="00C92AAF"/>
    <w:rsid w:val="00C93102"/>
    <w:rsid w:val="00C93521"/>
    <w:rsid w:val="00C93C5E"/>
    <w:rsid w:val="00C93F34"/>
    <w:rsid w:val="00C9559C"/>
    <w:rsid w:val="00C95A79"/>
    <w:rsid w:val="00C968D3"/>
    <w:rsid w:val="00C976C1"/>
    <w:rsid w:val="00C97EF0"/>
    <w:rsid w:val="00CA04D0"/>
    <w:rsid w:val="00CA1412"/>
    <w:rsid w:val="00CA19B5"/>
    <w:rsid w:val="00CA2247"/>
    <w:rsid w:val="00CA2899"/>
    <w:rsid w:val="00CA2AA9"/>
    <w:rsid w:val="00CA2B69"/>
    <w:rsid w:val="00CA2F7C"/>
    <w:rsid w:val="00CA3110"/>
    <w:rsid w:val="00CA3273"/>
    <w:rsid w:val="00CA33D9"/>
    <w:rsid w:val="00CA352C"/>
    <w:rsid w:val="00CA35C1"/>
    <w:rsid w:val="00CA433B"/>
    <w:rsid w:val="00CA46E2"/>
    <w:rsid w:val="00CA4887"/>
    <w:rsid w:val="00CA50A8"/>
    <w:rsid w:val="00CA5F44"/>
    <w:rsid w:val="00CA655F"/>
    <w:rsid w:val="00CA751B"/>
    <w:rsid w:val="00CA7983"/>
    <w:rsid w:val="00CA7E0A"/>
    <w:rsid w:val="00CB08BD"/>
    <w:rsid w:val="00CB0B95"/>
    <w:rsid w:val="00CB1A58"/>
    <w:rsid w:val="00CB1C71"/>
    <w:rsid w:val="00CB1EF3"/>
    <w:rsid w:val="00CB2A02"/>
    <w:rsid w:val="00CB2B92"/>
    <w:rsid w:val="00CB4105"/>
    <w:rsid w:val="00CB472F"/>
    <w:rsid w:val="00CB5066"/>
    <w:rsid w:val="00CB5928"/>
    <w:rsid w:val="00CC005A"/>
    <w:rsid w:val="00CC04BC"/>
    <w:rsid w:val="00CC05BF"/>
    <w:rsid w:val="00CC16CA"/>
    <w:rsid w:val="00CC1C61"/>
    <w:rsid w:val="00CC2057"/>
    <w:rsid w:val="00CC24D8"/>
    <w:rsid w:val="00CC2F16"/>
    <w:rsid w:val="00CC3B03"/>
    <w:rsid w:val="00CC4F76"/>
    <w:rsid w:val="00CC5861"/>
    <w:rsid w:val="00CC5CCB"/>
    <w:rsid w:val="00CC5D32"/>
    <w:rsid w:val="00CC6CFF"/>
    <w:rsid w:val="00CC6D63"/>
    <w:rsid w:val="00CC74B5"/>
    <w:rsid w:val="00CC7987"/>
    <w:rsid w:val="00CC7F81"/>
    <w:rsid w:val="00CD015F"/>
    <w:rsid w:val="00CD0282"/>
    <w:rsid w:val="00CD0A3A"/>
    <w:rsid w:val="00CD1297"/>
    <w:rsid w:val="00CD2BCE"/>
    <w:rsid w:val="00CD3137"/>
    <w:rsid w:val="00CD3680"/>
    <w:rsid w:val="00CD3A51"/>
    <w:rsid w:val="00CD3B59"/>
    <w:rsid w:val="00CD3DD5"/>
    <w:rsid w:val="00CD40CF"/>
    <w:rsid w:val="00CD4B6E"/>
    <w:rsid w:val="00CD50AC"/>
    <w:rsid w:val="00CD5235"/>
    <w:rsid w:val="00CD57AC"/>
    <w:rsid w:val="00CD58DD"/>
    <w:rsid w:val="00CD59C4"/>
    <w:rsid w:val="00CD6186"/>
    <w:rsid w:val="00CD7392"/>
    <w:rsid w:val="00CD7769"/>
    <w:rsid w:val="00CD79D3"/>
    <w:rsid w:val="00CE028E"/>
    <w:rsid w:val="00CE0B80"/>
    <w:rsid w:val="00CE0CEC"/>
    <w:rsid w:val="00CE14C1"/>
    <w:rsid w:val="00CE1954"/>
    <w:rsid w:val="00CE1F65"/>
    <w:rsid w:val="00CE2052"/>
    <w:rsid w:val="00CE2733"/>
    <w:rsid w:val="00CE2A1E"/>
    <w:rsid w:val="00CE2A74"/>
    <w:rsid w:val="00CE2CB3"/>
    <w:rsid w:val="00CE2DF8"/>
    <w:rsid w:val="00CE31F9"/>
    <w:rsid w:val="00CE338D"/>
    <w:rsid w:val="00CE3EBF"/>
    <w:rsid w:val="00CE45A7"/>
    <w:rsid w:val="00CE4A03"/>
    <w:rsid w:val="00CE4E64"/>
    <w:rsid w:val="00CE526F"/>
    <w:rsid w:val="00CE5D15"/>
    <w:rsid w:val="00CE5F25"/>
    <w:rsid w:val="00CE623D"/>
    <w:rsid w:val="00CE62A2"/>
    <w:rsid w:val="00CE6534"/>
    <w:rsid w:val="00CE7828"/>
    <w:rsid w:val="00CF0C37"/>
    <w:rsid w:val="00CF11ED"/>
    <w:rsid w:val="00CF2501"/>
    <w:rsid w:val="00CF2752"/>
    <w:rsid w:val="00CF2932"/>
    <w:rsid w:val="00CF3308"/>
    <w:rsid w:val="00CF436E"/>
    <w:rsid w:val="00CF48B2"/>
    <w:rsid w:val="00CF4ED4"/>
    <w:rsid w:val="00CF5342"/>
    <w:rsid w:val="00CF5389"/>
    <w:rsid w:val="00CF5891"/>
    <w:rsid w:val="00CF5B19"/>
    <w:rsid w:val="00D004FE"/>
    <w:rsid w:val="00D0122C"/>
    <w:rsid w:val="00D01B23"/>
    <w:rsid w:val="00D01F5A"/>
    <w:rsid w:val="00D01F8B"/>
    <w:rsid w:val="00D0325E"/>
    <w:rsid w:val="00D03EA7"/>
    <w:rsid w:val="00D0406C"/>
    <w:rsid w:val="00D04593"/>
    <w:rsid w:val="00D04770"/>
    <w:rsid w:val="00D04C7E"/>
    <w:rsid w:val="00D0521E"/>
    <w:rsid w:val="00D05931"/>
    <w:rsid w:val="00D05B93"/>
    <w:rsid w:val="00D06D5D"/>
    <w:rsid w:val="00D079CC"/>
    <w:rsid w:val="00D1056B"/>
    <w:rsid w:val="00D1058F"/>
    <w:rsid w:val="00D10C90"/>
    <w:rsid w:val="00D11038"/>
    <w:rsid w:val="00D116B6"/>
    <w:rsid w:val="00D126A1"/>
    <w:rsid w:val="00D128B0"/>
    <w:rsid w:val="00D1335C"/>
    <w:rsid w:val="00D137F7"/>
    <w:rsid w:val="00D13827"/>
    <w:rsid w:val="00D13907"/>
    <w:rsid w:val="00D1393A"/>
    <w:rsid w:val="00D14362"/>
    <w:rsid w:val="00D143CD"/>
    <w:rsid w:val="00D14924"/>
    <w:rsid w:val="00D14C22"/>
    <w:rsid w:val="00D14FAE"/>
    <w:rsid w:val="00D15723"/>
    <w:rsid w:val="00D15922"/>
    <w:rsid w:val="00D15EC5"/>
    <w:rsid w:val="00D1683D"/>
    <w:rsid w:val="00D16B0D"/>
    <w:rsid w:val="00D16F39"/>
    <w:rsid w:val="00D17541"/>
    <w:rsid w:val="00D17773"/>
    <w:rsid w:val="00D17A3E"/>
    <w:rsid w:val="00D2045C"/>
    <w:rsid w:val="00D20B05"/>
    <w:rsid w:val="00D20CB7"/>
    <w:rsid w:val="00D212E1"/>
    <w:rsid w:val="00D2157E"/>
    <w:rsid w:val="00D21A28"/>
    <w:rsid w:val="00D21F84"/>
    <w:rsid w:val="00D221A1"/>
    <w:rsid w:val="00D2233B"/>
    <w:rsid w:val="00D22A4D"/>
    <w:rsid w:val="00D23760"/>
    <w:rsid w:val="00D23CC1"/>
    <w:rsid w:val="00D2465C"/>
    <w:rsid w:val="00D24C79"/>
    <w:rsid w:val="00D2510B"/>
    <w:rsid w:val="00D25170"/>
    <w:rsid w:val="00D25B95"/>
    <w:rsid w:val="00D26151"/>
    <w:rsid w:val="00D2636B"/>
    <w:rsid w:val="00D264CC"/>
    <w:rsid w:val="00D2729C"/>
    <w:rsid w:val="00D27F98"/>
    <w:rsid w:val="00D300A8"/>
    <w:rsid w:val="00D3031E"/>
    <w:rsid w:val="00D315CA"/>
    <w:rsid w:val="00D3170B"/>
    <w:rsid w:val="00D3194B"/>
    <w:rsid w:val="00D31CCF"/>
    <w:rsid w:val="00D31FF0"/>
    <w:rsid w:val="00D3246C"/>
    <w:rsid w:val="00D32566"/>
    <w:rsid w:val="00D32E4C"/>
    <w:rsid w:val="00D33509"/>
    <w:rsid w:val="00D33C97"/>
    <w:rsid w:val="00D33EFA"/>
    <w:rsid w:val="00D340E8"/>
    <w:rsid w:val="00D34180"/>
    <w:rsid w:val="00D344FF"/>
    <w:rsid w:val="00D345F8"/>
    <w:rsid w:val="00D34602"/>
    <w:rsid w:val="00D348F7"/>
    <w:rsid w:val="00D3525A"/>
    <w:rsid w:val="00D35DC2"/>
    <w:rsid w:val="00D3613D"/>
    <w:rsid w:val="00D41AA3"/>
    <w:rsid w:val="00D4243D"/>
    <w:rsid w:val="00D42787"/>
    <w:rsid w:val="00D42DC7"/>
    <w:rsid w:val="00D43B9C"/>
    <w:rsid w:val="00D43CC3"/>
    <w:rsid w:val="00D4481A"/>
    <w:rsid w:val="00D448CF"/>
    <w:rsid w:val="00D4498D"/>
    <w:rsid w:val="00D44A2F"/>
    <w:rsid w:val="00D44C39"/>
    <w:rsid w:val="00D45441"/>
    <w:rsid w:val="00D455C5"/>
    <w:rsid w:val="00D45C1C"/>
    <w:rsid w:val="00D460CB"/>
    <w:rsid w:val="00D46830"/>
    <w:rsid w:val="00D46BEE"/>
    <w:rsid w:val="00D4711A"/>
    <w:rsid w:val="00D47616"/>
    <w:rsid w:val="00D47A36"/>
    <w:rsid w:val="00D47D3C"/>
    <w:rsid w:val="00D50535"/>
    <w:rsid w:val="00D505A6"/>
    <w:rsid w:val="00D50E06"/>
    <w:rsid w:val="00D5122B"/>
    <w:rsid w:val="00D519A9"/>
    <w:rsid w:val="00D523FD"/>
    <w:rsid w:val="00D5267E"/>
    <w:rsid w:val="00D52DD3"/>
    <w:rsid w:val="00D53504"/>
    <w:rsid w:val="00D5375B"/>
    <w:rsid w:val="00D53B5E"/>
    <w:rsid w:val="00D53D6F"/>
    <w:rsid w:val="00D54169"/>
    <w:rsid w:val="00D54B0D"/>
    <w:rsid w:val="00D54D31"/>
    <w:rsid w:val="00D54F4D"/>
    <w:rsid w:val="00D55918"/>
    <w:rsid w:val="00D55F3C"/>
    <w:rsid w:val="00D56600"/>
    <w:rsid w:val="00D56882"/>
    <w:rsid w:val="00D56DB9"/>
    <w:rsid w:val="00D57050"/>
    <w:rsid w:val="00D570DF"/>
    <w:rsid w:val="00D5754E"/>
    <w:rsid w:val="00D578ED"/>
    <w:rsid w:val="00D61834"/>
    <w:rsid w:val="00D62A6F"/>
    <w:rsid w:val="00D62B71"/>
    <w:rsid w:val="00D63D89"/>
    <w:rsid w:val="00D63E0E"/>
    <w:rsid w:val="00D64031"/>
    <w:rsid w:val="00D64B6E"/>
    <w:rsid w:val="00D64C64"/>
    <w:rsid w:val="00D66181"/>
    <w:rsid w:val="00D67452"/>
    <w:rsid w:val="00D6761C"/>
    <w:rsid w:val="00D71D83"/>
    <w:rsid w:val="00D72225"/>
    <w:rsid w:val="00D72E1F"/>
    <w:rsid w:val="00D731BE"/>
    <w:rsid w:val="00D74221"/>
    <w:rsid w:val="00D746E1"/>
    <w:rsid w:val="00D754F6"/>
    <w:rsid w:val="00D75576"/>
    <w:rsid w:val="00D757E8"/>
    <w:rsid w:val="00D75874"/>
    <w:rsid w:val="00D75926"/>
    <w:rsid w:val="00D75B04"/>
    <w:rsid w:val="00D774FE"/>
    <w:rsid w:val="00D77DF3"/>
    <w:rsid w:val="00D77FEA"/>
    <w:rsid w:val="00D8031B"/>
    <w:rsid w:val="00D80B85"/>
    <w:rsid w:val="00D80E81"/>
    <w:rsid w:val="00D81D51"/>
    <w:rsid w:val="00D81D56"/>
    <w:rsid w:val="00D82BB6"/>
    <w:rsid w:val="00D82C58"/>
    <w:rsid w:val="00D82D69"/>
    <w:rsid w:val="00D83CDB"/>
    <w:rsid w:val="00D83FEB"/>
    <w:rsid w:val="00D844CB"/>
    <w:rsid w:val="00D846F4"/>
    <w:rsid w:val="00D84821"/>
    <w:rsid w:val="00D84E2B"/>
    <w:rsid w:val="00D8518C"/>
    <w:rsid w:val="00D85955"/>
    <w:rsid w:val="00D8645E"/>
    <w:rsid w:val="00D877A2"/>
    <w:rsid w:val="00D90029"/>
    <w:rsid w:val="00D9016A"/>
    <w:rsid w:val="00D90320"/>
    <w:rsid w:val="00D90CE5"/>
    <w:rsid w:val="00D9121B"/>
    <w:rsid w:val="00D91220"/>
    <w:rsid w:val="00D91B8F"/>
    <w:rsid w:val="00D91E0A"/>
    <w:rsid w:val="00D91FB4"/>
    <w:rsid w:val="00D91FF1"/>
    <w:rsid w:val="00D92B21"/>
    <w:rsid w:val="00D92F12"/>
    <w:rsid w:val="00D940E6"/>
    <w:rsid w:val="00D94BD5"/>
    <w:rsid w:val="00D9619E"/>
    <w:rsid w:val="00D9645D"/>
    <w:rsid w:val="00D96749"/>
    <w:rsid w:val="00D971A3"/>
    <w:rsid w:val="00D97C10"/>
    <w:rsid w:val="00D97EE0"/>
    <w:rsid w:val="00DA02EE"/>
    <w:rsid w:val="00DA0EE2"/>
    <w:rsid w:val="00DA17F0"/>
    <w:rsid w:val="00DA20C7"/>
    <w:rsid w:val="00DA24C8"/>
    <w:rsid w:val="00DA2606"/>
    <w:rsid w:val="00DA26C4"/>
    <w:rsid w:val="00DA276D"/>
    <w:rsid w:val="00DA31A8"/>
    <w:rsid w:val="00DA32FE"/>
    <w:rsid w:val="00DA365E"/>
    <w:rsid w:val="00DA3A39"/>
    <w:rsid w:val="00DA3AC5"/>
    <w:rsid w:val="00DA3B27"/>
    <w:rsid w:val="00DA3ECE"/>
    <w:rsid w:val="00DA3F8B"/>
    <w:rsid w:val="00DA4108"/>
    <w:rsid w:val="00DA4149"/>
    <w:rsid w:val="00DA42C8"/>
    <w:rsid w:val="00DA4CB3"/>
    <w:rsid w:val="00DA5674"/>
    <w:rsid w:val="00DA6982"/>
    <w:rsid w:val="00DA6A1C"/>
    <w:rsid w:val="00DA6DDB"/>
    <w:rsid w:val="00DA7003"/>
    <w:rsid w:val="00DA759D"/>
    <w:rsid w:val="00DA783F"/>
    <w:rsid w:val="00DA790D"/>
    <w:rsid w:val="00DB06F1"/>
    <w:rsid w:val="00DB19BC"/>
    <w:rsid w:val="00DB1B54"/>
    <w:rsid w:val="00DB1F24"/>
    <w:rsid w:val="00DB1F45"/>
    <w:rsid w:val="00DB2100"/>
    <w:rsid w:val="00DB4781"/>
    <w:rsid w:val="00DB52CC"/>
    <w:rsid w:val="00DB5B6F"/>
    <w:rsid w:val="00DB60B5"/>
    <w:rsid w:val="00DB69D2"/>
    <w:rsid w:val="00DB6EC3"/>
    <w:rsid w:val="00DB6EF4"/>
    <w:rsid w:val="00DC014C"/>
    <w:rsid w:val="00DC0660"/>
    <w:rsid w:val="00DC11F1"/>
    <w:rsid w:val="00DC213D"/>
    <w:rsid w:val="00DC2694"/>
    <w:rsid w:val="00DC272A"/>
    <w:rsid w:val="00DC2EA5"/>
    <w:rsid w:val="00DC329A"/>
    <w:rsid w:val="00DC37DD"/>
    <w:rsid w:val="00DC3BF7"/>
    <w:rsid w:val="00DC41C8"/>
    <w:rsid w:val="00DC4206"/>
    <w:rsid w:val="00DC4BCF"/>
    <w:rsid w:val="00DC4E2E"/>
    <w:rsid w:val="00DC4E60"/>
    <w:rsid w:val="00DC4EA3"/>
    <w:rsid w:val="00DC4FD4"/>
    <w:rsid w:val="00DC5A98"/>
    <w:rsid w:val="00DC6014"/>
    <w:rsid w:val="00DC63E8"/>
    <w:rsid w:val="00DC64CC"/>
    <w:rsid w:val="00DD0C3A"/>
    <w:rsid w:val="00DD1B98"/>
    <w:rsid w:val="00DD237C"/>
    <w:rsid w:val="00DD2DA8"/>
    <w:rsid w:val="00DD359C"/>
    <w:rsid w:val="00DD3A0C"/>
    <w:rsid w:val="00DD3FC7"/>
    <w:rsid w:val="00DD425B"/>
    <w:rsid w:val="00DD446B"/>
    <w:rsid w:val="00DD4825"/>
    <w:rsid w:val="00DD4882"/>
    <w:rsid w:val="00DD4888"/>
    <w:rsid w:val="00DD5FFC"/>
    <w:rsid w:val="00DD6372"/>
    <w:rsid w:val="00DD78E1"/>
    <w:rsid w:val="00DE04C9"/>
    <w:rsid w:val="00DE168F"/>
    <w:rsid w:val="00DE1A20"/>
    <w:rsid w:val="00DE1D12"/>
    <w:rsid w:val="00DE256A"/>
    <w:rsid w:val="00DE303E"/>
    <w:rsid w:val="00DE3735"/>
    <w:rsid w:val="00DE43AE"/>
    <w:rsid w:val="00DE4FF0"/>
    <w:rsid w:val="00DE5172"/>
    <w:rsid w:val="00DE5572"/>
    <w:rsid w:val="00DE5622"/>
    <w:rsid w:val="00DE5635"/>
    <w:rsid w:val="00DE56A2"/>
    <w:rsid w:val="00DE5EDF"/>
    <w:rsid w:val="00DE6179"/>
    <w:rsid w:val="00DE61AE"/>
    <w:rsid w:val="00DE6898"/>
    <w:rsid w:val="00DE6CEC"/>
    <w:rsid w:val="00DE6D25"/>
    <w:rsid w:val="00DE7184"/>
    <w:rsid w:val="00DE75A9"/>
    <w:rsid w:val="00DF171E"/>
    <w:rsid w:val="00DF1808"/>
    <w:rsid w:val="00DF23F4"/>
    <w:rsid w:val="00DF2FC8"/>
    <w:rsid w:val="00DF3195"/>
    <w:rsid w:val="00DF3910"/>
    <w:rsid w:val="00DF3D2C"/>
    <w:rsid w:val="00DF4499"/>
    <w:rsid w:val="00DF4DAB"/>
    <w:rsid w:val="00DF5132"/>
    <w:rsid w:val="00DF57E7"/>
    <w:rsid w:val="00DF5CDC"/>
    <w:rsid w:val="00DF5FA3"/>
    <w:rsid w:val="00DF60B6"/>
    <w:rsid w:val="00DF7785"/>
    <w:rsid w:val="00DF7D49"/>
    <w:rsid w:val="00E0121F"/>
    <w:rsid w:val="00E01EFB"/>
    <w:rsid w:val="00E02B91"/>
    <w:rsid w:val="00E03A31"/>
    <w:rsid w:val="00E04472"/>
    <w:rsid w:val="00E04B49"/>
    <w:rsid w:val="00E04D22"/>
    <w:rsid w:val="00E0506C"/>
    <w:rsid w:val="00E06C79"/>
    <w:rsid w:val="00E06D39"/>
    <w:rsid w:val="00E06F21"/>
    <w:rsid w:val="00E07585"/>
    <w:rsid w:val="00E076E9"/>
    <w:rsid w:val="00E07770"/>
    <w:rsid w:val="00E07FFD"/>
    <w:rsid w:val="00E10279"/>
    <w:rsid w:val="00E10B11"/>
    <w:rsid w:val="00E110C8"/>
    <w:rsid w:val="00E114C6"/>
    <w:rsid w:val="00E11515"/>
    <w:rsid w:val="00E119F6"/>
    <w:rsid w:val="00E12648"/>
    <w:rsid w:val="00E127AA"/>
    <w:rsid w:val="00E12908"/>
    <w:rsid w:val="00E12ABA"/>
    <w:rsid w:val="00E1302D"/>
    <w:rsid w:val="00E13581"/>
    <w:rsid w:val="00E13B4A"/>
    <w:rsid w:val="00E14118"/>
    <w:rsid w:val="00E1459B"/>
    <w:rsid w:val="00E149DF"/>
    <w:rsid w:val="00E157EF"/>
    <w:rsid w:val="00E1600A"/>
    <w:rsid w:val="00E162B5"/>
    <w:rsid w:val="00E16897"/>
    <w:rsid w:val="00E169C8"/>
    <w:rsid w:val="00E16B17"/>
    <w:rsid w:val="00E16DAE"/>
    <w:rsid w:val="00E171CA"/>
    <w:rsid w:val="00E1736B"/>
    <w:rsid w:val="00E1766B"/>
    <w:rsid w:val="00E17956"/>
    <w:rsid w:val="00E20543"/>
    <w:rsid w:val="00E20F03"/>
    <w:rsid w:val="00E23AEE"/>
    <w:rsid w:val="00E24304"/>
    <w:rsid w:val="00E2486A"/>
    <w:rsid w:val="00E25645"/>
    <w:rsid w:val="00E25EE8"/>
    <w:rsid w:val="00E26885"/>
    <w:rsid w:val="00E27AD2"/>
    <w:rsid w:val="00E27E6C"/>
    <w:rsid w:val="00E305A7"/>
    <w:rsid w:val="00E30D8D"/>
    <w:rsid w:val="00E313DE"/>
    <w:rsid w:val="00E323E9"/>
    <w:rsid w:val="00E324A9"/>
    <w:rsid w:val="00E32AC7"/>
    <w:rsid w:val="00E32D69"/>
    <w:rsid w:val="00E3391D"/>
    <w:rsid w:val="00E34691"/>
    <w:rsid w:val="00E34B92"/>
    <w:rsid w:val="00E352E3"/>
    <w:rsid w:val="00E353A3"/>
    <w:rsid w:val="00E353B9"/>
    <w:rsid w:val="00E35C1F"/>
    <w:rsid w:val="00E35DB5"/>
    <w:rsid w:val="00E3660D"/>
    <w:rsid w:val="00E36C35"/>
    <w:rsid w:val="00E36DD3"/>
    <w:rsid w:val="00E37A56"/>
    <w:rsid w:val="00E37CB3"/>
    <w:rsid w:val="00E401D2"/>
    <w:rsid w:val="00E41125"/>
    <w:rsid w:val="00E41608"/>
    <w:rsid w:val="00E41B2D"/>
    <w:rsid w:val="00E4215C"/>
    <w:rsid w:val="00E42D4A"/>
    <w:rsid w:val="00E42EB7"/>
    <w:rsid w:val="00E430E3"/>
    <w:rsid w:val="00E431E7"/>
    <w:rsid w:val="00E43336"/>
    <w:rsid w:val="00E440A0"/>
    <w:rsid w:val="00E44C9B"/>
    <w:rsid w:val="00E462D3"/>
    <w:rsid w:val="00E478CB"/>
    <w:rsid w:val="00E47999"/>
    <w:rsid w:val="00E50089"/>
    <w:rsid w:val="00E5198B"/>
    <w:rsid w:val="00E51A70"/>
    <w:rsid w:val="00E5232B"/>
    <w:rsid w:val="00E52969"/>
    <w:rsid w:val="00E52CA1"/>
    <w:rsid w:val="00E5339B"/>
    <w:rsid w:val="00E53C7F"/>
    <w:rsid w:val="00E54474"/>
    <w:rsid w:val="00E549F6"/>
    <w:rsid w:val="00E54AF1"/>
    <w:rsid w:val="00E552BF"/>
    <w:rsid w:val="00E55416"/>
    <w:rsid w:val="00E554D3"/>
    <w:rsid w:val="00E5575B"/>
    <w:rsid w:val="00E55C45"/>
    <w:rsid w:val="00E55D8C"/>
    <w:rsid w:val="00E55F0C"/>
    <w:rsid w:val="00E56196"/>
    <w:rsid w:val="00E56212"/>
    <w:rsid w:val="00E56ECA"/>
    <w:rsid w:val="00E57694"/>
    <w:rsid w:val="00E57C01"/>
    <w:rsid w:val="00E61A07"/>
    <w:rsid w:val="00E61AD4"/>
    <w:rsid w:val="00E61B7C"/>
    <w:rsid w:val="00E61E04"/>
    <w:rsid w:val="00E6288E"/>
    <w:rsid w:val="00E634CF"/>
    <w:rsid w:val="00E63C5C"/>
    <w:rsid w:val="00E64041"/>
    <w:rsid w:val="00E64B10"/>
    <w:rsid w:val="00E64B35"/>
    <w:rsid w:val="00E6534D"/>
    <w:rsid w:val="00E6670E"/>
    <w:rsid w:val="00E66CC7"/>
    <w:rsid w:val="00E6731C"/>
    <w:rsid w:val="00E67443"/>
    <w:rsid w:val="00E67C67"/>
    <w:rsid w:val="00E703C2"/>
    <w:rsid w:val="00E70E32"/>
    <w:rsid w:val="00E716CD"/>
    <w:rsid w:val="00E71B05"/>
    <w:rsid w:val="00E72F8E"/>
    <w:rsid w:val="00E738F8"/>
    <w:rsid w:val="00E73DC3"/>
    <w:rsid w:val="00E74538"/>
    <w:rsid w:val="00E74F37"/>
    <w:rsid w:val="00E76502"/>
    <w:rsid w:val="00E7668B"/>
    <w:rsid w:val="00E7694F"/>
    <w:rsid w:val="00E76B5F"/>
    <w:rsid w:val="00E76DF5"/>
    <w:rsid w:val="00E77160"/>
    <w:rsid w:val="00E77244"/>
    <w:rsid w:val="00E80BDC"/>
    <w:rsid w:val="00E80FC0"/>
    <w:rsid w:val="00E813CF"/>
    <w:rsid w:val="00E818D4"/>
    <w:rsid w:val="00E81D1D"/>
    <w:rsid w:val="00E82178"/>
    <w:rsid w:val="00E835B8"/>
    <w:rsid w:val="00E83E44"/>
    <w:rsid w:val="00E83FF6"/>
    <w:rsid w:val="00E85481"/>
    <w:rsid w:val="00E85579"/>
    <w:rsid w:val="00E8575F"/>
    <w:rsid w:val="00E8635C"/>
    <w:rsid w:val="00E870AE"/>
    <w:rsid w:val="00E873E5"/>
    <w:rsid w:val="00E87857"/>
    <w:rsid w:val="00E90BE0"/>
    <w:rsid w:val="00E91450"/>
    <w:rsid w:val="00E9192A"/>
    <w:rsid w:val="00E91B48"/>
    <w:rsid w:val="00E9203B"/>
    <w:rsid w:val="00E921E0"/>
    <w:rsid w:val="00E92747"/>
    <w:rsid w:val="00E92AFF"/>
    <w:rsid w:val="00E92D13"/>
    <w:rsid w:val="00E9314D"/>
    <w:rsid w:val="00E94166"/>
    <w:rsid w:val="00E94B96"/>
    <w:rsid w:val="00E94C9D"/>
    <w:rsid w:val="00E94DB6"/>
    <w:rsid w:val="00E95256"/>
    <w:rsid w:val="00E95E1D"/>
    <w:rsid w:val="00E96133"/>
    <w:rsid w:val="00E96869"/>
    <w:rsid w:val="00E96C73"/>
    <w:rsid w:val="00E9706F"/>
    <w:rsid w:val="00E970E4"/>
    <w:rsid w:val="00E97B2C"/>
    <w:rsid w:val="00E97CA9"/>
    <w:rsid w:val="00E97D49"/>
    <w:rsid w:val="00EA0904"/>
    <w:rsid w:val="00EA328B"/>
    <w:rsid w:val="00EA37CF"/>
    <w:rsid w:val="00EA3D48"/>
    <w:rsid w:val="00EA3E04"/>
    <w:rsid w:val="00EA40CD"/>
    <w:rsid w:val="00EA431C"/>
    <w:rsid w:val="00EA4528"/>
    <w:rsid w:val="00EA501E"/>
    <w:rsid w:val="00EA5501"/>
    <w:rsid w:val="00EA5621"/>
    <w:rsid w:val="00EA5779"/>
    <w:rsid w:val="00EA5A0F"/>
    <w:rsid w:val="00EA62F9"/>
    <w:rsid w:val="00EA6877"/>
    <w:rsid w:val="00EA7438"/>
    <w:rsid w:val="00EA74B7"/>
    <w:rsid w:val="00EA7BD3"/>
    <w:rsid w:val="00EA7C33"/>
    <w:rsid w:val="00EB002C"/>
    <w:rsid w:val="00EB050D"/>
    <w:rsid w:val="00EB0B37"/>
    <w:rsid w:val="00EB0E3F"/>
    <w:rsid w:val="00EB172F"/>
    <w:rsid w:val="00EB2554"/>
    <w:rsid w:val="00EB2DBB"/>
    <w:rsid w:val="00EB3FA8"/>
    <w:rsid w:val="00EB4360"/>
    <w:rsid w:val="00EB46EE"/>
    <w:rsid w:val="00EB4C99"/>
    <w:rsid w:val="00EB55C0"/>
    <w:rsid w:val="00EB567E"/>
    <w:rsid w:val="00EB5ED6"/>
    <w:rsid w:val="00EB73FD"/>
    <w:rsid w:val="00EC1A47"/>
    <w:rsid w:val="00EC25E0"/>
    <w:rsid w:val="00EC2B49"/>
    <w:rsid w:val="00EC2CF1"/>
    <w:rsid w:val="00EC2F45"/>
    <w:rsid w:val="00EC3206"/>
    <w:rsid w:val="00EC3C42"/>
    <w:rsid w:val="00EC460E"/>
    <w:rsid w:val="00EC4E3B"/>
    <w:rsid w:val="00EC4F78"/>
    <w:rsid w:val="00EC5133"/>
    <w:rsid w:val="00EC58EF"/>
    <w:rsid w:val="00EC5E9C"/>
    <w:rsid w:val="00EC6953"/>
    <w:rsid w:val="00EC713E"/>
    <w:rsid w:val="00EC75B5"/>
    <w:rsid w:val="00EC7AAC"/>
    <w:rsid w:val="00EC7B9D"/>
    <w:rsid w:val="00EC7E0D"/>
    <w:rsid w:val="00EC7F60"/>
    <w:rsid w:val="00ED00F7"/>
    <w:rsid w:val="00ED031F"/>
    <w:rsid w:val="00ED160F"/>
    <w:rsid w:val="00ED1889"/>
    <w:rsid w:val="00ED1FC0"/>
    <w:rsid w:val="00ED2329"/>
    <w:rsid w:val="00ED32C8"/>
    <w:rsid w:val="00ED3517"/>
    <w:rsid w:val="00ED37D6"/>
    <w:rsid w:val="00ED3D99"/>
    <w:rsid w:val="00ED406E"/>
    <w:rsid w:val="00ED4C0B"/>
    <w:rsid w:val="00ED7C37"/>
    <w:rsid w:val="00EE065F"/>
    <w:rsid w:val="00EE0C40"/>
    <w:rsid w:val="00EE0E81"/>
    <w:rsid w:val="00EE181D"/>
    <w:rsid w:val="00EE19D6"/>
    <w:rsid w:val="00EE1C32"/>
    <w:rsid w:val="00EE2C9E"/>
    <w:rsid w:val="00EE384C"/>
    <w:rsid w:val="00EE3CB8"/>
    <w:rsid w:val="00EE413C"/>
    <w:rsid w:val="00EE4628"/>
    <w:rsid w:val="00EE4A22"/>
    <w:rsid w:val="00EE6017"/>
    <w:rsid w:val="00EE6527"/>
    <w:rsid w:val="00EE7974"/>
    <w:rsid w:val="00EE7BF7"/>
    <w:rsid w:val="00EF0F00"/>
    <w:rsid w:val="00EF13CD"/>
    <w:rsid w:val="00EF161F"/>
    <w:rsid w:val="00EF1BE9"/>
    <w:rsid w:val="00EF1E79"/>
    <w:rsid w:val="00EF32B6"/>
    <w:rsid w:val="00EF34EB"/>
    <w:rsid w:val="00EF3573"/>
    <w:rsid w:val="00EF3599"/>
    <w:rsid w:val="00EF4016"/>
    <w:rsid w:val="00EF4D4B"/>
    <w:rsid w:val="00EF58C2"/>
    <w:rsid w:val="00EF5B74"/>
    <w:rsid w:val="00EF604D"/>
    <w:rsid w:val="00EF7DC6"/>
    <w:rsid w:val="00F004AF"/>
    <w:rsid w:val="00F005FE"/>
    <w:rsid w:val="00F00C2A"/>
    <w:rsid w:val="00F00D91"/>
    <w:rsid w:val="00F00F5E"/>
    <w:rsid w:val="00F01872"/>
    <w:rsid w:val="00F01A25"/>
    <w:rsid w:val="00F01C9E"/>
    <w:rsid w:val="00F01EDB"/>
    <w:rsid w:val="00F02296"/>
    <w:rsid w:val="00F025CD"/>
    <w:rsid w:val="00F03C3C"/>
    <w:rsid w:val="00F04A6A"/>
    <w:rsid w:val="00F05040"/>
    <w:rsid w:val="00F056D3"/>
    <w:rsid w:val="00F06354"/>
    <w:rsid w:val="00F06D51"/>
    <w:rsid w:val="00F075E8"/>
    <w:rsid w:val="00F07768"/>
    <w:rsid w:val="00F105D0"/>
    <w:rsid w:val="00F10C37"/>
    <w:rsid w:val="00F1117C"/>
    <w:rsid w:val="00F11341"/>
    <w:rsid w:val="00F11B20"/>
    <w:rsid w:val="00F11CB0"/>
    <w:rsid w:val="00F128D4"/>
    <w:rsid w:val="00F12DED"/>
    <w:rsid w:val="00F13184"/>
    <w:rsid w:val="00F134C6"/>
    <w:rsid w:val="00F13C24"/>
    <w:rsid w:val="00F14BB6"/>
    <w:rsid w:val="00F1580D"/>
    <w:rsid w:val="00F170B5"/>
    <w:rsid w:val="00F20672"/>
    <w:rsid w:val="00F21192"/>
    <w:rsid w:val="00F223BE"/>
    <w:rsid w:val="00F225F5"/>
    <w:rsid w:val="00F230B2"/>
    <w:rsid w:val="00F2390F"/>
    <w:rsid w:val="00F24F13"/>
    <w:rsid w:val="00F25D8E"/>
    <w:rsid w:val="00F26024"/>
    <w:rsid w:val="00F26477"/>
    <w:rsid w:val="00F27B4D"/>
    <w:rsid w:val="00F27BC8"/>
    <w:rsid w:val="00F307D6"/>
    <w:rsid w:val="00F31285"/>
    <w:rsid w:val="00F312AA"/>
    <w:rsid w:val="00F3133E"/>
    <w:rsid w:val="00F31397"/>
    <w:rsid w:val="00F3169B"/>
    <w:rsid w:val="00F3254B"/>
    <w:rsid w:val="00F32B9F"/>
    <w:rsid w:val="00F32C90"/>
    <w:rsid w:val="00F32F19"/>
    <w:rsid w:val="00F330B9"/>
    <w:rsid w:val="00F331D8"/>
    <w:rsid w:val="00F33D58"/>
    <w:rsid w:val="00F35A86"/>
    <w:rsid w:val="00F35C64"/>
    <w:rsid w:val="00F361AD"/>
    <w:rsid w:val="00F364E4"/>
    <w:rsid w:val="00F37366"/>
    <w:rsid w:val="00F374F8"/>
    <w:rsid w:val="00F3752E"/>
    <w:rsid w:val="00F37D47"/>
    <w:rsid w:val="00F40BB9"/>
    <w:rsid w:val="00F40BE4"/>
    <w:rsid w:val="00F40D2B"/>
    <w:rsid w:val="00F42338"/>
    <w:rsid w:val="00F42B5E"/>
    <w:rsid w:val="00F43D50"/>
    <w:rsid w:val="00F441FB"/>
    <w:rsid w:val="00F44F7B"/>
    <w:rsid w:val="00F45ABF"/>
    <w:rsid w:val="00F46C85"/>
    <w:rsid w:val="00F46ED4"/>
    <w:rsid w:val="00F47013"/>
    <w:rsid w:val="00F47EED"/>
    <w:rsid w:val="00F500FE"/>
    <w:rsid w:val="00F502DF"/>
    <w:rsid w:val="00F50671"/>
    <w:rsid w:val="00F50B34"/>
    <w:rsid w:val="00F50C59"/>
    <w:rsid w:val="00F512DF"/>
    <w:rsid w:val="00F51E9B"/>
    <w:rsid w:val="00F5202C"/>
    <w:rsid w:val="00F52050"/>
    <w:rsid w:val="00F5230C"/>
    <w:rsid w:val="00F52B1D"/>
    <w:rsid w:val="00F5487A"/>
    <w:rsid w:val="00F54C29"/>
    <w:rsid w:val="00F55724"/>
    <w:rsid w:val="00F558FD"/>
    <w:rsid w:val="00F55E33"/>
    <w:rsid w:val="00F5635B"/>
    <w:rsid w:val="00F56A3F"/>
    <w:rsid w:val="00F56B79"/>
    <w:rsid w:val="00F56C90"/>
    <w:rsid w:val="00F5758B"/>
    <w:rsid w:val="00F578BF"/>
    <w:rsid w:val="00F578FE"/>
    <w:rsid w:val="00F57B59"/>
    <w:rsid w:val="00F6018C"/>
    <w:rsid w:val="00F60B40"/>
    <w:rsid w:val="00F61900"/>
    <w:rsid w:val="00F61CEE"/>
    <w:rsid w:val="00F61F3A"/>
    <w:rsid w:val="00F61F5B"/>
    <w:rsid w:val="00F620CD"/>
    <w:rsid w:val="00F623F1"/>
    <w:rsid w:val="00F6340E"/>
    <w:rsid w:val="00F636E7"/>
    <w:rsid w:val="00F641FD"/>
    <w:rsid w:val="00F64E88"/>
    <w:rsid w:val="00F6555C"/>
    <w:rsid w:val="00F65B71"/>
    <w:rsid w:val="00F6614F"/>
    <w:rsid w:val="00F66336"/>
    <w:rsid w:val="00F66386"/>
    <w:rsid w:val="00F66908"/>
    <w:rsid w:val="00F67416"/>
    <w:rsid w:val="00F67B21"/>
    <w:rsid w:val="00F67E66"/>
    <w:rsid w:val="00F67F61"/>
    <w:rsid w:val="00F67FD4"/>
    <w:rsid w:val="00F70284"/>
    <w:rsid w:val="00F7065E"/>
    <w:rsid w:val="00F70866"/>
    <w:rsid w:val="00F71941"/>
    <w:rsid w:val="00F728AB"/>
    <w:rsid w:val="00F72D1B"/>
    <w:rsid w:val="00F72DE1"/>
    <w:rsid w:val="00F73437"/>
    <w:rsid w:val="00F73517"/>
    <w:rsid w:val="00F73D11"/>
    <w:rsid w:val="00F73EF8"/>
    <w:rsid w:val="00F746BD"/>
    <w:rsid w:val="00F75073"/>
    <w:rsid w:val="00F754FA"/>
    <w:rsid w:val="00F76012"/>
    <w:rsid w:val="00F776FD"/>
    <w:rsid w:val="00F778F9"/>
    <w:rsid w:val="00F80C14"/>
    <w:rsid w:val="00F81544"/>
    <w:rsid w:val="00F822C3"/>
    <w:rsid w:val="00F827D7"/>
    <w:rsid w:val="00F82A5A"/>
    <w:rsid w:val="00F83396"/>
    <w:rsid w:val="00F83CA0"/>
    <w:rsid w:val="00F84000"/>
    <w:rsid w:val="00F8403A"/>
    <w:rsid w:val="00F84711"/>
    <w:rsid w:val="00F8489F"/>
    <w:rsid w:val="00F84B2F"/>
    <w:rsid w:val="00F85206"/>
    <w:rsid w:val="00F85E75"/>
    <w:rsid w:val="00F86282"/>
    <w:rsid w:val="00F86FB4"/>
    <w:rsid w:val="00F87164"/>
    <w:rsid w:val="00F87426"/>
    <w:rsid w:val="00F8791F"/>
    <w:rsid w:val="00F87AD5"/>
    <w:rsid w:val="00F87F72"/>
    <w:rsid w:val="00F900D5"/>
    <w:rsid w:val="00F904C1"/>
    <w:rsid w:val="00F90BE3"/>
    <w:rsid w:val="00F9186E"/>
    <w:rsid w:val="00F91BF3"/>
    <w:rsid w:val="00F924B3"/>
    <w:rsid w:val="00F925DA"/>
    <w:rsid w:val="00F9272D"/>
    <w:rsid w:val="00F93081"/>
    <w:rsid w:val="00F93498"/>
    <w:rsid w:val="00F93E7B"/>
    <w:rsid w:val="00F93F55"/>
    <w:rsid w:val="00F94143"/>
    <w:rsid w:val="00F94287"/>
    <w:rsid w:val="00F9467B"/>
    <w:rsid w:val="00F9473A"/>
    <w:rsid w:val="00F94F9F"/>
    <w:rsid w:val="00F96502"/>
    <w:rsid w:val="00F974D4"/>
    <w:rsid w:val="00FA0B53"/>
    <w:rsid w:val="00FA0E86"/>
    <w:rsid w:val="00FA1C17"/>
    <w:rsid w:val="00FA2FAA"/>
    <w:rsid w:val="00FA2FF2"/>
    <w:rsid w:val="00FA3432"/>
    <w:rsid w:val="00FA3B23"/>
    <w:rsid w:val="00FA408A"/>
    <w:rsid w:val="00FA4DF9"/>
    <w:rsid w:val="00FA4FC9"/>
    <w:rsid w:val="00FA6D78"/>
    <w:rsid w:val="00FA75F0"/>
    <w:rsid w:val="00FA7625"/>
    <w:rsid w:val="00FB0493"/>
    <w:rsid w:val="00FB066A"/>
    <w:rsid w:val="00FB20F0"/>
    <w:rsid w:val="00FB271A"/>
    <w:rsid w:val="00FB3E0A"/>
    <w:rsid w:val="00FB4409"/>
    <w:rsid w:val="00FB497A"/>
    <w:rsid w:val="00FB4E9F"/>
    <w:rsid w:val="00FB4F13"/>
    <w:rsid w:val="00FB4F3F"/>
    <w:rsid w:val="00FB53D9"/>
    <w:rsid w:val="00FB56DA"/>
    <w:rsid w:val="00FB5A1F"/>
    <w:rsid w:val="00FB5CA5"/>
    <w:rsid w:val="00FB682C"/>
    <w:rsid w:val="00FB75BD"/>
    <w:rsid w:val="00FB766B"/>
    <w:rsid w:val="00FB7C40"/>
    <w:rsid w:val="00FC0169"/>
    <w:rsid w:val="00FC01D5"/>
    <w:rsid w:val="00FC0BD1"/>
    <w:rsid w:val="00FC1150"/>
    <w:rsid w:val="00FC1F55"/>
    <w:rsid w:val="00FC21ED"/>
    <w:rsid w:val="00FC2750"/>
    <w:rsid w:val="00FC297B"/>
    <w:rsid w:val="00FC38DE"/>
    <w:rsid w:val="00FC4107"/>
    <w:rsid w:val="00FC4197"/>
    <w:rsid w:val="00FC462D"/>
    <w:rsid w:val="00FC4738"/>
    <w:rsid w:val="00FC5911"/>
    <w:rsid w:val="00FC606C"/>
    <w:rsid w:val="00FC6467"/>
    <w:rsid w:val="00FC649E"/>
    <w:rsid w:val="00FC64C5"/>
    <w:rsid w:val="00FC7813"/>
    <w:rsid w:val="00FC788E"/>
    <w:rsid w:val="00FC7F12"/>
    <w:rsid w:val="00FD0807"/>
    <w:rsid w:val="00FD0912"/>
    <w:rsid w:val="00FD10B4"/>
    <w:rsid w:val="00FD132F"/>
    <w:rsid w:val="00FD1CBE"/>
    <w:rsid w:val="00FD2051"/>
    <w:rsid w:val="00FD2730"/>
    <w:rsid w:val="00FD2AA6"/>
    <w:rsid w:val="00FD332B"/>
    <w:rsid w:val="00FD3332"/>
    <w:rsid w:val="00FD389A"/>
    <w:rsid w:val="00FD467A"/>
    <w:rsid w:val="00FD4DCE"/>
    <w:rsid w:val="00FD52EF"/>
    <w:rsid w:val="00FD567F"/>
    <w:rsid w:val="00FD6008"/>
    <w:rsid w:val="00FD6E10"/>
    <w:rsid w:val="00FD7017"/>
    <w:rsid w:val="00FD7880"/>
    <w:rsid w:val="00FE06E6"/>
    <w:rsid w:val="00FE089B"/>
    <w:rsid w:val="00FE178E"/>
    <w:rsid w:val="00FE1BEC"/>
    <w:rsid w:val="00FE20EA"/>
    <w:rsid w:val="00FE2939"/>
    <w:rsid w:val="00FE2C18"/>
    <w:rsid w:val="00FE2C8D"/>
    <w:rsid w:val="00FE2D6B"/>
    <w:rsid w:val="00FE33C5"/>
    <w:rsid w:val="00FE3D75"/>
    <w:rsid w:val="00FE5B02"/>
    <w:rsid w:val="00FE5B2C"/>
    <w:rsid w:val="00FE6C1F"/>
    <w:rsid w:val="00FE6CC1"/>
    <w:rsid w:val="00FE73B5"/>
    <w:rsid w:val="00FE7A89"/>
    <w:rsid w:val="00FE7F78"/>
    <w:rsid w:val="00FF08B3"/>
    <w:rsid w:val="00FF0A46"/>
    <w:rsid w:val="00FF0A65"/>
    <w:rsid w:val="00FF124A"/>
    <w:rsid w:val="00FF1255"/>
    <w:rsid w:val="00FF186F"/>
    <w:rsid w:val="00FF1BC2"/>
    <w:rsid w:val="00FF1C8C"/>
    <w:rsid w:val="00FF2CE7"/>
    <w:rsid w:val="00FF36CC"/>
    <w:rsid w:val="00FF3D08"/>
    <w:rsid w:val="00FF46C9"/>
    <w:rsid w:val="00FF4717"/>
    <w:rsid w:val="00FF50C0"/>
    <w:rsid w:val="00FF5479"/>
    <w:rsid w:val="00FF57A1"/>
    <w:rsid w:val="00FF616A"/>
    <w:rsid w:val="00FF6179"/>
    <w:rsid w:val="00FF6BA4"/>
    <w:rsid w:val="00FF72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50"/>
    <o:shapelayout v:ext="edit">
      <o:idmap v:ext="edit" data="1"/>
    </o:shapelayout>
  </w:shapeDefaults>
  <w:decimalSymbol w:val=","/>
  <w:listSeparator w:val=";"/>
  <w14:docId w14:val="1B39CA7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14804"/>
    <w:pPr>
      <w:keepLines/>
      <w:spacing w:after="120" w:line="360" w:lineRule="auto"/>
    </w:pPr>
    <w:rPr>
      <w:szCs w:val="22"/>
    </w:rPr>
  </w:style>
  <w:style w:type="paragraph" w:styleId="1">
    <w:name w:val="heading 1"/>
    <w:basedOn w:val="a4"/>
    <w:next w:val="a4"/>
    <w:link w:val="10"/>
    <w:uiPriority w:val="9"/>
    <w:qFormat/>
    <w:rsid w:val="000553AB"/>
    <w:pPr>
      <w:keepNext/>
      <w:tabs>
        <w:tab w:val="left" w:pos="454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iPriority w:val="9"/>
    <w:unhideWhenUsed/>
    <w:qFormat/>
    <w:rsid w:val="00E11515"/>
    <w:pPr>
      <w:keepNext/>
      <w:numPr>
        <w:ilvl w:val="1"/>
        <w:numId w:val="4"/>
      </w:numPr>
      <w:spacing w:before="280"/>
      <w:outlineLvl w:val="1"/>
    </w:pPr>
    <w:rPr>
      <w:bCs/>
      <w:sz w:val="32"/>
      <w:szCs w:val="26"/>
      <w:lang w:val="en-US"/>
    </w:rPr>
  </w:style>
  <w:style w:type="paragraph" w:styleId="3">
    <w:name w:val="heading 3"/>
    <w:basedOn w:val="a4"/>
    <w:next w:val="a4"/>
    <w:link w:val="30"/>
    <w:uiPriority w:val="9"/>
    <w:unhideWhenUsed/>
    <w:qFormat/>
    <w:rsid w:val="00E11515"/>
    <w:pPr>
      <w:keepNext/>
      <w:numPr>
        <w:ilvl w:val="2"/>
        <w:numId w:val="4"/>
      </w:numPr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E11515"/>
    <w:pPr>
      <w:keepNext/>
      <w:numPr>
        <w:ilvl w:val="3"/>
        <w:numId w:val="4"/>
      </w:numPr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rsid w:val="00E02B91"/>
    <w:pPr>
      <w:keepNext/>
      <w:spacing w:before="200"/>
      <w:outlineLvl w:val="4"/>
    </w:pPr>
    <w:rPr>
      <w:color w:val="243F60"/>
    </w:rPr>
  </w:style>
  <w:style w:type="paragraph" w:styleId="6">
    <w:name w:val="heading 6"/>
    <w:basedOn w:val="a4"/>
    <w:next w:val="a4"/>
    <w:link w:val="60"/>
    <w:uiPriority w:val="9"/>
    <w:semiHidden/>
    <w:rsid w:val="00E02B91"/>
    <w:pPr>
      <w:keepNext/>
      <w:spacing w:before="200"/>
      <w:outlineLvl w:val="5"/>
    </w:pPr>
    <w:rPr>
      <w:i/>
      <w:iCs/>
      <w:color w:val="243F60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E02B91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43E5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uiPriority w:val="9"/>
    <w:rsid w:val="00E11515"/>
    <w:rPr>
      <w:bCs/>
      <w:sz w:val="32"/>
      <w:szCs w:val="26"/>
      <w:lang w:val="en-US"/>
    </w:rPr>
  </w:style>
  <w:style w:type="character" w:customStyle="1" w:styleId="30">
    <w:name w:val="Заголовок 3 Знак"/>
    <w:link w:val="3"/>
    <w:uiPriority w:val="9"/>
    <w:rsid w:val="00E11515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E11515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E55F0C"/>
    <w:rPr>
      <w:color w:val="243F60"/>
      <w:szCs w:val="22"/>
    </w:rPr>
  </w:style>
  <w:style w:type="character" w:customStyle="1" w:styleId="60">
    <w:name w:val="Заголовок 6 Знак"/>
    <w:link w:val="6"/>
    <w:uiPriority w:val="9"/>
    <w:semiHidden/>
    <w:rsid w:val="00E55F0C"/>
    <w:rPr>
      <w:i/>
      <w:iCs/>
      <w:color w:val="243F60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E02B91"/>
    <w:rPr>
      <w:rFonts w:ascii="Tahoma" w:eastAsia="Times New Roman" w:hAnsi="Tahoma" w:cs="Times New Roman"/>
      <w:i/>
      <w:iCs/>
      <w:color w:val="404040"/>
      <w:sz w:val="20"/>
      <w:szCs w:val="20"/>
    </w:rPr>
  </w:style>
  <w:style w:type="paragraph" w:styleId="a8">
    <w:name w:val="Title"/>
    <w:basedOn w:val="a4"/>
    <w:next w:val="a4"/>
    <w:link w:val="a9"/>
    <w:uiPriority w:val="10"/>
    <w:qFormat/>
    <w:rsid w:val="00071FBE"/>
    <w:pPr>
      <w:spacing w:before="12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071FBE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E02B91"/>
    <w:rPr>
      <w:b/>
      <w:bCs/>
    </w:rPr>
  </w:style>
  <w:style w:type="character" w:styleId="ad">
    <w:name w:val="Emphasis"/>
    <w:uiPriority w:val="20"/>
    <w:qFormat/>
    <w:rsid w:val="00E02B91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af"/>
    <w:uiPriority w:val="34"/>
    <w:qFormat/>
    <w:rsid w:val="00B615B1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0">
    <w:name w:val="Intense Quote"/>
    <w:basedOn w:val="a4"/>
    <w:next w:val="a4"/>
    <w:link w:val="af1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1">
    <w:name w:val="Выделенная цитата Знак"/>
    <w:link w:val="af0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2">
    <w:name w:val="Subtle Emphasis"/>
    <w:uiPriority w:val="19"/>
    <w:semiHidden/>
    <w:qFormat/>
    <w:rsid w:val="00A971F4"/>
    <w:rPr>
      <w:i w:val="0"/>
      <w:iCs/>
      <w:color w:val="808080"/>
    </w:rPr>
  </w:style>
  <w:style w:type="character" w:styleId="af3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4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5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710B91"/>
    <w:pPr>
      <w:widowControl w:val="0"/>
      <w:numPr>
        <w:numId w:val="7"/>
      </w:numPr>
    </w:pPr>
  </w:style>
  <w:style w:type="paragraph" w:styleId="af6">
    <w:name w:val="TOC Heading"/>
    <w:basedOn w:val="1"/>
    <w:next w:val="a4"/>
    <w:uiPriority w:val="39"/>
    <w:semiHidden/>
    <w:unhideWhenUsed/>
    <w:qFormat/>
    <w:rsid w:val="00E02B91"/>
    <w:pPr>
      <w:outlineLvl w:val="9"/>
    </w:pPr>
  </w:style>
  <w:style w:type="paragraph" w:styleId="af7">
    <w:name w:val="caption"/>
    <w:basedOn w:val="a4"/>
    <w:next w:val="a4"/>
    <w:unhideWhenUsed/>
    <w:qFormat/>
    <w:rsid w:val="002709A3"/>
    <w:pPr>
      <w:spacing w:before="120"/>
    </w:pPr>
    <w:rPr>
      <w:bCs/>
      <w:i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8">
    <w:name w:val="Заголовок"/>
    <w:basedOn w:val="a4"/>
    <w:next w:val="a4"/>
    <w:qFormat/>
    <w:rsid w:val="00A86967"/>
    <w:pPr>
      <w:pageBreakBefore/>
      <w:spacing w:before="360" w:after="240"/>
    </w:pPr>
    <w:rPr>
      <w:sz w:val="36"/>
      <w:lang w:val="en-US"/>
    </w:rPr>
  </w:style>
  <w:style w:type="table" w:styleId="af9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footer"/>
    <w:basedOn w:val="a4"/>
    <w:link w:val="afb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link w:val="afa"/>
    <w:uiPriority w:val="99"/>
    <w:rsid w:val="004A6496"/>
    <w:rPr>
      <w:sz w:val="20"/>
    </w:rPr>
  </w:style>
  <w:style w:type="paragraph" w:styleId="afc">
    <w:name w:val="header"/>
    <w:basedOn w:val="a4"/>
    <w:link w:val="afd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d">
    <w:name w:val="Верхний колонтитул Знак"/>
    <w:link w:val="afc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e">
    <w:name w:val="Hyperlink"/>
    <w:uiPriority w:val="99"/>
    <w:unhideWhenUsed/>
    <w:rsid w:val="009A6451"/>
    <w:rPr>
      <w:noProof/>
      <w:color w:val="0000FF"/>
    </w:rPr>
  </w:style>
  <w:style w:type="table" w:customStyle="1" w:styleId="11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f">
    <w:name w:val="Нумерованый список"/>
    <w:basedOn w:val="ae"/>
    <w:link w:val="aff0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1"/>
    <w:next w:val="aff1"/>
    <w:link w:val="aff2"/>
    <w:qFormat/>
    <w:rsid w:val="005A672A"/>
    <w:pPr>
      <w:keepNext/>
      <w:widowControl w:val="0"/>
      <w:numPr>
        <w:numId w:val="3"/>
      </w:numPr>
      <w:ind w:left="907" w:hanging="170"/>
    </w:pPr>
  </w:style>
  <w:style w:type="character" w:customStyle="1" w:styleId="af">
    <w:name w:val="Абзац списка Знак"/>
    <w:link w:val="ae"/>
    <w:uiPriority w:val="34"/>
    <w:rsid w:val="00E55F0C"/>
    <w:rPr>
      <w:szCs w:val="22"/>
    </w:rPr>
  </w:style>
  <w:style w:type="paragraph" w:customStyle="1" w:styleId="a3">
    <w:name w:val="Маркированный список таблицы"/>
    <w:basedOn w:val="a4"/>
    <w:qFormat/>
    <w:rsid w:val="00BE73F0"/>
    <w:pPr>
      <w:numPr>
        <w:numId w:val="2"/>
      </w:numPr>
      <w:ind w:left="170" w:hanging="170"/>
    </w:pPr>
  </w:style>
  <w:style w:type="character" w:customStyle="1" w:styleId="aff0">
    <w:name w:val="Нумерованый список Знак"/>
    <w:link w:val="aff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3"/>
    <w:qFormat/>
    <w:rsid w:val="00603F2B"/>
    <w:pPr>
      <w:numPr>
        <w:numId w:val="5"/>
      </w:numPr>
    </w:pPr>
  </w:style>
  <w:style w:type="character" w:customStyle="1" w:styleId="aff3">
    <w:name w:val="Нумерованный список таблицы Знак"/>
    <w:link w:val="a1"/>
    <w:rsid w:val="00603F2B"/>
    <w:rPr>
      <w:szCs w:val="22"/>
    </w:rPr>
  </w:style>
  <w:style w:type="paragraph" w:styleId="12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rsid w:val="007E7D01"/>
    <w:pPr>
      <w:ind w:left="1600"/>
    </w:pPr>
    <w:rPr>
      <w:rFonts w:cs="Tahoma"/>
      <w:sz w:val="18"/>
      <w:szCs w:val="18"/>
    </w:rPr>
  </w:style>
  <w:style w:type="paragraph" w:styleId="aff4">
    <w:name w:val="Balloon Text"/>
    <w:basedOn w:val="a4"/>
    <w:link w:val="aff5"/>
    <w:semiHidden/>
    <w:unhideWhenUsed/>
    <w:rsid w:val="00D55F3C"/>
    <w:pPr>
      <w:spacing w:line="240" w:lineRule="auto"/>
    </w:pPr>
    <w:rPr>
      <w:rFonts w:cs="Tahoma"/>
      <w:sz w:val="16"/>
      <w:szCs w:val="16"/>
    </w:rPr>
  </w:style>
  <w:style w:type="character" w:customStyle="1" w:styleId="aff5">
    <w:name w:val="Текст выноски Знак"/>
    <w:link w:val="aff4"/>
    <w:semiHidden/>
    <w:rsid w:val="00D55F3C"/>
    <w:rPr>
      <w:rFonts w:ascii="Tahoma" w:hAnsi="Tahoma" w:cs="Tahoma"/>
      <w:sz w:val="16"/>
      <w:szCs w:val="16"/>
    </w:rPr>
  </w:style>
  <w:style w:type="paragraph" w:customStyle="1" w:styleId="aff6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2">
    <w:name w:val="Маркированный список обычный Знак"/>
    <w:basedOn w:val="af"/>
    <w:link w:val="a0"/>
    <w:rsid w:val="005A672A"/>
    <w:rPr>
      <w:szCs w:val="22"/>
    </w:rPr>
  </w:style>
  <w:style w:type="paragraph" w:styleId="aff7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8">
    <w:name w:val="annotation text"/>
    <w:basedOn w:val="a4"/>
    <w:link w:val="aff9"/>
    <w:semiHidden/>
    <w:unhideWhenUsed/>
    <w:rsid w:val="00531C90"/>
    <w:pPr>
      <w:spacing w:line="240" w:lineRule="auto"/>
    </w:pPr>
    <w:rPr>
      <w:szCs w:val="20"/>
    </w:rPr>
  </w:style>
  <w:style w:type="character" w:customStyle="1" w:styleId="aff9">
    <w:name w:val="Текст примечания Знак"/>
    <w:basedOn w:val="a5"/>
    <w:link w:val="aff8"/>
    <w:semiHidden/>
    <w:rsid w:val="00531C90"/>
  </w:style>
  <w:style w:type="character" w:styleId="affa">
    <w:name w:val="annotation reference"/>
    <w:semiHidden/>
    <w:unhideWhenUsed/>
    <w:rsid w:val="00531C90"/>
    <w:rPr>
      <w:sz w:val="16"/>
      <w:szCs w:val="16"/>
    </w:rPr>
  </w:style>
  <w:style w:type="paragraph" w:styleId="affb">
    <w:name w:val="annotation subject"/>
    <w:basedOn w:val="aff8"/>
    <w:next w:val="aff8"/>
    <w:link w:val="affc"/>
    <w:semiHidden/>
    <w:unhideWhenUsed/>
    <w:rsid w:val="00F67FD4"/>
    <w:rPr>
      <w:b/>
      <w:bCs/>
    </w:rPr>
  </w:style>
  <w:style w:type="character" w:customStyle="1" w:styleId="affc">
    <w:name w:val="Тема примечания Знак"/>
    <w:link w:val="affb"/>
    <w:semiHidden/>
    <w:rsid w:val="00F67FD4"/>
    <w:rPr>
      <w:b/>
      <w:bCs/>
    </w:rPr>
  </w:style>
  <w:style w:type="character" w:styleId="affd">
    <w:name w:val="FollowedHyperlink"/>
    <w:semiHidden/>
    <w:unhideWhenUsed/>
    <w:rsid w:val="00256E8B"/>
    <w:rPr>
      <w:color w:val="800080"/>
      <w:u w:val="single"/>
    </w:rPr>
  </w:style>
  <w:style w:type="paragraph" w:styleId="affe">
    <w:name w:val="footnote text"/>
    <w:basedOn w:val="a4"/>
    <w:link w:val="afff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f">
    <w:name w:val="Текст сноски Знак"/>
    <w:link w:val="affe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unhideWhenUsed/>
    <w:rsid w:val="00256E8B"/>
    <w:pPr>
      <w:numPr>
        <w:numId w:val="6"/>
      </w:numPr>
      <w:spacing w:before="60" w:after="60"/>
      <w:contextualSpacing/>
    </w:pPr>
    <w:rPr>
      <w:rFonts w:eastAsia="Calibri"/>
      <w:lang w:eastAsia="en-US"/>
    </w:rPr>
  </w:style>
  <w:style w:type="paragraph" w:styleId="afff0">
    <w:name w:val="Document Map"/>
    <w:basedOn w:val="a4"/>
    <w:link w:val="afff1"/>
    <w:semiHidden/>
    <w:unhideWhenUsed/>
    <w:rsid w:val="00256E8B"/>
    <w:pPr>
      <w:spacing w:before="60" w:after="60" w:line="240" w:lineRule="auto"/>
    </w:pPr>
    <w:rPr>
      <w:rFonts w:eastAsia="Calibri" w:cs="Tahoma"/>
      <w:sz w:val="16"/>
      <w:szCs w:val="16"/>
      <w:lang w:eastAsia="en-US"/>
    </w:rPr>
  </w:style>
  <w:style w:type="character" w:customStyle="1" w:styleId="afff1">
    <w:name w:val="Схема документа Знак"/>
    <w:link w:val="afff0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2"/>
    <w:qFormat/>
    <w:rsid w:val="00256E8B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c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2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2709A3"/>
    <w:pPr>
      <w:spacing w:before="240"/>
    </w:pPr>
    <w:rPr>
      <w:b/>
      <w:szCs w:val="24"/>
    </w:rPr>
  </w:style>
  <w:style w:type="character" w:customStyle="1" w:styleId="26">
    <w:name w:val="Подзаголовок 2 Знак"/>
    <w:link w:val="25"/>
    <w:rsid w:val="002709A3"/>
    <w:rPr>
      <w:b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3">
    <w:name w:val="Body Text"/>
    <w:basedOn w:val="a4"/>
    <w:link w:val="afff4"/>
    <w:unhideWhenUsed/>
    <w:rsid w:val="00941EA5"/>
  </w:style>
  <w:style w:type="character" w:customStyle="1" w:styleId="afff4">
    <w:name w:val="Основной текст Знак"/>
    <w:link w:val="afff3"/>
    <w:uiPriority w:val="99"/>
    <w:semiHidden/>
    <w:rsid w:val="00941EA5"/>
    <w:rPr>
      <w:szCs w:val="22"/>
    </w:rPr>
  </w:style>
  <w:style w:type="paragraph" w:styleId="aff1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5">
    <w:name w:val="Рапидсофт"/>
    <w:basedOn w:val="a6"/>
    <w:uiPriority w:val="99"/>
    <w:rsid w:val="00FA2FAA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HTML0">
    <w:name w:val="HTML Preformatted"/>
    <w:basedOn w:val="a4"/>
    <w:link w:val="HTML1"/>
    <w:uiPriority w:val="99"/>
    <w:unhideWhenUsed/>
    <w:rsid w:val="0050494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1">
    <w:name w:val="Стандартный HTML Знак"/>
    <w:link w:val="HTML0"/>
    <w:uiPriority w:val="99"/>
    <w:rsid w:val="00504942"/>
    <w:rPr>
      <w:rFonts w:ascii="Courier New" w:hAnsi="Courier New" w:cs="Courier New"/>
    </w:rPr>
  </w:style>
  <w:style w:type="paragraph" w:customStyle="1" w:styleId="msolistparagraph0">
    <w:name w:val="msolistparagraph"/>
    <w:basedOn w:val="a4"/>
    <w:rsid w:val="0026170C"/>
    <w:pPr>
      <w:keepLine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10ptLeft032cm">
    <w:name w:val="Style 10 pt Left:  032 cm"/>
    <w:basedOn w:val="a4"/>
    <w:rsid w:val="0026170C"/>
    <w:pPr>
      <w:keepLines w:val="0"/>
      <w:suppressAutoHyphens/>
      <w:spacing w:after="0" w:line="240" w:lineRule="auto"/>
      <w:ind w:left="113"/>
    </w:pPr>
    <w:rPr>
      <w:rFonts w:ascii="Times New Roman" w:hAnsi="Times New Roman"/>
      <w:szCs w:val="20"/>
      <w:u w:val="single"/>
      <w:lang w:eastAsia="ar-SA"/>
    </w:rPr>
  </w:style>
  <w:style w:type="character" w:customStyle="1" w:styleId="refresult">
    <w:name w:val="ref_result"/>
    <w:basedOn w:val="a5"/>
    <w:rsid w:val="0026170C"/>
  </w:style>
  <w:style w:type="paragraph" w:customStyle="1" w:styleId="Default">
    <w:name w:val="Default"/>
    <w:rsid w:val="00E63C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ff6">
    <w:name w:val="Revision"/>
    <w:hidden/>
    <w:uiPriority w:val="99"/>
    <w:semiHidden/>
    <w:rsid w:val="00496F8A"/>
    <w:rPr>
      <w:szCs w:val="22"/>
    </w:rPr>
  </w:style>
  <w:style w:type="character" w:customStyle="1" w:styleId="13">
    <w:name w:val="Название1"/>
    <w:basedOn w:val="a5"/>
    <w:rsid w:val="003157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="Times New Roman" w:hAnsi="Tahoma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annotation text" w:uiPriority="0"/>
    <w:lsdException w:name="caption" w:uiPriority="0" w:qFormat="1"/>
    <w:lsdException w:name="footnote reference" w:uiPriority="0"/>
    <w:lsdException w:name="annotation reference" w:uiPriority="0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4">
    <w:name w:val="Normal"/>
    <w:qFormat/>
    <w:rsid w:val="00614804"/>
    <w:pPr>
      <w:keepLines/>
      <w:spacing w:after="120" w:line="360" w:lineRule="auto"/>
    </w:pPr>
    <w:rPr>
      <w:szCs w:val="22"/>
    </w:rPr>
  </w:style>
  <w:style w:type="paragraph" w:styleId="1">
    <w:name w:val="heading 1"/>
    <w:basedOn w:val="a4"/>
    <w:next w:val="a4"/>
    <w:link w:val="10"/>
    <w:uiPriority w:val="9"/>
    <w:qFormat/>
    <w:rsid w:val="000553AB"/>
    <w:pPr>
      <w:keepNext/>
      <w:tabs>
        <w:tab w:val="left" w:pos="454"/>
      </w:tabs>
      <w:spacing w:before="360" w:after="240"/>
      <w:outlineLvl w:val="0"/>
    </w:pPr>
    <w:rPr>
      <w:bCs/>
      <w:color w:val="FF0000"/>
      <w:sz w:val="36"/>
      <w:szCs w:val="28"/>
    </w:rPr>
  </w:style>
  <w:style w:type="paragraph" w:styleId="20">
    <w:name w:val="heading 2"/>
    <w:basedOn w:val="a4"/>
    <w:next w:val="a4"/>
    <w:link w:val="21"/>
    <w:uiPriority w:val="9"/>
    <w:unhideWhenUsed/>
    <w:qFormat/>
    <w:rsid w:val="00E11515"/>
    <w:pPr>
      <w:keepNext/>
      <w:numPr>
        <w:ilvl w:val="1"/>
        <w:numId w:val="4"/>
      </w:numPr>
      <w:spacing w:before="280"/>
      <w:outlineLvl w:val="1"/>
    </w:pPr>
    <w:rPr>
      <w:bCs/>
      <w:sz w:val="32"/>
      <w:szCs w:val="26"/>
      <w:lang w:val="en-US"/>
    </w:rPr>
  </w:style>
  <w:style w:type="paragraph" w:styleId="3">
    <w:name w:val="heading 3"/>
    <w:basedOn w:val="a4"/>
    <w:next w:val="a4"/>
    <w:link w:val="30"/>
    <w:uiPriority w:val="9"/>
    <w:unhideWhenUsed/>
    <w:qFormat/>
    <w:rsid w:val="00E11515"/>
    <w:pPr>
      <w:keepNext/>
      <w:numPr>
        <w:ilvl w:val="2"/>
        <w:numId w:val="4"/>
      </w:numPr>
      <w:spacing w:before="200"/>
      <w:outlineLvl w:val="2"/>
    </w:pPr>
    <w:rPr>
      <w:bCs/>
      <w:color w:val="000000"/>
      <w:sz w:val="28"/>
    </w:rPr>
  </w:style>
  <w:style w:type="paragraph" w:styleId="4">
    <w:name w:val="heading 4"/>
    <w:basedOn w:val="a4"/>
    <w:next w:val="a4"/>
    <w:link w:val="40"/>
    <w:uiPriority w:val="9"/>
    <w:unhideWhenUsed/>
    <w:qFormat/>
    <w:rsid w:val="00E11515"/>
    <w:pPr>
      <w:keepNext/>
      <w:numPr>
        <w:ilvl w:val="3"/>
        <w:numId w:val="4"/>
      </w:numPr>
      <w:spacing w:before="200"/>
      <w:outlineLvl w:val="3"/>
    </w:pPr>
    <w:rPr>
      <w:bCs/>
      <w:iCs/>
      <w:sz w:val="24"/>
    </w:rPr>
  </w:style>
  <w:style w:type="paragraph" w:styleId="5">
    <w:name w:val="heading 5"/>
    <w:basedOn w:val="a4"/>
    <w:next w:val="a4"/>
    <w:link w:val="50"/>
    <w:uiPriority w:val="9"/>
    <w:semiHidden/>
    <w:rsid w:val="00E02B91"/>
    <w:pPr>
      <w:keepNext/>
      <w:spacing w:before="200"/>
      <w:outlineLvl w:val="4"/>
    </w:pPr>
    <w:rPr>
      <w:color w:val="243F60"/>
    </w:rPr>
  </w:style>
  <w:style w:type="paragraph" w:styleId="6">
    <w:name w:val="heading 6"/>
    <w:basedOn w:val="a4"/>
    <w:next w:val="a4"/>
    <w:link w:val="60"/>
    <w:uiPriority w:val="9"/>
    <w:semiHidden/>
    <w:rsid w:val="00E02B91"/>
    <w:pPr>
      <w:keepNext/>
      <w:spacing w:before="200"/>
      <w:outlineLvl w:val="5"/>
    </w:pPr>
    <w:rPr>
      <w:i/>
      <w:iCs/>
      <w:color w:val="243F60"/>
    </w:rPr>
  </w:style>
  <w:style w:type="paragraph" w:styleId="7">
    <w:name w:val="heading 7"/>
    <w:basedOn w:val="a4"/>
    <w:next w:val="a4"/>
    <w:link w:val="70"/>
    <w:uiPriority w:val="9"/>
    <w:semiHidden/>
    <w:rsid w:val="00E02B91"/>
    <w:pPr>
      <w:keepNext/>
      <w:spacing w:before="200"/>
      <w:outlineLvl w:val="6"/>
    </w:pPr>
    <w:rPr>
      <w:i/>
      <w:iCs/>
      <w:color w:val="404040"/>
    </w:rPr>
  </w:style>
  <w:style w:type="paragraph" w:styleId="8">
    <w:name w:val="heading 8"/>
    <w:basedOn w:val="a4"/>
    <w:next w:val="a4"/>
    <w:link w:val="80"/>
    <w:uiPriority w:val="9"/>
    <w:semiHidden/>
    <w:rsid w:val="00E02B91"/>
    <w:pPr>
      <w:keepNext/>
      <w:spacing w:before="200"/>
      <w:outlineLvl w:val="7"/>
    </w:pPr>
    <w:rPr>
      <w:color w:val="4F81BD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E02B91"/>
    <w:pPr>
      <w:keepNext/>
      <w:spacing w:before="200"/>
      <w:outlineLvl w:val="8"/>
    </w:pPr>
    <w:rPr>
      <w:i/>
      <w:iCs/>
      <w:color w:val="40404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5843E5"/>
    <w:rPr>
      <w:bCs/>
      <w:color w:val="FF0000"/>
      <w:sz w:val="36"/>
      <w:szCs w:val="28"/>
    </w:rPr>
  </w:style>
  <w:style w:type="character" w:customStyle="1" w:styleId="21">
    <w:name w:val="Заголовок 2 Знак"/>
    <w:link w:val="20"/>
    <w:uiPriority w:val="9"/>
    <w:rsid w:val="00E11515"/>
    <w:rPr>
      <w:bCs/>
      <w:sz w:val="32"/>
      <w:szCs w:val="26"/>
      <w:lang w:val="en-US"/>
    </w:rPr>
  </w:style>
  <w:style w:type="character" w:customStyle="1" w:styleId="30">
    <w:name w:val="Заголовок 3 Знак"/>
    <w:link w:val="3"/>
    <w:uiPriority w:val="9"/>
    <w:rsid w:val="00E11515"/>
    <w:rPr>
      <w:bCs/>
      <w:color w:val="000000"/>
      <w:sz w:val="28"/>
      <w:szCs w:val="22"/>
    </w:rPr>
  </w:style>
  <w:style w:type="character" w:customStyle="1" w:styleId="40">
    <w:name w:val="Заголовок 4 Знак"/>
    <w:link w:val="4"/>
    <w:uiPriority w:val="9"/>
    <w:rsid w:val="00E11515"/>
    <w:rPr>
      <w:bCs/>
      <w:iCs/>
      <w:sz w:val="24"/>
      <w:szCs w:val="22"/>
    </w:rPr>
  </w:style>
  <w:style w:type="character" w:customStyle="1" w:styleId="50">
    <w:name w:val="Заголовок 5 Знак"/>
    <w:link w:val="5"/>
    <w:uiPriority w:val="9"/>
    <w:semiHidden/>
    <w:rsid w:val="00E55F0C"/>
    <w:rPr>
      <w:color w:val="243F60"/>
      <w:szCs w:val="22"/>
    </w:rPr>
  </w:style>
  <w:style w:type="character" w:customStyle="1" w:styleId="60">
    <w:name w:val="Заголовок 6 Знак"/>
    <w:link w:val="6"/>
    <w:uiPriority w:val="9"/>
    <w:semiHidden/>
    <w:rsid w:val="00E55F0C"/>
    <w:rPr>
      <w:i/>
      <w:iCs/>
      <w:color w:val="243F60"/>
      <w:szCs w:val="22"/>
    </w:rPr>
  </w:style>
  <w:style w:type="character" w:customStyle="1" w:styleId="70">
    <w:name w:val="Заголовок 7 Знак"/>
    <w:link w:val="7"/>
    <w:uiPriority w:val="9"/>
    <w:semiHidden/>
    <w:rsid w:val="00E55F0C"/>
    <w:rPr>
      <w:i/>
      <w:iCs/>
      <w:color w:val="404040"/>
      <w:szCs w:val="22"/>
    </w:rPr>
  </w:style>
  <w:style w:type="character" w:customStyle="1" w:styleId="80">
    <w:name w:val="Заголовок 8 Знак"/>
    <w:link w:val="8"/>
    <w:uiPriority w:val="9"/>
    <w:semiHidden/>
    <w:rsid w:val="00E55F0C"/>
    <w:rPr>
      <w:color w:val="4F81BD"/>
    </w:rPr>
  </w:style>
  <w:style w:type="character" w:customStyle="1" w:styleId="90">
    <w:name w:val="Заголовок 9 Знак"/>
    <w:link w:val="9"/>
    <w:uiPriority w:val="9"/>
    <w:semiHidden/>
    <w:rsid w:val="00E02B91"/>
    <w:rPr>
      <w:rFonts w:ascii="Tahoma" w:eastAsia="Times New Roman" w:hAnsi="Tahoma" w:cs="Times New Roman"/>
      <w:i/>
      <w:iCs/>
      <w:color w:val="404040"/>
      <w:sz w:val="20"/>
      <w:szCs w:val="20"/>
    </w:rPr>
  </w:style>
  <w:style w:type="paragraph" w:styleId="a8">
    <w:name w:val="Title"/>
    <w:basedOn w:val="a4"/>
    <w:next w:val="a4"/>
    <w:link w:val="a9"/>
    <w:uiPriority w:val="10"/>
    <w:qFormat/>
    <w:rsid w:val="00071FBE"/>
    <w:pPr>
      <w:spacing w:before="120" w:line="240" w:lineRule="auto"/>
    </w:pPr>
    <w:rPr>
      <w:color w:val="FF0000"/>
      <w:spacing w:val="5"/>
      <w:kern w:val="28"/>
      <w:sz w:val="40"/>
      <w:szCs w:val="52"/>
    </w:rPr>
  </w:style>
  <w:style w:type="character" w:customStyle="1" w:styleId="a9">
    <w:name w:val="Название Знак"/>
    <w:link w:val="a8"/>
    <w:uiPriority w:val="10"/>
    <w:rsid w:val="00071FBE"/>
    <w:rPr>
      <w:color w:val="FF0000"/>
      <w:spacing w:val="5"/>
      <w:kern w:val="28"/>
      <w:sz w:val="40"/>
      <w:szCs w:val="52"/>
    </w:rPr>
  </w:style>
  <w:style w:type="paragraph" w:styleId="aa">
    <w:name w:val="Subtitle"/>
    <w:basedOn w:val="a4"/>
    <w:next w:val="a4"/>
    <w:link w:val="ab"/>
    <w:uiPriority w:val="11"/>
    <w:semiHidden/>
    <w:rsid w:val="00BB704F"/>
    <w:pPr>
      <w:numPr>
        <w:ilvl w:val="1"/>
      </w:numPr>
    </w:pPr>
    <w:rPr>
      <w:b/>
      <w:i/>
      <w:iCs/>
      <w:color w:val="000000"/>
      <w:spacing w:val="15"/>
      <w:szCs w:val="24"/>
    </w:rPr>
  </w:style>
  <w:style w:type="character" w:customStyle="1" w:styleId="ab">
    <w:name w:val="Подзаголовок Знак"/>
    <w:link w:val="aa"/>
    <w:uiPriority w:val="11"/>
    <w:semiHidden/>
    <w:rsid w:val="00E55F0C"/>
    <w:rPr>
      <w:b/>
      <w:i/>
      <w:iCs/>
      <w:color w:val="000000"/>
      <w:spacing w:val="15"/>
      <w:szCs w:val="24"/>
    </w:rPr>
  </w:style>
  <w:style w:type="character" w:styleId="ac">
    <w:name w:val="Strong"/>
    <w:uiPriority w:val="22"/>
    <w:qFormat/>
    <w:rsid w:val="00E02B91"/>
    <w:rPr>
      <w:b/>
      <w:bCs/>
    </w:rPr>
  </w:style>
  <w:style w:type="character" w:styleId="ad">
    <w:name w:val="Emphasis"/>
    <w:uiPriority w:val="20"/>
    <w:qFormat/>
    <w:rsid w:val="00E02B91"/>
    <w:rPr>
      <w:i/>
      <w:iCs/>
    </w:rPr>
  </w:style>
  <w:style w:type="table" w:customStyle="1" w:styleId="-11">
    <w:name w:val="Светлая заливка - Акцент 11"/>
    <w:basedOn w:val="a6"/>
    <w:uiPriority w:val="60"/>
    <w:rsid w:val="00443D24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ae">
    <w:name w:val="List Paragraph"/>
    <w:basedOn w:val="a4"/>
    <w:link w:val="af"/>
    <w:uiPriority w:val="34"/>
    <w:qFormat/>
    <w:rsid w:val="00B615B1"/>
    <w:pPr>
      <w:ind w:left="567"/>
    </w:pPr>
  </w:style>
  <w:style w:type="paragraph" w:styleId="22">
    <w:name w:val="Quote"/>
    <w:basedOn w:val="a4"/>
    <w:next w:val="a4"/>
    <w:link w:val="23"/>
    <w:uiPriority w:val="29"/>
    <w:rsid w:val="00E02B91"/>
    <w:rPr>
      <w:i/>
      <w:iCs/>
      <w:color w:val="000000"/>
    </w:rPr>
  </w:style>
  <w:style w:type="character" w:customStyle="1" w:styleId="23">
    <w:name w:val="Цитата 2 Знак"/>
    <w:link w:val="22"/>
    <w:uiPriority w:val="29"/>
    <w:rsid w:val="00E02B91"/>
    <w:rPr>
      <w:i/>
      <w:iCs/>
      <w:color w:val="000000"/>
    </w:rPr>
  </w:style>
  <w:style w:type="paragraph" w:styleId="af0">
    <w:name w:val="Intense Quote"/>
    <w:basedOn w:val="a4"/>
    <w:next w:val="a4"/>
    <w:link w:val="af1"/>
    <w:uiPriority w:val="30"/>
    <w:semiHidden/>
    <w:rsid w:val="00895348"/>
    <w:pPr>
      <w:spacing w:before="200" w:after="280"/>
      <w:ind w:left="936" w:right="936"/>
    </w:pPr>
    <w:rPr>
      <w:b/>
      <w:bCs/>
      <w:i/>
      <w:iCs/>
      <w:color w:val="7F7F7F"/>
    </w:rPr>
  </w:style>
  <w:style w:type="character" w:customStyle="1" w:styleId="af1">
    <w:name w:val="Выделенная цитата Знак"/>
    <w:link w:val="af0"/>
    <w:uiPriority w:val="30"/>
    <w:semiHidden/>
    <w:rsid w:val="00E55F0C"/>
    <w:rPr>
      <w:b/>
      <w:bCs/>
      <w:i/>
      <w:iCs/>
      <w:color w:val="7F7F7F"/>
      <w:szCs w:val="22"/>
    </w:rPr>
  </w:style>
  <w:style w:type="character" w:styleId="af2">
    <w:name w:val="Subtle Emphasis"/>
    <w:uiPriority w:val="19"/>
    <w:semiHidden/>
    <w:qFormat/>
    <w:rsid w:val="00A971F4"/>
    <w:rPr>
      <w:i w:val="0"/>
      <w:iCs/>
      <w:color w:val="808080"/>
    </w:rPr>
  </w:style>
  <w:style w:type="character" w:styleId="af3">
    <w:name w:val="Intense Emphasis"/>
    <w:uiPriority w:val="21"/>
    <w:rsid w:val="00E02B91"/>
    <w:rPr>
      <w:rFonts w:ascii="Tahoma" w:hAnsi="Tahoma"/>
      <w:b/>
      <w:bCs/>
      <w:i/>
      <w:iCs/>
      <w:color w:val="000000"/>
      <w:sz w:val="20"/>
    </w:rPr>
  </w:style>
  <w:style w:type="character" w:styleId="af4">
    <w:name w:val="Subtle Reference"/>
    <w:uiPriority w:val="31"/>
    <w:semiHidden/>
    <w:rsid w:val="00E02B91"/>
    <w:rPr>
      <w:smallCaps/>
      <w:color w:val="C0504D"/>
      <w:u w:val="single"/>
    </w:rPr>
  </w:style>
  <w:style w:type="character" w:styleId="af5">
    <w:name w:val="Intense Reference"/>
    <w:uiPriority w:val="32"/>
    <w:semiHidden/>
    <w:rsid w:val="00E02B91"/>
    <w:rPr>
      <w:b/>
      <w:bCs/>
      <w:smallCaps/>
      <w:color w:val="C0504D"/>
      <w:spacing w:val="5"/>
      <w:u w:val="single"/>
    </w:rPr>
  </w:style>
  <w:style w:type="paragraph" w:customStyle="1" w:styleId="a2">
    <w:name w:val="Нумерованный многоуровневый"/>
    <w:basedOn w:val="a4"/>
    <w:qFormat/>
    <w:rsid w:val="00710B91"/>
    <w:pPr>
      <w:widowControl w:val="0"/>
      <w:numPr>
        <w:numId w:val="7"/>
      </w:numPr>
    </w:pPr>
  </w:style>
  <w:style w:type="paragraph" w:styleId="af6">
    <w:name w:val="TOC Heading"/>
    <w:basedOn w:val="1"/>
    <w:next w:val="a4"/>
    <w:uiPriority w:val="39"/>
    <w:semiHidden/>
    <w:unhideWhenUsed/>
    <w:qFormat/>
    <w:rsid w:val="00E02B91"/>
    <w:pPr>
      <w:outlineLvl w:val="9"/>
    </w:pPr>
  </w:style>
  <w:style w:type="paragraph" w:styleId="af7">
    <w:name w:val="caption"/>
    <w:basedOn w:val="a4"/>
    <w:next w:val="a4"/>
    <w:unhideWhenUsed/>
    <w:qFormat/>
    <w:rsid w:val="002709A3"/>
    <w:pPr>
      <w:spacing w:before="120"/>
    </w:pPr>
    <w:rPr>
      <w:bCs/>
      <w:i/>
      <w:color w:val="000000"/>
      <w:szCs w:val="18"/>
    </w:rPr>
  </w:style>
  <w:style w:type="table" w:styleId="-1">
    <w:name w:val="Table Web 1"/>
    <w:basedOn w:val="a6"/>
    <w:uiPriority w:val="99"/>
    <w:semiHidden/>
    <w:unhideWhenUsed/>
    <w:rsid w:val="00443D24"/>
    <w:pPr>
      <w:spacing w:after="120" w:line="276" w:lineRule="auto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af8">
    <w:name w:val="Заголовок"/>
    <w:basedOn w:val="a4"/>
    <w:next w:val="a4"/>
    <w:qFormat/>
    <w:rsid w:val="00A86967"/>
    <w:pPr>
      <w:pageBreakBefore/>
      <w:spacing w:before="360" w:after="240"/>
    </w:pPr>
    <w:rPr>
      <w:sz w:val="36"/>
      <w:lang w:val="en-US"/>
    </w:rPr>
  </w:style>
  <w:style w:type="table" w:styleId="af9">
    <w:name w:val="Table Grid"/>
    <w:basedOn w:val="a6"/>
    <w:uiPriority w:val="59"/>
    <w:rsid w:val="00FA2FA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footer"/>
    <w:basedOn w:val="a4"/>
    <w:link w:val="afb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</w:style>
  <w:style w:type="character" w:customStyle="1" w:styleId="afb">
    <w:name w:val="Нижний колонтитул Знак"/>
    <w:link w:val="afa"/>
    <w:uiPriority w:val="99"/>
    <w:rsid w:val="004A6496"/>
    <w:rPr>
      <w:sz w:val="20"/>
    </w:rPr>
  </w:style>
  <w:style w:type="paragraph" w:styleId="afc">
    <w:name w:val="header"/>
    <w:basedOn w:val="a4"/>
    <w:link w:val="afd"/>
    <w:uiPriority w:val="99"/>
    <w:unhideWhenUsed/>
    <w:rsid w:val="004A6496"/>
    <w:pPr>
      <w:tabs>
        <w:tab w:val="center" w:pos="4677"/>
        <w:tab w:val="right" w:pos="9355"/>
      </w:tabs>
      <w:spacing w:line="240" w:lineRule="auto"/>
    </w:pPr>
    <w:rPr>
      <w:szCs w:val="20"/>
    </w:rPr>
  </w:style>
  <w:style w:type="character" w:customStyle="1" w:styleId="afd">
    <w:name w:val="Верхний колонтитул Знак"/>
    <w:link w:val="afc"/>
    <w:uiPriority w:val="99"/>
    <w:rsid w:val="004A6496"/>
    <w:rPr>
      <w:rFonts w:ascii="Tahoma" w:eastAsia="Times New Roman" w:hAnsi="Tahoma" w:cs="Times New Roman"/>
      <w:sz w:val="20"/>
      <w:szCs w:val="20"/>
    </w:rPr>
  </w:style>
  <w:style w:type="character" w:styleId="afe">
    <w:name w:val="Hyperlink"/>
    <w:uiPriority w:val="99"/>
    <w:unhideWhenUsed/>
    <w:rsid w:val="009A6451"/>
    <w:rPr>
      <w:noProof/>
      <w:color w:val="0000FF"/>
    </w:rPr>
  </w:style>
  <w:style w:type="table" w:customStyle="1" w:styleId="11">
    <w:name w:val="Светлая заливка1"/>
    <w:basedOn w:val="a6"/>
    <w:uiPriority w:val="60"/>
    <w:rsid w:val="003563CF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2">
    <w:name w:val="Стиль2"/>
    <w:uiPriority w:val="99"/>
    <w:rsid w:val="0095028A"/>
    <w:pPr>
      <w:numPr>
        <w:numId w:val="1"/>
      </w:numPr>
    </w:pPr>
  </w:style>
  <w:style w:type="paragraph" w:customStyle="1" w:styleId="aff">
    <w:name w:val="Нумерованый список"/>
    <w:basedOn w:val="ae"/>
    <w:link w:val="aff0"/>
    <w:semiHidden/>
    <w:rsid w:val="00A86967"/>
    <w:pPr>
      <w:ind w:left="0"/>
    </w:pPr>
  </w:style>
  <w:style w:type="paragraph" w:customStyle="1" w:styleId="a0">
    <w:name w:val="Маркированный список обычный"/>
    <w:basedOn w:val="aff1"/>
    <w:next w:val="aff1"/>
    <w:link w:val="aff2"/>
    <w:qFormat/>
    <w:rsid w:val="005A672A"/>
    <w:pPr>
      <w:keepNext/>
      <w:widowControl w:val="0"/>
      <w:numPr>
        <w:numId w:val="3"/>
      </w:numPr>
      <w:ind w:left="907" w:hanging="170"/>
    </w:pPr>
  </w:style>
  <w:style w:type="character" w:customStyle="1" w:styleId="af">
    <w:name w:val="Абзац списка Знак"/>
    <w:link w:val="ae"/>
    <w:uiPriority w:val="34"/>
    <w:rsid w:val="00E55F0C"/>
    <w:rPr>
      <w:szCs w:val="22"/>
    </w:rPr>
  </w:style>
  <w:style w:type="paragraph" w:customStyle="1" w:styleId="a3">
    <w:name w:val="Маркированный список таблицы"/>
    <w:basedOn w:val="a4"/>
    <w:qFormat/>
    <w:rsid w:val="00BE73F0"/>
    <w:pPr>
      <w:numPr>
        <w:numId w:val="2"/>
      </w:numPr>
      <w:ind w:left="170" w:hanging="170"/>
    </w:pPr>
  </w:style>
  <w:style w:type="character" w:customStyle="1" w:styleId="aff0">
    <w:name w:val="Нумерованый список Знак"/>
    <w:link w:val="aff"/>
    <w:semiHidden/>
    <w:rsid w:val="00E55F0C"/>
    <w:rPr>
      <w:szCs w:val="22"/>
    </w:rPr>
  </w:style>
  <w:style w:type="paragraph" w:customStyle="1" w:styleId="a1">
    <w:name w:val="Нумерованный список таблицы"/>
    <w:basedOn w:val="ae"/>
    <w:link w:val="aff3"/>
    <w:qFormat/>
    <w:rsid w:val="00603F2B"/>
    <w:pPr>
      <w:numPr>
        <w:numId w:val="5"/>
      </w:numPr>
    </w:pPr>
  </w:style>
  <w:style w:type="character" w:customStyle="1" w:styleId="aff3">
    <w:name w:val="Нумерованный список таблицы Знак"/>
    <w:link w:val="a1"/>
    <w:rsid w:val="00603F2B"/>
    <w:rPr>
      <w:szCs w:val="22"/>
    </w:rPr>
  </w:style>
  <w:style w:type="paragraph" w:styleId="12">
    <w:name w:val="toc 1"/>
    <w:basedOn w:val="a4"/>
    <w:next w:val="a4"/>
    <w:uiPriority w:val="39"/>
    <w:rsid w:val="00A971F4"/>
    <w:pPr>
      <w:tabs>
        <w:tab w:val="right" w:leader="dot" w:pos="9627"/>
      </w:tabs>
    </w:pPr>
    <w:rPr>
      <w:rFonts w:cs="Tahoma"/>
      <w:bCs/>
      <w:szCs w:val="20"/>
    </w:rPr>
  </w:style>
  <w:style w:type="paragraph" w:styleId="24">
    <w:name w:val="toc 2"/>
    <w:basedOn w:val="a4"/>
    <w:next w:val="a4"/>
    <w:uiPriority w:val="39"/>
    <w:rsid w:val="007E7D01"/>
    <w:pPr>
      <w:tabs>
        <w:tab w:val="left" w:pos="800"/>
        <w:tab w:val="right" w:leader="dot" w:pos="9627"/>
      </w:tabs>
      <w:ind w:left="198"/>
    </w:pPr>
    <w:rPr>
      <w:rFonts w:cs="Tahoma"/>
      <w:szCs w:val="20"/>
    </w:rPr>
  </w:style>
  <w:style w:type="paragraph" w:styleId="31">
    <w:name w:val="toc 3"/>
    <w:basedOn w:val="a4"/>
    <w:next w:val="a4"/>
    <w:uiPriority w:val="39"/>
    <w:rsid w:val="007E7D01"/>
    <w:pPr>
      <w:tabs>
        <w:tab w:val="left" w:pos="1200"/>
        <w:tab w:val="right" w:leader="dot" w:pos="9627"/>
      </w:tabs>
      <w:ind w:left="403"/>
    </w:pPr>
    <w:rPr>
      <w:rFonts w:cs="Tahoma"/>
      <w:iCs/>
      <w:szCs w:val="20"/>
    </w:rPr>
  </w:style>
  <w:style w:type="paragraph" w:styleId="41">
    <w:name w:val="toc 4"/>
    <w:basedOn w:val="a4"/>
    <w:next w:val="a4"/>
    <w:uiPriority w:val="39"/>
    <w:rsid w:val="007E7D01"/>
    <w:pPr>
      <w:ind w:left="600"/>
    </w:pPr>
    <w:rPr>
      <w:rFonts w:cs="Tahoma"/>
      <w:sz w:val="18"/>
      <w:szCs w:val="18"/>
    </w:rPr>
  </w:style>
  <w:style w:type="paragraph" w:styleId="51">
    <w:name w:val="toc 5"/>
    <w:basedOn w:val="a4"/>
    <w:next w:val="a4"/>
    <w:uiPriority w:val="39"/>
    <w:rsid w:val="007E7D01"/>
    <w:pPr>
      <w:ind w:left="800"/>
    </w:pPr>
    <w:rPr>
      <w:rFonts w:cs="Tahoma"/>
      <w:sz w:val="18"/>
      <w:szCs w:val="18"/>
    </w:rPr>
  </w:style>
  <w:style w:type="paragraph" w:styleId="61">
    <w:name w:val="toc 6"/>
    <w:basedOn w:val="a4"/>
    <w:next w:val="a4"/>
    <w:autoRedefine/>
    <w:uiPriority w:val="39"/>
    <w:rsid w:val="007E7D01"/>
    <w:pPr>
      <w:ind w:left="1000"/>
    </w:pPr>
    <w:rPr>
      <w:rFonts w:cs="Tahoma"/>
      <w:sz w:val="18"/>
      <w:szCs w:val="18"/>
    </w:rPr>
  </w:style>
  <w:style w:type="paragraph" w:styleId="71">
    <w:name w:val="toc 7"/>
    <w:basedOn w:val="a4"/>
    <w:next w:val="a4"/>
    <w:autoRedefine/>
    <w:uiPriority w:val="39"/>
    <w:rsid w:val="007E7D01"/>
    <w:pPr>
      <w:ind w:left="1200"/>
    </w:pPr>
    <w:rPr>
      <w:rFonts w:cs="Tahoma"/>
      <w:sz w:val="18"/>
      <w:szCs w:val="18"/>
    </w:rPr>
  </w:style>
  <w:style w:type="paragraph" w:styleId="81">
    <w:name w:val="toc 8"/>
    <w:basedOn w:val="a4"/>
    <w:next w:val="a4"/>
    <w:autoRedefine/>
    <w:uiPriority w:val="39"/>
    <w:rsid w:val="007E7D01"/>
    <w:pPr>
      <w:ind w:left="1400"/>
    </w:pPr>
    <w:rPr>
      <w:rFonts w:cs="Tahoma"/>
      <w:sz w:val="18"/>
      <w:szCs w:val="18"/>
    </w:rPr>
  </w:style>
  <w:style w:type="paragraph" w:styleId="91">
    <w:name w:val="toc 9"/>
    <w:basedOn w:val="a4"/>
    <w:next w:val="a4"/>
    <w:autoRedefine/>
    <w:uiPriority w:val="39"/>
    <w:rsid w:val="007E7D01"/>
    <w:pPr>
      <w:ind w:left="1600"/>
    </w:pPr>
    <w:rPr>
      <w:rFonts w:cs="Tahoma"/>
      <w:sz w:val="18"/>
      <w:szCs w:val="18"/>
    </w:rPr>
  </w:style>
  <w:style w:type="paragraph" w:styleId="aff4">
    <w:name w:val="Balloon Text"/>
    <w:basedOn w:val="a4"/>
    <w:link w:val="aff5"/>
    <w:semiHidden/>
    <w:unhideWhenUsed/>
    <w:rsid w:val="00D55F3C"/>
    <w:pPr>
      <w:spacing w:line="240" w:lineRule="auto"/>
    </w:pPr>
    <w:rPr>
      <w:rFonts w:cs="Tahoma"/>
      <w:sz w:val="16"/>
      <w:szCs w:val="16"/>
    </w:rPr>
  </w:style>
  <w:style w:type="character" w:customStyle="1" w:styleId="aff5">
    <w:name w:val="Текст выноски Знак"/>
    <w:link w:val="aff4"/>
    <w:semiHidden/>
    <w:rsid w:val="00D55F3C"/>
    <w:rPr>
      <w:rFonts w:ascii="Tahoma" w:hAnsi="Tahoma" w:cs="Tahoma"/>
      <w:sz w:val="16"/>
      <w:szCs w:val="16"/>
    </w:rPr>
  </w:style>
  <w:style w:type="paragraph" w:customStyle="1" w:styleId="aff6">
    <w:name w:val="Имя проекта"/>
    <w:basedOn w:val="a4"/>
    <w:rsid w:val="00A971F4"/>
    <w:pPr>
      <w:spacing w:after="200"/>
    </w:pPr>
    <w:rPr>
      <w:bCs/>
      <w:sz w:val="36"/>
      <w:szCs w:val="36"/>
    </w:rPr>
  </w:style>
  <w:style w:type="character" w:customStyle="1" w:styleId="aff2">
    <w:name w:val="Маркированный список обычный Знак"/>
    <w:basedOn w:val="af"/>
    <w:link w:val="a0"/>
    <w:rsid w:val="005A672A"/>
    <w:rPr>
      <w:szCs w:val="22"/>
    </w:rPr>
  </w:style>
  <w:style w:type="paragraph" w:styleId="aff7">
    <w:name w:val="Normal (Web)"/>
    <w:basedOn w:val="a4"/>
    <w:uiPriority w:val="99"/>
    <w:unhideWhenUsed/>
    <w:rsid w:val="009128F2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HTML">
    <w:name w:val="HTML Typewriter"/>
    <w:uiPriority w:val="99"/>
    <w:semiHidden/>
    <w:unhideWhenUsed/>
    <w:rsid w:val="00C75780"/>
    <w:rPr>
      <w:rFonts w:ascii="Courier New" w:eastAsia="Times New Roman" w:hAnsi="Courier New" w:cs="Courier New"/>
      <w:sz w:val="20"/>
      <w:szCs w:val="20"/>
    </w:rPr>
  </w:style>
  <w:style w:type="paragraph" w:styleId="aff8">
    <w:name w:val="annotation text"/>
    <w:basedOn w:val="a4"/>
    <w:link w:val="aff9"/>
    <w:semiHidden/>
    <w:unhideWhenUsed/>
    <w:rsid w:val="00531C90"/>
    <w:pPr>
      <w:spacing w:line="240" w:lineRule="auto"/>
    </w:pPr>
    <w:rPr>
      <w:szCs w:val="20"/>
    </w:rPr>
  </w:style>
  <w:style w:type="character" w:customStyle="1" w:styleId="aff9">
    <w:name w:val="Текст примечания Знак"/>
    <w:basedOn w:val="a5"/>
    <w:link w:val="aff8"/>
    <w:semiHidden/>
    <w:rsid w:val="00531C90"/>
  </w:style>
  <w:style w:type="character" w:styleId="affa">
    <w:name w:val="annotation reference"/>
    <w:semiHidden/>
    <w:unhideWhenUsed/>
    <w:rsid w:val="00531C90"/>
    <w:rPr>
      <w:sz w:val="16"/>
      <w:szCs w:val="16"/>
    </w:rPr>
  </w:style>
  <w:style w:type="paragraph" w:styleId="affb">
    <w:name w:val="annotation subject"/>
    <w:basedOn w:val="aff8"/>
    <w:next w:val="aff8"/>
    <w:link w:val="affc"/>
    <w:semiHidden/>
    <w:unhideWhenUsed/>
    <w:rsid w:val="00F67FD4"/>
    <w:rPr>
      <w:b/>
      <w:bCs/>
    </w:rPr>
  </w:style>
  <w:style w:type="character" w:customStyle="1" w:styleId="affc">
    <w:name w:val="Тема примечания Знак"/>
    <w:link w:val="affb"/>
    <w:semiHidden/>
    <w:rsid w:val="00F67FD4"/>
    <w:rPr>
      <w:b/>
      <w:bCs/>
    </w:rPr>
  </w:style>
  <w:style w:type="character" w:styleId="affd">
    <w:name w:val="FollowedHyperlink"/>
    <w:semiHidden/>
    <w:unhideWhenUsed/>
    <w:rsid w:val="00256E8B"/>
    <w:rPr>
      <w:color w:val="800080"/>
      <w:u w:val="single"/>
    </w:rPr>
  </w:style>
  <w:style w:type="paragraph" w:styleId="affe">
    <w:name w:val="footnote text"/>
    <w:basedOn w:val="a4"/>
    <w:link w:val="afff"/>
    <w:semiHidden/>
    <w:unhideWhenUsed/>
    <w:rsid w:val="00256E8B"/>
    <w:pPr>
      <w:spacing w:before="60" w:after="60"/>
    </w:pPr>
    <w:rPr>
      <w:rFonts w:eastAsia="Calibri"/>
      <w:szCs w:val="20"/>
      <w:lang w:eastAsia="en-US"/>
    </w:rPr>
  </w:style>
  <w:style w:type="character" w:customStyle="1" w:styleId="afff">
    <w:name w:val="Текст сноски Знак"/>
    <w:link w:val="affe"/>
    <w:semiHidden/>
    <w:rsid w:val="00256E8B"/>
    <w:rPr>
      <w:rFonts w:eastAsia="Calibri"/>
      <w:lang w:eastAsia="en-US"/>
    </w:rPr>
  </w:style>
  <w:style w:type="paragraph" w:styleId="a">
    <w:name w:val="List Bullet"/>
    <w:basedOn w:val="a4"/>
    <w:unhideWhenUsed/>
    <w:rsid w:val="00256E8B"/>
    <w:pPr>
      <w:numPr>
        <w:numId w:val="6"/>
      </w:numPr>
      <w:spacing w:before="60" w:after="60"/>
      <w:contextualSpacing/>
    </w:pPr>
    <w:rPr>
      <w:rFonts w:eastAsia="Calibri"/>
      <w:lang w:eastAsia="en-US"/>
    </w:rPr>
  </w:style>
  <w:style w:type="paragraph" w:styleId="afff0">
    <w:name w:val="Document Map"/>
    <w:basedOn w:val="a4"/>
    <w:link w:val="afff1"/>
    <w:semiHidden/>
    <w:unhideWhenUsed/>
    <w:rsid w:val="00256E8B"/>
    <w:pPr>
      <w:spacing w:before="60" w:after="60" w:line="240" w:lineRule="auto"/>
    </w:pPr>
    <w:rPr>
      <w:rFonts w:eastAsia="Calibri" w:cs="Tahoma"/>
      <w:sz w:val="16"/>
      <w:szCs w:val="16"/>
      <w:lang w:eastAsia="en-US"/>
    </w:rPr>
  </w:style>
  <w:style w:type="character" w:customStyle="1" w:styleId="afff1">
    <w:name w:val="Схема документа Знак"/>
    <w:link w:val="afff0"/>
    <w:semiHidden/>
    <w:rsid w:val="00256E8B"/>
    <w:rPr>
      <w:rFonts w:eastAsia="Calibri" w:cs="Tahoma"/>
      <w:sz w:val="16"/>
      <w:szCs w:val="16"/>
      <w:lang w:eastAsia="en-US"/>
    </w:rPr>
  </w:style>
  <w:style w:type="paragraph" w:customStyle="1" w:styleId="Content">
    <w:name w:val="Content"/>
    <w:basedOn w:val="12"/>
    <w:qFormat/>
    <w:rsid w:val="00256E8B"/>
    <w:pPr>
      <w:tabs>
        <w:tab w:val="clear" w:pos="9627"/>
        <w:tab w:val="left" w:pos="480"/>
        <w:tab w:val="left" w:pos="1701"/>
        <w:tab w:val="right" w:leader="dot" w:pos="9345"/>
      </w:tabs>
      <w:spacing w:before="60" w:after="60"/>
      <w:ind w:left="538" w:hanging="357"/>
    </w:pPr>
    <w:rPr>
      <w:rFonts w:eastAsia="Calibri"/>
      <w:bCs w:val="0"/>
      <w:noProof/>
      <w:lang w:eastAsia="en-US"/>
    </w:rPr>
  </w:style>
  <w:style w:type="paragraph" w:customStyle="1" w:styleId="HeaderBold">
    <w:name w:val="Header Bold"/>
    <w:basedOn w:val="afc"/>
    <w:rsid w:val="00256E8B"/>
    <w:pPr>
      <w:spacing w:before="60" w:after="60" w:line="276" w:lineRule="auto"/>
      <w:jc w:val="right"/>
    </w:pPr>
    <w:rPr>
      <w:rFonts w:eastAsia="Calibri" w:cs="Tahoma"/>
      <w:b/>
      <w:sz w:val="18"/>
      <w:szCs w:val="18"/>
      <w:lang w:val="en-US" w:eastAsia="en-US"/>
    </w:rPr>
  </w:style>
  <w:style w:type="character" w:styleId="afff2">
    <w:name w:val="footnote reference"/>
    <w:semiHidden/>
    <w:unhideWhenUsed/>
    <w:rsid w:val="00256E8B"/>
    <w:rPr>
      <w:vertAlign w:val="superscript"/>
    </w:rPr>
  </w:style>
  <w:style w:type="paragraph" w:customStyle="1" w:styleId="25">
    <w:name w:val="Подзаголовок 2"/>
    <w:basedOn w:val="a4"/>
    <w:link w:val="26"/>
    <w:qFormat/>
    <w:rsid w:val="002709A3"/>
    <w:pPr>
      <w:spacing w:before="240"/>
    </w:pPr>
    <w:rPr>
      <w:b/>
      <w:szCs w:val="24"/>
    </w:rPr>
  </w:style>
  <w:style w:type="character" w:customStyle="1" w:styleId="26">
    <w:name w:val="Подзаголовок 2 Знак"/>
    <w:link w:val="25"/>
    <w:rsid w:val="002709A3"/>
    <w:rPr>
      <w:b/>
      <w:szCs w:val="24"/>
    </w:rPr>
  </w:style>
  <w:style w:type="table" w:styleId="-2">
    <w:name w:val="Light Shading Accent 2"/>
    <w:basedOn w:val="a6"/>
    <w:uiPriority w:val="60"/>
    <w:rsid w:val="003043BB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afff3">
    <w:name w:val="Body Text"/>
    <w:basedOn w:val="a4"/>
    <w:link w:val="afff4"/>
    <w:unhideWhenUsed/>
    <w:rsid w:val="00941EA5"/>
  </w:style>
  <w:style w:type="character" w:customStyle="1" w:styleId="afff4">
    <w:name w:val="Основной текст Знак"/>
    <w:link w:val="afff3"/>
    <w:uiPriority w:val="99"/>
    <w:semiHidden/>
    <w:rsid w:val="00941EA5"/>
    <w:rPr>
      <w:szCs w:val="22"/>
    </w:rPr>
  </w:style>
  <w:style w:type="paragraph" w:styleId="aff1">
    <w:name w:val="List"/>
    <w:basedOn w:val="a4"/>
    <w:uiPriority w:val="99"/>
    <w:semiHidden/>
    <w:unhideWhenUsed/>
    <w:rsid w:val="00941EA5"/>
    <w:pPr>
      <w:ind w:left="283" w:hanging="283"/>
      <w:contextualSpacing/>
    </w:pPr>
  </w:style>
  <w:style w:type="table" w:styleId="-3">
    <w:name w:val="Light Shading Accent 3"/>
    <w:basedOn w:val="a6"/>
    <w:uiPriority w:val="60"/>
    <w:rsid w:val="003043BB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-4">
    <w:name w:val="Light Shading Accent 4"/>
    <w:basedOn w:val="a6"/>
    <w:uiPriority w:val="60"/>
    <w:rsid w:val="003043BB"/>
    <w:rPr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-5">
    <w:name w:val="Light Shading Accent 5"/>
    <w:basedOn w:val="a6"/>
    <w:uiPriority w:val="60"/>
    <w:rsid w:val="003043BB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-5">
    <w:name w:val="Medium Shading 1 Accent 5"/>
    <w:basedOn w:val="a6"/>
    <w:uiPriority w:val="63"/>
    <w:rsid w:val="003043B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6"/>
    <w:uiPriority w:val="65"/>
    <w:rsid w:val="003043BB"/>
    <w:rPr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2-5">
    <w:name w:val="Medium Grid 2 Accent 5"/>
    <w:basedOn w:val="a6"/>
    <w:uiPriority w:val="68"/>
    <w:rsid w:val="003043BB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-50">
    <w:name w:val="Colorful List Accent 5"/>
    <w:basedOn w:val="a6"/>
    <w:uiPriority w:val="72"/>
    <w:rsid w:val="003043BB"/>
    <w:rPr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-6">
    <w:name w:val="Colorful Grid Accent 6"/>
    <w:basedOn w:val="a6"/>
    <w:uiPriority w:val="73"/>
    <w:rsid w:val="003043BB"/>
    <w:rPr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afff5">
    <w:name w:val="Рапидсофт"/>
    <w:basedOn w:val="a6"/>
    <w:uiPriority w:val="99"/>
    <w:rsid w:val="00FA2FAA"/>
    <w:tblPr>
      <w:tblInd w:w="0" w:type="dxa"/>
      <w:tblBorders>
        <w:top w:val="single" w:sz="4" w:space="0" w:color="A6A6A6"/>
        <w:left w:val="single" w:sz="4" w:space="0" w:color="A6A6A6"/>
        <w:bottom w:val="single" w:sz="4" w:space="0" w:color="A6A6A6"/>
        <w:right w:val="single" w:sz="4" w:space="0" w:color="A6A6A6"/>
        <w:insideH w:val="single" w:sz="4" w:space="0" w:color="A6A6A6"/>
        <w:insideV w:val="single" w:sz="4" w:space="0" w:color="A6A6A6"/>
      </w:tblBorders>
      <w:tblCellMar>
        <w:top w:w="0" w:type="dxa"/>
        <w:left w:w="108" w:type="dxa"/>
        <w:bottom w:w="0" w:type="dxa"/>
        <w:right w:w="108" w:type="dxa"/>
      </w:tblCellMar>
    </w:tblPr>
    <w:tcPr>
      <w:tcMar>
        <w:top w:w="108" w:type="dxa"/>
      </w:tcMar>
    </w:tcPr>
    <w:tblStylePr w:type="firstRow">
      <w:rPr>
        <w:b/>
      </w:rPr>
      <w:tblPr/>
      <w:tcPr>
        <w:shd w:val="clear" w:color="auto" w:fill="D9D9D9"/>
      </w:tcPr>
    </w:tblStylePr>
  </w:style>
  <w:style w:type="paragraph" w:styleId="HTML0">
    <w:name w:val="HTML Preformatted"/>
    <w:basedOn w:val="a4"/>
    <w:link w:val="HTML1"/>
    <w:uiPriority w:val="99"/>
    <w:unhideWhenUsed/>
    <w:rsid w:val="00504942"/>
    <w:pPr>
      <w:keepLines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Cs w:val="20"/>
    </w:rPr>
  </w:style>
  <w:style w:type="character" w:customStyle="1" w:styleId="HTML1">
    <w:name w:val="Стандартный HTML Знак"/>
    <w:link w:val="HTML0"/>
    <w:uiPriority w:val="99"/>
    <w:rsid w:val="00504942"/>
    <w:rPr>
      <w:rFonts w:ascii="Courier New" w:hAnsi="Courier New" w:cs="Courier New"/>
    </w:rPr>
  </w:style>
  <w:style w:type="paragraph" w:customStyle="1" w:styleId="msolistparagraph0">
    <w:name w:val="msolistparagraph"/>
    <w:basedOn w:val="a4"/>
    <w:rsid w:val="0026170C"/>
    <w:pPr>
      <w:keepLines w:val="0"/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tyle10ptLeft032cm">
    <w:name w:val="Style 10 pt Left:  032 cm"/>
    <w:basedOn w:val="a4"/>
    <w:rsid w:val="0026170C"/>
    <w:pPr>
      <w:keepLines w:val="0"/>
      <w:suppressAutoHyphens/>
      <w:spacing w:after="0" w:line="240" w:lineRule="auto"/>
      <w:ind w:left="113"/>
    </w:pPr>
    <w:rPr>
      <w:rFonts w:ascii="Times New Roman" w:hAnsi="Times New Roman"/>
      <w:szCs w:val="20"/>
      <w:u w:val="single"/>
      <w:lang w:eastAsia="ar-SA"/>
    </w:rPr>
  </w:style>
  <w:style w:type="character" w:customStyle="1" w:styleId="refresult">
    <w:name w:val="ref_result"/>
    <w:basedOn w:val="a5"/>
    <w:rsid w:val="0026170C"/>
  </w:style>
  <w:style w:type="paragraph" w:customStyle="1" w:styleId="Default">
    <w:name w:val="Default"/>
    <w:rsid w:val="00E63C5C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afff6">
    <w:name w:val="Revision"/>
    <w:hidden/>
    <w:uiPriority w:val="99"/>
    <w:semiHidden/>
    <w:rsid w:val="00496F8A"/>
    <w:rPr>
      <w:szCs w:val="22"/>
    </w:rPr>
  </w:style>
  <w:style w:type="character" w:customStyle="1" w:styleId="13">
    <w:name w:val="Название1"/>
    <w:basedOn w:val="a5"/>
    <w:rsid w:val="00315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8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44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136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21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1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9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2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5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morevsky\AppData\Local\Microsoft\Windows\Temporary%20Internet%20Files\Content.Outlook\WW9Q1WL5\&#1057;&#1087;&#1077;&#1094;&#1080;&#1092;&#1080;&#1082;&#1072;&#1094;&#1080;&#1103;%20&#1085;&#1072;%20API%20&#1057;&#1077;&#1088;&#1074;&#1080;&#1089;&#1072;%20&#1089;&#1087;&#1080;&#1089;&#1072;&#1085;&#1080;&#1103;%20&#1073;&#1072;&#1083;&#1083;&#1086;&#1074;%200%204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 xmlns:b="http://schemas.openxmlformats.org/officeDocument/2006/bibliography" xmlns="http://schemas.openxmlformats.org/officeDocument/2006/bibliography">
    <b:Tag>Заполнитель1</b:Tag>
    <b:RefOrder>1</b:RefOrder>
  </b:Source>
</b:Sourc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C9830C359FF7F43BA9A28F5ACCBE15B" ma:contentTypeVersion="0" ma:contentTypeDescription="Создание документа." ma:contentTypeScope="" ma:versionID="a3fc3d7f83c805a2669c9d250d2658fc">
  <xsd:schema xmlns:xsd="http://www.w3.org/2001/XMLSchema" xmlns:p="http://schemas.microsoft.com/office/2006/metadata/properties" targetNamespace="http://schemas.microsoft.com/office/2006/metadata/properties" ma:root="true" ma:fieldsID="53974d1da0c14f073d2cc649cae9f3e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1E014B62-366B-42BA-A615-0C5F081660D2}"/>
</file>

<file path=customXml/itemProps2.xml><?xml version="1.0" encoding="utf-8"?>
<ds:datastoreItem xmlns:ds="http://schemas.openxmlformats.org/officeDocument/2006/customXml" ds:itemID="{80411B0F-EB5D-48E2-919B-7046428F8099}"/>
</file>

<file path=customXml/itemProps3.xml><?xml version="1.0" encoding="utf-8"?>
<ds:datastoreItem xmlns:ds="http://schemas.openxmlformats.org/officeDocument/2006/customXml" ds:itemID="{BF23ADA2-622E-4DDA-BAD1-E59576D8930A}"/>
</file>

<file path=customXml/itemProps4.xml><?xml version="1.0" encoding="utf-8"?>
<ds:datastoreItem xmlns:ds="http://schemas.openxmlformats.org/officeDocument/2006/customXml" ds:itemID="{D479C6BF-89D9-49C6-81F6-28D577937016}"/>
</file>

<file path=docProps/app.xml><?xml version="1.0" encoding="utf-8"?>
<Properties xmlns="http://schemas.openxmlformats.org/officeDocument/2006/extended-properties" xmlns:vt="http://schemas.openxmlformats.org/officeDocument/2006/docPropsVTypes">
  <Template>Спецификация на API Сервиса списания баллов 0 4</Template>
  <TotalTime>206</TotalTime>
  <Pages>23</Pages>
  <Words>3194</Words>
  <Characters>18212</Characters>
  <Application>Microsoft Office Word</Application>
  <DocSecurity>0</DocSecurity>
  <Lines>151</Lines>
  <Paragraphs>42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</Company>
  <LinksUpToDate>false</LinksUpToDate>
  <CharactersWithSpaces>21364</CharactersWithSpaces>
  <SharedDoc>false</SharedDoc>
  <HLinks>
    <vt:vector size="264" baseType="variant">
      <vt:variant>
        <vt:i4>3211352</vt:i4>
      </vt:variant>
      <vt:variant>
        <vt:i4>237</vt:i4>
      </vt:variant>
      <vt:variant>
        <vt:i4>0</vt:i4>
      </vt:variant>
      <vt:variant>
        <vt:i4>5</vt:i4>
      </vt:variant>
      <vt:variant>
        <vt:lpwstr>https://url_ССБ/CancelPayment?ShopId=идентификатор_магазина_на_ССБ&amp;OrderId=идентификатор_заказа_в_системе_магазина&amp;</vt:lpwstr>
      </vt:variant>
      <vt:variant>
        <vt:lpwstr/>
      </vt:variant>
      <vt:variant>
        <vt:i4>4915250</vt:i4>
      </vt:variant>
      <vt:variant>
        <vt:i4>234</vt:i4>
      </vt:variant>
      <vt:variant>
        <vt:i4>0</vt:i4>
      </vt:variant>
      <vt:variant>
        <vt:i4>5</vt:i4>
      </vt:variant>
      <vt:variant>
        <vt:lpwstr>https://url_ССБ/PaymentForm?ShopId=идентификатор_магазина_на_ССБ&amp;OrderId=идентификатор_заказа_в_системе_магазина</vt:lpwstr>
      </vt:variant>
      <vt:variant>
        <vt:lpwstr/>
      </vt:variant>
      <vt:variant>
        <vt:i4>5768253</vt:i4>
      </vt:variant>
      <vt:variant>
        <vt:i4>231</vt:i4>
      </vt:variant>
      <vt:variant>
        <vt:i4>0</vt:i4>
      </vt:variant>
      <vt:variant>
        <vt:i4>5</vt:i4>
      </vt:variant>
      <vt:variant>
        <vt:lpwstr/>
      </vt:variant>
      <vt:variant>
        <vt:lpwstr>_Отмена_списания_баллов</vt:lpwstr>
      </vt:variant>
      <vt:variant>
        <vt:i4>73401449</vt:i4>
      </vt:variant>
      <vt:variant>
        <vt:i4>228</vt:i4>
      </vt:variant>
      <vt:variant>
        <vt:i4>0</vt:i4>
      </vt:variant>
      <vt:variant>
        <vt:i4>5</vt:i4>
      </vt:variant>
      <vt:variant>
        <vt:lpwstr>Неверная</vt:lpwstr>
      </vt:variant>
      <vt:variant>
        <vt:lpwstr>_Альтернативный_сценарий_</vt:lpwstr>
      </vt:variant>
      <vt:variant>
        <vt:i4>6946933</vt:i4>
      </vt:variant>
      <vt:variant>
        <vt:i4>225</vt:i4>
      </vt:variant>
      <vt:variant>
        <vt:i4>0</vt:i4>
      </vt:variant>
      <vt:variant>
        <vt:i4>5</vt:i4>
      </vt:variant>
      <vt:variant>
        <vt:lpwstr>Ошибка_1</vt:lpwstr>
      </vt:variant>
      <vt:variant>
        <vt:lpwstr>_Альтернативный_сценарий_</vt:lpwstr>
      </vt:variant>
      <vt:variant>
        <vt:i4>5963818</vt:i4>
      </vt:variant>
      <vt:variant>
        <vt:i4>222</vt:i4>
      </vt:variant>
      <vt:variant>
        <vt:i4>0</vt:i4>
      </vt:variant>
      <vt:variant>
        <vt:i4>5</vt:i4>
      </vt:variant>
      <vt:variant>
        <vt:lpwstr>Ошибка</vt:lpwstr>
      </vt:variant>
      <vt:variant>
        <vt:lpwstr>_Альтернативный_сценарий_</vt:lpwstr>
      </vt:variant>
      <vt:variant>
        <vt:i4>71237669</vt:i4>
      </vt:variant>
      <vt:variant>
        <vt:i4>219</vt:i4>
      </vt:variant>
      <vt:variant>
        <vt:i4>0</vt:i4>
      </vt:variant>
      <vt:variant>
        <vt:i4>5</vt:i4>
      </vt:variant>
      <vt:variant>
        <vt:lpwstr>Отказ_2</vt:lpwstr>
      </vt:variant>
      <vt:variant>
        <vt:lpwstr>_Альтернативный_сценарий_</vt:lpwstr>
      </vt:variant>
      <vt:variant>
        <vt:i4>73401362</vt:i4>
      </vt:variant>
      <vt:variant>
        <vt:i4>213</vt:i4>
      </vt:variant>
      <vt:variant>
        <vt:i4>0</vt:i4>
      </vt:variant>
      <vt:variant>
        <vt:i4>5</vt:i4>
      </vt:variant>
      <vt:variant>
        <vt:lpwstr>Отказ</vt:lpwstr>
      </vt:variant>
      <vt:variant>
        <vt:lpwstr>_Альтернативный_сценарий_</vt:lpwstr>
      </vt:variant>
      <vt:variant>
        <vt:i4>590955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5768253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_Отмена_списания_баллов</vt:lpwstr>
      </vt:variant>
      <vt:variant>
        <vt:i4>590955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590955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_Вызов_формы_списания</vt:lpwstr>
      </vt:variant>
      <vt:variant>
        <vt:i4>1507386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_Toc319496936</vt:lpwstr>
      </vt:variant>
      <vt:variant>
        <vt:i4>1507386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_Toc319496935</vt:lpwstr>
      </vt:variant>
      <vt:variant>
        <vt:i4>1507386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_Toc319496934</vt:lpwstr>
      </vt:variant>
      <vt:variant>
        <vt:i4>1507386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_Toc319496933</vt:lpwstr>
      </vt:variant>
      <vt:variant>
        <vt:i4>1507386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_Toc319496932</vt:lpwstr>
      </vt:variant>
      <vt:variant>
        <vt:i4>1507386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_Toc319496931</vt:lpwstr>
      </vt:variant>
      <vt:variant>
        <vt:i4>1507386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_Toc319496930</vt:lpwstr>
      </vt:variant>
      <vt:variant>
        <vt:i4>1441850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_Toc319496929</vt:lpwstr>
      </vt:variant>
      <vt:variant>
        <vt:i4>1441850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_Toc319496928</vt:lpwstr>
      </vt:variant>
      <vt:variant>
        <vt:i4>1441850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_Toc319496927</vt:lpwstr>
      </vt:variant>
      <vt:variant>
        <vt:i4>1441850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_Toc319496926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_Toc319496925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_Toc319496924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_Toc319496923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_Toc319496922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_Toc319496921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_Toc319496920</vt:lpwstr>
      </vt:variant>
      <vt:variant>
        <vt:i4>1376314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_Toc319496919</vt:lpwstr>
      </vt:variant>
      <vt:variant>
        <vt:i4>1376314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_Toc319496918</vt:lpwstr>
      </vt:variant>
      <vt:variant>
        <vt:i4>1376314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_Toc319496917</vt:lpwstr>
      </vt:variant>
      <vt:variant>
        <vt:i4>1376314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_Toc319496916</vt:lpwstr>
      </vt:variant>
      <vt:variant>
        <vt:i4>1376314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_Toc319496915</vt:lpwstr>
      </vt:variant>
      <vt:variant>
        <vt:i4>1376314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_Toc319496914</vt:lpwstr>
      </vt:variant>
      <vt:variant>
        <vt:i4>1376314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_Toc319496913</vt:lpwstr>
      </vt:variant>
      <vt:variant>
        <vt:i4>1376314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_Toc319496912</vt:lpwstr>
      </vt:variant>
      <vt:variant>
        <vt:i4>1376314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_Toc319496911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_Toc319496910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Моревский</dc:creator>
  <cp:lastModifiedBy>Dmitriy Zakharov</cp:lastModifiedBy>
  <cp:revision>24</cp:revision>
  <cp:lastPrinted>2012-06-29T15:36:00Z</cp:lastPrinted>
  <dcterms:created xsi:type="dcterms:W3CDTF">2013-02-20T13:56:00Z</dcterms:created>
  <dcterms:modified xsi:type="dcterms:W3CDTF">2013-04-03T12:21:00Z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0x0101007C9830C359FF7F43BA9A28F5ACCBE15B</vt:lpwstr>
  </property>
</Properties>
</file>