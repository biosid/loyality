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3FD5D70" w14:textId="4BBF146B" w:rsidR="00454680" w:rsidRDefault="00B6204C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</w:t>
            </w:r>
            <w:r w:rsidR="00776129">
              <w:rPr>
                <w:rFonts w:ascii="Arial" w:hAnsi="Arial" w:cs="Arial"/>
              </w:rPr>
              <w:t>.</w:t>
            </w:r>
          </w:p>
          <w:p w14:paraId="60A8100D" w14:textId="67E6F0E2" w:rsidR="00454680" w:rsidRPr="00F91C6A" w:rsidRDefault="000D7AF2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0D7AF2">
              <w:rPr>
                <w:rFonts w:ascii="Arial" w:hAnsi="Arial" w:cs="Arial"/>
              </w:rPr>
              <w:t>MLVTBPLK-209 SEO оптимизация (этап 1)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20E06BCF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0D7AF2" w:rsidRPr="000D7AF2">
              <w:rPr>
                <w:rFonts w:ascii="Arial" w:hAnsi="Arial" w:cs="Arial"/>
              </w:rPr>
              <w:t>Щербаков</w:t>
            </w:r>
            <w:r w:rsidR="00140164" w:rsidRPr="000D7AF2">
              <w:rPr>
                <w:rFonts w:ascii="Arial" w:hAnsi="Arial" w:cs="Arial"/>
              </w:rPr>
              <w:t xml:space="preserve"> </w:t>
            </w:r>
            <w:r w:rsidR="000D7AF2">
              <w:rPr>
                <w:rFonts w:ascii="Arial" w:hAnsi="Arial" w:cs="Arial"/>
              </w:rPr>
              <w:t>Сергей</w:t>
            </w:r>
          </w:p>
          <w:p w14:paraId="1FE87F18" w14:textId="0CCBD7FE" w:rsidR="004A6496" w:rsidRPr="003B4204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0D7AF2">
              <w:rPr>
                <w:rFonts w:ascii="Arial" w:hAnsi="Arial" w:cs="Arial"/>
              </w:rPr>
              <w:t>0.</w:t>
            </w:r>
            <w:r w:rsidR="00647DE7" w:rsidRPr="000D7AF2">
              <w:rPr>
                <w:rFonts w:ascii="Arial" w:hAnsi="Arial" w:cs="Arial"/>
              </w:rPr>
              <w:t>1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65F54923" w:rsidR="00CF436E" w:rsidRPr="00FD5A12" w:rsidRDefault="00016EC9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D5A12">
              <w:rPr>
                <w:rFonts w:ascii="Arial" w:hAnsi="Arial" w:cs="Arial"/>
              </w:rPr>
              <w:t>13.10</w:t>
            </w:r>
            <w:r w:rsidR="00E4212D" w:rsidRPr="00FD5A12">
              <w:rPr>
                <w:rFonts w:ascii="Arial" w:hAnsi="Arial" w:cs="Arial"/>
              </w:rPr>
              <w:t>.</w:t>
            </w:r>
            <w:r w:rsidR="00273541" w:rsidRPr="00FD5A12">
              <w:rPr>
                <w:rFonts w:ascii="Arial" w:hAnsi="Arial" w:cs="Arial"/>
              </w:rPr>
              <w:t>201</w:t>
            </w:r>
            <w:r w:rsidR="009F7B6A" w:rsidRPr="00FD5A12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3CD9D596" w:rsidR="00CF436E" w:rsidRPr="00FD5A12" w:rsidRDefault="00016EC9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D5A12">
              <w:rPr>
                <w:rFonts w:ascii="Arial" w:hAnsi="Arial" w:cs="Arial"/>
              </w:rPr>
              <w:t>Щербаков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44D8FEDD" w14:textId="77777777" w:rsidR="003613ED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400992308" w:history="1">
        <w:r w:rsidR="003613ED" w:rsidRPr="00A41819">
          <w:rPr>
            <w:rStyle w:val="afd"/>
          </w:rPr>
          <w:t>Глоссарий</w:t>
        </w:r>
        <w:r w:rsidR="003613ED">
          <w:rPr>
            <w:noProof/>
            <w:webHidden/>
          </w:rPr>
          <w:tab/>
        </w:r>
        <w:r w:rsidR="003613ED">
          <w:rPr>
            <w:noProof/>
            <w:webHidden/>
          </w:rPr>
          <w:fldChar w:fldCharType="begin"/>
        </w:r>
        <w:r w:rsidR="003613ED">
          <w:rPr>
            <w:noProof/>
            <w:webHidden/>
          </w:rPr>
          <w:instrText xml:space="preserve"> PAGEREF _Toc400992308 \h </w:instrText>
        </w:r>
        <w:r w:rsidR="003613ED">
          <w:rPr>
            <w:noProof/>
            <w:webHidden/>
          </w:rPr>
        </w:r>
        <w:r w:rsidR="003613ED">
          <w:rPr>
            <w:noProof/>
            <w:webHidden/>
          </w:rPr>
          <w:fldChar w:fldCharType="separate"/>
        </w:r>
        <w:r w:rsidR="003613ED">
          <w:rPr>
            <w:noProof/>
            <w:webHidden/>
          </w:rPr>
          <w:t>4</w:t>
        </w:r>
        <w:r w:rsidR="003613ED">
          <w:rPr>
            <w:noProof/>
            <w:webHidden/>
          </w:rPr>
          <w:fldChar w:fldCharType="end"/>
        </w:r>
      </w:hyperlink>
    </w:p>
    <w:p w14:paraId="53B636C8" w14:textId="77777777" w:rsidR="003613ED" w:rsidRDefault="003613E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992309" w:history="1">
        <w:r w:rsidRPr="00A41819">
          <w:rPr>
            <w:rStyle w:val="afd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06FF9" w14:textId="77777777" w:rsidR="003613ED" w:rsidRDefault="003613E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992310" w:history="1">
        <w:r w:rsidRPr="00A41819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B46AB6" w14:textId="77777777" w:rsidR="003613ED" w:rsidRDefault="003613E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992311" w:history="1">
        <w:r w:rsidRPr="00A41819">
          <w:rPr>
            <w:rStyle w:val="afd"/>
            <w:rFonts w:ascii="Arial" w:hAnsi="Arial" w:cs="Arial"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6EBE5B" w14:textId="77777777" w:rsidR="003613ED" w:rsidRDefault="003613E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992312" w:history="1">
        <w:r w:rsidRPr="00A41819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974AA" w14:textId="77777777" w:rsidR="003613ED" w:rsidRDefault="003613E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992313" w:history="1">
        <w:r w:rsidRPr="00A41819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MLVTBPLK-209 SEO оптимизация (этап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4D5BCC" w14:textId="77777777" w:rsidR="003613ED" w:rsidRDefault="003613E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992314" w:history="1">
        <w:r w:rsidRPr="00A41819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C78A3D" w14:textId="77777777" w:rsidR="003613ED" w:rsidRPr="00F43F3E" w:rsidRDefault="003613E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400992315" w:history="1">
        <w:r w:rsidRPr="00A41819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EF391" w14:textId="77777777" w:rsidR="003613ED" w:rsidRDefault="003613E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992316" w:history="1">
        <w:r w:rsidRPr="00A41819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A2DE5C" w14:textId="77777777" w:rsidR="003613ED" w:rsidRDefault="003613E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992317" w:history="1">
        <w:r w:rsidRPr="00A41819">
          <w:rPr>
            <w:rStyle w:val="afd"/>
            <w:rFonts w:ascii="Arial" w:hAnsi="Arial" w:cs="Arial"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3963B5" w14:textId="77777777" w:rsidR="003613ED" w:rsidRDefault="003613E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992318" w:history="1">
        <w:r w:rsidRPr="00A41819">
          <w:rPr>
            <w:rStyle w:val="afd"/>
          </w:rPr>
          <w:t>2.1.5.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Ограничения</w:t>
        </w:r>
        <w:r w:rsidRPr="00A41819">
          <w:rPr>
            <w:rStyle w:val="afd"/>
          </w:rPr>
          <w:t xml:space="preserve"> и допущения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B3135B" w14:textId="77777777" w:rsidR="003613ED" w:rsidRDefault="003613E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992319" w:history="1">
        <w:r w:rsidRPr="00A41819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Требования к Заказчику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FA8CF6" w14:textId="77777777" w:rsidR="003613ED" w:rsidRDefault="003613E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992320" w:history="1">
        <w:r w:rsidRPr="00A41819">
          <w:rPr>
            <w:rStyle w:val="afd"/>
            <w:rFonts w:ascii="Arial" w:hAnsi="Arial" w:cs="Arial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Требования к предоставлению материалов для функции MLVTBPLK-209 SEO оптимизация (этап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E796E" w14:textId="77777777" w:rsidR="003613ED" w:rsidRDefault="003613E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992321" w:history="1">
        <w:r w:rsidRPr="00A41819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85566A" w14:textId="77777777" w:rsidR="003613ED" w:rsidRDefault="003613E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992322" w:history="1">
        <w:r w:rsidRPr="00A41819">
          <w:rPr>
            <w:rStyle w:val="afd"/>
            <w:rFonts w:ascii="Arial" w:hAnsi="Arial" w:cs="Arial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50F81A" w14:textId="77777777" w:rsidR="003613ED" w:rsidRDefault="003613E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992323" w:history="1">
        <w:r w:rsidRPr="00A41819">
          <w:rPr>
            <w:rStyle w:val="afd"/>
            <w:rFonts w:ascii="Arial" w:hAnsi="Arial" w:cs="Arial"/>
          </w:rPr>
          <w:t>4.1.1.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41819">
          <w:rPr>
            <w:rStyle w:val="afd"/>
            <w:rFonts w:ascii="Arial" w:hAnsi="Arial" w:cs="Arial"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6" w:name="_Toc374704570"/>
      <w:r>
        <w:lastRenderedPageBreak/>
        <w:tab/>
      </w:r>
      <w:bookmarkStart w:id="227" w:name="_Toc400992308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fldSimple w:instr=" SEQ Таблица \* ARABIC ">
        <w:r w:rsidR="00A26ED6">
          <w:rPr>
            <w:noProof/>
          </w:rPr>
          <w:t>1</w:t>
        </w:r>
      </w:fldSimple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 xml:space="preserve">Партнер, обеспечивающий услугу интернет-эквайринга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>, Террадата</w:t>
            </w:r>
          </w:p>
        </w:tc>
        <w:tc>
          <w:tcPr>
            <w:tcW w:w="6979" w:type="dxa"/>
          </w:tcPr>
          <w:p w14:paraId="70AAE32A" w14:textId="6D18CBF4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5CA00E3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обеспечивающий работу Программы ВТБ 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Visa International или MasterCard Worldwide.</w:t>
            </w:r>
          </w:p>
        </w:tc>
      </w:tr>
      <w:tr w:rsidR="00FE3CFD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A26ED6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A26ED6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8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8"/>
          </w:p>
        </w:tc>
      </w:tr>
      <w:tr w:rsidR="0003464E" w:rsidRPr="00A26ED6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  <w:tr w:rsidR="002F69D7" w:rsidRPr="00A26ED6" w14:paraId="162F1A5F" w14:textId="77777777" w:rsidTr="00AC5F55">
        <w:trPr>
          <w:jc w:val="center"/>
        </w:trPr>
        <w:tc>
          <w:tcPr>
            <w:tcW w:w="2660" w:type="dxa"/>
            <w:vAlign w:val="center"/>
          </w:tcPr>
          <w:p w14:paraId="18C1794C" w14:textId="0030BBC7" w:rsidR="002F69D7" w:rsidRPr="0003464E" w:rsidRDefault="002F69D7" w:rsidP="002F69D7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Раздел каталога</w:t>
            </w:r>
          </w:p>
        </w:tc>
        <w:tc>
          <w:tcPr>
            <w:tcW w:w="6979" w:type="dxa"/>
            <w:vAlign w:val="center"/>
          </w:tcPr>
          <w:p w14:paraId="51571E38" w14:textId="68A06C99" w:rsidR="002F69D7" w:rsidRPr="0003464E" w:rsidRDefault="002F69D7" w:rsidP="002F69D7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Категория первого уровня в Каталоге вознаграждений </w:t>
            </w:r>
            <w:r>
              <w:rPr>
                <w:rFonts w:ascii="Arial" w:hAnsi="Arial" w:cs="Arial"/>
                <w:szCs w:val="20"/>
              </w:rPr>
              <w:t>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2F69D7" w:rsidRPr="00A26ED6" w14:paraId="18434563" w14:textId="77777777" w:rsidTr="00AC5F55">
        <w:trPr>
          <w:jc w:val="center"/>
        </w:trPr>
        <w:tc>
          <w:tcPr>
            <w:tcW w:w="2660" w:type="dxa"/>
            <w:vAlign w:val="center"/>
          </w:tcPr>
          <w:p w14:paraId="51922C84" w14:textId="67C99F89" w:rsidR="002F69D7" w:rsidRDefault="002F69D7" w:rsidP="002F69D7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Рубрика и подрубрика раздела каталога</w:t>
            </w:r>
          </w:p>
        </w:tc>
        <w:tc>
          <w:tcPr>
            <w:tcW w:w="6979" w:type="dxa"/>
            <w:vAlign w:val="center"/>
          </w:tcPr>
          <w:p w14:paraId="6FC29E64" w14:textId="3CFA29EE" w:rsidR="002F69D7" w:rsidRDefault="002F69D7" w:rsidP="002F69D7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Категории 2-го и 3-го уровни, соответственно.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400992309"/>
      <w:bookmarkEnd w:id="229"/>
      <w:r w:rsidRPr="009232A4">
        <w:rPr>
          <w:rFonts w:ascii="Arial" w:hAnsi="Arial" w:cs="Arial"/>
        </w:rPr>
        <w:t>Общие сведения</w:t>
      </w:r>
      <w:bookmarkEnd w:id="230"/>
      <w:bookmarkEnd w:id="231"/>
    </w:p>
    <w:p w14:paraId="293A31C3" w14:textId="77777777" w:rsidR="00273541" w:rsidRPr="009232A4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400992310"/>
      <w:r w:rsidRPr="009232A4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968B9F4" w:rsidR="007A20B0" w:rsidRPr="00472503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472503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472503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472503">
        <w:rPr>
          <w:rFonts w:ascii="Arial" w:eastAsiaTheme="minorHAnsi" w:hAnsi="Arial" w:cs="Arial"/>
          <w:szCs w:val="20"/>
          <w:lang w:eastAsia="en-US"/>
        </w:rPr>
        <w:t>л</w:t>
      </w:r>
      <w:r w:rsidR="00AE515B" w:rsidRPr="00472503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472503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472503">
        <w:rPr>
          <w:rFonts w:ascii="Arial" w:eastAsiaTheme="minorHAnsi" w:hAnsi="Arial" w:cs="Arial"/>
          <w:szCs w:val="20"/>
          <w:lang w:eastAsia="en-US"/>
        </w:rPr>
        <w:t>;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lastRenderedPageBreak/>
        <w:t>Эта спецификация предназначена для: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400992311"/>
      <w:bookmarkEnd w:id="235"/>
      <w:r w:rsidRPr="009232A4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p w14:paraId="469CDF41" w14:textId="6FA05289" w:rsidR="00A26ED6" w:rsidRDefault="00A26ED6" w:rsidP="00A26ED6">
      <w:pPr>
        <w:pStyle w:val="af6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</w:tbl>
    <w:p w14:paraId="7E9506A3" w14:textId="77777777" w:rsidR="00A26ED6" w:rsidRPr="00F9097E" w:rsidRDefault="00A26ED6" w:rsidP="00A26ED6"/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1" w:name="_Toc350352253"/>
      <w:bookmarkStart w:id="242" w:name="_Toc350352594"/>
      <w:bookmarkStart w:id="243" w:name="_Toc350352715"/>
      <w:bookmarkStart w:id="244" w:name="_Toc350761626"/>
      <w:bookmarkStart w:id="245" w:name="_Toc350352254"/>
      <w:bookmarkStart w:id="246" w:name="_Toc350352595"/>
      <w:bookmarkStart w:id="247" w:name="_Toc350352716"/>
      <w:bookmarkStart w:id="248" w:name="_Toc350761627"/>
      <w:bookmarkStart w:id="249" w:name="_Toc374704575"/>
      <w:bookmarkStart w:id="250" w:name="_Toc400992312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Pr="009232A4">
        <w:rPr>
          <w:rFonts w:ascii="Arial" w:hAnsi="Arial" w:cs="Arial"/>
        </w:rPr>
        <w:t>Описание функций</w:t>
      </w:r>
      <w:bookmarkEnd w:id="249"/>
      <w:bookmarkEnd w:id="250"/>
    </w:p>
    <w:p w14:paraId="360DE9D1" w14:textId="629FC9FD" w:rsidR="00DC77E8" w:rsidRPr="00353A38" w:rsidRDefault="00B01FEF" w:rsidP="00B01FEF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1" w:name="_Toc380000932"/>
      <w:bookmarkStart w:id="252" w:name="_Toc400992313"/>
      <w:r w:rsidRPr="00B01FEF">
        <w:rPr>
          <w:rFonts w:ascii="Arial" w:hAnsi="Arial" w:cs="Arial"/>
        </w:rPr>
        <w:t>MLVTBPLK-209 SEO оптимизация (этап 1)</w:t>
      </w:r>
      <w:bookmarkEnd w:id="252"/>
    </w:p>
    <w:p w14:paraId="4ECFB50B" w14:textId="75ECC4BD" w:rsidR="00DC77E8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3" w:name="_Toc400992314"/>
      <w:r w:rsidRPr="009232A4">
        <w:rPr>
          <w:rFonts w:ascii="Arial" w:hAnsi="Arial" w:cs="Arial"/>
        </w:rPr>
        <w:t>Назначение</w:t>
      </w:r>
      <w:bookmarkEnd w:id="253"/>
    </w:p>
    <w:p w14:paraId="0ADAE3F7" w14:textId="190744CA" w:rsidR="00365826" w:rsidRDefault="00F43F3E" w:rsidP="00CF443F">
      <w:pPr>
        <w:rPr>
          <w:rFonts w:ascii="Arial" w:hAnsi="Arial" w:cs="Arial"/>
        </w:rPr>
      </w:pPr>
      <w:r w:rsidRPr="00D67942">
        <w:rPr>
          <w:rFonts w:ascii="Arial" w:hAnsi="Arial" w:cs="Arial"/>
        </w:rPr>
        <w:t>Цель доработки –</w:t>
      </w:r>
      <w:r w:rsidR="00D679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привлечения</w:t>
      </w:r>
      <w:r w:rsidRPr="00F43F3E">
        <w:rPr>
          <w:rFonts w:ascii="Arial" w:hAnsi="Arial" w:cs="Arial"/>
        </w:rPr>
        <w:t xml:space="preserve"> новых клиентов на </w:t>
      </w:r>
      <w:r>
        <w:rPr>
          <w:rFonts w:ascii="Arial" w:hAnsi="Arial" w:cs="Arial"/>
        </w:rPr>
        <w:t xml:space="preserve">сайт </w:t>
      </w:r>
      <w:r w:rsidR="003E6EE4">
        <w:rPr>
          <w:rFonts w:ascii="Arial" w:hAnsi="Arial" w:cs="Arial"/>
        </w:rPr>
        <w:t>П</w:t>
      </w:r>
      <w:r>
        <w:rPr>
          <w:rFonts w:ascii="Arial" w:hAnsi="Arial" w:cs="Arial"/>
        </w:rPr>
        <w:t>рограммы лояльности ВТБ24 «Коллекция»</w:t>
      </w:r>
      <w:r w:rsidR="00CF46BE" w:rsidRPr="00F43F3E">
        <w:rPr>
          <w:rFonts w:ascii="Arial" w:hAnsi="Arial" w:cs="Arial"/>
        </w:rPr>
        <w:t>.</w:t>
      </w:r>
    </w:p>
    <w:p w14:paraId="695DBD5B" w14:textId="77777777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4" w:name="_Toc400992315"/>
      <w:r>
        <w:rPr>
          <w:rFonts w:ascii="Arial" w:hAnsi="Arial" w:cs="Arial"/>
        </w:rPr>
        <w:t>Функциональные требования</w:t>
      </w:r>
      <w:bookmarkEnd w:id="254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168D1F51" w14:textId="5F6972CE" w:rsidR="00C9532D" w:rsidRPr="00365D5C" w:rsidRDefault="00C64089" w:rsidP="00C64089">
      <w:pPr>
        <w:pStyle w:val="ae"/>
        <w:numPr>
          <w:ilvl w:val="0"/>
          <w:numId w:val="13"/>
        </w:numPr>
        <w:spacing w:before="120" w:line="240" w:lineRule="auto"/>
        <w:rPr>
          <w:rFonts w:ascii="Arial" w:hAnsi="Arial" w:cs="Arial"/>
          <w:szCs w:val="20"/>
        </w:rPr>
      </w:pPr>
      <w:r w:rsidRPr="00FB1C1D">
        <w:rPr>
          <w:rFonts w:ascii="Arial" w:hAnsi="Arial" w:cs="Arial"/>
          <w:szCs w:val="20"/>
        </w:rPr>
        <w:t xml:space="preserve">Добавить </w:t>
      </w:r>
      <w:r w:rsidR="00036122">
        <w:rPr>
          <w:rFonts w:ascii="Arial" w:hAnsi="Arial" w:cs="Arial"/>
          <w:szCs w:val="20"/>
        </w:rPr>
        <w:t>файл ограничения доступа к содержимому для роботов поисковых систем</w:t>
      </w:r>
      <w:r w:rsidR="00365D5C">
        <w:rPr>
          <w:rFonts w:ascii="Arial" w:hAnsi="Arial" w:cs="Arial"/>
          <w:szCs w:val="20"/>
        </w:rPr>
        <w:t xml:space="preserve"> </w:t>
      </w:r>
      <w:r w:rsidR="00A77744">
        <w:rPr>
          <w:rFonts w:ascii="Arial" w:hAnsi="Arial" w:cs="Arial"/>
          <w:szCs w:val="20"/>
        </w:rPr>
        <w:t xml:space="preserve">- </w:t>
      </w:r>
      <w:r w:rsidR="00365D5C" w:rsidRPr="00365D5C">
        <w:rPr>
          <w:rFonts w:ascii="Arial" w:hAnsi="Arial" w:cs="Arial"/>
          <w:szCs w:val="20"/>
          <w:lang w:val="en-US"/>
        </w:rPr>
        <w:t>robots</w:t>
      </w:r>
      <w:r w:rsidR="00365D5C" w:rsidRPr="00365D5C">
        <w:rPr>
          <w:rFonts w:ascii="Arial" w:hAnsi="Arial" w:cs="Arial"/>
          <w:szCs w:val="20"/>
        </w:rPr>
        <w:t>.</w:t>
      </w:r>
      <w:r w:rsidR="00365D5C" w:rsidRPr="00365D5C">
        <w:rPr>
          <w:rFonts w:ascii="Arial" w:hAnsi="Arial" w:cs="Arial"/>
          <w:szCs w:val="20"/>
          <w:lang w:val="en-US"/>
        </w:rPr>
        <w:t>txt</w:t>
      </w:r>
      <w:r w:rsidR="00365D5C" w:rsidRPr="00365D5C">
        <w:rPr>
          <w:rFonts w:ascii="Arial" w:hAnsi="Arial" w:cs="Arial"/>
          <w:szCs w:val="20"/>
        </w:rPr>
        <w:t>.</w:t>
      </w:r>
    </w:p>
    <w:p w14:paraId="1267E5D4" w14:textId="0860AE35" w:rsidR="00036122" w:rsidRPr="00365D5C" w:rsidRDefault="00036122" w:rsidP="00C64089">
      <w:pPr>
        <w:pStyle w:val="ae"/>
        <w:numPr>
          <w:ilvl w:val="0"/>
          <w:numId w:val="13"/>
        </w:numPr>
        <w:spacing w:before="120" w:line="240" w:lineRule="auto"/>
        <w:rPr>
          <w:rFonts w:ascii="Arial" w:hAnsi="Arial" w:cs="Arial"/>
          <w:szCs w:val="20"/>
        </w:rPr>
      </w:pPr>
      <w:r w:rsidRPr="00036122">
        <w:rPr>
          <w:rFonts w:ascii="Arial" w:hAnsi="Arial" w:cs="Arial"/>
          <w:szCs w:val="20"/>
        </w:rPr>
        <w:t xml:space="preserve">Добавить файл </w:t>
      </w:r>
      <w:r>
        <w:rPr>
          <w:rFonts w:ascii="Arial" w:hAnsi="Arial" w:cs="Arial"/>
          <w:szCs w:val="20"/>
        </w:rPr>
        <w:t>с информацией о страницах сайта</w:t>
      </w:r>
      <w:r w:rsidR="00365D5C">
        <w:rPr>
          <w:rFonts w:ascii="Arial" w:hAnsi="Arial" w:cs="Arial"/>
          <w:szCs w:val="20"/>
        </w:rPr>
        <w:t>, подлежащи</w:t>
      </w:r>
      <w:r w:rsidR="00A77744">
        <w:rPr>
          <w:rFonts w:ascii="Arial" w:hAnsi="Arial" w:cs="Arial"/>
          <w:szCs w:val="20"/>
        </w:rPr>
        <w:t>м</w:t>
      </w:r>
      <w:r w:rsidR="00365D5C">
        <w:rPr>
          <w:rFonts w:ascii="Arial" w:hAnsi="Arial" w:cs="Arial"/>
          <w:szCs w:val="20"/>
        </w:rPr>
        <w:t xml:space="preserve"> индексации поисковыми системами</w:t>
      </w:r>
      <w:r w:rsidR="00654738">
        <w:rPr>
          <w:rFonts w:ascii="Arial" w:hAnsi="Arial" w:cs="Arial"/>
          <w:szCs w:val="20"/>
        </w:rPr>
        <w:t xml:space="preserve"> - </w:t>
      </w:r>
      <w:r w:rsidR="00365D5C">
        <w:rPr>
          <w:rFonts w:ascii="Arial" w:hAnsi="Arial" w:cs="Arial"/>
          <w:szCs w:val="20"/>
          <w:lang w:val="en-US"/>
        </w:rPr>
        <w:t>sitemap</w:t>
      </w:r>
      <w:r w:rsidR="00365D5C" w:rsidRPr="00365D5C">
        <w:rPr>
          <w:rFonts w:ascii="Arial" w:hAnsi="Arial" w:cs="Arial"/>
          <w:szCs w:val="20"/>
        </w:rPr>
        <w:t>.</w:t>
      </w:r>
      <w:r w:rsidR="00365D5C">
        <w:rPr>
          <w:rFonts w:ascii="Arial" w:hAnsi="Arial" w:cs="Arial"/>
          <w:szCs w:val="20"/>
          <w:lang w:val="en-US"/>
        </w:rPr>
        <w:t>xml</w:t>
      </w:r>
      <w:r w:rsidR="00365D5C" w:rsidRPr="00365D5C">
        <w:rPr>
          <w:rFonts w:ascii="Arial" w:hAnsi="Arial" w:cs="Arial"/>
          <w:szCs w:val="20"/>
        </w:rPr>
        <w:t>.</w:t>
      </w:r>
    </w:p>
    <w:p w14:paraId="513B777C" w14:textId="4D0A300E" w:rsidR="00365D5C" w:rsidRPr="00FB1C1D" w:rsidRDefault="009D7762" w:rsidP="00C64089">
      <w:pPr>
        <w:pStyle w:val="ae"/>
        <w:numPr>
          <w:ilvl w:val="0"/>
          <w:numId w:val="1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Доработать принцип формирования ключевых слов для страниц каталога</w:t>
      </w:r>
    </w:p>
    <w:p w14:paraId="20B1B06A" w14:textId="4F11A40E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Toc400992317"/>
      <w:r>
        <w:rPr>
          <w:rFonts w:ascii="Arial" w:hAnsi="Arial" w:cs="Arial"/>
        </w:rPr>
        <w:t>Описание функционала</w:t>
      </w:r>
      <w:bookmarkEnd w:id="255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Pr="000A20E8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0A20E8">
        <w:rPr>
          <w:rFonts w:ascii="Arial" w:eastAsiaTheme="minorHAnsi" w:hAnsi="Arial" w:cs="Arial"/>
          <w:szCs w:val="20"/>
          <w:lang w:eastAsia="en-US"/>
        </w:rPr>
        <w:t>На сайте</w:t>
      </w:r>
      <w:r w:rsidR="00454680" w:rsidRPr="000A20E8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0A20E8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«Коллекция».</w:t>
      </w:r>
    </w:p>
    <w:p w14:paraId="002F144D" w14:textId="77777777" w:rsidR="00EB72B4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2DC68CF1" w14:textId="7B826F93" w:rsidR="00F94661" w:rsidRPr="003155B9" w:rsidRDefault="000A20E8" w:rsidP="005F3DBC">
      <w:pPr>
        <w:spacing w:before="120" w:line="240" w:lineRule="auto"/>
        <w:rPr>
          <w:b/>
        </w:rPr>
      </w:pPr>
      <w:r>
        <w:rPr>
          <w:rFonts w:ascii="Arial" w:hAnsi="Arial" w:cs="Arial"/>
          <w:b/>
        </w:rPr>
        <w:t>Добавление файлов</w:t>
      </w:r>
      <w:r w:rsidRPr="000A20E8">
        <w:rPr>
          <w:rFonts w:ascii="Arial" w:hAnsi="Arial" w:cs="Arial"/>
          <w:b/>
        </w:rPr>
        <w:t xml:space="preserve"> robots.txt и sitemap.txt</w:t>
      </w:r>
      <w:r w:rsidR="00F94661"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0F4B06AF" w14:textId="77C46598" w:rsidR="002307B2" w:rsidRPr="002F1BD4" w:rsidRDefault="002307B2" w:rsidP="002307B2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Расположить в корне сайта текстовый файл </w:t>
      </w:r>
      <w:r w:rsidRPr="002F1BD4">
        <w:rPr>
          <w:rFonts w:ascii="Arial" w:hAnsi="Arial" w:cs="Arial"/>
          <w:b/>
          <w:sz w:val="20"/>
          <w:szCs w:val="20"/>
          <w:lang w:val="en-US"/>
        </w:rPr>
        <w:t>robots</w:t>
      </w:r>
      <w:r w:rsidRPr="002F1BD4">
        <w:rPr>
          <w:rFonts w:ascii="Arial" w:hAnsi="Arial" w:cs="Arial"/>
          <w:b/>
          <w:sz w:val="20"/>
          <w:szCs w:val="20"/>
        </w:rPr>
        <w:t>.</w:t>
      </w:r>
      <w:r w:rsidRPr="002F1BD4">
        <w:rPr>
          <w:rFonts w:ascii="Arial" w:hAnsi="Arial" w:cs="Arial"/>
          <w:b/>
          <w:sz w:val="20"/>
          <w:szCs w:val="20"/>
          <w:lang w:val="en-US"/>
        </w:rPr>
        <w:t>txt</w:t>
      </w:r>
    </w:p>
    <w:p w14:paraId="0B46BCCB" w14:textId="0EA00187" w:rsidR="002F1BD4" w:rsidRPr="002F1BD4" w:rsidRDefault="004559B1" w:rsidP="00C57D1F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="002F1BD4">
        <w:rPr>
          <w:rFonts w:ascii="Arial" w:hAnsi="Arial" w:cs="Arial"/>
          <w:sz w:val="20"/>
          <w:szCs w:val="20"/>
        </w:rPr>
        <w:t xml:space="preserve">айл должен быть доступен по </w:t>
      </w:r>
      <w:r w:rsidR="002F1BD4">
        <w:rPr>
          <w:rFonts w:ascii="Arial" w:hAnsi="Arial" w:cs="Arial"/>
          <w:sz w:val="20"/>
          <w:szCs w:val="20"/>
          <w:lang w:val="en-US"/>
        </w:rPr>
        <w:t>URL</w:t>
      </w:r>
      <w:r w:rsidR="002F1BD4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https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</w:rPr>
          <w:t>://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bonus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</w:rPr>
          <w:t>.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vtb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</w:rPr>
          <w:t>24.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ru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</w:rPr>
          <w:t>/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robots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</w:rPr>
          <w:t>.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txt</w:t>
        </w:r>
      </w:hyperlink>
      <w:r w:rsidRPr="004559B1">
        <w:rPr>
          <w:rFonts w:ascii="Arial" w:hAnsi="Arial" w:cs="Arial"/>
          <w:sz w:val="20"/>
          <w:szCs w:val="20"/>
        </w:rPr>
        <w:t>;</w:t>
      </w:r>
    </w:p>
    <w:p w14:paraId="6E6BD549" w14:textId="4567A6CB" w:rsidR="002F1BD4" w:rsidRDefault="002F1BD4" w:rsidP="002F1BD4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Расположить в корне сайта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2F1B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файл </w:t>
      </w:r>
      <w:r w:rsidRPr="002F1BD4">
        <w:rPr>
          <w:rFonts w:ascii="Arial" w:hAnsi="Arial" w:cs="Arial"/>
          <w:b/>
          <w:sz w:val="20"/>
          <w:szCs w:val="20"/>
          <w:lang w:val="en-US"/>
        </w:rPr>
        <w:t>sitemap</w:t>
      </w:r>
      <w:r w:rsidRPr="002F1BD4">
        <w:rPr>
          <w:rFonts w:ascii="Arial" w:hAnsi="Arial" w:cs="Arial"/>
          <w:b/>
          <w:sz w:val="20"/>
          <w:szCs w:val="20"/>
        </w:rPr>
        <w:t>.</w:t>
      </w:r>
      <w:r w:rsidRPr="002F1BD4">
        <w:rPr>
          <w:rFonts w:ascii="Arial" w:hAnsi="Arial" w:cs="Arial"/>
          <w:b/>
          <w:sz w:val="20"/>
          <w:szCs w:val="20"/>
          <w:lang w:val="en-US"/>
        </w:rPr>
        <w:t>xml</w:t>
      </w:r>
    </w:p>
    <w:p w14:paraId="347692FD" w14:textId="6706C2F4" w:rsidR="002F1BD4" w:rsidRPr="002F1BD4" w:rsidRDefault="004559B1" w:rsidP="00C57D1F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="002F1BD4">
        <w:rPr>
          <w:rFonts w:ascii="Arial" w:hAnsi="Arial" w:cs="Arial"/>
          <w:sz w:val="20"/>
          <w:szCs w:val="20"/>
        </w:rPr>
        <w:t xml:space="preserve">айл должен быть доступен по </w:t>
      </w:r>
      <w:r w:rsidR="002F1BD4">
        <w:rPr>
          <w:rFonts w:ascii="Arial" w:hAnsi="Arial" w:cs="Arial"/>
          <w:sz w:val="20"/>
          <w:szCs w:val="20"/>
          <w:lang w:val="en-US"/>
        </w:rPr>
        <w:t>URL</w:t>
      </w:r>
      <w:r w:rsidR="002F1BD4" w:rsidRPr="002F1BD4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https</w:t>
        </w:r>
        <w:r w:rsidR="002F1BD4" w:rsidRPr="002F1BD4">
          <w:rPr>
            <w:rStyle w:val="afd"/>
            <w:rFonts w:ascii="Arial" w:hAnsi="Arial" w:cs="Arial"/>
            <w:noProof w:val="0"/>
            <w:sz w:val="20"/>
            <w:szCs w:val="20"/>
          </w:rPr>
          <w:t>://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bonus</w:t>
        </w:r>
        <w:r w:rsidR="002F1BD4" w:rsidRPr="002F1BD4">
          <w:rPr>
            <w:rStyle w:val="afd"/>
            <w:rFonts w:ascii="Arial" w:hAnsi="Arial" w:cs="Arial"/>
            <w:noProof w:val="0"/>
            <w:sz w:val="20"/>
            <w:szCs w:val="20"/>
          </w:rPr>
          <w:t>.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vtb</w:t>
        </w:r>
        <w:r w:rsidR="002F1BD4" w:rsidRPr="002F1BD4">
          <w:rPr>
            <w:rStyle w:val="afd"/>
            <w:rFonts w:ascii="Arial" w:hAnsi="Arial" w:cs="Arial"/>
            <w:noProof w:val="0"/>
            <w:sz w:val="20"/>
            <w:szCs w:val="20"/>
          </w:rPr>
          <w:t>24.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ru</w:t>
        </w:r>
        <w:r w:rsidR="002F1BD4" w:rsidRPr="002F1BD4">
          <w:rPr>
            <w:rStyle w:val="afd"/>
            <w:rFonts w:ascii="Arial" w:hAnsi="Arial" w:cs="Arial"/>
            <w:noProof w:val="0"/>
            <w:sz w:val="20"/>
            <w:szCs w:val="20"/>
          </w:rPr>
          <w:t>/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sitemap</w:t>
        </w:r>
        <w:r w:rsidR="002F1BD4" w:rsidRPr="002F1BD4">
          <w:rPr>
            <w:rStyle w:val="afd"/>
            <w:rFonts w:ascii="Arial" w:hAnsi="Arial" w:cs="Arial"/>
            <w:noProof w:val="0"/>
            <w:sz w:val="20"/>
            <w:szCs w:val="20"/>
          </w:rPr>
          <w:t>.</w:t>
        </w:r>
        <w:r w:rsidR="002F1BD4" w:rsidRPr="00456BFC">
          <w:rPr>
            <w:rStyle w:val="afd"/>
            <w:rFonts w:ascii="Arial" w:hAnsi="Arial" w:cs="Arial"/>
            <w:noProof w:val="0"/>
            <w:sz w:val="20"/>
            <w:szCs w:val="20"/>
            <w:lang w:val="en-US"/>
          </w:rPr>
          <w:t>xml</w:t>
        </w:r>
      </w:hyperlink>
      <w:r w:rsidRPr="004559B1">
        <w:rPr>
          <w:rFonts w:ascii="Arial" w:hAnsi="Arial" w:cs="Arial"/>
          <w:sz w:val="20"/>
          <w:szCs w:val="20"/>
        </w:rPr>
        <w:t>;</w:t>
      </w:r>
    </w:p>
    <w:p w14:paraId="433D6B35" w14:textId="77777777" w:rsidR="002F1BD4" w:rsidRPr="002F1BD4" w:rsidRDefault="002F1BD4" w:rsidP="002F1BD4">
      <w:pPr>
        <w:pStyle w:val="afffe"/>
        <w:spacing w:before="120" w:after="120"/>
        <w:ind w:left="1080"/>
        <w:rPr>
          <w:rFonts w:ascii="Arial" w:hAnsi="Arial" w:cs="Arial"/>
          <w:sz w:val="20"/>
          <w:szCs w:val="20"/>
        </w:rPr>
      </w:pPr>
    </w:p>
    <w:p w14:paraId="32E03B20" w14:textId="5782CA10" w:rsidR="001B54CA" w:rsidRDefault="00752BF7" w:rsidP="001B54CA">
      <w:pPr>
        <w:spacing w:before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Доработка принципа формирования ключевых слов для страниц каталога</w:t>
      </w:r>
      <w:r w:rsidR="001B54CA" w:rsidRPr="001B54CA">
        <w:rPr>
          <w:rFonts w:ascii="Arial" w:hAnsi="Arial" w:cs="Arial"/>
          <w:b/>
        </w:rPr>
        <w:t>:</w:t>
      </w:r>
    </w:p>
    <w:p w14:paraId="37D48DF9" w14:textId="4E0B0D0F" w:rsidR="00F168B2" w:rsidRDefault="00F168B2" w:rsidP="00F168B2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Изменить принцип формирования ключевых слов для страниц списка вознаграждений</w:t>
      </w:r>
    </w:p>
    <w:p w14:paraId="05904EE3" w14:textId="62AC4375" w:rsidR="00952018" w:rsidRDefault="004559B1" w:rsidP="00952018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952018" w:rsidRPr="00952018">
        <w:rPr>
          <w:rFonts w:ascii="Arial" w:hAnsi="Arial" w:cs="Arial"/>
          <w:sz w:val="20"/>
          <w:szCs w:val="20"/>
        </w:rPr>
        <w:t>ля главной страницы каталога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14:paraId="62290CB6" w14:textId="61A75B8D" w:rsidR="00952018" w:rsidRDefault="004559B1" w:rsidP="00952018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952018">
        <w:rPr>
          <w:rFonts w:ascii="Arial" w:hAnsi="Arial" w:cs="Arial"/>
          <w:sz w:val="20"/>
          <w:szCs w:val="20"/>
        </w:rPr>
        <w:t>ля страниц</w:t>
      </w:r>
      <w:r w:rsidR="00A27E9F">
        <w:rPr>
          <w:rFonts w:ascii="Arial" w:hAnsi="Arial" w:cs="Arial"/>
          <w:sz w:val="20"/>
          <w:szCs w:val="20"/>
        </w:rPr>
        <w:t>ы раздела</w:t>
      </w:r>
      <w:r w:rsidR="00952018">
        <w:rPr>
          <w:rFonts w:ascii="Arial" w:hAnsi="Arial" w:cs="Arial"/>
          <w:sz w:val="20"/>
          <w:szCs w:val="20"/>
        </w:rPr>
        <w:t xml:space="preserve"> каталога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14:paraId="5BD99A73" w14:textId="2978A4F0" w:rsidR="00952018" w:rsidRDefault="004559B1" w:rsidP="00952018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952018">
        <w:rPr>
          <w:rFonts w:ascii="Arial" w:hAnsi="Arial" w:cs="Arial"/>
          <w:sz w:val="20"/>
          <w:szCs w:val="20"/>
        </w:rPr>
        <w:t>ля страниц</w:t>
      </w:r>
      <w:r w:rsidR="00A27E9F">
        <w:rPr>
          <w:rFonts w:ascii="Arial" w:hAnsi="Arial" w:cs="Arial"/>
          <w:sz w:val="20"/>
          <w:szCs w:val="20"/>
        </w:rPr>
        <w:t>ы</w:t>
      </w:r>
      <w:r w:rsidR="00952018">
        <w:rPr>
          <w:rFonts w:ascii="Arial" w:hAnsi="Arial" w:cs="Arial"/>
          <w:sz w:val="20"/>
          <w:szCs w:val="20"/>
        </w:rPr>
        <w:t xml:space="preserve"> рубрик</w:t>
      </w:r>
      <w:r w:rsidR="00A27E9F">
        <w:rPr>
          <w:rFonts w:ascii="Arial" w:hAnsi="Arial" w:cs="Arial"/>
          <w:sz w:val="20"/>
          <w:szCs w:val="20"/>
        </w:rPr>
        <w:t>и</w:t>
      </w:r>
      <w:r w:rsidR="00952018">
        <w:rPr>
          <w:rFonts w:ascii="Arial" w:hAnsi="Arial" w:cs="Arial"/>
          <w:sz w:val="20"/>
          <w:szCs w:val="20"/>
        </w:rPr>
        <w:t xml:space="preserve"> и подрубрик</w:t>
      </w:r>
      <w:r w:rsidR="00A27E9F">
        <w:rPr>
          <w:rFonts w:ascii="Arial" w:hAnsi="Arial" w:cs="Arial"/>
          <w:sz w:val="20"/>
          <w:szCs w:val="20"/>
        </w:rPr>
        <w:t>и</w:t>
      </w:r>
      <w:r w:rsidR="00952018">
        <w:rPr>
          <w:rFonts w:ascii="Arial" w:hAnsi="Arial" w:cs="Arial"/>
          <w:sz w:val="20"/>
          <w:szCs w:val="20"/>
        </w:rPr>
        <w:t xml:space="preserve"> каталога</w:t>
      </w:r>
      <w:r w:rsidRPr="004559B1">
        <w:rPr>
          <w:rFonts w:ascii="Arial" w:hAnsi="Arial" w:cs="Arial"/>
          <w:sz w:val="20"/>
          <w:szCs w:val="20"/>
        </w:rPr>
        <w:t>;</w:t>
      </w:r>
    </w:p>
    <w:p w14:paraId="36AE99C1" w14:textId="10417BB2" w:rsidR="002C5334" w:rsidRPr="00952018" w:rsidRDefault="004559B1" w:rsidP="00952018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</w:t>
      </w:r>
      <w:r w:rsidR="00BC0750">
        <w:rPr>
          <w:rFonts w:ascii="Arial" w:hAnsi="Arial" w:cs="Arial"/>
          <w:sz w:val="20"/>
          <w:szCs w:val="20"/>
        </w:rPr>
        <w:t xml:space="preserve">писок ключевых слов </w:t>
      </w:r>
      <w:r w:rsidR="00BC0750" w:rsidRPr="00BC0750">
        <w:rPr>
          <w:rFonts w:ascii="Arial" w:hAnsi="Arial" w:cs="Arial"/>
          <w:sz w:val="20"/>
          <w:szCs w:val="20"/>
          <w:u w:val="single"/>
        </w:rPr>
        <w:t>может</w:t>
      </w:r>
      <w:r w:rsidR="002C5334">
        <w:rPr>
          <w:rFonts w:ascii="Arial" w:hAnsi="Arial" w:cs="Arial"/>
          <w:sz w:val="20"/>
          <w:szCs w:val="20"/>
        </w:rPr>
        <w:t xml:space="preserve"> зависеть от свойств отображаемой категории Каталога</w:t>
      </w:r>
      <w:r w:rsidRPr="004559B1">
        <w:rPr>
          <w:rFonts w:ascii="Arial" w:hAnsi="Arial" w:cs="Arial"/>
          <w:sz w:val="20"/>
          <w:szCs w:val="20"/>
        </w:rPr>
        <w:t>;</w:t>
      </w:r>
    </w:p>
    <w:p w14:paraId="1B370985" w14:textId="0EF4D110" w:rsidR="00D056C6" w:rsidRDefault="00F168B2" w:rsidP="00673B22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Изменить принцип формирования ключевых слов для страницы вознаграждения</w:t>
      </w:r>
    </w:p>
    <w:p w14:paraId="61050FA7" w14:textId="54A69A07" w:rsidR="00673B22" w:rsidRPr="00673B22" w:rsidRDefault="004559B1" w:rsidP="00673B22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</w:t>
      </w:r>
      <w:r w:rsidR="009B394E">
        <w:rPr>
          <w:rFonts w:ascii="Arial" w:hAnsi="Arial" w:cs="Arial"/>
          <w:sz w:val="20"/>
        </w:rPr>
        <w:t xml:space="preserve">писок ключевых слов </w:t>
      </w:r>
      <w:r w:rsidR="009B394E" w:rsidRPr="0063717D">
        <w:rPr>
          <w:rFonts w:ascii="Arial" w:hAnsi="Arial" w:cs="Arial"/>
          <w:sz w:val="20"/>
          <w:u w:val="single"/>
        </w:rPr>
        <w:t>должен</w:t>
      </w:r>
      <w:r w:rsidR="009B394E">
        <w:rPr>
          <w:rFonts w:ascii="Arial" w:hAnsi="Arial" w:cs="Arial"/>
          <w:sz w:val="20"/>
        </w:rPr>
        <w:t xml:space="preserve"> зависеть от</w:t>
      </w:r>
      <w:r w:rsidR="00771BEC">
        <w:rPr>
          <w:rFonts w:ascii="Arial" w:hAnsi="Arial" w:cs="Arial"/>
          <w:sz w:val="20"/>
        </w:rPr>
        <w:t xml:space="preserve"> свойств отображаемого вознаграждения</w:t>
      </w:r>
      <w:r>
        <w:rPr>
          <w:rFonts w:ascii="Arial" w:hAnsi="Arial" w:cs="Arial"/>
          <w:sz w:val="20"/>
        </w:rPr>
        <w:t>;</w:t>
      </w:r>
    </w:p>
    <w:p w14:paraId="10A09330" w14:textId="77777777" w:rsidR="00943FCC" w:rsidRDefault="00943FCC" w:rsidP="00943FCC">
      <w:pPr>
        <w:spacing w:before="120" w:line="240" w:lineRule="auto"/>
        <w:contextualSpacing/>
        <w:rPr>
          <w:rFonts w:ascii="Arial" w:hAnsi="Arial" w:cs="Arial"/>
          <w:b/>
        </w:rPr>
      </w:pPr>
    </w:p>
    <w:p w14:paraId="49A78B81" w14:textId="511DEFD3" w:rsidR="00941F9D" w:rsidRPr="00062EC1" w:rsidRDefault="00B720F4" w:rsidP="00DF0A33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="00900C5F" w:rsidRPr="00900C5F">
        <w:rPr>
          <w:rFonts w:ascii="Arial" w:hAnsi="Arial" w:cs="Arial"/>
          <w:color w:val="0070C0"/>
        </w:rPr>
        <w:fldChar w:fldCharType="begin"/>
      </w:r>
      <w:r w:rsidR="00900C5F" w:rsidRPr="00900C5F">
        <w:rPr>
          <w:rFonts w:ascii="Arial" w:hAnsi="Arial" w:cs="Arial"/>
          <w:color w:val="0070C0"/>
        </w:rPr>
        <w:instrText xml:space="preserve"> REF _Ref398578189 \h </w:instrText>
      </w:r>
      <w:r w:rsidR="00900C5F" w:rsidRPr="00900C5F">
        <w:rPr>
          <w:rFonts w:ascii="Arial" w:hAnsi="Arial" w:cs="Arial"/>
          <w:color w:val="0070C0"/>
        </w:rPr>
      </w:r>
      <w:r w:rsidR="00900C5F" w:rsidRPr="00900C5F">
        <w:rPr>
          <w:rFonts w:ascii="Arial" w:hAnsi="Arial" w:cs="Arial"/>
          <w:color w:val="0070C0"/>
        </w:rPr>
        <w:fldChar w:fldCharType="separate"/>
      </w:r>
      <w:r w:rsidR="00900C5F" w:rsidRPr="00900C5F">
        <w:rPr>
          <w:rFonts w:ascii="Arial" w:hAnsi="Arial" w:cs="Arial"/>
          <w:color w:val="0070C0"/>
        </w:rPr>
        <w:t>Требования к Заказчику</w:t>
      </w:r>
      <w:r w:rsidR="00900C5F" w:rsidRPr="00900C5F">
        <w:rPr>
          <w:rFonts w:ascii="Arial" w:hAnsi="Arial" w:cs="Arial"/>
          <w:color w:val="0070C0"/>
        </w:rPr>
        <w:fldChar w:fldCharType="end"/>
      </w:r>
      <w:r w:rsidR="00900C5F">
        <w:rPr>
          <w:rFonts w:ascii="Arial" w:hAnsi="Arial" w:cs="Arial"/>
          <w:color w:val="0070C0"/>
        </w:rPr>
        <w:t>.</w:t>
      </w:r>
    </w:p>
    <w:p w14:paraId="558F1048" w14:textId="18ACF76C" w:rsidR="00941F9D" w:rsidRDefault="00941F9D" w:rsidP="00A06437">
      <w:pPr>
        <w:pStyle w:val="3"/>
        <w:numPr>
          <w:ilvl w:val="2"/>
          <w:numId w:val="11"/>
        </w:numPr>
        <w:spacing w:before="360" w:after="240" w:line="240" w:lineRule="auto"/>
      </w:pPr>
      <w:bookmarkStart w:id="256" w:name="_Toc400992318"/>
      <w:r w:rsidRPr="00941F9D">
        <w:rPr>
          <w:rFonts w:ascii="Arial" w:hAnsi="Arial" w:cs="Arial"/>
        </w:rPr>
        <w:t>Ограничения</w:t>
      </w:r>
      <w:r>
        <w:t xml:space="preserve"> и допущения</w:t>
      </w:r>
      <w:bookmarkEnd w:id="256"/>
    </w:p>
    <w:p w14:paraId="1C88B562" w14:textId="77777777" w:rsidR="00C63F0B" w:rsidRDefault="00C63F0B" w:rsidP="00C63F0B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>
        <w:rPr>
          <w:rFonts w:ascii="Arial" w:hAnsi="Arial" w:cs="Arial"/>
          <w:b/>
          <w:szCs w:val="20"/>
        </w:rPr>
        <w:t>Заказчик</w:t>
      </w:r>
      <w:r w:rsidRPr="00296386">
        <w:rPr>
          <w:rFonts w:ascii="Arial" w:hAnsi="Arial" w:cs="Arial"/>
          <w:b/>
          <w:szCs w:val="20"/>
        </w:rPr>
        <w:t xml:space="preserve"> 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43A34199" w14:textId="5BFE662A" w:rsidR="00C63F0B" w:rsidRDefault="00D478C0" w:rsidP="00960CD1">
      <w:pPr>
        <w:pStyle w:val="a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Предполагается</w:t>
      </w:r>
      <w:r w:rsidR="00FC10FD">
        <w:rPr>
          <w:rFonts w:ascii="Arial" w:hAnsi="Arial" w:cs="Arial"/>
        </w:rPr>
        <w:t>, что</w:t>
      </w:r>
      <w:r w:rsidR="00960CD1" w:rsidRPr="00960CD1">
        <w:rPr>
          <w:rFonts w:ascii="Arial" w:hAnsi="Arial" w:cs="Arial"/>
        </w:rPr>
        <w:t xml:space="preserve"> </w:t>
      </w:r>
      <w:r w:rsidR="00FC10FD">
        <w:rPr>
          <w:rFonts w:ascii="Arial" w:hAnsi="Arial" w:cs="Arial"/>
        </w:rPr>
        <w:t xml:space="preserve">функционал </w:t>
      </w:r>
      <w:r w:rsidR="00960CD1" w:rsidRPr="00960CD1">
        <w:rPr>
          <w:rFonts w:ascii="Arial" w:hAnsi="Arial" w:cs="Arial"/>
        </w:rPr>
        <w:t>«MLVTBPLK-164 Внесение изменений в структуру каталога»</w:t>
      </w:r>
      <w:r w:rsidR="00FC10FD">
        <w:rPr>
          <w:rFonts w:ascii="Arial" w:hAnsi="Arial" w:cs="Arial"/>
        </w:rPr>
        <w:t xml:space="preserve"> уже реализован</w:t>
      </w:r>
      <w:r w:rsidR="00C63F0B" w:rsidRPr="00960CD1">
        <w:rPr>
          <w:rFonts w:ascii="Arial" w:hAnsi="Arial" w:cs="Arial"/>
        </w:rPr>
        <w:t>.</w:t>
      </w:r>
    </w:p>
    <w:p w14:paraId="12BBF9F2" w14:textId="6D219963" w:rsidR="002F0717" w:rsidRDefault="002F0717" w:rsidP="00960CD1">
      <w:pPr>
        <w:pStyle w:val="a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Файлы </w:t>
      </w:r>
      <w:r>
        <w:rPr>
          <w:rFonts w:ascii="Arial" w:hAnsi="Arial" w:cs="Arial"/>
          <w:lang w:val="en-US"/>
        </w:rPr>
        <w:t>robots</w:t>
      </w:r>
      <w:r w:rsidRPr="002F0717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txt</w:t>
      </w:r>
      <w:r w:rsidRPr="002F0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sitemap</w:t>
      </w:r>
      <w:r w:rsidRPr="002F0717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xml</w:t>
      </w:r>
      <w:r w:rsidRPr="002F0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предоставляются Заказчиком, либо подготавливаются в рамках сервисных работ.</w:t>
      </w:r>
    </w:p>
    <w:p w14:paraId="15DFB4B1" w14:textId="678FA996" w:rsidR="00096D65" w:rsidRDefault="00C4728B" w:rsidP="00C4728B">
      <w:pPr>
        <w:pStyle w:val="a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Файл </w:t>
      </w:r>
      <w:r w:rsidRPr="00C4728B">
        <w:rPr>
          <w:rFonts w:ascii="Arial" w:hAnsi="Arial" w:cs="Arial"/>
          <w:b/>
          <w:lang w:val="en-US"/>
        </w:rPr>
        <w:t>robots</w:t>
      </w:r>
      <w:r w:rsidRPr="00C4728B">
        <w:rPr>
          <w:rFonts w:ascii="Arial" w:hAnsi="Arial" w:cs="Arial"/>
          <w:b/>
        </w:rPr>
        <w:t>.</w:t>
      </w:r>
      <w:r w:rsidRPr="00C4728B">
        <w:rPr>
          <w:rFonts w:ascii="Arial" w:hAnsi="Arial" w:cs="Arial"/>
          <w:b/>
          <w:lang w:val="en-US"/>
        </w:rPr>
        <w:t>txt</w:t>
      </w:r>
      <w:r w:rsidRPr="00C4728B">
        <w:rPr>
          <w:rFonts w:ascii="Arial" w:hAnsi="Arial" w:cs="Arial"/>
        </w:rPr>
        <w:t xml:space="preserve"> </w:t>
      </w:r>
      <w:r w:rsidR="00D97E9B">
        <w:rPr>
          <w:rFonts w:ascii="Arial" w:hAnsi="Arial" w:cs="Arial"/>
        </w:rPr>
        <w:t>должен соответствова</w:t>
      </w:r>
      <w:r>
        <w:rPr>
          <w:rFonts w:ascii="Arial" w:hAnsi="Arial" w:cs="Arial"/>
        </w:rPr>
        <w:t>т</w:t>
      </w:r>
      <w:r w:rsidR="00D97E9B">
        <w:rPr>
          <w:rFonts w:ascii="Arial" w:hAnsi="Arial" w:cs="Arial"/>
        </w:rPr>
        <w:t>ь</w:t>
      </w:r>
      <w:r>
        <w:rPr>
          <w:rFonts w:ascii="Arial" w:hAnsi="Arial" w:cs="Arial"/>
        </w:rPr>
        <w:t xml:space="preserve"> формату, описанному в документе </w:t>
      </w:r>
      <w:hyperlink r:id="rId14" w:history="1">
        <w:r w:rsidRPr="00456BFC">
          <w:rPr>
            <w:rStyle w:val="afd"/>
            <w:rFonts w:ascii="Arial" w:hAnsi="Arial" w:cs="Arial"/>
            <w:noProof w:val="0"/>
          </w:rPr>
          <w:t>http://www.robotstxt.org/orig.html</w:t>
        </w:r>
      </w:hyperlink>
      <w:r>
        <w:rPr>
          <w:rFonts w:ascii="Arial" w:hAnsi="Arial" w:cs="Arial"/>
        </w:rPr>
        <w:t>.</w:t>
      </w:r>
    </w:p>
    <w:p w14:paraId="40B65FE2" w14:textId="461E47F9" w:rsidR="00C4728B" w:rsidRDefault="00C4728B" w:rsidP="002F0717">
      <w:pPr>
        <w:pStyle w:val="a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Файл </w:t>
      </w:r>
      <w:r w:rsidRPr="00C4728B">
        <w:rPr>
          <w:rFonts w:ascii="Arial" w:hAnsi="Arial" w:cs="Arial"/>
          <w:b/>
          <w:lang w:val="en-US"/>
        </w:rPr>
        <w:t>sitemap</w:t>
      </w:r>
      <w:r w:rsidRPr="002F0717">
        <w:rPr>
          <w:rFonts w:ascii="Arial" w:hAnsi="Arial" w:cs="Arial"/>
          <w:b/>
        </w:rPr>
        <w:t>.</w:t>
      </w:r>
      <w:r w:rsidRPr="00C4728B">
        <w:rPr>
          <w:rFonts w:ascii="Arial" w:hAnsi="Arial" w:cs="Arial"/>
          <w:b/>
          <w:lang w:val="en-US"/>
        </w:rPr>
        <w:t>xml</w:t>
      </w:r>
      <w:r w:rsidR="002F0717" w:rsidRPr="002F0717">
        <w:rPr>
          <w:rFonts w:ascii="Arial" w:hAnsi="Arial" w:cs="Arial"/>
        </w:rPr>
        <w:t xml:space="preserve"> дол</w:t>
      </w:r>
      <w:r w:rsidR="002F0717">
        <w:rPr>
          <w:rFonts w:ascii="Arial" w:hAnsi="Arial" w:cs="Arial"/>
        </w:rPr>
        <w:t xml:space="preserve">жен соответствовать формату, описанному в документе </w:t>
      </w:r>
      <w:hyperlink r:id="rId15" w:history="1">
        <w:r w:rsidR="002F0717" w:rsidRPr="00456BFC">
          <w:rPr>
            <w:rStyle w:val="afd"/>
            <w:rFonts w:ascii="Arial" w:hAnsi="Arial" w:cs="Arial"/>
            <w:noProof w:val="0"/>
          </w:rPr>
          <w:t>http://www.sitemaps.org/ru/protocol.html</w:t>
        </w:r>
      </w:hyperlink>
      <w:r w:rsidR="002F0717">
        <w:rPr>
          <w:rFonts w:ascii="Arial" w:hAnsi="Arial" w:cs="Arial"/>
        </w:rPr>
        <w:t>.</w:t>
      </w:r>
    </w:p>
    <w:p w14:paraId="3C837C7A" w14:textId="2CDB2E72" w:rsidR="005502BD" w:rsidRPr="005502BD" w:rsidRDefault="005502BD" w:rsidP="005502BD">
      <w:pPr>
        <w:pStyle w:val="ae"/>
        <w:numPr>
          <w:ilvl w:val="0"/>
          <w:numId w:val="25"/>
        </w:numPr>
        <w:rPr>
          <w:rFonts w:ascii="Arial" w:hAnsi="Arial" w:cs="Arial"/>
          <w:color w:val="333333"/>
          <w:szCs w:val="20"/>
        </w:rPr>
      </w:pPr>
      <w:r w:rsidRPr="00523C6A">
        <w:rPr>
          <w:rFonts w:ascii="Arial" w:hAnsi="Arial" w:cs="Arial"/>
          <w:szCs w:val="20"/>
        </w:rPr>
        <w:t>Доработка</w:t>
      </w:r>
      <w:r w:rsidRPr="00523C6A">
        <w:rPr>
          <w:rFonts w:ascii="Arial" w:hAnsi="Arial" w:cs="Arial"/>
          <w:color w:val="333333"/>
          <w:szCs w:val="20"/>
        </w:rPr>
        <w:t xml:space="preserve"> </w:t>
      </w:r>
      <w:r w:rsidRPr="00523C6A">
        <w:rPr>
          <w:rFonts w:ascii="Arial" w:hAnsi="Arial" w:cs="Arial"/>
          <w:color w:val="333333"/>
          <w:szCs w:val="20"/>
          <w:u w:val="single"/>
        </w:rPr>
        <w:t>не предполагает</w:t>
      </w:r>
      <w:r w:rsidRPr="00523C6A">
        <w:rPr>
          <w:rFonts w:ascii="Arial" w:hAnsi="Arial" w:cs="Arial"/>
          <w:color w:val="333333"/>
          <w:szCs w:val="20"/>
        </w:rPr>
        <w:t xml:space="preserve"> реализацию возможности задания </w:t>
      </w:r>
      <w:r>
        <w:rPr>
          <w:rFonts w:ascii="Arial" w:hAnsi="Arial" w:cs="Arial"/>
          <w:color w:val="333333"/>
          <w:szCs w:val="20"/>
        </w:rPr>
        <w:t xml:space="preserve">произвольных </w:t>
      </w:r>
      <w:r w:rsidRPr="00523C6A">
        <w:rPr>
          <w:rFonts w:ascii="Arial" w:hAnsi="Arial" w:cs="Arial"/>
          <w:color w:val="333333"/>
          <w:szCs w:val="20"/>
        </w:rPr>
        <w:t>ключевых слов конкретным категориям Каталога</w:t>
      </w:r>
    </w:p>
    <w:p w14:paraId="6BFEBA11" w14:textId="10C95A80" w:rsidR="00AC2C69" w:rsidRDefault="00AC2C69" w:rsidP="00AC2C69">
      <w:pPr>
        <w:pStyle w:val="a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Ключевые слова страниц списка вознаграждений могут </w:t>
      </w:r>
      <w:r w:rsidR="001F5069">
        <w:rPr>
          <w:rFonts w:ascii="Arial" w:hAnsi="Arial" w:cs="Arial"/>
        </w:rPr>
        <w:t>включать</w:t>
      </w:r>
      <w:r>
        <w:rPr>
          <w:rFonts w:ascii="Arial" w:hAnsi="Arial" w:cs="Arial"/>
        </w:rPr>
        <w:t xml:space="preserve"> следующие данные</w:t>
      </w:r>
      <w:r w:rsidR="0027092F">
        <w:rPr>
          <w:rFonts w:ascii="Arial" w:hAnsi="Arial" w:cs="Arial"/>
        </w:rPr>
        <w:t>, зависящие от отображаемой категории</w:t>
      </w:r>
      <w:r>
        <w:rPr>
          <w:rFonts w:ascii="Arial" w:hAnsi="Arial" w:cs="Arial"/>
        </w:rPr>
        <w:t>:</w:t>
      </w:r>
    </w:p>
    <w:p w14:paraId="7B36F699" w14:textId="5552B1CB" w:rsidR="00AC2C69" w:rsidRPr="00AC2C69" w:rsidRDefault="00AC2C69" w:rsidP="00AC2C69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color w:val="333333"/>
          <w:sz w:val="21"/>
          <w:szCs w:val="21"/>
        </w:rPr>
      </w:pPr>
      <w:r w:rsidRPr="00AC2C69">
        <w:rPr>
          <w:rFonts w:ascii="Arial" w:hAnsi="Arial" w:cs="Arial"/>
          <w:sz w:val="20"/>
        </w:rPr>
        <w:t>название</w:t>
      </w:r>
      <w:r w:rsidRPr="00AC2C69">
        <w:rPr>
          <w:rFonts w:ascii="Arial" w:hAnsi="Arial" w:cs="Arial"/>
          <w:color w:val="333333"/>
          <w:sz w:val="21"/>
          <w:szCs w:val="21"/>
        </w:rPr>
        <w:t xml:space="preserve"> категории</w:t>
      </w:r>
      <w:r>
        <w:rPr>
          <w:rFonts w:ascii="Arial" w:hAnsi="Arial" w:cs="Arial"/>
          <w:color w:val="333333"/>
          <w:sz w:val="21"/>
          <w:szCs w:val="21"/>
          <w:lang w:val="en-US"/>
        </w:rPr>
        <w:t>;</w:t>
      </w:r>
    </w:p>
    <w:p w14:paraId="069F3742" w14:textId="2C29A95A" w:rsidR="00AC2C69" w:rsidRPr="00AC2C69" w:rsidRDefault="00AC2C69" w:rsidP="00AC2C69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color w:val="333333"/>
          <w:sz w:val="21"/>
          <w:szCs w:val="21"/>
        </w:rPr>
      </w:pPr>
      <w:r w:rsidRPr="00AC2C69">
        <w:rPr>
          <w:rFonts w:ascii="Arial" w:hAnsi="Arial" w:cs="Arial"/>
          <w:color w:val="333333"/>
          <w:sz w:val="21"/>
          <w:szCs w:val="21"/>
        </w:rPr>
        <w:t xml:space="preserve">кол-во </w:t>
      </w:r>
      <w:r w:rsidRPr="00AC2C69">
        <w:rPr>
          <w:rFonts w:ascii="Arial" w:hAnsi="Arial" w:cs="Arial"/>
          <w:sz w:val="20"/>
        </w:rPr>
        <w:t>вознаграждений</w:t>
      </w:r>
      <w:r>
        <w:rPr>
          <w:rFonts w:ascii="Arial" w:hAnsi="Arial" w:cs="Arial"/>
          <w:sz w:val="20"/>
          <w:lang w:val="en-US"/>
        </w:rPr>
        <w:t>;</w:t>
      </w:r>
    </w:p>
    <w:p w14:paraId="43C0D227" w14:textId="5FD6EF8A" w:rsidR="00912908" w:rsidRPr="00523C6A" w:rsidRDefault="00AC2C69" w:rsidP="00912908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color w:val="333333"/>
          <w:sz w:val="20"/>
          <w:szCs w:val="20"/>
        </w:rPr>
      </w:pPr>
      <w:r w:rsidRPr="00AC2C69">
        <w:rPr>
          <w:rFonts w:ascii="Arial" w:hAnsi="Arial" w:cs="Arial"/>
          <w:color w:val="333333"/>
          <w:sz w:val="20"/>
          <w:szCs w:val="20"/>
        </w:rPr>
        <w:t xml:space="preserve">список </w:t>
      </w:r>
      <w:r w:rsidRPr="00AC2C69">
        <w:rPr>
          <w:rFonts w:ascii="Arial" w:hAnsi="Arial" w:cs="Arial"/>
          <w:sz w:val="20"/>
          <w:szCs w:val="20"/>
        </w:rPr>
        <w:t>производителей</w:t>
      </w:r>
      <w:r w:rsidRPr="00AC2C69">
        <w:rPr>
          <w:rFonts w:ascii="Arial" w:hAnsi="Arial" w:cs="Arial"/>
          <w:color w:val="333333"/>
          <w:sz w:val="20"/>
          <w:szCs w:val="20"/>
        </w:rPr>
        <w:t xml:space="preserve"> товаров в категории</w:t>
      </w:r>
      <w:r w:rsidRPr="00523C6A">
        <w:rPr>
          <w:rFonts w:ascii="Arial" w:hAnsi="Arial" w:cs="Arial"/>
          <w:color w:val="333333"/>
          <w:sz w:val="20"/>
          <w:szCs w:val="20"/>
        </w:rPr>
        <w:t>;</w:t>
      </w:r>
    </w:p>
    <w:p w14:paraId="0C0F52BB" w14:textId="2C19AF66" w:rsidR="00AC2C69" w:rsidRDefault="001F5069" w:rsidP="00AC2C69">
      <w:pPr>
        <w:pStyle w:val="a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Ключевые</w:t>
      </w:r>
      <w:r w:rsidR="00AC2C69">
        <w:rPr>
          <w:rFonts w:ascii="Arial" w:hAnsi="Arial" w:cs="Arial"/>
        </w:rPr>
        <w:t xml:space="preserve"> слов</w:t>
      </w:r>
      <w:r>
        <w:rPr>
          <w:rFonts w:ascii="Arial" w:hAnsi="Arial" w:cs="Arial"/>
        </w:rPr>
        <w:t>а страниц</w:t>
      </w:r>
      <w:r w:rsidR="00C04359"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 вознаграждения могут включать следующие данные</w:t>
      </w:r>
      <w:r w:rsidR="00A27D54">
        <w:rPr>
          <w:rFonts w:ascii="Arial" w:hAnsi="Arial" w:cs="Arial"/>
        </w:rPr>
        <w:t>, зависящие от отображаемого вознаграждения</w:t>
      </w:r>
      <w:r>
        <w:rPr>
          <w:rFonts w:ascii="Arial" w:hAnsi="Arial" w:cs="Arial"/>
        </w:rPr>
        <w:t>:</w:t>
      </w:r>
    </w:p>
    <w:p w14:paraId="621AFDB7" w14:textId="16B6502F" w:rsidR="001F5069" w:rsidRPr="00523C6A" w:rsidRDefault="001F5069" w:rsidP="001F5069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color w:val="333333"/>
          <w:sz w:val="20"/>
          <w:szCs w:val="20"/>
        </w:rPr>
      </w:pPr>
      <w:r w:rsidRPr="00523C6A">
        <w:rPr>
          <w:rFonts w:ascii="Arial" w:hAnsi="Arial" w:cs="Arial"/>
          <w:color w:val="333333"/>
          <w:sz w:val="20"/>
          <w:szCs w:val="20"/>
        </w:rPr>
        <w:t>любой атрибут вознаграждения (артикул, название, производитель, партнёр, признак скидки и т.п.)</w:t>
      </w:r>
      <w:r w:rsidR="00FA06F3" w:rsidRPr="00523C6A">
        <w:rPr>
          <w:rFonts w:ascii="Arial" w:hAnsi="Arial" w:cs="Arial"/>
          <w:color w:val="333333"/>
          <w:sz w:val="20"/>
          <w:szCs w:val="20"/>
        </w:rPr>
        <w:t>;</w:t>
      </w:r>
    </w:p>
    <w:p w14:paraId="38C55314" w14:textId="18F1D955" w:rsidR="00C63F0B" w:rsidRPr="00523C6A" w:rsidRDefault="001F5069" w:rsidP="00941F9D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color w:val="333333"/>
          <w:sz w:val="20"/>
          <w:szCs w:val="20"/>
        </w:rPr>
      </w:pPr>
      <w:r w:rsidRPr="00523C6A">
        <w:rPr>
          <w:rFonts w:ascii="Arial" w:hAnsi="Arial" w:cs="Arial"/>
          <w:color w:val="333333"/>
          <w:sz w:val="20"/>
          <w:szCs w:val="20"/>
        </w:rPr>
        <w:t>любой атрибут родительской категории вознаграждения (например, название)</w:t>
      </w:r>
      <w:r w:rsidR="00FA06F3" w:rsidRPr="00523C6A">
        <w:rPr>
          <w:rFonts w:ascii="Arial" w:hAnsi="Arial" w:cs="Arial"/>
          <w:color w:val="333333"/>
          <w:sz w:val="20"/>
          <w:szCs w:val="20"/>
        </w:rPr>
        <w:t>;</w:t>
      </w:r>
    </w:p>
    <w:p w14:paraId="00491818" w14:textId="5D1F1B91" w:rsidR="00A04135" w:rsidRDefault="00A04135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57" w:name="_Ref392625928"/>
      <w:bookmarkStart w:id="258" w:name="_Ref398578189"/>
      <w:bookmarkStart w:id="259" w:name="_Toc400992319"/>
      <w:r>
        <w:rPr>
          <w:rFonts w:ascii="Arial" w:hAnsi="Arial" w:cs="Arial"/>
        </w:rPr>
        <w:lastRenderedPageBreak/>
        <w:t xml:space="preserve">Требования к </w:t>
      </w:r>
      <w:bookmarkEnd w:id="251"/>
      <w:bookmarkEnd w:id="257"/>
      <w:r w:rsidR="00752D46">
        <w:rPr>
          <w:rFonts w:ascii="Arial" w:hAnsi="Arial" w:cs="Arial"/>
        </w:rPr>
        <w:t>Заказчику</w:t>
      </w:r>
      <w:bookmarkEnd w:id="258"/>
      <w:bookmarkEnd w:id="259"/>
    </w:p>
    <w:p w14:paraId="0C44ADF6" w14:textId="78599076" w:rsidR="00B720F4" w:rsidRPr="003377AC" w:rsidRDefault="00A25167" w:rsidP="00373153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0" w:name="_Ref379996180"/>
      <w:bookmarkStart w:id="261" w:name="_Toc380000935"/>
      <w:bookmarkStart w:id="262" w:name="_Ref388984024"/>
      <w:bookmarkStart w:id="263" w:name="_Ref392601217"/>
      <w:bookmarkStart w:id="264" w:name="_Toc400992320"/>
      <w:r w:rsidRPr="003377AC">
        <w:rPr>
          <w:rFonts w:ascii="Arial" w:hAnsi="Arial" w:cs="Arial"/>
        </w:rPr>
        <w:t xml:space="preserve">Требования к предоставлению материалов </w:t>
      </w:r>
      <w:bookmarkEnd w:id="260"/>
      <w:bookmarkEnd w:id="261"/>
      <w:r w:rsidR="00691940" w:rsidRPr="003377AC">
        <w:rPr>
          <w:rFonts w:ascii="Arial" w:hAnsi="Arial" w:cs="Arial"/>
        </w:rPr>
        <w:t>для функци</w:t>
      </w:r>
      <w:r w:rsidR="003065BF" w:rsidRPr="003377AC">
        <w:rPr>
          <w:rFonts w:ascii="Arial" w:hAnsi="Arial" w:cs="Arial"/>
        </w:rPr>
        <w:t>и</w:t>
      </w:r>
      <w:r w:rsidR="00691940" w:rsidRPr="003377AC">
        <w:rPr>
          <w:rFonts w:ascii="Arial" w:hAnsi="Arial" w:cs="Arial"/>
        </w:rPr>
        <w:t xml:space="preserve"> </w:t>
      </w:r>
      <w:bookmarkEnd w:id="262"/>
      <w:bookmarkEnd w:id="263"/>
      <w:r w:rsidR="00373153" w:rsidRPr="00373153">
        <w:rPr>
          <w:rFonts w:ascii="Arial" w:hAnsi="Arial" w:cs="Arial"/>
        </w:rPr>
        <w:t>MLVTBPLK-209 SEO оптимизация (этап 1)</w:t>
      </w:r>
      <w:bookmarkEnd w:id="264"/>
    </w:p>
    <w:p w14:paraId="03C39552" w14:textId="3837A0A0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 xml:space="preserve">От </w:t>
      </w:r>
      <w:r w:rsidR="00314C66">
        <w:rPr>
          <w:rFonts w:ascii="Arial" w:hAnsi="Arial" w:cs="Arial"/>
          <w:b/>
        </w:rPr>
        <w:t>Заказчика</w:t>
      </w:r>
      <w:r w:rsidR="00691940">
        <w:rPr>
          <w:rFonts w:ascii="Arial" w:hAnsi="Arial" w:cs="Arial"/>
          <w:b/>
        </w:rPr>
        <w:t xml:space="preserve"> необходим</w:t>
      </w:r>
      <w:r w:rsidR="001365D6">
        <w:rPr>
          <w:rFonts w:ascii="Arial" w:hAnsi="Arial" w:cs="Arial"/>
          <w:b/>
        </w:rPr>
        <w:t>о</w:t>
      </w:r>
      <w:r w:rsidRPr="00462387">
        <w:rPr>
          <w:rFonts w:ascii="Arial" w:hAnsi="Arial" w:cs="Arial"/>
          <w:b/>
        </w:rPr>
        <w:t>:</w:t>
      </w:r>
    </w:p>
    <w:p w14:paraId="69393F27" w14:textId="13460236" w:rsidR="00CB12B7" w:rsidRPr="00230C2E" w:rsidRDefault="00912908" w:rsidP="00CB12B7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230C2E">
        <w:rPr>
          <w:rFonts w:ascii="Arial" w:hAnsi="Arial" w:cs="Arial"/>
        </w:rPr>
        <w:t xml:space="preserve">Файлы </w:t>
      </w:r>
      <w:r w:rsidRPr="00230C2E">
        <w:rPr>
          <w:rFonts w:ascii="Arial" w:hAnsi="Arial" w:cs="Arial"/>
          <w:b/>
          <w:lang w:val="en-US"/>
        </w:rPr>
        <w:t>robots</w:t>
      </w:r>
      <w:r w:rsidRPr="00230C2E">
        <w:rPr>
          <w:rFonts w:ascii="Arial" w:hAnsi="Arial" w:cs="Arial"/>
          <w:b/>
        </w:rPr>
        <w:t>.</w:t>
      </w:r>
      <w:r w:rsidRPr="00230C2E">
        <w:rPr>
          <w:rFonts w:ascii="Arial" w:hAnsi="Arial" w:cs="Arial"/>
          <w:b/>
          <w:lang w:val="en-US"/>
        </w:rPr>
        <w:t>txt</w:t>
      </w:r>
      <w:r w:rsidRPr="00230C2E">
        <w:rPr>
          <w:rFonts w:ascii="Arial" w:hAnsi="Arial" w:cs="Arial"/>
        </w:rPr>
        <w:t xml:space="preserve"> и </w:t>
      </w:r>
      <w:r w:rsidRPr="00230C2E">
        <w:rPr>
          <w:rFonts w:ascii="Arial" w:hAnsi="Arial" w:cs="Arial"/>
          <w:b/>
          <w:lang w:val="en-US"/>
        </w:rPr>
        <w:t>sitemap</w:t>
      </w:r>
      <w:r w:rsidRPr="00230C2E">
        <w:rPr>
          <w:rFonts w:ascii="Arial" w:hAnsi="Arial" w:cs="Arial"/>
          <w:b/>
        </w:rPr>
        <w:t>.</w:t>
      </w:r>
      <w:r w:rsidRPr="00230C2E">
        <w:rPr>
          <w:rFonts w:ascii="Arial" w:hAnsi="Arial" w:cs="Arial"/>
          <w:b/>
          <w:lang w:val="en-US"/>
        </w:rPr>
        <w:t>xml</w:t>
      </w:r>
      <w:r w:rsidR="00A52A83" w:rsidRPr="00230C2E">
        <w:rPr>
          <w:rFonts w:ascii="Arial" w:hAnsi="Arial" w:cs="Arial"/>
        </w:rPr>
        <w:t>.</w:t>
      </w:r>
    </w:p>
    <w:p w14:paraId="7FCF81F1" w14:textId="6DF2E844" w:rsidR="00912908" w:rsidRPr="00230C2E" w:rsidRDefault="00AC2E31" w:rsidP="00CB12B7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Описание принципа</w:t>
      </w:r>
      <w:r w:rsidR="0065504A" w:rsidRPr="00230C2E">
        <w:rPr>
          <w:rFonts w:ascii="Arial" w:hAnsi="Arial" w:cs="Arial"/>
        </w:rPr>
        <w:t xml:space="preserve"> формирования ключевых слов</w:t>
      </w:r>
    </w:p>
    <w:p w14:paraId="248BFFDF" w14:textId="3A4EADF7" w:rsidR="0065504A" w:rsidRPr="0065504A" w:rsidRDefault="0065504A" w:rsidP="0065504A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65504A">
        <w:rPr>
          <w:rFonts w:ascii="Arial" w:eastAsiaTheme="minorHAnsi" w:hAnsi="Arial" w:cs="Arial"/>
          <w:szCs w:val="20"/>
          <w:lang w:eastAsia="en-US"/>
        </w:rPr>
        <w:t xml:space="preserve">для </w:t>
      </w:r>
      <w:r w:rsidR="000A0775">
        <w:rPr>
          <w:rFonts w:ascii="Arial" w:eastAsiaTheme="minorHAnsi" w:hAnsi="Arial" w:cs="Arial"/>
          <w:szCs w:val="20"/>
          <w:lang w:eastAsia="en-US"/>
        </w:rPr>
        <w:t>главной страницы К</w:t>
      </w:r>
      <w:r w:rsidRPr="0065504A">
        <w:rPr>
          <w:rFonts w:ascii="Arial" w:eastAsiaTheme="minorHAnsi" w:hAnsi="Arial" w:cs="Arial"/>
          <w:szCs w:val="20"/>
          <w:lang w:eastAsia="en-US"/>
        </w:rPr>
        <w:t>аталога;</w:t>
      </w:r>
    </w:p>
    <w:p w14:paraId="29E3E5E7" w14:textId="50201828" w:rsidR="0065504A" w:rsidRPr="0065504A" w:rsidRDefault="0065504A" w:rsidP="0065504A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65504A">
        <w:rPr>
          <w:rFonts w:ascii="Arial" w:eastAsiaTheme="minorHAnsi" w:hAnsi="Arial" w:cs="Arial"/>
          <w:szCs w:val="20"/>
          <w:lang w:eastAsia="en-US"/>
        </w:rPr>
        <w:t>для страниц</w:t>
      </w:r>
      <w:r w:rsidR="00712EC9">
        <w:rPr>
          <w:rFonts w:ascii="Arial" w:eastAsiaTheme="minorHAnsi" w:hAnsi="Arial" w:cs="Arial"/>
          <w:szCs w:val="20"/>
          <w:lang w:eastAsia="en-US"/>
        </w:rPr>
        <w:t>ы раздела</w:t>
      </w:r>
      <w:r w:rsidR="000A0775">
        <w:rPr>
          <w:rFonts w:ascii="Arial" w:eastAsiaTheme="minorHAnsi" w:hAnsi="Arial" w:cs="Arial"/>
          <w:szCs w:val="20"/>
          <w:lang w:eastAsia="en-US"/>
        </w:rPr>
        <w:t xml:space="preserve"> К</w:t>
      </w:r>
      <w:r w:rsidRPr="0065504A">
        <w:rPr>
          <w:rFonts w:ascii="Arial" w:eastAsiaTheme="minorHAnsi" w:hAnsi="Arial" w:cs="Arial"/>
          <w:szCs w:val="20"/>
          <w:lang w:eastAsia="en-US"/>
        </w:rPr>
        <w:t>аталога</w:t>
      </w:r>
      <w:r w:rsidR="002C1193">
        <w:rPr>
          <w:rFonts w:ascii="Arial" w:eastAsiaTheme="minorHAnsi" w:hAnsi="Arial" w:cs="Arial"/>
          <w:szCs w:val="20"/>
          <w:lang w:eastAsia="en-US"/>
        </w:rPr>
        <w:t xml:space="preserve"> (если отличается от главной</w:t>
      </w:r>
      <w:r w:rsidR="000A0775">
        <w:rPr>
          <w:rFonts w:ascii="Arial" w:eastAsiaTheme="minorHAnsi" w:hAnsi="Arial" w:cs="Arial"/>
          <w:szCs w:val="20"/>
          <w:lang w:eastAsia="en-US"/>
        </w:rPr>
        <w:t xml:space="preserve"> страницы Каталога</w:t>
      </w:r>
      <w:r w:rsidR="002C1193">
        <w:rPr>
          <w:rFonts w:ascii="Arial" w:eastAsiaTheme="minorHAnsi" w:hAnsi="Arial" w:cs="Arial"/>
          <w:szCs w:val="20"/>
          <w:lang w:eastAsia="en-US"/>
        </w:rPr>
        <w:t>)</w:t>
      </w:r>
      <w:r w:rsidRPr="0065504A">
        <w:rPr>
          <w:rFonts w:ascii="Arial" w:eastAsiaTheme="minorHAnsi" w:hAnsi="Arial" w:cs="Arial"/>
          <w:szCs w:val="20"/>
          <w:lang w:eastAsia="en-US"/>
        </w:rPr>
        <w:t>;</w:t>
      </w:r>
    </w:p>
    <w:p w14:paraId="56B900D2" w14:textId="003291D9" w:rsidR="00912908" w:rsidRDefault="0065504A" w:rsidP="0065504A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65504A">
        <w:rPr>
          <w:rFonts w:ascii="Arial" w:eastAsiaTheme="minorHAnsi" w:hAnsi="Arial" w:cs="Arial"/>
          <w:szCs w:val="20"/>
          <w:lang w:eastAsia="en-US"/>
        </w:rPr>
        <w:t>для страниц</w:t>
      </w:r>
      <w:r w:rsidR="00495449">
        <w:rPr>
          <w:rFonts w:ascii="Arial" w:eastAsiaTheme="minorHAnsi" w:hAnsi="Arial" w:cs="Arial"/>
          <w:szCs w:val="20"/>
          <w:lang w:eastAsia="en-US"/>
        </w:rPr>
        <w:t>ы</w:t>
      </w:r>
      <w:r w:rsidRPr="0065504A">
        <w:rPr>
          <w:rFonts w:ascii="Arial" w:eastAsiaTheme="minorHAnsi" w:hAnsi="Arial" w:cs="Arial"/>
          <w:szCs w:val="20"/>
          <w:lang w:eastAsia="en-US"/>
        </w:rPr>
        <w:t xml:space="preserve"> рубрик</w:t>
      </w:r>
      <w:r w:rsidR="00495449">
        <w:rPr>
          <w:rFonts w:ascii="Arial" w:eastAsiaTheme="minorHAnsi" w:hAnsi="Arial" w:cs="Arial"/>
          <w:szCs w:val="20"/>
          <w:lang w:eastAsia="en-US"/>
        </w:rPr>
        <w:t>и</w:t>
      </w:r>
      <w:r w:rsidRPr="0065504A">
        <w:rPr>
          <w:rFonts w:ascii="Arial" w:eastAsiaTheme="minorHAnsi" w:hAnsi="Arial" w:cs="Arial"/>
          <w:szCs w:val="20"/>
          <w:lang w:eastAsia="en-US"/>
        </w:rPr>
        <w:t xml:space="preserve"> и подрубрик</w:t>
      </w:r>
      <w:r w:rsidR="00495449">
        <w:rPr>
          <w:rFonts w:ascii="Arial" w:eastAsiaTheme="minorHAnsi" w:hAnsi="Arial" w:cs="Arial"/>
          <w:szCs w:val="20"/>
          <w:lang w:eastAsia="en-US"/>
        </w:rPr>
        <w:t>и</w:t>
      </w:r>
      <w:r w:rsidR="000A0775">
        <w:rPr>
          <w:rFonts w:ascii="Arial" w:eastAsiaTheme="minorHAnsi" w:hAnsi="Arial" w:cs="Arial"/>
          <w:szCs w:val="20"/>
          <w:lang w:eastAsia="en-US"/>
        </w:rPr>
        <w:t xml:space="preserve"> К</w:t>
      </w:r>
      <w:r w:rsidRPr="0065504A">
        <w:rPr>
          <w:rFonts w:ascii="Arial" w:eastAsiaTheme="minorHAnsi" w:hAnsi="Arial" w:cs="Arial"/>
          <w:szCs w:val="20"/>
          <w:lang w:eastAsia="en-US"/>
        </w:rPr>
        <w:t>аталога</w:t>
      </w:r>
      <w:r>
        <w:rPr>
          <w:rFonts w:ascii="Arial" w:eastAsiaTheme="minorHAnsi" w:hAnsi="Arial" w:cs="Arial"/>
          <w:szCs w:val="20"/>
          <w:lang w:eastAsia="en-US"/>
        </w:rPr>
        <w:t xml:space="preserve"> (если </w:t>
      </w:r>
      <w:r w:rsidR="000464FF">
        <w:rPr>
          <w:rFonts w:ascii="Arial" w:eastAsiaTheme="minorHAnsi" w:hAnsi="Arial" w:cs="Arial"/>
          <w:szCs w:val="20"/>
          <w:lang w:eastAsia="en-US"/>
        </w:rPr>
        <w:t>отличается от страницы раздела</w:t>
      </w:r>
      <w:r w:rsidR="00503098">
        <w:rPr>
          <w:rFonts w:ascii="Arial" w:eastAsiaTheme="minorHAnsi" w:hAnsi="Arial" w:cs="Arial"/>
          <w:szCs w:val="20"/>
          <w:lang w:eastAsia="en-US"/>
        </w:rPr>
        <w:t xml:space="preserve"> Каталога</w:t>
      </w:r>
      <w:bookmarkStart w:id="265" w:name="_GoBack"/>
      <w:bookmarkEnd w:id="265"/>
      <w:r>
        <w:rPr>
          <w:rFonts w:ascii="Arial" w:eastAsiaTheme="minorHAnsi" w:hAnsi="Arial" w:cs="Arial"/>
          <w:szCs w:val="20"/>
          <w:lang w:eastAsia="en-US"/>
        </w:rPr>
        <w:t>)</w:t>
      </w:r>
      <w:r w:rsidRPr="0065504A">
        <w:rPr>
          <w:rFonts w:ascii="Arial" w:eastAsiaTheme="minorHAnsi" w:hAnsi="Arial" w:cs="Arial"/>
          <w:szCs w:val="20"/>
          <w:lang w:eastAsia="en-US"/>
        </w:rPr>
        <w:t>;</w:t>
      </w:r>
    </w:p>
    <w:p w14:paraId="6A26CF25" w14:textId="37A31696" w:rsidR="00230C2E" w:rsidRPr="0065504A" w:rsidRDefault="007913FF" w:rsidP="00230C2E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д</w:t>
      </w:r>
      <w:r w:rsidR="00230C2E" w:rsidRPr="00230C2E">
        <w:rPr>
          <w:rFonts w:ascii="Arial" w:eastAsiaTheme="minorHAnsi" w:hAnsi="Arial" w:cs="Arial"/>
          <w:szCs w:val="20"/>
          <w:lang w:eastAsia="en-US"/>
        </w:rPr>
        <w:t>ля страницы вознаграждения</w:t>
      </w:r>
    </w:p>
    <w:p w14:paraId="4EF61979" w14:textId="1D18FEC9" w:rsidR="008C1021" w:rsidRPr="009232A4" w:rsidRDefault="008C1021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66" w:name="_Toc400992321"/>
      <w:r w:rsidRPr="009232A4">
        <w:rPr>
          <w:rFonts w:ascii="Arial" w:hAnsi="Arial" w:cs="Arial"/>
        </w:rPr>
        <w:t>Общие требования</w:t>
      </w:r>
      <w:bookmarkEnd w:id="266"/>
    </w:p>
    <w:p w14:paraId="523C1DE9" w14:textId="77777777" w:rsidR="008C1021" w:rsidRPr="00EC27FD" w:rsidRDefault="008C1021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7" w:name="_Toc374704585"/>
      <w:bookmarkStart w:id="268" w:name="_Toc400992322"/>
      <w:r w:rsidRPr="00EC27FD">
        <w:rPr>
          <w:rFonts w:ascii="Arial" w:hAnsi="Arial" w:cs="Arial"/>
        </w:rPr>
        <w:t>Требования к браузерам</w:t>
      </w:r>
      <w:bookmarkEnd w:id="267"/>
      <w:bookmarkEnd w:id="268"/>
    </w:p>
    <w:p w14:paraId="67544AC9" w14:textId="77777777" w:rsidR="008C1021" w:rsidRPr="00EC27FD" w:rsidRDefault="008C1021" w:rsidP="006B6A9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9" w:name="_Toc400992323"/>
      <w:r w:rsidRPr="00EC27FD">
        <w:rPr>
          <w:rFonts w:ascii="Arial" w:hAnsi="Arial" w:cs="Arial"/>
        </w:rPr>
        <w:t>Версии браузеров для ПК</w:t>
      </w:r>
      <w:bookmarkEnd w:id="269"/>
    </w:p>
    <w:p w14:paraId="27C5E460" w14:textId="3FE38850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для гарантируется в браузерах, десктоп </w:t>
      </w:r>
      <w:r w:rsidR="00520C14" w:rsidRPr="009232A4">
        <w:rPr>
          <w:rFonts w:ascii="Arial" w:hAnsi="Arial" w:cs="Arial"/>
        </w:rPr>
        <w:t>версий,</w:t>
      </w:r>
      <w:r w:rsidRPr="009232A4">
        <w:rPr>
          <w:rFonts w:ascii="Arial" w:hAnsi="Arial" w:cs="Arial"/>
        </w:rPr>
        <w:t xml:space="preserve"> не ниже следующих:</w:t>
      </w:r>
    </w:p>
    <w:p w14:paraId="6DD70B2B" w14:textId="6D88C8D6" w:rsidR="008C1021" w:rsidRPr="009232A4" w:rsidRDefault="00345588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>
        <w:rPr>
          <w:rFonts w:ascii="Arial" w:hAnsi="Arial" w:cs="Arial"/>
        </w:rPr>
        <w:t>InternetExplorer 9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Opera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Chrome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Firefox 18</w:t>
      </w:r>
    </w:p>
    <w:sectPr w:rsidR="008C1021" w:rsidRPr="00E429AB" w:rsidSect="000003C8">
      <w:headerReference w:type="default" r:id="rId16"/>
      <w:footerReference w:type="default" r:id="rId17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21C57" w14:textId="77777777" w:rsidR="00FE49CA" w:rsidRDefault="00FE49CA" w:rsidP="002129C0">
      <w:r>
        <w:separator/>
      </w:r>
    </w:p>
  </w:endnote>
  <w:endnote w:type="continuationSeparator" w:id="0">
    <w:p w14:paraId="32BF02F4" w14:textId="77777777" w:rsidR="00FE49CA" w:rsidRDefault="00FE49CA" w:rsidP="002129C0">
      <w:r>
        <w:continuationSeparator/>
      </w:r>
    </w:p>
  </w:endnote>
  <w:endnote w:type="continuationNotice" w:id="1">
    <w:p w14:paraId="2BDF98C1" w14:textId="77777777" w:rsidR="00FE49CA" w:rsidRDefault="00FE4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4E4111" w:rsidRPr="000003C8" w:rsidRDefault="004E411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503098">
          <w:rPr>
            <w:rFonts w:ascii="Arial" w:hAnsi="Arial" w:cs="Arial"/>
            <w:noProof/>
          </w:rPr>
          <w:t>6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4E4111" w:rsidRDefault="004E41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1BAC7" w14:textId="77777777" w:rsidR="00FE49CA" w:rsidRDefault="00FE49CA" w:rsidP="002129C0">
      <w:r>
        <w:separator/>
      </w:r>
    </w:p>
  </w:footnote>
  <w:footnote w:type="continuationSeparator" w:id="0">
    <w:p w14:paraId="5A3EE71D" w14:textId="77777777" w:rsidR="00FE49CA" w:rsidRDefault="00FE49CA" w:rsidP="002129C0">
      <w:r>
        <w:continuationSeparator/>
      </w:r>
    </w:p>
  </w:footnote>
  <w:footnote w:type="continuationNotice" w:id="1">
    <w:p w14:paraId="27048BE3" w14:textId="77777777" w:rsidR="00FE49CA" w:rsidRDefault="00FE4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74EC93D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15C81EE4" w14:textId="5E943C8D" w:rsidR="004E4111" w:rsidRPr="00D04AF9" w:rsidRDefault="004E4111" w:rsidP="000D7AF2">
    <w:pPr>
      <w:pStyle w:val="aff5"/>
      <w:spacing w:after="0" w:line="240" w:lineRule="auto"/>
      <w:jc w:val="right"/>
    </w:pPr>
    <w:r w:rsidRPr="00A73484">
      <w:rPr>
        <w:rFonts w:ascii="Arial" w:hAnsi="Arial" w:cs="Arial"/>
        <w:sz w:val="18"/>
        <w:szCs w:val="18"/>
      </w:rPr>
      <w:t>Спецификац</w:t>
    </w:r>
    <w:r w:rsidR="000D7AF2">
      <w:rPr>
        <w:rFonts w:ascii="Arial" w:hAnsi="Arial" w:cs="Arial"/>
        <w:sz w:val="18"/>
        <w:szCs w:val="18"/>
      </w:rPr>
      <w:t>ия на функциональные требования</w:t>
    </w:r>
    <w:r>
      <w:rPr>
        <w:rFonts w:ascii="Arial" w:hAnsi="Arial" w:cs="Arial"/>
        <w:sz w:val="18"/>
        <w:szCs w:val="18"/>
      </w:rPr>
      <w:t xml:space="preserve">. </w:t>
    </w:r>
    <w:r w:rsidR="000D7AF2" w:rsidRPr="000D7AF2">
      <w:rPr>
        <w:rFonts w:ascii="Arial" w:hAnsi="Arial" w:cs="Arial"/>
        <w:sz w:val="18"/>
        <w:szCs w:val="18"/>
      </w:rPr>
      <w:t>SEO оптимизация (этап 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180F"/>
    <w:multiLevelType w:val="hybridMultilevel"/>
    <w:tmpl w:val="446088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6A7A21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D1F021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DF93985"/>
    <w:multiLevelType w:val="hybridMultilevel"/>
    <w:tmpl w:val="2E1E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C108B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7F58F5"/>
    <w:multiLevelType w:val="multilevel"/>
    <w:tmpl w:val="469C1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11CC713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645C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172B09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1787569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7B82DB3"/>
    <w:multiLevelType w:val="multilevel"/>
    <w:tmpl w:val="ED24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14658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19807A6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BB369F4"/>
    <w:multiLevelType w:val="multilevel"/>
    <w:tmpl w:val="08E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D45048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1DD663B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5">
    <w:nsid w:val="22B648B9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234D05A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28602199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>
    <w:nsid w:val="2B470661"/>
    <w:multiLevelType w:val="hybridMultilevel"/>
    <w:tmpl w:val="AE405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2CE347F8"/>
    <w:multiLevelType w:val="hybridMultilevel"/>
    <w:tmpl w:val="6B5ABF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2DCE6615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2E7B5A48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3">
    <w:nsid w:val="3127754A"/>
    <w:multiLevelType w:val="hybridMultilevel"/>
    <w:tmpl w:val="BA7CB0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6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>
    <w:nsid w:val="4101735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42991AD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438463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>
    <w:nsid w:val="439B478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491F706F"/>
    <w:multiLevelType w:val="hybridMultilevel"/>
    <w:tmpl w:val="648022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>
    <w:nsid w:val="4BC05552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4CD30C79"/>
    <w:multiLevelType w:val="hybridMultilevel"/>
    <w:tmpl w:val="517ECA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7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48">
    <w:nsid w:val="56596D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9">
    <w:nsid w:val="5D566E3A"/>
    <w:multiLevelType w:val="hybridMultilevel"/>
    <w:tmpl w:val="023E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1">
    <w:nsid w:val="60D05442"/>
    <w:multiLevelType w:val="hybridMultilevel"/>
    <w:tmpl w:val="3A74F1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2">
    <w:nsid w:val="618F6DD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3">
    <w:nsid w:val="62855E87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4">
    <w:nsid w:val="63502FE1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5">
    <w:nsid w:val="64054E7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6">
    <w:nsid w:val="66D24EB1"/>
    <w:multiLevelType w:val="hybridMultilevel"/>
    <w:tmpl w:val="2C66CB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7">
    <w:nsid w:val="679A49F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8">
    <w:nsid w:val="67C303AB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6C7F1DA2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1">
    <w:nsid w:val="6F747B6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2">
    <w:nsid w:val="702B7FC2"/>
    <w:multiLevelType w:val="hybridMultilevel"/>
    <w:tmpl w:val="EDDA78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3">
    <w:nsid w:val="70413F4D"/>
    <w:multiLevelType w:val="hybridMultilevel"/>
    <w:tmpl w:val="3EF811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4">
    <w:nsid w:val="715817E0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5">
    <w:nsid w:val="71FF0D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6">
    <w:nsid w:val="758075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7">
    <w:nsid w:val="796443C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8">
    <w:nsid w:val="79993786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9">
    <w:nsid w:val="7AE32BD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0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B3A2DF8"/>
    <w:multiLevelType w:val="multilevel"/>
    <w:tmpl w:val="43A45E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72">
    <w:nsid w:val="7E253503"/>
    <w:multiLevelType w:val="hybridMultilevel"/>
    <w:tmpl w:val="C554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35"/>
  </w:num>
  <w:num w:numId="4">
    <w:abstractNumId w:val="0"/>
  </w:num>
  <w:num w:numId="5">
    <w:abstractNumId w:val="47"/>
  </w:num>
  <w:num w:numId="6">
    <w:abstractNumId w:val="50"/>
  </w:num>
  <w:num w:numId="7">
    <w:abstractNumId w:val="2"/>
  </w:num>
  <w:num w:numId="8">
    <w:abstractNumId w:val="59"/>
  </w:num>
  <w:num w:numId="9">
    <w:abstractNumId w:val="23"/>
  </w:num>
  <w:num w:numId="10">
    <w:abstractNumId w:val="45"/>
  </w:num>
  <w:num w:numId="11">
    <w:abstractNumId w:val="46"/>
  </w:num>
  <w:num w:numId="12">
    <w:abstractNumId w:val="4"/>
  </w:num>
  <w:num w:numId="13">
    <w:abstractNumId w:val="36"/>
  </w:num>
  <w:num w:numId="14">
    <w:abstractNumId w:val="71"/>
  </w:num>
  <w:num w:numId="15">
    <w:abstractNumId w:val="37"/>
  </w:num>
  <w:num w:numId="16">
    <w:abstractNumId w:val="66"/>
  </w:num>
  <w:num w:numId="17">
    <w:abstractNumId w:val="42"/>
  </w:num>
  <w:num w:numId="18">
    <w:abstractNumId w:val="52"/>
  </w:num>
  <w:num w:numId="19">
    <w:abstractNumId w:val="65"/>
  </w:num>
  <w:num w:numId="20">
    <w:abstractNumId w:val="16"/>
  </w:num>
  <w:num w:numId="21">
    <w:abstractNumId w:val="25"/>
  </w:num>
  <w:num w:numId="22">
    <w:abstractNumId w:val="12"/>
  </w:num>
  <w:num w:numId="23">
    <w:abstractNumId w:val="11"/>
  </w:num>
  <w:num w:numId="24">
    <w:abstractNumId w:val="33"/>
  </w:num>
  <w:num w:numId="25">
    <w:abstractNumId w:val="48"/>
  </w:num>
  <w:num w:numId="26">
    <w:abstractNumId w:val="55"/>
  </w:num>
  <w:num w:numId="27">
    <w:abstractNumId w:val="9"/>
  </w:num>
  <w:num w:numId="28">
    <w:abstractNumId w:val="21"/>
  </w:num>
  <w:num w:numId="29">
    <w:abstractNumId w:val="40"/>
  </w:num>
  <w:num w:numId="30">
    <w:abstractNumId w:val="44"/>
  </w:num>
  <w:num w:numId="31">
    <w:abstractNumId w:val="67"/>
  </w:num>
  <w:num w:numId="32">
    <w:abstractNumId w:val="28"/>
  </w:num>
  <w:num w:numId="33">
    <w:abstractNumId w:val="18"/>
  </w:num>
  <w:num w:numId="34">
    <w:abstractNumId w:val="5"/>
  </w:num>
  <w:num w:numId="35">
    <w:abstractNumId w:val="41"/>
  </w:num>
  <w:num w:numId="36">
    <w:abstractNumId w:val="64"/>
  </w:num>
  <w:num w:numId="37">
    <w:abstractNumId w:val="60"/>
  </w:num>
  <w:num w:numId="38">
    <w:abstractNumId w:val="54"/>
  </w:num>
  <w:num w:numId="39">
    <w:abstractNumId w:val="19"/>
  </w:num>
  <w:num w:numId="40">
    <w:abstractNumId w:val="7"/>
  </w:num>
  <w:num w:numId="41">
    <w:abstractNumId w:val="58"/>
  </w:num>
  <w:num w:numId="42">
    <w:abstractNumId w:val="61"/>
  </w:num>
  <w:num w:numId="43">
    <w:abstractNumId w:val="62"/>
  </w:num>
  <w:num w:numId="44">
    <w:abstractNumId w:val="56"/>
  </w:num>
  <w:num w:numId="45">
    <w:abstractNumId w:val="27"/>
  </w:num>
  <w:num w:numId="46">
    <w:abstractNumId w:val="8"/>
  </w:num>
  <w:num w:numId="47">
    <w:abstractNumId w:val="72"/>
  </w:num>
  <w:num w:numId="48">
    <w:abstractNumId w:val="49"/>
  </w:num>
  <w:num w:numId="49">
    <w:abstractNumId w:val="43"/>
  </w:num>
  <w:num w:numId="50">
    <w:abstractNumId w:val="68"/>
  </w:num>
  <w:num w:numId="51">
    <w:abstractNumId w:val="32"/>
  </w:num>
  <w:num w:numId="52">
    <w:abstractNumId w:val="15"/>
  </w:num>
  <w:num w:numId="53">
    <w:abstractNumId w:val="53"/>
  </w:num>
  <w:num w:numId="54">
    <w:abstractNumId w:val="30"/>
  </w:num>
  <w:num w:numId="55">
    <w:abstractNumId w:val="3"/>
  </w:num>
  <w:num w:numId="56">
    <w:abstractNumId w:val="22"/>
  </w:num>
  <w:num w:numId="57">
    <w:abstractNumId w:val="57"/>
  </w:num>
  <w:num w:numId="58">
    <w:abstractNumId w:val="63"/>
  </w:num>
  <w:num w:numId="59">
    <w:abstractNumId w:val="38"/>
  </w:num>
  <w:num w:numId="60">
    <w:abstractNumId w:val="51"/>
  </w:num>
  <w:num w:numId="61">
    <w:abstractNumId w:val="69"/>
  </w:num>
  <w:num w:numId="62">
    <w:abstractNumId w:val="39"/>
  </w:num>
  <w:num w:numId="63">
    <w:abstractNumId w:val="26"/>
  </w:num>
  <w:num w:numId="64">
    <w:abstractNumId w:val="29"/>
  </w:num>
  <w:num w:numId="65">
    <w:abstractNumId w:val="14"/>
  </w:num>
  <w:num w:numId="66">
    <w:abstractNumId w:val="10"/>
  </w:num>
  <w:num w:numId="67">
    <w:abstractNumId w:val="31"/>
  </w:num>
  <w:num w:numId="68">
    <w:abstractNumId w:val="20"/>
  </w:num>
  <w:num w:numId="69">
    <w:abstractNumId w:val="1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CA2"/>
    <w:rsid w:val="000159E9"/>
    <w:rsid w:val="00015A63"/>
    <w:rsid w:val="00016EC9"/>
    <w:rsid w:val="00020601"/>
    <w:rsid w:val="0002129A"/>
    <w:rsid w:val="00022E7C"/>
    <w:rsid w:val="00023505"/>
    <w:rsid w:val="00024130"/>
    <w:rsid w:val="000242F1"/>
    <w:rsid w:val="00025693"/>
    <w:rsid w:val="0002640B"/>
    <w:rsid w:val="0002662B"/>
    <w:rsid w:val="000267E7"/>
    <w:rsid w:val="000273E8"/>
    <w:rsid w:val="00027D06"/>
    <w:rsid w:val="00030361"/>
    <w:rsid w:val="00032C29"/>
    <w:rsid w:val="00034028"/>
    <w:rsid w:val="000340E7"/>
    <w:rsid w:val="000344AE"/>
    <w:rsid w:val="0003464E"/>
    <w:rsid w:val="000348E5"/>
    <w:rsid w:val="00036122"/>
    <w:rsid w:val="00036E98"/>
    <w:rsid w:val="00040CCA"/>
    <w:rsid w:val="00040EAC"/>
    <w:rsid w:val="00041B68"/>
    <w:rsid w:val="000427AA"/>
    <w:rsid w:val="00043322"/>
    <w:rsid w:val="00045427"/>
    <w:rsid w:val="00045B50"/>
    <w:rsid w:val="0004602B"/>
    <w:rsid w:val="000464FF"/>
    <w:rsid w:val="0004687E"/>
    <w:rsid w:val="0004725F"/>
    <w:rsid w:val="00050259"/>
    <w:rsid w:val="00050FD5"/>
    <w:rsid w:val="000516D4"/>
    <w:rsid w:val="00052CBA"/>
    <w:rsid w:val="00053037"/>
    <w:rsid w:val="000554EB"/>
    <w:rsid w:val="00056EE6"/>
    <w:rsid w:val="00057C41"/>
    <w:rsid w:val="000606F3"/>
    <w:rsid w:val="00060D92"/>
    <w:rsid w:val="00061642"/>
    <w:rsid w:val="00061C7F"/>
    <w:rsid w:val="00062482"/>
    <w:rsid w:val="00062EC1"/>
    <w:rsid w:val="00063CAE"/>
    <w:rsid w:val="000640A9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7077"/>
    <w:rsid w:val="00077B8D"/>
    <w:rsid w:val="00081B25"/>
    <w:rsid w:val="00081C75"/>
    <w:rsid w:val="000839C9"/>
    <w:rsid w:val="00084331"/>
    <w:rsid w:val="00085433"/>
    <w:rsid w:val="000855BD"/>
    <w:rsid w:val="00086B64"/>
    <w:rsid w:val="00087081"/>
    <w:rsid w:val="000870F0"/>
    <w:rsid w:val="0008743C"/>
    <w:rsid w:val="00087477"/>
    <w:rsid w:val="00087518"/>
    <w:rsid w:val="000904C8"/>
    <w:rsid w:val="0009106B"/>
    <w:rsid w:val="000915E7"/>
    <w:rsid w:val="000918A2"/>
    <w:rsid w:val="0009222B"/>
    <w:rsid w:val="000929BB"/>
    <w:rsid w:val="00093166"/>
    <w:rsid w:val="000931F1"/>
    <w:rsid w:val="0009512F"/>
    <w:rsid w:val="00095DE7"/>
    <w:rsid w:val="000962DE"/>
    <w:rsid w:val="00096D65"/>
    <w:rsid w:val="00096F85"/>
    <w:rsid w:val="00096FBF"/>
    <w:rsid w:val="000A01A1"/>
    <w:rsid w:val="000A038F"/>
    <w:rsid w:val="000A0775"/>
    <w:rsid w:val="000A1105"/>
    <w:rsid w:val="000A20E8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60EE"/>
    <w:rsid w:val="000A7AE4"/>
    <w:rsid w:val="000A7E75"/>
    <w:rsid w:val="000B0B6C"/>
    <w:rsid w:val="000B2FE1"/>
    <w:rsid w:val="000B3674"/>
    <w:rsid w:val="000B3A70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AF2"/>
    <w:rsid w:val="000D7E34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46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35E"/>
    <w:rsid w:val="00153C02"/>
    <w:rsid w:val="00153E9A"/>
    <w:rsid w:val="001546F9"/>
    <w:rsid w:val="00156E31"/>
    <w:rsid w:val="001605A5"/>
    <w:rsid w:val="001607DB"/>
    <w:rsid w:val="0016108C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673C"/>
    <w:rsid w:val="00197339"/>
    <w:rsid w:val="00197A86"/>
    <w:rsid w:val="001A0588"/>
    <w:rsid w:val="001A058F"/>
    <w:rsid w:val="001A1D5E"/>
    <w:rsid w:val="001A1DA6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001"/>
    <w:rsid w:val="001F4514"/>
    <w:rsid w:val="001F5069"/>
    <w:rsid w:val="001F6C29"/>
    <w:rsid w:val="0020023F"/>
    <w:rsid w:val="0020112F"/>
    <w:rsid w:val="00202570"/>
    <w:rsid w:val="00205736"/>
    <w:rsid w:val="00206325"/>
    <w:rsid w:val="00206389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71B8"/>
    <w:rsid w:val="002274E4"/>
    <w:rsid w:val="0023026A"/>
    <w:rsid w:val="002302D1"/>
    <w:rsid w:val="002307B2"/>
    <w:rsid w:val="00230C2E"/>
    <w:rsid w:val="00231D5E"/>
    <w:rsid w:val="00232697"/>
    <w:rsid w:val="00232F2C"/>
    <w:rsid w:val="00234A46"/>
    <w:rsid w:val="002358DC"/>
    <w:rsid w:val="002367FA"/>
    <w:rsid w:val="002378B3"/>
    <w:rsid w:val="00240359"/>
    <w:rsid w:val="002405A2"/>
    <w:rsid w:val="002408A7"/>
    <w:rsid w:val="00240C64"/>
    <w:rsid w:val="00244161"/>
    <w:rsid w:val="00244F22"/>
    <w:rsid w:val="002460F5"/>
    <w:rsid w:val="002468B0"/>
    <w:rsid w:val="00250C91"/>
    <w:rsid w:val="0025166C"/>
    <w:rsid w:val="002519DA"/>
    <w:rsid w:val="00251F42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020"/>
    <w:rsid w:val="00263151"/>
    <w:rsid w:val="00265E69"/>
    <w:rsid w:val="00265EB1"/>
    <w:rsid w:val="00267E9D"/>
    <w:rsid w:val="0027092F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3EE9"/>
    <w:rsid w:val="002842CE"/>
    <w:rsid w:val="00284A26"/>
    <w:rsid w:val="00285067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193"/>
    <w:rsid w:val="002C1265"/>
    <w:rsid w:val="002C12D9"/>
    <w:rsid w:val="002C130C"/>
    <w:rsid w:val="002C1893"/>
    <w:rsid w:val="002C2F73"/>
    <w:rsid w:val="002C483F"/>
    <w:rsid w:val="002C484B"/>
    <w:rsid w:val="002C5155"/>
    <w:rsid w:val="002C5334"/>
    <w:rsid w:val="002C54DD"/>
    <w:rsid w:val="002C5EBD"/>
    <w:rsid w:val="002C61A7"/>
    <w:rsid w:val="002C63B8"/>
    <w:rsid w:val="002C677E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695D"/>
    <w:rsid w:val="002E6ABC"/>
    <w:rsid w:val="002E732B"/>
    <w:rsid w:val="002F0091"/>
    <w:rsid w:val="002F01AA"/>
    <w:rsid w:val="002F0717"/>
    <w:rsid w:val="002F0CA2"/>
    <w:rsid w:val="002F105A"/>
    <w:rsid w:val="002F17E2"/>
    <w:rsid w:val="002F1BD4"/>
    <w:rsid w:val="002F2A65"/>
    <w:rsid w:val="002F2BD8"/>
    <w:rsid w:val="002F46AB"/>
    <w:rsid w:val="002F49CB"/>
    <w:rsid w:val="002F4BB8"/>
    <w:rsid w:val="002F617C"/>
    <w:rsid w:val="002F69D7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4CB5"/>
    <w:rsid w:val="003053C0"/>
    <w:rsid w:val="003065BF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6228"/>
    <w:rsid w:val="00327019"/>
    <w:rsid w:val="00327F6F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515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3ED"/>
    <w:rsid w:val="00361AB0"/>
    <w:rsid w:val="00362165"/>
    <w:rsid w:val="003621D7"/>
    <w:rsid w:val="00362C9A"/>
    <w:rsid w:val="00362D81"/>
    <w:rsid w:val="0036305E"/>
    <w:rsid w:val="00363973"/>
    <w:rsid w:val="00363B58"/>
    <w:rsid w:val="00364E47"/>
    <w:rsid w:val="0036537A"/>
    <w:rsid w:val="003655CB"/>
    <w:rsid w:val="00365826"/>
    <w:rsid w:val="00365A47"/>
    <w:rsid w:val="00365D5C"/>
    <w:rsid w:val="00366ACD"/>
    <w:rsid w:val="00366DD4"/>
    <w:rsid w:val="00373153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3ACA"/>
    <w:rsid w:val="003A4244"/>
    <w:rsid w:val="003A4EFC"/>
    <w:rsid w:val="003A568B"/>
    <w:rsid w:val="003A6EC5"/>
    <w:rsid w:val="003A717B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362"/>
    <w:rsid w:val="003B64AF"/>
    <w:rsid w:val="003C0542"/>
    <w:rsid w:val="003C1F9C"/>
    <w:rsid w:val="003C208B"/>
    <w:rsid w:val="003C2AD4"/>
    <w:rsid w:val="003C2B8A"/>
    <w:rsid w:val="003C3CF9"/>
    <w:rsid w:val="003C456A"/>
    <w:rsid w:val="003C71C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814"/>
    <w:rsid w:val="003E6C44"/>
    <w:rsid w:val="003E6EE4"/>
    <w:rsid w:val="003E70E7"/>
    <w:rsid w:val="003E773D"/>
    <w:rsid w:val="003F04DD"/>
    <w:rsid w:val="003F05F9"/>
    <w:rsid w:val="003F1E47"/>
    <w:rsid w:val="003F23AA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4E33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3798A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59B1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503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5449"/>
    <w:rsid w:val="004954CC"/>
    <w:rsid w:val="00495A31"/>
    <w:rsid w:val="00495B1B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59D5"/>
    <w:rsid w:val="004C61EE"/>
    <w:rsid w:val="004C7F1F"/>
    <w:rsid w:val="004D00EF"/>
    <w:rsid w:val="004D1092"/>
    <w:rsid w:val="004D4BC6"/>
    <w:rsid w:val="004D5BA8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87A"/>
    <w:rsid w:val="00502A28"/>
    <w:rsid w:val="00502D1A"/>
    <w:rsid w:val="00503098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6F5"/>
    <w:rsid w:val="00517220"/>
    <w:rsid w:val="005177E6"/>
    <w:rsid w:val="00517FA8"/>
    <w:rsid w:val="00520C14"/>
    <w:rsid w:val="00521B5D"/>
    <w:rsid w:val="00522678"/>
    <w:rsid w:val="0052379D"/>
    <w:rsid w:val="00523C6A"/>
    <w:rsid w:val="00525A3E"/>
    <w:rsid w:val="00526228"/>
    <w:rsid w:val="00526F45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02BD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43E5"/>
    <w:rsid w:val="00584419"/>
    <w:rsid w:val="0058458E"/>
    <w:rsid w:val="005858E6"/>
    <w:rsid w:val="00585D71"/>
    <w:rsid w:val="00587101"/>
    <w:rsid w:val="005874AF"/>
    <w:rsid w:val="0058755A"/>
    <w:rsid w:val="00587848"/>
    <w:rsid w:val="0059033D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10D3"/>
    <w:rsid w:val="005A170C"/>
    <w:rsid w:val="005A24F9"/>
    <w:rsid w:val="005A4FE7"/>
    <w:rsid w:val="005A5E29"/>
    <w:rsid w:val="005A5F28"/>
    <w:rsid w:val="005A672A"/>
    <w:rsid w:val="005A74C5"/>
    <w:rsid w:val="005A752E"/>
    <w:rsid w:val="005A7612"/>
    <w:rsid w:val="005B0E87"/>
    <w:rsid w:val="005B365E"/>
    <w:rsid w:val="005B598F"/>
    <w:rsid w:val="005C3263"/>
    <w:rsid w:val="005C370A"/>
    <w:rsid w:val="005C4F64"/>
    <w:rsid w:val="005C5F93"/>
    <w:rsid w:val="005C66FC"/>
    <w:rsid w:val="005C6786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E089B"/>
    <w:rsid w:val="005E130A"/>
    <w:rsid w:val="005E1EF9"/>
    <w:rsid w:val="005E2D03"/>
    <w:rsid w:val="005E3B03"/>
    <w:rsid w:val="005F3DBC"/>
    <w:rsid w:val="005F40EF"/>
    <w:rsid w:val="005F5B52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18F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8BB"/>
    <w:rsid w:val="0063697E"/>
    <w:rsid w:val="00636B72"/>
    <w:rsid w:val="0063712A"/>
    <w:rsid w:val="0063717D"/>
    <w:rsid w:val="006411FD"/>
    <w:rsid w:val="00641334"/>
    <w:rsid w:val="00641344"/>
    <w:rsid w:val="00641A45"/>
    <w:rsid w:val="00642520"/>
    <w:rsid w:val="006427A8"/>
    <w:rsid w:val="006441EE"/>
    <w:rsid w:val="00644BDE"/>
    <w:rsid w:val="00645C05"/>
    <w:rsid w:val="00646B70"/>
    <w:rsid w:val="006476C3"/>
    <w:rsid w:val="00647DE7"/>
    <w:rsid w:val="0065193E"/>
    <w:rsid w:val="00653051"/>
    <w:rsid w:val="0065319B"/>
    <w:rsid w:val="00653ADD"/>
    <w:rsid w:val="00654738"/>
    <w:rsid w:val="0065483F"/>
    <w:rsid w:val="00654CB9"/>
    <w:rsid w:val="0065504A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3B22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033"/>
    <w:rsid w:val="006A5DBF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6A9A"/>
    <w:rsid w:val="006B6EFE"/>
    <w:rsid w:val="006C0E1F"/>
    <w:rsid w:val="006C0FA9"/>
    <w:rsid w:val="006C16FE"/>
    <w:rsid w:val="006C1FB0"/>
    <w:rsid w:val="006C287D"/>
    <w:rsid w:val="006C2F38"/>
    <w:rsid w:val="006C4561"/>
    <w:rsid w:val="006C5335"/>
    <w:rsid w:val="006C5C3F"/>
    <w:rsid w:val="006C63B9"/>
    <w:rsid w:val="006C64F2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1742"/>
    <w:rsid w:val="006E4EE4"/>
    <w:rsid w:val="006E6B76"/>
    <w:rsid w:val="006E7D6D"/>
    <w:rsid w:val="006F05B8"/>
    <w:rsid w:val="006F0A1E"/>
    <w:rsid w:val="006F0D66"/>
    <w:rsid w:val="006F0DA3"/>
    <w:rsid w:val="006F1340"/>
    <w:rsid w:val="006F2C70"/>
    <w:rsid w:val="006F2D49"/>
    <w:rsid w:val="006F2DB1"/>
    <w:rsid w:val="006F2E39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2EC9"/>
    <w:rsid w:val="0071313F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25D72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BAE"/>
    <w:rsid w:val="00741A50"/>
    <w:rsid w:val="007423E2"/>
    <w:rsid w:val="0074348C"/>
    <w:rsid w:val="00745ABB"/>
    <w:rsid w:val="00746529"/>
    <w:rsid w:val="007500C3"/>
    <w:rsid w:val="00750466"/>
    <w:rsid w:val="00750A73"/>
    <w:rsid w:val="00750D0B"/>
    <w:rsid w:val="00751228"/>
    <w:rsid w:val="0075236B"/>
    <w:rsid w:val="00752B97"/>
    <w:rsid w:val="00752BBD"/>
    <w:rsid w:val="00752BF7"/>
    <w:rsid w:val="00752D46"/>
    <w:rsid w:val="0075566D"/>
    <w:rsid w:val="0075749C"/>
    <w:rsid w:val="00757F52"/>
    <w:rsid w:val="00761F62"/>
    <w:rsid w:val="0076233E"/>
    <w:rsid w:val="00763D5F"/>
    <w:rsid w:val="00764685"/>
    <w:rsid w:val="007651F4"/>
    <w:rsid w:val="00765647"/>
    <w:rsid w:val="00767195"/>
    <w:rsid w:val="00770985"/>
    <w:rsid w:val="00770EE2"/>
    <w:rsid w:val="00771BEC"/>
    <w:rsid w:val="00773BDC"/>
    <w:rsid w:val="007747EE"/>
    <w:rsid w:val="007748F3"/>
    <w:rsid w:val="007752F8"/>
    <w:rsid w:val="007759A8"/>
    <w:rsid w:val="00776129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E5C"/>
    <w:rsid w:val="00786058"/>
    <w:rsid w:val="00787D51"/>
    <w:rsid w:val="00787D7C"/>
    <w:rsid w:val="007903A1"/>
    <w:rsid w:val="007906D0"/>
    <w:rsid w:val="007913FF"/>
    <w:rsid w:val="00791ABC"/>
    <w:rsid w:val="00792A58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3881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1DB5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78E"/>
    <w:rsid w:val="007F7E9E"/>
    <w:rsid w:val="0080110C"/>
    <w:rsid w:val="008025EC"/>
    <w:rsid w:val="00802F6F"/>
    <w:rsid w:val="008041E5"/>
    <w:rsid w:val="0080433F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5FE5"/>
    <w:rsid w:val="00816A8E"/>
    <w:rsid w:val="00816EC2"/>
    <w:rsid w:val="00817DD6"/>
    <w:rsid w:val="00817F53"/>
    <w:rsid w:val="00821035"/>
    <w:rsid w:val="0082189D"/>
    <w:rsid w:val="008223A1"/>
    <w:rsid w:val="00822A8D"/>
    <w:rsid w:val="008235E5"/>
    <w:rsid w:val="00825D1B"/>
    <w:rsid w:val="00826F51"/>
    <w:rsid w:val="008273CB"/>
    <w:rsid w:val="008315FB"/>
    <w:rsid w:val="00831DCF"/>
    <w:rsid w:val="008326D4"/>
    <w:rsid w:val="00832D9A"/>
    <w:rsid w:val="0083429E"/>
    <w:rsid w:val="00834A61"/>
    <w:rsid w:val="00837DBC"/>
    <w:rsid w:val="00840358"/>
    <w:rsid w:val="00841F85"/>
    <w:rsid w:val="0084427E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62E1"/>
    <w:rsid w:val="008767BD"/>
    <w:rsid w:val="00877B3F"/>
    <w:rsid w:val="00880AE5"/>
    <w:rsid w:val="00881116"/>
    <w:rsid w:val="0088189D"/>
    <w:rsid w:val="00882879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97B55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62FB"/>
    <w:rsid w:val="008A73AF"/>
    <w:rsid w:val="008A7DAF"/>
    <w:rsid w:val="008A7E02"/>
    <w:rsid w:val="008B09A9"/>
    <w:rsid w:val="008B14E6"/>
    <w:rsid w:val="008B197C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914"/>
    <w:rsid w:val="008D4A78"/>
    <w:rsid w:val="008D6C1B"/>
    <w:rsid w:val="008D7007"/>
    <w:rsid w:val="008D7F15"/>
    <w:rsid w:val="008E0512"/>
    <w:rsid w:val="008E09B8"/>
    <w:rsid w:val="008E1910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908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17B7E"/>
    <w:rsid w:val="009204F1"/>
    <w:rsid w:val="00920852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186"/>
    <w:rsid w:val="00943FCC"/>
    <w:rsid w:val="00944843"/>
    <w:rsid w:val="00944EA4"/>
    <w:rsid w:val="00946A04"/>
    <w:rsid w:val="009471F4"/>
    <w:rsid w:val="009472C9"/>
    <w:rsid w:val="00947A5C"/>
    <w:rsid w:val="0095028A"/>
    <w:rsid w:val="0095034D"/>
    <w:rsid w:val="00952018"/>
    <w:rsid w:val="00952CD1"/>
    <w:rsid w:val="00955E4A"/>
    <w:rsid w:val="009569C7"/>
    <w:rsid w:val="00957268"/>
    <w:rsid w:val="009578E0"/>
    <w:rsid w:val="00957E1B"/>
    <w:rsid w:val="009609FE"/>
    <w:rsid w:val="00960CD1"/>
    <w:rsid w:val="00960FF3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B0AC4"/>
    <w:rsid w:val="009B0EB1"/>
    <w:rsid w:val="009B2517"/>
    <w:rsid w:val="009B2EFA"/>
    <w:rsid w:val="009B394E"/>
    <w:rsid w:val="009B45A5"/>
    <w:rsid w:val="009B651A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6C47"/>
    <w:rsid w:val="009D7762"/>
    <w:rsid w:val="009E03D7"/>
    <w:rsid w:val="009E073A"/>
    <w:rsid w:val="009E2312"/>
    <w:rsid w:val="009E3250"/>
    <w:rsid w:val="009E4011"/>
    <w:rsid w:val="009E4494"/>
    <w:rsid w:val="009E4C0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06437"/>
    <w:rsid w:val="00A110C8"/>
    <w:rsid w:val="00A11D9B"/>
    <w:rsid w:val="00A1361A"/>
    <w:rsid w:val="00A15952"/>
    <w:rsid w:val="00A15D08"/>
    <w:rsid w:val="00A177A5"/>
    <w:rsid w:val="00A179F6"/>
    <w:rsid w:val="00A21914"/>
    <w:rsid w:val="00A22604"/>
    <w:rsid w:val="00A22A66"/>
    <w:rsid w:val="00A25167"/>
    <w:rsid w:val="00A25282"/>
    <w:rsid w:val="00A25A44"/>
    <w:rsid w:val="00A25C25"/>
    <w:rsid w:val="00A26158"/>
    <w:rsid w:val="00A26ED6"/>
    <w:rsid w:val="00A27D54"/>
    <w:rsid w:val="00A27E9F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77744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15D"/>
    <w:rsid w:val="00AB4B29"/>
    <w:rsid w:val="00AB4C1B"/>
    <w:rsid w:val="00AB4EDD"/>
    <w:rsid w:val="00AB533F"/>
    <w:rsid w:val="00AB6F6C"/>
    <w:rsid w:val="00AB7691"/>
    <w:rsid w:val="00AC1036"/>
    <w:rsid w:val="00AC144C"/>
    <w:rsid w:val="00AC1749"/>
    <w:rsid w:val="00AC2C69"/>
    <w:rsid w:val="00AC2E31"/>
    <w:rsid w:val="00AC4424"/>
    <w:rsid w:val="00AC4A89"/>
    <w:rsid w:val="00AC5A54"/>
    <w:rsid w:val="00AC5C81"/>
    <w:rsid w:val="00AC5F55"/>
    <w:rsid w:val="00AC6048"/>
    <w:rsid w:val="00AC6062"/>
    <w:rsid w:val="00AC795B"/>
    <w:rsid w:val="00AD07A4"/>
    <w:rsid w:val="00AD1A6E"/>
    <w:rsid w:val="00AD309F"/>
    <w:rsid w:val="00AD3D93"/>
    <w:rsid w:val="00AD4F7A"/>
    <w:rsid w:val="00AD6694"/>
    <w:rsid w:val="00AD6B5E"/>
    <w:rsid w:val="00AD6FF8"/>
    <w:rsid w:val="00AD7B6F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1FEF"/>
    <w:rsid w:val="00B02F91"/>
    <w:rsid w:val="00B04ADD"/>
    <w:rsid w:val="00B06B3A"/>
    <w:rsid w:val="00B1058D"/>
    <w:rsid w:val="00B106DA"/>
    <w:rsid w:val="00B11FAD"/>
    <w:rsid w:val="00B13EDA"/>
    <w:rsid w:val="00B146A7"/>
    <w:rsid w:val="00B14B51"/>
    <w:rsid w:val="00B15B33"/>
    <w:rsid w:val="00B168A8"/>
    <w:rsid w:val="00B21424"/>
    <w:rsid w:val="00B23F7F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7EB"/>
    <w:rsid w:val="00B45B58"/>
    <w:rsid w:val="00B45BDB"/>
    <w:rsid w:val="00B46E0C"/>
    <w:rsid w:val="00B505D7"/>
    <w:rsid w:val="00B50A86"/>
    <w:rsid w:val="00B50F4F"/>
    <w:rsid w:val="00B52AB8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3E20"/>
    <w:rsid w:val="00B66372"/>
    <w:rsid w:val="00B67495"/>
    <w:rsid w:val="00B678B0"/>
    <w:rsid w:val="00B70709"/>
    <w:rsid w:val="00B712AD"/>
    <w:rsid w:val="00B71576"/>
    <w:rsid w:val="00B71597"/>
    <w:rsid w:val="00B7167D"/>
    <w:rsid w:val="00B71C76"/>
    <w:rsid w:val="00B71DD3"/>
    <w:rsid w:val="00B720F4"/>
    <w:rsid w:val="00B74131"/>
    <w:rsid w:val="00B766DF"/>
    <w:rsid w:val="00B76F56"/>
    <w:rsid w:val="00B77400"/>
    <w:rsid w:val="00B77DC7"/>
    <w:rsid w:val="00B800B8"/>
    <w:rsid w:val="00B806E8"/>
    <w:rsid w:val="00B808AF"/>
    <w:rsid w:val="00B80A4C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750"/>
    <w:rsid w:val="00BC0A7B"/>
    <w:rsid w:val="00BC0D05"/>
    <w:rsid w:val="00BC2C4E"/>
    <w:rsid w:val="00BC316C"/>
    <w:rsid w:val="00BC3357"/>
    <w:rsid w:val="00BC34D2"/>
    <w:rsid w:val="00BC47C7"/>
    <w:rsid w:val="00BC4973"/>
    <w:rsid w:val="00BC50E8"/>
    <w:rsid w:val="00BC57AA"/>
    <w:rsid w:val="00BC5E6C"/>
    <w:rsid w:val="00BD056F"/>
    <w:rsid w:val="00BD08EC"/>
    <w:rsid w:val="00BD0980"/>
    <w:rsid w:val="00BD12BC"/>
    <w:rsid w:val="00BD17E0"/>
    <w:rsid w:val="00BD3A3E"/>
    <w:rsid w:val="00BD44C6"/>
    <w:rsid w:val="00BD45C8"/>
    <w:rsid w:val="00BE1B1C"/>
    <w:rsid w:val="00BE1EB4"/>
    <w:rsid w:val="00BE2B3E"/>
    <w:rsid w:val="00BE2FD6"/>
    <w:rsid w:val="00BE38BC"/>
    <w:rsid w:val="00BE43BA"/>
    <w:rsid w:val="00BE5269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359"/>
    <w:rsid w:val="00C044F3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28B"/>
    <w:rsid w:val="00C478A7"/>
    <w:rsid w:val="00C47987"/>
    <w:rsid w:val="00C50B76"/>
    <w:rsid w:val="00C51A68"/>
    <w:rsid w:val="00C52F12"/>
    <w:rsid w:val="00C54307"/>
    <w:rsid w:val="00C54B23"/>
    <w:rsid w:val="00C54E83"/>
    <w:rsid w:val="00C555B3"/>
    <w:rsid w:val="00C575C6"/>
    <w:rsid w:val="00C57D1F"/>
    <w:rsid w:val="00C57F2E"/>
    <w:rsid w:val="00C6270D"/>
    <w:rsid w:val="00C63F0B"/>
    <w:rsid w:val="00C64089"/>
    <w:rsid w:val="00C657D0"/>
    <w:rsid w:val="00C65B46"/>
    <w:rsid w:val="00C66023"/>
    <w:rsid w:val="00C70F56"/>
    <w:rsid w:val="00C725CA"/>
    <w:rsid w:val="00C7287F"/>
    <w:rsid w:val="00C72A89"/>
    <w:rsid w:val="00C7403C"/>
    <w:rsid w:val="00C74549"/>
    <w:rsid w:val="00C74D91"/>
    <w:rsid w:val="00C75780"/>
    <w:rsid w:val="00C76F20"/>
    <w:rsid w:val="00C778D9"/>
    <w:rsid w:val="00C8052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A74E0"/>
    <w:rsid w:val="00CB08BD"/>
    <w:rsid w:val="00CB12B7"/>
    <w:rsid w:val="00CB27AE"/>
    <w:rsid w:val="00CB2A53"/>
    <w:rsid w:val="00CB2EE2"/>
    <w:rsid w:val="00CB347E"/>
    <w:rsid w:val="00CB43D2"/>
    <w:rsid w:val="00CC2057"/>
    <w:rsid w:val="00CC27CF"/>
    <w:rsid w:val="00CC3758"/>
    <w:rsid w:val="00CC37C3"/>
    <w:rsid w:val="00CC4AFA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A97"/>
    <w:rsid w:val="00CE5DFF"/>
    <w:rsid w:val="00CE645E"/>
    <w:rsid w:val="00CE6534"/>
    <w:rsid w:val="00CE6C84"/>
    <w:rsid w:val="00CE73E8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5891"/>
    <w:rsid w:val="00CF58E3"/>
    <w:rsid w:val="00CF5ED5"/>
    <w:rsid w:val="00CF627B"/>
    <w:rsid w:val="00D005A8"/>
    <w:rsid w:val="00D024DB"/>
    <w:rsid w:val="00D04482"/>
    <w:rsid w:val="00D04AF9"/>
    <w:rsid w:val="00D04C7E"/>
    <w:rsid w:val="00D04E27"/>
    <w:rsid w:val="00D056C6"/>
    <w:rsid w:val="00D05EAE"/>
    <w:rsid w:val="00D0742D"/>
    <w:rsid w:val="00D07741"/>
    <w:rsid w:val="00D079CC"/>
    <w:rsid w:val="00D116B6"/>
    <w:rsid w:val="00D128B0"/>
    <w:rsid w:val="00D149E9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37EA"/>
    <w:rsid w:val="00D43CAF"/>
    <w:rsid w:val="00D44580"/>
    <w:rsid w:val="00D448CF"/>
    <w:rsid w:val="00D44B4B"/>
    <w:rsid w:val="00D44C36"/>
    <w:rsid w:val="00D45C1C"/>
    <w:rsid w:val="00D470F5"/>
    <w:rsid w:val="00D47748"/>
    <w:rsid w:val="00D478C0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67942"/>
    <w:rsid w:val="00D703B2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97E9B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0A33"/>
    <w:rsid w:val="00DF15EE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577C"/>
    <w:rsid w:val="00E16111"/>
    <w:rsid w:val="00E16938"/>
    <w:rsid w:val="00E16DAE"/>
    <w:rsid w:val="00E17956"/>
    <w:rsid w:val="00E204B3"/>
    <w:rsid w:val="00E204F2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28AB"/>
    <w:rsid w:val="00E337CD"/>
    <w:rsid w:val="00E33EC0"/>
    <w:rsid w:val="00E34B32"/>
    <w:rsid w:val="00E3525A"/>
    <w:rsid w:val="00E36F54"/>
    <w:rsid w:val="00E37185"/>
    <w:rsid w:val="00E379B7"/>
    <w:rsid w:val="00E40275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03B0"/>
    <w:rsid w:val="00E52ED8"/>
    <w:rsid w:val="00E533FC"/>
    <w:rsid w:val="00E53C7F"/>
    <w:rsid w:val="00E55912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663B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286"/>
    <w:rsid w:val="00E85AB7"/>
    <w:rsid w:val="00E864AE"/>
    <w:rsid w:val="00E87014"/>
    <w:rsid w:val="00E87F47"/>
    <w:rsid w:val="00E90EF6"/>
    <w:rsid w:val="00E90FFA"/>
    <w:rsid w:val="00E9112E"/>
    <w:rsid w:val="00E91416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5B14"/>
    <w:rsid w:val="00EB5ED6"/>
    <w:rsid w:val="00EB6513"/>
    <w:rsid w:val="00EB689F"/>
    <w:rsid w:val="00EB6EF0"/>
    <w:rsid w:val="00EB72B4"/>
    <w:rsid w:val="00EC0561"/>
    <w:rsid w:val="00EC1881"/>
    <w:rsid w:val="00EC27FD"/>
    <w:rsid w:val="00EC2A52"/>
    <w:rsid w:val="00EC2F45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4AC1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483D"/>
    <w:rsid w:val="00F1484D"/>
    <w:rsid w:val="00F168A6"/>
    <w:rsid w:val="00F168B2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3F3E"/>
    <w:rsid w:val="00F442E9"/>
    <w:rsid w:val="00F44B71"/>
    <w:rsid w:val="00F45ABF"/>
    <w:rsid w:val="00F47210"/>
    <w:rsid w:val="00F47391"/>
    <w:rsid w:val="00F50457"/>
    <w:rsid w:val="00F50F08"/>
    <w:rsid w:val="00F52C05"/>
    <w:rsid w:val="00F534A7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6F3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E09"/>
    <w:rsid w:val="00FA6FB3"/>
    <w:rsid w:val="00FA75F0"/>
    <w:rsid w:val="00FA7D86"/>
    <w:rsid w:val="00FB0493"/>
    <w:rsid w:val="00FB1C1D"/>
    <w:rsid w:val="00FB2CA2"/>
    <w:rsid w:val="00FB3C2B"/>
    <w:rsid w:val="00FB3E0A"/>
    <w:rsid w:val="00FB3E91"/>
    <w:rsid w:val="00FB4349"/>
    <w:rsid w:val="00FB5CB3"/>
    <w:rsid w:val="00FB5F5C"/>
    <w:rsid w:val="00FB6BAC"/>
    <w:rsid w:val="00FB7EA9"/>
    <w:rsid w:val="00FC0100"/>
    <w:rsid w:val="00FC0169"/>
    <w:rsid w:val="00FC0B03"/>
    <w:rsid w:val="00FC0E77"/>
    <w:rsid w:val="00FC10FD"/>
    <w:rsid w:val="00FC19FB"/>
    <w:rsid w:val="00FC2A58"/>
    <w:rsid w:val="00FC2D5E"/>
    <w:rsid w:val="00FC5349"/>
    <w:rsid w:val="00FC61B0"/>
    <w:rsid w:val="00FC6DF3"/>
    <w:rsid w:val="00FD0807"/>
    <w:rsid w:val="00FD17BC"/>
    <w:rsid w:val="00FD1BF8"/>
    <w:rsid w:val="00FD38C8"/>
    <w:rsid w:val="00FD4262"/>
    <w:rsid w:val="00FD5A12"/>
    <w:rsid w:val="00FD5A9B"/>
    <w:rsid w:val="00FD610D"/>
    <w:rsid w:val="00FE083B"/>
    <w:rsid w:val="00FE18C0"/>
    <w:rsid w:val="00FE18C2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5:docId w15:val="{9579D432-DF85-42A4-8624-149EBB2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onus.vtb24.ru/sitemap.x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onus.vtb24.ru/robots.tx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sitemaps.org/ru/protocol.html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robotstxt.org/orig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7659C8A-001E-495B-9E5B-706A98E18E8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9ECF828-2D82-41FE-8A21-4E6112F9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124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7826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Сергей Щербаков</cp:lastModifiedBy>
  <cp:revision>157</cp:revision>
  <cp:lastPrinted>2014-02-27T15:09:00Z</cp:lastPrinted>
  <dcterms:created xsi:type="dcterms:W3CDTF">2014-10-03T10:01:00Z</dcterms:created>
  <dcterms:modified xsi:type="dcterms:W3CDTF">2014-10-13T16:44:00Z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