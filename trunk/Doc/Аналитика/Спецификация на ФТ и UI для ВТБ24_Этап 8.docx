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E3516" w14:textId="77777777" w:rsidR="00941FCD" w:rsidRDefault="00941FCD" w:rsidP="003155B9">
      <w:pPr>
        <w:spacing w:line="240" w:lineRule="auto"/>
        <w:rPr>
          <w:rFonts w:ascii="Arial" w:hAnsi="Arial" w:cs="Arial"/>
        </w:rPr>
      </w:pPr>
    </w:p>
    <w:p w14:paraId="3B277B10" w14:textId="77777777" w:rsidR="000E2DE6" w:rsidRPr="000E2DE6" w:rsidRDefault="000E2DE6" w:rsidP="003155B9">
      <w:pPr>
        <w:spacing w:line="240" w:lineRule="auto"/>
        <w:rPr>
          <w:rFonts w:ascii="Arial" w:hAnsi="Arial" w:cs="Arial"/>
        </w:rPr>
      </w:pPr>
    </w:p>
    <w:p w14:paraId="74A8E821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0EDE3998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7E543C94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00A4FB19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54418ED3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72111CF3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15909BF4" w14:textId="77777777" w:rsidR="00941FCD" w:rsidRPr="00761F62" w:rsidRDefault="00941FCD" w:rsidP="003155B9">
      <w:pPr>
        <w:spacing w:line="240" w:lineRule="auto"/>
        <w:rPr>
          <w:rFonts w:ascii="Arial" w:hAnsi="Arial" w:cs="Arial"/>
          <w:vertAlign w:val="subscript"/>
        </w:rPr>
      </w:pPr>
    </w:p>
    <w:tbl>
      <w:tblPr>
        <w:tblW w:w="9639" w:type="dxa"/>
        <w:tblInd w:w="113" w:type="dxa"/>
        <w:tblLook w:val="04A0" w:firstRow="1" w:lastRow="0" w:firstColumn="1" w:lastColumn="0" w:noHBand="0" w:noVBand="1"/>
      </w:tblPr>
      <w:tblGrid>
        <w:gridCol w:w="9639"/>
      </w:tblGrid>
      <w:tr w:rsidR="004A6496" w:rsidRPr="009232A4" w14:paraId="224CB478" w14:textId="77777777" w:rsidTr="00941FCD">
        <w:trPr>
          <w:trHeight w:val="1134"/>
        </w:trPr>
        <w:tc>
          <w:tcPr>
            <w:tcW w:w="9639" w:type="dxa"/>
            <w:shd w:val="clear" w:color="auto" w:fill="auto"/>
          </w:tcPr>
          <w:p w14:paraId="67BB94EA" w14:textId="58349F95" w:rsidR="004A6496" w:rsidRPr="009232A4" w:rsidRDefault="00E21433" w:rsidP="003155B9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Программа лояльности ВТБ</w:t>
            </w:r>
            <w:r w:rsidR="00B6204C" w:rsidRPr="009232A4">
              <w:rPr>
                <w:rFonts w:ascii="Arial" w:hAnsi="Arial" w:cs="Arial"/>
              </w:rPr>
              <w:t>24 «Коллекция»</w:t>
            </w:r>
          </w:p>
        </w:tc>
      </w:tr>
      <w:tr w:rsidR="004A6496" w:rsidRPr="009232A4" w14:paraId="2A7CAD0C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73B422CD" w14:textId="77777777" w:rsidR="004A6496" w:rsidRPr="009232A4" w:rsidRDefault="00B6204C" w:rsidP="003155B9">
            <w:pPr>
              <w:pStyle w:val="aff5"/>
              <w:spacing w:line="240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Спецификация </w:t>
            </w:r>
            <w:r w:rsidR="00EF6678" w:rsidRPr="009232A4">
              <w:rPr>
                <w:rFonts w:ascii="Arial" w:hAnsi="Arial" w:cs="Arial"/>
              </w:rPr>
              <w:t>на функциональные требования и пользовательский интерфейс</w:t>
            </w:r>
          </w:p>
          <w:p w14:paraId="56102236" w14:textId="793D7211" w:rsidR="00EF6678" w:rsidRDefault="00BE1EB4" w:rsidP="00454680">
            <w:pPr>
              <w:pStyle w:val="aff5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Этап 8</w:t>
            </w:r>
            <w:r w:rsidR="00EC27FD">
              <w:rPr>
                <w:rFonts w:ascii="Arial" w:hAnsi="Arial" w:cs="Arial"/>
              </w:rPr>
              <w:t>.0</w:t>
            </w:r>
          </w:p>
          <w:p w14:paraId="43FD5D70" w14:textId="77777777" w:rsidR="00454680" w:rsidRDefault="00454680" w:rsidP="00454680">
            <w:pPr>
              <w:pStyle w:val="aff5"/>
              <w:spacing w:line="240" w:lineRule="auto"/>
              <w:rPr>
                <w:rFonts w:ascii="Arial" w:hAnsi="Arial" w:cs="Arial"/>
              </w:rPr>
            </w:pPr>
          </w:p>
          <w:p w14:paraId="60A8100D" w14:textId="284ABBB7" w:rsidR="00454680" w:rsidRPr="00F91C6A" w:rsidRDefault="00454680" w:rsidP="00454680">
            <w:pPr>
              <w:pStyle w:val="aff5"/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232A4" w14:paraId="6DD87449" w14:textId="77777777" w:rsidTr="00941FCD">
        <w:trPr>
          <w:trHeight w:val="20"/>
        </w:trPr>
        <w:tc>
          <w:tcPr>
            <w:tcW w:w="9639" w:type="dxa"/>
            <w:shd w:val="clear" w:color="auto" w:fill="auto"/>
            <w:vAlign w:val="bottom"/>
          </w:tcPr>
          <w:p w14:paraId="0C077589" w14:textId="77777777" w:rsidR="00941FCD" w:rsidRPr="009232A4" w:rsidRDefault="00941FCD" w:rsidP="003155B9">
            <w:pPr>
              <w:spacing w:after="200" w:line="240" w:lineRule="auto"/>
              <w:rPr>
                <w:rStyle w:val="af1"/>
                <w:rFonts w:ascii="Arial" w:hAnsi="Arial" w:cs="Arial"/>
              </w:rPr>
            </w:pPr>
          </w:p>
          <w:p w14:paraId="1534C9E3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2531B706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7F472570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677425BB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232A4" w14:paraId="4F4EC612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23F2104E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18683683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70FFFF93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27FCAF41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23DC060A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4AE074AA" w14:textId="0F2B16B2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Автор: </w:t>
            </w:r>
            <w:r w:rsidR="00140164" w:rsidRPr="009232A4">
              <w:rPr>
                <w:rFonts w:ascii="Arial" w:hAnsi="Arial" w:cs="Arial"/>
              </w:rPr>
              <w:t>Чжан Евгения</w:t>
            </w:r>
          </w:p>
          <w:p w14:paraId="1FE87F18" w14:textId="76C99249" w:rsidR="004A6496" w:rsidRPr="001162A0" w:rsidRDefault="00935F62" w:rsidP="003155B9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9232A4">
              <w:rPr>
                <w:rFonts w:ascii="Arial" w:hAnsi="Arial" w:cs="Arial"/>
              </w:rPr>
              <w:t xml:space="preserve">Версия: </w:t>
            </w:r>
            <w:r w:rsidR="000A43EA" w:rsidRPr="009232A4">
              <w:rPr>
                <w:rFonts w:ascii="Arial" w:hAnsi="Arial" w:cs="Arial"/>
              </w:rPr>
              <w:t>0.</w:t>
            </w:r>
            <w:r w:rsidR="00F749C2">
              <w:rPr>
                <w:rFonts w:ascii="Arial" w:hAnsi="Arial" w:cs="Arial"/>
                <w:lang w:val="en-US"/>
              </w:rPr>
              <w:t>2</w:t>
            </w:r>
          </w:p>
          <w:p w14:paraId="35606D52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232A4" w14:paraId="63B0A281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1C116DDE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0A572C4C" w14:textId="338A7FA6" w:rsidR="00BB704F" w:rsidRPr="00EC27FD" w:rsidRDefault="00BB704F" w:rsidP="003155B9">
      <w:pPr>
        <w:pStyle w:val="af7"/>
        <w:spacing w:line="240" w:lineRule="auto"/>
        <w:rPr>
          <w:rFonts w:ascii="Arial" w:hAnsi="Arial" w:cs="Arial"/>
          <w:lang w:val="ru-RU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 w:rsidR="0020023F" w:rsidRPr="00EC27FD">
        <w:rPr>
          <w:rFonts w:ascii="Arial" w:hAnsi="Arial" w:cs="Arial"/>
          <w:lang w:val="ru-RU"/>
        </w:rPr>
        <w:t xml:space="preserve"> </w:t>
      </w:r>
      <w:r w:rsidR="00D86016">
        <w:rPr>
          <w:rFonts w:ascii="Arial" w:hAnsi="Arial" w:cs="Arial"/>
          <w:lang w:val="ru-RU"/>
        </w:rPr>
        <w:t xml:space="preserve">изменений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985"/>
        <w:gridCol w:w="5391"/>
      </w:tblGrid>
      <w:tr w:rsidR="0034311B" w:rsidRPr="009232A4" w14:paraId="4E695834" w14:textId="77777777" w:rsidTr="00D04AF9">
        <w:tc>
          <w:tcPr>
            <w:tcW w:w="988" w:type="dxa"/>
            <w:shd w:val="clear" w:color="auto" w:fill="D9D9D9"/>
            <w:vAlign w:val="center"/>
          </w:tcPr>
          <w:p w14:paraId="4D4B15A2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9232A4">
              <w:rPr>
                <w:rFonts w:ascii="Arial" w:hAnsi="Arial" w:cs="Arial"/>
                <w:b/>
              </w:rPr>
              <w:t>Версия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5489C044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43A1D76E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32D271ED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Комментарии</w:t>
            </w:r>
          </w:p>
        </w:tc>
      </w:tr>
      <w:tr w:rsidR="00CF436E" w:rsidRPr="009232A4" w14:paraId="4ABEF596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3A69AB31" w14:textId="77777777" w:rsidR="00CF436E" w:rsidRPr="009232A4" w:rsidRDefault="00273541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0.1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02D94AA6" w14:textId="02632A26" w:rsidR="00CF436E" w:rsidRPr="009232A4" w:rsidRDefault="00BE1EB4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 w:rsidR="00F749C2">
              <w:rPr>
                <w:rFonts w:ascii="Arial" w:hAnsi="Arial" w:cs="Arial"/>
                <w:lang w:val="en-US"/>
              </w:rPr>
              <w:t>4</w:t>
            </w:r>
            <w:r w:rsidR="001162A0">
              <w:rPr>
                <w:rFonts w:ascii="Arial" w:hAnsi="Arial" w:cs="Arial"/>
              </w:rPr>
              <w:t>.0</w:t>
            </w:r>
            <w:r w:rsidR="001162A0">
              <w:rPr>
                <w:rFonts w:ascii="Arial" w:hAnsi="Arial" w:cs="Arial"/>
                <w:lang w:val="en-US"/>
              </w:rPr>
              <w:t>9</w:t>
            </w:r>
            <w:r w:rsidR="00E4212D" w:rsidRPr="009232A4">
              <w:rPr>
                <w:rFonts w:ascii="Arial" w:hAnsi="Arial" w:cs="Arial"/>
              </w:rPr>
              <w:t>.</w:t>
            </w:r>
            <w:r w:rsidR="00273541" w:rsidRPr="009232A4">
              <w:rPr>
                <w:rFonts w:ascii="Arial" w:hAnsi="Arial" w:cs="Arial"/>
              </w:rPr>
              <w:t>201</w:t>
            </w:r>
            <w:r w:rsidR="009F7B6A" w:rsidRPr="009232A4">
              <w:rPr>
                <w:rFonts w:ascii="Arial" w:hAnsi="Arial" w:cs="Arial"/>
              </w:rPr>
              <w:t>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65117F98" w14:textId="0A6D321F" w:rsidR="00CF436E" w:rsidRPr="009232A4" w:rsidRDefault="00F91C6A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Чжан Евгения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B58DA63" w14:textId="47371EBF" w:rsidR="00CF436E" w:rsidRPr="009232A4" w:rsidRDefault="004F3F45" w:rsidP="003155B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Готова первая версия документа.</w:t>
            </w:r>
          </w:p>
        </w:tc>
      </w:tr>
      <w:tr w:rsidR="00F749C2" w:rsidRPr="009232A4" w14:paraId="772916F9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5FB84066" w14:textId="633C8F36" w:rsidR="00F749C2" w:rsidRPr="00F749C2" w:rsidRDefault="00F749C2" w:rsidP="003155B9">
            <w:pPr>
              <w:spacing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3A8B7088" w14:textId="626502B8" w:rsidR="00F749C2" w:rsidRDefault="00F749C2" w:rsidP="003155B9">
            <w:pPr>
              <w:spacing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15</w:t>
            </w:r>
            <w:r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  <w:lang w:val="en-US"/>
              </w:rPr>
              <w:t>9</w:t>
            </w:r>
            <w:r w:rsidRPr="009232A4">
              <w:rPr>
                <w:rFonts w:ascii="Arial" w:hAnsi="Arial" w:cs="Arial"/>
              </w:rPr>
              <w:t>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1268E554" w14:textId="41629273" w:rsidR="00F749C2" w:rsidRDefault="00F749C2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Чжан Евгения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5D328BC6" w14:textId="5091E8AE" w:rsidR="00F749C2" w:rsidRPr="00F749C2" w:rsidRDefault="009322DE" w:rsidP="00F749C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Учтены замечания команды, добавлены прототипы.</w:t>
            </w:r>
            <w:bookmarkStart w:id="22" w:name="_GoBack"/>
            <w:bookmarkEnd w:id="22"/>
          </w:p>
        </w:tc>
      </w:tr>
    </w:tbl>
    <w:p w14:paraId="60A10BD3" w14:textId="24C5976B" w:rsidR="00617352" w:rsidRPr="005D18C5" w:rsidRDefault="00617352" w:rsidP="003155B9">
      <w:pPr>
        <w:spacing w:line="240" w:lineRule="auto"/>
        <w:rPr>
          <w:rFonts w:ascii="Arial" w:hAnsi="Arial" w:cs="Arial"/>
          <w:i/>
        </w:rPr>
      </w:pPr>
    </w:p>
    <w:p w14:paraId="1D4F8654" w14:textId="23DBA8AF" w:rsidR="00E17956" w:rsidRPr="009232A4" w:rsidRDefault="005F67BA" w:rsidP="003155B9">
      <w:pPr>
        <w:pStyle w:val="af7"/>
        <w:spacing w:line="240" w:lineRule="auto"/>
        <w:rPr>
          <w:rFonts w:ascii="Arial" w:hAnsi="Arial" w:cs="Arial"/>
          <w:lang w:val="ru-RU"/>
        </w:rPr>
      </w:pPr>
      <w:r w:rsidRPr="009232A4">
        <w:rPr>
          <w:rFonts w:ascii="Arial" w:hAnsi="Arial" w:cs="Arial"/>
          <w:lang w:val="ru-RU"/>
        </w:rPr>
        <w:lastRenderedPageBreak/>
        <w:t>Оглавление</w:t>
      </w:r>
    </w:p>
    <w:bookmarkStart w:id="23" w:name="_Toc280168577"/>
    <w:bookmarkStart w:id="24" w:name="_Toc280168701"/>
    <w:bookmarkStart w:id="25" w:name="_Toc280168757"/>
    <w:bookmarkStart w:id="26" w:name="_Toc280168797"/>
    <w:bookmarkStart w:id="27" w:name="_Toc280169042"/>
    <w:bookmarkStart w:id="28" w:name="_Toc280169190"/>
    <w:bookmarkStart w:id="29" w:name="_Toc280169257"/>
    <w:bookmarkStart w:id="30" w:name="_Toc280169323"/>
    <w:bookmarkStart w:id="31" w:name="_Toc280115449"/>
    <w:bookmarkStart w:id="32" w:name="_Toc280115543"/>
    <w:bookmarkStart w:id="33" w:name="_Toc280115654"/>
    <w:bookmarkStart w:id="34" w:name="_Toc280115911"/>
    <w:bookmarkStart w:id="35" w:name="_Toc280116144"/>
    <w:bookmarkStart w:id="36" w:name="_Toc280116294"/>
    <w:bookmarkStart w:id="37" w:name="_Toc280116622"/>
    <w:bookmarkStart w:id="38" w:name="_Toc280116740"/>
    <w:bookmarkStart w:id="39" w:name="_Toc280116830"/>
    <w:bookmarkStart w:id="40" w:name="_Toc280117360"/>
    <w:bookmarkStart w:id="41" w:name="_Toc280117450"/>
    <w:bookmarkStart w:id="42" w:name="_Toc280117511"/>
    <w:bookmarkStart w:id="43" w:name="_Toc280166926"/>
    <w:bookmarkStart w:id="44" w:name="_Toc280167728"/>
    <w:bookmarkStart w:id="45" w:name="_Toc280167812"/>
    <w:bookmarkStart w:id="46" w:name="_Toc280167846"/>
    <w:bookmarkStart w:id="47" w:name="_Toc280168161"/>
    <w:bookmarkStart w:id="48" w:name="_Toc280168336"/>
    <w:bookmarkStart w:id="49" w:name="_Toc280168376"/>
    <w:bookmarkStart w:id="50" w:name="_Toc280168423"/>
    <w:bookmarkStart w:id="51" w:name="_Toc280168463"/>
    <w:bookmarkStart w:id="52" w:name="_Toc280168503"/>
    <w:bookmarkStart w:id="53" w:name="_Toc280168537"/>
    <w:bookmarkStart w:id="54" w:name="_Toc280168578"/>
    <w:bookmarkStart w:id="55" w:name="_Toc280168702"/>
    <w:bookmarkStart w:id="56" w:name="_Toc280168758"/>
    <w:bookmarkStart w:id="57" w:name="_Toc280168798"/>
    <w:bookmarkStart w:id="58" w:name="_Toc280169043"/>
    <w:bookmarkStart w:id="59" w:name="_Toc280169191"/>
    <w:bookmarkStart w:id="60" w:name="_Toc280169258"/>
    <w:bookmarkStart w:id="61" w:name="_Toc280169324"/>
    <w:bookmarkStart w:id="62" w:name="_Toc280115455"/>
    <w:bookmarkStart w:id="63" w:name="_Toc280115549"/>
    <w:bookmarkStart w:id="64" w:name="_Toc280115660"/>
    <w:bookmarkStart w:id="65" w:name="_Toc280115917"/>
    <w:bookmarkStart w:id="66" w:name="_Toc280116150"/>
    <w:bookmarkStart w:id="67" w:name="_Toc280116300"/>
    <w:bookmarkStart w:id="68" w:name="_Toc280116628"/>
    <w:bookmarkStart w:id="69" w:name="_Toc280116746"/>
    <w:bookmarkStart w:id="70" w:name="_Toc280116836"/>
    <w:bookmarkStart w:id="71" w:name="_Toc280117366"/>
    <w:bookmarkStart w:id="72" w:name="_Toc280117456"/>
    <w:bookmarkStart w:id="73" w:name="_Toc280117517"/>
    <w:bookmarkStart w:id="74" w:name="_Toc280118544"/>
    <w:bookmarkStart w:id="75" w:name="_Toc280118578"/>
    <w:bookmarkStart w:id="76" w:name="_Toc280166932"/>
    <w:bookmarkStart w:id="77" w:name="_Toc280167734"/>
    <w:bookmarkStart w:id="78" w:name="_Toc280167818"/>
    <w:bookmarkStart w:id="79" w:name="_Toc280167852"/>
    <w:bookmarkStart w:id="80" w:name="_Toc280168167"/>
    <w:bookmarkStart w:id="81" w:name="_Toc280168342"/>
    <w:bookmarkStart w:id="82" w:name="_Toc280168382"/>
    <w:bookmarkStart w:id="83" w:name="_Toc280168429"/>
    <w:bookmarkStart w:id="84" w:name="_Toc280168469"/>
    <w:bookmarkStart w:id="85" w:name="_Toc280168509"/>
    <w:bookmarkStart w:id="86" w:name="_Toc280168543"/>
    <w:bookmarkStart w:id="87" w:name="_Toc280168584"/>
    <w:bookmarkStart w:id="88" w:name="_Toc280168708"/>
    <w:bookmarkStart w:id="89" w:name="_Toc280168764"/>
    <w:bookmarkStart w:id="90" w:name="_Toc280168804"/>
    <w:bookmarkStart w:id="91" w:name="_Toc280169049"/>
    <w:bookmarkStart w:id="92" w:name="_Toc280169197"/>
    <w:bookmarkStart w:id="93" w:name="_Toc280169264"/>
    <w:bookmarkStart w:id="94" w:name="_Toc280169330"/>
    <w:bookmarkStart w:id="95" w:name="_Toc280115460"/>
    <w:bookmarkStart w:id="96" w:name="_Toc280115554"/>
    <w:bookmarkStart w:id="97" w:name="_Toc280115665"/>
    <w:bookmarkStart w:id="98" w:name="_Toc280115922"/>
    <w:bookmarkStart w:id="99" w:name="_Toc280116155"/>
    <w:bookmarkStart w:id="100" w:name="_Toc280116305"/>
    <w:bookmarkStart w:id="101" w:name="_Toc280116633"/>
    <w:bookmarkStart w:id="102" w:name="_Toc280116751"/>
    <w:bookmarkStart w:id="103" w:name="_Toc280116841"/>
    <w:bookmarkStart w:id="104" w:name="_Toc280117371"/>
    <w:bookmarkStart w:id="105" w:name="_Toc280117461"/>
    <w:bookmarkStart w:id="106" w:name="_Toc280117522"/>
    <w:bookmarkStart w:id="107" w:name="_Toc280118548"/>
    <w:bookmarkStart w:id="108" w:name="_Toc280118582"/>
    <w:bookmarkStart w:id="109" w:name="_Toc280166937"/>
    <w:bookmarkStart w:id="110" w:name="_Toc280167739"/>
    <w:bookmarkStart w:id="111" w:name="_Toc280167823"/>
    <w:bookmarkStart w:id="112" w:name="_Toc280167857"/>
    <w:bookmarkStart w:id="113" w:name="_Toc280168172"/>
    <w:bookmarkStart w:id="114" w:name="_Toc280168347"/>
    <w:bookmarkStart w:id="115" w:name="_Toc280168387"/>
    <w:bookmarkStart w:id="116" w:name="_Toc280168434"/>
    <w:bookmarkStart w:id="117" w:name="_Toc280168474"/>
    <w:bookmarkStart w:id="118" w:name="_Toc280168514"/>
    <w:bookmarkStart w:id="119" w:name="_Toc280168548"/>
    <w:bookmarkStart w:id="120" w:name="_Toc280168589"/>
    <w:bookmarkStart w:id="121" w:name="_Toc280168713"/>
    <w:bookmarkStart w:id="122" w:name="_Toc280168769"/>
    <w:bookmarkStart w:id="123" w:name="_Toc280168809"/>
    <w:bookmarkStart w:id="124" w:name="_Toc280169054"/>
    <w:bookmarkStart w:id="125" w:name="_Toc280169202"/>
    <w:bookmarkStart w:id="126" w:name="_Toc280169269"/>
    <w:bookmarkStart w:id="127" w:name="_Toc280169335"/>
    <w:bookmarkStart w:id="128" w:name="_Toc280115465"/>
    <w:bookmarkStart w:id="129" w:name="_Toc280115559"/>
    <w:bookmarkStart w:id="130" w:name="_Toc280115670"/>
    <w:bookmarkStart w:id="131" w:name="_Toc280115927"/>
    <w:bookmarkStart w:id="132" w:name="_Toc280116160"/>
    <w:bookmarkStart w:id="133" w:name="_Toc280116310"/>
    <w:bookmarkStart w:id="134" w:name="_Toc280116638"/>
    <w:bookmarkStart w:id="135" w:name="_Toc280116756"/>
    <w:bookmarkStart w:id="136" w:name="_Toc280116846"/>
    <w:bookmarkStart w:id="137" w:name="_Toc280117376"/>
    <w:bookmarkStart w:id="138" w:name="_Toc280117466"/>
    <w:bookmarkStart w:id="139" w:name="_Toc280117527"/>
    <w:bookmarkStart w:id="140" w:name="_Toc280118552"/>
    <w:bookmarkStart w:id="141" w:name="_Toc280118586"/>
    <w:bookmarkStart w:id="142" w:name="_Toc280166942"/>
    <w:bookmarkStart w:id="143" w:name="_Toc280167744"/>
    <w:bookmarkStart w:id="144" w:name="_Toc280167828"/>
    <w:bookmarkStart w:id="145" w:name="_Toc280167862"/>
    <w:bookmarkStart w:id="146" w:name="_Toc280168177"/>
    <w:bookmarkStart w:id="147" w:name="_Toc280168352"/>
    <w:bookmarkStart w:id="148" w:name="_Toc280168392"/>
    <w:bookmarkStart w:id="149" w:name="_Toc280168439"/>
    <w:bookmarkStart w:id="150" w:name="_Toc280168479"/>
    <w:bookmarkStart w:id="151" w:name="_Toc280168519"/>
    <w:bookmarkStart w:id="152" w:name="_Toc280168553"/>
    <w:bookmarkStart w:id="153" w:name="_Toc280168594"/>
    <w:bookmarkStart w:id="154" w:name="_Toc280168718"/>
    <w:bookmarkStart w:id="155" w:name="_Toc280168774"/>
    <w:bookmarkStart w:id="156" w:name="_Toc280168814"/>
    <w:bookmarkStart w:id="157" w:name="_Toc280169059"/>
    <w:bookmarkStart w:id="158" w:name="_Toc280169207"/>
    <w:bookmarkStart w:id="159" w:name="_Toc280169274"/>
    <w:bookmarkStart w:id="160" w:name="_Toc280169340"/>
    <w:bookmarkStart w:id="161" w:name="_Toc280115470"/>
    <w:bookmarkStart w:id="162" w:name="_Toc280115564"/>
    <w:bookmarkStart w:id="163" w:name="_Toc280115675"/>
    <w:bookmarkStart w:id="164" w:name="_Toc280115932"/>
    <w:bookmarkStart w:id="165" w:name="_Toc280116165"/>
    <w:bookmarkStart w:id="166" w:name="_Toc280116315"/>
    <w:bookmarkStart w:id="167" w:name="_Toc280116643"/>
    <w:bookmarkStart w:id="168" w:name="_Toc280116761"/>
    <w:bookmarkStart w:id="169" w:name="_Toc280116851"/>
    <w:bookmarkStart w:id="170" w:name="_Toc280117381"/>
    <w:bookmarkStart w:id="171" w:name="_Toc280117471"/>
    <w:bookmarkStart w:id="172" w:name="_Toc280117532"/>
    <w:bookmarkStart w:id="173" w:name="_Toc280118556"/>
    <w:bookmarkStart w:id="174" w:name="_Toc280118590"/>
    <w:bookmarkStart w:id="175" w:name="_Toc280166947"/>
    <w:bookmarkStart w:id="176" w:name="_Toc280167749"/>
    <w:bookmarkStart w:id="177" w:name="_Toc280167833"/>
    <w:bookmarkStart w:id="178" w:name="_Toc280167867"/>
    <w:bookmarkStart w:id="179" w:name="_Toc280168182"/>
    <w:bookmarkStart w:id="180" w:name="_Toc280168357"/>
    <w:bookmarkStart w:id="181" w:name="_Toc280168397"/>
    <w:bookmarkStart w:id="182" w:name="_Toc280168444"/>
    <w:bookmarkStart w:id="183" w:name="_Toc280168484"/>
    <w:bookmarkStart w:id="184" w:name="_Toc280168524"/>
    <w:bookmarkStart w:id="185" w:name="_Toc280168558"/>
    <w:bookmarkStart w:id="186" w:name="_Toc280168599"/>
    <w:bookmarkStart w:id="187" w:name="_Toc280168723"/>
    <w:bookmarkStart w:id="188" w:name="_Toc280168779"/>
    <w:bookmarkStart w:id="189" w:name="_Toc280168819"/>
    <w:bookmarkStart w:id="190" w:name="_Toc280169064"/>
    <w:bookmarkStart w:id="191" w:name="_Toc280169212"/>
    <w:bookmarkStart w:id="192" w:name="_Toc280169279"/>
    <w:bookmarkStart w:id="193" w:name="_Toc280169345"/>
    <w:bookmarkStart w:id="194" w:name="_Toc280115475"/>
    <w:bookmarkStart w:id="195" w:name="_Toc280115569"/>
    <w:bookmarkStart w:id="196" w:name="_Toc280115680"/>
    <w:bookmarkStart w:id="197" w:name="_Toc280115937"/>
    <w:bookmarkStart w:id="198" w:name="_Toc280116170"/>
    <w:bookmarkStart w:id="199" w:name="_Toc280116320"/>
    <w:bookmarkStart w:id="200" w:name="_Toc280116648"/>
    <w:bookmarkStart w:id="201" w:name="_Toc280116766"/>
    <w:bookmarkStart w:id="202" w:name="_Toc280116856"/>
    <w:bookmarkStart w:id="203" w:name="_Toc280117386"/>
    <w:bookmarkStart w:id="204" w:name="_Toc280117476"/>
    <w:bookmarkStart w:id="205" w:name="_Toc280117537"/>
    <w:bookmarkStart w:id="206" w:name="_Toc280118560"/>
    <w:bookmarkStart w:id="207" w:name="_Toc280118594"/>
    <w:bookmarkStart w:id="208" w:name="_Toc280166952"/>
    <w:bookmarkStart w:id="209" w:name="_Toc280167754"/>
    <w:bookmarkStart w:id="210" w:name="_Toc280167838"/>
    <w:bookmarkStart w:id="211" w:name="_Toc280167872"/>
    <w:bookmarkStart w:id="212" w:name="_Toc280168187"/>
    <w:bookmarkStart w:id="213" w:name="_Toc280168362"/>
    <w:bookmarkStart w:id="214" w:name="_Toc280168402"/>
    <w:bookmarkStart w:id="215" w:name="_Toc280168449"/>
    <w:bookmarkStart w:id="216" w:name="_Toc280168489"/>
    <w:bookmarkStart w:id="217" w:name="_Toc280168529"/>
    <w:bookmarkStart w:id="218" w:name="_Toc280168563"/>
    <w:bookmarkStart w:id="219" w:name="_Toc280168604"/>
    <w:bookmarkStart w:id="220" w:name="_Toc280168728"/>
    <w:bookmarkStart w:id="221" w:name="_Toc280168784"/>
    <w:bookmarkStart w:id="222" w:name="_Toc280168824"/>
    <w:bookmarkStart w:id="223" w:name="_Toc280169069"/>
    <w:bookmarkStart w:id="224" w:name="_Toc280169217"/>
    <w:bookmarkStart w:id="225" w:name="_Toc280169284"/>
    <w:bookmarkStart w:id="226" w:name="_Toc280169350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p w14:paraId="41962014" w14:textId="77777777" w:rsidR="004E4111" w:rsidRDefault="008D7F15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9232A4">
        <w:rPr>
          <w:rFonts w:ascii="Arial" w:hAnsi="Arial" w:cs="Arial"/>
        </w:rPr>
        <w:fldChar w:fldCharType="begin"/>
      </w:r>
      <w:r w:rsidR="00FD17BC" w:rsidRPr="009232A4">
        <w:rPr>
          <w:rFonts w:ascii="Arial" w:hAnsi="Arial" w:cs="Arial"/>
        </w:rPr>
        <w:instrText xml:space="preserve"> TOC \o "1-4" \h \z \u </w:instrText>
      </w:r>
      <w:r w:rsidRPr="009232A4">
        <w:rPr>
          <w:rFonts w:ascii="Arial" w:hAnsi="Arial" w:cs="Arial"/>
        </w:rPr>
        <w:fldChar w:fldCharType="separate"/>
      </w:r>
      <w:hyperlink w:anchor="_Toc398584796" w:history="1">
        <w:r w:rsidR="004E4111" w:rsidRPr="00803A95">
          <w:rPr>
            <w:rStyle w:val="afd"/>
          </w:rPr>
          <w:t>Глоссарий</w:t>
        </w:r>
        <w:r w:rsidR="004E4111">
          <w:rPr>
            <w:noProof/>
            <w:webHidden/>
          </w:rPr>
          <w:tab/>
        </w:r>
        <w:r w:rsidR="004E4111">
          <w:rPr>
            <w:noProof/>
            <w:webHidden/>
          </w:rPr>
          <w:fldChar w:fldCharType="begin"/>
        </w:r>
        <w:r w:rsidR="004E4111">
          <w:rPr>
            <w:noProof/>
            <w:webHidden/>
          </w:rPr>
          <w:instrText xml:space="preserve"> PAGEREF _Toc398584796 \h </w:instrText>
        </w:r>
        <w:r w:rsidR="004E4111">
          <w:rPr>
            <w:noProof/>
            <w:webHidden/>
          </w:rPr>
        </w:r>
        <w:r w:rsidR="004E4111">
          <w:rPr>
            <w:noProof/>
            <w:webHidden/>
          </w:rPr>
          <w:fldChar w:fldCharType="separate"/>
        </w:r>
        <w:r w:rsidR="004E4111">
          <w:rPr>
            <w:noProof/>
            <w:webHidden/>
          </w:rPr>
          <w:t>6</w:t>
        </w:r>
        <w:r w:rsidR="004E4111">
          <w:rPr>
            <w:noProof/>
            <w:webHidden/>
          </w:rPr>
          <w:fldChar w:fldCharType="end"/>
        </w:r>
      </w:hyperlink>
    </w:p>
    <w:p w14:paraId="37597270" w14:textId="77777777" w:rsidR="004E4111" w:rsidRDefault="004E4111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98584797" w:history="1">
        <w:r w:rsidRPr="00803A95">
          <w:rPr>
            <w:rStyle w:val="afd"/>
            <w:rFonts w:ascii="Arial" w:hAnsi="Arial" w:cs="Arial"/>
          </w:rPr>
          <w:t>1.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87FDFD" w14:textId="77777777" w:rsidR="004E4111" w:rsidRDefault="004E411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584798" w:history="1">
        <w:r w:rsidRPr="00803A95">
          <w:rPr>
            <w:rStyle w:val="afd"/>
            <w:rFonts w:ascii="Arial" w:hAnsi="Arial" w:cs="Arial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Назначение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27C1CD" w14:textId="77777777" w:rsidR="004E4111" w:rsidRDefault="004E411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584799" w:history="1">
        <w:r w:rsidRPr="00803A95">
          <w:rPr>
            <w:rStyle w:val="afd"/>
            <w:rFonts w:ascii="Arial" w:hAnsi="Arial" w:cs="Arial"/>
            <w:lang w:val="en-US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Связанные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42CF15" w14:textId="77777777" w:rsidR="004E4111" w:rsidRDefault="004E4111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98584800" w:history="1">
        <w:r w:rsidRPr="00803A95">
          <w:rPr>
            <w:rStyle w:val="afd"/>
            <w:rFonts w:ascii="Arial" w:hAnsi="Arial" w:cs="Arial"/>
          </w:rPr>
          <w:t>2.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Описание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0F2AE7" w14:textId="77777777" w:rsidR="004E4111" w:rsidRDefault="004E411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584801" w:history="1">
        <w:r w:rsidRPr="00803A95">
          <w:rPr>
            <w:rStyle w:val="afd"/>
            <w:rFonts w:ascii="Arial" w:hAnsi="Arial" w:cs="Arial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САЙТ-165 Отображение счетчика количества просмотров на странице статического вознаграждения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EDA454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02" w:history="1">
        <w:r w:rsidRPr="00803A95">
          <w:rPr>
            <w:rStyle w:val="afd"/>
            <w:rFonts w:ascii="Arial" w:hAnsi="Arial" w:cs="Arial"/>
          </w:rPr>
          <w:t>2.1.1.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C5FE22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03" w:history="1">
        <w:r w:rsidRPr="00803A95">
          <w:rPr>
            <w:rStyle w:val="afd"/>
            <w:rFonts w:ascii="Arial" w:hAnsi="Arial" w:cs="Arial"/>
          </w:rPr>
          <w:t>2.1.2.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B35377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04" w:history="1">
        <w:r w:rsidRPr="00803A95">
          <w:rPr>
            <w:rStyle w:val="afd"/>
            <w:rFonts w:ascii="Arial" w:hAnsi="Arial" w:cs="Arial"/>
          </w:rPr>
          <w:t>2.1.3.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Описание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95D27A" w14:textId="77777777" w:rsidR="004E4111" w:rsidRDefault="004E411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584805" w:history="1">
        <w:r w:rsidRPr="00803A95">
          <w:rPr>
            <w:rStyle w:val="afd"/>
            <w:rFonts w:ascii="Arial" w:hAnsi="Arial" w:cs="Arial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САЙТ-166 Отображение точного процента скидки на товар, текущей и предыдущей цен товара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B8486B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06" w:history="1">
        <w:r w:rsidRPr="00803A95">
          <w:rPr>
            <w:rStyle w:val="afd"/>
            <w:rFonts w:ascii="Arial" w:hAnsi="Arial" w:cs="Arial"/>
          </w:rPr>
          <w:t>2.2.1.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BF1042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07" w:history="1">
        <w:r w:rsidRPr="00803A95">
          <w:rPr>
            <w:rStyle w:val="afd"/>
            <w:rFonts w:ascii="Arial" w:hAnsi="Arial" w:cs="Arial"/>
          </w:rPr>
          <w:t>2.2.2.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DF7038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08" w:history="1">
        <w:r w:rsidRPr="00803A95">
          <w:rPr>
            <w:rStyle w:val="afd"/>
            <w:rFonts w:ascii="Arial" w:hAnsi="Arial" w:cs="Arial"/>
          </w:rPr>
          <w:t>2.2.3.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Описание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E0EFAE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09" w:history="1">
        <w:r w:rsidRPr="00803A95">
          <w:rPr>
            <w:rStyle w:val="afd"/>
            <w:rFonts w:ascii="Arial" w:hAnsi="Arial" w:cs="Arial"/>
          </w:rPr>
          <w:t>2.2.4.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Описание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57DB9F" w14:textId="77777777" w:rsidR="004E4111" w:rsidRDefault="004E411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584810" w:history="1">
        <w:r w:rsidRPr="00803A95">
          <w:rPr>
            <w:rStyle w:val="afd"/>
            <w:rFonts w:ascii="Arial" w:hAnsi="Arial" w:cs="Arial"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БЕЗ-151 Добавление нового типа обращения в Обратную связь с клиентом «Вопрос по оформленному заказу»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9154CD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11" w:history="1">
        <w:r w:rsidRPr="00803A95">
          <w:rPr>
            <w:rStyle w:val="afd"/>
            <w:rFonts w:ascii="Arial" w:hAnsi="Arial" w:cs="Arial"/>
          </w:rPr>
          <w:t>2.3.1.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6F27D9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12" w:history="1">
        <w:r w:rsidRPr="00803A95">
          <w:rPr>
            <w:rStyle w:val="afd"/>
            <w:rFonts w:ascii="Arial" w:hAnsi="Arial" w:cs="Arial"/>
            <w:lang w:val="en-US"/>
          </w:rPr>
          <w:t>2.3.2.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C586E79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13" w:history="1">
        <w:r w:rsidRPr="00803A95">
          <w:rPr>
            <w:rStyle w:val="afd"/>
            <w:rFonts w:ascii="Arial" w:hAnsi="Arial" w:cs="Arial"/>
          </w:rPr>
          <w:t>2.3.3.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Описание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92EC1B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14" w:history="1">
        <w:r w:rsidRPr="00803A95">
          <w:rPr>
            <w:rStyle w:val="afd"/>
            <w:rFonts w:ascii="Arial" w:hAnsi="Arial" w:cs="Arial"/>
          </w:rPr>
          <w:t>2.3.4.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Описание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A787A9D" w14:textId="77777777" w:rsidR="004E4111" w:rsidRDefault="004E411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584815" w:history="1">
        <w:r w:rsidRPr="00803A95">
          <w:rPr>
            <w:rStyle w:val="afd"/>
            <w:rFonts w:ascii="Arial" w:hAnsi="Arial" w:cs="Arial"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ОБЩИЕ-750 Повторная выгрузка заказов в Террадату на подтверждение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04925A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16" w:history="1">
        <w:r w:rsidRPr="00803A95">
          <w:rPr>
            <w:rStyle w:val="afd"/>
            <w:rFonts w:ascii="Arial" w:hAnsi="Arial" w:cs="Arial"/>
          </w:rPr>
          <w:t>2.4.1.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96F852D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17" w:history="1">
        <w:r w:rsidRPr="00803A95">
          <w:rPr>
            <w:rStyle w:val="afd"/>
            <w:rFonts w:ascii="Arial" w:hAnsi="Arial" w:cs="Arial"/>
            <w:lang w:val="en-US"/>
          </w:rPr>
          <w:t>2.4.2.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654DA34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18" w:history="1">
        <w:r w:rsidRPr="00803A95">
          <w:rPr>
            <w:rStyle w:val="afd"/>
            <w:rFonts w:ascii="Arial" w:hAnsi="Arial" w:cs="Arial"/>
          </w:rPr>
          <w:t>2.4.3.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Описание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043C1F9" w14:textId="77777777" w:rsidR="004E4111" w:rsidRDefault="004E411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584819" w:history="1">
        <w:r w:rsidRPr="00803A95">
          <w:rPr>
            <w:rStyle w:val="afd"/>
            <w:rFonts w:ascii="Arial" w:hAnsi="Arial" w:cs="Arial"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ОБЩИЕ-760 Повторный вызов Uniteller для оплаты заказов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275596D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20" w:history="1">
        <w:r w:rsidRPr="00803A95">
          <w:rPr>
            <w:rStyle w:val="afd"/>
            <w:rFonts w:ascii="Arial" w:hAnsi="Arial" w:cs="Arial"/>
          </w:rPr>
          <w:t>2.5.1.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AF4A110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21" w:history="1">
        <w:r w:rsidRPr="00803A95">
          <w:rPr>
            <w:rStyle w:val="afd"/>
            <w:rFonts w:ascii="Arial" w:hAnsi="Arial" w:cs="Arial"/>
            <w:lang w:val="en-US"/>
          </w:rPr>
          <w:t>2.5.2.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5D39D08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22" w:history="1">
        <w:r w:rsidRPr="00803A95">
          <w:rPr>
            <w:rStyle w:val="afd"/>
            <w:rFonts w:ascii="Arial" w:hAnsi="Arial" w:cs="Arial"/>
          </w:rPr>
          <w:t>2.5.3.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Описание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23C1AEB" w14:textId="77777777" w:rsidR="004E4111" w:rsidRDefault="004E411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584823" w:history="1">
        <w:r w:rsidRPr="00803A95">
          <w:rPr>
            <w:rStyle w:val="afd"/>
            <w:rFonts w:ascii="Arial" w:hAnsi="Arial" w:cs="Arial"/>
          </w:rPr>
          <w:t>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САЙТ-101 Изменение порядка отображения товаров в каталоге, фильтр «По популярности»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6E16923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24" w:history="1">
        <w:r w:rsidRPr="00803A95">
          <w:rPr>
            <w:rStyle w:val="afd"/>
            <w:rFonts w:ascii="Arial" w:hAnsi="Arial" w:cs="Arial"/>
          </w:rPr>
          <w:t>2.6.1.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08B2D4C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25" w:history="1">
        <w:r w:rsidRPr="00803A95">
          <w:rPr>
            <w:rStyle w:val="afd"/>
            <w:rFonts w:ascii="Arial" w:hAnsi="Arial" w:cs="Arial"/>
          </w:rPr>
          <w:t>2.6.2.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6557E52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26" w:history="1">
        <w:r w:rsidRPr="00803A95">
          <w:rPr>
            <w:rStyle w:val="afd"/>
            <w:rFonts w:ascii="Arial" w:hAnsi="Arial" w:cs="Arial"/>
          </w:rPr>
          <w:t>2.6.3.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Описание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8DBF517" w14:textId="77777777" w:rsidR="004E4111" w:rsidRDefault="004E411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584827" w:history="1">
        <w:r w:rsidRPr="00803A95">
          <w:rPr>
            <w:rStyle w:val="afd"/>
            <w:rFonts w:ascii="Arial" w:hAnsi="Arial" w:cs="Arial"/>
          </w:rPr>
          <w:t>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ОБЩИЕ-1070 Отправка на e-mail клиента уведомлений о новых сообщениях на сайте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9566360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28" w:history="1">
        <w:r w:rsidRPr="00803A95">
          <w:rPr>
            <w:rStyle w:val="afd"/>
            <w:rFonts w:ascii="Arial" w:hAnsi="Arial" w:cs="Arial"/>
          </w:rPr>
          <w:t>2.7.1.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22F22A1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29" w:history="1">
        <w:r w:rsidRPr="00803A95">
          <w:rPr>
            <w:rStyle w:val="afd"/>
            <w:rFonts w:ascii="Arial" w:hAnsi="Arial" w:cs="Arial"/>
          </w:rPr>
          <w:t>2.7.2.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55062A4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30" w:history="1">
        <w:r w:rsidRPr="00803A95">
          <w:rPr>
            <w:rStyle w:val="afd"/>
            <w:rFonts w:ascii="Arial" w:hAnsi="Arial" w:cs="Arial"/>
          </w:rPr>
          <w:t>2.7.3.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Описание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7E4F37C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31" w:history="1">
        <w:r w:rsidRPr="00803A95">
          <w:rPr>
            <w:rStyle w:val="afd"/>
            <w:rFonts w:ascii="Arial" w:hAnsi="Arial" w:cs="Arial"/>
          </w:rPr>
          <w:t>2.7.4.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Описание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55DC7F2" w14:textId="77777777" w:rsidR="004E4111" w:rsidRDefault="004E411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584832" w:history="1">
        <w:r w:rsidRPr="00803A95">
          <w:rPr>
            <w:rStyle w:val="afd"/>
            <w:rFonts w:ascii="Arial" w:hAnsi="Arial" w:cs="Arial"/>
          </w:rPr>
          <w:t>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ОБЩИЕ-550 Получение партнером статуса оплаты заказа в системе «Коллекция»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9CC57F8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33" w:history="1">
        <w:r w:rsidRPr="00803A95">
          <w:rPr>
            <w:rStyle w:val="afd"/>
            <w:rFonts w:ascii="Arial" w:hAnsi="Arial" w:cs="Arial"/>
          </w:rPr>
          <w:t>2.8.1.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F57A2C1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34" w:history="1">
        <w:r w:rsidRPr="00803A95">
          <w:rPr>
            <w:rStyle w:val="afd"/>
            <w:rFonts w:ascii="Arial" w:hAnsi="Arial" w:cs="Arial"/>
          </w:rPr>
          <w:t>2.8.2.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00BA1E7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35" w:history="1">
        <w:r w:rsidRPr="00803A95">
          <w:rPr>
            <w:rStyle w:val="afd"/>
            <w:rFonts w:ascii="Arial" w:hAnsi="Arial" w:cs="Arial"/>
          </w:rPr>
          <w:t>2.8.3.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Описание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94EE1F4" w14:textId="77777777" w:rsidR="004E4111" w:rsidRDefault="004E411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584836" w:history="1">
        <w:r w:rsidRPr="00803A95">
          <w:rPr>
            <w:rStyle w:val="afd"/>
            <w:rFonts w:ascii="Arial" w:hAnsi="Arial" w:cs="Arial"/>
          </w:rPr>
          <w:t>2.9.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ОБЩИЕ-1110 Сбор статистики добавления клиентом товаров в «Мои желания»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23F089D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37" w:history="1">
        <w:r w:rsidRPr="00803A95">
          <w:rPr>
            <w:rStyle w:val="afd"/>
            <w:rFonts w:ascii="Arial" w:hAnsi="Arial" w:cs="Arial"/>
          </w:rPr>
          <w:t>2.9.1.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73A20A3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38" w:history="1">
        <w:r w:rsidRPr="00803A95">
          <w:rPr>
            <w:rStyle w:val="afd"/>
            <w:rFonts w:ascii="Arial" w:hAnsi="Arial" w:cs="Arial"/>
          </w:rPr>
          <w:t>2.9.2.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C02F080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39" w:history="1">
        <w:r w:rsidRPr="00803A95">
          <w:rPr>
            <w:rStyle w:val="afd"/>
            <w:rFonts w:ascii="Arial" w:hAnsi="Arial" w:cs="Arial"/>
          </w:rPr>
          <w:t>2.9.3.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Описание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7D11C77" w14:textId="77777777" w:rsidR="004E4111" w:rsidRDefault="004E411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584840" w:history="1">
        <w:r w:rsidRPr="00803A95">
          <w:rPr>
            <w:rStyle w:val="afd"/>
            <w:rFonts w:ascii="Arial" w:hAnsi="Arial" w:cs="Arial"/>
          </w:rPr>
          <w:t>2.10.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САЙТ-123 Изменение принципа формирования состава вознаграждений для блока «Заказывайте прямо сейчас»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C3DE362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41" w:history="1">
        <w:r w:rsidRPr="00803A95">
          <w:rPr>
            <w:rStyle w:val="afd"/>
            <w:rFonts w:ascii="Arial" w:hAnsi="Arial" w:cs="Arial"/>
          </w:rPr>
          <w:t>2.10.1.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D4924DC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42" w:history="1">
        <w:r w:rsidRPr="00803A95">
          <w:rPr>
            <w:rStyle w:val="afd"/>
            <w:rFonts w:ascii="Arial" w:hAnsi="Arial" w:cs="Arial"/>
          </w:rPr>
          <w:t>2.10.2.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A17C1F3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43" w:history="1">
        <w:r w:rsidRPr="00803A95">
          <w:rPr>
            <w:rStyle w:val="afd"/>
            <w:rFonts w:ascii="Arial" w:hAnsi="Arial" w:cs="Arial"/>
          </w:rPr>
          <w:t>2.10.3.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Описание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C783955" w14:textId="77777777" w:rsidR="004E4111" w:rsidRDefault="004E411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584844" w:history="1">
        <w:r w:rsidRPr="00803A95">
          <w:rPr>
            <w:rStyle w:val="afd"/>
            <w:rFonts w:ascii="Arial" w:hAnsi="Arial" w:cs="Arial"/>
          </w:rPr>
          <w:t>2.11.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САЙТ-161 Изменение верстки страницы «Вознаграждение не найдено»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B3C323E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45" w:history="1">
        <w:r w:rsidRPr="00803A95">
          <w:rPr>
            <w:rStyle w:val="afd"/>
            <w:rFonts w:ascii="Arial" w:hAnsi="Arial" w:cs="Arial"/>
          </w:rPr>
          <w:t>2.11.1.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F604F7C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46" w:history="1">
        <w:r w:rsidRPr="00803A95">
          <w:rPr>
            <w:rStyle w:val="afd"/>
            <w:rFonts w:ascii="Arial" w:hAnsi="Arial" w:cs="Arial"/>
          </w:rPr>
          <w:t>2.11.2.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CD63585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47" w:history="1">
        <w:r w:rsidRPr="00803A95">
          <w:rPr>
            <w:rStyle w:val="afd"/>
            <w:rFonts w:ascii="Arial" w:hAnsi="Arial" w:cs="Arial"/>
          </w:rPr>
          <w:t>2.11.3.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Описание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0CFF142" w14:textId="77777777" w:rsidR="004E4111" w:rsidRDefault="004E411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584848" w:history="1">
        <w:r w:rsidRPr="00803A95">
          <w:rPr>
            <w:rStyle w:val="afd"/>
            <w:rFonts w:ascii="Arial" w:hAnsi="Arial" w:cs="Arial"/>
          </w:rPr>
          <w:t>2.12.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Добавление внешнего номера заказа на страницу заказа ЛК клиента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4671E76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49" w:history="1">
        <w:r w:rsidRPr="00803A95">
          <w:rPr>
            <w:rStyle w:val="afd"/>
            <w:rFonts w:ascii="Arial" w:hAnsi="Arial" w:cs="Arial"/>
          </w:rPr>
          <w:t>2.12.1.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3085228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50" w:history="1">
        <w:r w:rsidRPr="00803A95">
          <w:rPr>
            <w:rStyle w:val="afd"/>
            <w:rFonts w:ascii="Arial" w:hAnsi="Arial" w:cs="Arial"/>
          </w:rPr>
          <w:t>2.12.2.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144B8B4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51" w:history="1">
        <w:r w:rsidRPr="00803A95">
          <w:rPr>
            <w:rStyle w:val="afd"/>
            <w:rFonts w:ascii="Arial" w:hAnsi="Arial" w:cs="Arial"/>
          </w:rPr>
          <w:t>2.12.3.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Описание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46E81A5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52" w:history="1">
        <w:r w:rsidRPr="00803A95">
          <w:rPr>
            <w:rStyle w:val="afd"/>
            <w:rFonts w:ascii="Arial" w:hAnsi="Arial" w:cs="Arial"/>
          </w:rPr>
          <w:t>2.12.4.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Описание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E706FE2" w14:textId="77777777" w:rsidR="004E4111" w:rsidRDefault="004E4111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98584853" w:history="1">
        <w:r w:rsidRPr="00803A95">
          <w:rPr>
            <w:rStyle w:val="afd"/>
            <w:rFonts w:ascii="Arial" w:hAnsi="Arial" w:cs="Arial"/>
          </w:rPr>
          <w:t>3.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Требования к Заказчику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A810759" w14:textId="77777777" w:rsidR="004E4111" w:rsidRDefault="004E411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584854" w:history="1">
        <w:r w:rsidRPr="00803A95">
          <w:rPr>
            <w:rStyle w:val="afd"/>
            <w:rFonts w:ascii="Arial" w:hAnsi="Arial" w:cs="Arial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Требования к предоставлению материалов для функции САЙТ-165 Отображение счетчика количества просмотров на странице статического вознаграждения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303976E" w14:textId="77777777" w:rsidR="004E4111" w:rsidRDefault="004E411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584855" w:history="1">
        <w:r w:rsidRPr="00803A95">
          <w:rPr>
            <w:rStyle w:val="afd"/>
            <w:rFonts w:ascii="Arial" w:hAnsi="Arial" w:cs="Arial"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Требования к предоставлению материалов для функции САЙТ-166 Отображение точного процента скидки на товар, текущей и предыдущей цен товара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BD53659" w14:textId="77777777" w:rsidR="004E4111" w:rsidRDefault="004E411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584856" w:history="1">
        <w:r w:rsidRPr="00803A95">
          <w:rPr>
            <w:rStyle w:val="afd"/>
            <w:rFonts w:ascii="Arial" w:hAnsi="Arial" w:cs="Arial"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Требования к предоставлению материалов для функции ОБЩИЕ-1070 Нотификация о новых сообщениях по e-mail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D92B093" w14:textId="77777777" w:rsidR="004E4111" w:rsidRDefault="004E411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584857" w:history="1">
        <w:r w:rsidRPr="00803A95">
          <w:rPr>
            <w:rStyle w:val="afd"/>
            <w:rFonts w:ascii="Arial" w:hAnsi="Arial" w:cs="Arial"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Требования к предоставлению материалов для функции САЙТ-161 Изменение верстки страницы «Вознаграждение не найдено»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F8CD2BD" w14:textId="77777777" w:rsidR="004E4111" w:rsidRDefault="004E4111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98584858" w:history="1">
        <w:r w:rsidRPr="00803A95">
          <w:rPr>
            <w:rStyle w:val="afd"/>
            <w:rFonts w:ascii="Arial" w:hAnsi="Arial" w:cs="Arial"/>
          </w:rPr>
          <w:t>4.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Ограничения и допущения доработок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87D869C" w14:textId="77777777" w:rsidR="004E4111" w:rsidRDefault="004E411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584859" w:history="1">
        <w:r w:rsidRPr="00803A95">
          <w:rPr>
            <w:rStyle w:val="afd"/>
            <w:rFonts w:ascii="Arial" w:hAnsi="Arial" w:cs="Arial"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Ограничения для функции САЙТ-165 Отображение счетчика количества просмотров на странице статического вознаграждения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2A1E25E" w14:textId="77777777" w:rsidR="004E4111" w:rsidRDefault="004E411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584860" w:history="1">
        <w:r w:rsidRPr="00803A95">
          <w:rPr>
            <w:rStyle w:val="afd"/>
            <w:rFonts w:ascii="Arial" w:hAnsi="Arial" w:cs="Arial"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Ограничения для функции САЙТ-166 Отображение точного процента скидки на товар, текущей и предыдущей цен товара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77605DE" w14:textId="77777777" w:rsidR="004E4111" w:rsidRDefault="004E411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584861" w:history="1">
        <w:r w:rsidRPr="00803A95">
          <w:rPr>
            <w:rStyle w:val="afd"/>
            <w:rFonts w:ascii="Arial" w:hAnsi="Arial" w:cs="Arial"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Ограничения для функции ОБЩИЕ-750 Повторная выгрузка заказов в Террадату на подтверждение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5CBE7B1" w14:textId="77777777" w:rsidR="004E4111" w:rsidRDefault="004E411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584862" w:history="1">
        <w:r w:rsidRPr="00803A95">
          <w:rPr>
            <w:rStyle w:val="afd"/>
            <w:rFonts w:ascii="Arial" w:hAnsi="Arial" w:cs="Arial"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Ограничения для функции ОБЩИЕ-760 Повторный вызов Uniteller для оплаты заказов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A846D88" w14:textId="77777777" w:rsidR="004E4111" w:rsidRDefault="004E411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584863" w:history="1">
        <w:r w:rsidRPr="00803A95">
          <w:rPr>
            <w:rStyle w:val="afd"/>
            <w:rFonts w:ascii="Arial" w:hAnsi="Arial" w:cs="Arial"/>
          </w:rPr>
          <w:t>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Ограничения для функции ОБЩИЕ-1070 Нотификация о новых сообщениях по e-mail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56ADA64" w14:textId="77777777" w:rsidR="004E4111" w:rsidRDefault="004E411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584864" w:history="1">
        <w:r w:rsidRPr="00803A95">
          <w:rPr>
            <w:rStyle w:val="afd"/>
            <w:rFonts w:ascii="Arial" w:hAnsi="Arial" w:cs="Arial"/>
          </w:rPr>
          <w:t>4.6.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Ограничения для функции ОБЩИЕ-550 Получение партнером статуса оплаты заказа в системе «Коллекция»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F48FBF5" w14:textId="77777777" w:rsidR="004E4111" w:rsidRDefault="004E411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584865" w:history="1">
        <w:r w:rsidRPr="00803A95">
          <w:rPr>
            <w:rStyle w:val="afd"/>
            <w:rFonts w:ascii="Arial" w:hAnsi="Arial" w:cs="Arial"/>
          </w:rPr>
          <w:t>4.7.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Ограничения для функции ОБЩИЕ-1110 Сбор статистики добавления клиентом товаров в «Мои желания»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DF6A05F" w14:textId="77777777" w:rsidR="004E4111" w:rsidRDefault="004E411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584866" w:history="1">
        <w:r w:rsidRPr="00803A95">
          <w:rPr>
            <w:rStyle w:val="afd"/>
            <w:rFonts w:ascii="Arial" w:hAnsi="Arial" w:cs="Arial"/>
          </w:rPr>
          <w:t>4.8.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Ограничения для функции САЙТ-161 Изменение верстки страницы «Вознаграждение не найдено»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9734974" w14:textId="77777777" w:rsidR="004E4111" w:rsidRDefault="004E4111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98584867" w:history="1">
        <w:r w:rsidRPr="00803A95">
          <w:rPr>
            <w:rStyle w:val="afd"/>
            <w:rFonts w:ascii="Arial" w:hAnsi="Arial" w:cs="Arial"/>
          </w:rPr>
          <w:t>5.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Общие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6D5EB63" w14:textId="77777777" w:rsidR="004E4111" w:rsidRDefault="004E411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584868" w:history="1">
        <w:r w:rsidRPr="00803A95">
          <w:rPr>
            <w:rStyle w:val="afd"/>
            <w:rFonts w:ascii="Arial" w:hAnsi="Arial" w:cs="Arial"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Требования к браузерам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7B425BB" w14:textId="77777777" w:rsidR="004E4111" w:rsidRDefault="004E411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8584869" w:history="1">
        <w:r w:rsidRPr="00803A95">
          <w:rPr>
            <w:rStyle w:val="afd"/>
            <w:rFonts w:ascii="Arial" w:hAnsi="Arial" w:cs="Arial"/>
          </w:rPr>
          <w:t>5.1.1.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03A95">
          <w:rPr>
            <w:rStyle w:val="afd"/>
            <w:rFonts w:ascii="Arial" w:hAnsi="Arial" w:cs="Arial"/>
          </w:rPr>
          <w:t>Версии браузеров для 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_Toc398584869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D11A2DE" w14:textId="77777777" w:rsidR="009232A4" w:rsidRDefault="008D7F15" w:rsidP="003155B9">
      <w:pPr>
        <w:spacing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fldChar w:fldCharType="end"/>
      </w:r>
    </w:p>
    <w:p w14:paraId="28A21470" w14:textId="77777777" w:rsidR="009232A4" w:rsidRDefault="009232A4" w:rsidP="003155B9">
      <w:pPr>
        <w:keepLine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CF6D4D7" w14:textId="77777777" w:rsidR="00D754F6" w:rsidRPr="009232A4" w:rsidRDefault="00D34B9D" w:rsidP="003155B9">
      <w:pPr>
        <w:pStyle w:val="1"/>
        <w:spacing w:before="480" w:after="360" w:line="240" w:lineRule="auto"/>
      </w:pPr>
      <w:bookmarkStart w:id="227" w:name="_Toc374704570"/>
      <w:r>
        <w:lastRenderedPageBreak/>
        <w:tab/>
      </w:r>
      <w:bookmarkStart w:id="228" w:name="_Toc398584796"/>
      <w:r w:rsidR="004638CD" w:rsidRPr="00D34B9D">
        <w:t>Глоссарий</w:t>
      </w:r>
      <w:bookmarkEnd w:id="227"/>
      <w:bookmarkEnd w:id="228"/>
    </w:p>
    <w:p w14:paraId="5450393C" w14:textId="77777777" w:rsidR="009232A4" w:rsidRDefault="009232A4" w:rsidP="003155B9">
      <w:pPr>
        <w:pStyle w:val="af6"/>
        <w:keepNext/>
        <w:jc w:val="right"/>
      </w:pPr>
      <w:r>
        <w:t xml:space="preserve">Таблица </w:t>
      </w:r>
      <w:fldSimple w:instr=" SEQ Таблица \* ARABIC ">
        <w:r w:rsidR="00A26ED6">
          <w:rPr>
            <w:noProof/>
          </w:rPr>
          <w:t>1</w:t>
        </w:r>
      </w:fldSimple>
      <w:r>
        <w:t xml:space="preserve">. </w:t>
      </w:r>
      <w:r w:rsidRPr="003255B1">
        <w:t>Список определений и сокращений</w:t>
      </w:r>
    </w:p>
    <w:tbl>
      <w:tblPr>
        <w:tblStyle w:val="afff4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D754F6" w:rsidRPr="00A26ED6" w14:paraId="0CC048D5" w14:textId="77777777" w:rsidTr="00923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24B099AD" w14:textId="77777777" w:rsidR="00D754F6" w:rsidRPr="00A26ED6" w:rsidRDefault="00D754F6" w:rsidP="003155B9">
            <w:pPr>
              <w:spacing w:after="0" w:line="240" w:lineRule="auto"/>
              <w:jc w:val="center"/>
              <w:rPr>
                <w:rFonts w:ascii="Arial" w:hAnsi="Arial" w:cs="Arial"/>
                <w:b w:val="0"/>
              </w:rPr>
            </w:pPr>
            <w:r w:rsidRPr="00A26ED6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26044463" w14:textId="77777777" w:rsidR="00D754F6" w:rsidRPr="00A26ED6" w:rsidRDefault="00D754F6" w:rsidP="003155B9">
            <w:pPr>
              <w:spacing w:after="0" w:line="240" w:lineRule="auto"/>
              <w:jc w:val="center"/>
              <w:rPr>
                <w:rFonts w:ascii="Arial" w:hAnsi="Arial" w:cs="Arial"/>
                <w:b w:val="0"/>
              </w:rPr>
            </w:pPr>
            <w:r w:rsidRPr="00A26ED6">
              <w:rPr>
                <w:rFonts w:ascii="Arial" w:hAnsi="Arial" w:cs="Arial"/>
              </w:rPr>
              <w:t>Описание</w:t>
            </w:r>
          </w:p>
        </w:tc>
      </w:tr>
      <w:tr w:rsidR="003D7F33" w:rsidRPr="00A26ED6" w14:paraId="2B6155A1" w14:textId="77777777" w:rsidTr="009232A4">
        <w:trPr>
          <w:jc w:val="center"/>
        </w:trPr>
        <w:tc>
          <w:tcPr>
            <w:tcW w:w="2660" w:type="dxa"/>
          </w:tcPr>
          <w:p w14:paraId="47B6D611" w14:textId="18956E48" w:rsidR="003D7F33" w:rsidRPr="00A26ED6" w:rsidRDefault="003D7F33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Банк, ВТБ24, Заказчик</w:t>
            </w:r>
          </w:p>
        </w:tc>
        <w:tc>
          <w:tcPr>
            <w:tcW w:w="6979" w:type="dxa"/>
          </w:tcPr>
          <w:p w14:paraId="4C3F16FA" w14:textId="37B47BBA" w:rsidR="003D7F33" w:rsidRPr="00A26ED6" w:rsidRDefault="003D7F33" w:rsidP="003155B9">
            <w:pPr>
              <w:spacing w:line="240" w:lineRule="auto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ООО «Программа «Коллекция»», организатор Программы ВТБ 24 «Коллекция». </w:t>
            </w:r>
          </w:p>
        </w:tc>
      </w:tr>
      <w:tr w:rsidR="003D7F33" w:rsidRPr="00A26ED6" w14:paraId="75AF14E4" w14:textId="77777777" w:rsidTr="009232A4">
        <w:trPr>
          <w:jc w:val="center"/>
        </w:trPr>
        <w:tc>
          <w:tcPr>
            <w:tcW w:w="2660" w:type="dxa"/>
          </w:tcPr>
          <w:p w14:paraId="0669CB71" w14:textId="0141AE87" w:rsidR="003D7F33" w:rsidRPr="00A26ED6" w:rsidRDefault="003D7F33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Партнер</w:t>
            </w:r>
          </w:p>
        </w:tc>
        <w:tc>
          <w:tcPr>
            <w:tcW w:w="6979" w:type="dxa"/>
          </w:tcPr>
          <w:p w14:paraId="23AE6D98" w14:textId="4FD11B9A" w:rsidR="003D7F33" w:rsidRPr="00A26ED6" w:rsidRDefault="003D7F33" w:rsidP="003155B9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Юридическое лицо или индивидуальный предприниматель, вступившее с Банком в договорные отношения по поводу реализации Программы ВТБ 24 «Коллекция». </w:t>
            </w:r>
          </w:p>
        </w:tc>
      </w:tr>
      <w:tr w:rsidR="003D7F33" w:rsidRPr="00A26ED6" w14:paraId="3D9CB473" w14:textId="77777777" w:rsidTr="009232A4">
        <w:trPr>
          <w:jc w:val="center"/>
        </w:trPr>
        <w:tc>
          <w:tcPr>
            <w:tcW w:w="2660" w:type="dxa"/>
          </w:tcPr>
          <w:p w14:paraId="3C68336F" w14:textId="2F7AEB0B" w:rsidR="003D7F33" w:rsidRPr="00A26ED6" w:rsidRDefault="003D7F33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lang w:val="en-US"/>
              </w:rPr>
              <w:t>Uniteller</w:t>
            </w:r>
          </w:p>
        </w:tc>
        <w:tc>
          <w:tcPr>
            <w:tcW w:w="6979" w:type="dxa"/>
          </w:tcPr>
          <w:p w14:paraId="048A02DE" w14:textId="225A8DB5" w:rsidR="003D7F33" w:rsidRPr="00A26ED6" w:rsidRDefault="003D7F33" w:rsidP="00FF70CB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 xml:space="preserve">Партнер, обеспечивающий услугу интернет-эквайринга </w:t>
            </w:r>
            <w:r w:rsidRPr="00A26ED6">
              <w:rPr>
                <w:rFonts w:ascii="Arial" w:hAnsi="Arial" w:cs="Arial"/>
                <w:szCs w:val="20"/>
              </w:rPr>
              <w:t>ООО «Программа «Коллекция»».</w:t>
            </w:r>
          </w:p>
        </w:tc>
      </w:tr>
      <w:tr w:rsidR="00000DF1" w:rsidRPr="00A26ED6" w14:paraId="66D9A3BD" w14:textId="77777777" w:rsidTr="009232A4">
        <w:trPr>
          <w:jc w:val="center"/>
        </w:trPr>
        <w:tc>
          <w:tcPr>
            <w:tcW w:w="2660" w:type="dxa"/>
          </w:tcPr>
          <w:p w14:paraId="74D02867" w14:textId="15B4F234" w:rsidR="00000DF1" w:rsidRPr="00A26ED6" w:rsidRDefault="00000DF1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ИС Банка</w:t>
            </w:r>
            <w:r w:rsidR="007F4781">
              <w:rPr>
                <w:rFonts w:ascii="Arial" w:hAnsi="Arial" w:cs="Arial"/>
                <w:szCs w:val="20"/>
              </w:rPr>
              <w:t>, Террадата</w:t>
            </w:r>
          </w:p>
        </w:tc>
        <w:tc>
          <w:tcPr>
            <w:tcW w:w="6979" w:type="dxa"/>
          </w:tcPr>
          <w:p w14:paraId="70AAE32A" w14:textId="6D18CBF4" w:rsidR="00000DF1" w:rsidRPr="00A26ED6" w:rsidRDefault="00000DF1" w:rsidP="003155B9">
            <w:pPr>
              <w:spacing w:line="240" w:lineRule="auto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Информационная система Банка ВТБ 24 (ЗАО) (Тер</w:t>
            </w:r>
            <w:r w:rsidR="00EA2902">
              <w:rPr>
                <w:rFonts w:ascii="Arial" w:hAnsi="Arial" w:cs="Arial"/>
                <w:szCs w:val="20"/>
              </w:rPr>
              <w:t>р</w:t>
            </w:r>
            <w:r w:rsidRPr="00A26ED6">
              <w:rPr>
                <w:rFonts w:ascii="Arial" w:hAnsi="Arial" w:cs="Arial"/>
                <w:szCs w:val="20"/>
              </w:rPr>
              <w:t>адата).</w:t>
            </w:r>
          </w:p>
        </w:tc>
      </w:tr>
      <w:tr w:rsidR="00000DF1" w:rsidRPr="00A26ED6" w14:paraId="22CBA618" w14:textId="77777777" w:rsidTr="009232A4">
        <w:trPr>
          <w:jc w:val="center"/>
        </w:trPr>
        <w:tc>
          <w:tcPr>
            <w:tcW w:w="2660" w:type="dxa"/>
          </w:tcPr>
          <w:p w14:paraId="0DBA395A" w14:textId="4433818E" w:rsidR="00000DF1" w:rsidRPr="00A26ED6" w:rsidRDefault="00000DF1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Банк, ВТБ24, Заказчик</w:t>
            </w:r>
          </w:p>
        </w:tc>
        <w:tc>
          <w:tcPr>
            <w:tcW w:w="6979" w:type="dxa"/>
          </w:tcPr>
          <w:p w14:paraId="3C36F116" w14:textId="5A699E02" w:rsidR="00000DF1" w:rsidRPr="00A26ED6" w:rsidRDefault="00000DF1" w:rsidP="003155B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ООО «Программа «Коллекция»», организатор Программы ВТБ 24 «Коллекция». </w:t>
            </w:r>
          </w:p>
        </w:tc>
      </w:tr>
      <w:tr w:rsidR="00000DF1" w:rsidRPr="00A26ED6" w14:paraId="468D9652" w14:textId="77777777" w:rsidTr="009232A4">
        <w:trPr>
          <w:jc w:val="center"/>
        </w:trPr>
        <w:tc>
          <w:tcPr>
            <w:tcW w:w="2660" w:type="dxa"/>
          </w:tcPr>
          <w:p w14:paraId="2768EBFE" w14:textId="063A4376" w:rsidR="00000DF1" w:rsidRPr="00A26ED6" w:rsidRDefault="00000DF1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Система, Система «Коллекция», Система лояльности</w:t>
            </w:r>
          </w:p>
        </w:tc>
        <w:tc>
          <w:tcPr>
            <w:tcW w:w="6979" w:type="dxa"/>
          </w:tcPr>
          <w:p w14:paraId="7F3244FD" w14:textId="5CA00E3C" w:rsidR="00000DF1" w:rsidRPr="00A26ED6" w:rsidRDefault="00000DF1" w:rsidP="003155B9">
            <w:pPr>
              <w:spacing w:line="240" w:lineRule="auto"/>
              <w:rPr>
                <w:rFonts w:ascii="Arial" w:eastAsiaTheme="minorHAnsi" w:hAnsi="Arial" w:cs="Arial"/>
                <w:lang w:eastAsia="en-US"/>
              </w:rPr>
            </w:pPr>
            <w:r w:rsidRPr="00A26ED6">
              <w:rPr>
                <w:rFonts w:ascii="Arial" w:hAnsi="Arial" w:cs="Arial"/>
                <w:szCs w:val="20"/>
              </w:rPr>
              <w:t>Комплекс взаимодействующих программных компонентов, обеспечивающий работу Программы ВТБ  24 «Коллекция».</w:t>
            </w:r>
          </w:p>
        </w:tc>
      </w:tr>
      <w:tr w:rsidR="00000DF1" w:rsidRPr="00A26ED6" w14:paraId="078F98F1" w14:textId="77777777" w:rsidTr="009232A4">
        <w:trPr>
          <w:jc w:val="center"/>
        </w:trPr>
        <w:tc>
          <w:tcPr>
            <w:tcW w:w="2660" w:type="dxa"/>
          </w:tcPr>
          <w:p w14:paraId="20604AF4" w14:textId="2016DB9F" w:rsidR="00000DF1" w:rsidRPr="00A26ED6" w:rsidRDefault="00000DF1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Программа ВТБ 24 «Коллекция»</w:t>
            </w:r>
          </w:p>
        </w:tc>
        <w:tc>
          <w:tcPr>
            <w:tcW w:w="6979" w:type="dxa"/>
          </w:tcPr>
          <w:p w14:paraId="29283BEC" w14:textId="5A0313F6" w:rsidR="00000DF1" w:rsidRPr="00A26ED6" w:rsidRDefault="00000DF1" w:rsidP="003155B9">
            <w:pPr>
              <w:spacing w:line="240" w:lineRule="auto"/>
              <w:rPr>
                <w:rFonts w:ascii="Arial" w:eastAsiaTheme="minorHAnsi" w:hAnsi="Arial" w:cs="Arial"/>
                <w:lang w:eastAsia="en-US"/>
              </w:rPr>
            </w:pPr>
            <w:r w:rsidRPr="00A26ED6">
              <w:rPr>
                <w:rFonts w:ascii="Arial" w:hAnsi="Arial" w:cs="Arial"/>
                <w:szCs w:val="20"/>
              </w:rPr>
              <w:t>Бонусная программа «Коллекция» ВТБ 24 (ЗАО), представляющая собой комплекс мероприятий, предназначенный для поощрения клиентов банка ВТБ 24 (ЗАО) осуществлять покупки с помощью эмитированной банком ВТБ 24 (ЗАО) карты международной платежной системы Visa International или MasterCard Worldwide.</w:t>
            </w:r>
          </w:p>
        </w:tc>
      </w:tr>
      <w:tr w:rsidR="00FE3CFD" w:rsidRPr="00A26ED6" w14:paraId="45437B08" w14:textId="77777777" w:rsidTr="009232A4">
        <w:trPr>
          <w:jc w:val="center"/>
        </w:trPr>
        <w:tc>
          <w:tcPr>
            <w:tcW w:w="2660" w:type="dxa"/>
          </w:tcPr>
          <w:p w14:paraId="0F26D88F" w14:textId="48D3CA5B" w:rsidR="00FE3CFD" w:rsidRPr="00A26ED6" w:rsidRDefault="00FE3CFD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ЛК</w:t>
            </w:r>
          </w:p>
        </w:tc>
        <w:tc>
          <w:tcPr>
            <w:tcW w:w="6979" w:type="dxa"/>
          </w:tcPr>
          <w:p w14:paraId="604EACAE" w14:textId="5B120453" w:rsidR="00FE3CFD" w:rsidRPr="00A26ED6" w:rsidRDefault="00FE3CFD" w:rsidP="00A26ED6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>Совокупность разделов сайта «Коллекция», к которым имеет доступ авторизованный Участник программы.</w:t>
            </w:r>
          </w:p>
        </w:tc>
      </w:tr>
      <w:tr w:rsidR="00FE3CFD" w:rsidRPr="00A26ED6" w14:paraId="37792F77" w14:textId="77777777" w:rsidTr="009232A4">
        <w:trPr>
          <w:jc w:val="center"/>
        </w:trPr>
        <w:tc>
          <w:tcPr>
            <w:tcW w:w="2660" w:type="dxa"/>
          </w:tcPr>
          <w:p w14:paraId="37270F9E" w14:textId="6DB7FA8E" w:rsidR="00FE3CFD" w:rsidRPr="00A26ED6" w:rsidRDefault="00FE3CFD" w:rsidP="0069519C">
            <w:pPr>
              <w:pStyle w:val="af6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Вознаграждение</w:t>
            </w:r>
            <w:r w:rsidR="00406FD7">
              <w:rPr>
                <w:rFonts w:ascii="Arial" w:hAnsi="Arial" w:cs="Arial"/>
                <w:szCs w:val="20"/>
              </w:rPr>
              <w:t>, Товар</w:t>
            </w:r>
          </w:p>
        </w:tc>
        <w:tc>
          <w:tcPr>
            <w:tcW w:w="6979" w:type="dxa"/>
          </w:tcPr>
          <w:p w14:paraId="708EF5D0" w14:textId="7654EAD2" w:rsidR="00FE3CFD" w:rsidRPr="00A26ED6" w:rsidRDefault="00FE3CFD" w:rsidP="003520C0">
            <w:pPr>
              <w:spacing w:line="240" w:lineRule="auto"/>
              <w:rPr>
                <w:rFonts w:ascii="Arial" w:hAnsi="Arial" w:cs="Arial"/>
                <w:szCs w:val="20"/>
              </w:rPr>
            </w:pPr>
            <w:bookmarkStart w:id="229" w:name="RANGE!B10"/>
            <w:r w:rsidRPr="003520C0">
              <w:rPr>
                <w:rFonts w:ascii="Arial" w:hAnsi="Arial" w:cs="Arial"/>
                <w:color w:val="000000"/>
                <w:szCs w:val="20"/>
              </w:rPr>
              <w:t>Товары и услуги, доступные для заказа Участникам в качестве поощрения за активное пользование продуктами Банка.</w:t>
            </w:r>
            <w:bookmarkEnd w:id="229"/>
          </w:p>
        </w:tc>
      </w:tr>
      <w:tr w:rsidR="0003464E" w:rsidRPr="00A26ED6" w14:paraId="444F125C" w14:textId="77777777" w:rsidTr="00AC5F55">
        <w:trPr>
          <w:jc w:val="center"/>
        </w:trPr>
        <w:tc>
          <w:tcPr>
            <w:tcW w:w="2660" w:type="dxa"/>
            <w:vAlign w:val="center"/>
          </w:tcPr>
          <w:p w14:paraId="200E7819" w14:textId="48150275" w:rsidR="0003464E" w:rsidRDefault="0003464E" w:rsidP="0069519C">
            <w:pPr>
              <w:pStyle w:val="af6"/>
              <w:rPr>
                <w:rFonts w:ascii="Arial" w:hAnsi="Arial" w:cs="Arial"/>
                <w:szCs w:val="20"/>
              </w:rPr>
            </w:pPr>
            <w:r w:rsidRPr="0003464E">
              <w:rPr>
                <w:rFonts w:ascii="Arial" w:hAnsi="Arial" w:cs="Arial"/>
                <w:szCs w:val="20"/>
              </w:rPr>
              <w:t>Каталог (вознаграждений)</w:t>
            </w:r>
          </w:p>
        </w:tc>
        <w:tc>
          <w:tcPr>
            <w:tcW w:w="6979" w:type="dxa"/>
            <w:vAlign w:val="center"/>
          </w:tcPr>
          <w:p w14:paraId="66221366" w14:textId="690C20CD" w:rsidR="0003464E" w:rsidRPr="003520C0" w:rsidRDefault="0003464E" w:rsidP="003520C0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03464E">
              <w:rPr>
                <w:rFonts w:ascii="Arial" w:hAnsi="Arial" w:cs="Arial"/>
                <w:color w:val="000000"/>
                <w:szCs w:val="20"/>
              </w:rPr>
              <w:t>Перечень товаров и услуг партнеров с их описанием, из которого Участник может выбрать и заказать себе вознаграждение.</w:t>
            </w:r>
          </w:p>
        </w:tc>
      </w:tr>
    </w:tbl>
    <w:p w14:paraId="1B79C2FD" w14:textId="77777777" w:rsidR="00773BDC" w:rsidRPr="009232A4" w:rsidRDefault="00700160" w:rsidP="00A1361A">
      <w:pPr>
        <w:pStyle w:val="1"/>
        <w:numPr>
          <w:ilvl w:val="0"/>
          <w:numId w:val="11"/>
        </w:numPr>
        <w:spacing w:before="480" w:after="360" w:line="240" w:lineRule="auto"/>
        <w:rPr>
          <w:rFonts w:ascii="Arial" w:hAnsi="Arial" w:cs="Arial"/>
        </w:rPr>
      </w:pPr>
      <w:bookmarkStart w:id="230" w:name="_Общие_сведения"/>
      <w:bookmarkStart w:id="231" w:name="_Toc374704571"/>
      <w:bookmarkStart w:id="232" w:name="_Toc398584797"/>
      <w:bookmarkEnd w:id="230"/>
      <w:r w:rsidRPr="009232A4">
        <w:rPr>
          <w:rFonts w:ascii="Arial" w:hAnsi="Arial" w:cs="Arial"/>
        </w:rPr>
        <w:t>Общие сведения</w:t>
      </w:r>
      <w:bookmarkEnd w:id="231"/>
      <w:bookmarkEnd w:id="232"/>
    </w:p>
    <w:p w14:paraId="293A31C3" w14:textId="77777777" w:rsidR="00273541" w:rsidRPr="009232A4" w:rsidRDefault="00273541" w:rsidP="00A1361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33" w:name="_Toc363146658"/>
      <w:bookmarkStart w:id="234" w:name="_Toc374704572"/>
      <w:bookmarkStart w:id="235" w:name="_Toc398584798"/>
      <w:r w:rsidRPr="009232A4">
        <w:rPr>
          <w:rFonts w:ascii="Arial" w:hAnsi="Arial" w:cs="Arial"/>
        </w:rPr>
        <w:t>Назначение документа</w:t>
      </w:r>
      <w:bookmarkEnd w:id="233"/>
      <w:bookmarkEnd w:id="234"/>
      <w:bookmarkEnd w:id="235"/>
    </w:p>
    <w:p w14:paraId="3893D51D" w14:textId="77777777" w:rsidR="007A20B0" w:rsidRPr="007A20B0" w:rsidRDefault="00273541" w:rsidP="003155B9">
      <w:pPr>
        <w:spacing w:before="120"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Настоящий документ содержит описание функциональных и интерфейсных требований </w:t>
      </w:r>
      <w:r w:rsidR="009232A4">
        <w:rPr>
          <w:rFonts w:ascii="Arial" w:hAnsi="Arial" w:cs="Arial"/>
        </w:rPr>
        <w:t xml:space="preserve">по </w:t>
      </w:r>
      <w:r w:rsidR="007A20B0">
        <w:rPr>
          <w:rFonts w:ascii="Arial" w:hAnsi="Arial" w:cs="Arial"/>
        </w:rPr>
        <w:t>доработкам:</w:t>
      </w:r>
    </w:p>
    <w:p w14:paraId="1A639A1F" w14:textId="1968B9F4" w:rsidR="007A20B0" w:rsidRDefault="00454680" w:rsidP="003155B9">
      <w:pPr>
        <w:pStyle w:val="ae"/>
        <w:keepLines w:val="0"/>
        <w:numPr>
          <w:ilvl w:val="0"/>
          <w:numId w:val="10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Сайта П</w:t>
      </w:r>
      <w:r w:rsidR="009232A4" w:rsidRPr="00170824">
        <w:rPr>
          <w:rFonts w:ascii="Arial" w:eastAsiaTheme="minorHAnsi" w:hAnsi="Arial" w:cs="Arial"/>
          <w:szCs w:val="20"/>
          <w:lang w:eastAsia="en-US"/>
        </w:rPr>
        <w:t xml:space="preserve">рограммы </w:t>
      </w:r>
      <w:r w:rsidR="007A20B0" w:rsidRPr="00170824">
        <w:rPr>
          <w:rFonts w:ascii="Arial" w:eastAsiaTheme="minorHAnsi" w:hAnsi="Arial" w:cs="Arial"/>
          <w:szCs w:val="20"/>
          <w:lang w:eastAsia="en-US"/>
        </w:rPr>
        <w:t>л</w:t>
      </w:r>
      <w:r w:rsidR="00AE515B">
        <w:rPr>
          <w:rFonts w:ascii="Arial" w:eastAsiaTheme="minorHAnsi" w:hAnsi="Arial" w:cs="Arial"/>
          <w:szCs w:val="20"/>
          <w:lang w:eastAsia="en-US"/>
        </w:rPr>
        <w:t>ояльности ВТБ</w:t>
      </w:r>
      <w:r w:rsidR="009232A4" w:rsidRPr="00170824">
        <w:rPr>
          <w:rFonts w:ascii="Arial" w:eastAsiaTheme="minorHAnsi" w:hAnsi="Arial" w:cs="Arial"/>
          <w:szCs w:val="20"/>
          <w:lang w:eastAsia="en-US"/>
        </w:rPr>
        <w:t>24 «Коллекция»</w:t>
      </w:r>
      <w:r w:rsidR="007A20B0" w:rsidRPr="00170824">
        <w:rPr>
          <w:rFonts w:ascii="Arial" w:eastAsiaTheme="minorHAnsi" w:hAnsi="Arial" w:cs="Arial"/>
          <w:szCs w:val="20"/>
          <w:lang w:eastAsia="en-US"/>
        </w:rPr>
        <w:t>;</w:t>
      </w:r>
    </w:p>
    <w:p w14:paraId="21270F06" w14:textId="03BDECDF" w:rsidR="00052CBA" w:rsidRPr="00170824" w:rsidRDefault="00052CBA" w:rsidP="003155B9">
      <w:pPr>
        <w:pStyle w:val="ae"/>
        <w:keepLines w:val="0"/>
        <w:numPr>
          <w:ilvl w:val="0"/>
          <w:numId w:val="10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АРМ Безопасности (Клиенты).</w:t>
      </w:r>
    </w:p>
    <w:p w14:paraId="46364ECD" w14:textId="77777777" w:rsidR="004A2257" w:rsidRPr="009232A4" w:rsidRDefault="004A2257" w:rsidP="003155B9">
      <w:pPr>
        <w:spacing w:before="120" w:line="240" w:lineRule="auto"/>
        <w:rPr>
          <w:rFonts w:ascii="Arial" w:hAnsi="Arial" w:cs="Arial"/>
          <w:bCs/>
        </w:rPr>
      </w:pPr>
      <w:r w:rsidRPr="009232A4">
        <w:rPr>
          <w:rFonts w:ascii="Arial" w:hAnsi="Arial" w:cs="Arial"/>
          <w:bCs/>
        </w:rPr>
        <w:t>Эта спецификация предназначена для:</w:t>
      </w:r>
    </w:p>
    <w:p w14:paraId="2C79D728" w14:textId="77777777" w:rsidR="00614CC7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Заказчиком.</w:t>
      </w:r>
    </w:p>
    <w:p w14:paraId="593FD459" w14:textId="77777777" w:rsidR="004A2257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разработчиками.</w:t>
      </w:r>
    </w:p>
    <w:p w14:paraId="00C24ABB" w14:textId="77777777" w:rsidR="004A2257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Разработки программного продукта.</w:t>
      </w:r>
    </w:p>
    <w:p w14:paraId="38B986BB" w14:textId="77777777" w:rsidR="00273541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lastRenderedPageBreak/>
        <w:t>Последующего тестирования функционала с целью обеспечения качества продукта.</w:t>
      </w:r>
    </w:p>
    <w:p w14:paraId="40728083" w14:textId="77777777" w:rsidR="00273541" w:rsidRPr="009232A4" w:rsidRDefault="00273541" w:rsidP="003155B9">
      <w:pPr>
        <w:widowControl w:val="0"/>
        <w:spacing w:before="120"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>Детальная информация</w:t>
      </w:r>
      <w:r w:rsidR="00614CC7">
        <w:rPr>
          <w:rFonts w:ascii="Arial" w:hAnsi="Arial" w:cs="Arial"/>
        </w:rPr>
        <w:t xml:space="preserve"> по взаимодействию с ИС банка, П</w:t>
      </w:r>
      <w:r w:rsidRPr="009232A4">
        <w:rPr>
          <w:rFonts w:ascii="Arial" w:hAnsi="Arial" w:cs="Arial"/>
        </w:rPr>
        <w:t>артнерами и другими внешними системами отражена в документах по интеграции.</w:t>
      </w:r>
    </w:p>
    <w:p w14:paraId="03B8F8F6" w14:textId="77777777" w:rsidR="00273541" w:rsidRDefault="00273541" w:rsidP="00A1361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  <w:lang w:val="en-US"/>
        </w:rPr>
      </w:pPr>
      <w:bookmarkStart w:id="236" w:name="_Toc350761624"/>
      <w:bookmarkStart w:id="237" w:name="_Toc343798090"/>
      <w:bookmarkStart w:id="238" w:name="_Toc363146659"/>
      <w:bookmarkStart w:id="239" w:name="_Toc374704573"/>
      <w:bookmarkStart w:id="240" w:name="_Toc398584799"/>
      <w:bookmarkEnd w:id="236"/>
      <w:r w:rsidRPr="009232A4">
        <w:rPr>
          <w:rFonts w:ascii="Arial" w:hAnsi="Arial" w:cs="Arial"/>
        </w:rPr>
        <w:t>Связанные документы</w:t>
      </w:r>
      <w:bookmarkEnd w:id="237"/>
      <w:bookmarkEnd w:id="238"/>
      <w:bookmarkEnd w:id="239"/>
      <w:bookmarkEnd w:id="240"/>
    </w:p>
    <w:p w14:paraId="469CDF41" w14:textId="6FA05289" w:rsidR="00A26ED6" w:rsidRDefault="00A26ED6" w:rsidP="00A26ED6">
      <w:pPr>
        <w:pStyle w:val="af6"/>
        <w:keepNext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>. Список связанных документов</w:t>
      </w:r>
    </w:p>
    <w:tbl>
      <w:tblPr>
        <w:tblStyle w:val="14"/>
        <w:tblW w:w="9747" w:type="dxa"/>
        <w:tblLook w:val="04A0" w:firstRow="1" w:lastRow="0" w:firstColumn="1" w:lastColumn="0" w:noHBand="0" w:noVBand="1"/>
      </w:tblPr>
      <w:tblGrid>
        <w:gridCol w:w="3652"/>
        <w:gridCol w:w="3969"/>
        <w:gridCol w:w="2126"/>
      </w:tblGrid>
      <w:tr w:rsidR="00A26ED6" w:rsidRPr="00614CC7" w14:paraId="7BD88E25" w14:textId="77777777" w:rsidTr="00A26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14:paraId="362CA7C8" w14:textId="77777777" w:rsidR="00A26ED6" w:rsidRPr="00614CC7" w:rsidRDefault="00A26ED6" w:rsidP="00A8002B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Документ</w:t>
            </w:r>
          </w:p>
        </w:tc>
        <w:tc>
          <w:tcPr>
            <w:tcW w:w="3969" w:type="dxa"/>
          </w:tcPr>
          <w:p w14:paraId="6A2D7434" w14:textId="77777777" w:rsidR="00A26ED6" w:rsidRPr="00614CC7" w:rsidRDefault="00A26ED6" w:rsidP="00A8002B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  <w:tc>
          <w:tcPr>
            <w:tcW w:w="2126" w:type="dxa"/>
          </w:tcPr>
          <w:p w14:paraId="6CCFD2D8" w14:textId="77777777" w:rsidR="00A26ED6" w:rsidRPr="00614CC7" w:rsidRDefault="00A26ED6" w:rsidP="00A8002B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Псевдоним</w:t>
            </w:r>
          </w:p>
        </w:tc>
      </w:tr>
      <w:tr w:rsidR="00A26ED6" w:rsidRPr="00614CC7" w14:paraId="3ABC2097" w14:textId="77777777" w:rsidTr="00A26ED6">
        <w:tc>
          <w:tcPr>
            <w:tcW w:w="3652" w:type="dxa"/>
          </w:tcPr>
          <w:p w14:paraId="3DD20E03" w14:textId="77777777" w:rsidR="00A26ED6" w:rsidRPr="00614CC7" w:rsidRDefault="00A26ED6" w:rsidP="00A8002B">
            <w:pPr>
              <w:spacing w:line="240" w:lineRule="auto"/>
              <w:rPr>
                <w:rFonts w:ascii="Arial" w:hAnsi="Arial" w:cs="Arial"/>
                <w:szCs w:val="20"/>
                <w:lang w:val="en-US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Глоссарий ВТБ 24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v 2.1</w:t>
            </w:r>
          </w:p>
        </w:tc>
        <w:tc>
          <w:tcPr>
            <w:tcW w:w="3969" w:type="dxa"/>
          </w:tcPr>
          <w:p w14:paraId="3E706A92" w14:textId="77777777" w:rsidR="00A26ED6" w:rsidRPr="00614CC7" w:rsidRDefault="00A26ED6" w:rsidP="00A8002B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информацию с ключевыми определениями и ролями, которые используются в текущем документе.</w:t>
            </w:r>
          </w:p>
        </w:tc>
        <w:tc>
          <w:tcPr>
            <w:tcW w:w="2126" w:type="dxa"/>
          </w:tcPr>
          <w:p w14:paraId="79B548F0" w14:textId="77777777" w:rsidR="00A26ED6" w:rsidRPr="00614CC7" w:rsidRDefault="00A26ED6" w:rsidP="00A8002B">
            <w:pPr>
              <w:spacing w:line="240" w:lineRule="auto"/>
              <w:rPr>
                <w:rFonts w:ascii="Arial" w:hAnsi="Arial" w:cs="Arial"/>
                <w:szCs w:val="20"/>
              </w:rPr>
            </w:pPr>
            <w:bookmarkStart w:id="241" w:name="док_Глоссарий"/>
            <w:r w:rsidRPr="00614CC7">
              <w:rPr>
                <w:rFonts w:ascii="Arial" w:hAnsi="Arial" w:cs="Arial"/>
                <w:szCs w:val="20"/>
              </w:rPr>
              <w:t>Глоссарий</w:t>
            </w:r>
            <w:bookmarkEnd w:id="241"/>
          </w:p>
        </w:tc>
      </w:tr>
      <w:tr w:rsidR="00A26ED6" w:rsidRPr="00614CC7" w14:paraId="6F78EC00" w14:textId="77777777" w:rsidTr="00A26ED6">
        <w:tc>
          <w:tcPr>
            <w:tcW w:w="3652" w:type="dxa"/>
          </w:tcPr>
          <w:p w14:paraId="2B8F7A75" w14:textId="77777777" w:rsidR="00A26ED6" w:rsidRPr="00614CC7" w:rsidRDefault="00A26ED6" w:rsidP="00A8002B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2D3721">
              <w:rPr>
                <w:rFonts w:ascii="Arial" w:hAnsi="Arial" w:cs="Arial"/>
                <w:szCs w:val="20"/>
              </w:rPr>
              <w:t>Описание электронного обмена информацией с ВТБ24-Лояльность</w:t>
            </w:r>
          </w:p>
        </w:tc>
        <w:tc>
          <w:tcPr>
            <w:tcW w:w="3969" w:type="dxa"/>
          </w:tcPr>
          <w:p w14:paraId="3A599E64" w14:textId="77777777" w:rsidR="00A26ED6" w:rsidRPr="00614CC7" w:rsidRDefault="00A26ED6" w:rsidP="00A8002B">
            <w:pPr>
              <w:spacing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Содержит описания взаимодействий</w:t>
            </w:r>
            <w:r w:rsidRPr="00614CC7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системы лояльности «Коллекция» с ИС Банка</w:t>
            </w:r>
          </w:p>
        </w:tc>
        <w:tc>
          <w:tcPr>
            <w:tcW w:w="2126" w:type="dxa"/>
          </w:tcPr>
          <w:p w14:paraId="1B1E2B89" w14:textId="77777777" w:rsidR="00A26ED6" w:rsidRPr="00614CC7" w:rsidRDefault="00A26ED6" w:rsidP="00A8002B">
            <w:pPr>
              <w:spacing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Спецификация на интеграцию с ИС Банка</w:t>
            </w:r>
          </w:p>
        </w:tc>
      </w:tr>
    </w:tbl>
    <w:p w14:paraId="7E9506A3" w14:textId="77777777" w:rsidR="00A26ED6" w:rsidRPr="00F9097E" w:rsidRDefault="00A26ED6" w:rsidP="00A26ED6"/>
    <w:p w14:paraId="46C3B961" w14:textId="77777777" w:rsidR="004A2257" w:rsidRPr="009232A4" w:rsidRDefault="000A038F" w:rsidP="00A1361A">
      <w:pPr>
        <w:pStyle w:val="1"/>
        <w:numPr>
          <w:ilvl w:val="0"/>
          <w:numId w:val="11"/>
        </w:numPr>
        <w:spacing w:line="240" w:lineRule="auto"/>
        <w:rPr>
          <w:rFonts w:ascii="Arial" w:hAnsi="Arial" w:cs="Arial"/>
        </w:rPr>
      </w:pPr>
      <w:bookmarkStart w:id="242" w:name="_Toc350352253"/>
      <w:bookmarkStart w:id="243" w:name="_Toc350352594"/>
      <w:bookmarkStart w:id="244" w:name="_Toc350352715"/>
      <w:bookmarkStart w:id="245" w:name="_Toc350761626"/>
      <w:bookmarkStart w:id="246" w:name="_Toc350352254"/>
      <w:bookmarkStart w:id="247" w:name="_Toc350352595"/>
      <w:bookmarkStart w:id="248" w:name="_Toc350352716"/>
      <w:bookmarkStart w:id="249" w:name="_Toc350761627"/>
      <w:bookmarkStart w:id="250" w:name="_Toc374704575"/>
      <w:bookmarkStart w:id="251" w:name="_Toc398584800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r w:rsidRPr="009232A4">
        <w:rPr>
          <w:rFonts w:ascii="Arial" w:hAnsi="Arial" w:cs="Arial"/>
        </w:rPr>
        <w:t>Описание функций</w:t>
      </w:r>
      <w:bookmarkEnd w:id="250"/>
      <w:bookmarkEnd w:id="251"/>
    </w:p>
    <w:p w14:paraId="360DE9D1" w14:textId="63BB52DF" w:rsidR="00DC77E8" w:rsidRPr="00353A38" w:rsidRDefault="002274E4" w:rsidP="002274E4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52" w:name="_Toc380000932"/>
      <w:bookmarkStart w:id="253" w:name="_Toc398584801"/>
      <w:r w:rsidRPr="00353A38">
        <w:rPr>
          <w:rFonts w:ascii="Arial" w:hAnsi="Arial" w:cs="Arial"/>
        </w:rPr>
        <w:t>САЙТ-165 Отображение счетчика количества просмотров на странице статического вознаграждения</w:t>
      </w:r>
      <w:bookmarkEnd w:id="253"/>
    </w:p>
    <w:p w14:paraId="4ECFB50B" w14:textId="77777777" w:rsidR="00DC77E8" w:rsidRDefault="00DC77E8" w:rsidP="00A1361A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54" w:name="_Toc398584802"/>
      <w:r w:rsidRPr="009232A4">
        <w:rPr>
          <w:rFonts w:ascii="Arial" w:hAnsi="Arial" w:cs="Arial"/>
        </w:rPr>
        <w:t>Назначение</w:t>
      </w:r>
      <w:bookmarkEnd w:id="254"/>
    </w:p>
    <w:p w14:paraId="0ADAE3F7" w14:textId="2EC22E13" w:rsidR="00365826" w:rsidRDefault="00CF443F" w:rsidP="00CF44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Цель доработки – </w:t>
      </w:r>
      <w:r w:rsidR="00DD4F99">
        <w:rPr>
          <w:rFonts w:ascii="Arial" w:hAnsi="Arial" w:cs="Arial"/>
        </w:rPr>
        <w:t>предоставление</w:t>
      </w:r>
      <w:r>
        <w:rPr>
          <w:rFonts w:ascii="Arial" w:hAnsi="Arial" w:cs="Arial"/>
        </w:rPr>
        <w:t xml:space="preserve"> </w:t>
      </w:r>
      <w:r w:rsidRPr="00CF443F">
        <w:rPr>
          <w:rFonts w:ascii="Arial" w:hAnsi="Arial" w:cs="Arial"/>
        </w:rPr>
        <w:t>клиент</w:t>
      </w:r>
      <w:r w:rsidR="00365826">
        <w:rPr>
          <w:rFonts w:ascii="Arial" w:hAnsi="Arial" w:cs="Arial"/>
        </w:rPr>
        <w:t xml:space="preserve">ам </w:t>
      </w:r>
      <w:r w:rsidR="00CF46BE">
        <w:rPr>
          <w:rFonts w:ascii="Arial" w:hAnsi="Arial" w:cs="Arial"/>
        </w:rPr>
        <w:t xml:space="preserve">информации о популярности вознаграждения посредством публикации количества просмотров страницы </w:t>
      </w:r>
      <w:r w:rsidR="007B0163">
        <w:rPr>
          <w:rFonts w:ascii="Arial" w:hAnsi="Arial" w:cs="Arial"/>
        </w:rPr>
        <w:t>вознаграждения</w:t>
      </w:r>
      <w:r w:rsidR="00CF46BE">
        <w:rPr>
          <w:rFonts w:ascii="Arial" w:hAnsi="Arial" w:cs="Arial"/>
        </w:rPr>
        <w:t>.</w:t>
      </w:r>
    </w:p>
    <w:p w14:paraId="695DBD5B" w14:textId="77777777" w:rsidR="00DC77E8" w:rsidRDefault="00DC77E8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55" w:name="_Toc398584803"/>
      <w:r>
        <w:rPr>
          <w:rFonts w:ascii="Arial" w:hAnsi="Arial" w:cs="Arial"/>
        </w:rPr>
        <w:t>Функциональные требования</w:t>
      </w:r>
      <w:bookmarkEnd w:id="255"/>
    </w:p>
    <w:p w14:paraId="4DD6CD63" w14:textId="0DA0D7B3" w:rsidR="00C9532D" w:rsidRPr="00C9532D" w:rsidRDefault="00C9532D" w:rsidP="00C9532D">
      <w:p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Для реализации функционала необходимо:</w:t>
      </w:r>
    </w:p>
    <w:p w14:paraId="168D1F51" w14:textId="02D9E06B" w:rsidR="00C9532D" w:rsidRDefault="007A644D" w:rsidP="00A1361A">
      <w:pPr>
        <w:pStyle w:val="ae"/>
        <w:numPr>
          <w:ilvl w:val="0"/>
          <w:numId w:val="1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Опубликовать количество просмотров информации о </w:t>
      </w:r>
      <w:r w:rsidR="00900C5F">
        <w:rPr>
          <w:rFonts w:ascii="Arial" w:hAnsi="Arial" w:cs="Arial"/>
          <w:szCs w:val="20"/>
        </w:rPr>
        <w:t xml:space="preserve">товаре </w:t>
      </w:r>
      <w:r>
        <w:rPr>
          <w:rFonts w:ascii="Arial" w:hAnsi="Arial" w:cs="Arial"/>
          <w:szCs w:val="20"/>
        </w:rPr>
        <w:t>на</w:t>
      </w:r>
      <w:r w:rsidRPr="007A644D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странице </w:t>
      </w:r>
      <w:r w:rsidR="00900C5F">
        <w:rPr>
          <w:rFonts w:ascii="Arial" w:hAnsi="Arial" w:cs="Arial"/>
          <w:szCs w:val="20"/>
        </w:rPr>
        <w:t>товара</w:t>
      </w:r>
      <w:r>
        <w:rPr>
          <w:rFonts w:ascii="Arial" w:hAnsi="Arial" w:cs="Arial"/>
          <w:szCs w:val="20"/>
        </w:rPr>
        <w:t>.</w:t>
      </w:r>
    </w:p>
    <w:p w14:paraId="20B1B06A" w14:textId="4F11A40E" w:rsidR="00DC77E8" w:rsidRDefault="00DC77E8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56" w:name="_Toc398584804"/>
      <w:r>
        <w:rPr>
          <w:rFonts w:ascii="Arial" w:hAnsi="Arial" w:cs="Arial"/>
        </w:rPr>
        <w:t>Описание функционала</w:t>
      </w:r>
      <w:bookmarkEnd w:id="256"/>
    </w:p>
    <w:p w14:paraId="5BC988FB" w14:textId="77777777" w:rsidR="00DC77E8" w:rsidRDefault="00DC77E8" w:rsidP="003155B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645C4973" w14:textId="74A2803F" w:rsidR="002F617C" w:rsidRDefault="002F617C" w:rsidP="003155B9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На сайте</w:t>
      </w:r>
      <w:r w:rsidR="00454680">
        <w:rPr>
          <w:rFonts w:ascii="Arial" w:eastAsiaTheme="minorHAnsi" w:hAnsi="Arial" w:cs="Arial"/>
          <w:szCs w:val="20"/>
          <w:lang w:eastAsia="en-US"/>
        </w:rPr>
        <w:t xml:space="preserve"> П</w:t>
      </w:r>
      <w:r w:rsidRPr="00AE515B">
        <w:rPr>
          <w:rFonts w:ascii="Arial" w:eastAsiaTheme="minorHAnsi" w:hAnsi="Arial" w:cs="Arial"/>
          <w:szCs w:val="20"/>
          <w:lang w:eastAsia="en-US"/>
        </w:rPr>
        <w:t>рограммы лояльности ВТБ24 «Коллекция»</w:t>
      </w:r>
      <w:r>
        <w:rPr>
          <w:rFonts w:ascii="Arial" w:eastAsiaTheme="minorHAnsi" w:hAnsi="Arial" w:cs="Arial"/>
          <w:szCs w:val="20"/>
          <w:lang w:eastAsia="en-US"/>
        </w:rPr>
        <w:t>.</w:t>
      </w:r>
    </w:p>
    <w:p w14:paraId="002F144D" w14:textId="77777777" w:rsidR="00EB72B4" w:rsidRDefault="00EB72B4" w:rsidP="005F3DBC">
      <w:pPr>
        <w:spacing w:before="120" w:line="240" w:lineRule="auto"/>
        <w:rPr>
          <w:rFonts w:ascii="Arial" w:hAnsi="Arial" w:cs="Arial"/>
          <w:b/>
        </w:rPr>
      </w:pPr>
    </w:p>
    <w:p w14:paraId="2DC68CF1" w14:textId="3D98FE79" w:rsidR="00F94661" w:rsidRPr="003155B9" w:rsidRDefault="00F94661" w:rsidP="005F3DBC">
      <w:pPr>
        <w:spacing w:before="120" w:line="240" w:lineRule="auto"/>
        <w:rPr>
          <w:b/>
        </w:rPr>
      </w:pPr>
      <w:r w:rsidRPr="003155B9">
        <w:rPr>
          <w:rFonts w:ascii="Arial" w:hAnsi="Arial" w:cs="Arial"/>
          <w:b/>
        </w:rPr>
        <w:t xml:space="preserve">Доработки </w:t>
      </w:r>
      <w:r>
        <w:rPr>
          <w:rFonts w:ascii="Arial" w:eastAsiaTheme="minorHAnsi" w:hAnsi="Arial" w:cs="Arial"/>
          <w:b/>
          <w:szCs w:val="20"/>
          <w:lang w:eastAsia="en-US"/>
        </w:rPr>
        <w:t>сайта П</w:t>
      </w:r>
      <w:r w:rsidRPr="003155B9">
        <w:rPr>
          <w:rFonts w:ascii="Arial" w:eastAsiaTheme="minorHAnsi" w:hAnsi="Arial" w:cs="Arial"/>
          <w:b/>
          <w:szCs w:val="20"/>
          <w:lang w:eastAsia="en-US"/>
        </w:rPr>
        <w:t>рограммы лояльности ВТБ24 «Коллекция»</w:t>
      </w:r>
      <w:r w:rsidR="003E1823">
        <w:rPr>
          <w:rFonts w:ascii="Arial" w:eastAsiaTheme="minorHAnsi" w:hAnsi="Arial" w:cs="Arial"/>
          <w:b/>
          <w:szCs w:val="20"/>
          <w:lang w:eastAsia="en-US"/>
        </w:rPr>
        <w:t xml:space="preserve">, </w:t>
      </w:r>
      <w:r w:rsidR="00EF2F76">
        <w:rPr>
          <w:rFonts w:ascii="Arial" w:eastAsiaTheme="minorHAnsi" w:hAnsi="Arial" w:cs="Arial"/>
          <w:b/>
          <w:szCs w:val="20"/>
          <w:lang w:eastAsia="en-US"/>
        </w:rPr>
        <w:t>страница детальной информации о товаре</w:t>
      </w:r>
      <w:r w:rsidRPr="003155B9">
        <w:rPr>
          <w:rFonts w:ascii="Arial" w:eastAsiaTheme="minorHAnsi" w:hAnsi="Arial" w:cs="Arial"/>
          <w:b/>
          <w:szCs w:val="20"/>
          <w:lang w:eastAsia="en-US"/>
        </w:rPr>
        <w:t>:</w:t>
      </w:r>
    </w:p>
    <w:p w14:paraId="3519CBC0" w14:textId="750671EE" w:rsidR="00F94661" w:rsidRDefault="007A2E64" w:rsidP="00A1361A">
      <w:pPr>
        <w:pStyle w:val="afffe"/>
        <w:numPr>
          <w:ilvl w:val="0"/>
          <w:numId w:val="14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На странице товара необходимо разместить </w:t>
      </w:r>
      <w:r w:rsidRPr="007A2E64">
        <w:rPr>
          <w:rFonts w:ascii="Arial" w:hAnsi="Arial" w:cs="Arial"/>
          <w:sz w:val="20"/>
          <w:szCs w:val="20"/>
        </w:rPr>
        <w:t>визуальный элемент – показатель количества просмотров товаров (счетчик) за весь период отображения товара.</w:t>
      </w:r>
    </w:p>
    <w:p w14:paraId="1AB07D0C" w14:textId="7FB9EC94" w:rsidR="007A2E64" w:rsidRPr="007036BD" w:rsidRDefault="007A2E64" w:rsidP="00A1361A">
      <w:pPr>
        <w:pStyle w:val="afffe"/>
        <w:numPr>
          <w:ilvl w:val="0"/>
          <w:numId w:val="14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 w:rsidRPr="007A2E64">
        <w:rPr>
          <w:rFonts w:ascii="Arial" w:hAnsi="Arial" w:cs="Arial"/>
          <w:sz w:val="20"/>
          <w:szCs w:val="20"/>
        </w:rPr>
        <w:t>Раз в сутки необходимо обновлять статистику просмотров товаров.</w:t>
      </w:r>
    </w:p>
    <w:p w14:paraId="0D1A171E" w14:textId="4BD4BC7E" w:rsidR="007A2E64" w:rsidRDefault="00900C5F" w:rsidP="007A2E64">
      <w:pPr>
        <w:pStyle w:val="afffe"/>
        <w:numPr>
          <w:ilvl w:val="0"/>
          <w:numId w:val="14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Необходимо учитывать</w:t>
      </w:r>
      <w:r w:rsidR="007A2E64" w:rsidRPr="007A2E64">
        <w:rPr>
          <w:rFonts w:ascii="Arial" w:hAnsi="Arial" w:cs="Arial"/>
          <w:sz w:val="20"/>
          <w:szCs w:val="20"/>
        </w:rPr>
        <w:t xml:space="preserve"> просмотры всех пользователей системы (и </w:t>
      </w:r>
      <w:r w:rsidR="007A2E64">
        <w:rPr>
          <w:rFonts w:ascii="Arial" w:hAnsi="Arial" w:cs="Arial"/>
          <w:sz w:val="20"/>
          <w:szCs w:val="20"/>
        </w:rPr>
        <w:t>авторизованных</w:t>
      </w:r>
      <w:r w:rsidR="007A2E64" w:rsidRPr="007A2E64">
        <w:rPr>
          <w:rFonts w:ascii="Arial" w:hAnsi="Arial" w:cs="Arial"/>
          <w:sz w:val="20"/>
          <w:szCs w:val="20"/>
        </w:rPr>
        <w:t xml:space="preserve">, и нет). </w:t>
      </w:r>
    </w:p>
    <w:p w14:paraId="3922C455" w14:textId="7CDAD33D" w:rsidR="006F7DF9" w:rsidRPr="007A2E64" w:rsidRDefault="006F7DF9" w:rsidP="007A2E64">
      <w:pPr>
        <w:pStyle w:val="afffe"/>
        <w:numPr>
          <w:ilvl w:val="0"/>
          <w:numId w:val="14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 w:rsidRPr="006F7DF9">
        <w:rPr>
          <w:rFonts w:ascii="Arial" w:hAnsi="Arial" w:cs="Arial"/>
          <w:sz w:val="20"/>
          <w:szCs w:val="20"/>
        </w:rPr>
        <w:lastRenderedPageBreak/>
        <w:t>В рамках сессии пользователя просмотр товара должен  засчитываться только один раз.</w:t>
      </w:r>
    </w:p>
    <w:p w14:paraId="4BDB307E" w14:textId="77777777" w:rsidR="001B54CA" w:rsidRDefault="001B54CA" w:rsidP="001B54CA">
      <w:pPr>
        <w:pStyle w:val="afffe"/>
        <w:spacing w:before="120" w:after="120"/>
        <w:rPr>
          <w:rFonts w:ascii="Arial" w:hAnsi="Arial" w:cs="Arial"/>
          <w:sz w:val="20"/>
          <w:szCs w:val="20"/>
        </w:rPr>
      </w:pPr>
    </w:p>
    <w:p w14:paraId="32E03B20" w14:textId="29F7B41C" w:rsidR="001B54CA" w:rsidRPr="001B54CA" w:rsidRDefault="001B54CA" w:rsidP="001B54CA">
      <w:pPr>
        <w:spacing w:before="120" w:line="240" w:lineRule="auto"/>
        <w:rPr>
          <w:rFonts w:ascii="Arial" w:hAnsi="Arial" w:cs="Arial"/>
          <w:b/>
        </w:rPr>
      </w:pPr>
      <w:r w:rsidRPr="003155B9">
        <w:rPr>
          <w:rFonts w:ascii="Arial" w:hAnsi="Arial" w:cs="Arial"/>
          <w:b/>
        </w:rPr>
        <w:t xml:space="preserve">Доработки </w:t>
      </w:r>
      <w:r w:rsidRPr="001B54CA">
        <w:rPr>
          <w:rFonts w:ascii="Arial" w:hAnsi="Arial" w:cs="Arial"/>
          <w:b/>
        </w:rPr>
        <w:t xml:space="preserve">сайта Программы лояльности ВТБ24 «Коллекция», </w:t>
      </w:r>
      <w:r w:rsidR="006F7DF9">
        <w:rPr>
          <w:rFonts w:ascii="Arial" w:hAnsi="Arial" w:cs="Arial"/>
          <w:b/>
        </w:rPr>
        <w:t>главная страница</w:t>
      </w:r>
      <w:r w:rsidRPr="001B54CA">
        <w:rPr>
          <w:rFonts w:ascii="Arial" w:hAnsi="Arial" w:cs="Arial"/>
          <w:b/>
        </w:rPr>
        <w:t>:</w:t>
      </w:r>
    </w:p>
    <w:p w14:paraId="36C404F0" w14:textId="69723EB7" w:rsidR="007A2E64" w:rsidRDefault="007A2E64" w:rsidP="00BE2B3E">
      <w:pPr>
        <w:pStyle w:val="afffe"/>
        <w:numPr>
          <w:ilvl w:val="0"/>
          <w:numId w:val="23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 w:rsidRPr="007A2E64">
        <w:rPr>
          <w:rFonts w:ascii="Arial" w:hAnsi="Arial" w:cs="Arial"/>
          <w:sz w:val="20"/>
          <w:szCs w:val="20"/>
        </w:rPr>
        <w:t>Для популярных вознаграждений «По просмотрам» (на главной</w:t>
      </w:r>
      <w:r w:rsidR="006F7DF9">
        <w:rPr>
          <w:rFonts w:ascii="Arial" w:hAnsi="Arial" w:cs="Arial"/>
          <w:sz w:val="20"/>
          <w:szCs w:val="20"/>
        </w:rPr>
        <w:t xml:space="preserve"> странице сайта</w:t>
      </w:r>
      <w:r w:rsidRPr="007A2E64">
        <w:rPr>
          <w:rFonts w:ascii="Arial" w:hAnsi="Arial" w:cs="Arial"/>
          <w:sz w:val="20"/>
          <w:szCs w:val="20"/>
        </w:rPr>
        <w:t xml:space="preserve">) </w:t>
      </w:r>
      <w:r w:rsidR="006F7DF9">
        <w:rPr>
          <w:rFonts w:ascii="Arial" w:hAnsi="Arial" w:cs="Arial"/>
          <w:sz w:val="20"/>
          <w:szCs w:val="20"/>
        </w:rPr>
        <w:t xml:space="preserve">необходимо </w:t>
      </w:r>
      <w:r w:rsidRPr="007A2E64">
        <w:rPr>
          <w:rFonts w:ascii="Arial" w:hAnsi="Arial" w:cs="Arial"/>
          <w:sz w:val="20"/>
          <w:szCs w:val="20"/>
        </w:rPr>
        <w:t>считать поп</w:t>
      </w:r>
      <w:r w:rsidR="006F7DF9">
        <w:rPr>
          <w:rFonts w:ascii="Arial" w:hAnsi="Arial" w:cs="Arial"/>
          <w:sz w:val="20"/>
          <w:szCs w:val="20"/>
        </w:rPr>
        <w:t>улярные также, как указано выше:</w:t>
      </w:r>
    </w:p>
    <w:p w14:paraId="372D8C75" w14:textId="2974E752" w:rsidR="006F7DF9" w:rsidRDefault="00D056C6" w:rsidP="00BE2B3E">
      <w:pPr>
        <w:pStyle w:val="afffe"/>
        <w:numPr>
          <w:ilvl w:val="0"/>
          <w:numId w:val="24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учитывать </w:t>
      </w:r>
      <w:r w:rsidRPr="007A2E64">
        <w:rPr>
          <w:rFonts w:ascii="Arial" w:hAnsi="Arial" w:cs="Arial"/>
          <w:sz w:val="20"/>
          <w:szCs w:val="20"/>
        </w:rPr>
        <w:t xml:space="preserve">просмотры всех пользователей системы (и </w:t>
      </w:r>
      <w:r>
        <w:rPr>
          <w:rFonts w:ascii="Arial" w:hAnsi="Arial" w:cs="Arial"/>
          <w:sz w:val="20"/>
          <w:szCs w:val="20"/>
        </w:rPr>
        <w:t>авторизованных, и нет),</w:t>
      </w:r>
    </w:p>
    <w:p w14:paraId="1B370985" w14:textId="6D640533" w:rsidR="00D056C6" w:rsidRPr="007A2E64" w:rsidRDefault="00D056C6" w:rsidP="00BE2B3E">
      <w:pPr>
        <w:pStyle w:val="afffe"/>
        <w:numPr>
          <w:ilvl w:val="0"/>
          <w:numId w:val="24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засчитывать просмотр товара в рамках сессии пользователя только один раз.</w:t>
      </w:r>
    </w:p>
    <w:p w14:paraId="10A09330" w14:textId="77777777" w:rsidR="00943FCC" w:rsidRDefault="00943FCC" w:rsidP="00943FCC">
      <w:pPr>
        <w:spacing w:before="120" w:line="240" w:lineRule="auto"/>
        <w:contextualSpacing/>
        <w:rPr>
          <w:rFonts w:ascii="Arial" w:hAnsi="Arial" w:cs="Arial"/>
          <w:b/>
        </w:rPr>
      </w:pPr>
    </w:p>
    <w:p w14:paraId="12E0062B" w14:textId="48CB0726" w:rsidR="00B720F4" w:rsidRPr="00D024DB" w:rsidRDefault="00B720F4" w:rsidP="00D024DB">
      <w:pPr>
        <w:spacing w:line="240" w:lineRule="auto"/>
        <w:rPr>
          <w:rFonts w:ascii="Arial" w:hAnsi="Arial" w:cs="Arial"/>
        </w:rPr>
      </w:pPr>
      <w:r w:rsidRPr="00D024DB">
        <w:rPr>
          <w:rFonts w:ascii="Arial" w:hAnsi="Arial" w:cs="Arial"/>
        </w:rPr>
        <w:t xml:space="preserve">Для реализации доработки требуется выполнение условий п. </w:t>
      </w:r>
      <w:r w:rsidR="00900C5F" w:rsidRPr="00900C5F">
        <w:rPr>
          <w:rFonts w:ascii="Arial" w:hAnsi="Arial" w:cs="Arial"/>
          <w:color w:val="0070C0"/>
        </w:rPr>
        <w:fldChar w:fldCharType="begin"/>
      </w:r>
      <w:r w:rsidR="00900C5F" w:rsidRPr="00900C5F">
        <w:rPr>
          <w:rFonts w:ascii="Arial" w:hAnsi="Arial" w:cs="Arial"/>
          <w:color w:val="0070C0"/>
        </w:rPr>
        <w:instrText xml:space="preserve"> REF _Ref398578189 \h </w:instrText>
      </w:r>
      <w:r w:rsidR="00900C5F" w:rsidRPr="00900C5F">
        <w:rPr>
          <w:rFonts w:ascii="Arial" w:hAnsi="Arial" w:cs="Arial"/>
          <w:color w:val="0070C0"/>
        </w:rPr>
      </w:r>
      <w:r w:rsidR="00900C5F" w:rsidRPr="00900C5F">
        <w:rPr>
          <w:rFonts w:ascii="Arial" w:hAnsi="Arial" w:cs="Arial"/>
          <w:color w:val="0070C0"/>
        </w:rPr>
        <w:fldChar w:fldCharType="separate"/>
      </w:r>
      <w:r w:rsidR="00900C5F" w:rsidRPr="00900C5F">
        <w:rPr>
          <w:rFonts w:ascii="Arial" w:hAnsi="Arial" w:cs="Arial"/>
          <w:color w:val="0070C0"/>
        </w:rPr>
        <w:t>Требования к Заказчику</w:t>
      </w:r>
      <w:r w:rsidR="00900C5F" w:rsidRPr="00900C5F">
        <w:rPr>
          <w:rFonts w:ascii="Arial" w:hAnsi="Arial" w:cs="Arial"/>
          <w:color w:val="0070C0"/>
        </w:rPr>
        <w:fldChar w:fldCharType="end"/>
      </w:r>
      <w:r w:rsidR="00900C5F">
        <w:rPr>
          <w:rFonts w:ascii="Arial" w:hAnsi="Arial" w:cs="Arial"/>
          <w:color w:val="0070C0"/>
        </w:rPr>
        <w:t>.</w:t>
      </w:r>
    </w:p>
    <w:p w14:paraId="37596B4D" w14:textId="77777777" w:rsidR="00B720F4" w:rsidRPr="00D024DB" w:rsidRDefault="00B720F4" w:rsidP="00D024DB">
      <w:pPr>
        <w:spacing w:line="240" w:lineRule="auto"/>
        <w:ind w:left="360"/>
        <w:rPr>
          <w:rFonts w:ascii="Arial" w:hAnsi="Arial" w:cs="Arial"/>
        </w:rPr>
      </w:pPr>
    </w:p>
    <w:p w14:paraId="2D40A1E2" w14:textId="77777777" w:rsidR="00DF0A33" w:rsidRPr="00DF0A33" w:rsidRDefault="00DF0A33" w:rsidP="00DF0A33">
      <w:pPr>
        <w:spacing w:line="240" w:lineRule="auto"/>
        <w:rPr>
          <w:rFonts w:ascii="Arial" w:hAnsi="Arial" w:cs="Arial"/>
          <w:color w:val="0070C0"/>
        </w:rPr>
      </w:pPr>
      <w:r w:rsidRPr="00DF0A33">
        <w:rPr>
          <w:rFonts w:ascii="Arial" w:hAnsi="Arial" w:cs="Arial"/>
        </w:rPr>
        <w:t xml:space="preserve">При реализации данного функционала необходимо учитывать ограничения, указанные в п. </w:t>
      </w:r>
      <w:r w:rsidRPr="00DF0A33">
        <w:rPr>
          <w:rFonts w:ascii="Arial" w:hAnsi="Arial" w:cs="Arial"/>
          <w:color w:val="0070C0"/>
        </w:rPr>
        <w:fldChar w:fldCharType="begin"/>
      </w:r>
      <w:r w:rsidRPr="00DF0A33">
        <w:rPr>
          <w:rFonts w:ascii="Arial" w:hAnsi="Arial" w:cs="Arial"/>
          <w:color w:val="0070C0"/>
        </w:rPr>
        <w:instrText xml:space="preserve"> REF _Ref392625951 \h </w:instrText>
      </w:r>
      <w:r w:rsidRPr="00DF0A33">
        <w:rPr>
          <w:rFonts w:ascii="Arial" w:hAnsi="Arial" w:cs="Arial"/>
          <w:color w:val="0070C0"/>
        </w:rPr>
      </w:r>
      <w:r w:rsidRPr="00DF0A33">
        <w:rPr>
          <w:rFonts w:ascii="Arial" w:hAnsi="Arial" w:cs="Arial"/>
          <w:color w:val="0070C0"/>
        </w:rPr>
        <w:fldChar w:fldCharType="separate"/>
      </w:r>
      <w:r w:rsidRPr="00DF0A33">
        <w:rPr>
          <w:rFonts w:ascii="Arial" w:hAnsi="Arial" w:cs="Arial"/>
          <w:color w:val="0070C0"/>
        </w:rPr>
        <w:t>Ограничения и допущения доработок системы</w:t>
      </w:r>
      <w:r w:rsidRPr="00DF0A33">
        <w:rPr>
          <w:rFonts w:ascii="Arial" w:hAnsi="Arial" w:cs="Arial"/>
          <w:color w:val="0070C0"/>
        </w:rPr>
        <w:fldChar w:fldCharType="end"/>
      </w:r>
      <w:r w:rsidRPr="00DF0A33">
        <w:rPr>
          <w:rFonts w:ascii="Arial" w:hAnsi="Arial" w:cs="Arial"/>
          <w:color w:val="0070C0"/>
        </w:rPr>
        <w:t>.</w:t>
      </w:r>
    </w:p>
    <w:p w14:paraId="39484A2B" w14:textId="592CC7C7" w:rsidR="002D3CCA" w:rsidRPr="003154DB" w:rsidRDefault="002D3CCA" w:rsidP="002D3CC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57" w:name="_Toc398584805"/>
      <w:r w:rsidRPr="003154DB">
        <w:rPr>
          <w:rFonts w:ascii="Arial" w:hAnsi="Arial" w:cs="Arial"/>
        </w:rPr>
        <w:t>САЙТ-166 Отображение точного процента скидки на товар, текущей и предыдущей цен товара</w:t>
      </w:r>
      <w:bookmarkEnd w:id="257"/>
    </w:p>
    <w:p w14:paraId="361B2637" w14:textId="77777777" w:rsidR="002D3CCA" w:rsidRDefault="002D3CCA" w:rsidP="002D3CCA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58" w:name="_Toc398584806"/>
      <w:r w:rsidRPr="009232A4">
        <w:rPr>
          <w:rFonts w:ascii="Arial" w:hAnsi="Arial" w:cs="Arial"/>
        </w:rPr>
        <w:t>Назначение</w:t>
      </w:r>
      <w:bookmarkEnd w:id="258"/>
    </w:p>
    <w:p w14:paraId="1C5CBB00" w14:textId="09B30ECD" w:rsidR="002D3CCA" w:rsidRPr="00E81CBF" w:rsidRDefault="00E81CBF" w:rsidP="002D3CCA">
      <w:r w:rsidRPr="00E81CBF">
        <w:rPr>
          <w:rFonts w:ascii="Arial" w:hAnsi="Arial" w:cs="Arial"/>
        </w:rPr>
        <w:t>Цель дора</w:t>
      </w:r>
      <w:r w:rsidR="00FD38C8">
        <w:rPr>
          <w:rFonts w:ascii="Arial" w:hAnsi="Arial" w:cs="Arial"/>
        </w:rPr>
        <w:t xml:space="preserve">ботки – предоставление клиентам </w:t>
      </w:r>
      <w:r w:rsidR="00081B25">
        <w:rPr>
          <w:rFonts w:ascii="Arial" w:hAnsi="Arial" w:cs="Arial"/>
        </w:rPr>
        <w:t xml:space="preserve">точной </w:t>
      </w:r>
      <w:r w:rsidR="00FD38C8">
        <w:rPr>
          <w:rFonts w:ascii="Arial" w:hAnsi="Arial" w:cs="Arial"/>
        </w:rPr>
        <w:t>информации о</w:t>
      </w:r>
      <w:r w:rsidR="00081B25">
        <w:rPr>
          <w:rFonts w:ascii="Arial" w:hAnsi="Arial" w:cs="Arial"/>
        </w:rPr>
        <w:t xml:space="preserve"> скидке, </w:t>
      </w:r>
      <w:r w:rsidR="001A1DA6">
        <w:rPr>
          <w:rFonts w:ascii="Arial" w:hAnsi="Arial" w:cs="Arial"/>
        </w:rPr>
        <w:t>действующей</w:t>
      </w:r>
      <w:r w:rsidR="00081B25">
        <w:rPr>
          <w:rFonts w:ascii="Arial" w:hAnsi="Arial" w:cs="Arial"/>
        </w:rPr>
        <w:t xml:space="preserve"> на товар.</w:t>
      </w:r>
    </w:p>
    <w:p w14:paraId="75794F34" w14:textId="49F6DA29" w:rsidR="002D3CCA" w:rsidRPr="00460BD6" w:rsidRDefault="002D3CCA" w:rsidP="002D3CCA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59" w:name="_Toc398584807"/>
      <w:r>
        <w:rPr>
          <w:rFonts w:ascii="Arial" w:hAnsi="Arial" w:cs="Arial"/>
        </w:rPr>
        <w:t>Функциональные требования</w:t>
      </w:r>
      <w:bookmarkEnd w:id="259"/>
    </w:p>
    <w:p w14:paraId="581E4CD0" w14:textId="77777777" w:rsidR="00460BD6" w:rsidRDefault="00460BD6" w:rsidP="00460BD6">
      <w:pPr>
        <w:spacing w:before="120" w:line="240" w:lineRule="auto"/>
        <w:rPr>
          <w:rFonts w:ascii="Arial" w:hAnsi="Arial" w:cs="Arial"/>
          <w:szCs w:val="20"/>
        </w:rPr>
      </w:pPr>
      <w:r w:rsidRPr="00460BD6">
        <w:rPr>
          <w:rFonts w:ascii="Arial" w:hAnsi="Arial" w:cs="Arial"/>
          <w:szCs w:val="20"/>
        </w:rPr>
        <w:t>Для реализации функционала необходимо:</w:t>
      </w:r>
    </w:p>
    <w:p w14:paraId="36076485" w14:textId="01B2F581" w:rsidR="00A8002B" w:rsidRDefault="00EF2F76" w:rsidP="00BE2B3E">
      <w:pPr>
        <w:pStyle w:val="ae"/>
        <w:numPr>
          <w:ilvl w:val="0"/>
          <w:numId w:val="16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На информере скидки публиковать процент скидки, выраженный целым числом.</w:t>
      </w:r>
    </w:p>
    <w:p w14:paraId="210DDA9F" w14:textId="4D6A5C78" w:rsidR="00A8002B" w:rsidRPr="00460BD6" w:rsidRDefault="00A8002B" w:rsidP="00BE2B3E">
      <w:pPr>
        <w:pStyle w:val="ae"/>
        <w:numPr>
          <w:ilvl w:val="0"/>
          <w:numId w:val="16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На странице детальной информации о вознаграждении необходимо опубликовать цены вознаграждения:</w:t>
      </w:r>
      <w:r w:rsidR="00081B25">
        <w:rPr>
          <w:rFonts w:ascii="Arial" w:hAnsi="Arial" w:cs="Arial"/>
          <w:szCs w:val="20"/>
        </w:rPr>
        <w:t xml:space="preserve"> текущую и предыдущую</w:t>
      </w:r>
      <w:r w:rsidR="009D2D69">
        <w:rPr>
          <w:rFonts w:ascii="Arial" w:hAnsi="Arial" w:cs="Arial"/>
          <w:szCs w:val="20"/>
        </w:rPr>
        <w:t xml:space="preserve"> (до скидки)</w:t>
      </w:r>
      <w:r w:rsidR="00EF2F76">
        <w:rPr>
          <w:rFonts w:ascii="Arial" w:hAnsi="Arial" w:cs="Arial"/>
          <w:szCs w:val="20"/>
        </w:rPr>
        <w:t>.</w:t>
      </w:r>
    </w:p>
    <w:p w14:paraId="356D29F5" w14:textId="77777777" w:rsidR="002D3CCA" w:rsidRDefault="002D3CCA" w:rsidP="002D3CCA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60" w:name="_Toc398584808"/>
      <w:r>
        <w:rPr>
          <w:rFonts w:ascii="Arial" w:hAnsi="Arial" w:cs="Arial"/>
        </w:rPr>
        <w:lastRenderedPageBreak/>
        <w:t>Описание интерфейса</w:t>
      </w:r>
      <w:bookmarkEnd w:id="260"/>
    </w:p>
    <w:p w14:paraId="6DA60B5B" w14:textId="77777777" w:rsidR="00163A00" w:rsidRDefault="00163A00" w:rsidP="00163A00">
      <w:pPr>
        <w:keepNext/>
        <w:jc w:val="center"/>
      </w:pPr>
      <w:r>
        <w:rPr>
          <w:noProof/>
        </w:rPr>
        <w:drawing>
          <wp:inline distT="0" distB="0" distL="0" distR="0" wp14:anchorId="07E9A037" wp14:editId="303972DA">
            <wp:extent cx="3333446" cy="50101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цент скидки_страница товар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95" cy="501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6CED" w14:textId="798D7A4B" w:rsidR="002D3CCA" w:rsidRDefault="00163A00" w:rsidP="00163A00">
      <w:pPr>
        <w:pStyle w:val="af6"/>
        <w:spacing w:before="120" w:after="240"/>
        <w:jc w:val="center"/>
      </w:pPr>
      <w:r>
        <w:t xml:space="preserve">Рисунок </w:t>
      </w:r>
      <w:fldSimple w:instr=" SEQ Рисунок \* ARABIC ">
        <w:r w:rsidR="00906150">
          <w:rPr>
            <w:noProof/>
          </w:rPr>
          <w:t>1</w:t>
        </w:r>
      </w:fldSimple>
      <w:r>
        <w:t>. Публикация процента скидки на странице товара</w:t>
      </w:r>
    </w:p>
    <w:p w14:paraId="50863462" w14:textId="77777777" w:rsidR="00BF15AD" w:rsidRDefault="00BF15AD" w:rsidP="00BF15AD">
      <w:pPr>
        <w:keepNext/>
        <w:jc w:val="center"/>
      </w:pPr>
      <w:r>
        <w:rPr>
          <w:noProof/>
        </w:rPr>
        <w:drawing>
          <wp:inline distT="0" distB="0" distL="0" distR="0" wp14:anchorId="00D475D1" wp14:editId="1943B715">
            <wp:extent cx="1962150" cy="239906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цент скидки_каталог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636" cy="240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6D28" w14:textId="38310C7E" w:rsidR="00BF15AD" w:rsidRPr="00BF15AD" w:rsidRDefault="00BF15AD" w:rsidP="00BF15AD">
      <w:pPr>
        <w:pStyle w:val="af6"/>
        <w:jc w:val="center"/>
      </w:pPr>
      <w:r>
        <w:t xml:space="preserve">Рисунок </w:t>
      </w:r>
      <w:fldSimple w:instr=" SEQ Рисунок \* ARABIC ">
        <w:r w:rsidR="00906150">
          <w:rPr>
            <w:noProof/>
          </w:rPr>
          <w:t>2</w:t>
        </w:r>
      </w:fldSimple>
      <w:r>
        <w:t>. Публикация процента скидки в каталоге на изображении товара</w:t>
      </w:r>
      <w:r w:rsidR="00A21914">
        <w:t xml:space="preserve"> (в каталоге)</w:t>
      </w:r>
    </w:p>
    <w:p w14:paraId="7732A087" w14:textId="77777777" w:rsidR="002D3CCA" w:rsidRDefault="002D3CCA" w:rsidP="002D3CCA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61" w:name="_Toc398584809"/>
      <w:r>
        <w:rPr>
          <w:rFonts w:ascii="Arial" w:hAnsi="Arial" w:cs="Arial"/>
        </w:rPr>
        <w:lastRenderedPageBreak/>
        <w:t>Описание функционала</w:t>
      </w:r>
      <w:bookmarkEnd w:id="261"/>
    </w:p>
    <w:p w14:paraId="53EFD6E4" w14:textId="77777777" w:rsidR="00EF2F76" w:rsidRDefault="00EF2F76" w:rsidP="00EF2F7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3313D1E1" w14:textId="77777777" w:rsidR="00EF2F76" w:rsidRDefault="00EF2F76" w:rsidP="00EF2F76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На сайте П</w:t>
      </w:r>
      <w:r w:rsidRPr="00AE515B">
        <w:rPr>
          <w:rFonts w:ascii="Arial" w:eastAsiaTheme="minorHAnsi" w:hAnsi="Arial" w:cs="Arial"/>
          <w:szCs w:val="20"/>
          <w:lang w:eastAsia="en-US"/>
        </w:rPr>
        <w:t>рограммы лояльности ВТБ24 «Коллекция»</w:t>
      </w:r>
      <w:r>
        <w:rPr>
          <w:rFonts w:ascii="Arial" w:eastAsiaTheme="minorHAnsi" w:hAnsi="Arial" w:cs="Arial"/>
          <w:szCs w:val="20"/>
          <w:lang w:eastAsia="en-US"/>
        </w:rPr>
        <w:t>.</w:t>
      </w:r>
    </w:p>
    <w:p w14:paraId="1A67718B" w14:textId="77777777" w:rsidR="00EF2F76" w:rsidRDefault="00EF2F76" w:rsidP="00EF2F76">
      <w:pPr>
        <w:spacing w:before="120" w:line="240" w:lineRule="auto"/>
        <w:rPr>
          <w:rFonts w:ascii="Arial" w:hAnsi="Arial" w:cs="Arial"/>
          <w:b/>
        </w:rPr>
      </w:pPr>
    </w:p>
    <w:p w14:paraId="0D7B9BF2" w14:textId="77777777" w:rsidR="00EF2F76" w:rsidRPr="003155B9" w:rsidRDefault="00EF2F76" w:rsidP="00EF2F76">
      <w:pPr>
        <w:spacing w:before="120" w:line="240" w:lineRule="auto"/>
        <w:rPr>
          <w:b/>
        </w:rPr>
      </w:pPr>
      <w:r w:rsidRPr="003155B9">
        <w:rPr>
          <w:rFonts w:ascii="Arial" w:hAnsi="Arial" w:cs="Arial"/>
          <w:b/>
        </w:rPr>
        <w:t xml:space="preserve">Доработки </w:t>
      </w:r>
      <w:r>
        <w:rPr>
          <w:rFonts w:ascii="Arial" w:eastAsiaTheme="minorHAnsi" w:hAnsi="Arial" w:cs="Arial"/>
          <w:b/>
          <w:szCs w:val="20"/>
          <w:lang w:eastAsia="en-US"/>
        </w:rPr>
        <w:t>сайта П</w:t>
      </w:r>
      <w:r w:rsidRPr="003155B9">
        <w:rPr>
          <w:rFonts w:ascii="Arial" w:eastAsiaTheme="minorHAnsi" w:hAnsi="Arial" w:cs="Arial"/>
          <w:b/>
          <w:szCs w:val="20"/>
          <w:lang w:eastAsia="en-US"/>
        </w:rPr>
        <w:t>рограммы лояльности ВТБ24 «Коллекция»</w:t>
      </w:r>
      <w:r>
        <w:rPr>
          <w:rFonts w:ascii="Arial" w:eastAsiaTheme="minorHAnsi" w:hAnsi="Arial" w:cs="Arial"/>
          <w:b/>
          <w:szCs w:val="20"/>
          <w:lang w:eastAsia="en-US"/>
        </w:rPr>
        <w:t>, страница детальной информации о товаре</w:t>
      </w:r>
      <w:r w:rsidRPr="003155B9">
        <w:rPr>
          <w:rFonts w:ascii="Arial" w:eastAsiaTheme="minorHAnsi" w:hAnsi="Arial" w:cs="Arial"/>
          <w:b/>
          <w:szCs w:val="20"/>
          <w:lang w:eastAsia="en-US"/>
        </w:rPr>
        <w:t>:</w:t>
      </w:r>
    </w:p>
    <w:p w14:paraId="5A1A3A1A" w14:textId="77777777" w:rsidR="00EF2F76" w:rsidRDefault="00EF2F76" w:rsidP="00BE2B3E">
      <w:pPr>
        <w:pStyle w:val="afffe"/>
        <w:numPr>
          <w:ilvl w:val="0"/>
          <w:numId w:val="18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случае если на товар действует скидка, на странице информации о товаре необходимо публиковать:</w:t>
      </w:r>
    </w:p>
    <w:p w14:paraId="3B33D136" w14:textId="77777777" w:rsidR="00EF2F76" w:rsidRDefault="00EF2F76" w:rsidP="00BE2B3E">
      <w:pPr>
        <w:pStyle w:val="afffe"/>
        <w:numPr>
          <w:ilvl w:val="0"/>
          <w:numId w:val="17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Цену вознаграждения текущую.</w:t>
      </w:r>
    </w:p>
    <w:p w14:paraId="4DEDCF52" w14:textId="39FCC66B" w:rsidR="00EF2F76" w:rsidRDefault="00EF2F76" w:rsidP="00BE2B3E">
      <w:pPr>
        <w:pStyle w:val="afffe"/>
        <w:numPr>
          <w:ilvl w:val="0"/>
          <w:numId w:val="17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Цену вознаграждения предыдущую</w:t>
      </w:r>
      <w:r w:rsidR="00497ACC">
        <w:rPr>
          <w:rFonts w:ascii="Arial" w:hAnsi="Arial" w:cs="Arial"/>
          <w:sz w:val="20"/>
          <w:szCs w:val="20"/>
        </w:rPr>
        <w:t xml:space="preserve"> (до скидки)</w:t>
      </w:r>
      <w:r>
        <w:rPr>
          <w:rFonts w:ascii="Arial" w:hAnsi="Arial" w:cs="Arial"/>
          <w:sz w:val="20"/>
          <w:szCs w:val="20"/>
        </w:rPr>
        <w:t>.</w:t>
      </w:r>
    </w:p>
    <w:p w14:paraId="37375A4D" w14:textId="534B590F" w:rsidR="00EF2F76" w:rsidRDefault="00EF2F76" w:rsidP="00BE2B3E">
      <w:pPr>
        <w:pStyle w:val="afffe"/>
        <w:numPr>
          <w:ilvl w:val="0"/>
          <w:numId w:val="18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случае</w:t>
      </w:r>
      <w:r w:rsidR="008B197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если на товар действует скидка, на информере скидки  необходимо публиковать размер скидки в %, выраженный целым числом (при подсчете размера скидки необходимо производить округление).</w:t>
      </w:r>
    </w:p>
    <w:p w14:paraId="3EC9ECDF" w14:textId="1CB76C95" w:rsidR="00B40872" w:rsidRDefault="00B40872" w:rsidP="00BE2B3E">
      <w:pPr>
        <w:pStyle w:val="afffe"/>
        <w:numPr>
          <w:ilvl w:val="0"/>
          <w:numId w:val="18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скидка менее 1%, но </w:t>
      </w:r>
      <w:r w:rsidR="008B197C">
        <w:rPr>
          <w:rFonts w:ascii="Arial" w:hAnsi="Arial" w:cs="Arial"/>
          <w:sz w:val="20"/>
          <w:szCs w:val="20"/>
        </w:rPr>
        <w:t>более</w:t>
      </w:r>
      <w:r w:rsidRPr="00B40872">
        <w:rPr>
          <w:rFonts w:ascii="Arial" w:hAnsi="Arial" w:cs="Arial"/>
          <w:sz w:val="20"/>
          <w:szCs w:val="20"/>
        </w:rPr>
        <w:t xml:space="preserve"> 0%</w:t>
      </w:r>
      <w:r>
        <w:rPr>
          <w:rFonts w:ascii="Arial" w:hAnsi="Arial" w:cs="Arial"/>
          <w:sz w:val="20"/>
          <w:szCs w:val="20"/>
        </w:rPr>
        <w:t>,</w:t>
      </w:r>
      <w:r w:rsidRPr="00B40872">
        <w:rPr>
          <w:rFonts w:ascii="Arial" w:hAnsi="Arial" w:cs="Arial"/>
          <w:sz w:val="20"/>
          <w:szCs w:val="20"/>
        </w:rPr>
        <w:t xml:space="preserve"> </w:t>
      </w:r>
      <w:r w:rsidR="000704C0">
        <w:rPr>
          <w:rFonts w:ascii="Arial" w:hAnsi="Arial" w:cs="Arial"/>
          <w:sz w:val="20"/>
          <w:szCs w:val="20"/>
        </w:rPr>
        <w:t>то необходимо отображать информер «%» в прежнем виде.</w:t>
      </w:r>
    </w:p>
    <w:p w14:paraId="7E7F8B19" w14:textId="2C2EFAEF" w:rsidR="00926E41" w:rsidRDefault="00926E41" w:rsidP="00BE2B3E">
      <w:pPr>
        <w:pStyle w:val="afffe"/>
        <w:numPr>
          <w:ilvl w:val="0"/>
          <w:numId w:val="18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по какой-либо причине цены товара (текущая и предыдущая) в бонусах одинаковы, то вместо обеих цен публиковать только новую цену.</w:t>
      </w:r>
    </w:p>
    <w:p w14:paraId="488D69DD" w14:textId="77777777" w:rsidR="00FD1BF8" w:rsidRDefault="00FD1BF8" w:rsidP="00FD1BF8">
      <w:pPr>
        <w:pStyle w:val="afffe"/>
        <w:spacing w:before="120" w:after="120"/>
        <w:rPr>
          <w:rFonts w:ascii="Arial" w:hAnsi="Arial" w:cs="Arial"/>
          <w:sz w:val="20"/>
          <w:szCs w:val="20"/>
        </w:rPr>
      </w:pPr>
    </w:p>
    <w:p w14:paraId="1A3442F2" w14:textId="77777777" w:rsidR="008B197C" w:rsidRPr="008B197C" w:rsidRDefault="008B197C" w:rsidP="008B197C">
      <w:pPr>
        <w:spacing w:line="240" w:lineRule="auto"/>
        <w:rPr>
          <w:rFonts w:ascii="Arial" w:hAnsi="Arial" w:cs="Arial"/>
        </w:rPr>
      </w:pPr>
      <w:r w:rsidRPr="008B197C">
        <w:rPr>
          <w:rFonts w:ascii="Arial" w:hAnsi="Arial" w:cs="Arial"/>
        </w:rPr>
        <w:t xml:space="preserve">Для реализации доработки требуется выполнение условий п. </w:t>
      </w:r>
      <w:r w:rsidRPr="008B197C">
        <w:rPr>
          <w:rFonts w:ascii="Arial" w:hAnsi="Arial" w:cs="Arial"/>
          <w:color w:val="0070C0"/>
        </w:rPr>
        <w:fldChar w:fldCharType="begin"/>
      </w:r>
      <w:r w:rsidRPr="008B197C">
        <w:rPr>
          <w:rFonts w:ascii="Arial" w:hAnsi="Arial" w:cs="Arial"/>
          <w:color w:val="0070C0"/>
        </w:rPr>
        <w:instrText xml:space="preserve"> REF _Ref398578189 \h </w:instrText>
      </w:r>
      <w:r w:rsidRPr="008B197C">
        <w:rPr>
          <w:rFonts w:ascii="Arial" w:hAnsi="Arial" w:cs="Arial"/>
          <w:color w:val="0070C0"/>
        </w:rPr>
      </w:r>
      <w:r w:rsidRPr="008B197C">
        <w:rPr>
          <w:rFonts w:ascii="Arial" w:hAnsi="Arial" w:cs="Arial"/>
          <w:color w:val="0070C0"/>
        </w:rPr>
        <w:fldChar w:fldCharType="separate"/>
      </w:r>
      <w:r w:rsidRPr="008B197C">
        <w:rPr>
          <w:rFonts w:ascii="Arial" w:hAnsi="Arial" w:cs="Arial"/>
          <w:color w:val="0070C0"/>
        </w:rPr>
        <w:t>Требования к Заказчику</w:t>
      </w:r>
      <w:r w:rsidRPr="008B197C">
        <w:rPr>
          <w:rFonts w:ascii="Arial" w:hAnsi="Arial" w:cs="Arial"/>
          <w:color w:val="0070C0"/>
        </w:rPr>
        <w:fldChar w:fldCharType="end"/>
      </w:r>
      <w:r w:rsidRPr="008B197C">
        <w:rPr>
          <w:rFonts w:ascii="Arial" w:hAnsi="Arial" w:cs="Arial"/>
          <w:color w:val="0070C0"/>
        </w:rPr>
        <w:t>.</w:t>
      </w:r>
    </w:p>
    <w:p w14:paraId="61F8F3C9" w14:textId="77777777" w:rsidR="008B197C" w:rsidRPr="008B197C" w:rsidRDefault="008B197C" w:rsidP="008B197C">
      <w:pPr>
        <w:spacing w:line="240" w:lineRule="auto"/>
        <w:rPr>
          <w:rFonts w:ascii="Arial" w:hAnsi="Arial" w:cs="Arial"/>
        </w:rPr>
      </w:pPr>
    </w:p>
    <w:p w14:paraId="4CEC472A" w14:textId="77777777" w:rsidR="00DF0A33" w:rsidRPr="00DF0A33" w:rsidRDefault="00DF0A33" w:rsidP="00DF0A33">
      <w:pPr>
        <w:spacing w:line="240" w:lineRule="auto"/>
        <w:rPr>
          <w:rFonts w:ascii="Arial" w:hAnsi="Arial" w:cs="Arial"/>
          <w:color w:val="0070C0"/>
        </w:rPr>
      </w:pPr>
      <w:r w:rsidRPr="00DF0A33">
        <w:rPr>
          <w:rFonts w:ascii="Arial" w:hAnsi="Arial" w:cs="Arial"/>
        </w:rPr>
        <w:t xml:space="preserve">При реализации данного функционала необходимо учитывать ограничения, указанные в п. </w:t>
      </w:r>
      <w:r w:rsidRPr="00DF0A33">
        <w:rPr>
          <w:rFonts w:ascii="Arial" w:hAnsi="Arial" w:cs="Arial"/>
          <w:color w:val="0070C0"/>
        </w:rPr>
        <w:fldChar w:fldCharType="begin"/>
      </w:r>
      <w:r w:rsidRPr="00DF0A33">
        <w:rPr>
          <w:rFonts w:ascii="Arial" w:hAnsi="Arial" w:cs="Arial"/>
          <w:color w:val="0070C0"/>
        </w:rPr>
        <w:instrText xml:space="preserve"> REF _Ref392625951 \h </w:instrText>
      </w:r>
      <w:r w:rsidRPr="00DF0A33">
        <w:rPr>
          <w:rFonts w:ascii="Arial" w:hAnsi="Arial" w:cs="Arial"/>
          <w:color w:val="0070C0"/>
        </w:rPr>
      </w:r>
      <w:r w:rsidRPr="00DF0A33">
        <w:rPr>
          <w:rFonts w:ascii="Arial" w:hAnsi="Arial" w:cs="Arial"/>
          <w:color w:val="0070C0"/>
        </w:rPr>
        <w:fldChar w:fldCharType="separate"/>
      </w:r>
      <w:r w:rsidRPr="00DF0A33">
        <w:rPr>
          <w:rFonts w:ascii="Arial" w:hAnsi="Arial" w:cs="Arial"/>
          <w:color w:val="0070C0"/>
        </w:rPr>
        <w:t>Ограничения и допущения доработок системы</w:t>
      </w:r>
      <w:r w:rsidRPr="00DF0A33">
        <w:rPr>
          <w:rFonts w:ascii="Arial" w:hAnsi="Arial" w:cs="Arial"/>
          <w:color w:val="0070C0"/>
        </w:rPr>
        <w:fldChar w:fldCharType="end"/>
      </w:r>
      <w:r w:rsidRPr="00DF0A33">
        <w:rPr>
          <w:rFonts w:ascii="Arial" w:hAnsi="Arial" w:cs="Arial"/>
          <w:color w:val="0070C0"/>
        </w:rPr>
        <w:t>.</w:t>
      </w:r>
    </w:p>
    <w:p w14:paraId="4AE54585" w14:textId="09041BDF" w:rsidR="002D3CCA" w:rsidRPr="00244161" w:rsidRDefault="00176DC9" w:rsidP="00176DC9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62" w:name="_Toc398584810"/>
      <w:r w:rsidRPr="00244161">
        <w:rPr>
          <w:rFonts w:ascii="Arial" w:hAnsi="Arial" w:cs="Arial"/>
        </w:rPr>
        <w:t>БЕЗ-151 Добавление нового типа обращения в Обратную связь с клиентом «Вопрос по оформленному заказу»</w:t>
      </w:r>
      <w:bookmarkEnd w:id="262"/>
    </w:p>
    <w:p w14:paraId="183D0207" w14:textId="77777777" w:rsidR="00176DC9" w:rsidRDefault="00176DC9" w:rsidP="00176DC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63" w:name="_Toc398584811"/>
      <w:r w:rsidRPr="009232A4">
        <w:rPr>
          <w:rFonts w:ascii="Arial" w:hAnsi="Arial" w:cs="Arial"/>
        </w:rPr>
        <w:t>Назначение</w:t>
      </w:r>
      <w:bookmarkEnd w:id="263"/>
    </w:p>
    <w:p w14:paraId="6DBA6AFA" w14:textId="38673A75" w:rsidR="00C97E2B" w:rsidRDefault="00C97E2B" w:rsidP="00176DC9">
      <w:pPr>
        <w:rPr>
          <w:rFonts w:ascii="Arial" w:hAnsi="Arial" w:cs="Arial"/>
        </w:rPr>
      </w:pPr>
      <w:r w:rsidRPr="00E81CBF">
        <w:rPr>
          <w:rFonts w:ascii="Arial" w:hAnsi="Arial" w:cs="Arial"/>
        </w:rPr>
        <w:t>Цел</w:t>
      </w:r>
      <w:r>
        <w:rPr>
          <w:rFonts w:ascii="Arial" w:hAnsi="Arial" w:cs="Arial"/>
        </w:rPr>
        <w:t>и</w:t>
      </w:r>
      <w:r w:rsidRPr="00E81CBF">
        <w:rPr>
          <w:rFonts w:ascii="Arial" w:hAnsi="Arial" w:cs="Arial"/>
        </w:rPr>
        <w:t xml:space="preserve"> дора</w:t>
      </w:r>
      <w:r>
        <w:rPr>
          <w:rFonts w:ascii="Arial" w:hAnsi="Arial" w:cs="Arial"/>
        </w:rPr>
        <w:t xml:space="preserve">ботки: </w:t>
      </w:r>
    </w:p>
    <w:p w14:paraId="778391D8" w14:textId="47A04481" w:rsidR="00176DC9" w:rsidRDefault="00C97E2B" w:rsidP="00BE2B3E">
      <w:pPr>
        <w:pStyle w:val="afffe"/>
        <w:numPr>
          <w:ilvl w:val="0"/>
          <w:numId w:val="26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 w:rsidRPr="007B0A3D">
        <w:rPr>
          <w:rFonts w:ascii="Arial" w:hAnsi="Arial" w:cs="Arial"/>
          <w:sz w:val="20"/>
          <w:szCs w:val="20"/>
        </w:rPr>
        <w:t xml:space="preserve">Предоставление клиентам </w:t>
      </w:r>
      <w:r w:rsidR="0015335E">
        <w:rPr>
          <w:rFonts w:ascii="Arial" w:hAnsi="Arial" w:cs="Arial"/>
          <w:sz w:val="20"/>
          <w:szCs w:val="20"/>
        </w:rPr>
        <w:t>возможности посредством обратной связи заполнить обращение с вопросами по оформленным заказам.</w:t>
      </w:r>
    </w:p>
    <w:p w14:paraId="4431CF8E" w14:textId="65C7E463" w:rsidR="0015335E" w:rsidRDefault="007B0A3D" w:rsidP="00BE2B3E">
      <w:pPr>
        <w:pStyle w:val="afffe"/>
        <w:numPr>
          <w:ilvl w:val="0"/>
          <w:numId w:val="26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Предоставление операторам </w:t>
      </w:r>
      <w:r w:rsidR="0057319E">
        <w:rPr>
          <w:rFonts w:ascii="Arial" w:hAnsi="Arial" w:cs="Arial"/>
          <w:sz w:val="20"/>
          <w:szCs w:val="20"/>
        </w:rPr>
        <w:t>ДКО</w:t>
      </w:r>
      <w:r w:rsidR="004053C9">
        <w:rPr>
          <w:rFonts w:ascii="Arial" w:hAnsi="Arial" w:cs="Arial"/>
          <w:sz w:val="20"/>
          <w:szCs w:val="20"/>
        </w:rPr>
        <w:t xml:space="preserve"> возможности</w:t>
      </w:r>
      <w:r w:rsidR="0015335E">
        <w:rPr>
          <w:rFonts w:ascii="Arial" w:hAnsi="Arial" w:cs="Arial"/>
          <w:sz w:val="20"/>
          <w:szCs w:val="20"/>
        </w:rPr>
        <w:t>:</w:t>
      </w:r>
    </w:p>
    <w:p w14:paraId="4723593E" w14:textId="5E1BA64E" w:rsidR="0015335E" w:rsidRDefault="004053C9" w:rsidP="00BE2B3E">
      <w:pPr>
        <w:pStyle w:val="afffe"/>
        <w:numPr>
          <w:ilvl w:val="0"/>
          <w:numId w:val="32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</w:t>
      </w:r>
      <w:r w:rsidR="0015335E">
        <w:rPr>
          <w:rFonts w:ascii="Arial" w:hAnsi="Arial" w:cs="Arial"/>
          <w:sz w:val="20"/>
          <w:szCs w:val="20"/>
        </w:rPr>
        <w:t xml:space="preserve">ыявлять обращения типа «Вопрос по оформленному заказу» и отвечать на них с </w:t>
      </w:r>
      <w:r>
        <w:rPr>
          <w:rFonts w:ascii="Arial" w:hAnsi="Arial" w:cs="Arial"/>
          <w:sz w:val="20"/>
          <w:szCs w:val="20"/>
        </w:rPr>
        <w:t xml:space="preserve">более </w:t>
      </w:r>
      <w:r w:rsidR="0015335E">
        <w:rPr>
          <w:rFonts w:ascii="Arial" w:hAnsi="Arial" w:cs="Arial"/>
          <w:sz w:val="20"/>
          <w:szCs w:val="20"/>
        </w:rPr>
        <w:t>высоким</w:t>
      </w:r>
      <w:r>
        <w:rPr>
          <w:rFonts w:ascii="Arial" w:hAnsi="Arial" w:cs="Arial"/>
          <w:sz w:val="20"/>
          <w:szCs w:val="20"/>
        </w:rPr>
        <w:t xml:space="preserve"> приоритетом относительно прочих.</w:t>
      </w:r>
    </w:p>
    <w:p w14:paraId="34EA7DD3" w14:textId="1E59BFD1" w:rsidR="007B0A3D" w:rsidRPr="007B0A3D" w:rsidRDefault="001D2920" w:rsidP="00BE2B3E">
      <w:pPr>
        <w:pStyle w:val="afffe"/>
        <w:numPr>
          <w:ilvl w:val="0"/>
          <w:numId w:val="32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</w:t>
      </w:r>
      <w:r w:rsidR="006C64F2">
        <w:rPr>
          <w:rFonts w:ascii="Arial" w:hAnsi="Arial" w:cs="Arial"/>
          <w:sz w:val="20"/>
          <w:szCs w:val="20"/>
        </w:rPr>
        <w:t>перативно обрабатывать обращения клиентов по заказам за счет отсутствия необходимости</w:t>
      </w:r>
      <w:r w:rsidR="0015335E">
        <w:rPr>
          <w:rFonts w:ascii="Arial" w:hAnsi="Arial" w:cs="Arial"/>
          <w:sz w:val="20"/>
          <w:szCs w:val="20"/>
        </w:rPr>
        <w:t xml:space="preserve"> дополнительного уточнения у клиента</w:t>
      </w:r>
      <w:r w:rsidR="006C64F2">
        <w:rPr>
          <w:rFonts w:ascii="Arial" w:hAnsi="Arial" w:cs="Arial"/>
          <w:sz w:val="20"/>
          <w:szCs w:val="20"/>
        </w:rPr>
        <w:t xml:space="preserve"> номера заказа.</w:t>
      </w:r>
    </w:p>
    <w:p w14:paraId="0D7EFA5E" w14:textId="77777777" w:rsidR="00176DC9" w:rsidRDefault="00176DC9" w:rsidP="00176DC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  <w:lang w:val="en-US"/>
        </w:rPr>
      </w:pPr>
      <w:bookmarkStart w:id="264" w:name="_Toc398584812"/>
      <w:r>
        <w:rPr>
          <w:rFonts w:ascii="Arial" w:hAnsi="Arial" w:cs="Arial"/>
        </w:rPr>
        <w:t>Функциональные требования</w:t>
      </w:r>
      <w:bookmarkEnd w:id="264"/>
    </w:p>
    <w:p w14:paraId="7361B1C5" w14:textId="77777777" w:rsidR="004F4732" w:rsidRDefault="004F4732" w:rsidP="004F4732">
      <w:pPr>
        <w:spacing w:before="120" w:line="240" w:lineRule="auto"/>
        <w:rPr>
          <w:rFonts w:ascii="Arial" w:hAnsi="Arial" w:cs="Arial"/>
          <w:szCs w:val="20"/>
        </w:rPr>
      </w:pPr>
      <w:r w:rsidRPr="00460BD6">
        <w:rPr>
          <w:rFonts w:ascii="Arial" w:hAnsi="Arial" w:cs="Arial"/>
          <w:szCs w:val="20"/>
        </w:rPr>
        <w:t>Для реализации функционала необходимо:</w:t>
      </w:r>
    </w:p>
    <w:p w14:paraId="05EDD2EC" w14:textId="2E5E07A0" w:rsidR="004F4732" w:rsidRPr="004F4732" w:rsidRDefault="004F4732" w:rsidP="00BE2B3E">
      <w:pPr>
        <w:pStyle w:val="ae"/>
        <w:numPr>
          <w:ilvl w:val="0"/>
          <w:numId w:val="27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На форме обратной связи сайта «Коллекция» добавить новый </w:t>
      </w:r>
      <w:r w:rsidRPr="004F4732">
        <w:rPr>
          <w:rFonts w:ascii="Arial" w:hAnsi="Arial" w:cs="Arial"/>
          <w:szCs w:val="20"/>
        </w:rPr>
        <w:t>тип сообщения</w:t>
      </w:r>
      <w:r>
        <w:rPr>
          <w:rFonts w:ascii="Arial" w:hAnsi="Arial" w:cs="Arial"/>
          <w:szCs w:val="20"/>
        </w:rPr>
        <w:t xml:space="preserve"> </w:t>
      </w:r>
      <w:r w:rsidRPr="00F64FA5">
        <w:rPr>
          <w:rFonts w:ascii="Arial" w:hAnsi="Arial" w:cs="Arial"/>
        </w:rPr>
        <w:t>«Вопрос по оформленному заказу», доступный только авторизованному пользователю.</w:t>
      </w:r>
    </w:p>
    <w:p w14:paraId="590F16E3" w14:textId="381EB35A" w:rsidR="004F4732" w:rsidRPr="002460F5" w:rsidRDefault="004F4732" w:rsidP="00BE2B3E">
      <w:pPr>
        <w:pStyle w:val="ae"/>
        <w:numPr>
          <w:ilvl w:val="0"/>
          <w:numId w:val="27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</w:rPr>
        <w:lastRenderedPageBreak/>
        <w:t xml:space="preserve">Выполнить доработки по публикации нового типа сообщения в АРМ Клиентов, раздел </w:t>
      </w:r>
      <w:r w:rsidR="002460F5">
        <w:rPr>
          <w:rFonts w:ascii="Arial" w:hAnsi="Arial" w:cs="Arial"/>
        </w:rPr>
        <w:t>«Обратная связь с пользователями».</w:t>
      </w:r>
    </w:p>
    <w:p w14:paraId="0CD348EF" w14:textId="7B0859B8" w:rsidR="002460F5" w:rsidRDefault="002460F5" w:rsidP="00BE2B3E">
      <w:pPr>
        <w:pStyle w:val="ae"/>
        <w:numPr>
          <w:ilvl w:val="0"/>
          <w:numId w:val="27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</w:rPr>
        <w:t>Выполнить доработк</w:t>
      </w:r>
      <w:r w:rsidR="00F83BD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по отправке</w:t>
      </w:r>
      <w:r w:rsidRPr="002460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нового типа сообщения на </w:t>
      </w:r>
      <w:r>
        <w:rPr>
          <w:rFonts w:ascii="Arial" w:hAnsi="Arial" w:cs="Arial"/>
          <w:lang w:val="en-US"/>
        </w:rPr>
        <w:t>e</w:t>
      </w:r>
      <w:r w:rsidRPr="002460F5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mail</w:t>
      </w:r>
      <w:r w:rsidRPr="002460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ДКО.</w:t>
      </w:r>
    </w:p>
    <w:p w14:paraId="49FD262D" w14:textId="77777777" w:rsidR="00176DC9" w:rsidRDefault="00176DC9" w:rsidP="00176DC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65" w:name="_Toc398584813"/>
      <w:r>
        <w:rPr>
          <w:rFonts w:ascii="Arial" w:hAnsi="Arial" w:cs="Arial"/>
        </w:rPr>
        <w:t>Описание интерфейса</w:t>
      </w:r>
      <w:bookmarkEnd w:id="265"/>
    </w:p>
    <w:p w14:paraId="78370FE6" w14:textId="77777777" w:rsidR="003F3D2D" w:rsidRDefault="003F3D2D" w:rsidP="003F3D2D">
      <w:pPr>
        <w:keepNext/>
        <w:jc w:val="center"/>
      </w:pPr>
      <w:r>
        <w:rPr>
          <w:noProof/>
        </w:rPr>
        <w:drawing>
          <wp:inline distT="0" distB="0" distL="0" distR="0" wp14:anchorId="6B9F67FD" wp14:editId="6AAED8CF">
            <wp:extent cx="6119495" cy="27800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по заказу_сайт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7720" w14:textId="5BFC5C71" w:rsidR="00176DC9" w:rsidRDefault="003F3D2D" w:rsidP="003F3D2D">
      <w:pPr>
        <w:pStyle w:val="af6"/>
        <w:spacing w:before="120" w:after="240"/>
        <w:jc w:val="center"/>
      </w:pPr>
      <w:r>
        <w:t xml:space="preserve">Рисунок </w:t>
      </w:r>
      <w:fldSimple w:instr=" SEQ Рисунок \* ARABIC ">
        <w:r w:rsidR="00906150">
          <w:rPr>
            <w:noProof/>
          </w:rPr>
          <w:t>3</w:t>
        </w:r>
      </w:fldSimple>
      <w:r>
        <w:t>. Форма обратной связи. Новый тип сообщения</w:t>
      </w:r>
    </w:p>
    <w:p w14:paraId="790C4E71" w14:textId="68103589" w:rsidR="000D474E" w:rsidRDefault="00906150" w:rsidP="000D474E">
      <w:pPr>
        <w:keepNext/>
        <w:jc w:val="center"/>
      </w:pPr>
      <w:r>
        <w:rPr>
          <w:noProof/>
        </w:rPr>
        <w:drawing>
          <wp:inline distT="0" distB="0" distL="0" distR="0" wp14:anchorId="50E2C646" wp14:editId="0FEC1E9C">
            <wp:extent cx="6099116" cy="340562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5 at 22.07.50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92"/>
                    <a:stretch/>
                  </pic:blipFill>
                  <pic:spPr bwMode="auto">
                    <a:xfrm>
                      <a:off x="0" y="0"/>
                      <a:ext cx="6103549" cy="340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DECA6" w14:textId="74F72A67" w:rsidR="003F3D2D" w:rsidRDefault="000D474E" w:rsidP="000D474E">
      <w:pPr>
        <w:pStyle w:val="af6"/>
        <w:jc w:val="center"/>
      </w:pPr>
      <w:r>
        <w:t xml:space="preserve">Рисунок </w:t>
      </w:r>
      <w:fldSimple w:instr=" SEQ Рисунок \* ARABIC ">
        <w:r w:rsidR="00906150">
          <w:rPr>
            <w:noProof/>
          </w:rPr>
          <w:t>4</w:t>
        </w:r>
      </w:fldSimple>
      <w:r>
        <w:t>. Форма обратной связи, заполнение обращения типа «Вопрос по оформленному заказу»</w:t>
      </w:r>
      <w:r w:rsidR="00906150">
        <w:t>, выбор заказа</w:t>
      </w:r>
    </w:p>
    <w:p w14:paraId="467854AE" w14:textId="77777777" w:rsidR="00906150" w:rsidRDefault="00906150" w:rsidP="0090615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16FE6B" wp14:editId="65B726A6">
            <wp:extent cx="6115050" cy="3228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5 at 22.06.47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71"/>
                    <a:stretch/>
                  </pic:blipFill>
                  <pic:spPr bwMode="auto">
                    <a:xfrm>
                      <a:off x="0" y="0"/>
                      <a:ext cx="6119495" cy="323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EFA38" w14:textId="5F5FB031" w:rsidR="00906150" w:rsidRPr="00906150" w:rsidRDefault="00906150" w:rsidP="00906150">
      <w:pPr>
        <w:pStyle w:val="af6"/>
        <w:spacing w:before="120" w:after="24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. </w:t>
      </w:r>
      <w:r w:rsidRPr="007D3212">
        <w:t xml:space="preserve">Форма обратной связи, </w:t>
      </w:r>
      <w:r>
        <w:t>заполнение</w:t>
      </w:r>
      <w:r w:rsidRPr="007D3212">
        <w:t xml:space="preserve"> обращения типа «Вопрос по оформленному заказу»</w:t>
      </w:r>
    </w:p>
    <w:p w14:paraId="331CB3E2" w14:textId="77777777" w:rsidR="00176DC9" w:rsidRDefault="00176DC9" w:rsidP="00176DC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66" w:name="_Toc398584814"/>
      <w:r>
        <w:rPr>
          <w:rFonts w:ascii="Arial" w:hAnsi="Arial" w:cs="Arial"/>
        </w:rPr>
        <w:t>Описание функционала</w:t>
      </w:r>
      <w:bookmarkEnd w:id="266"/>
    </w:p>
    <w:p w14:paraId="0CC6CCC1" w14:textId="77777777" w:rsidR="002460F5" w:rsidRDefault="002460F5" w:rsidP="002460F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41A9C508" w14:textId="5B7A9D74" w:rsidR="002460F5" w:rsidRDefault="002460F5" w:rsidP="002460F5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На сайте П</w:t>
      </w:r>
      <w:r w:rsidRPr="00AE515B">
        <w:rPr>
          <w:rFonts w:ascii="Arial" w:eastAsiaTheme="minorHAnsi" w:hAnsi="Arial" w:cs="Arial"/>
          <w:szCs w:val="20"/>
          <w:lang w:eastAsia="en-US"/>
        </w:rPr>
        <w:t>рограммы лояльности ВТБ24 «Коллекция»</w:t>
      </w:r>
      <w:r>
        <w:rPr>
          <w:rFonts w:ascii="Arial" w:eastAsiaTheme="minorHAnsi" w:hAnsi="Arial" w:cs="Arial"/>
          <w:szCs w:val="20"/>
          <w:lang w:eastAsia="en-US"/>
        </w:rPr>
        <w:t>.</w:t>
      </w:r>
    </w:p>
    <w:p w14:paraId="47387202" w14:textId="043A5311" w:rsidR="002460F5" w:rsidRDefault="00E00EB5" w:rsidP="002460F5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 xml:space="preserve">В </w:t>
      </w:r>
      <w:r w:rsidR="00C72A89">
        <w:rPr>
          <w:rFonts w:ascii="Arial" w:eastAsiaTheme="minorHAnsi" w:hAnsi="Arial" w:cs="Arial"/>
          <w:szCs w:val="20"/>
          <w:lang w:eastAsia="en-US"/>
        </w:rPr>
        <w:t>АРМ Администратора безопасности (АРМ Клиентов).</w:t>
      </w:r>
    </w:p>
    <w:p w14:paraId="6CB6F00E" w14:textId="42D05216" w:rsidR="00E00EB5" w:rsidRDefault="00E00EB5" w:rsidP="002460F5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 нотификациях обратной связи ДКО.</w:t>
      </w:r>
    </w:p>
    <w:p w14:paraId="28F8913C" w14:textId="77777777" w:rsidR="002460F5" w:rsidRDefault="002460F5" w:rsidP="002460F5">
      <w:pPr>
        <w:spacing w:before="120" w:line="240" w:lineRule="auto"/>
        <w:rPr>
          <w:rFonts w:ascii="Arial" w:hAnsi="Arial" w:cs="Arial"/>
          <w:b/>
        </w:rPr>
      </w:pPr>
    </w:p>
    <w:p w14:paraId="62E86FA7" w14:textId="29448E3B" w:rsidR="002460F5" w:rsidRPr="00BC47C7" w:rsidRDefault="002460F5" w:rsidP="002460F5">
      <w:pPr>
        <w:spacing w:before="120" w:line="240" w:lineRule="auto"/>
        <w:rPr>
          <w:rFonts w:ascii="Arial" w:eastAsiaTheme="minorHAnsi" w:hAnsi="Arial" w:cs="Arial"/>
          <w:b/>
          <w:szCs w:val="20"/>
          <w:lang w:eastAsia="en-US"/>
        </w:rPr>
      </w:pPr>
      <w:r w:rsidRPr="00BC47C7">
        <w:rPr>
          <w:rFonts w:ascii="Arial" w:eastAsiaTheme="minorHAnsi" w:hAnsi="Arial" w:cs="Arial"/>
          <w:b/>
          <w:szCs w:val="20"/>
          <w:lang w:eastAsia="en-US"/>
        </w:rPr>
        <w:t xml:space="preserve">Доработки </w:t>
      </w:r>
      <w:r>
        <w:rPr>
          <w:rFonts w:ascii="Arial" w:eastAsiaTheme="minorHAnsi" w:hAnsi="Arial" w:cs="Arial"/>
          <w:b/>
          <w:szCs w:val="20"/>
          <w:lang w:eastAsia="en-US"/>
        </w:rPr>
        <w:t>сайта П</w:t>
      </w:r>
      <w:r w:rsidRPr="003155B9">
        <w:rPr>
          <w:rFonts w:ascii="Arial" w:eastAsiaTheme="minorHAnsi" w:hAnsi="Arial" w:cs="Arial"/>
          <w:b/>
          <w:szCs w:val="20"/>
          <w:lang w:eastAsia="en-US"/>
        </w:rPr>
        <w:t>рограммы лояльности ВТБ24 «Коллекция»</w:t>
      </w:r>
      <w:r>
        <w:rPr>
          <w:rFonts w:ascii="Arial" w:eastAsiaTheme="minorHAnsi" w:hAnsi="Arial" w:cs="Arial"/>
          <w:b/>
          <w:szCs w:val="20"/>
          <w:lang w:eastAsia="en-US"/>
        </w:rPr>
        <w:t xml:space="preserve">, </w:t>
      </w:r>
      <w:r w:rsidR="00BC47C7">
        <w:rPr>
          <w:rFonts w:ascii="Arial" w:eastAsiaTheme="minorHAnsi" w:hAnsi="Arial" w:cs="Arial"/>
          <w:b/>
          <w:szCs w:val="20"/>
          <w:lang w:eastAsia="en-US"/>
        </w:rPr>
        <w:t>страница «</w:t>
      </w:r>
      <w:r w:rsidR="00BC47C7" w:rsidRPr="00BC47C7">
        <w:rPr>
          <w:rFonts w:ascii="Arial" w:eastAsiaTheme="minorHAnsi" w:hAnsi="Arial" w:cs="Arial"/>
          <w:b/>
          <w:szCs w:val="20"/>
          <w:lang w:eastAsia="en-US"/>
        </w:rPr>
        <w:t>Обратная связь</w:t>
      </w:r>
      <w:r w:rsidR="00BC47C7">
        <w:rPr>
          <w:rFonts w:ascii="Arial" w:eastAsiaTheme="minorHAnsi" w:hAnsi="Arial" w:cs="Arial"/>
          <w:b/>
          <w:szCs w:val="20"/>
          <w:lang w:eastAsia="en-US"/>
        </w:rPr>
        <w:t>»</w:t>
      </w:r>
      <w:r w:rsidR="00100F0B">
        <w:rPr>
          <w:rFonts w:ascii="Arial" w:eastAsiaTheme="minorHAnsi" w:hAnsi="Arial" w:cs="Arial"/>
          <w:b/>
          <w:szCs w:val="20"/>
          <w:lang w:eastAsia="en-US"/>
        </w:rPr>
        <w:t>:</w:t>
      </w:r>
    </w:p>
    <w:p w14:paraId="44D4A920" w14:textId="39B4F8AB" w:rsidR="002460F5" w:rsidRDefault="00B800B8" w:rsidP="00BE2B3E">
      <w:pPr>
        <w:pStyle w:val="ae"/>
        <w:numPr>
          <w:ilvl w:val="0"/>
          <w:numId w:val="28"/>
        </w:numPr>
        <w:spacing w:line="240" w:lineRule="auto"/>
        <w:ind w:left="357" w:hanging="357"/>
        <w:rPr>
          <w:rFonts w:ascii="Arial" w:hAnsi="Arial" w:cs="Arial"/>
        </w:rPr>
      </w:pPr>
      <w:r w:rsidRPr="00B800B8">
        <w:rPr>
          <w:rFonts w:ascii="Arial" w:hAnsi="Arial" w:cs="Arial"/>
          <w:szCs w:val="20"/>
        </w:rPr>
        <w:t xml:space="preserve">На странице «Обратная связь» в поле «Тип сообщения» необходимо добавить еще один </w:t>
      </w:r>
      <w:r w:rsidR="00F83BDC">
        <w:rPr>
          <w:rFonts w:ascii="Arial" w:hAnsi="Arial" w:cs="Arial"/>
          <w:szCs w:val="20"/>
        </w:rPr>
        <w:t>тип</w:t>
      </w:r>
      <w:r w:rsidRPr="00B800B8">
        <w:rPr>
          <w:rFonts w:ascii="Arial" w:hAnsi="Arial" w:cs="Arial"/>
          <w:szCs w:val="20"/>
        </w:rPr>
        <w:t xml:space="preserve"> </w:t>
      </w:r>
      <w:r w:rsidR="00F83BDC">
        <w:rPr>
          <w:rFonts w:ascii="Arial" w:hAnsi="Arial" w:cs="Arial"/>
          <w:szCs w:val="20"/>
        </w:rPr>
        <w:t>обращения</w:t>
      </w:r>
      <w:r w:rsidRPr="00B800B8">
        <w:rPr>
          <w:rFonts w:ascii="Arial" w:hAnsi="Arial" w:cs="Arial"/>
          <w:szCs w:val="20"/>
        </w:rPr>
        <w:t xml:space="preserve"> </w:t>
      </w:r>
      <w:r w:rsidRPr="00B800B8">
        <w:rPr>
          <w:rFonts w:ascii="Arial" w:hAnsi="Arial" w:cs="Arial"/>
        </w:rPr>
        <w:t xml:space="preserve">«Вопрос по оформленному заказу». Он должен появляться только в случае, если на форму обратной связи зашел авторизованный </w:t>
      </w:r>
      <w:r w:rsidR="00100F0B">
        <w:rPr>
          <w:rFonts w:ascii="Arial" w:hAnsi="Arial" w:cs="Arial"/>
        </w:rPr>
        <w:t>клиент</w:t>
      </w:r>
      <w:r w:rsidRPr="00B800B8">
        <w:rPr>
          <w:rFonts w:ascii="Arial" w:hAnsi="Arial" w:cs="Arial"/>
        </w:rPr>
        <w:t>.</w:t>
      </w:r>
    </w:p>
    <w:p w14:paraId="56EF2098" w14:textId="30A1D217" w:rsidR="00B800B8" w:rsidRDefault="00100F0B" w:rsidP="00BE2B3E">
      <w:pPr>
        <w:pStyle w:val="ae"/>
        <w:numPr>
          <w:ilvl w:val="0"/>
          <w:numId w:val="28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В случае если клиент</w:t>
      </w:r>
      <w:r w:rsidR="00E126EA">
        <w:rPr>
          <w:rFonts w:ascii="Arial" w:hAnsi="Arial" w:cs="Arial"/>
        </w:rPr>
        <w:t xml:space="preserve"> выбрал тип </w:t>
      </w:r>
      <w:r w:rsidR="00E126EA" w:rsidRPr="00B800B8">
        <w:rPr>
          <w:rFonts w:ascii="Arial" w:hAnsi="Arial" w:cs="Arial"/>
          <w:szCs w:val="20"/>
        </w:rPr>
        <w:t xml:space="preserve">сообщения </w:t>
      </w:r>
      <w:r w:rsidR="00E126EA" w:rsidRPr="00B800B8">
        <w:rPr>
          <w:rFonts w:ascii="Arial" w:hAnsi="Arial" w:cs="Arial"/>
        </w:rPr>
        <w:t>«Вопрос по оформленному заказу»</w:t>
      </w:r>
      <w:r w:rsidR="00E126EA">
        <w:rPr>
          <w:rFonts w:ascii="Arial" w:hAnsi="Arial" w:cs="Arial"/>
        </w:rPr>
        <w:t xml:space="preserve">, на форме </w:t>
      </w:r>
      <w:r w:rsidR="00F83BDC">
        <w:rPr>
          <w:rFonts w:ascii="Arial" w:hAnsi="Arial" w:cs="Arial"/>
        </w:rPr>
        <w:t xml:space="preserve">обратной связи </w:t>
      </w:r>
      <w:r w:rsidR="00E126EA">
        <w:rPr>
          <w:rFonts w:ascii="Arial" w:hAnsi="Arial" w:cs="Arial"/>
        </w:rPr>
        <w:t>должно появляться обязательное поле «</w:t>
      </w:r>
      <w:r w:rsidR="00906150">
        <w:rPr>
          <w:rFonts w:ascii="Arial" w:hAnsi="Arial" w:cs="Arial"/>
        </w:rPr>
        <w:t>З</w:t>
      </w:r>
      <w:r w:rsidR="00E126EA">
        <w:rPr>
          <w:rFonts w:ascii="Arial" w:hAnsi="Arial" w:cs="Arial"/>
        </w:rPr>
        <w:t xml:space="preserve">аказ». Поле должно быть представлено выпадающим списком со всеми </w:t>
      </w:r>
      <w:r w:rsidR="00906150">
        <w:rPr>
          <w:rFonts w:ascii="Arial" w:hAnsi="Arial" w:cs="Arial"/>
        </w:rPr>
        <w:t xml:space="preserve">заказами клиента </w:t>
      </w:r>
      <w:r w:rsidR="00E126EA">
        <w:rPr>
          <w:rFonts w:ascii="Arial" w:hAnsi="Arial" w:cs="Arial"/>
        </w:rPr>
        <w:t>в системе «Коллекция», независимо от их статуса.</w:t>
      </w:r>
    </w:p>
    <w:p w14:paraId="7B923BDD" w14:textId="60E92D76" w:rsidR="00E1577C" w:rsidRPr="00B800B8" w:rsidRDefault="00E1577C" w:rsidP="00BE2B3E">
      <w:pPr>
        <w:pStyle w:val="ae"/>
        <w:numPr>
          <w:ilvl w:val="0"/>
          <w:numId w:val="28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В случае если у клиента нет ни одного заказа, то в выпадающем списке заказов не будет. Необходимо публиковать для клиента информацию о том, что заказов у него нет.</w:t>
      </w:r>
    </w:p>
    <w:p w14:paraId="4339B30C" w14:textId="77777777" w:rsidR="00F83BDC" w:rsidRDefault="00F83BDC" w:rsidP="00F64FA5">
      <w:pPr>
        <w:spacing w:line="240" w:lineRule="auto"/>
        <w:rPr>
          <w:rFonts w:ascii="Arial" w:hAnsi="Arial" w:cs="Arial"/>
        </w:rPr>
      </w:pPr>
    </w:p>
    <w:p w14:paraId="4B97BEF0" w14:textId="605F0083" w:rsidR="00F83BDC" w:rsidRDefault="00F83BDC" w:rsidP="00F64FA5">
      <w:pPr>
        <w:spacing w:line="240" w:lineRule="auto"/>
        <w:rPr>
          <w:rFonts w:ascii="Arial" w:hAnsi="Arial" w:cs="Arial"/>
        </w:rPr>
      </w:pPr>
      <w:r w:rsidRPr="00BC47C7">
        <w:rPr>
          <w:rFonts w:ascii="Arial" w:eastAsiaTheme="minorHAnsi" w:hAnsi="Arial" w:cs="Arial"/>
          <w:b/>
          <w:szCs w:val="20"/>
          <w:lang w:eastAsia="en-US"/>
        </w:rPr>
        <w:t xml:space="preserve">Доработки </w:t>
      </w:r>
      <w:r>
        <w:rPr>
          <w:rFonts w:ascii="Arial" w:eastAsiaTheme="minorHAnsi" w:hAnsi="Arial" w:cs="Arial"/>
          <w:b/>
          <w:szCs w:val="20"/>
          <w:lang w:eastAsia="en-US"/>
        </w:rPr>
        <w:t>сайта П</w:t>
      </w:r>
      <w:r w:rsidRPr="003155B9">
        <w:rPr>
          <w:rFonts w:ascii="Arial" w:eastAsiaTheme="minorHAnsi" w:hAnsi="Arial" w:cs="Arial"/>
          <w:b/>
          <w:szCs w:val="20"/>
          <w:lang w:eastAsia="en-US"/>
        </w:rPr>
        <w:t>рограммы лояльности ВТБ24 «Коллекция»</w:t>
      </w:r>
      <w:r>
        <w:rPr>
          <w:rFonts w:ascii="Arial" w:eastAsiaTheme="minorHAnsi" w:hAnsi="Arial" w:cs="Arial"/>
          <w:b/>
          <w:szCs w:val="20"/>
          <w:lang w:eastAsia="en-US"/>
        </w:rPr>
        <w:t>, ЛК:</w:t>
      </w:r>
    </w:p>
    <w:p w14:paraId="44AC5BE4" w14:textId="77777777" w:rsidR="00F83BDC" w:rsidRDefault="00F83BDC" w:rsidP="00BE2B3E">
      <w:pPr>
        <w:pStyle w:val="ae"/>
        <w:numPr>
          <w:ilvl w:val="0"/>
          <w:numId w:val="63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Обращения типа </w:t>
      </w:r>
      <w:r w:rsidRPr="00B800B8">
        <w:rPr>
          <w:rFonts w:ascii="Arial" w:hAnsi="Arial" w:cs="Arial"/>
        </w:rPr>
        <w:t>«Вопрос по оформленному заказу»</w:t>
      </w:r>
      <w:r>
        <w:rPr>
          <w:rFonts w:ascii="Arial" w:hAnsi="Arial" w:cs="Arial"/>
        </w:rPr>
        <w:t xml:space="preserve"> должны попадать в ЛК клиента (раздел «Сообщения») по аналогии с прочими обращениями авторизованных клиентов.</w:t>
      </w:r>
    </w:p>
    <w:p w14:paraId="63DB9EDF" w14:textId="4B3FB8A4" w:rsidR="0075236B" w:rsidRPr="00E1577C" w:rsidRDefault="0075236B" w:rsidP="00BE2B3E">
      <w:pPr>
        <w:pStyle w:val="ae"/>
        <w:numPr>
          <w:ilvl w:val="0"/>
          <w:numId w:val="63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Необходимо для обращений типа «Вопрос по оформленному заказу» публиковать соответствующий заголовок, а также номера заказов (внутренний и внешний).</w:t>
      </w:r>
    </w:p>
    <w:p w14:paraId="17969B5E" w14:textId="77777777" w:rsidR="00F83BDC" w:rsidRDefault="00F83BDC" w:rsidP="00F64FA5">
      <w:pPr>
        <w:spacing w:line="240" w:lineRule="auto"/>
        <w:rPr>
          <w:rFonts w:ascii="Arial" w:hAnsi="Arial" w:cs="Arial"/>
        </w:rPr>
      </w:pPr>
    </w:p>
    <w:p w14:paraId="2158378B" w14:textId="12523DEB" w:rsidR="006F05B8" w:rsidRPr="006F05B8" w:rsidRDefault="006F05B8" w:rsidP="00F64FA5">
      <w:pPr>
        <w:spacing w:line="240" w:lineRule="auto"/>
        <w:rPr>
          <w:rFonts w:ascii="Arial" w:hAnsi="Arial" w:cs="Arial"/>
          <w:b/>
        </w:rPr>
      </w:pPr>
      <w:r w:rsidRPr="006F05B8">
        <w:rPr>
          <w:rFonts w:ascii="Arial" w:hAnsi="Arial" w:cs="Arial"/>
          <w:b/>
        </w:rPr>
        <w:t>Доработки АРМ Клиентов, раздел «Обратная связь с пользователями»:</w:t>
      </w:r>
    </w:p>
    <w:p w14:paraId="2EF1C95D" w14:textId="3507B527" w:rsidR="002460F5" w:rsidRPr="006F05B8" w:rsidRDefault="006F05B8" w:rsidP="00BE2B3E">
      <w:pPr>
        <w:pStyle w:val="ae"/>
        <w:numPr>
          <w:ilvl w:val="0"/>
          <w:numId w:val="29"/>
        </w:numPr>
        <w:spacing w:line="240" w:lineRule="auto"/>
        <w:ind w:left="357" w:hanging="357"/>
        <w:rPr>
          <w:rFonts w:ascii="Arial" w:hAnsi="Arial" w:cs="Arial"/>
        </w:rPr>
      </w:pPr>
      <w:r w:rsidRPr="006F05B8">
        <w:rPr>
          <w:rFonts w:ascii="Arial" w:hAnsi="Arial" w:cs="Arial"/>
        </w:rPr>
        <w:lastRenderedPageBreak/>
        <w:t>В выпадающем списке типов сообщений (фильтр) должен появиться тип сообщения «Вопрос по заказу».</w:t>
      </w:r>
    </w:p>
    <w:p w14:paraId="3B1879DC" w14:textId="3F635532" w:rsidR="006F05B8" w:rsidRDefault="006F05B8" w:rsidP="00BE2B3E">
      <w:pPr>
        <w:pStyle w:val="ae"/>
        <w:numPr>
          <w:ilvl w:val="0"/>
          <w:numId w:val="29"/>
        </w:numPr>
        <w:spacing w:line="240" w:lineRule="auto"/>
        <w:ind w:left="357" w:hanging="357"/>
        <w:rPr>
          <w:rFonts w:ascii="Arial" w:hAnsi="Arial" w:cs="Arial"/>
        </w:rPr>
      </w:pPr>
      <w:r w:rsidRPr="006F05B8">
        <w:rPr>
          <w:rFonts w:ascii="Arial" w:hAnsi="Arial" w:cs="Arial"/>
        </w:rPr>
        <w:t xml:space="preserve">Сообщения </w:t>
      </w:r>
      <w:r>
        <w:rPr>
          <w:rFonts w:ascii="Arial" w:hAnsi="Arial" w:cs="Arial"/>
        </w:rPr>
        <w:t xml:space="preserve">данного </w:t>
      </w:r>
      <w:r w:rsidRPr="006F05B8">
        <w:rPr>
          <w:rFonts w:ascii="Arial" w:hAnsi="Arial" w:cs="Arial"/>
        </w:rPr>
        <w:t xml:space="preserve">типа должны публиковаться в таблице сообщений, тип сообщений должен </w:t>
      </w:r>
      <w:r w:rsidR="00A51787">
        <w:rPr>
          <w:rFonts w:ascii="Arial" w:hAnsi="Arial" w:cs="Arial"/>
        </w:rPr>
        <w:t xml:space="preserve">кратко </w:t>
      </w:r>
      <w:r w:rsidRPr="006F05B8">
        <w:rPr>
          <w:rFonts w:ascii="Arial" w:hAnsi="Arial" w:cs="Arial"/>
        </w:rPr>
        <w:t>именоваться «Вопрос по заказу»</w:t>
      </w:r>
      <w:r w:rsidR="00896FDF">
        <w:rPr>
          <w:rFonts w:ascii="Arial" w:hAnsi="Arial" w:cs="Arial"/>
        </w:rPr>
        <w:t>.</w:t>
      </w:r>
    </w:p>
    <w:p w14:paraId="180EC614" w14:textId="539BE0C1" w:rsidR="00896FDF" w:rsidRDefault="00896FDF" w:rsidP="00BE2B3E">
      <w:pPr>
        <w:pStyle w:val="ae"/>
        <w:numPr>
          <w:ilvl w:val="0"/>
          <w:numId w:val="29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На странице обращения типа </w:t>
      </w:r>
      <w:r w:rsidRPr="00B800B8">
        <w:rPr>
          <w:rFonts w:ascii="Arial" w:hAnsi="Arial" w:cs="Arial"/>
        </w:rPr>
        <w:t>«Вопрос по оформленному заказу»</w:t>
      </w:r>
      <w:r>
        <w:rPr>
          <w:rFonts w:ascii="Arial" w:hAnsi="Arial" w:cs="Arial"/>
        </w:rPr>
        <w:t xml:space="preserve"> заголовок должен принимать вид:</w:t>
      </w:r>
    </w:p>
    <w:p w14:paraId="570E8E3F" w14:textId="11FBB61B" w:rsidR="00896FDF" w:rsidRPr="00896FDF" w:rsidRDefault="00896FDF" w:rsidP="00BE2B3E">
      <w:pPr>
        <w:pStyle w:val="ae"/>
        <w:numPr>
          <w:ilvl w:val="0"/>
          <w:numId w:val="30"/>
        </w:numPr>
        <w:spacing w:line="240" w:lineRule="auto"/>
        <w:rPr>
          <w:rFonts w:ascii="Arial" w:hAnsi="Arial" w:cs="Arial"/>
        </w:rPr>
      </w:pPr>
      <w:r w:rsidRPr="00896FDF">
        <w:rPr>
          <w:rFonts w:ascii="Arial" w:hAnsi="Arial" w:cs="Arial"/>
        </w:rPr>
        <w:t>Если у заказа есть внешний номер заказа</w:t>
      </w:r>
      <w:r>
        <w:rPr>
          <w:rFonts w:ascii="Arial" w:hAnsi="Arial" w:cs="Arial"/>
        </w:rPr>
        <w:t xml:space="preserve"> (номер заказа в системе партнера)</w:t>
      </w:r>
      <w:r w:rsidRPr="00896FDF">
        <w:rPr>
          <w:rFonts w:ascii="Arial" w:hAnsi="Arial" w:cs="Arial"/>
        </w:rPr>
        <w:t>, то:</w:t>
      </w:r>
    </w:p>
    <w:p w14:paraId="37F72504" w14:textId="6473E2E6" w:rsidR="00896FDF" w:rsidRPr="00896FDF" w:rsidRDefault="00896FDF" w:rsidP="00896FDF">
      <w:pPr>
        <w:spacing w:line="240" w:lineRule="auto"/>
        <w:ind w:left="1061"/>
        <w:rPr>
          <w:rFonts w:ascii="Arial" w:hAnsi="Arial" w:cs="Arial"/>
          <w:i/>
        </w:rPr>
      </w:pPr>
      <w:r w:rsidRPr="00896FDF">
        <w:rPr>
          <w:rFonts w:ascii="Arial" w:hAnsi="Arial" w:cs="Arial"/>
          <w:i/>
        </w:rPr>
        <w:t>Вопрос по оформленному заказу (№2204\12445846-0002) клиента МАЦКОВСКАЯ НАТАЛЬЯ ВИКТОРОВНА (+7 (914) 797-2419) от 26 июня 2014 06:38.</w:t>
      </w:r>
    </w:p>
    <w:p w14:paraId="63BC25C4" w14:textId="7EE039FA" w:rsidR="00896FDF" w:rsidRDefault="00896FDF" w:rsidP="00BE2B3E">
      <w:pPr>
        <w:pStyle w:val="ae"/>
        <w:numPr>
          <w:ilvl w:val="0"/>
          <w:numId w:val="3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Если у заказа нет внешнего номера заказа (номер заказа в системе партнера)</w:t>
      </w:r>
      <w:r w:rsidRPr="00896FD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то:</w:t>
      </w:r>
    </w:p>
    <w:p w14:paraId="301A5FF6" w14:textId="1B16B573" w:rsidR="00896FDF" w:rsidRPr="00896FDF" w:rsidRDefault="00896FDF" w:rsidP="00896FDF">
      <w:pPr>
        <w:spacing w:line="240" w:lineRule="auto"/>
        <w:ind w:left="1061"/>
        <w:rPr>
          <w:rFonts w:ascii="Arial" w:hAnsi="Arial" w:cs="Arial"/>
          <w:i/>
        </w:rPr>
      </w:pPr>
      <w:r w:rsidRPr="00896FDF">
        <w:rPr>
          <w:rFonts w:ascii="Arial" w:hAnsi="Arial" w:cs="Arial"/>
          <w:i/>
        </w:rPr>
        <w:t>Вопрос по оформленному заказу (№2204\-) клиента МАЦКОВСКАЯ НАТАЛЬЯ ВИКТОРОВНА (+7 (914) 797-2419) от 26 июня 2014 06:38.</w:t>
      </w:r>
    </w:p>
    <w:p w14:paraId="6DDD087F" w14:textId="77777777" w:rsidR="00896FDF" w:rsidRPr="00385ABE" w:rsidRDefault="00896FDF" w:rsidP="00385ABE">
      <w:pPr>
        <w:spacing w:line="240" w:lineRule="auto"/>
        <w:rPr>
          <w:rFonts w:ascii="Arial" w:hAnsi="Arial" w:cs="Arial"/>
        </w:rPr>
      </w:pPr>
    </w:p>
    <w:p w14:paraId="781E090E" w14:textId="263DF0C1" w:rsidR="006F05B8" w:rsidRDefault="00E00EB5" w:rsidP="00F64FA5">
      <w:pPr>
        <w:spacing w:line="240" w:lineRule="auto"/>
        <w:rPr>
          <w:rFonts w:ascii="Arial" w:hAnsi="Arial" w:cs="Arial"/>
        </w:rPr>
      </w:pPr>
      <w:r w:rsidRPr="006F05B8">
        <w:rPr>
          <w:rFonts w:ascii="Arial" w:hAnsi="Arial" w:cs="Arial"/>
          <w:b/>
        </w:rPr>
        <w:t>Доработки</w:t>
      </w:r>
      <w:r>
        <w:rPr>
          <w:rFonts w:ascii="Arial" w:hAnsi="Arial" w:cs="Arial"/>
          <w:b/>
        </w:rPr>
        <w:t xml:space="preserve"> нотификаций обратной связи для ДКО:</w:t>
      </w:r>
    </w:p>
    <w:p w14:paraId="25522538" w14:textId="517DF835" w:rsidR="002D3CCA" w:rsidRPr="00E00EB5" w:rsidRDefault="00F64FA5" w:rsidP="00BE2B3E">
      <w:pPr>
        <w:pStyle w:val="ae"/>
        <w:numPr>
          <w:ilvl w:val="0"/>
          <w:numId w:val="31"/>
        </w:numPr>
        <w:spacing w:line="240" w:lineRule="auto"/>
        <w:ind w:left="357" w:hanging="357"/>
        <w:rPr>
          <w:rFonts w:ascii="Arial" w:hAnsi="Arial" w:cs="Arial"/>
        </w:rPr>
      </w:pPr>
      <w:r w:rsidRPr="00E00EB5">
        <w:rPr>
          <w:rFonts w:ascii="Arial" w:hAnsi="Arial" w:cs="Arial"/>
        </w:rPr>
        <w:t xml:space="preserve">Переписка по данному типу обращений должна отправляться на </w:t>
      </w:r>
      <w:r w:rsidRPr="00E00EB5">
        <w:rPr>
          <w:rFonts w:ascii="Arial" w:hAnsi="Arial" w:cs="Arial"/>
          <w:lang w:val="en-US"/>
        </w:rPr>
        <w:t>e</w:t>
      </w:r>
      <w:r w:rsidR="000F7D83">
        <w:rPr>
          <w:rFonts w:ascii="Arial" w:hAnsi="Arial" w:cs="Arial"/>
        </w:rPr>
        <w:t>-</w:t>
      </w:r>
      <w:r w:rsidRPr="00E00EB5">
        <w:rPr>
          <w:rFonts w:ascii="Arial" w:hAnsi="Arial" w:cs="Arial"/>
          <w:lang w:val="en-US"/>
        </w:rPr>
        <w:t>mail</w:t>
      </w:r>
      <w:r w:rsidRPr="00E00EB5">
        <w:rPr>
          <w:rFonts w:ascii="Arial" w:hAnsi="Arial" w:cs="Arial"/>
        </w:rPr>
        <w:t xml:space="preserve"> ДКО (аналогично </w:t>
      </w:r>
      <w:r w:rsidR="000F7D83">
        <w:rPr>
          <w:rFonts w:ascii="Arial" w:hAnsi="Arial" w:cs="Arial"/>
        </w:rPr>
        <w:t>п</w:t>
      </w:r>
      <w:r w:rsidRPr="00E00EB5">
        <w:rPr>
          <w:rFonts w:ascii="Arial" w:hAnsi="Arial" w:cs="Arial"/>
        </w:rPr>
        <w:t xml:space="preserve">ретензиям и предложениям). В переписке также должны публиковаться </w:t>
      </w:r>
      <w:r w:rsidR="000F7D83">
        <w:rPr>
          <w:rFonts w:ascii="Arial" w:hAnsi="Arial" w:cs="Arial"/>
        </w:rPr>
        <w:t xml:space="preserve">наименование данного типа обращения, </w:t>
      </w:r>
      <w:r w:rsidRPr="00E00EB5">
        <w:rPr>
          <w:rFonts w:ascii="Arial" w:hAnsi="Arial" w:cs="Arial"/>
        </w:rPr>
        <w:t>внутренний и внешний номера заказа.</w:t>
      </w:r>
    </w:p>
    <w:p w14:paraId="6F2DB3D9" w14:textId="0D599E1D" w:rsidR="00176DC9" w:rsidRPr="00DF0A33" w:rsidRDefault="00B45B58" w:rsidP="00B45B58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67" w:name="_Toc398584815"/>
      <w:r w:rsidRPr="00DF0A33">
        <w:rPr>
          <w:rFonts w:ascii="Arial" w:hAnsi="Arial" w:cs="Arial"/>
        </w:rPr>
        <w:t>ОБЩИЕ-750 Повторная выгрузка заказов в Террадату на подтверждение</w:t>
      </w:r>
      <w:bookmarkEnd w:id="267"/>
    </w:p>
    <w:p w14:paraId="57712D0B" w14:textId="77777777" w:rsidR="00B45B58" w:rsidRDefault="00B45B58" w:rsidP="00B45B58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68" w:name="_Toc398584816"/>
      <w:r w:rsidRPr="009232A4">
        <w:rPr>
          <w:rFonts w:ascii="Arial" w:hAnsi="Arial" w:cs="Arial"/>
        </w:rPr>
        <w:t>Назначение</w:t>
      </w:r>
      <w:bookmarkEnd w:id="268"/>
    </w:p>
    <w:p w14:paraId="61E78426" w14:textId="589A8698" w:rsidR="004752F9" w:rsidRPr="004752F9" w:rsidRDefault="004752F9" w:rsidP="004752F9">
      <w:pPr>
        <w:rPr>
          <w:rFonts w:ascii="Arial" w:hAnsi="Arial" w:cs="Arial"/>
        </w:rPr>
      </w:pPr>
      <w:r w:rsidRPr="004752F9">
        <w:rPr>
          <w:rFonts w:ascii="Arial" w:hAnsi="Arial" w:cs="Arial"/>
        </w:rPr>
        <w:t>Цел</w:t>
      </w:r>
      <w:r w:rsidR="001708D7">
        <w:rPr>
          <w:rFonts w:ascii="Arial" w:hAnsi="Arial" w:cs="Arial"/>
        </w:rPr>
        <w:t>ь</w:t>
      </w:r>
      <w:r w:rsidRPr="004752F9">
        <w:rPr>
          <w:rFonts w:ascii="Arial" w:hAnsi="Arial" w:cs="Arial"/>
        </w:rPr>
        <w:t xml:space="preserve"> доработки</w:t>
      </w:r>
      <w:r>
        <w:rPr>
          <w:rFonts w:ascii="Arial" w:hAnsi="Arial" w:cs="Arial"/>
        </w:rPr>
        <w:t xml:space="preserve"> – исключение необходимости постоянного отслеживания заказов, по которым ИС Банка отвечает отказом оператором АРМ</w:t>
      </w:r>
      <w:r w:rsidR="0071313F">
        <w:rPr>
          <w:rFonts w:ascii="Arial" w:hAnsi="Arial" w:cs="Arial"/>
        </w:rPr>
        <w:t xml:space="preserve"> (автоматизация повторной выгрузки заказов в ИС Банка на подтверждение)</w:t>
      </w:r>
      <w:r>
        <w:rPr>
          <w:rFonts w:ascii="Arial" w:hAnsi="Arial" w:cs="Arial"/>
        </w:rPr>
        <w:t>.</w:t>
      </w:r>
    </w:p>
    <w:p w14:paraId="633D2EED" w14:textId="77777777" w:rsidR="00B45B58" w:rsidRDefault="00B45B58" w:rsidP="00B45B58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  <w:lang w:val="en-US"/>
        </w:rPr>
      </w:pPr>
      <w:bookmarkStart w:id="269" w:name="_Toc398584817"/>
      <w:r>
        <w:rPr>
          <w:rFonts w:ascii="Arial" w:hAnsi="Arial" w:cs="Arial"/>
        </w:rPr>
        <w:t>Функциональные требования</w:t>
      </w:r>
      <w:bookmarkEnd w:id="269"/>
    </w:p>
    <w:p w14:paraId="0D2FF78B" w14:textId="77777777" w:rsidR="006A4F72" w:rsidRDefault="006A4F72" w:rsidP="006A4F72">
      <w:pPr>
        <w:spacing w:before="120" w:line="240" w:lineRule="auto"/>
        <w:rPr>
          <w:rFonts w:ascii="Arial" w:hAnsi="Arial" w:cs="Arial"/>
          <w:szCs w:val="20"/>
        </w:rPr>
      </w:pPr>
      <w:r w:rsidRPr="00460BD6">
        <w:rPr>
          <w:rFonts w:ascii="Arial" w:hAnsi="Arial" w:cs="Arial"/>
          <w:szCs w:val="20"/>
        </w:rPr>
        <w:t>Для реализации функционала необходимо:</w:t>
      </w:r>
    </w:p>
    <w:p w14:paraId="043845AC" w14:textId="5F3E1B77" w:rsidR="006A4F72" w:rsidRPr="004F4732" w:rsidRDefault="00FD1BF8" w:rsidP="00BE2B3E">
      <w:pPr>
        <w:pStyle w:val="ae"/>
        <w:numPr>
          <w:ilvl w:val="0"/>
          <w:numId w:val="3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</w:rPr>
        <w:t>Отклоненные ИС Банка</w:t>
      </w:r>
      <w:r w:rsidRPr="003E5814">
        <w:rPr>
          <w:rFonts w:ascii="Arial" w:hAnsi="Arial" w:cs="Arial"/>
        </w:rPr>
        <w:t xml:space="preserve"> заказы повторно выгружать в ИС Банка на подтверждение в рамках стандартного взаимодействия </w:t>
      </w:r>
      <w:r>
        <w:rPr>
          <w:rFonts w:ascii="Arial" w:hAnsi="Arial" w:cs="Arial"/>
          <w:i/>
        </w:rPr>
        <w:t>3.10</w:t>
      </w:r>
      <w:r w:rsidRPr="00FD1BF8">
        <w:rPr>
          <w:rFonts w:ascii="Arial" w:hAnsi="Arial" w:cs="Arial"/>
          <w:i/>
        </w:rPr>
        <w:t xml:space="preserve"> Отправка реестра совершенных заказов</w:t>
      </w:r>
      <w:r w:rsidRPr="0002662B">
        <w:rPr>
          <w:rFonts w:ascii="Arial" w:hAnsi="Arial" w:cs="Arial"/>
        </w:rPr>
        <w:t>.</w:t>
      </w:r>
    </w:p>
    <w:p w14:paraId="7224C2EF" w14:textId="77777777" w:rsidR="00B45B58" w:rsidRDefault="00B45B58" w:rsidP="00B45B58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70" w:name="_Toc398584818"/>
      <w:r>
        <w:rPr>
          <w:rFonts w:ascii="Arial" w:hAnsi="Arial" w:cs="Arial"/>
        </w:rPr>
        <w:t>Описание функционала</w:t>
      </w:r>
      <w:bookmarkEnd w:id="270"/>
    </w:p>
    <w:p w14:paraId="72D7EE3E" w14:textId="77777777" w:rsidR="00FD1BF8" w:rsidRDefault="00FD1BF8" w:rsidP="00FD1BF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60DBA5D3" w14:textId="36F97715" w:rsidR="00FD1BF8" w:rsidRDefault="00FD1BF8" w:rsidP="00FD1BF8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Компонента Коннектор к ИС Банка.</w:t>
      </w:r>
    </w:p>
    <w:p w14:paraId="266B0628" w14:textId="77777777" w:rsidR="00FD1BF8" w:rsidRDefault="00FD1BF8" w:rsidP="003E5814">
      <w:pPr>
        <w:spacing w:line="240" w:lineRule="auto"/>
        <w:rPr>
          <w:rFonts w:ascii="Arial" w:hAnsi="Arial" w:cs="Arial"/>
        </w:rPr>
      </w:pPr>
    </w:p>
    <w:p w14:paraId="1F3FA80F" w14:textId="6D1E7659" w:rsidR="00FD1BF8" w:rsidRDefault="00FD1BF8" w:rsidP="00FD1BF8">
      <w:pPr>
        <w:spacing w:line="240" w:lineRule="auto"/>
        <w:rPr>
          <w:rFonts w:ascii="Arial" w:hAnsi="Arial" w:cs="Arial"/>
        </w:rPr>
      </w:pPr>
      <w:r w:rsidRPr="006F05B8">
        <w:rPr>
          <w:rFonts w:ascii="Arial" w:hAnsi="Arial" w:cs="Arial"/>
          <w:b/>
        </w:rPr>
        <w:t>Доработк</w:t>
      </w:r>
      <w:r>
        <w:rPr>
          <w:rFonts w:ascii="Arial" w:hAnsi="Arial" w:cs="Arial"/>
          <w:b/>
        </w:rPr>
        <w:t>и компонента Коннектор к ИС Банка:</w:t>
      </w:r>
    </w:p>
    <w:p w14:paraId="681F00B2" w14:textId="52175968" w:rsidR="00FD1BF8" w:rsidRDefault="00FD1BF8" w:rsidP="00BE2B3E">
      <w:pPr>
        <w:pStyle w:val="ae"/>
        <w:numPr>
          <w:ilvl w:val="0"/>
          <w:numId w:val="34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Необходимо на регулярной основе проверять наличие заказов, отклоненных ИС Банка (статус </w:t>
      </w:r>
      <w:r w:rsidR="00FE6BA6">
        <w:rPr>
          <w:rFonts w:ascii="Arial" w:hAnsi="Arial" w:cs="Arial"/>
        </w:rPr>
        <w:t xml:space="preserve">подтверждения </w:t>
      </w:r>
      <w:r w:rsidR="00EE4690">
        <w:rPr>
          <w:rFonts w:ascii="Arial" w:hAnsi="Arial" w:cs="Arial"/>
        </w:rPr>
        <w:t xml:space="preserve">оплаты </w:t>
      </w:r>
      <w:r>
        <w:rPr>
          <w:rFonts w:ascii="Arial" w:hAnsi="Arial" w:cs="Arial"/>
        </w:rPr>
        <w:t>заказа «Отменено банком»).</w:t>
      </w:r>
    </w:p>
    <w:p w14:paraId="0074E346" w14:textId="5B04C739" w:rsidR="00FD1BF8" w:rsidRPr="00FD1BF8" w:rsidRDefault="00FD1BF8" w:rsidP="00BE2B3E">
      <w:pPr>
        <w:pStyle w:val="ae"/>
        <w:numPr>
          <w:ilvl w:val="0"/>
          <w:numId w:val="34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Данные заказы необходимо повторно включать в высылаемый в ИС Банка реестр в рамках взаимодействия </w:t>
      </w:r>
      <w:r>
        <w:rPr>
          <w:rFonts w:ascii="Arial" w:hAnsi="Arial" w:cs="Arial"/>
          <w:i/>
        </w:rPr>
        <w:t>3.10</w:t>
      </w:r>
      <w:r w:rsidRPr="00FD1BF8">
        <w:rPr>
          <w:rFonts w:ascii="Arial" w:hAnsi="Arial" w:cs="Arial"/>
          <w:i/>
        </w:rPr>
        <w:t xml:space="preserve"> Отправка реестра совершенных заказов</w:t>
      </w:r>
      <w:r>
        <w:rPr>
          <w:rFonts w:ascii="Arial" w:hAnsi="Arial" w:cs="Arial"/>
        </w:rPr>
        <w:t xml:space="preserve"> для подтверждения</w:t>
      </w:r>
      <w:r>
        <w:rPr>
          <w:rFonts w:ascii="Arial" w:hAnsi="Arial" w:cs="Arial"/>
          <w:i/>
        </w:rPr>
        <w:t>.</w:t>
      </w:r>
    </w:p>
    <w:p w14:paraId="32F1ED7E" w14:textId="77777777" w:rsidR="003E5814" w:rsidRDefault="003E5814" w:rsidP="003E5814">
      <w:pPr>
        <w:spacing w:line="240" w:lineRule="auto"/>
        <w:rPr>
          <w:rFonts w:ascii="Arial" w:hAnsi="Arial" w:cs="Arial"/>
        </w:rPr>
      </w:pPr>
    </w:p>
    <w:p w14:paraId="45808EA7" w14:textId="356CBAA5" w:rsidR="00FD1BF8" w:rsidRPr="00FD1BF8" w:rsidRDefault="00FD1BF8" w:rsidP="00FD1BF8">
      <w:pPr>
        <w:spacing w:line="240" w:lineRule="auto"/>
        <w:rPr>
          <w:rFonts w:ascii="Arial" w:hAnsi="Arial" w:cs="Arial"/>
          <w:color w:val="0070C0"/>
        </w:rPr>
      </w:pPr>
      <w:r w:rsidRPr="00D024DB">
        <w:rPr>
          <w:rFonts w:ascii="Arial" w:hAnsi="Arial" w:cs="Arial"/>
        </w:rPr>
        <w:lastRenderedPageBreak/>
        <w:t xml:space="preserve">При реализации </w:t>
      </w:r>
      <w:r w:rsidR="00EE4690">
        <w:rPr>
          <w:rFonts w:ascii="Arial" w:hAnsi="Arial" w:cs="Arial"/>
        </w:rPr>
        <w:t xml:space="preserve">данного функционала </w:t>
      </w:r>
      <w:r w:rsidRPr="00D024DB">
        <w:rPr>
          <w:rFonts w:ascii="Arial" w:hAnsi="Arial" w:cs="Arial"/>
        </w:rPr>
        <w:t xml:space="preserve">необходимо учитывать ограничения, указанные в п. </w:t>
      </w:r>
      <w:r w:rsidRPr="009227B4">
        <w:rPr>
          <w:rFonts w:ascii="Arial" w:hAnsi="Arial" w:cs="Arial"/>
          <w:color w:val="0070C0"/>
        </w:rPr>
        <w:fldChar w:fldCharType="begin"/>
      </w:r>
      <w:r w:rsidRPr="009227B4">
        <w:rPr>
          <w:rFonts w:ascii="Arial" w:hAnsi="Arial" w:cs="Arial"/>
          <w:color w:val="0070C0"/>
        </w:rPr>
        <w:instrText xml:space="preserve"> REF _Ref392625951 \h </w:instrText>
      </w:r>
      <w:r w:rsidRPr="009227B4">
        <w:rPr>
          <w:rFonts w:ascii="Arial" w:hAnsi="Arial" w:cs="Arial"/>
          <w:color w:val="0070C0"/>
        </w:rPr>
      </w:r>
      <w:r w:rsidRPr="009227B4">
        <w:rPr>
          <w:rFonts w:ascii="Arial" w:hAnsi="Arial" w:cs="Arial"/>
          <w:color w:val="0070C0"/>
        </w:rPr>
        <w:fldChar w:fldCharType="separate"/>
      </w:r>
      <w:r w:rsidRPr="009227B4">
        <w:rPr>
          <w:rFonts w:ascii="Arial" w:hAnsi="Arial" w:cs="Arial"/>
          <w:color w:val="0070C0"/>
        </w:rPr>
        <w:t>Ограничения и допущения доработок системы</w:t>
      </w:r>
      <w:r w:rsidRPr="009227B4">
        <w:rPr>
          <w:rFonts w:ascii="Arial" w:hAnsi="Arial" w:cs="Arial"/>
          <w:color w:val="0070C0"/>
        </w:rPr>
        <w:fldChar w:fldCharType="end"/>
      </w:r>
      <w:r>
        <w:rPr>
          <w:rFonts w:ascii="Arial" w:hAnsi="Arial" w:cs="Arial"/>
          <w:color w:val="0070C0"/>
        </w:rPr>
        <w:t>.</w:t>
      </w:r>
    </w:p>
    <w:p w14:paraId="621A15CA" w14:textId="3AC95E95" w:rsidR="00B45B58" w:rsidRPr="007651F4" w:rsidRDefault="00B45B58" w:rsidP="00B45B58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71" w:name="_Toc398584819"/>
      <w:r w:rsidRPr="007651F4">
        <w:rPr>
          <w:rFonts w:ascii="Arial" w:hAnsi="Arial" w:cs="Arial"/>
        </w:rPr>
        <w:t>ОБЩИЕ-760 Повторный вызов Uniteller для оплаты заказов</w:t>
      </w:r>
      <w:bookmarkEnd w:id="271"/>
    </w:p>
    <w:p w14:paraId="1E725D0E" w14:textId="77777777" w:rsidR="00B45B58" w:rsidRDefault="00B45B58" w:rsidP="00B45B58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72" w:name="_Toc398584820"/>
      <w:r w:rsidRPr="009232A4">
        <w:rPr>
          <w:rFonts w:ascii="Arial" w:hAnsi="Arial" w:cs="Arial"/>
        </w:rPr>
        <w:t>Назначение</w:t>
      </w:r>
      <w:bookmarkEnd w:id="272"/>
    </w:p>
    <w:p w14:paraId="2468AC44" w14:textId="33D6633F" w:rsidR="00B45B58" w:rsidRPr="001708D7" w:rsidRDefault="001708D7" w:rsidP="00B45B58">
      <w:r w:rsidRPr="001708D7">
        <w:rPr>
          <w:rFonts w:ascii="Arial" w:hAnsi="Arial" w:cs="Arial"/>
        </w:rPr>
        <w:t>Цел</w:t>
      </w:r>
      <w:r>
        <w:rPr>
          <w:rFonts w:ascii="Arial" w:hAnsi="Arial" w:cs="Arial"/>
        </w:rPr>
        <w:t>ь</w:t>
      </w:r>
      <w:r w:rsidRPr="001708D7">
        <w:rPr>
          <w:rFonts w:ascii="Arial" w:hAnsi="Arial" w:cs="Arial"/>
        </w:rPr>
        <w:t xml:space="preserve"> доработки – исключение необходимости постоянного отслеживания заказов, по которым </w:t>
      </w:r>
      <w:r>
        <w:rPr>
          <w:rFonts w:ascii="Arial" w:hAnsi="Arial" w:cs="Arial"/>
          <w:lang w:val="en-US"/>
        </w:rPr>
        <w:t>Uniteller</w:t>
      </w:r>
      <w:r w:rsidRPr="001708D7">
        <w:rPr>
          <w:rFonts w:ascii="Arial" w:hAnsi="Arial" w:cs="Arial"/>
        </w:rPr>
        <w:t xml:space="preserve"> отвечает отказом </w:t>
      </w:r>
      <w:r>
        <w:rPr>
          <w:rFonts w:ascii="Arial" w:hAnsi="Arial" w:cs="Arial"/>
        </w:rPr>
        <w:t>в оплате</w:t>
      </w:r>
      <w:r w:rsidR="001B75D0">
        <w:rPr>
          <w:rFonts w:ascii="Arial" w:hAnsi="Arial" w:cs="Arial"/>
        </w:rPr>
        <w:t xml:space="preserve"> (автоматизация повторного вызова </w:t>
      </w:r>
      <w:r w:rsidR="001B75D0">
        <w:rPr>
          <w:rFonts w:ascii="Arial" w:hAnsi="Arial" w:cs="Arial"/>
          <w:lang w:val="en-US"/>
        </w:rPr>
        <w:t>Uniteller</w:t>
      </w:r>
      <w:r w:rsidR="001B75D0" w:rsidRPr="001B75D0">
        <w:rPr>
          <w:rFonts w:ascii="Arial" w:hAnsi="Arial" w:cs="Arial"/>
        </w:rPr>
        <w:t xml:space="preserve"> </w:t>
      </w:r>
      <w:r w:rsidR="001B75D0">
        <w:rPr>
          <w:rFonts w:ascii="Arial" w:hAnsi="Arial" w:cs="Arial"/>
        </w:rPr>
        <w:t>для выполнения оплаты заказа)</w:t>
      </w:r>
      <w:r>
        <w:rPr>
          <w:rFonts w:ascii="Arial" w:hAnsi="Arial" w:cs="Arial"/>
        </w:rPr>
        <w:t>.</w:t>
      </w:r>
    </w:p>
    <w:p w14:paraId="5EA57FCC" w14:textId="77777777" w:rsidR="00B45B58" w:rsidRDefault="00B45B58" w:rsidP="00B45B58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  <w:lang w:val="en-US"/>
        </w:rPr>
      </w:pPr>
      <w:bookmarkStart w:id="273" w:name="_Toc398584821"/>
      <w:r>
        <w:rPr>
          <w:rFonts w:ascii="Arial" w:hAnsi="Arial" w:cs="Arial"/>
        </w:rPr>
        <w:t>Функциональные требования</w:t>
      </w:r>
      <w:bookmarkEnd w:id="273"/>
    </w:p>
    <w:p w14:paraId="61E6A613" w14:textId="77777777" w:rsidR="008A143C" w:rsidRPr="008A143C" w:rsidRDefault="008A143C" w:rsidP="008A143C">
      <w:pPr>
        <w:spacing w:before="120" w:line="240" w:lineRule="auto"/>
        <w:rPr>
          <w:rFonts w:ascii="Arial" w:hAnsi="Arial" w:cs="Arial"/>
          <w:szCs w:val="20"/>
        </w:rPr>
      </w:pPr>
      <w:r w:rsidRPr="008A143C">
        <w:rPr>
          <w:rFonts w:ascii="Arial" w:hAnsi="Arial" w:cs="Arial"/>
          <w:szCs w:val="20"/>
        </w:rPr>
        <w:t>Для реализации функционала необходимо:</w:t>
      </w:r>
    </w:p>
    <w:p w14:paraId="0870E681" w14:textId="5C93043B" w:rsidR="008A143C" w:rsidRPr="008A143C" w:rsidRDefault="008A143C" w:rsidP="00BE2B3E">
      <w:pPr>
        <w:pStyle w:val="ae"/>
        <w:numPr>
          <w:ilvl w:val="0"/>
          <w:numId w:val="36"/>
        </w:numPr>
        <w:spacing w:line="240" w:lineRule="auto"/>
        <w:ind w:left="357" w:hanging="357"/>
        <w:rPr>
          <w:rFonts w:ascii="Arial" w:hAnsi="Arial" w:cs="Arial"/>
        </w:rPr>
      </w:pPr>
      <w:r w:rsidRPr="008A143C">
        <w:rPr>
          <w:rFonts w:ascii="Arial" w:hAnsi="Arial" w:cs="Arial"/>
        </w:rPr>
        <w:t xml:space="preserve">Повторно производить оплату в </w:t>
      </w:r>
      <w:r w:rsidRPr="008A143C">
        <w:rPr>
          <w:rFonts w:ascii="Arial" w:hAnsi="Arial" w:cs="Arial"/>
          <w:lang w:val="en-US"/>
        </w:rPr>
        <w:t>Uniteller</w:t>
      </w:r>
      <w:r w:rsidRPr="008A143C">
        <w:rPr>
          <w:rFonts w:ascii="Arial" w:hAnsi="Arial" w:cs="Arial"/>
        </w:rPr>
        <w:t xml:space="preserve"> тех заказов, по которым получен статус оплаты «Не прошла».</w:t>
      </w:r>
    </w:p>
    <w:p w14:paraId="2E1394DA" w14:textId="77777777" w:rsidR="00B45B58" w:rsidRDefault="00B45B58" w:rsidP="008A143C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74" w:name="_Toc398584822"/>
      <w:r>
        <w:rPr>
          <w:rFonts w:ascii="Arial" w:hAnsi="Arial" w:cs="Arial"/>
        </w:rPr>
        <w:t>Описание функционала</w:t>
      </w:r>
      <w:bookmarkEnd w:id="274"/>
    </w:p>
    <w:p w14:paraId="237B74F3" w14:textId="77777777" w:rsidR="008A143C" w:rsidRDefault="008A143C" w:rsidP="008A143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5242595B" w14:textId="77777777" w:rsidR="008A143C" w:rsidRDefault="008A143C" w:rsidP="008A143C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На сайте П</w:t>
      </w:r>
      <w:r w:rsidRPr="00AE515B">
        <w:rPr>
          <w:rFonts w:ascii="Arial" w:eastAsiaTheme="minorHAnsi" w:hAnsi="Arial" w:cs="Arial"/>
          <w:szCs w:val="20"/>
          <w:lang w:eastAsia="en-US"/>
        </w:rPr>
        <w:t>рограммы лояльности ВТБ24 «Коллекция»</w:t>
      </w:r>
      <w:r>
        <w:rPr>
          <w:rFonts w:ascii="Arial" w:eastAsiaTheme="minorHAnsi" w:hAnsi="Arial" w:cs="Arial"/>
          <w:szCs w:val="20"/>
          <w:lang w:eastAsia="en-US"/>
        </w:rPr>
        <w:t>.</w:t>
      </w:r>
    </w:p>
    <w:p w14:paraId="69C5E84F" w14:textId="77777777" w:rsidR="008A143C" w:rsidRDefault="008A143C" w:rsidP="003E5814">
      <w:pPr>
        <w:spacing w:line="240" w:lineRule="auto"/>
        <w:rPr>
          <w:rFonts w:ascii="Arial" w:hAnsi="Arial" w:cs="Arial"/>
        </w:rPr>
      </w:pPr>
    </w:p>
    <w:p w14:paraId="566AD20C" w14:textId="0F385B26" w:rsidR="008A143C" w:rsidRDefault="00FE6BA6" w:rsidP="003E5814">
      <w:pPr>
        <w:spacing w:line="240" w:lineRule="auto"/>
        <w:rPr>
          <w:rFonts w:ascii="Arial" w:hAnsi="Arial" w:cs="Arial"/>
        </w:rPr>
      </w:pPr>
      <w:r w:rsidRPr="00BC47C7">
        <w:rPr>
          <w:rFonts w:ascii="Arial" w:eastAsiaTheme="minorHAnsi" w:hAnsi="Arial" w:cs="Arial"/>
          <w:b/>
          <w:szCs w:val="20"/>
          <w:lang w:eastAsia="en-US"/>
        </w:rPr>
        <w:t xml:space="preserve">Доработки </w:t>
      </w:r>
      <w:r>
        <w:rPr>
          <w:rFonts w:ascii="Arial" w:eastAsiaTheme="minorHAnsi" w:hAnsi="Arial" w:cs="Arial"/>
          <w:b/>
          <w:szCs w:val="20"/>
          <w:lang w:eastAsia="en-US"/>
        </w:rPr>
        <w:t>сайта П</w:t>
      </w:r>
      <w:r w:rsidRPr="003155B9">
        <w:rPr>
          <w:rFonts w:ascii="Arial" w:eastAsiaTheme="minorHAnsi" w:hAnsi="Arial" w:cs="Arial"/>
          <w:b/>
          <w:szCs w:val="20"/>
          <w:lang w:eastAsia="en-US"/>
        </w:rPr>
        <w:t>рограммы лояльности ВТБ24 «Коллекция»</w:t>
      </w:r>
      <w:r>
        <w:rPr>
          <w:rFonts w:ascii="Arial" w:eastAsiaTheme="minorHAnsi" w:hAnsi="Arial" w:cs="Arial"/>
          <w:b/>
          <w:szCs w:val="20"/>
          <w:lang w:eastAsia="en-US"/>
        </w:rPr>
        <w:t xml:space="preserve">, интеграция с </w:t>
      </w:r>
      <w:r>
        <w:rPr>
          <w:rFonts w:ascii="Arial" w:eastAsiaTheme="minorHAnsi" w:hAnsi="Arial" w:cs="Arial"/>
          <w:b/>
          <w:szCs w:val="20"/>
          <w:lang w:val="en-US" w:eastAsia="en-US"/>
        </w:rPr>
        <w:t>Uniteller</w:t>
      </w:r>
      <w:r>
        <w:rPr>
          <w:rFonts w:ascii="Arial" w:eastAsiaTheme="minorHAnsi" w:hAnsi="Arial" w:cs="Arial"/>
          <w:b/>
          <w:szCs w:val="20"/>
          <w:lang w:eastAsia="en-US"/>
        </w:rPr>
        <w:t>:</w:t>
      </w:r>
    </w:p>
    <w:p w14:paraId="05CB8A2D" w14:textId="654F1FC6" w:rsidR="00FE6BA6" w:rsidRDefault="00FE6BA6" w:rsidP="00BE2B3E">
      <w:pPr>
        <w:pStyle w:val="ae"/>
        <w:numPr>
          <w:ilvl w:val="0"/>
          <w:numId w:val="37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Необходимо на регулярной основе проверять наличие заказов, </w:t>
      </w:r>
      <w:r w:rsidR="00EE4690">
        <w:rPr>
          <w:rFonts w:ascii="Arial" w:hAnsi="Arial" w:cs="Arial"/>
        </w:rPr>
        <w:t xml:space="preserve">оплата по которым не прошла в </w:t>
      </w:r>
      <w:r w:rsidR="00EE4690">
        <w:rPr>
          <w:rFonts w:ascii="Arial" w:hAnsi="Arial" w:cs="Arial"/>
          <w:lang w:val="en-US"/>
        </w:rPr>
        <w:t>Uniteller</w:t>
      </w:r>
      <w:r>
        <w:rPr>
          <w:rFonts w:ascii="Arial" w:hAnsi="Arial" w:cs="Arial"/>
        </w:rPr>
        <w:t xml:space="preserve"> (статус оплаты заказа «Не прошла»).</w:t>
      </w:r>
    </w:p>
    <w:p w14:paraId="2782D5CF" w14:textId="078E45E4" w:rsidR="00EE4690" w:rsidRDefault="00EE4690" w:rsidP="00BE2B3E">
      <w:pPr>
        <w:pStyle w:val="ae"/>
        <w:numPr>
          <w:ilvl w:val="0"/>
          <w:numId w:val="37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По данным заказам необходимо повторять поп</w:t>
      </w:r>
      <w:r w:rsidR="00D6135E">
        <w:rPr>
          <w:rFonts w:ascii="Arial" w:hAnsi="Arial" w:cs="Arial"/>
        </w:rPr>
        <w:t>ы</w:t>
      </w:r>
      <w:r>
        <w:rPr>
          <w:rFonts w:ascii="Arial" w:hAnsi="Arial" w:cs="Arial"/>
        </w:rPr>
        <w:t xml:space="preserve">тку оплаты заказа в </w:t>
      </w:r>
      <w:r>
        <w:rPr>
          <w:rFonts w:ascii="Arial" w:hAnsi="Arial" w:cs="Arial"/>
          <w:lang w:val="en-US"/>
        </w:rPr>
        <w:t>Uniteller</w:t>
      </w:r>
      <w:r>
        <w:rPr>
          <w:rFonts w:ascii="Arial" w:hAnsi="Arial" w:cs="Arial"/>
        </w:rPr>
        <w:t>.</w:t>
      </w:r>
    </w:p>
    <w:p w14:paraId="52F8282D" w14:textId="77777777" w:rsidR="00EE4690" w:rsidRDefault="00EE4690" w:rsidP="00EE4690">
      <w:pPr>
        <w:spacing w:line="240" w:lineRule="auto"/>
        <w:rPr>
          <w:rFonts w:ascii="Arial" w:hAnsi="Arial" w:cs="Arial"/>
        </w:rPr>
      </w:pPr>
    </w:p>
    <w:p w14:paraId="170BAF22" w14:textId="3EA0DB8D" w:rsidR="00EE4690" w:rsidRPr="004A5037" w:rsidRDefault="004A5037" w:rsidP="00EE4690">
      <w:pPr>
        <w:spacing w:line="240" w:lineRule="auto"/>
        <w:rPr>
          <w:rFonts w:ascii="Arial" w:hAnsi="Arial" w:cs="Arial"/>
          <w:color w:val="0070C0"/>
        </w:rPr>
      </w:pPr>
      <w:r w:rsidRPr="00D024DB">
        <w:rPr>
          <w:rFonts w:ascii="Arial" w:hAnsi="Arial" w:cs="Arial"/>
        </w:rPr>
        <w:t xml:space="preserve">При реализации </w:t>
      </w:r>
      <w:r>
        <w:rPr>
          <w:rFonts w:ascii="Arial" w:hAnsi="Arial" w:cs="Arial"/>
        </w:rPr>
        <w:t xml:space="preserve">данного функционала </w:t>
      </w:r>
      <w:r w:rsidRPr="00D024DB">
        <w:rPr>
          <w:rFonts w:ascii="Arial" w:hAnsi="Arial" w:cs="Arial"/>
        </w:rPr>
        <w:t xml:space="preserve">необходимо учитывать ограничения, указанные в п. </w:t>
      </w:r>
      <w:r w:rsidRPr="009227B4">
        <w:rPr>
          <w:rFonts w:ascii="Arial" w:hAnsi="Arial" w:cs="Arial"/>
          <w:color w:val="0070C0"/>
        </w:rPr>
        <w:fldChar w:fldCharType="begin"/>
      </w:r>
      <w:r w:rsidRPr="009227B4">
        <w:rPr>
          <w:rFonts w:ascii="Arial" w:hAnsi="Arial" w:cs="Arial"/>
          <w:color w:val="0070C0"/>
        </w:rPr>
        <w:instrText xml:space="preserve"> REF _Ref392625951 \h </w:instrText>
      </w:r>
      <w:r w:rsidRPr="009227B4">
        <w:rPr>
          <w:rFonts w:ascii="Arial" w:hAnsi="Arial" w:cs="Arial"/>
          <w:color w:val="0070C0"/>
        </w:rPr>
      </w:r>
      <w:r w:rsidRPr="009227B4">
        <w:rPr>
          <w:rFonts w:ascii="Arial" w:hAnsi="Arial" w:cs="Arial"/>
          <w:color w:val="0070C0"/>
        </w:rPr>
        <w:fldChar w:fldCharType="separate"/>
      </w:r>
      <w:r w:rsidRPr="009227B4">
        <w:rPr>
          <w:rFonts w:ascii="Arial" w:hAnsi="Arial" w:cs="Arial"/>
          <w:color w:val="0070C0"/>
        </w:rPr>
        <w:t>Ограничения и допущения доработок системы</w:t>
      </w:r>
      <w:r w:rsidRPr="009227B4">
        <w:rPr>
          <w:rFonts w:ascii="Arial" w:hAnsi="Arial" w:cs="Arial"/>
          <w:color w:val="0070C0"/>
        </w:rPr>
        <w:fldChar w:fldCharType="end"/>
      </w:r>
      <w:r>
        <w:rPr>
          <w:rFonts w:ascii="Arial" w:hAnsi="Arial" w:cs="Arial"/>
          <w:color w:val="0070C0"/>
        </w:rPr>
        <w:t>.</w:t>
      </w:r>
    </w:p>
    <w:p w14:paraId="1DC2DBA6" w14:textId="1B4D63CC" w:rsidR="00B45B58" w:rsidRPr="0009222B" w:rsidRDefault="00B04ADD" w:rsidP="00012A09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75" w:name="_Toc398584823"/>
      <w:r w:rsidRPr="0009222B">
        <w:rPr>
          <w:rFonts w:ascii="Arial" w:hAnsi="Arial" w:cs="Arial"/>
        </w:rPr>
        <w:t>САЙТ-101 Изменение порядка отображе</w:t>
      </w:r>
      <w:r w:rsidR="00C76F20" w:rsidRPr="0009222B">
        <w:rPr>
          <w:rFonts w:ascii="Arial" w:hAnsi="Arial" w:cs="Arial"/>
        </w:rPr>
        <w:t>ния товаров в каталоге, фильтр «По популярности»</w:t>
      </w:r>
      <w:bookmarkEnd w:id="275"/>
    </w:p>
    <w:p w14:paraId="202C71F7" w14:textId="77777777" w:rsidR="00B04ADD" w:rsidRDefault="00B04ADD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76" w:name="_Toc398584824"/>
      <w:r w:rsidRPr="009232A4">
        <w:rPr>
          <w:rFonts w:ascii="Arial" w:hAnsi="Arial" w:cs="Arial"/>
        </w:rPr>
        <w:t>Назначение</w:t>
      </w:r>
      <w:bookmarkEnd w:id="276"/>
    </w:p>
    <w:p w14:paraId="50683204" w14:textId="7DBEA626" w:rsidR="00024130" w:rsidRDefault="00EB069A" w:rsidP="00B04ADD">
      <w:pPr>
        <w:rPr>
          <w:rFonts w:ascii="Arial" w:hAnsi="Arial" w:cs="Arial"/>
        </w:rPr>
      </w:pPr>
      <w:r w:rsidRPr="001708D7">
        <w:rPr>
          <w:rFonts w:ascii="Arial" w:hAnsi="Arial" w:cs="Arial"/>
        </w:rPr>
        <w:t>Цел</w:t>
      </w:r>
      <w:r w:rsidR="00024130">
        <w:rPr>
          <w:rFonts w:ascii="Arial" w:hAnsi="Arial" w:cs="Arial"/>
        </w:rPr>
        <w:t>и</w:t>
      </w:r>
      <w:r w:rsidRPr="001708D7">
        <w:rPr>
          <w:rFonts w:ascii="Arial" w:hAnsi="Arial" w:cs="Arial"/>
        </w:rPr>
        <w:t xml:space="preserve"> доработки</w:t>
      </w:r>
      <w:r w:rsidR="00024130">
        <w:rPr>
          <w:rFonts w:ascii="Arial" w:hAnsi="Arial" w:cs="Arial"/>
        </w:rPr>
        <w:t>:</w:t>
      </w:r>
    </w:p>
    <w:p w14:paraId="641CDDAE" w14:textId="0088B13A" w:rsidR="00B04ADD" w:rsidRPr="00024130" w:rsidRDefault="00024130" w:rsidP="00BE2B3E">
      <w:pPr>
        <w:pStyle w:val="ae"/>
        <w:numPr>
          <w:ilvl w:val="0"/>
          <w:numId w:val="30"/>
        </w:numPr>
        <w:rPr>
          <w:rFonts w:ascii="Arial" w:hAnsi="Arial" w:cs="Arial"/>
        </w:rPr>
      </w:pPr>
      <w:r w:rsidRPr="00024130">
        <w:rPr>
          <w:rFonts w:ascii="Arial" w:hAnsi="Arial" w:cs="Arial"/>
        </w:rPr>
        <w:t>Р</w:t>
      </w:r>
      <w:r w:rsidR="0053596F" w:rsidRPr="00024130">
        <w:rPr>
          <w:rFonts w:ascii="Arial" w:hAnsi="Arial" w:cs="Arial"/>
        </w:rPr>
        <w:t>азнообразить</w:t>
      </w:r>
      <w:r w:rsidR="00132990">
        <w:rPr>
          <w:rFonts w:ascii="Arial" w:hAnsi="Arial" w:cs="Arial"/>
        </w:rPr>
        <w:t xml:space="preserve"> подборку</w:t>
      </w:r>
      <w:r w:rsidR="0053596F" w:rsidRPr="00024130">
        <w:rPr>
          <w:rFonts w:ascii="Arial" w:hAnsi="Arial" w:cs="Arial"/>
        </w:rPr>
        <w:t xml:space="preserve"> вознаграждени</w:t>
      </w:r>
      <w:r w:rsidR="00132990">
        <w:rPr>
          <w:rFonts w:ascii="Arial" w:hAnsi="Arial" w:cs="Arial"/>
        </w:rPr>
        <w:t>й</w:t>
      </w:r>
      <w:r w:rsidR="0053596F" w:rsidRPr="00024130">
        <w:rPr>
          <w:rFonts w:ascii="Arial" w:hAnsi="Arial" w:cs="Arial"/>
        </w:rPr>
        <w:t xml:space="preserve"> каталог</w:t>
      </w:r>
      <w:r>
        <w:rPr>
          <w:rFonts w:ascii="Arial" w:hAnsi="Arial" w:cs="Arial"/>
        </w:rPr>
        <w:t>а</w:t>
      </w:r>
      <w:r w:rsidR="0053596F" w:rsidRPr="00024130">
        <w:rPr>
          <w:rFonts w:ascii="Arial" w:hAnsi="Arial" w:cs="Arial"/>
        </w:rPr>
        <w:t xml:space="preserve"> при фильтрации «По популярности».</w:t>
      </w:r>
    </w:p>
    <w:p w14:paraId="45DCD5EB" w14:textId="57495C78" w:rsidR="00024130" w:rsidRPr="00024130" w:rsidRDefault="00024130" w:rsidP="00BE2B3E">
      <w:pPr>
        <w:pStyle w:val="ae"/>
        <w:numPr>
          <w:ilvl w:val="0"/>
          <w:numId w:val="30"/>
        </w:numPr>
      </w:pPr>
      <w:r w:rsidRPr="00024130">
        <w:rPr>
          <w:rFonts w:ascii="Arial" w:hAnsi="Arial" w:cs="Arial"/>
        </w:rPr>
        <w:t xml:space="preserve">Исключить </w:t>
      </w:r>
      <w:r w:rsidR="00132990">
        <w:rPr>
          <w:rFonts w:ascii="Arial" w:hAnsi="Arial" w:cs="Arial"/>
        </w:rPr>
        <w:t xml:space="preserve">дальнейшего </w:t>
      </w:r>
      <w:r w:rsidRPr="00024130">
        <w:rPr>
          <w:rFonts w:ascii="Arial" w:hAnsi="Arial" w:cs="Arial"/>
        </w:rPr>
        <w:t>«наращивани</w:t>
      </w:r>
      <w:r w:rsidR="00132990">
        <w:rPr>
          <w:rFonts w:ascii="Arial" w:hAnsi="Arial" w:cs="Arial"/>
        </w:rPr>
        <w:t>я</w:t>
      </w:r>
      <w:r w:rsidRPr="00024130">
        <w:rPr>
          <w:rFonts w:ascii="Arial" w:hAnsi="Arial" w:cs="Arial"/>
        </w:rPr>
        <w:t>» популярности вознаграждениями</w:t>
      </w:r>
      <w:r>
        <w:rPr>
          <w:rFonts w:ascii="Arial" w:hAnsi="Arial" w:cs="Arial"/>
        </w:rPr>
        <w:t xml:space="preserve"> с наиболее высокой степенью популярности.</w:t>
      </w:r>
      <w:r w:rsidRPr="00024130">
        <w:rPr>
          <w:rFonts w:ascii="Arial" w:hAnsi="Arial" w:cs="Arial"/>
        </w:rPr>
        <w:t xml:space="preserve"> </w:t>
      </w:r>
    </w:p>
    <w:p w14:paraId="42714AF5" w14:textId="77777777" w:rsidR="00B04ADD" w:rsidRPr="00024130" w:rsidRDefault="00B04ADD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77" w:name="_Toc398584825"/>
      <w:r>
        <w:rPr>
          <w:rFonts w:ascii="Arial" w:hAnsi="Arial" w:cs="Arial"/>
        </w:rPr>
        <w:lastRenderedPageBreak/>
        <w:t>Функциональные требования</w:t>
      </w:r>
      <w:bookmarkEnd w:id="277"/>
    </w:p>
    <w:p w14:paraId="244C62D4" w14:textId="77777777" w:rsidR="001C5D02" w:rsidRDefault="001C5D02" w:rsidP="001C5D02">
      <w:pPr>
        <w:spacing w:before="120" w:line="240" w:lineRule="auto"/>
        <w:rPr>
          <w:rFonts w:ascii="Arial" w:hAnsi="Arial" w:cs="Arial"/>
          <w:szCs w:val="20"/>
        </w:rPr>
      </w:pPr>
      <w:r w:rsidRPr="001C5D02">
        <w:rPr>
          <w:rFonts w:ascii="Arial" w:hAnsi="Arial" w:cs="Arial"/>
          <w:szCs w:val="20"/>
        </w:rPr>
        <w:t>Для реализации функционала необходимо:</w:t>
      </w:r>
    </w:p>
    <w:p w14:paraId="0F555E51" w14:textId="13A5F657" w:rsidR="00B04ADD" w:rsidRPr="001C5D02" w:rsidRDefault="001C5D02" w:rsidP="00BE2B3E">
      <w:pPr>
        <w:pStyle w:val="ae"/>
        <w:numPr>
          <w:ilvl w:val="0"/>
          <w:numId w:val="39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1C5D02">
        <w:rPr>
          <w:rFonts w:ascii="Arial" w:hAnsi="Arial" w:cs="Arial"/>
        </w:rPr>
        <w:t xml:space="preserve">Первые </w:t>
      </w:r>
      <w:r w:rsidRPr="001C5D02">
        <w:rPr>
          <w:rFonts w:ascii="Arial" w:hAnsi="Arial" w:cs="Arial"/>
          <w:lang w:val="en-US"/>
        </w:rPr>
        <w:t>N</w:t>
      </w:r>
      <w:r w:rsidRPr="001C5D02">
        <w:rPr>
          <w:rFonts w:ascii="Arial" w:hAnsi="Arial" w:cs="Arial"/>
        </w:rPr>
        <w:t xml:space="preserve"> популярных вознаграждений, отсортированных по убыванию популярности перемешивать в случайном порядке</w:t>
      </w:r>
      <w:r>
        <w:rPr>
          <w:rFonts w:ascii="Arial" w:hAnsi="Arial" w:cs="Arial"/>
        </w:rPr>
        <w:t xml:space="preserve"> и выводить в каталоге в фильтре </w:t>
      </w:r>
      <w:r w:rsidR="00DF5271">
        <w:rPr>
          <w:rFonts w:ascii="Arial" w:hAnsi="Arial" w:cs="Arial"/>
        </w:rPr>
        <w:t>«По популярности».</w:t>
      </w:r>
    </w:p>
    <w:p w14:paraId="590FFD93" w14:textId="77777777" w:rsidR="00B04ADD" w:rsidRDefault="00B04ADD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78" w:name="_Toc398584826"/>
      <w:r>
        <w:rPr>
          <w:rFonts w:ascii="Arial" w:hAnsi="Arial" w:cs="Arial"/>
        </w:rPr>
        <w:t>Описание функционала</w:t>
      </w:r>
      <w:bookmarkEnd w:id="278"/>
    </w:p>
    <w:p w14:paraId="5E9AEEE7" w14:textId="77777777" w:rsidR="00DF5271" w:rsidRDefault="00DF5271" w:rsidP="00DF527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78CBFBFD" w14:textId="414C5F0C" w:rsidR="00DF5271" w:rsidRDefault="001869F0" w:rsidP="00DF5271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Компонент системы «Коллекция» – Каталог</w:t>
      </w:r>
      <w:r w:rsidR="00DF5271">
        <w:rPr>
          <w:rFonts w:ascii="Arial" w:eastAsiaTheme="minorHAnsi" w:hAnsi="Arial" w:cs="Arial"/>
          <w:szCs w:val="20"/>
          <w:lang w:eastAsia="en-US"/>
        </w:rPr>
        <w:t>.</w:t>
      </w:r>
    </w:p>
    <w:p w14:paraId="14355F6F" w14:textId="77777777" w:rsidR="00DF5271" w:rsidRDefault="00DF5271" w:rsidP="00AC1749">
      <w:pPr>
        <w:spacing w:line="240" w:lineRule="auto"/>
        <w:rPr>
          <w:rFonts w:ascii="Arial" w:hAnsi="Arial" w:cs="Arial"/>
        </w:rPr>
      </w:pPr>
    </w:p>
    <w:p w14:paraId="427B0B6C" w14:textId="021A2D66" w:rsidR="00DF5271" w:rsidRDefault="00DF5271" w:rsidP="00AC1749">
      <w:pPr>
        <w:spacing w:line="240" w:lineRule="auto"/>
        <w:rPr>
          <w:rFonts w:ascii="Arial" w:hAnsi="Arial" w:cs="Arial"/>
        </w:rPr>
      </w:pPr>
      <w:r w:rsidRPr="00BC47C7">
        <w:rPr>
          <w:rFonts w:ascii="Arial" w:eastAsiaTheme="minorHAnsi" w:hAnsi="Arial" w:cs="Arial"/>
          <w:b/>
          <w:szCs w:val="20"/>
          <w:lang w:eastAsia="en-US"/>
        </w:rPr>
        <w:t xml:space="preserve">Доработки </w:t>
      </w:r>
      <w:r w:rsidR="001869F0">
        <w:rPr>
          <w:rFonts w:ascii="Arial" w:eastAsiaTheme="minorHAnsi" w:hAnsi="Arial" w:cs="Arial"/>
          <w:b/>
          <w:szCs w:val="20"/>
          <w:lang w:eastAsia="en-US"/>
        </w:rPr>
        <w:t>компонента</w:t>
      </w:r>
      <w:r>
        <w:rPr>
          <w:rFonts w:ascii="Arial" w:eastAsiaTheme="minorHAnsi" w:hAnsi="Arial" w:cs="Arial"/>
          <w:b/>
          <w:szCs w:val="20"/>
          <w:lang w:eastAsia="en-US"/>
        </w:rPr>
        <w:t xml:space="preserve"> </w:t>
      </w:r>
      <w:r w:rsidR="001869F0">
        <w:rPr>
          <w:rFonts w:ascii="Arial" w:eastAsiaTheme="minorHAnsi" w:hAnsi="Arial" w:cs="Arial"/>
          <w:b/>
          <w:szCs w:val="20"/>
          <w:lang w:eastAsia="en-US"/>
        </w:rPr>
        <w:t>К</w:t>
      </w:r>
      <w:r>
        <w:rPr>
          <w:rFonts w:ascii="Arial" w:eastAsiaTheme="minorHAnsi" w:hAnsi="Arial" w:cs="Arial"/>
          <w:b/>
          <w:szCs w:val="20"/>
          <w:lang w:eastAsia="en-US"/>
        </w:rPr>
        <w:t>аталог</w:t>
      </w:r>
      <w:r w:rsidR="001869F0">
        <w:rPr>
          <w:rFonts w:ascii="Arial" w:eastAsiaTheme="minorHAnsi" w:hAnsi="Arial" w:cs="Arial"/>
          <w:b/>
          <w:szCs w:val="20"/>
          <w:lang w:eastAsia="en-US"/>
        </w:rPr>
        <w:t xml:space="preserve"> системы «Коллекция»</w:t>
      </w:r>
      <w:r>
        <w:rPr>
          <w:rFonts w:ascii="Arial" w:eastAsiaTheme="minorHAnsi" w:hAnsi="Arial" w:cs="Arial"/>
          <w:b/>
          <w:szCs w:val="20"/>
          <w:lang w:eastAsia="en-US"/>
        </w:rPr>
        <w:t>:</w:t>
      </w:r>
    </w:p>
    <w:p w14:paraId="62F02C86" w14:textId="77777777" w:rsidR="00040EAC" w:rsidRDefault="006F2DB1" w:rsidP="00BE2B3E">
      <w:pPr>
        <w:pStyle w:val="ae"/>
        <w:numPr>
          <w:ilvl w:val="0"/>
          <w:numId w:val="40"/>
        </w:numPr>
        <w:spacing w:line="240" w:lineRule="auto"/>
        <w:ind w:left="357" w:hanging="357"/>
        <w:rPr>
          <w:rFonts w:ascii="Arial" w:hAnsi="Arial" w:cs="Arial"/>
        </w:rPr>
      </w:pPr>
      <w:r w:rsidRPr="00040EAC">
        <w:rPr>
          <w:rFonts w:ascii="Arial" w:hAnsi="Arial" w:cs="Arial"/>
        </w:rPr>
        <w:t xml:space="preserve">Необходимо выполнить следующий перерасчет порядка следования популярных вознаграждений: </w:t>
      </w:r>
    </w:p>
    <w:p w14:paraId="5F954B1A" w14:textId="7B842217" w:rsidR="00040EAC" w:rsidRDefault="00040EAC" w:rsidP="00BE2B3E">
      <w:pPr>
        <w:pStyle w:val="ae"/>
        <w:numPr>
          <w:ilvl w:val="0"/>
          <w:numId w:val="6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AC1749" w:rsidRPr="00040EAC">
        <w:rPr>
          <w:rFonts w:ascii="Arial" w:hAnsi="Arial" w:cs="Arial"/>
        </w:rPr>
        <w:t xml:space="preserve"> каталоге необходимо получить список популярных товаров, отсортировать по убыванию популярности, взять первые 300 и </w:t>
      </w:r>
      <w:r w:rsidR="006F2DB1" w:rsidRPr="00040EAC">
        <w:rPr>
          <w:rFonts w:ascii="Arial" w:hAnsi="Arial" w:cs="Arial"/>
        </w:rPr>
        <w:t xml:space="preserve">перемешать в случайном порядке. Порядок следования </w:t>
      </w:r>
      <w:r w:rsidR="00752B97">
        <w:rPr>
          <w:rFonts w:ascii="Arial" w:hAnsi="Arial" w:cs="Arial"/>
        </w:rPr>
        <w:t>о</w:t>
      </w:r>
      <w:r w:rsidR="00AC1749" w:rsidRPr="00040EAC">
        <w:rPr>
          <w:rFonts w:ascii="Arial" w:hAnsi="Arial" w:cs="Arial"/>
        </w:rPr>
        <w:t>стальны</w:t>
      </w:r>
      <w:r w:rsidR="006F2DB1" w:rsidRPr="00040EAC">
        <w:rPr>
          <w:rFonts w:ascii="Arial" w:hAnsi="Arial" w:cs="Arial"/>
        </w:rPr>
        <w:t>х товаров</w:t>
      </w:r>
      <w:r w:rsidR="00AC1749" w:rsidRPr="00040EAC">
        <w:rPr>
          <w:rFonts w:ascii="Arial" w:hAnsi="Arial" w:cs="Arial"/>
        </w:rPr>
        <w:t xml:space="preserve"> </w:t>
      </w:r>
      <w:r w:rsidR="006F2DB1" w:rsidRPr="00040EAC">
        <w:rPr>
          <w:rFonts w:ascii="Arial" w:hAnsi="Arial" w:cs="Arial"/>
        </w:rPr>
        <w:t>необходимо оставить</w:t>
      </w:r>
      <w:r w:rsidR="00AC1749" w:rsidRPr="00040EAC">
        <w:rPr>
          <w:rFonts w:ascii="Arial" w:hAnsi="Arial" w:cs="Arial"/>
        </w:rPr>
        <w:t xml:space="preserve"> без изменений. </w:t>
      </w:r>
    </w:p>
    <w:p w14:paraId="277461AD" w14:textId="7D6F09D2" w:rsidR="00DF5271" w:rsidRPr="00040EAC" w:rsidRDefault="00AC1749" w:rsidP="00BE2B3E">
      <w:pPr>
        <w:pStyle w:val="ae"/>
        <w:numPr>
          <w:ilvl w:val="0"/>
          <w:numId w:val="64"/>
        </w:numPr>
        <w:spacing w:line="240" w:lineRule="auto"/>
        <w:rPr>
          <w:rFonts w:ascii="Arial" w:hAnsi="Arial" w:cs="Arial"/>
        </w:rPr>
      </w:pPr>
      <w:r w:rsidRPr="00040EAC">
        <w:rPr>
          <w:rFonts w:ascii="Arial" w:hAnsi="Arial" w:cs="Arial"/>
        </w:rPr>
        <w:t>Затем вывести результат в ф</w:t>
      </w:r>
      <w:r w:rsidR="006F2DB1" w:rsidRPr="00040EAC">
        <w:rPr>
          <w:rFonts w:ascii="Arial" w:hAnsi="Arial" w:cs="Arial"/>
        </w:rPr>
        <w:t>ильтр каталога «По популярности»</w:t>
      </w:r>
      <w:r w:rsidRPr="00040EAC">
        <w:rPr>
          <w:rFonts w:ascii="Arial" w:hAnsi="Arial" w:cs="Arial"/>
        </w:rPr>
        <w:t xml:space="preserve">. </w:t>
      </w:r>
    </w:p>
    <w:p w14:paraId="557FDA6D" w14:textId="274B23D7" w:rsidR="00B04ADD" w:rsidRPr="00DF5271" w:rsidRDefault="006F2DB1" w:rsidP="00BE2B3E">
      <w:pPr>
        <w:pStyle w:val="ae"/>
        <w:numPr>
          <w:ilvl w:val="0"/>
          <w:numId w:val="40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="00DF5271">
        <w:rPr>
          <w:rFonts w:ascii="Arial" w:hAnsi="Arial" w:cs="Arial"/>
        </w:rPr>
        <w:t>ерерасче</w:t>
      </w:r>
      <w:r w:rsidR="00AC1749" w:rsidRPr="00DF5271">
        <w:rPr>
          <w:rFonts w:ascii="Arial" w:hAnsi="Arial" w:cs="Arial"/>
        </w:rPr>
        <w:t xml:space="preserve">т порядка следования популярных вознаграждений </w:t>
      </w:r>
      <w:r w:rsidR="00DF5271" w:rsidRPr="00DF5271">
        <w:rPr>
          <w:rFonts w:ascii="Arial" w:hAnsi="Arial" w:cs="Arial"/>
        </w:rPr>
        <w:t xml:space="preserve">необходимо </w:t>
      </w:r>
      <w:r w:rsidR="00AC1749" w:rsidRPr="00DF5271">
        <w:rPr>
          <w:rFonts w:ascii="Arial" w:hAnsi="Arial" w:cs="Arial"/>
        </w:rPr>
        <w:t>выполнять раз в сутки.</w:t>
      </w:r>
    </w:p>
    <w:p w14:paraId="4B862B4C" w14:textId="14C32D2F" w:rsidR="00B04ADD" w:rsidRPr="00434395" w:rsidRDefault="00C76F20" w:rsidP="00012A09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79" w:name="_Toc398584827"/>
      <w:r w:rsidRPr="00434395">
        <w:rPr>
          <w:rFonts w:ascii="Arial" w:hAnsi="Arial" w:cs="Arial"/>
        </w:rPr>
        <w:t>ОБЩИЕ-1070 Отправка на e-</w:t>
      </w:r>
      <w:r w:rsidR="00F02265" w:rsidRPr="00012A09">
        <w:rPr>
          <w:rFonts w:ascii="Arial" w:hAnsi="Arial" w:cs="Arial"/>
        </w:rPr>
        <w:t>mail</w:t>
      </w:r>
      <w:r w:rsidRPr="00434395">
        <w:rPr>
          <w:rFonts w:ascii="Arial" w:hAnsi="Arial" w:cs="Arial"/>
        </w:rPr>
        <w:t xml:space="preserve"> клиента уведомлений о новых сообщениях на сайте</w:t>
      </w:r>
      <w:bookmarkEnd w:id="279"/>
    </w:p>
    <w:p w14:paraId="704F0FEB" w14:textId="77777777" w:rsidR="00C76F20" w:rsidRDefault="00C76F20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80" w:name="_Toc398584828"/>
      <w:r w:rsidRPr="009232A4">
        <w:rPr>
          <w:rFonts w:ascii="Arial" w:hAnsi="Arial" w:cs="Arial"/>
        </w:rPr>
        <w:t>Назначение</w:t>
      </w:r>
      <w:bookmarkEnd w:id="280"/>
    </w:p>
    <w:p w14:paraId="24229645" w14:textId="42CDE03C" w:rsidR="00C76F20" w:rsidRPr="00345588" w:rsidRDefault="00345588" w:rsidP="00C76F20">
      <w:r w:rsidRPr="001708D7">
        <w:rPr>
          <w:rFonts w:ascii="Arial" w:hAnsi="Arial" w:cs="Arial"/>
        </w:rPr>
        <w:t>Цел</w:t>
      </w:r>
      <w:r>
        <w:rPr>
          <w:rFonts w:ascii="Arial" w:hAnsi="Arial" w:cs="Arial"/>
        </w:rPr>
        <w:t>ь</w:t>
      </w:r>
      <w:r w:rsidRPr="001708D7">
        <w:rPr>
          <w:rFonts w:ascii="Arial" w:hAnsi="Arial" w:cs="Arial"/>
        </w:rPr>
        <w:t xml:space="preserve"> доработки</w:t>
      </w:r>
      <w:r>
        <w:rPr>
          <w:rFonts w:ascii="Arial" w:hAnsi="Arial" w:cs="Arial"/>
        </w:rPr>
        <w:t xml:space="preserve"> – увеличение информированности клиентов и посещаемости сайта «Коллекция» за счет уведомления </w:t>
      </w:r>
      <w:r w:rsidR="00434395">
        <w:rPr>
          <w:rFonts w:ascii="Arial" w:hAnsi="Arial" w:cs="Arial"/>
        </w:rPr>
        <w:t xml:space="preserve">клиентов </w:t>
      </w:r>
      <w:r>
        <w:rPr>
          <w:rFonts w:ascii="Arial" w:hAnsi="Arial" w:cs="Arial"/>
        </w:rPr>
        <w:t xml:space="preserve">по </w:t>
      </w:r>
      <w:r>
        <w:rPr>
          <w:rFonts w:ascii="Arial" w:hAnsi="Arial" w:cs="Arial"/>
          <w:lang w:val="en-US"/>
        </w:rPr>
        <w:t>e</w:t>
      </w:r>
      <w:r w:rsidRPr="00345588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mail</w:t>
      </w:r>
      <w:r>
        <w:rPr>
          <w:rFonts w:ascii="Arial" w:hAnsi="Arial" w:cs="Arial"/>
        </w:rPr>
        <w:t xml:space="preserve"> о получении новых сообщени</w:t>
      </w:r>
      <w:r w:rsidR="00434395">
        <w:rPr>
          <w:rFonts w:ascii="Arial" w:hAnsi="Arial" w:cs="Arial"/>
        </w:rPr>
        <w:t>й</w:t>
      </w:r>
      <w:r>
        <w:rPr>
          <w:rFonts w:ascii="Arial" w:hAnsi="Arial" w:cs="Arial"/>
        </w:rPr>
        <w:t xml:space="preserve"> в ЛК.</w:t>
      </w:r>
    </w:p>
    <w:p w14:paraId="5DEB9E1F" w14:textId="77777777" w:rsidR="00C76F20" w:rsidRPr="00012A09" w:rsidRDefault="00C76F20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81" w:name="_Toc398584829"/>
      <w:r>
        <w:rPr>
          <w:rFonts w:ascii="Arial" w:hAnsi="Arial" w:cs="Arial"/>
        </w:rPr>
        <w:t>Функциональные требования</w:t>
      </w:r>
      <w:bookmarkEnd w:id="281"/>
    </w:p>
    <w:p w14:paraId="58C85778" w14:textId="77777777" w:rsidR="009A65AB" w:rsidRPr="009A65AB" w:rsidRDefault="009A65AB" w:rsidP="009A65AB">
      <w:pPr>
        <w:spacing w:before="120" w:line="240" w:lineRule="auto"/>
        <w:rPr>
          <w:rFonts w:ascii="Arial" w:hAnsi="Arial" w:cs="Arial"/>
          <w:szCs w:val="20"/>
        </w:rPr>
      </w:pPr>
      <w:r w:rsidRPr="009A65AB">
        <w:rPr>
          <w:rFonts w:ascii="Arial" w:hAnsi="Arial" w:cs="Arial"/>
          <w:szCs w:val="20"/>
        </w:rPr>
        <w:t>Для реализации функционала необходимо:</w:t>
      </w:r>
    </w:p>
    <w:p w14:paraId="331DE8EC" w14:textId="07C34C84" w:rsidR="00C76F20" w:rsidRDefault="009A65AB" w:rsidP="00BE2B3E">
      <w:pPr>
        <w:pStyle w:val="ae"/>
        <w:numPr>
          <w:ilvl w:val="0"/>
          <w:numId w:val="41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BA5804">
        <w:rPr>
          <w:rFonts w:ascii="Arial" w:hAnsi="Arial" w:cs="Arial"/>
          <w:szCs w:val="20"/>
        </w:rPr>
        <w:t xml:space="preserve">При появлении новых сообщений в ЛК клиента, отправлять клиенту нотификацию по </w:t>
      </w:r>
      <w:r w:rsidRPr="00BA5804">
        <w:rPr>
          <w:rFonts w:ascii="Arial" w:hAnsi="Arial" w:cs="Arial"/>
          <w:szCs w:val="20"/>
          <w:lang w:val="en-US"/>
        </w:rPr>
        <w:t>e</w:t>
      </w:r>
      <w:r w:rsidRPr="00BA5804">
        <w:rPr>
          <w:rFonts w:ascii="Arial" w:hAnsi="Arial" w:cs="Arial"/>
          <w:szCs w:val="20"/>
        </w:rPr>
        <w:t>-</w:t>
      </w:r>
      <w:r w:rsidRPr="00BA5804">
        <w:rPr>
          <w:rFonts w:ascii="Arial" w:hAnsi="Arial" w:cs="Arial"/>
          <w:szCs w:val="20"/>
          <w:lang w:val="en-US"/>
        </w:rPr>
        <w:t>mail</w:t>
      </w:r>
      <w:r w:rsidRPr="00BA5804">
        <w:rPr>
          <w:rFonts w:ascii="Arial" w:hAnsi="Arial" w:cs="Arial"/>
          <w:szCs w:val="20"/>
        </w:rPr>
        <w:t>.</w:t>
      </w:r>
    </w:p>
    <w:p w14:paraId="5989F286" w14:textId="1C29ED34" w:rsidR="00E81CE9" w:rsidRPr="00BA5804" w:rsidRDefault="00E81CE9" w:rsidP="00BE2B3E">
      <w:pPr>
        <w:pStyle w:val="ae"/>
        <w:numPr>
          <w:ilvl w:val="0"/>
          <w:numId w:val="41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Предоставить клиенту возможность отписаться от данных нотификаций.</w:t>
      </w:r>
    </w:p>
    <w:p w14:paraId="1D7D8186" w14:textId="77777777" w:rsidR="00C76F20" w:rsidRDefault="00C76F20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82" w:name="_Ref398570366"/>
      <w:bookmarkStart w:id="283" w:name="_Toc398584830"/>
      <w:r>
        <w:rPr>
          <w:rFonts w:ascii="Arial" w:hAnsi="Arial" w:cs="Arial"/>
        </w:rPr>
        <w:lastRenderedPageBreak/>
        <w:t>Описание интерфейса</w:t>
      </w:r>
      <w:bookmarkEnd w:id="282"/>
      <w:bookmarkEnd w:id="283"/>
    </w:p>
    <w:p w14:paraId="725CAB4C" w14:textId="77777777" w:rsidR="00DF7E31" w:rsidRDefault="00DF7E31" w:rsidP="00DF7E31">
      <w:pPr>
        <w:keepNext/>
        <w:jc w:val="center"/>
      </w:pPr>
      <w:r>
        <w:rPr>
          <w:noProof/>
        </w:rPr>
        <w:drawing>
          <wp:inline distT="0" distB="0" distL="0" distR="0" wp14:anchorId="35168421" wp14:editId="5CDBD139">
            <wp:extent cx="6119495" cy="3662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тификация по e-mai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B8B5" w14:textId="3F574E62" w:rsidR="00C76F20" w:rsidRDefault="00DF7E31" w:rsidP="00DF7E31">
      <w:pPr>
        <w:pStyle w:val="af6"/>
        <w:jc w:val="center"/>
      </w:pPr>
      <w:r>
        <w:t xml:space="preserve">Рисунок </w:t>
      </w:r>
      <w:fldSimple w:instr=" SEQ Рисунок \* ARABIC ">
        <w:r w:rsidR="004E4111">
          <w:rPr>
            <w:noProof/>
          </w:rPr>
          <w:t>6</w:t>
        </w:r>
      </w:fldSimple>
      <w:r>
        <w:t xml:space="preserve">. </w:t>
      </w:r>
      <w:r w:rsidR="00363B58">
        <w:t>Пример верстки письма с нотификацией</w:t>
      </w:r>
    </w:p>
    <w:p w14:paraId="6560FF72" w14:textId="77777777" w:rsidR="00C76F20" w:rsidRDefault="00C76F20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84" w:name="_Toc398584831"/>
      <w:r>
        <w:rPr>
          <w:rFonts w:ascii="Arial" w:hAnsi="Arial" w:cs="Arial"/>
        </w:rPr>
        <w:t>Описание функционала</w:t>
      </w:r>
      <w:bookmarkEnd w:id="284"/>
    </w:p>
    <w:p w14:paraId="13CC1DB1" w14:textId="77777777" w:rsidR="00960FF3" w:rsidRDefault="00960FF3" w:rsidP="00960FF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189BC2C7" w14:textId="77777777" w:rsidR="00960FF3" w:rsidRDefault="00960FF3" w:rsidP="00960FF3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На сайте П</w:t>
      </w:r>
      <w:r w:rsidRPr="00AE515B">
        <w:rPr>
          <w:rFonts w:ascii="Arial" w:eastAsiaTheme="minorHAnsi" w:hAnsi="Arial" w:cs="Arial"/>
          <w:szCs w:val="20"/>
          <w:lang w:eastAsia="en-US"/>
        </w:rPr>
        <w:t>рограммы лояльности ВТБ24 «Коллекция»</w:t>
      </w:r>
      <w:r>
        <w:rPr>
          <w:rFonts w:ascii="Arial" w:eastAsiaTheme="minorHAnsi" w:hAnsi="Arial" w:cs="Arial"/>
          <w:szCs w:val="20"/>
          <w:lang w:eastAsia="en-US"/>
        </w:rPr>
        <w:t>.</w:t>
      </w:r>
    </w:p>
    <w:p w14:paraId="7AF7E9AA" w14:textId="77777777" w:rsidR="00960FF3" w:rsidRDefault="00960FF3" w:rsidP="003C2AD4">
      <w:pPr>
        <w:spacing w:line="240" w:lineRule="auto"/>
        <w:rPr>
          <w:rFonts w:ascii="Arial" w:hAnsi="Arial" w:cs="Arial"/>
        </w:rPr>
      </w:pPr>
    </w:p>
    <w:p w14:paraId="2A8C1DF7" w14:textId="72DB6B3B" w:rsidR="00960FF3" w:rsidRDefault="00960FF3" w:rsidP="003C2AD4">
      <w:pPr>
        <w:spacing w:line="240" w:lineRule="auto"/>
        <w:rPr>
          <w:rFonts w:ascii="Arial" w:hAnsi="Arial" w:cs="Arial"/>
        </w:rPr>
      </w:pPr>
      <w:r w:rsidRPr="00BC47C7">
        <w:rPr>
          <w:rFonts w:ascii="Arial" w:eastAsiaTheme="minorHAnsi" w:hAnsi="Arial" w:cs="Arial"/>
          <w:b/>
          <w:szCs w:val="20"/>
          <w:lang w:eastAsia="en-US"/>
        </w:rPr>
        <w:t xml:space="preserve">Доработки </w:t>
      </w:r>
      <w:r>
        <w:rPr>
          <w:rFonts w:ascii="Arial" w:eastAsiaTheme="minorHAnsi" w:hAnsi="Arial" w:cs="Arial"/>
          <w:b/>
          <w:szCs w:val="20"/>
          <w:lang w:eastAsia="en-US"/>
        </w:rPr>
        <w:t>сайта П</w:t>
      </w:r>
      <w:r w:rsidRPr="003155B9">
        <w:rPr>
          <w:rFonts w:ascii="Arial" w:eastAsiaTheme="minorHAnsi" w:hAnsi="Arial" w:cs="Arial"/>
          <w:b/>
          <w:szCs w:val="20"/>
          <w:lang w:eastAsia="en-US"/>
        </w:rPr>
        <w:t>рограммы лояльности ВТБ24 «Коллекция»</w:t>
      </w:r>
      <w:r>
        <w:rPr>
          <w:rFonts w:ascii="Arial" w:eastAsiaTheme="minorHAnsi" w:hAnsi="Arial" w:cs="Arial"/>
          <w:b/>
          <w:szCs w:val="20"/>
          <w:lang w:eastAsia="en-US"/>
        </w:rPr>
        <w:t>:</w:t>
      </w:r>
    </w:p>
    <w:p w14:paraId="263B1C81" w14:textId="2F12D7DC" w:rsidR="003C2AD4" w:rsidRPr="006441EE" w:rsidRDefault="003C2AD4" w:rsidP="00BE2B3E">
      <w:pPr>
        <w:pStyle w:val="ae"/>
        <w:numPr>
          <w:ilvl w:val="0"/>
          <w:numId w:val="42"/>
        </w:numPr>
        <w:spacing w:line="240" w:lineRule="auto"/>
        <w:ind w:left="357" w:hanging="357"/>
        <w:rPr>
          <w:rFonts w:ascii="Arial" w:hAnsi="Arial" w:cs="Arial"/>
        </w:rPr>
      </w:pPr>
      <w:r w:rsidRPr="006441EE">
        <w:rPr>
          <w:rFonts w:ascii="Arial" w:hAnsi="Arial" w:cs="Arial"/>
        </w:rPr>
        <w:t>При появлении нов</w:t>
      </w:r>
      <w:r w:rsidR="006441EE">
        <w:rPr>
          <w:rFonts w:ascii="Arial" w:hAnsi="Arial" w:cs="Arial"/>
        </w:rPr>
        <w:t>ого</w:t>
      </w:r>
      <w:r w:rsidRPr="006441EE">
        <w:rPr>
          <w:rFonts w:ascii="Arial" w:hAnsi="Arial" w:cs="Arial"/>
        </w:rPr>
        <w:t xml:space="preserve"> сообщени</w:t>
      </w:r>
      <w:r w:rsidR="006441EE">
        <w:rPr>
          <w:rFonts w:ascii="Arial" w:hAnsi="Arial" w:cs="Arial"/>
        </w:rPr>
        <w:t>я</w:t>
      </w:r>
      <w:r w:rsidRPr="006441EE">
        <w:rPr>
          <w:rFonts w:ascii="Arial" w:hAnsi="Arial" w:cs="Arial"/>
        </w:rPr>
        <w:t xml:space="preserve"> в ЛК</w:t>
      </w:r>
      <w:r w:rsidR="00F02265" w:rsidRPr="00F02265">
        <w:rPr>
          <w:rFonts w:ascii="Arial" w:hAnsi="Arial" w:cs="Arial"/>
        </w:rPr>
        <w:t xml:space="preserve"> </w:t>
      </w:r>
      <w:r w:rsidR="00F02265">
        <w:rPr>
          <w:rFonts w:ascii="Arial" w:hAnsi="Arial" w:cs="Arial"/>
        </w:rPr>
        <w:t>необходимо</w:t>
      </w:r>
      <w:r w:rsidRPr="006441EE">
        <w:rPr>
          <w:rFonts w:ascii="Arial" w:hAnsi="Arial" w:cs="Arial"/>
        </w:rPr>
        <w:t xml:space="preserve"> отправлять нотификацию клиенту по </w:t>
      </w:r>
      <w:r w:rsidR="006441EE">
        <w:rPr>
          <w:rFonts w:ascii="Arial" w:hAnsi="Arial" w:cs="Arial"/>
          <w:lang w:val="en-US"/>
        </w:rPr>
        <w:t>e</w:t>
      </w:r>
      <w:r w:rsidR="006441EE" w:rsidRPr="006441EE">
        <w:rPr>
          <w:rFonts w:ascii="Arial" w:hAnsi="Arial" w:cs="Arial"/>
        </w:rPr>
        <w:t>-</w:t>
      </w:r>
      <w:r w:rsidR="006441EE">
        <w:rPr>
          <w:rFonts w:ascii="Arial" w:hAnsi="Arial" w:cs="Arial"/>
          <w:lang w:val="en-US"/>
        </w:rPr>
        <w:t>mail</w:t>
      </w:r>
      <w:r w:rsidRPr="006441EE">
        <w:rPr>
          <w:rFonts w:ascii="Arial" w:hAnsi="Arial" w:cs="Arial"/>
        </w:rPr>
        <w:t>.</w:t>
      </w:r>
      <w:r w:rsidR="006441EE">
        <w:rPr>
          <w:rFonts w:ascii="Arial" w:hAnsi="Arial" w:cs="Arial"/>
        </w:rPr>
        <w:t xml:space="preserve"> Исключение составляют собствен</w:t>
      </w:r>
      <w:r w:rsidR="00570F79">
        <w:rPr>
          <w:rFonts w:ascii="Arial" w:hAnsi="Arial" w:cs="Arial"/>
        </w:rPr>
        <w:t xml:space="preserve">ные сообщения клиента в </w:t>
      </w:r>
      <w:r w:rsidR="005A74C5">
        <w:rPr>
          <w:rFonts w:ascii="Arial" w:hAnsi="Arial" w:cs="Arial"/>
        </w:rPr>
        <w:t>переписк</w:t>
      </w:r>
      <w:r w:rsidR="00570F79">
        <w:rPr>
          <w:rFonts w:ascii="Arial" w:hAnsi="Arial" w:cs="Arial"/>
        </w:rPr>
        <w:t>ах обратной связи</w:t>
      </w:r>
      <w:r w:rsidR="006441EE">
        <w:rPr>
          <w:rFonts w:ascii="Arial" w:hAnsi="Arial" w:cs="Arial"/>
        </w:rPr>
        <w:t>.</w:t>
      </w:r>
    </w:p>
    <w:p w14:paraId="44C135C3" w14:textId="09356E4F" w:rsidR="003C2AD4" w:rsidRPr="006441EE" w:rsidRDefault="003C2AD4" w:rsidP="00BE2B3E">
      <w:pPr>
        <w:pStyle w:val="ae"/>
        <w:numPr>
          <w:ilvl w:val="0"/>
          <w:numId w:val="42"/>
        </w:numPr>
        <w:spacing w:line="240" w:lineRule="auto"/>
        <w:ind w:left="357" w:hanging="357"/>
        <w:rPr>
          <w:rFonts w:ascii="Arial" w:hAnsi="Arial" w:cs="Arial"/>
        </w:rPr>
      </w:pPr>
      <w:r w:rsidRPr="006441EE">
        <w:rPr>
          <w:rFonts w:ascii="Arial" w:hAnsi="Arial" w:cs="Arial"/>
        </w:rPr>
        <w:t xml:space="preserve">Нотификации отправляются только </w:t>
      </w:r>
      <w:r w:rsidR="00C725CA">
        <w:rPr>
          <w:rFonts w:ascii="Arial" w:hAnsi="Arial" w:cs="Arial"/>
        </w:rPr>
        <w:t>клиентам</w:t>
      </w:r>
      <w:r w:rsidRPr="006441EE">
        <w:rPr>
          <w:rFonts w:ascii="Arial" w:hAnsi="Arial" w:cs="Arial"/>
        </w:rPr>
        <w:t xml:space="preserve">, у которых </w:t>
      </w:r>
      <w:r w:rsidR="00C725CA">
        <w:rPr>
          <w:rFonts w:ascii="Arial" w:hAnsi="Arial" w:cs="Arial"/>
        </w:rPr>
        <w:t xml:space="preserve">в персональных данных </w:t>
      </w:r>
      <w:r w:rsidRPr="006441EE">
        <w:rPr>
          <w:rFonts w:ascii="Arial" w:hAnsi="Arial" w:cs="Arial"/>
        </w:rPr>
        <w:t xml:space="preserve">указан </w:t>
      </w:r>
      <w:r w:rsidR="00C725CA">
        <w:rPr>
          <w:rFonts w:ascii="Arial" w:hAnsi="Arial" w:cs="Arial"/>
          <w:lang w:val="en-US"/>
        </w:rPr>
        <w:t>e</w:t>
      </w:r>
      <w:r w:rsidR="00C725CA" w:rsidRPr="00C725CA">
        <w:rPr>
          <w:rFonts w:ascii="Arial" w:hAnsi="Arial" w:cs="Arial"/>
        </w:rPr>
        <w:t>-</w:t>
      </w:r>
      <w:r w:rsidR="00C725CA">
        <w:rPr>
          <w:rFonts w:ascii="Arial" w:hAnsi="Arial" w:cs="Arial"/>
          <w:lang w:val="en-US"/>
        </w:rPr>
        <w:t>mail</w:t>
      </w:r>
      <w:r w:rsidR="00C725CA" w:rsidRPr="00C725CA">
        <w:rPr>
          <w:rFonts w:ascii="Arial" w:hAnsi="Arial" w:cs="Arial"/>
        </w:rPr>
        <w:t xml:space="preserve"> </w:t>
      </w:r>
      <w:r w:rsidRPr="006441EE">
        <w:rPr>
          <w:rFonts w:ascii="Arial" w:hAnsi="Arial" w:cs="Arial"/>
        </w:rPr>
        <w:t xml:space="preserve">и </w:t>
      </w:r>
      <w:r w:rsidR="00DF7E31">
        <w:rPr>
          <w:rFonts w:ascii="Arial" w:hAnsi="Arial" w:cs="Arial"/>
        </w:rPr>
        <w:t xml:space="preserve">он </w:t>
      </w:r>
      <w:r w:rsidRPr="006441EE">
        <w:rPr>
          <w:rFonts w:ascii="Arial" w:hAnsi="Arial" w:cs="Arial"/>
        </w:rPr>
        <w:t>соответствует формату</w:t>
      </w:r>
      <w:r w:rsidR="00C725CA">
        <w:rPr>
          <w:rFonts w:ascii="Arial" w:hAnsi="Arial" w:cs="Arial"/>
        </w:rPr>
        <w:t xml:space="preserve"> (в противном случае отправка </w:t>
      </w:r>
      <w:r w:rsidR="00C725CA">
        <w:rPr>
          <w:rFonts w:ascii="Arial" w:hAnsi="Arial" w:cs="Arial"/>
          <w:lang w:val="en-US"/>
        </w:rPr>
        <w:t>e</w:t>
      </w:r>
      <w:r w:rsidR="00C725CA" w:rsidRPr="00C725CA">
        <w:rPr>
          <w:rFonts w:ascii="Arial" w:hAnsi="Arial" w:cs="Arial"/>
        </w:rPr>
        <w:t>-</w:t>
      </w:r>
      <w:r w:rsidR="00C725CA">
        <w:rPr>
          <w:rFonts w:ascii="Arial" w:hAnsi="Arial" w:cs="Arial"/>
          <w:lang w:val="en-US"/>
        </w:rPr>
        <w:t>mail</w:t>
      </w:r>
      <w:r w:rsidR="00C725CA">
        <w:rPr>
          <w:rFonts w:ascii="Arial" w:hAnsi="Arial" w:cs="Arial"/>
        </w:rPr>
        <w:t xml:space="preserve"> будет невозможна).</w:t>
      </w:r>
    </w:p>
    <w:p w14:paraId="7AF77164" w14:textId="22039EC4" w:rsidR="00DF7E31" w:rsidRDefault="00DF7E31" w:rsidP="00BE2B3E">
      <w:pPr>
        <w:pStyle w:val="ae"/>
        <w:numPr>
          <w:ilvl w:val="0"/>
          <w:numId w:val="42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Верстка письма с нотификациями клиентам должна быть полностью идентичной верстке письма с нотификациями о сообщениях обратной связи незарегистрированному клиенту.</w:t>
      </w:r>
    </w:p>
    <w:p w14:paraId="5E5FF33F" w14:textId="78F0A745" w:rsidR="00DF7E31" w:rsidRPr="00DF7E31" w:rsidRDefault="00DF7E31" w:rsidP="00BE2B3E">
      <w:pPr>
        <w:pStyle w:val="ae"/>
        <w:numPr>
          <w:ilvl w:val="0"/>
          <w:numId w:val="42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Письмо должно быть универсальным и обезличенным, единым для всех клиентов. В письме не должно быть обращения </w:t>
      </w:r>
      <w:r w:rsidR="00B63E20">
        <w:rPr>
          <w:rFonts w:ascii="Arial" w:hAnsi="Arial" w:cs="Arial"/>
        </w:rPr>
        <w:t>к клиенту по фамилии, имени или отчеству.</w:t>
      </w:r>
    </w:p>
    <w:p w14:paraId="43385CD2" w14:textId="440F16E3" w:rsidR="003C2AD4" w:rsidRPr="006441EE" w:rsidRDefault="0032228E" w:rsidP="00BE2B3E">
      <w:pPr>
        <w:pStyle w:val="ae"/>
        <w:numPr>
          <w:ilvl w:val="0"/>
          <w:numId w:val="42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Владельцы </w:t>
      </w:r>
      <w:r>
        <w:rPr>
          <w:rFonts w:ascii="Arial" w:hAnsi="Arial" w:cs="Arial"/>
          <w:lang w:val="en-US"/>
        </w:rPr>
        <w:t>e</w:t>
      </w:r>
      <w:r w:rsidRPr="0032228E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mail</w:t>
      </w:r>
      <w:r>
        <w:rPr>
          <w:rFonts w:ascii="Arial" w:hAnsi="Arial" w:cs="Arial"/>
        </w:rPr>
        <w:t xml:space="preserve"> (получившие нотификации)</w:t>
      </w:r>
      <w:r w:rsidR="009B0AC4">
        <w:rPr>
          <w:rFonts w:ascii="Arial" w:hAnsi="Arial" w:cs="Arial"/>
        </w:rPr>
        <w:t xml:space="preserve"> должны иметь</w:t>
      </w:r>
      <w:r w:rsidR="003C2AD4" w:rsidRPr="006441EE">
        <w:rPr>
          <w:rFonts w:ascii="Arial" w:hAnsi="Arial" w:cs="Arial"/>
        </w:rPr>
        <w:t xml:space="preserve"> возможность отписаться от </w:t>
      </w:r>
      <w:r w:rsidR="009B0AC4">
        <w:rPr>
          <w:rFonts w:ascii="Arial" w:hAnsi="Arial" w:cs="Arial"/>
          <w:lang w:val="en-US"/>
        </w:rPr>
        <w:t>e</w:t>
      </w:r>
      <w:r w:rsidR="009B0AC4" w:rsidRPr="009B0AC4">
        <w:rPr>
          <w:rFonts w:ascii="Arial" w:hAnsi="Arial" w:cs="Arial"/>
        </w:rPr>
        <w:t>-</w:t>
      </w:r>
      <w:r w:rsidR="009B0AC4">
        <w:rPr>
          <w:rFonts w:ascii="Arial" w:hAnsi="Arial" w:cs="Arial"/>
          <w:lang w:val="en-US"/>
        </w:rPr>
        <w:t>mail</w:t>
      </w:r>
      <w:r w:rsidR="003C2AD4" w:rsidRPr="006441EE">
        <w:rPr>
          <w:rFonts w:ascii="Arial" w:hAnsi="Arial" w:cs="Arial"/>
        </w:rPr>
        <w:t xml:space="preserve"> нотификаций</w:t>
      </w:r>
      <w:r w:rsidR="009B0AC4">
        <w:rPr>
          <w:rFonts w:ascii="Arial" w:hAnsi="Arial" w:cs="Arial"/>
        </w:rPr>
        <w:t xml:space="preserve"> (д</w:t>
      </w:r>
      <w:r w:rsidR="00F02265">
        <w:rPr>
          <w:rFonts w:ascii="Arial" w:hAnsi="Arial" w:cs="Arial"/>
        </w:rPr>
        <w:t>ля того</w:t>
      </w:r>
      <w:r w:rsidR="003C2AD4" w:rsidRPr="006441EE">
        <w:rPr>
          <w:rFonts w:ascii="Arial" w:hAnsi="Arial" w:cs="Arial"/>
        </w:rPr>
        <w:t xml:space="preserve"> чтобы отписаться</w:t>
      </w:r>
      <w:r w:rsidR="00F02265">
        <w:rPr>
          <w:rFonts w:ascii="Arial" w:hAnsi="Arial" w:cs="Arial"/>
        </w:rPr>
        <w:t>,</w:t>
      </w:r>
      <w:r w:rsidR="003C2AD4" w:rsidRPr="006441EE">
        <w:rPr>
          <w:rFonts w:ascii="Arial" w:hAnsi="Arial" w:cs="Arial"/>
        </w:rPr>
        <w:t xml:space="preserve"> не должн</w:t>
      </w:r>
      <w:r w:rsidR="00434395">
        <w:rPr>
          <w:rFonts w:ascii="Arial" w:hAnsi="Arial" w:cs="Arial"/>
        </w:rPr>
        <w:t>а</w:t>
      </w:r>
      <w:r w:rsidR="003C2AD4" w:rsidRPr="006441EE">
        <w:rPr>
          <w:rFonts w:ascii="Arial" w:hAnsi="Arial" w:cs="Arial"/>
        </w:rPr>
        <w:t xml:space="preserve"> </w:t>
      </w:r>
      <w:r w:rsidR="00434395">
        <w:rPr>
          <w:rFonts w:ascii="Arial" w:hAnsi="Arial" w:cs="Arial"/>
        </w:rPr>
        <w:t>требоваться</w:t>
      </w:r>
      <w:r w:rsidR="003C2AD4" w:rsidRPr="006441EE">
        <w:rPr>
          <w:rFonts w:ascii="Arial" w:hAnsi="Arial" w:cs="Arial"/>
        </w:rPr>
        <w:t xml:space="preserve"> авториз</w:t>
      </w:r>
      <w:r w:rsidR="00434395">
        <w:rPr>
          <w:rFonts w:ascii="Arial" w:hAnsi="Arial" w:cs="Arial"/>
        </w:rPr>
        <w:t>ация</w:t>
      </w:r>
      <w:r w:rsidR="003C2AD4" w:rsidRPr="006441EE">
        <w:rPr>
          <w:rFonts w:ascii="Arial" w:hAnsi="Arial" w:cs="Arial"/>
        </w:rPr>
        <w:t>).</w:t>
      </w:r>
    </w:p>
    <w:p w14:paraId="4F94F341" w14:textId="5A48B5A4" w:rsidR="008950D6" w:rsidRPr="008950D6" w:rsidRDefault="008950D6" w:rsidP="00BE2B3E">
      <w:pPr>
        <w:pStyle w:val="ae"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950D6">
        <w:rPr>
          <w:rFonts w:ascii="Arial" w:hAnsi="Arial" w:cs="Arial"/>
        </w:rPr>
        <w:t xml:space="preserve">В письме </w:t>
      </w:r>
      <w:r w:rsidR="005F5B52">
        <w:rPr>
          <w:rFonts w:ascii="Arial" w:hAnsi="Arial" w:cs="Arial"/>
        </w:rPr>
        <w:t>должна</w:t>
      </w:r>
      <w:r w:rsidRPr="008950D6">
        <w:rPr>
          <w:rFonts w:ascii="Arial" w:hAnsi="Arial" w:cs="Arial"/>
        </w:rPr>
        <w:t xml:space="preserve"> присутствовать ссылка на отписку </w:t>
      </w:r>
      <w:r w:rsidR="00CF0441">
        <w:rPr>
          <w:rFonts w:ascii="Arial" w:hAnsi="Arial" w:cs="Arial"/>
        </w:rPr>
        <w:t xml:space="preserve">данного </w:t>
      </w:r>
      <w:r w:rsidR="00CF0441">
        <w:rPr>
          <w:rFonts w:ascii="Arial" w:hAnsi="Arial" w:cs="Arial"/>
          <w:lang w:val="en-US"/>
        </w:rPr>
        <w:t>e</w:t>
      </w:r>
      <w:r w:rsidR="00CF0441" w:rsidRPr="00FF583D">
        <w:rPr>
          <w:rFonts w:ascii="Arial" w:hAnsi="Arial" w:cs="Arial"/>
        </w:rPr>
        <w:t>-</w:t>
      </w:r>
      <w:r w:rsidR="00CF0441">
        <w:rPr>
          <w:rFonts w:ascii="Arial" w:hAnsi="Arial" w:cs="Arial"/>
          <w:lang w:val="en-US"/>
        </w:rPr>
        <w:t>mail</w:t>
      </w:r>
      <w:r w:rsidR="00CF0441" w:rsidRPr="008950D6">
        <w:rPr>
          <w:rFonts w:ascii="Arial" w:hAnsi="Arial" w:cs="Arial"/>
        </w:rPr>
        <w:t xml:space="preserve"> </w:t>
      </w:r>
      <w:r w:rsidRPr="008950D6">
        <w:rPr>
          <w:rFonts w:ascii="Arial" w:hAnsi="Arial" w:cs="Arial"/>
        </w:rPr>
        <w:t>адреса от рассылок нотификаций</w:t>
      </w:r>
      <w:r w:rsidR="00FF583D">
        <w:rPr>
          <w:rFonts w:ascii="Arial" w:hAnsi="Arial" w:cs="Arial"/>
        </w:rPr>
        <w:t>.</w:t>
      </w:r>
    </w:p>
    <w:p w14:paraId="2044E2E0" w14:textId="1D750A67" w:rsidR="008950D6" w:rsidRPr="008950D6" w:rsidRDefault="008950D6" w:rsidP="00BE2B3E">
      <w:pPr>
        <w:pStyle w:val="ae"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950D6">
        <w:rPr>
          <w:rFonts w:ascii="Arial" w:hAnsi="Arial" w:cs="Arial"/>
        </w:rPr>
        <w:t xml:space="preserve">При переходе по ссылке </w:t>
      </w:r>
      <w:r w:rsidR="00FF583D">
        <w:rPr>
          <w:rFonts w:ascii="Arial" w:hAnsi="Arial" w:cs="Arial"/>
        </w:rPr>
        <w:t>клиент</w:t>
      </w:r>
      <w:r w:rsidRPr="008950D6">
        <w:rPr>
          <w:rFonts w:ascii="Arial" w:hAnsi="Arial" w:cs="Arial"/>
        </w:rPr>
        <w:t xml:space="preserve"> </w:t>
      </w:r>
      <w:r w:rsidR="00FF583D">
        <w:rPr>
          <w:rFonts w:ascii="Arial" w:hAnsi="Arial" w:cs="Arial"/>
        </w:rPr>
        <w:t>должен видеть</w:t>
      </w:r>
      <w:r w:rsidRPr="008950D6">
        <w:rPr>
          <w:rFonts w:ascii="Arial" w:hAnsi="Arial" w:cs="Arial"/>
        </w:rPr>
        <w:t xml:space="preserve"> </w:t>
      </w:r>
      <w:r w:rsidR="00FF583D">
        <w:rPr>
          <w:rFonts w:ascii="Arial" w:hAnsi="Arial" w:cs="Arial"/>
        </w:rPr>
        <w:t>страницу</w:t>
      </w:r>
      <w:r w:rsidRPr="008950D6">
        <w:rPr>
          <w:rFonts w:ascii="Arial" w:hAnsi="Arial" w:cs="Arial"/>
        </w:rPr>
        <w:t xml:space="preserve"> успешного отключения от рассылки</w:t>
      </w:r>
      <w:r w:rsidR="00FF583D">
        <w:rPr>
          <w:rFonts w:ascii="Arial" w:hAnsi="Arial" w:cs="Arial"/>
        </w:rPr>
        <w:t>.</w:t>
      </w:r>
    </w:p>
    <w:p w14:paraId="0DC07230" w14:textId="5DA3B74E" w:rsidR="008950D6" w:rsidRPr="008950D6" w:rsidRDefault="008950D6" w:rsidP="00BE2B3E">
      <w:pPr>
        <w:pStyle w:val="ae"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950D6">
        <w:rPr>
          <w:rFonts w:ascii="Arial" w:hAnsi="Arial" w:cs="Arial"/>
          <w:lang w:val="en-US"/>
        </w:rPr>
        <w:t>E</w:t>
      </w:r>
      <w:r w:rsidR="00FF583D">
        <w:rPr>
          <w:rFonts w:ascii="Arial" w:hAnsi="Arial" w:cs="Arial"/>
        </w:rPr>
        <w:t>-</w:t>
      </w:r>
      <w:r w:rsidRPr="008950D6">
        <w:rPr>
          <w:rFonts w:ascii="Arial" w:hAnsi="Arial" w:cs="Arial"/>
          <w:lang w:val="en-US"/>
        </w:rPr>
        <w:t>mail</w:t>
      </w:r>
      <w:r w:rsidRPr="008950D6">
        <w:rPr>
          <w:rFonts w:ascii="Arial" w:hAnsi="Arial" w:cs="Arial"/>
        </w:rPr>
        <w:t xml:space="preserve"> </w:t>
      </w:r>
      <w:r w:rsidR="00FF583D">
        <w:rPr>
          <w:rFonts w:ascii="Arial" w:hAnsi="Arial" w:cs="Arial"/>
        </w:rPr>
        <w:t>клиента должен</w:t>
      </w:r>
      <w:r w:rsidRPr="008950D6">
        <w:rPr>
          <w:rFonts w:ascii="Arial" w:hAnsi="Arial" w:cs="Arial"/>
        </w:rPr>
        <w:t xml:space="preserve"> </w:t>
      </w:r>
      <w:r w:rsidR="00FF583D" w:rsidRPr="008950D6">
        <w:rPr>
          <w:rFonts w:ascii="Arial" w:hAnsi="Arial" w:cs="Arial"/>
        </w:rPr>
        <w:t>заносить</w:t>
      </w:r>
      <w:r w:rsidR="00FF583D">
        <w:rPr>
          <w:rFonts w:ascii="Arial" w:hAnsi="Arial" w:cs="Arial"/>
        </w:rPr>
        <w:t>ся в че</w:t>
      </w:r>
      <w:r w:rsidRPr="008950D6">
        <w:rPr>
          <w:rFonts w:ascii="Arial" w:hAnsi="Arial" w:cs="Arial"/>
        </w:rPr>
        <w:t>рный список адресов, по которым запрещена рассылка оповещений</w:t>
      </w:r>
      <w:r w:rsidR="00FF583D">
        <w:rPr>
          <w:rFonts w:ascii="Arial" w:hAnsi="Arial" w:cs="Arial"/>
        </w:rPr>
        <w:t>.</w:t>
      </w:r>
    </w:p>
    <w:p w14:paraId="39DA254C" w14:textId="3F66D05D" w:rsidR="003C2AD4" w:rsidRPr="00213CD6" w:rsidRDefault="00CF0441" w:rsidP="00BE2B3E">
      <w:pPr>
        <w:pStyle w:val="ae"/>
        <w:numPr>
          <w:ilvl w:val="0"/>
          <w:numId w:val="42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Необходимо д</w:t>
      </w:r>
      <w:r w:rsidR="005A10D3" w:rsidRPr="00213CD6">
        <w:rPr>
          <w:rFonts w:ascii="Arial" w:hAnsi="Arial" w:cs="Arial"/>
        </w:rPr>
        <w:t xml:space="preserve">обавить поддержку протоколов </w:t>
      </w:r>
      <w:r w:rsidR="005A10D3" w:rsidRPr="005A10D3">
        <w:rPr>
          <w:rFonts w:ascii="Arial" w:hAnsi="Arial" w:cs="Arial"/>
        </w:rPr>
        <w:t>SPF</w:t>
      </w:r>
      <w:r w:rsidR="005A10D3">
        <w:rPr>
          <w:rFonts w:ascii="Arial" w:hAnsi="Arial" w:cs="Arial"/>
        </w:rPr>
        <w:t xml:space="preserve"> и</w:t>
      </w:r>
      <w:r w:rsidR="005A10D3" w:rsidRPr="00213CD6">
        <w:rPr>
          <w:rFonts w:ascii="Arial" w:hAnsi="Arial" w:cs="Arial"/>
        </w:rPr>
        <w:t xml:space="preserve"> </w:t>
      </w:r>
      <w:r w:rsidR="005A10D3" w:rsidRPr="005A10D3">
        <w:rPr>
          <w:rFonts w:ascii="Arial" w:hAnsi="Arial" w:cs="Arial"/>
        </w:rPr>
        <w:t>DKIM</w:t>
      </w:r>
      <w:r w:rsidR="005A10D3" w:rsidRPr="00213CD6">
        <w:rPr>
          <w:rFonts w:ascii="Arial" w:hAnsi="Arial" w:cs="Arial"/>
        </w:rPr>
        <w:t>, чтобы смягчить последствия массовых рассылок</w:t>
      </w:r>
      <w:r w:rsidR="005A10D3">
        <w:rPr>
          <w:rFonts w:ascii="Arial" w:hAnsi="Arial" w:cs="Arial"/>
        </w:rPr>
        <w:t>.</w:t>
      </w:r>
    </w:p>
    <w:p w14:paraId="7537D15B" w14:textId="61FFBD06" w:rsidR="00B04ADD" w:rsidRPr="00CF0441" w:rsidRDefault="00C76F20" w:rsidP="00012A09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85" w:name="_Toc398584832"/>
      <w:r w:rsidRPr="00CF0441">
        <w:rPr>
          <w:rFonts w:ascii="Arial" w:hAnsi="Arial" w:cs="Arial"/>
        </w:rPr>
        <w:t>ОБЩИЕ-550 Получение партнером статуса оплаты заказа в системе «Коллекция»</w:t>
      </w:r>
      <w:bookmarkEnd w:id="285"/>
    </w:p>
    <w:p w14:paraId="2CF60726" w14:textId="77777777" w:rsidR="00C76F20" w:rsidRDefault="00C76F20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86" w:name="_Toc398584833"/>
      <w:r w:rsidRPr="009232A4">
        <w:rPr>
          <w:rFonts w:ascii="Arial" w:hAnsi="Arial" w:cs="Arial"/>
        </w:rPr>
        <w:t>Назначение</w:t>
      </w:r>
      <w:bookmarkEnd w:id="286"/>
    </w:p>
    <w:p w14:paraId="21A0767B" w14:textId="005352F6" w:rsidR="00982F4D" w:rsidRDefault="00077077" w:rsidP="00C76F20">
      <w:pPr>
        <w:rPr>
          <w:rFonts w:ascii="Arial" w:hAnsi="Arial" w:cs="Arial"/>
        </w:rPr>
      </w:pPr>
      <w:r w:rsidRPr="001708D7">
        <w:rPr>
          <w:rFonts w:ascii="Arial" w:hAnsi="Arial" w:cs="Arial"/>
        </w:rPr>
        <w:t>Цел</w:t>
      </w:r>
      <w:r>
        <w:rPr>
          <w:rFonts w:ascii="Arial" w:hAnsi="Arial" w:cs="Arial"/>
        </w:rPr>
        <w:t>ь</w:t>
      </w:r>
      <w:r w:rsidRPr="001708D7">
        <w:rPr>
          <w:rFonts w:ascii="Arial" w:hAnsi="Arial" w:cs="Arial"/>
        </w:rPr>
        <w:t xml:space="preserve"> доработки</w:t>
      </w:r>
      <w:r>
        <w:rPr>
          <w:rFonts w:ascii="Arial" w:hAnsi="Arial" w:cs="Arial"/>
        </w:rPr>
        <w:t xml:space="preserve"> – предоставление возможности партнерам</w:t>
      </w:r>
      <w:r w:rsidR="00FC0100">
        <w:rPr>
          <w:rFonts w:ascii="Arial" w:hAnsi="Arial" w:cs="Arial"/>
        </w:rPr>
        <w:t xml:space="preserve"> (имеющим собственную информационную систему)</w:t>
      </w:r>
      <w:r>
        <w:rPr>
          <w:rFonts w:ascii="Arial" w:hAnsi="Arial" w:cs="Arial"/>
        </w:rPr>
        <w:t xml:space="preserve"> получать актуальный статус заказа в системе «Коллекция» посредством вызова соответствующего сервиса.</w:t>
      </w:r>
      <w:r w:rsidR="00982F4D">
        <w:rPr>
          <w:rFonts w:ascii="Arial" w:hAnsi="Arial" w:cs="Arial"/>
        </w:rPr>
        <w:t xml:space="preserve"> </w:t>
      </w:r>
    </w:p>
    <w:p w14:paraId="680C4AFC" w14:textId="23EE0AF3" w:rsidR="00982F4D" w:rsidRDefault="00982F4D" w:rsidP="00C76F20">
      <w:pPr>
        <w:rPr>
          <w:rFonts w:ascii="Arial" w:hAnsi="Arial" w:cs="Arial"/>
        </w:rPr>
      </w:pPr>
      <w:r>
        <w:rPr>
          <w:rFonts w:ascii="Arial" w:hAnsi="Arial" w:cs="Arial"/>
        </w:rPr>
        <w:t>Своевременное получение актуального статуса заказа партнером позволит:</w:t>
      </w:r>
    </w:p>
    <w:p w14:paraId="757CF632" w14:textId="7E33BB2C" w:rsidR="00C76F20" w:rsidRPr="00982F4D" w:rsidRDefault="00982F4D" w:rsidP="00BE2B3E">
      <w:pPr>
        <w:pStyle w:val="ae"/>
        <w:numPr>
          <w:ilvl w:val="0"/>
          <w:numId w:val="47"/>
        </w:numPr>
      </w:pPr>
      <w:r w:rsidRPr="00982F4D">
        <w:rPr>
          <w:rFonts w:ascii="Arial" w:hAnsi="Arial" w:cs="Arial"/>
        </w:rPr>
        <w:t>оперативно отменять в своих системах неоплаченные заказы,</w:t>
      </w:r>
    </w:p>
    <w:p w14:paraId="42B20476" w14:textId="55421EBB" w:rsidR="00982F4D" w:rsidRPr="005A10D3" w:rsidRDefault="00982F4D" w:rsidP="00BE2B3E">
      <w:pPr>
        <w:pStyle w:val="ae"/>
        <w:numPr>
          <w:ilvl w:val="0"/>
          <w:numId w:val="47"/>
        </w:numPr>
      </w:pPr>
      <w:r>
        <w:rPr>
          <w:rFonts w:ascii="Arial" w:hAnsi="Arial" w:cs="Arial"/>
        </w:rPr>
        <w:t>брать в работу заказы, по которым вследствие каких-либо сбоев партнер не получил информации об оплате</w:t>
      </w:r>
      <w:r w:rsidR="00821035">
        <w:rPr>
          <w:rFonts w:ascii="Arial" w:hAnsi="Arial" w:cs="Arial"/>
        </w:rPr>
        <w:t xml:space="preserve"> (ранее такие заказы отменялись)</w:t>
      </w:r>
      <w:r>
        <w:rPr>
          <w:rFonts w:ascii="Arial" w:hAnsi="Arial" w:cs="Arial"/>
        </w:rPr>
        <w:t>.</w:t>
      </w:r>
    </w:p>
    <w:p w14:paraId="55FDE19C" w14:textId="77777777" w:rsidR="00C76F20" w:rsidRPr="005A10D3" w:rsidRDefault="00C76F20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87" w:name="_Toc398584834"/>
      <w:r>
        <w:rPr>
          <w:rFonts w:ascii="Arial" w:hAnsi="Arial" w:cs="Arial"/>
        </w:rPr>
        <w:t>Функциональные требования</w:t>
      </w:r>
      <w:bookmarkEnd w:id="287"/>
    </w:p>
    <w:p w14:paraId="7D633F59" w14:textId="77777777" w:rsidR="00CE4A97" w:rsidRDefault="00CE4A97" w:rsidP="00CE4A97">
      <w:pPr>
        <w:spacing w:before="120" w:line="240" w:lineRule="auto"/>
        <w:rPr>
          <w:rFonts w:ascii="Arial" w:hAnsi="Arial" w:cs="Arial"/>
          <w:szCs w:val="20"/>
        </w:rPr>
      </w:pPr>
      <w:r w:rsidRPr="00CE4A97">
        <w:rPr>
          <w:rFonts w:ascii="Arial" w:hAnsi="Arial" w:cs="Arial"/>
          <w:szCs w:val="20"/>
        </w:rPr>
        <w:t>Для реализации функционала необходимо:</w:t>
      </w:r>
    </w:p>
    <w:p w14:paraId="07C50AD9" w14:textId="3E41D7B3" w:rsidR="00C76F20" w:rsidRPr="00CE4A97" w:rsidRDefault="005D1AC6" w:rsidP="00BE2B3E">
      <w:pPr>
        <w:pStyle w:val="ae"/>
        <w:numPr>
          <w:ilvl w:val="0"/>
          <w:numId w:val="45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</w:rPr>
        <w:t>Разработать в системе «Коллекция»</w:t>
      </w:r>
      <w:r w:rsidRPr="00213CD6">
        <w:rPr>
          <w:rFonts w:ascii="Arial" w:hAnsi="Arial" w:cs="Arial"/>
        </w:rPr>
        <w:t xml:space="preserve"> сервис, посредством вызова которого партнер сможет получить статус оплаты заказа в системе</w:t>
      </w:r>
      <w:r>
        <w:rPr>
          <w:rFonts w:ascii="Arial" w:hAnsi="Arial" w:cs="Arial"/>
        </w:rPr>
        <w:t>.</w:t>
      </w:r>
    </w:p>
    <w:p w14:paraId="2D3DCCE6" w14:textId="77777777" w:rsidR="00C76F20" w:rsidRDefault="00C76F20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88" w:name="_Toc398584835"/>
      <w:r>
        <w:rPr>
          <w:rFonts w:ascii="Arial" w:hAnsi="Arial" w:cs="Arial"/>
        </w:rPr>
        <w:t>Описание функционала</w:t>
      </w:r>
      <w:bookmarkEnd w:id="288"/>
    </w:p>
    <w:p w14:paraId="269AA306" w14:textId="77777777" w:rsidR="000516D4" w:rsidRDefault="000516D4" w:rsidP="000516D4">
      <w:pPr>
        <w:spacing w:line="240" w:lineRule="auto"/>
        <w:rPr>
          <w:rFonts w:ascii="Arial" w:hAnsi="Arial" w:cs="Arial"/>
        </w:rPr>
      </w:pPr>
      <w:r w:rsidRPr="000516D4"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523A777F" w14:textId="59592896" w:rsidR="000516D4" w:rsidRPr="000516D4" w:rsidRDefault="000516D4" w:rsidP="00BE2B3E">
      <w:pPr>
        <w:pStyle w:val="ae"/>
        <w:numPr>
          <w:ilvl w:val="0"/>
          <w:numId w:val="46"/>
        </w:numPr>
        <w:spacing w:line="240" w:lineRule="auto"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 xml:space="preserve">В компоненте системы «Коллекция» – Коннектор к </w:t>
      </w:r>
      <w:r w:rsidR="00882879">
        <w:rPr>
          <w:rFonts w:ascii="Arial" w:eastAsiaTheme="minorHAnsi" w:hAnsi="Arial" w:cs="Arial"/>
          <w:szCs w:val="20"/>
          <w:lang w:eastAsia="en-US"/>
        </w:rPr>
        <w:t>онлайн-</w:t>
      </w:r>
      <w:r>
        <w:rPr>
          <w:rFonts w:ascii="Arial" w:eastAsiaTheme="minorHAnsi" w:hAnsi="Arial" w:cs="Arial"/>
          <w:szCs w:val="20"/>
          <w:lang w:eastAsia="en-US"/>
        </w:rPr>
        <w:t>партнерам.</w:t>
      </w:r>
    </w:p>
    <w:p w14:paraId="5348560C" w14:textId="77777777" w:rsidR="000516D4" w:rsidRDefault="000516D4" w:rsidP="000516D4">
      <w:pPr>
        <w:spacing w:line="240" w:lineRule="auto"/>
        <w:rPr>
          <w:rFonts w:ascii="Arial" w:hAnsi="Arial" w:cs="Arial"/>
        </w:rPr>
      </w:pPr>
    </w:p>
    <w:p w14:paraId="7674F8BF" w14:textId="553CF5CA" w:rsidR="00882879" w:rsidRPr="000516D4" w:rsidRDefault="00882879" w:rsidP="000516D4">
      <w:pPr>
        <w:spacing w:line="240" w:lineRule="auto"/>
        <w:rPr>
          <w:rFonts w:ascii="Arial" w:hAnsi="Arial" w:cs="Arial"/>
        </w:rPr>
      </w:pPr>
      <w:r w:rsidRPr="00BC47C7">
        <w:rPr>
          <w:rFonts w:ascii="Arial" w:eastAsiaTheme="minorHAnsi" w:hAnsi="Arial" w:cs="Arial"/>
          <w:b/>
          <w:szCs w:val="20"/>
          <w:lang w:eastAsia="en-US"/>
        </w:rPr>
        <w:t>Доработки</w:t>
      </w:r>
      <w:r>
        <w:rPr>
          <w:rFonts w:ascii="Arial" w:eastAsiaTheme="minorHAnsi" w:hAnsi="Arial" w:cs="Arial"/>
          <w:b/>
          <w:szCs w:val="20"/>
          <w:lang w:eastAsia="en-US"/>
        </w:rPr>
        <w:t xml:space="preserve"> компонента Коннектор к онлайн-партнерам:</w:t>
      </w:r>
    </w:p>
    <w:p w14:paraId="1EAE2DC9" w14:textId="0B88D9A2" w:rsidR="00882879" w:rsidRPr="00A52E3E" w:rsidRDefault="00882879" w:rsidP="00BE2B3E">
      <w:pPr>
        <w:pStyle w:val="ae"/>
        <w:numPr>
          <w:ilvl w:val="0"/>
          <w:numId w:val="48"/>
        </w:numPr>
        <w:spacing w:line="240" w:lineRule="auto"/>
        <w:ind w:left="357" w:hanging="357"/>
        <w:rPr>
          <w:rFonts w:ascii="Arial" w:hAnsi="Arial" w:cs="Arial"/>
        </w:rPr>
      </w:pPr>
      <w:r w:rsidRPr="00A52E3E">
        <w:rPr>
          <w:rFonts w:ascii="Arial" w:hAnsi="Arial" w:cs="Arial"/>
        </w:rPr>
        <w:t>Необходимо разработать сервис, при вызове которого партнер по номер заказа сможет узнать статус данного заказа в системе «Коллекция».</w:t>
      </w:r>
    </w:p>
    <w:p w14:paraId="337A1239" w14:textId="77777777" w:rsidR="00A52E3E" w:rsidRDefault="00A52E3E" w:rsidP="00213CD6">
      <w:pPr>
        <w:spacing w:line="240" w:lineRule="auto"/>
        <w:rPr>
          <w:rFonts w:ascii="Arial" w:hAnsi="Arial" w:cs="Arial"/>
        </w:rPr>
      </w:pPr>
    </w:p>
    <w:p w14:paraId="6D19DFEF" w14:textId="5B1F8C31" w:rsidR="00A52E3E" w:rsidRDefault="00A52E3E" w:rsidP="00213CD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Доработки также предполагают:</w:t>
      </w:r>
    </w:p>
    <w:p w14:paraId="1798CF79" w14:textId="77777777" w:rsidR="00845417" w:rsidRDefault="00A52E3E" w:rsidP="00BE2B3E">
      <w:pPr>
        <w:pStyle w:val="ae"/>
        <w:numPr>
          <w:ilvl w:val="0"/>
          <w:numId w:val="49"/>
        </w:numPr>
        <w:spacing w:line="240" w:lineRule="auto"/>
        <w:ind w:left="357" w:hanging="357"/>
        <w:rPr>
          <w:rFonts w:ascii="Arial" w:hAnsi="Arial" w:cs="Arial"/>
        </w:rPr>
      </w:pPr>
      <w:r w:rsidRPr="00CA34B6">
        <w:rPr>
          <w:rFonts w:ascii="Arial" w:hAnsi="Arial" w:cs="Arial"/>
        </w:rPr>
        <w:t>Обновление документации, предоставляемой для интеграции онлайн-партнерам.</w:t>
      </w:r>
    </w:p>
    <w:p w14:paraId="5EF7B926" w14:textId="5C1FAF9E" w:rsidR="00CA34B6" w:rsidRPr="00845417" w:rsidRDefault="00845417" w:rsidP="00BE2B3E">
      <w:pPr>
        <w:pStyle w:val="ae"/>
        <w:numPr>
          <w:ilvl w:val="0"/>
          <w:numId w:val="49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="00CA34B6" w:rsidRPr="00845417">
        <w:rPr>
          <w:rFonts w:ascii="Arial" w:hAnsi="Arial" w:cs="Arial"/>
        </w:rPr>
        <w:t>редоставлени</w:t>
      </w:r>
      <w:r>
        <w:rPr>
          <w:rFonts w:ascii="Arial" w:hAnsi="Arial" w:cs="Arial"/>
        </w:rPr>
        <w:t>е</w:t>
      </w:r>
      <w:r w:rsidR="00CA34B6" w:rsidRPr="00845417">
        <w:rPr>
          <w:rFonts w:ascii="Arial" w:hAnsi="Arial" w:cs="Arial"/>
        </w:rPr>
        <w:t xml:space="preserve"> доступа партнеру (к тестовом и боевому окружениям для вызова сервиса) по запрошенным IP адресам, </w:t>
      </w:r>
      <w:r>
        <w:rPr>
          <w:rFonts w:ascii="Arial" w:hAnsi="Arial" w:cs="Arial"/>
        </w:rPr>
        <w:t>необходимого для работы сервиса для онлайн-категории «Авиабилеты».</w:t>
      </w:r>
    </w:p>
    <w:p w14:paraId="36EA5185" w14:textId="606AD056" w:rsidR="00C76F20" w:rsidRPr="006F7C65" w:rsidRDefault="006A6F84" w:rsidP="00012A09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89" w:name="_Toc398584836"/>
      <w:r w:rsidRPr="006F7C65">
        <w:rPr>
          <w:rFonts w:ascii="Arial" w:hAnsi="Arial" w:cs="Arial"/>
        </w:rPr>
        <w:lastRenderedPageBreak/>
        <w:t>ОБЩИЕ-1110 Сбор статистики</w:t>
      </w:r>
      <w:r w:rsidR="006F7C65">
        <w:rPr>
          <w:rFonts w:ascii="Arial" w:hAnsi="Arial" w:cs="Arial"/>
        </w:rPr>
        <w:t xml:space="preserve"> добавления клиентом товаров в «</w:t>
      </w:r>
      <w:r w:rsidRPr="006F7C65">
        <w:rPr>
          <w:rFonts w:ascii="Arial" w:hAnsi="Arial" w:cs="Arial"/>
        </w:rPr>
        <w:t>Мои желания</w:t>
      </w:r>
      <w:r w:rsidR="006F7C65">
        <w:rPr>
          <w:rFonts w:ascii="Arial" w:hAnsi="Arial" w:cs="Arial"/>
        </w:rPr>
        <w:t>»</w:t>
      </w:r>
      <w:bookmarkEnd w:id="289"/>
    </w:p>
    <w:p w14:paraId="25F4FE9E" w14:textId="77777777" w:rsidR="00F9097E" w:rsidRDefault="00F9097E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90" w:name="_Toc398584837"/>
      <w:r w:rsidRPr="009232A4">
        <w:rPr>
          <w:rFonts w:ascii="Arial" w:hAnsi="Arial" w:cs="Arial"/>
        </w:rPr>
        <w:t>Назначение</w:t>
      </w:r>
      <w:bookmarkEnd w:id="290"/>
    </w:p>
    <w:p w14:paraId="42D8BBC8" w14:textId="16B565ED" w:rsidR="00F9097E" w:rsidRPr="008E2F2E" w:rsidRDefault="00B808AF" w:rsidP="00F9097E">
      <w:r w:rsidRPr="001708D7">
        <w:rPr>
          <w:rFonts w:ascii="Arial" w:hAnsi="Arial" w:cs="Arial"/>
        </w:rPr>
        <w:t>Цел</w:t>
      </w:r>
      <w:r>
        <w:rPr>
          <w:rFonts w:ascii="Arial" w:hAnsi="Arial" w:cs="Arial"/>
        </w:rPr>
        <w:t>ь</w:t>
      </w:r>
      <w:r w:rsidRPr="001708D7">
        <w:rPr>
          <w:rFonts w:ascii="Arial" w:hAnsi="Arial" w:cs="Arial"/>
        </w:rPr>
        <w:t xml:space="preserve"> доработки</w:t>
      </w:r>
      <w:r>
        <w:rPr>
          <w:rFonts w:ascii="Arial" w:hAnsi="Arial" w:cs="Arial"/>
        </w:rPr>
        <w:t xml:space="preserve"> – </w:t>
      </w:r>
      <w:r w:rsidR="008E2F2E">
        <w:rPr>
          <w:rFonts w:ascii="Arial" w:hAnsi="Arial" w:cs="Arial"/>
        </w:rPr>
        <w:t>сбор и хранение данных о добавлении клиентами товаров в «Мои желания» для последующей их выгрузке и анализа.</w:t>
      </w:r>
    </w:p>
    <w:p w14:paraId="0FA8ACF8" w14:textId="77777777" w:rsidR="00F9097E" w:rsidRPr="00012A09" w:rsidRDefault="00F9097E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91" w:name="_Toc398584838"/>
      <w:r>
        <w:rPr>
          <w:rFonts w:ascii="Arial" w:hAnsi="Arial" w:cs="Arial"/>
        </w:rPr>
        <w:t>Функциональные требования</w:t>
      </w:r>
      <w:bookmarkEnd w:id="291"/>
    </w:p>
    <w:p w14:paraId="20F33A4F" w14:textId="77777777" w:rsidR="001F4001" w:rsidRDefault="001F4001" w:rsidP="001F4001">
      <w:pPr>
        <w:spacing w:before="120" w:line="240" w:lineRule="auto"/>
        <w:rPr>
          <w:rFonts w:ascii="Arial" w:hAnsi="Arial" w:cs="Arial"/>
          <w:szCs w:val="20"/>
        </w:rPr>
      </w:pPr>
      <w:r w:rsidRPr="001F4001">
        <w:rPr>
          <w:rFonts w:ascii="Arial" w:hAnsi="Arial" w:cs="Arial"/>
          <w:szCs w:val="20"/>
        </w:rPr>
        <w:t>Для реализации функционала необходимо:</w:t>
      </w:r>
    </w:p>
    <w:p w14:paraId="55005A3E" w14:textId="2E10B068" w:rsidR="00F9097E" w:rsidRPr="001F4001" w:rsidRDefault="001F4001" w:rsidP="00BE2B3E">
      <w:pPr>
        <w:pStyle w:val="ae"/>
        <w:numPr>
          <w:ilvl w:val="0"/>
          <w:numId w:val="50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1F4001">
        <w:rPr>
          <w:rFonts w:ascii="Arial" w:hAnsi="Arial" w:cs="Arial"/>
        </w:rPr>
        <w:t>Сохранять в системе данные о каждом добавлении клиентом какого-либо товара в раздел «Мои желания».</w:t>
      </w:r>
    </w:p>
    <w:p w14:paraId="0992E68D" w14:textId="77777777" w:rsidR="00F9097E" w:rsidRDefault="00F9097E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92" w:name="_Toc398584839"/>
      <w:r>
        <w:rPr>
          <w:rFonts w:ascii="Arial" w:hAnsi="Arial" w:cs="Arial"/>
        </w:rPr>
        <w:t>Описание функционала</w:t>
      </w:r>
      <w:bookmarkEnd w:id="292"/>
    </w:p>
    <w:p w14:paraId="0B7C83B2" w14:textId="77777777" w:rsidR="001F4001" w:rsidRDefault="001F4001" w:rsidP="001F400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42D4F498" w14:textId="77777777" w:rsidR="001F4001" w:rsidRDefault="001F4001" w:rsidP="001F4001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На сайте П</w:t>
      </w:r>
      <w:r w:rsidRPr="00AE515B">
        <w:rPr>
          <w:rFonts w:ascii="Arial" w:eastAsiaTheme="minorHAnsi" w:hAnsi="Arial" w:cs="Arial"/>
          <w:szCs w:val="20"/>
          <w:lang w:eastAsia="en-US"/>
        </w:rPr>
        <w:t>рограммы лояльности ВТБ24 «Коллекция»</w:t>
      </w:r>
      <w:r>
        <w:rPr>
          <w:rFonts w:ascii="Arial" w:eastAsiaTheme="minorHAnsi" w:hAnsi="Arial" w:cs="Arial"/>
          <w:szCs w:val="20"/>
          <w:lang w:eastAsia="en-US"/>
        </w:rPr>
        <w:t>.</w:t>
      </w:r>
    </w:p>
    <w:p w14:paraId="7EB83625" w14:textId="77777777" w:rsidR="001F4001" w:rsidRDefault="001F4001" w:rsidP="001F4001">
      <w:pPr>
        <w:spacing w:line="240" w:lineRule="auto"/>
        <w:rPr>
          <w:rFonts w:ascii="Arial" w:hAnsi="Arial" w:cs="Arial"/>
        </w:rPr>
      </w:pPr>
    </w:p>
    <w:p w14:paraId="7C021BDB" w14:textId="77777777" w:rsidR="001F4001" w:rsidRDefault="001F4001" w:rsidP="001F4001">
      <w:pPr>
        <w:spacing w:line="240" w:lineRule="auto"/>
        <w:rPr>
          <w:rFonts w:ascii="Arial" w:hAnsi="Arial" w:cs="Arial"/>
        </w:rPr>
      </w:pPr>
      <w:r w:rsidRPr="00BC47C7">
        <w:rPr>
          <w:rFonts w:ascii="Arial" w:eastAsiaTheme="minorHAnsi" w:hAnsi="Arial" w:cs="Arial"/>
          <w:b/>
          <w:szCs w:val="20"/>
          <w:lang w:eastAsia="en-US"/>
        </w:rPr>
        <w:t xml:space="preserve">Доработки </w:t>
      </w:r>
      <w:r>
        <w:rPr>
          <w:rFonts w:ascii="Arial" w:eastAsiaTheme="minorHAnsi" w:hAnsi="Arial" w:cs="Arial"/>
          <w:b/>
          <w:szCs w:val="20"/>
          <w:lang w:eastAsia="en-US"/>
        </w:rPr>
        <w:t>сайта П</w:t>
      </w:r>
      <w:r w:rsidRPr="003155B9">
        <w:rPr>
          <w:rFonts w:ascii="Arial" w:eastAsiaTheme="minorHAnsi" w:hAnsi="Arial" w:cs="Arial"/>
          <w:b/>
          <w:szCs w:val="20"/>
          <w:lang w:eastAsia="en-US"/>
        </w:rPr>
        <w:t>рограммы лояльности ВТБ24 «Коллекция»</w:t>
      </w:r>
      <w:r>
        <w:rPr>
          <w:rFonts w:ascii="Arial" w:eastAsiaTheme="minorHAnsi" w:hAnsi="Arial" w:cs="Arial"/>
          <w:b/>
          <w:szCs w:val="20"/>
          <w:lang w:eastAsia="en-US"/>
        </w:rPr>
        <w:t>:</w:t>
      </w:r>
    </w:p>
    <w:p w14:paraId="68547A80" w14:textId="0C27BC01" w:rsidR="00591864" w:rsidRPr="001F4001" w:rsidRDefault="001F4001" w:rsidP="00BE2B3E">
      <w:pPr>
        <w:pStyle w:val="ae"/>
        <w:numPr>
          <w:ilvl w:val="0"/>
          <w:numId w:val="51"/>
        </w:numPr>
        <w:spacing w:line="240" w:lineRule="auto"/>
        <w:ind w:left="357" w:hanging="357"/>
        <w:rPr>
          <w:rFonts w:ascii="Arial" w:hAnsi="Arial" w:cs="Arial"/>
        </w:rPr>
      </w:pPr>
      <w:r w:rsidRPr="001F4001">
        <w:rPr>
          <w:rFonts w:ascii="Arial" w:hAnsi="Arial" w:cs="Arial"/>
        </w:rPr>
        <w:t xml:space="preserve">Разработать механизм сохранения </w:t>
      </w:r>
      <w:r w:rsidR="00591864" w:rsidRPr="001F4001">
        <w:rPr>
          <w:rFonts w:ascii="Arial" w:hAnsi="Arial" w:cs="Arial"/>
        </w:rPr>
        <w:t>данны</w:t>
      </w:r>
      <w:r w:rsidRPr="001F4001">
        <w:rPr>
          <w:rFonts w:ascii="Arial" w:hAnsi="Arial" w:cs="Arial"/>
        </w:rPr>
        <w:t>х</w:t>
      </w:r>
      <w:r w:rsidR="00591864" w:rsidRPr="001F4001">
        <w:rPr>
          <w:rFonts w:ascii="Arial" w:hAnsi="Arial" w:cs="Arial"/>
        </w:rPr>
        <w:t xml:space="preserve"> о каждом добавлении клиент</w:t>
      </w:r>
      <w:r w:rsidRPr="001F4001">
        <w:rPr>
          <w:rFonts w:ascii="Arial" w:hAnsi="Arial" w:cs="Arial"/>
        </w:rPr>
        <w:t>ом какого-либо товара в раздел «</w:t>
      </w:r>
      <w:r w:rsidR="00591864" w:rsidRPr="001F4001">
        <w:rPr>
          <w:rFonts w:ascii="Arial" w:hAnsi="Arial" w:cs="Arial"/>
        </w:rPr>
        <w:t>Мои желания</w:t>
      </w:r>
      <w:r w:rsidRPr="001F4001">
        <w:rPr>
          <w:rFonts w:ascii="Arial" w:hAnsi="Arial" w:cs="Arial"/>
        </w:rPr>
        <w:t>»</w:t>
      </w:r>
      <w:r w:rsidR="00591864" w:rsidRPr="001F4001">
        <w:rPr>
          <w:rFonts w:ascii="Arial" w:hAnsi="Arial" w:cs="Arial"/>
        </w:rPr>
        <w:t xml:space="preserve">. </w:t>
      </w:r>
    </w:p>
    <w:p w14:paraId="32C89142" w14:textId="77777777" w:rsidR="00A6721F" w:rsidRDefault="00591864" w:rsidP="00BE2B3E">
      <w:pPr>
        <w:pStyle w:val="ae"/>
        <w:numPr>
          <w:ilvl w:val="0"/>
          <w:numId w:val="51"/>
        </w:numPr>
        <w:spacing w:line="240" w:lineRule="auto"/>
        <w:ind w:left="357" w:hanging="357"/>
        <w:rPr>
          <w:rFonts w:ascii="Arial" w:hAnsi="Arial" w:cs="Arial"/>
        </w:rPr>
      </w:pPr>
      <w:r w:rsidRPr="001F4001">
        <w:rPr>
          <w:rFonts w:ascii="Arial" w:hAnsi="Arial" w:cs="Arial"/>
        </w:rPr>
        <w:t xml:space="preserve">Необходимо сохранять данные о клиенте, о товаре и о </w:t>
      </w:r>
      <w:r w:rsidR="001F4001" w:rsidRPr="001F4001">
        <w:rPr>
          <w:rFonts w:ascii="Arial" w:hAnsi="Arial" w:cs="Arial"/>
        </w:rPr>
        <w:t>времени его до</w:t>
      </w:r>
      <w:r w:rsidR="00A6721F">
        <w:rPr>
          <w:rFonts w:ascii="Arial" w:hAnsi="Arial" w:cs="Arial"/>
        </w:rPr>
        <w:t xml:space="preserve">бавления в раздел «Мои желания»: </w:t>
      </w:r>
    </w:p>
    <w:p w14:paraId="6BA3D337" w14:textId="77777777" w:rsidR="00A6721F" w:rsidRDefault="00A6721F" w:rsidP="00A6721F">
      <w:pPr>
        <w:pStyle w:val="ae"/>
        <w:numPr>
          <w:ilvl w:val="0"/>
          <w:numId w:val="46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идентификатор клиента (</w:t>
      </w:r>
      <w:r>
        <w:rPr>
          <w:rFonts w:ascii="Arial" w:hAnsi="Arial" w:cs="Arial"/>
          <w:lang w:val="en-US"/>
        </w:rPr>
        <w:t>ClientID</w:t>
      </w:r>
      <w:r>
        <w:rPr>
          <w:rFonts w:ascii="Arial" w:hAnsi="Arial" w:cs="Arial"/>
        </w:rPr>
        <w:t>),</w:t>
      </w:r>
    </w:p>
    <w:p w14:paraId="7E773C18" w14:textId="77777777" w:rsidR="00A6721F" w:rsidRDefault="00A6721F" w:rsidP="00A6721F">
      <w:pPr>
        <w:pStyle w:val="ae"/>
        <w:numPr>
          <w:ilvl w:val="0"/>
          <w:numId w:val="46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идентификатор товара (</w:t>
      </w:r>
      <w:r>
        <w:rPr>
          <w:rFonts w:ascii="Arial" w:hAnsi="Arial" w:cs="Arial"/>
          <w:lang w:val="en-US"/>
        </w:rPr>
        <w:t>ProductID</w:t>
      </w:r>
      <w:r>
        <w:rPr>
          <w:rFonts w:ascii="Arial" w:hAnsi="Arial" w:cs="Arial"/>
        </w:rPr>
        <w:t xml:space="preserve">), </w:t>
      </w:r>
    </w:p>
    <w:p w14:paraId="0BEC5E3D" w14:textId="0D6DEFCD" w:rsidR="00591864" w:rsidRDefault="00A6721F" w:rsidP="00A6721F">
      <w:pPr>
        <w:pStyle w:val="ae"/>
        <w:numPr>
          <w:ilvl w:val="0"/>
          <w:numId w:val="46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время добавления в «Мои желания» (</w:t>
      </w:r>
      <w:r>
        <w:rPr>
          <w:rFonts w:ascii="Arial" w:hAnsi="Arial" w:cs="Arial"/>
          <w:lang w:val="en-US"/>
        </w:rPr>
        <w:t>Time</w:t>
      </w:r>
      <w:r w:rsidR="00C007B0">
        <w:rPr>
          <w:rFonts w:ascii="Arial" w:hAnsi="Arial" w:cs="Arial"/>
        </w:rPr>
        <w:t xml:space="preserve"> – серверное время</w:t>
      </w:r>
      <w:r>
        <w:rPr>
          <w:rFonts w:ascii="Arial" w:hAnsi="Arial" w:cs="Arial"/>
        </w:rPr>
        <w:t>),</w:t>
      </w:r>
    </w:p>
    <w:p w14:paraId="3D90EE57" w14:textId="7C5C8237" w:rsidR="00A6721F" w:rsidRPr="001F4001" w:rsidRDefault="00A6721F" w:rsidP="00A6721F">
      <w:pPr>
        <w:pStyle w:val="ae"/>
        <w:numPr>
          <w:ilvl w:val="0"/>
          <w:numId w:val="46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стоимость товара на момент добавления в «Мои желания» (</w:t>
      </w:r>
      <w:r>
        <w:rPr>
          <w:rFonts w:ascii="Arial" w:hAnsi="Arial" w:cs="Arial"/>
          <w:lang w:val="en-US"/>
        </w:rPr>
        <w:t>Price</w:t>
      </w:r>
      <w:r w:rsidRPr="00A6721F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0BFF00A7" w14:textId="4E4558AE" w:rsidR="006A6F84" w:rsidRPr="00C02948" w:rsidRDefault="006A6F84" w:rsidP="00012A09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93" w:name="_Toc398584840"/>
      <w:r w:rsidRPr="00C02948">
        <w:rPr>
          <w:rFonts w:ascii="Arial" w:hAnsi="Arial" w:cs="Arial"/>
        </w:rPr>
        <w:t>САЙТ-123 Изменение принципа формирования состава вознаграждений для блока «Заказывайте прямо сейчас»</w:t>
      </w:r>
      <w:bookmarkEnd w:id="293"/>
    </w:p>
    <w:p w14:paraId="63A36385" w14:textId="77777777" w:rsidR="00F9097E" w:rsidRDefault="00F9097E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94" w:name="_Toc398584841"/>
      <w:r w:rsidRPr="009232A4">
        <w:rPr>
          <w:rFonts w:ascii="Arial" w:hAnsi="Arial" w:cs="Arial"/>
        </w:rPr>
        <w:t>Назначение</w:t>
      </w:r>
      <w:bookmarkEnd w:id="294"/>
    </w:p>
    <w:p w14:paraId="0E2DDD48" w14:textId="33DFDEF3" w:rsidR="00F9097E" w:rsidRPr="00740BAE" w:rsidRDefault="00740BAE" w:rsidP="00F9097E">
      <w:r w:rsidRPr="001708D7">
        <w:rPr>
          <w:rFonts w:ascii="Arial" w:hAnsi="Arial" w:cs="Arial"/>
        </w:rPr>
        <w:t>Цел</w:t>
      </w:r>
      <w:r>
        <w:rPr>
          <w:rFonts w:ascii="Arial" w:hAnsi="Arial" w:cs="Arial"/>
        </w:rPr>
        <w:t>ь</w:t>
      </w:r>
      <w:r w:rsidRPr="001708D7">
        <w:rPr>
          <w:rFonts w:ascii="Arial" w:hAnsi="Arial" w:cs="Arial"/>
        </w:rPr>
        <w:t xml:space="preserve"> доработки</w:t>
      </w:r>
      <w:r>
        <w:rPr>
          <w:rFonts w:ascii="Arial" w:hAnsi="Arial" w:cs="Arial"/>
        </w:rPr>
        <w:t xml:space="preserve"> –</w:t>
      </w:r>
      <w:r w:rsidR="006E1742">
        <w:rPr>
          <w:rFonts w:ascii="Arial" w:hAnsi="Arial" w:cs="Arial"/>
        </w:rPr>
        <w:t xml:space="preserve"> предоставить клиенту рекомендацию товаров того же типа, что и просматриваем</w:t>
      </w:r>
      <w:r w:rsidR="002D277F">
        <w:rPr>
          <w:rFonts w:ascii="Arial" w:hAnsi="Arial" w:cs="Arial"/>
        </w:rPr>
        <w:t>ы</w:t>
      </w:r>
      <w:r w:rsidR="006E1742">
        <w:rPr>
          <w:rFonts w:ascii="Arial" w:hAnsi="Arial" w:cs="Arial"/>
        </w:rPr>
        <w:t xml:space="preserve"> им товары, модифицировав подборку рекомендуемых на странице детальной информации о товаре.</w:t>
      </w:r>
    </w:p>
    <w:p w14:paraId="108EBF38" w14:textId="77777777" w:rsidR="00F9097E" w:rsidRPr="00012A09" w:rsidRDefault="00F9097E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95" w:name="_Toc398584842"/>
      <w:r>
        <w:rPr>
          <w:rFonts w:ascii="Arial" w:hAnsi="Arial" w:cs="Arial"/>
        </w:rPr>
        <w:t>Функциональные требования</w:t>
      </w:r>
      <w:bookmarkEnd w:id="295"/>
    </w:p>
    <w:p w14:paraId="215D5777" w14:textId="77777777" w:rsidR="00740BAE" w:rsidRDefault="00740BAE" w:rsidP="00740BAE">
      <w:pPr>
        <w:spacing w:before="120" w:line="240" w:lineRule="auto"/>
        <w:rPr>
          <w:rFonts w:ascii="Arial" w:hAnsi="Arial" w:cs="Arial"/>
          <w:szCs w:val="20"/>
        </w:rPr>
      </w:pPr>
      <w:r w:rsidRPr="00740BAE">
        <w:rPr>
          <w:rFonts w:ascii="Arial" w:hAnsi="Arial" w:cs="Arial"/>
          <w:szCs w:val="20"/>
        </w:rPr>
        <w:t>Для реализации функционала необходимо:</w:t>
      </w:r>
    </w:p>
    <w:p w14:paraId="7F5BBCD6" w14:textId="6564DB74" w:rsidR="00740BAE" w:rsidRPr="00740BAE" w:rsidRDefault="00740BAE" w:rsidP="00BE2B3E">
      <w:pPr>
        <w:pStyle w:val="ae"/>
        <w:numPr>
          <w:ilvl w:val="0"/>
          <w:numId w:val="5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740BAE">
        <w:rPr>
          <w:rFonts w:ascii="Arial" w:hAnsi="Arial" w:cs="Arial"/>
          <w:szCs w:val="20"/>
        </w:rPr>
        <w:t xml:space="preserve">На странице </w:t>
      </w:r>
      <w:r>
        <w:rPr>
          <w:rFonts w:ascii="Arial" w:hAnsi="Arial" w:cs="Arial"/>
          <w:szCs w:val="20"/>
        </w:rPr>
        <w:t>каждого</w:t>
      </w:r>
      <w:r w:rsidRPr="00740BAE">
        <w:rPr>
          <w:rFonts w:ascii="Arial" w:hAnsi="Arial" w:cs="Arial"/>
          <w:szCs w:val="20"/>
        </w:rPr>
        <w:t xml:space="preserve"> товара в блоке «Заказывайте прямо сейчас» рекомендовать  клиенту в первую очередь товары и</w:t>
      </w:r>
      <w:r w:rsidR="00C74D91">
        <w:rPr>
          <w:rFonts w:ascii="Arial" w:hAnsi="Arial" w:cs="Arial"/>
          <w:szCs w:val="20"/>
        </w:rPr>
        <w:t>з</w:t>
      </w:r>
      <w:r w:rsidRPr="00740BAE">
        <w:rPr>
          <w:rFonts w:ascii="Arial" w:hAnsi="Arial" w:cs="Arial"/>
          <w:szCs w:val="20"/>
        </w:rPr>
        <w:t xml:space="preserve"> той же</w:t>
      </w:r>
      <w:r w:rsidR="00457DB8">
        <w:rPr>
          <w:rFonts w:ascii="Arial" w:hAnsi="Arial" w:cs="Arial"/>
          <w:szCs w:val="20"/>
        </w:rPr>
        <w:t xml:space="preserve"> категории, что и просматриваемый товар.</w:t>
      </w:r>
    </w:p>
    <w:p w14:paraId="763728E4" w14:textId="77777777" w:rsidR="00F9097E" w:rsidRDefault="00F9097E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96" w:name="_Toc398584843"/>
      <w:r>
        <w:rPr>
          <w:rFonts w:ascii="Arial" w:hAnsi="Arial" w:cs="Arial"/>
        </w:rPr>
        <w:lastRenderedPageBreak/>
        <w:t>Описание функционала</w:t>
      </w:r>
      <w:bookmarkEnd w:id="296"/>
    </w:p>
    <w:p w14:paraId="6155C494" w14:textId="77777777" w:rsidR="00457DB8" w:rsidRDefault="00457DB8" w:rsidP="00457DB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32635947" w14:textId="77777777" w:rsidR="00457DB8" w:rsidRDefault="00457DB8" w:rsidP="00457DB8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На сайте П</w:t>
      </w:r>
      <w:r w:rsidRPr="00AE515B">
        <w:rPr>
          <w:rFonts w:ascii="Arial" w:eastAsiaTheme="minorHAnsi" w:hAnsi="Arial" w:cs="Arial"/>
          <w:szCs w:val="20"/>
          <w:lang w:eastAsia="en-US"/>
        </w:rPr>
        <w:t>рограммы лояльности ВТБ24 «Коллекция»</w:t>
      </w:r>
      <w:r>
        <w:rPr>
          <w:rFonts w:ascii="Arial" w:eastAsiaTheme="minorHAnsi" w:hAnsi="Arial" w:cs="Arial"/>
          <w:szCs w:val="20"/>
          <w:lang w:eastAsia="en-US"/>
        </w:rPr>
        <w:t>.</w:t>
      </w:r>
    </w:p>
    <w:p w14:paraId="2864C7C5" w14:textId="77777777" w:rsidR="00457DB8" w:rsidRDefault="00457DB8" w:rsidP="00457DB8">
      <w:pPr>
        <w:spacing w:line="240" w:lineRule="auto"/>
        <w:rPr>
          <w:rFonts w:ascii="Arial" w:hAnsi="Arial" w:cs="Arial"/>
        </w:rPr>
      </w:pPr>
    </w:p>
    <w:p w14:paraId="3D509547" w14:textId="77777777" w:rsidR="00457DB8" w:rsidRDefault="00457DB8" w:rsidP="00457DB8">
      <w:pPr>
        <w:spacing w:line="240" w:lineRule="auto"/>
        <w:rPr>
          <w:rFonts w:ascii="Arial" w:hAnsi="Arial" w:cs="Arial"/>
        </w:rPr>
      </w:pPr>
      <w:r w:rsidRPr="00BC47C7">
        <w:rPr>
          <w:rFonts w:ascii="Arial" w:eastAsiaTheme="minorHAnsi" w:hAnsi="Arial" w:cs="Arial"/>
          <w:b/>
          <w:szCs w:val="20"/>
          <w:lang w:eastAsia="en-US"/>
        </w:rPr>
        <w:t xml:space="preserve">Доработки </w:t>
      </w:r>
      <w:r>
        <w:rPr>
          <w:rFonts w:ascii="Arial" w:eastAsiaTheme="minorHAnsi" w:hAnsi="Arial" w:cs="Arial"/>
          <w:b/>
          <w:szCs w:val="20"/>
          <w:lang w:eastAsia="en-US"/>
        </w:rPr>
        <w:t>сайта П</w:t>
      </w:r>
      <w:r w:rsidRPr="003155B9">
        <w:rPr>
          <w:rFonts w:ascii="Arial" w:eastAsiaTheme="minorHAnsi" w:hAnsi="Arial" w:cs="Arial"/>
          <w:b/>
          <w:szCs w:val="20"/>
          <w:lang w:eastAsia="en-US"/>
        </w:rPr>
        <w:t>рограммы лояльности ВТБ24 «Коллекция»</w:t>
      </w:r>
      <w:r>
        <w:rPr>
          <w:rFonts w:ascii="Arial" w:eastAsiaTheme="minorHAnsi" w:hAnsi="Arial" w:cs="Arial"/>
          <w:b/>
          <w:szCs w:val="20"/>
          <w:lang w:eastAsia="en-US"/>
        </w:rPr>
        <w:t>:</w:t>
      </w:r>
    </w:p>
    <w:p w14:paraId="51826F12" w14:textId="61C1CD0D" w:rsidR="00591864" w:rsidRPr="00457DB8" w:rsidRDefault="00591864" w:rsidP="00BE2B3E">
      <w:pPr>
        <w:pStyle w:val="ae"/>
        <w:numPr>
          <w:ilvl w:val="0"/>
          <w:numId w:val="54"/>
        </w:numPr>
        <w:spacing w:line="240" w:lineRule="auto"/>
        <w:ind w:left="357" w:hanging="357"/>
        <w:rPr>
          <w:rFonts w:ascii="Arial" w:hAnsi="Arial" w:cs="Arial"/>
        </w:rPr>
      </w:pPr>
      <w:r w:rsidRPr="00457DB8">
        <w:rPr>
          <w:rFonts w:ascii="Arial" w:hAnsi="Arial" w:cs="Arial"/>
        </w:rPr>
        <w:t xml:space="preserve">На карточке товара должны отображаться 6 рекомендованных вознаграждений. Алгоритм формирования состава </w:t>
      </w:r>
      <w:r w:rsidR="006E1742">
        <w:rPr>
          <w:rFonts w:ascii="Arial" w:hAnsi="Arial" w:cs="Arial"/>
        </w:rPr>
        <w:t xml:space="preserve">данного </w:t>
      </w:r>
      <w:r w:rsidRPr="00457DB8">
        <w:rPr>
          <w:rFonts w:ascii="Arial" w:hAnsi="Arial" w:cs="Arial"/>
        </w:rPr>
        <w:t xml:space="preserve">блока должен отличаться от </w:t>
      </w:r>
      <w:r w:rsidR="006E1742">
        <w:rPr>
          <w:rFonts w:ascii="Arial" w:hAnsi="Arial" w:cs="Arial"/>
        </w:rPr>
        <w:t>блока рекомендованных «Заказывайте прямо сейчас»</w:t>
      </w:r>
      <w:r w:rsidRPr="00457DB8">
        <w:rPr>
          <w:rFonts w:ascii="Arial" w:hAnsi="Arial" w:cs="Arial"/>
        </w:rPr>
        <w:t xml:space="preserve"> на главной.</w:t>
      </w:r>
    </w:p>
    <w:p w14:paraId="3413C9F4" w14:textId="77777777" w:rsidR="00E36F54" w:rsidRDefault="00E36F54" w:rsidP="00BE2B3E">
      <w:pPr>
        <w:pStyle w:val="ae"/>
        <w:numPr>
          <w:ilvl w:val="0"/>
          <w:numId w:val="54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Алгоритм: </w:t>
      </w:r>
    </w:p>
    <w:p w14:paraId="13EBDB69" w14:textId="76377253" w:rsidR="00591864" w:rsidRPr="00457DB8" w:rsidRDefault="00591864" w:rsidP="00BE2B3E">
      <w:pPr>
        <w:pStyle w:val="ae"/>
        <w:numPr>
          <w:ilvl w:val="0"/>
          <w:numId w:val="55"/>
        </w:numPr>
        <w:spacing w:line="240" w:lineRule="auto"/>
        <w:rPr>
          <w:rFonts w:ascii="Arial" w:hAnsi="Arial" w:cs="Arial"/>
        </w:rPr>
      </w:pPr>
      <w:r w:rsidRPr="00457DB8">
        <w:rPr>
          <w:rFonts w:ascii="Arial" w:hAnsi="Arial" w:cs="Arial"/>
        </w:rPr>
        <w:t>Должны отображаться товары из той же категории, что и просматриваемый товар.</w:t>
      </w:r>
    </w:p>
    <w:p w14:paraId="5A4D04C3" w14:textId="4829CE71" w:rsidR="00591864" w:rsidRPr="00457DB8" w:rsidRDefault="00591864" w:rsidP="00BE2B3E">
      <w:pPr>
        <w:pStyle w:val="ae"/>
        <w:numPr>
          <w:ilvl w:val="0"/>
          <w:numId w:val="55"/>
        </w:numPr>
        <w:spacing w:line="240" w:lineRule="auto"/>
        <w:rPr>
          <w:rFonts w:ascii="Arial" w:hAnsi="Arial" w:cs="Arial"/>
        </w:rPr>
      </w:pPr>
      <w:r w:rsidRPr="00457DB8">
        <w:rPr>
          <w:rFonts w:ascii="Arial" w:hAnsi="Arial" w:cs="Arial"/>
        </w:rPr>
        <w:t>Товары должны быть о</w:t>
      </w:r>
      <w:r w:rsidR="00B71C76">
        <w:rPr>
          <w:rFonts w:ascii="Arial" w:hAnsi="Arial" w:cs="Arial"/>
        </w:rPr>
        <w:t>т</w:t>
      </w:r>
      <w:r w:rsidRPr="00457DB8">
        <w:rPr>
          <w:rFonts w:ascii="Arial" w:hAnsi="Arial" w:cs="Arial"/>
        </w:rPr>
        <w:t>сортированы случайным образом</w:t>
      </w:r>
      <w:r w:rsidR="00E36F54">
        <w:rPr>
          <w:rFonts w:ascii="Arial" w:hAnsi="Arial" w:cs="Arial"/>
        </w:rPr>
        <w:t>.</w:t>
      </w:r>
    </w:p>
    <w:p w14:paraId="57BCA0D4" w14:textId="5184C519" w:rsidR="00591864" w:rsidRPr="00457DB8" w:rsidRDefault="00591864" w:rsidP="00BE2B3E">
      <w:pPr>
        <w:pStyle w:val="ae"/>
        <w:numPr>
          <w:ilvl w:val="0"/>
          <w:numId w:val="55"/>
        </w:numPr>
        <w:spacing w:line="240" w:lineRule="auto"/>
        <w:rPr>
          <w:rFonts w:ascii="Arial" w:hAnsi="Arial" w:cs="Arial"/>
        </w:rPr>
      </w:pPr>
      <w:r w:rsidRPr="00457DB8">
        <w:rPr>
          <w:rFonts w:ascii="Arial" w:hAnsi="Arial" w:cs="Arial"/>
        </w:rPr>
        <w:t>Цена товаров учитываться не должна</w:t>
      </w:r>
      <w:r w:rsidR="00E36F54">
        <w:rPr>
          <w:rFonts w:ascii="Arial" w:hAnsi="Arial" w:cs="Arial"/>
        </w:rPr>
        <w:t>.</w:t>
      </w:r>
    </w:p>
    <w:p w14:paraId="7A72C5BF" w14:textId="3CB6F293" w:rsidR="00591864" w:rsidRPr="00457DB8" w:rsidRDefault="00591864" w:rsidP="00BE2B3E">
      <w:pPr>
        <w:pStyle w:val="ae"/>
        <w:numPr>
          <w:ilvl w:val="0"/>
          <w:numId w:val="55"/>
        </w:numPr>
        <w:spacing w:line="240" w:lineRule="auto"/>
        <w:rPr>
          <w:rFonts w:ascii="Arial" w:hAnsi="Arial" w:cs="Arial"/>
        </w:rPr>
      </w:pPr>
      <w:r w:rsidRPr="00457DB8">
        <w:rPr>
          <w:rFonts w:ascii="Arial" w:hAnsi="Arial" w:cs="Arial"/>
        </w:rPr>
        <w:t>Если товаров &lt; 6, то необходимо дополнять случайными товарами</w:t>
      </w:r>
      <w:r w:rsidR="00E36F54">
        <w:rPr>
          <w:rFonts w:ascii="Arial" w:hAnsi="Arial" w:cs="Arial"/>
        </w:rPr>
        <w:t>.</w:t>
      </w:r>
    </w:p>
    <w:p w14:paraId="5567DD08" w14:textId="75CC6120" w:rsidR="006A6F84" w:rsidRPr="00457DB8" w:rsidRDefault="00591864" w:rsidP="00BE2B3E">
      <w:pPr>
        <w:pStyle w:val="ae"/>
        <w:numPr>
          <w:ilvl w:val="0"/>
          <w:numId w:val="55"/>
        </w:numPr>
        <w:spacing w:line="240" w:lineRule="auto"/>
        <w:rPr>
          <w:rFonts w:ascii="Arial" w:hAnsi="Arial" w:cs="Arial"/>
        </w:rPr>
      </w:pPr>
      <w:r w:rsidRPr="00457DB8">
        <w:rPr>
          <w:rFonts w:ascii="Arial" w:hAnsi="Arial" w:cs="Arial"/>
        </w:rPr>
        <w:t>Дубликатов быть не должно</w:t>
      </w:r>
      <w:r w:rsidR="00E36F54">
        <w:rPr>
          <w:rFonts w:ascii="Arial" w:hAnsi="Arial" w:cs="Arial"/>
        </w:rPr>
        <w:t>.</w:t>
      </w:r>
    </w:p>
    <w:p w14:paraId="0C97633C" w14:textId="423484D4" w:rsidR="006A6F84" w:rsidRPr="002D277F" w:rsidRDefault="006A6F84" w:rsidP="00012A09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97" w:name="_Toc398584844"/>
      <w:r w:rsidRPr="002D277F">
        <w:rPr>
          <w:rFonts w:ascii="Arial" w:hAnsi="Arial" w:cs="Arial"/>
        </w:rPr>
        <w:t>САЙТ-161 Изменение верстки страницы «Вознаграждение не найдено»</w:t>
      </w:r>
      <w:bookmarkEnd w:id="297"/>
    </w:p>
    <w:p w14:paraId="1A75E948" w14:textId="77777777" w:rsidR="00F9097E" w:rsidRDefault="00F9097E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98" w:name="_Toc398584845"/>
      <w:r w:rsidRPr="009232A4">
        <w:rPr>
          <w:rFonts w:ascii="Arial" w:hAnsi="Arial" w:cs="Arial"/>
        </w:rPr>
        <w:t>Назначение</w:t>
      </w:r>
      <w:bookmarkEnd w:id="298"/>
    </w:p>
    <w:p w14:paraId="38832BC6" w14:textId="47A244F8" w:rsidR="00F9097E" w:rsidRPr="00B24A5E" w:rsidRDefault="00825D1B" w:rsidP="00F9097E">
      <w:r w:rsidRPr="001708D7">
        <w:rPr>
          <w:rFonts w:ascii="Arial" w:hAnsi="Arial" w:cs="Arial"/>
        </w:rPr>
        <w:t>Цел</w:t>
      </w:r>
      <w:r>
        <w:rPr>
          <w:rFonts w:ascii="Arial" w:hAnsi="Arial" w:cs="Arial"/>
        </w:rPr>
        <w:t>ь</w:t>
      </w:r>
      <w:r w:rsidRPr="001708D7">
        <w:rPr>
          <w:rFonts w:ascii="Arial" w:hAnsi="Arial" w:cs="Arial"/>
        </w:rPr>
        <w:t xml:space="preserve"> доработки</w:t>
      </w:r>
      <w:r>
        <w:rPr>
          <w:rFonts w:ascii="Arial" w:hAnsi="Arial" w:cs="Arial"/>
        </w:rPr>
        <w:t xml:space="preserve"> – </w:t>
      </w:r>
      <w:r w:rsidR="00B24A5E">
        <w:rPr>
          <w:rFonts w:ascii="Arial" w:hAnsi="Arial" w:cs="Arial"/>
        </w:rPr>
        <w:t>предоставить клиенту предложени</w:t>
      </w:r>
      <w:r w:rsidR="00832D9A">
        <w:rPr>
          <w:rFonts w:ascii="Arial" w:hAnsi="Arial" w:cs="Arial"/>
        </w:rPr>
        <w:t>е</w:t>
      </w:r>
      <w:r w:rsidR="00B24A5E">
        <w:rPr>
          <w:rFonts w:ascii="Arial" w:hAnsi="Arial" w:cs="Arial"/>
        </w:rPr>
        <w:t xml:space="preserve"> альтернарнатив товару, которого в данный момент нет в наличии.</w:t>
      </w:r>
    </w:p>
    <w:p w14:paraId="1B3322C0" w14:textId="77777777" w:rsidR="00F9097E" w:rsidRPr="00012A09" w:rsidRDefault="00F9097E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99" w:name="_Toc398584846"/>
      <w:r>
        <w:rPr>
          <w:rFonts w:ascii="Arial" w:hAnsi="Arial" w:cs="Arial"/>
        </w:rPr>
        <w:t>Функциональные требования</w:t>
      </w:r>
      <w:bookmarkEnd w:id="299"/>
    </w:p>
    <w:p w14:paraId="4E07A73A" w14:textId="77777777" w:rsidR="00832D9A" w:rsidRDefault="00832D9A" w:rsidP="00832D9A">
      <w:pPr>
        <w:spacing w:before="120" w:line="240" w:lineRule="auto"/>
        <w:rPr>
          <w:rFonts w:ascii="Arial" w:hAnsi="Arial" w:cs="Arial"/>
          <w:szCs w:val="20"/>
        </w:rPr>
      </w:pPr>
      <w:r w:rsidRPr="00832D9A">
        <w:rPr>
          <w:rFonts w:ascii="Arial" w:hAnsi="Arial" w:cs="Arial"/>
          <w:szCs w:val="20"/>
        </w:rPr>
        <w:t>Для реализации функционала необходимо:</w:t>
      </w:r>
    </w:p>
    <w:p w14:paraId="13C8CEBC" w14:textId="01619C8D" w:rsidR="00F9097E" w:rsidRPr="00832D9A" w:rsidRDefault="00832D9A" w:rsidP="00BE2B3E">
      <w:pPr>
        <w:pStyle w:val="ae"/>
        <w:numPr>
          <w:ilvl w:val="0"/>
          <w:numId w:val="56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832D9A">
        <w:rPr>
          <w:rFonts w:ascii="Arial" w:hAnsi="Arial" w:cs="Arial"/>
          <w:szCs w:val="20"/>
        </w:rPr>
        <w:t xml:space="preserve">На странице </w:t>
      </w:r>
      <w:r>
        <w:rPr>
          <w:rFonts w:ascii="Arial" w:hAnsi="Arial" w:cs="Arial"/>
          <w:szCs w:val="20"/>
        </w:rPr>
        <w:t>«</w:t>
      </w:r>
      <w:r w:rsidR="00E503B0">
        <w:rPr>
          <w:rFonts w:ascii="Arial" w:hAnsi="Arial" w:cs="Arial"/>
          <w:szCs w:val="20"/>
        </w:rPr>
        <w:t>Вознаграждение</w:t>
      </w:r>
      <w:r>
        <w:rPr>
          <w:rFonts w:ascii="Arial" w:hAnsi="Arial" w:cs="Arial"/>
          <w:szCs w:val="20"/>
        </w:rPr>
        <w:t xml:space="preserve"> не найден</w:t>
      </w:r>
      <w:r w:rsidR="00E503B0">
        <w:rPr>
          <w:rFonts w:ascii="Arial" w:hAnsi="Arial" w:cs="Arial"/>
          <w:szCs w:val="20"/>
        </w:rPr>
        <w:t>о</w:t>
      </w:r>
      <w:r>
        <w:rPr>
          <w:rFonts w:ascii="Arial" w:hAnsi="Arial" w:cs="Arial"/>
          <w:szCs w:val="20"/>
        </w:rPr>
        <w:t>» (отображается в случае, если товар по указанной ссылке отсутствует в каталоге)</w:t>
      </w:r>
      <w:r w:rsidR="00186A8F">
        <w:rPr>
          <w:rFonts w:ascii="Arial" w:hAnsi="Arial" w:cs="Arial"/>
          <w:szCs w:val="20"/>
        </w:rPr>
        <w:t xml:space="preserve"> публиковать блок с рекомендуемыми </w:t>
      </w:r>
      <w:r w:rsidR="00A43561">
        <w:rPr>
          <w:rFonts w:ascii="Arial" w:hAnsi="Arial" w:cs="Arial"/>
          <w:szCs w:val="20"/>
        </w:rPr>
        <w:t xml:space="preserve">клиенту </w:t>
      </w:r>
      <w:r w:rsidR="00186A8F">
        <w:rPr>
          <w:rFonts w:ascii="Arial" w:hAnsi="Arial" w:cs="Arial"/>
          <w:szCs w:val="20"/>
        </w:rPr>
        <w:t>вознаграждениями</w:t>
      </w:r>
      <w:r>
        <w:rPr>
          <w:rFonts w:ascii="Arial" w:hAnsi="Arial" w:cs="Arial"/>
          <w:szCs w:val="20"/>
        </w:rPr>
        <w:t>.</w:t>
      </w:r>
    </w:p>
    <w:p w14:paraId="2909DF92" w14:textId="77777777" w:rsidR="00F9097E" w:rsidRDefault="00F9097E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300" w:name="_Toc398584847"/>
      <w:r>
        <w:rPr>
          <w:rFonts w:ascii="Arial" w:hAnsi="Arial" w:cs="Arial"/>
        </w:rPr>
        <w:t>Описание функционала</w:t>
      </w:r>
      <w:bookmarkEnd w:id="300"/>
    </w:p>
    <w:p w14:paraId="3711873A" w14:textId="77777777" w:rsidR="00DF15EE" w:rsidRDefault="00DF15EE" w:rsidP="00DF15E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367D7C23" w14:textId="77777777" w:rsidR="00DF15EE" w:rsidRDefault="00DF15EE" w:rsidP="00DF15EE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На сайте П</w:t>
      </w:r>
      <w:r w:rsidRPr="00AE515B">
        <w:rPr>
          <w:rFonts w:ascii="Arial" w:eastAsiaTheme="minorHAnsi" w:hAnsi="Arial" w:cs="Arial"/>
          <w:szCs w:val="20"/>
          <w:lang w:eastAsia="en-US"/>
        </w:rPr>
        <w:t>рограммы лояльности ВТБ24 «Коллекция»</w:t>
      </w:r>
      <w:r>
        <w:rPr>
          <w:rFonts w:ascii="Arial" w:eastAsiaTheme="minorHAnsi" w:hAnsi="Arial" w:cs="Arial"/>
          <w:szCs w:val="20"/>
          <w:lang w:eastAsia="en-US"/>
        </w:rPr>
        <w:t>.</w:t>
      </w:r>
    </w:p>
    <w:p w14:paraId="071009CF" w14:textId="77777777" w:rsidR="00DF15EE" w:rsidRDefault="00DF15EE" w:rsidP="00DF15EE">
      <w:pPr>
        <w:spacing w:line="240" w:lineRule="auto"/>
        <w:rPr>
          <w:rFonts w:ascii="Arial" w:hAnsi="Arial" w:cs="Arial"/>
        </w:rPr>
      </w:pPr>
    </w:p>
    <w:p w14:paraId="0D54FB6E" w14:textId="77777777" w:rsidR="00DF15EE" w:rsidRDefault="00DF15EE" w:rsidP="00DF15EE">
      <w:pPr>
        <w:spacing w:line="240" w:lineRule="auto"/>
        <w:rPr>
          <w:rFonts w:ascii="Arial" w:hAnsi="Arial" w:cs="Arial"/>
        </w:rPr>
      </w:pPr>
      <w:r w:rsidRPr="00BC47C7">
        <w:rPr>
          <w:rFonts w:ascii="Arial" w:eastAsiaTheme="minorHAnsi" w:hAnsi="Arial" w:cs="Arial"/>
          <w:b/>
          <w:szCs w:val="20"/>
          <w:lang w:eastAsia="en-US"/>
        </w:rPr>
        <w:t xml:space="preserve">Доработки </w:t>
      </w:r>
      <w:r>
        <w:rPr>
          <w:rFonts w:ascii="Arial" w:eastAsiaTheme="minorHAnsi" w:hAnsi="Arial" w:cs="Arial"/>
          <w:b/>
          <w:szCs w:val="20"/>
          <w:lang w:eastAsia="en-US"/>
        </w:rPr>
        <w:t>сайта П</w:t>
      </w:r>
      <w:r w:rsidRPr="003155B9">
        <w:rPr>
          <w:rFonts w:ascii="Arial" w:eastAsiaTheme="minorHAnsi" w:hAnsi="Arial" w:cs="Arial"/>
          <w:b/>
          <w:szCs w:val="20"/>
          <w:lang w:eastAsia="en-US"/>
        </w:rPr>
        <w:t>рограммы лояльности ВТБ24 «Коллекция»</w:t>
      </w:r>
      <w:r>
        <w:rPr>
          <w:rFonts w:ascii="Arial" w:eastAsiaTheme="minorHAnsi" w:hAnsi="Arial" w:cs="Arial"/>
          <w:b/>
          <w:szCs w:val="20"/>
          <w:lang w:eastAsia="en-US"/>
        </w:rPr>
        <w:t>:</w:t>
      </w:r>
    </w:p>
    <w:p w14:paraId="6C814A6F" w14:textId="5A129331" w:rsidR="00DF15EE" w:rsidRDefault="00DF15EE" w:rsidP="00BE2B3E">
      <w:pPr>
        <w:pStyle w:val="ae"/>
        <w:numPr>
          <w:ilvl w:val="0"/>
          <w:numId w:val="57"/>
        </w:numPr>
        <w:spacing w:line="240" w:lineRule="auto"/>
        <w:ind w:left="357" w:hanging="357"/>
        <w:rPr>
          <w:rFonts w:ascii="Arial" w:hAnsi="Arial" w:cs="Arial"/>
        </w:rPr>
      </w:pPr>
      <w:r w:rsidRPr="00DF15EE">
        <w:rPr>
          <w:rFonts w:ascii="Arial" w:hAnsi="Arial" w:cs="Arial"/>
        </w:rPr>
        <w:t>Необходимо изменить верстку страницы «</w:t>
      </w:r>
      <w:r w:rsidR="00E503B0">
        <w:rPr>
          <w:rFonts w:ascii="Arial" w:hAnsi="Arial" w:cs="Arial"/>
          <w:szCs w:val="20"/>
        </w:rPr>
        <w:t>Вознаграждение не найдено</w:t>
      </w:r>
      <w:r w:rsidRPr="00DF15EE">
        <w:rPr>
          <w:rFonts w:ascii="Arial" w:hAnsi="Arial" w:cs="Arial"/>
        </w:rPr>
        <w:t>».</w:t>
      </w:r>
      <w:r>
        <w:rPr>
          <w:rFonts w:ascii="Arial" w:hAnsi="Arial" w:cs="Arial"/>
        </w:rPr>
        <w:t xml:space="preserve"> Новая верстка страницы должна быть представлена:</w:t>
      </w:r>
    </w:p>
    <w:p w14:paraId="4F1B6D12" w14:textId="3596C114" w:rsidR="00DF15EE" w:rsidRDefault="00DF15EE" w:rsidP="00BE2B3E">
      <w:pPr>
        <w:pStyle w:val="ae"/>
        <w:numPr>
          <w:ilvl w:val="0"/>
          <w:numId w:val="5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Заголовком статической страницы.</w:t>
      </w:r>
    </w:p>
    <w:p w14:paraId="7379ED09" w14:textId="1125AA62" w:rsidR="00DF15EE" w:rsidRDefault="00DF15EE" w:rsidP="00BE2B3E">
      <w:pPr>
        <w:pStyle w:val="ae"/>
        <w:numPr>
          <w:ilvl w:val="0"/>
          <w:numId w:val="5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Текстовым блоком со ссылками.</w:t>
      </w:r>
    </w:p>
    <w:p w14:paraId="27876B21" w14:textId="42515099" w:rsidR="00DF15EE" w:rsidRDefault="00DF15EE" w:rsidP="00BE2B3E">
      <w:pPr>
        <w:pStyle w:val="ae"/>
        <w:numPr>
          <w:ilvl w:val="0"/>
          <w:numId w:val="5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Блоком с шестью рекомендованными вознаграждениями.</w:t>
      </w:r>
    </w:p>
    <w:p w14:paraId="422426E7" w14:textId="0CDC2D5B" w:rsidR="00DF15EE" w:rsidRDefault="00DF15EE" w:rsidP="00BE2B3E">
      <w:pPr>
        <w:pStyle w:val="ae"/>
        <w:numPr>
          <w:ilvl w:val="0"/>
          <w:numId w:val="57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Р</w:t>
      </w:r>
      <w:r w:rsidR="008672BB" w:rsidRPr="008672BB">
        <w:rPr>
          <w:rFonts w:ascii="Arial" w:hAnsi="Arial" w:cs="Arial"/>
        </w:rPr>
        <w:t xml:space="preserve">екомендованные вознаграждения </w:t>
      </w:r>
      <w:r>
        <w:rPr>
          <w:rFonts w:ascii="Arial" w:hAnsi="Arial" w:cs="Arial"/>
        </w:rPr>
        <w:t>на странице «</w:t>
      </w:r>
      <w:r w:rsidR="00E503B0">
        <w:rPr>
          <w:rFonts w:ascii="Arial" w:hAnsi="Arial" w:cs="Arial"/>
          <w:szCs w:val="20"/>
        </w:rPr>
        <w:t>Вознаграждение не найдено</w:t>
      </w:r>
      <w:r>
        <w:rPr>
          <w:rFonts w:ascii="Arial" w:hAnsi="Arial" w:cs="Arial"/>
        </w:rPr>
        <w:t xml:space="preserve">» </w:t>
      </w:r>
      <w:r w:rsidR="008672BB" w:rsidRPr="008672BB">
        <w:rPr>
          <w:rFonts w:ascii="Arial" w:hAnsi="Arial" w:cs="Arial"/>
        </w:rPr>
        <w:t>формируются по тому же алгоритму, что и реко</w:t>
      </w:r>
      <w:r>
        <w:rPr>
          <w:rFonts w:ascii="Arial" w:hAnsi="Arial" w:cs="Arial"/>
        </w:rPr>
        <w:t>мендованные на главной странице сайте в блоке «Заказывайте прямо сейчас»</w:t>
      </w:r>
      <w:r w:rsidR="008672BB" w:rsidRPr="008672BB">
        <w:rPr>
          <w:rFonts w:ascii="Arial" w:hAnsi="Arial" w:cs="Arial"/>
        </w:rPr>
        <w:t>.</w:t>
      </w:r>
    </w:p>
    <w:p w14:paraId="5365230E" w14:textId="7FF53173" w:rsidR="00B45B58" w:rsidRPr="00DF15EE" w:rsidRDefault="008672BB" w:rsidP="00BE2B3E">
      <w:pPr>
        <w:pStyle w:val="ae"/>
        <w:numPr>
          <w:ilvl w:val="0"/>
          <w:numId w:val="57"/>
        </w:numPr>
        <w:spacing w:line="240" w:lineRule="auto"/>
        <w:ind w:left="357" w:hanging="357"/>
        <w:rPr>
          <w:rFonts w:ascii="Arial" w:hAnsi="Arial" w:cs="Arial"/>
        </w:rPr>
      </w:pPr>
      <w:r w:rsidRPr="00DF15EE">
        <w:rPr>
          <w:rFonts w:ascii="Arial" w:hAnsi="Arial" w:cs="Arial"/>
        </w:rPr>
        <w:t>Если клиент не авторизован на сайте, то список вознаграждений формируется случайным образом.</w:t>
      </w:r>
    </w:p>
    <w:p w14:paraId="6D0405DD" w14:textId="2717B3B4" w:rsidR="00B45B58" w:rsidRPr="00063CAE" w:rsidRDefault="006A6F84" w:rsidP="00012A09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301" w:name="_Toc398584848"/>
      <w:r w:rsidRPr="00063CAE">
        <w:rPr>
          <w:rFonts w:ascii="Arial" w:hAnsi="Arial" w:cs="Arial"/>
        </w:rPr>
        <w:t>Добавление внешнего номера заказа на страницу заказа ЛК клиента</w:t>
      </w:r>
      <w:bookmarkEnd w:id="301"/>
    </w:p>
    <w:p w14:paraId="7CDA6B4F" w14:textId="77777777" w:rsidR="00F9097E" w:rsidRDefault="00F9097E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302" w:name="_Toc398584849"/>
      <w:r w:rsidRPr="009232A4">
        <w:rPr>
          <w:rFonts w:ascii="Arial" w:hAnsi="Arial" w:cs="Arial"/>
        </w:rPr>
        <w:t>Назначение</w:t>
      </w:r>
      <w:bookmarkEnd w:id="302"/>
    </w:p>
    <w:p w14:paraId="6253BFA4" w14:textId="26AB1011" w:rsidR="00F9097E" w:rsidRPr="007A0572" w:rsidRDefault="007A0572" w:rsidP="00F9097E">
      <w:r w:rsidRPr="001708D7">
        <w:rPr>
          <w:rFonts w:ascii="Arial" w:hAnsi="Arial" w:cs="Arial"/>
        </w:rPr>
        <w:t>Цел</w:t>
      </w:r>
      <w:r>
        <w:rPr>
          <w:rFonts w:ascii="Arial" w:hAnsi="Arial" w:cs="Arial"/>
        </w:rPr>
        <w:t>ь</w:t>
      </w:r>
      <w:r w:rsidRPr="001708D7">
        <w:rPr>
          <w:rFonts w:ascii="Arial" w:hAnsi="Arial" w:cs="Arial"/>
        </w:rPr>
        <w:t xml:space="preserve"> доработки</w:t>
      </w:r>
      <w:r>
        <w:rPr>
          <w:rFonts w:ascii="Arial" w:hAnsi="Arial" w:cs="Arial"/>
        </w:rPr>
        <w:t xml:space="preserve"> – предоставить клиенту информацию о номере заказа в системе партнера (внешний номер заказа) для оперативного разрешения вопросов по заказам клиентов через </w:t>
      </w:r>
      <w:r>
        <w:rPr>
          <w:rFonts w:ascii="Arial" w:hAnsi="Arial" w:cs="Arial"/>
          <w:lang w:val="en-US"/>
        </w:rPr>
        <w:t>call</w:t>
      </w:r>
      <w:r w:rsidRPr="007A0572">
        <w:rPr>
          <w:rFonts w:ascii="Arial" w:hAnsi="Arial" w:cs="Arial"/>
        </w:rPr>
        <w:t>-</w:t>
      </w:r>
      <w:r>
        <w:rPr>
          <w:rFonts w:ascii="Arial" w:hAnsi="Arial" w:cs="Arial"/>
        </w:rPr>
        <w:t>центр.</w:t>
      </w:r>
    </w:p>
    <w:p w14:paraId="41EBDFDA" w14:textId="77777777" w:rsidR="00F9097E" w:rsidRPr="00012A09" w:rsidRDefault="00F9097E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303" w:name="_Toc398584850"/>
      <w:r>
        <w:rPr>
          <w:rFonts w:ascii="Arial" w:hAnsi="Arial" w:cs="Arial"/>
        </w:rPr>
        <w:t>Функциональные требования</w:t>
      </w:r>
      <w:bookmarkEnd w:id="303"/>
    </w:p>
    <w:p w14:paraId="1A94C648" w14:textId="77777777" w:rsidR="00391612" w:rsidRDefault="00391612" w:rsidP="00391612">
      <w:pPr>
        <w:spacing w:before="120" w:line="240" w:lineRule="auto"/>
        <w:rPr>
          <w:rFonts w:ascii="Arial" w:hAnsi="Arial" w:cs="Arial"/>
          <w:szCs w:val="20"/>
        </w:rPr>
      </w:pPr>
      <w:r w:rsidRPr="00832D9A">
        <w:rPr>
          <w:rFonts w:ascii="Arial" w:hAnsi="Arial" w:cs="Arial"/>
          <w:szCs w:val="20"/>
        </w:rPr>
        <w:t>Для реализации функционала необходимо:</w:t>
      </w:r>
    </w:p>
    <w:p w14:paraId="588785B5" w14:textId="0B9433B2" w:rsidR="00391612" w:rsidRPr="00832D9A" w:rsidRDefault="00391612" w:rsidP="00BE2B3E">
      <w:pPr>
        <w:pStyle w:val="ae"/>
        <w:numPr>
          <w:ilvl w:val="0"/>
          <w:numId w:val="61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832D9A">
        <w:rPr>
          <w:rFonts w:ascii="Arial" w:hAnsi="Arial" w:cs="Arial"/>
          <w:szCs w:val="20"/>
        </w:rPr>
        <w:t xml:space="preserve">На странице </w:t>
      </w:r>
      <w:r>
        <w:rPr>
          <w:rFonts w:ascii="Arial" w:hAnsi="Arial" w:cs="Arial"/>
          <w:szCs w:val="20"/>
        </w:rPr>
        <w:t xml:space="preserve">детальной информации о заказе необходимо публиковать </w:t>
      </w:r>
      <w:r>
        <w:rPr>
          <w:rFonts w:ascii="Arial" w:hAnsi="Arial" w:cs="Arial"/>
        </w:rPr>
        <w:t>номер заказа в системе партнера.</w:t>
      </w:r>
    </w:p>
    <w:p w14:paraId="0458655E" w14:textId="77777777" w:rsidR="00F9097E" w:rsidRDefault="00F9097E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304" w:name="_Toc398584851"/>
      <w:r>
        <w:rPr>
          <w:rFonts w:ascii="Arial" w:hAnsi="Arial" w:cs="Arial"/>
        </w:rPr>
        <w:lastRenderedPageBreak/>
        <w:t>Описание интерфейса</w:t>
      </w:r>
      <w:bookmarkEnd w:id="304"/>
    </w:p>
    <w:p w14:paraId="18FA0B68" w14:textId="77777777" w:rsidR="00CC3758" w:rsidRDefault="00CC3758" w:rsidP="00CC3758">
      <w:pPr>
        <w:keepNext/>
        <w:jc w:val="center"/>
      </w:pPr>
      <w:r>
        <w:rPr>
          <w:noProof/>
        </w:rPr>
        <w:drawing>
          <wp:inline distT="0" distB="0" distL="0" distR="0" wp14:anchorId="38F7A70B" wp14:editId="22386102">
            <wp:extent cx="5172075" cy="50684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5 at 15.30.2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06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6F76" w14:textId="6B51C84C" w:rsidR="00F9097E" w:rsidRDefault="00CC3758" w:rsidP="00CC3758">
      <w:pPr>
        <w:pStyle w:val="af6"/>
        <w:spacing w:before="120" w:after="240"/>
        <w:jc w:val="center"/>
      </w:pPr>
      <w:r>
        <w:t xml:space="preserve">Рисунок </w:t>
      </w:r>
      <w:fldSimple w:instr=" SEQ Рисунок \* ARABIC ">
        <w:r w:rsidR="00906150">
          <w:rPr>
            <w:noProof/>
          </w:rPr>
          <w:t>7</w:t>
        </w:r>
      </w:fldSimple>
      <w:r>
        <w:t>. Карточка заказа. Публикация внешнего номера заказа (номера заказа в системе партнера)</w:t>
      </w:r>
    </w:p>
    <w:p w14:paraId="7301D110" w14:textId="77777777" w:rsidR="00F9097E" w:rsidRDefault="00F9097E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305" w:name="_Toc398584852"/>
      <w:r>
        <w:rPr>
          <w:rFonts w:ascii="Arial" w:hAnsi="Arial" w:cs="Arial"/>
        </w:rPr>
        <w:t>Описание функционала</w:t>
      </w:r>
      <w:bookmarkEnd w:id="305"/>
    </w:p>
    <w:p w14:paraId="5A0F4667" w14:textId="77777777" w:rsidR="00B71597" w:rsidRDefault="00B71597" w:rsidP="00B7159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170CD322" w14:textId="77777777" w:rsidR="00B71597" w:rsidRDefault="00B71597" w:rsidP="00B71597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На сайте П</w:t>
      </w:r>
      <w:r w:rsidRPr="00AE515B">
        <w:rPr>
          <w:rFonts w:ascii="Arial" w:eastAsiaTheme="minorHAnsi" w:hAnsi="Arial" w:cs="Arial"/>
          <w:szCs w:val="20"/>
          <w:lang w:eastAsia="en-US"/>
        </w:rPr>
        <w:t>рограммы лояльности ВТБ24 «Коллекция»</w:t>
      </w:r>
      <w:r>
        <w:rPr>
          <w:rFonts w:ascii="Arial" w:eastAsiaTheme="minorHAnsi" w:hAnsi="Arial" w:cs="Arial"/>
          <w:szCs w:val="20"/>
          <w:lang w:eastAsia="en-US"/>
        </w:rPr>
        <w:t>.</w:t>
      </w:r>
    </w:p>
    <w:p w14:paraId="620C808A" w14:textId="77777777" w:rsidR="00B71597" w:rsidRDefault="00B71597" w:rsidP="00B71597">
      <w:pPr>
        <w:spacing w:line="240" w:lineRule="auto"/>
        <w:rPr>
          <w:rFonts w:ascii="Arial" w:hAnsi="Arial" w:cs="Arial"/>
        </w:rPr>
      </w:pPr>
    </w:p>
    <w:p w14:paraId="14AC0906" w14:textId="4F8FED22" w:rsidR="00B71597" w:rsidRDefault="00B71597" w:rsidP="00B71597">
      <w:pPr>
        <w:spacing w:line="240" w:lineRule="auto"/>
        <w:rPr>
          <w:rFonts w:ascii="Arial" w:hAnsi="Arial" w:cs="Arial"/>
        </w:rPr>
      </w:pPr>
      <w:r w:rsidRPr="00BC47C7">
        <w:rPr>
          <w:rFonts w:ascii="Arial" w:eastAsiaTheme="minorHAnsi" w:hAnsi="Arial" w:cs="Arial"/>
          <w:b/>
          <w:szCs w:val="20"/>
          <w:lang w:eastAsia="en-US"/>
        </w:rPr>
        <w:t xml:space="preserve">Доработки </w:t>
      </w:r>
      <w:r>
        <w:rPr>
          <w:rFonts w:ascii="Arial" w:eastAsiaTheme="minorHAnsi" w:hAnsi="Arial" w:cs="Arial"/>
          <w:b/>
          <w:szCs w:val="20"/>
          <w:lang w:eastAsia="en-US"/>
        </w:rPr>
        <w:t>сайта П</w:t>
      </w:r>
      <w:r w:rsidRPr="003155B9">
        <w:rPr>
          <w:rFonts w:ascii="Arial" w:eastAsiaTheme="minorHAnsi" w:hAnsi="Arial" w:cs="Arial"/>
          <w:b/>
          <w:szCs w:val="20"/>
          <w:lang w:eastAsia="en-US"/>
        </w:rPr>
        <w:t>рограммы лояльности ВТБ24 «Коллекция»</w:t>
      </w:r>
      <w:r w:rsidR="00063CAE">
        <w:rPr>
          <w:rFonts w:ascii="Arial" w:eastAsiaTheme="minorHAnsi" w:hAnsi="Arial" w:cs="Arial"/>
          <w:b/>
          <w:szCs w:val="20"/>
          <w:lang w:eastAsia="en-US"/>
        </w:rPr>
        <w:t>, страница детальной информации о заказе</w:t>
      </w:r>
      <w:r>
        <w:rPr>
          <w:rFonts w:ascii="Arial" w:eastAsiaTheme="minorHAnsi" w:hAnsi="Arial" w:cs="Arial"/>
          <w:b/>
          <w:szCs w:val="20"/>
          <w:lang w:eastAsia="en-US"/>
        </w:rPr>
        <w:t>:</w:t>
      </w:r>
    </w:p>
    <w:p w14:paraId="4B7BEBD1" w14:textId="458DB76D" w:rsidR="00B71597" w:rsidRDefault="00B71597" w:rsidP="00BE2B3E">
      <w:pPr>
        <w:pStyle w:val="ae"/>
        <w:numPr>
          <w:ilvl w:val="0"/>
          <w:numId w:val="62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На странице заказа необходимо добавить поле «Номер заказа в системе партнера» для публикации в нем внешнего номера заказа.</w:t>
      </w:r>
    </w:p>
    <w:p w14:paraId="1142AA58" w14:textId="59717099" w:rsidR="00B71597" w:rsidRPr="00B71597" w:rsidRDefault="00B71597" w:rsidP="00BE2B3E">
      <w:pPr>
        <w:pStyle w:val="ae"/>
        <w:numPr>
          <w:ilvl w:val="0"/>
          <w:numId w:val="62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Если номер в системе партнера данному заказу не присвоен, то данное поле публиковать не нужно.</w:t>
      </w:r>
    </w:p>
    <w:p w14:paraId="00491818" w14:textId="5D1F1B91" w:rsidR="00A04135" w:rsidRDefault="00A04135" w:rsidP="006B6A9A">
      <w:pPr>
        <w:pStyle w:val="1"/>
        <w:numPr>
          <w:ilvl w:val="0"/>
          <w:numId w:val="11"/>
        </w:numPr>
        <w:spacing w:line="240" w:lineRule="auto"/>
        <w:rPr>
          <w:rFonts w:ascii="Arial" w:hAnsi="Arial" w:cs="Arial"/>
        </w:rPr>
      </w:pPr>
      <w:bookmarkStart w:id="306" w:name="_Ref392625928"/>
      <w:bookmarkStart w:id="307" w:name="_Ref398578189"/>
      <w:bookmarkStart w:id="308" w:name="_Toc398584853"/>
      <w:r>
        <w:rPr>
          <w:rFonts w:ascii="Arial" w:hAnsi="Arial" w:cs="Arial"/>
        </w:rPr>
        <w:lastRenderedPageBreak/>
        <w:t xml:space="preserve">Требования к </w:t>
      </w:r>
      <w:bookmarkEnd w:id="252"/>
      <w:bookmarkEnd w:id="306"/>
      <w:r w:rsidR="00752D46">
        <w:rPr>
          <w:rFonts w:ascii="Arial" w:hAnsi="Arial" w:cs="Arial"/>
        </w:rPr>
        <w:t>Заказчику</w:t>
      </w:r>
      <w:bookmarkEnd w:id="307"/>
      <w:bookmarkEnd w:id="308"/>
    </w:p>
    <w:p w14:paraId="0C44ADF6" w14:textId="5D4E9013" w:rsidR="00B720F4" w:rsidRPr="003377AC" w:rsidRDefault="00A25167" w:rsidP="006B6A9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309" w:name="_Ref379996180"/>
      <w:bookmarkStart w:id="310" w:name="_Toc380000935"/>
      <w:bookmarkStart w:id="311" w:name="_Ref388984024"/>
      <w:bookmarkStart w:id="312" w:name="_Ref392601217"/>
      <w:bookmarkStart w:id="313" w:name="_Toc398584854"/>
      <w:r w:rsidRPr="003377AC">
        <w:rPr>
          <w:rFonts w:ascii="Arial" w:hAnsi="Arial" w:cs="Arial"/>
        </w:rPr>
        <w:t xml:space="preserve">Требования к предоставлению материалов </w:t>
      </w:r>
      <w:bookmarkEnd w:id="309"/>
      <w:bookmarkEnd w:id="310"/>
      <w:r w:rsidR="00691940" w:rsidRPr="003377AC">
        <w:rPr>
          <w:rFonts w:ascii="Arial" w:hAnsi="Arial" w:cs="Arial"/>
        </w:rPr>
        <w:t>для функци</w:t>
      </w:r>
      <w:r w:rsidR="003065BF" w:rsidRPr="003377AC">
        <w:rPr>
          <w:rFonts w:ascii="Arial" w:hAnsi="Arial" w:cs="Arial"/>
        </w:rPr>
        <w:t>и</w:t>
      </w:r>
      <w:r w:rsidR="00691940" w:rsidRPr="003377AC">
        <w:rPr>
          <w:rFonts w:ascii="Arial" w:hAnsi="Arial" w:cs="Arial"/>
        </w:rPr>
        <w:t xml:space="preserve"> </w:t>
      </w:r>
      <w:bookmarkEnd w:id="311"/>
      <w:bookmarkEnd w:id="312"/>
      <w:r w:rsidR="00644BDE" w:rsidRPr="003377AC">
        <w:rPr>
          <w:rFonts w:ascii="Arial" w:hAnsi="Arial" w:cs="Arial"/>
        </w:rPr>
        <w:t>САЙТ-165 Отображение счетчика количества просмотров на странице статического вознаграждения</w:t>
      </w:r>
      <w:bookmarkEnd w:id="313"/>
    </w:p>
    <w:p w14:paraId="03C39552" w14:textId="3837A0A0" w:rsidR="00A25167" w:rsidRPr="00462387" w:rsidRDefault="00A25167" w:rsidP="003155B9">
      <w:pPr>
        <w:spacing w:line="240" w:lineRule="auto"/>
        <w:rPr>
          <w:rFonts w:ascii="Arial" w:hAnsi="Arial" w:cs="Arial"/>
          <w:b/>
        </w:rPr>
      </w:pPr>
      <w:r w:rsidRPr="00462387">
        <w:rPr>
          <w:rFonts w:ascii="Arial" w:hAnsi="Arial" w:cs="Arial"/>
          <w:b/>
        </w:rPr>
        <w:t xml:space="preserve">От </w:t>
      </w:r>
      <w:r w:rsidR="00314C66">
        <w:rPr>
          <w:rFonts w:ascii="Arial" w:hAnsi="Arial" w:cs="Arial"/>
          <w:b/>
        </w:rPr>
        <w:t>Заказчика</w:t>
      </w:r>
      <w:r w:rsidR="00691940">
        <w:rPr>
          <w:rFonts w:ascii="Arial" w:hAnsi="Arial" w:cs="Arial"/>
          <w:b/>
        </w:rPr>
        <w:t xml:space="preserve"> необходим</w:t>
      </w:r>
      <w:r w:rsidR="001365D6">
        <w:rPr>
          <w:rFonts w:ascii="Arial" w:hAnsi="Arial" w:cs="Arial"/>
          <w:b/>
        </w:rPr>
        <w:t>о</w:t>
      </w:r>
      <w:r w:rsidRPr="00462387">
        <w:rPr>
          <w:rFonts w:ascii="Arial" w:hAnsi="Arial" w:cs="Arial"/>
          <w:b/>
        </w:rPr>
        <w:t>:</w:t>
      </w:r>
    </w:p>
    <w:p w14:paraId="7D3A5D9E" w14:textId="646F6FFA" w:rsidR="002C5155" w:rsidRDefault="00A52A83" w:rsidP="001365D6">
      <w:pPr>
        <w:pStyle w:val="ae"/>
        <w:numPr>
          <w:ilvl w:val="0"/>
          <w:numId w:val="12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Предоставление прототипа страницы товар</w:t>
      </w:r>
      <w:r w:rsidR="00314C66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с опубликованным на ней счетчиком количества просмотр</w:t>
      </w:r>
      <w:r w:rsidR="00314C66">
        <w:rPr>
          <w:rFonts w:ascii="Arial" w:hAnsi="Arial" w:cs="Arial"/>
        </w:rPr>
        <w:t>ов вознаграждения</w:t>
      </w:r>
      <w:r>
        <w:rPr>
          <w:rFonts w:ascii="Arial" w:hAnsi="Arial" w:cs="Arial"/>
        </w:rPr>
        <w:t>.</w:t>
      </w:r>
    </w:p>
    <w:p w14:paraId="43A023BE" w14:textId="19268844" w:rsidR="002C5155" w:rsidRPr="003377AC" w:rsidRDefault="002C5155" w:rsidP="006B6A9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314" w:name="_Ref392778438"/>
      <w:bookmarkStart w:id="315" w:name="_Toc398584855"/>
      <w:r w:rsidRPr="003377AC">
        <w:rPr>
          <w:rFonts w:ascii="Arial" w:hAnsi="Arial" w:cs="Arial"/>
        </w:rPr>
        <w:t xml:space="preserve">Требования к предоставлению материалов для функции </w:t>
      </w:r>
      <w:bookmarkEnd w:id="314"/>
      <w:r w:rsidR="00CF46BE" w:rsidRPr="003377AC">
        <w:rPr>
          <w:rFonts w:ascii="Arial" w:hAnsi="Arial" w:cs="Arial"/>
        </w:rPr>
        <w:t>САЙТ-166 Отображение точного процента скидки на товар, текущей и предыдущей цен товара</w:t>
      </w:r>
      <w:bookmarkEnd w:id="315"/>
    </w:p>
    <w:p w14:paraId="507D95FF" w14:textId="3A00A270" w:rsidR="002C5155" w:rsidRPr="002C5155" w:rsidRDefault="002C5155" w:rsidP="002C5155">
      <w:pPr>
        <w:spacing w:line="240" w:lineRule="auto"/>
        <w:rPr>
          <w:rFonts w:ascii="Arial" w:hAnsi="Arial" w:cs="Arial"/>
          <w:b/>
        </w:rPr>
      </w:pPr>
      <w:r w:rsidRPr="002C5155">
        <w:rPr>
          <w:rFonts w:ascii="Arial" w:hAnsi="Arial" w:cs="Arial"/>
          <w:b/>
        </w:rPr>
        <w:t xml:space="preserve">От </w:t>
      </w:r>
      <w:r w:rsidR="00E136D4">
        <w:rPr>
          <w:rFonts w:ascii="Arial" w:hAnsi="Arial" w:cs="Arial"/>
          <w:b/>
        </w:rPr>
        <w:t>Заказчика</w:t>
      </w:r>
      <w:r w:rsidRPr="002C5155">
        <w:rPr>
          <w:rFonts w:ascii="Arial" w:hAnsi="Arial" w:cs="Arial"/>
          <w:b/>
        </w:rPr>
        <w:t xml:space="preserve"> необходим</w:t>
      </w:r>
      <w:r w:rsidR="00E136D4">
        <w:rPr>
          <w:rFonts w:ascii="Arial" w:hAnsi="Arial" w:cs="Arial"/>
          <w:b/>
        </w:rPr>
        <w:t>о</w:t>
      </w:r>
      <w:r w:rsidRPr="002C5155">
        <w:rPr>
          <w:rFonts w:ascii="Arial" w:hAnsi="Arial" w:cs="Arial"/>
          <w:b/>
        </w:rPr>
        <w:t>:</w:t>
      </w:r>
    </w:p>
    <w:p w14:paraId="13077834" w14:textId="7151B3E7" w:rsidR="002C5155" w:rsidRPr="00E136D4" w:rsidRDefault="00E136D4" w:rsidP="00BE2B3E">
      <w:pPr>
        <w:pStyle w:val="ae"/>
        <w:numPr>
          <w:ilvl w:val="0"/>
          <w:numId w:val="15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Предоставление прототипа</w:t>
      </w:r>
      <w:r w:rsidR="00CE434A">
        <w:rPr>
          <w:rFonts w:ascii="Arial" w:hAnsi="Arial" w:cs="Arial"/>
        </w:rPr>
        <w:t xml:space="preserve"> страницы товар</w:t>
      </w:r>
      <w:r w:rsidR="00F024D6">
        <w:rPr>
          <w:rFonts w:ascii="Arial" w:hAnsi="Arial" w:cs="Arial"/>
        </w:rPr>
        <w:t>а</w:t>
      </w:r>
      <w:r w:rsidR="00CE434A">
        <w:rPr>
          <w:rFonts w:ascii="Arial" w:hAnsi="Arial" w:cs="Arial"/>
        </w:rPr>
        <w:t xml:space="preserve"> с опубликованными на ней: текущей и предыдущей</w:t>
      </w:r>
      <w:r w:rsidR="00F024D6">
        <w:rPr>
          <w:rFonts w:ascii="Arial" w:hAnsi="Arial" w:cs="Arial"/>
        </w:rPr>
        <w:t xml:space="preserve"> (до скидки)</w:t>
      </w:r>
      <w:r w:rsidR="00CE434A">
        <w:rPr>
          <w:rFonts w:ascii="Arial" w:hAnsi="Arial" w:cs="Arial"/>
        </w:rPr>
        <w:t xml:space="preserve"> ценами товара.</w:t>
      </w:r>
    </w:p>
    <w:p w14:paraId="27116F3A" w14:textId="48B83177" w:rsidR="002C5155" w:rsidRPr="003377AC" w:rsidRDefault="002C2F73" w:rsidP="006B6A9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316" w:name="_Ref393110601"/>
      <w:bookmarkStart w:id="317" w:name="_Toc398584856"/>
      <w:r w:rsidRPr="003377AC">
        <w:rPr>
          <w:rFonts w:ascii="Arial" w:hAnsi="Arial" w:cs="Arial"/>
        </w:rPr>
        <w:t xml:space="preserve">Требования к предоставлению материалов для функции </w:t>
      </w:r>
      <w:bookmarkEnd w:id="316"/>
      <w:r w:rsidR="00DF34B1" w:rsidRPr="003377AC">
        <w:rPr>
          <w:rFonts w:ascii="Arial" w:hAnsi="Arial" w:cs="Arial"/>
        </w:rPr>
        <w:t>ОБЩИЕ-1070 Нотификация о новых сообщениях по e-</w:t>
      </w:r>
      <w:r w:rsidR="00DF34B1" w:rsidRPr="006B6A9A">
        <w:rPr>
          <w:rFonts w:ascii="Arial" w:hAnsi="Arial" w:cs="Arial"/>
        </w:rPr>
        <w:t>mail</w:t>
      </w:r>
      <w:bookmarkEnd w:id="317"/>
    </w:p>
    <w:p w14:paraId="00A92967" w14:textId="77777777" w:rsidR="00DF34B1" w:rsidRPr="00DF34B1" w:rsidRDefault="00DF34B1" w:rsidP="00DF34B1">
      <w:pPr>
        <w:spacing w:line="240" w:lineRule="auto"/>
        <w:rPr>
          <w:rFonts w:ascii="Arial" w:hAnsi="Arial" w:cs="Arial"/>
          <w:b/>
        </w:rPr>
      </w:pPr>
      <w:r w:rsidRPr="00DF34B1">
        <w:rPr>
          <w:rFonts w:ascii="Arial" w:hAnsi="Arial" w:cs="Arial"/>
          <w:b/>
        </w:rPr>
        <w:t>От Заказчика необходимо:</w:t>
      </w:r>
    </w:p>
    <w:p w14:paraId="02847371" w14:textId="77777777" w:rsidR="00DF34B1" w:rsidRDefault="00DF34B1" w:rsidP="00BE2B3E">
      <w:pPr>
        <w:pStyle w:val="ae"/>
        <w:numPr>
          <w:ilvl w:val="0"/>
          <w:numId w:val="2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Предоставление текста для темы письма.</w:t>
      </w:r>
    </w:p>
    <w:p w14:paraId="6924253E" w14:textId="3A6217A1" w:rsidR="00DF34B1" w:rsidRDefault="00DF34B1" w:rsidP="00BE2B3E">
      <w:pPr>
        <w:pStyle w:val="ae"/>
        <w:numPr>
          <w:ilvl w:val="0"/>
          <w:numId w:val="2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Предоставление текста письма согласно имеющемуся прототипу (см. раздел </w:t>
      </w:r>
      <w:r w:rsidRPr="00DF34B1">
        <w:rPr>
          <w:rFonts w:ascii="Arial" w:hAnsi="Arial" w:cs="Arial"/>
          <w:color w:val="0070C0"/>
        </w:rPr>
        <w:fldChar w:fldCharType="begin"/>
      </w:r>
      <w:r w:rsidRPr="00DF34B1">
        <w:rPr>
          <w:rFonts w:ascii="Arial" w:hAnsi="Arial" w:cs="Arial"/>
          <w:color w:val="0070C0"/>
        </w:rPr>
        <w:instrText xml:space="preserve"> REF _Ref398570366 \h </w:instrText>
      </w:r>
      <w:r w:rsidRPr="00DF34B1">
        <w:rPr>
          <w:rFonts w:ascii="Arial" w:hAnsi="Arial" w:cs="Arial"/>
          <w:color w:val="0070C0"/>
        </w:rPr>
      </w:r>
      <w:r w:rsidRPr="00DF34B1">
        <w:rPr>
          <w:rFonts w:ascii="Arial" w:hAnsi="Arial" w:cs="Arial"/>
          <w:color w:val="0070C0"/>
        </w:rPr>
        <w:fldChar w:fldCharType="separate"/>
      </w:r>
      <w:r w:rsidRPr="00DF34B1">
        <w:rPr>
          <w:rFonts w:ascii="Arial" w:hAnsi="Arial" w:cs="Arial"/>
          <w:color w:val="0070C0"/>
        </w:rPr>
        <w:t>Описание интерфейса</w:t>
      </w:r>
      <w:r w:rsidRPr="00DF34B1">
        <w:rPr>
          <w:rFonts w:ascii="Arial" w:hAnsi="Arial" w:cs="Arial"/>
          <w:color w:val="0070C0"/>
        </w:rPr>
        <w:fldChar w:fldCharType="end"/>
      </w:r>
      <w:r w:rsidRPr="00DF34B1">
        <w:rPr>
          <w:rFonts w:ascii="Arial" w:hAnsi="Arial" w:cs="Arial"/>
          <w:color w:val="0070C0"/>
        </w:rPr>
        <w:t>).</w:t>
      </w:r>
    </w:p>
    <w:p w14:paraId="52E46B36" w14:textId="4521FD9C" w:rsidR="00A52A83" w:rsidRDefault="00F173C5" w:rsidP="00BE2B3E">
      <w:pPr>
        <w:pStyle w:val="ae"/>
        <w:numPr>
          <w:ilvl w:val="0"/>
          <w:numId w:val="2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Предоставление текста</w:t>
      </w:r>
      <w:r w:rsidR="00DF34B1" w:rsidRPr="00DF34B1">
        <w:rPr>
          <w:rFonts w:ascii="Arial" w:hAnsi="Arial" w:cs="Arial"/>
        </w:rPr>
        <w:t xml:space="preserve"> для страницы успешного отключения от рассылки</w:t>
      </w:r>
      <w:r w:rsidR="001170D6">
        <w:rPr>
          <w:rFonts w:ascii="Arial" w:hAnsi="Arial" w:cs="Arial"/>
        </w:rPr>
        <w:t xml:space="preserve"> (заголовок и текст страницы)</w:t>
      </w:r>
      <w:r w:rsidR="00DF34B1">
        <w:rPr>
          <w:rFonts w:ascii="Arial" w:hAnsi="Arial" w:cs="Arial"/>
        </w:rPr>
        <w:t>.</w:t>
      </w:r>
    </w:p>
    <w:p w14:paraId="2FCC2737" w14:textId="089313FD" w:rsidR="00A177A5" w:rsidRPr="00A51028" w:rsidRDefault="00A177A5" w:rsidP="00BE2B3E">
      <w:pPr>
        <w:pStyle w:val="ae"/>
        <w:numPr>
          <w:ilvl w:val="0"/>
          <w:numId w:val="2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В части р</w:t>
      </w:r>
      <w:r w:rsidRPr="00A177A5">
        <w:rPr>
          <w:rFonts w:ascii="Arial" w:hAnsi="Arial" w:cs="Arial"/>
        </w:rPr>
        <w:t>еализаци</w:t>
      </w:r>
      <w:r>
        <w:rPr>
          <w:rFonts w:ascii="Arial" w:hAnsi="Arial" w:cs="Arial"/>
        </w:rPr>
        <w:t>и</w:t>
      </w:r>
      <w:r w:rsidRPr="00A177A5">
        <w:rPr>
          <w:rFonts w:ascii="Arial" w:hAnsi="Arial" w:cs="Arial"/>
        </w:rPr>
        <w:t xml:space="preserve"> поддержки протокола DKIM</w:t>
      </w:r>
      <w:r w:rsidR="00A51028">
        <w:rPr>
          <w:rFonts w:ascii="Arial" w:hAnsi="Arial" w:cs="Arial"/>
        </w:rPr>
        <w:t xml:space="preserve">: </w:t>
      </w:r>
      <w:r w:rsidRPr="00A51028">
        <w:rPr>
          <w:rFonts w:ascii="Arial" w:hAnsi="Arial" w:cs="Arial"/>
        </w:rPr>
        <w:t>Заказчику необходимо сгенерировать ключи (публичный и приватный) и добавить публичный в DNS запись домена bonus.vtb24.ru.</w:t>
      </w:r>
    </w:p>
    <w:p w14:paraId="223F34CF" w14:textId="384DDF7C" w:rsidR="00F03D4B" w:rsidRPr="00F03D4B" w:rsidRDefault="00A177A5" w:rsidP="00BE2B3E">
      <w:pPr>
        <w:pStyle w:val="ae"/>
        <w:numPr>
          <w:ilvl w:val="0"/>
          <w:numId w:val="2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В части р</w:t>
      </w:r>
      <w:r w:rsidRPr="00A177A5">
        <w:rPr>
          <w:rFonts w:ascii="Arial" w:hAnsi="Arial" w:cs="Arial"/>
        </w:rPr>
        <w:t>еализаци</w:t>
      </w:r>
      <w:r>
        <w:rPr>
          <w:rFonts w:ascii="Arial" w:hAnsi="Arial" w:cs="Arial"/>
        </w:rPr>
        <w:t>и</w:t>
      </w:r>
      <w:r w:rsidRPr="00A177A5">
        <w:rPr>
          <w:rFonts w:ascii="Arial" w:hAnsi="Arial" w:cs="Arial"/>
        </w:rPr>
        <w:t xml:space="preserve"> поддержки протокола SPF</w:t>
      </w:r>
      <w:r w:rsidR="00F03D4B">
        <w:rPr>
          <w:rFonts w:ascii="Arial" w:hAnsi="Arial" w:cs="Arial"/>
        </w:rPr>
        <w:t>: Заказчику необходимо</w:t>
      </w:r>
      <w:r w:rsidR="00F03D4B" w:rsidRPr="00F03D4B">
        <w:rPr>
          <w:rFonts w:ascii="Arial" w:hAnsi="Arial" w:cs="Arial"/>
        </w:rPr>
        <w:t xml:space="preserve"> создать специальную TXT запись в DNS, в которой </w:t>
      </w:r>
      <w:r w:rsidR="00F03D4B">
        <w:rPr>
          <w:rFonts w:ascii="Arial" w:hAnsi="Arial" w:cs="Arial"/>
        </w:rPr>
        <w:t xml:space="preserve">нужно </w:t>
      </w:r>
      <w:r w:rsidR="00F03D4B" w:rsidRPr="00F03D4B">
        <w:rPr>
          <w:rFonts w:ascii="Arial" w:hAnsi="Arial" w:cs="Arial"/>
        </w:rPr>
        <w:t>указать, с каких серверов разрешено отправлять почту для домена bonus.vtb24.ru (адреса серверов предостави</w:t>
      </w:r>
      <w:r w:rsidR="00F03D4B">
        <w:rPr>
          <w:rFonts w:ascii="Arial" w:hAnsi="Arial" w:cs="Arial"/>
        </w:rPr>
        <w:t>т Исполнитель</w:t>
      </w:r>
      <w:r w:rsidR="00F03D4B" w:rsidRPr="00F03D4B">
        <w:rPr>
          <w:rFonts w:ascii="Arial" w:hAnsi="Arial" w:cs="Arial"/>
        </w:rPr>
        <w:t>)</w:t>
      </w:r>
      <w:r w:rsidR="00F03D4B">
        <w:rPr>
          <w:rFonts w:ascii="Arial" w:hAnsi="Arial" w:cs="Arial"/>
        </w:rPr>
        <w:t>.</w:t>
      </w:r>
    </w:p>
    <w:p w14:paraId="2F359005" w14:textId="28D9DB20" w:rsidR="00F12C75" w:rsidRPr="000A60EE" w:rsidRDefault="00A52A83" w:rsidP="006B6A9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318" w:name="_Toc398584857"/>
      <w:r w:rsidRPr="000A60EE">
        <w:rPr>
          <w:rFonts w:ascii="Arial" w:hAnsi="Arial" w:cs="Arial"/>
        </w:rPr>
        <w:t xml:space="preserve">Требования к предоставлению материалов для функции </w:t>
      </w:r>
      <w:r w:rsidR="00F12C75" w:rsidRPr="000A60EE">
        <w:rPr>
          <w:rFonts w:ascii="Arial" w:hAnsi="Arial" w:cs="Arial"/>
        </w:rPr>
        <w:t>САЙТ-161 Изменение верстки страницы «Вознаграждение не найдено»</w:t>
      </w:r>
      <w:bookmarkEnd w:id="318"/>
    </w:p>
    <w:p w14:paraId="1BEB5C03" w14:textId="7DE4BCE2" w:rsidR="00F12C75" w:rsidRPr="00F12C75" w:rsidRDefault="00F12C75" w:rsidP="00F12C75">
      <w:pPr>
        <w:spacing w:line="240" w:lineRule="auto"/>
        <w:rPr>
          <w:rFonts w:ascii="Arial" w:hAnsi="Arial" w:cs="Arial"/>
          <w:b/>
        </w:rPr>
      </w:pPr>
      <w:r w:rsidRPr="00F12C75">
        <w:rPr>
          <w:rFonts w:ascii="Arial" w:hAnsi="Arial" w:cs="Arial"/>
          <w:b/>
        </w:rPr>
        <w:t>От Заказчика необходимо:</w:t>
      </w:r>
    </w:p>
    <w:p w14:paraId="491AC2F7" w14:textId="09B5F169" w:rsidR="00A52A83" w:rsidRDefault="00A52A83" w:rsidP="00BE2B3E">
      <w:pPr>
        <w:pStyle w:val="ae"/>
        <w:numPr>
          <w:ilvl w:val="0"/>
          <w:numId w:val="21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Предоставление прототипа</w:t>
      </w:r>
      <w:r w:rsidR="00F12C75">
        <w:rPr>
          <w:rFonts w:ascii="Arial" w:hAnsi="Arial" w:cs="Arial"/>
        </w:rPr>
        <w:t xml:space="preserve"> для страницы «Товар не найден». </w:t>
      </w:r>
    </w:p>
    <w:p w14:paraId="0E97EEE6" w14:textId="77777777" w:rsidR="00F16995" w:rsidRPr="00943F5F" w:rsidRDefault="00F16995" w:rsidP="006B6A9A">
      <w:pPr>
        <w:pStyle w:val="1"/>
        <w:numPr>
          <w:ilvl w:val="0"/>
          <w:numId w:val="11"/>
        </w:numPr>
        <w:spacing w:line="240" w:lineRule="auto"/>
        <w:rPr>
          <w:rFonts w:ascii="Arial" w:hAnsi="Arial" w:cs="Arial"/>
        </w:rPr>
      </w:pPr>
      <w:bookmarkStart w:id="319" w:name="_Toc380000936"/>
      <w:bookmarkStart w:id="320" w:name="_Ref392625951"/>
      <w:bookmarkStart w:id="321" w:name="_Ref378821281"/>
      <w:bookmarkStart w:id="322" w:name="_Toc398584858"/>
      <w:r w:rsidRPr="008F5DFC">
        <w:rPr>
          <w:rFonts w:ascii="Arial" w:hAnsi="Arial" w:cs="Arial"/>
        </w:rPr>
        <w:lastRenderedPageBreak/>
        <w:t>Ограничения и допущения доработок системы</w:t>
      </w:r>
      <w:bookmarkEnd w:id="319"/>
      <w:bookmarkEnd w:id="320"/>
      <w:bookmarkEnd w:id="322"/>
    </w:p>
    <w:p w14:paraId="484EB444" w14:textId="578518AB" w:rsidR="00421BD5" w:rsidRPr="000A60EE" w:rsidRDefault="00421BD5" w:rsidP="006B6A9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323" w:name="_Ref381714143"/>
      <w:bookmarkStart w:id="324" w:name="_Ref381714165"/>
      <w:bookmarkStart w:id="325" w:name="_Ref389565180"/>
      <w:bookmarkStart w:id="326" w:name="_Toc398584859"/>
      <w:bookmarkEnd w:id="321"/>
      <w:r w:rsidRPr="000A60EE">
        <w:rPr>
          <w:rFonts w:ascii="Arial" w:hAnsi="Arial" w:cs="Arial"/>
        </w:rPr>
        <w:t>Ограничения для функции САЙТ-165 Отображение счетчика количества просмотров на странице статического вознаграждения</w:t>
      </w:r>
      <w:bookmarkEnd w:id="326"/>
    </w:p>
    <w:p w14:paraId="6CB63C4B" w14:textId="74A09213" w:rsidR="00421BD5" w:rsidRDefault="00421BD5" w:rsidP="00421BD5">
      <w:pPr>
        <w:spacing w:line="240" w:lineRule="auto"/>
        <w:rPr>
          <w:rFonts w:ascii="Arial" w:hAnsi="Arial" w:cs="Arial"/>
          <w:b/>
          <w:szCs w:val="20"/>
        </w:rPr>
      </w:pPr>
      <w:r w:rsidRPr="00296386">
        <w:rPr>
          <w:rFonts w:ascii="Arial" w:hAnsi="Arial" w:cs="Arial"/>
          <w:b/>
          <w:szCs w:val="20"/>
        </w:rPr>
        <w:t xml:space="preserve">Для реализации данной функции на стороне системы «Коллекция» </w:t>
      </w:r>
      <w:r w:rsidR="00040CCA">
        <w:rPr>
          <w:rFonts w:ascii="Arial" w:hAnsi="Arial" w:cs="Arial"/>
          <w:b/>
          <w:szCs w:val="20"/>
        </w:rPr>
        <w:t>Заказчик</w:t>
      </w:r>
      <w:r w:rsidRPr="00296386">
        <w:rPr>
          <w:rFonts w:ascii="Arial" w:hAnsi="Arial" w:cs="Arial"/>
          <w:b/>
          <w:szCs w:val="20"/>
        </w:rPr>
        <w:t xml:space="preserve"> согласов</w:t>
      </w:r>
      <w:r>
        <w:rPr>
          <w:rFonts w:ascii="Arial" w:hAnsi="Arial" w:cs="Arial"/>
          <w:b/>
          <w:szCs w:val="20"/>
        </w:rPr>
        <w:t>ывает</w:t>
      </w:r>
      <w:r w:rsidRPr="00296386">
        <w:rPr>
          <w:rFonts w:ascii="Arial" w:hAnsi="Arial" w:cs="Arial"/>
          <w:b/>
          <w:szCs w:val="20"/>
        </w:rPr>
        <w:t xml:space="preserve"> следующие ограничения и допущения:</w:t>
      </w:r>
    </w:p>
    <w:p w14:paraId="2634015C" w14:textId="4E353203" w:rsidR="00421BD5" w:rsidRPr="00E41178" w:rsidRDefault="00421BD5" w:rsidP="00BE2B3E">
      <w:pPr>
        <w:pStyle w:val="ae"/>
        <w:numPr>
          <w:ilvl w:val="0"/>
          <w:numId w:val="25"/>
        </w:numPr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Оценка </w:t>
      </w:r>
      <w:r w:rsidR="000A60EE">
        <w:rPr>
          <w:rFonts w:ascii="Arial" w:hAnsi="Arial" w:cs="Arial"/>
        </w:rPr>
        <w:t xml:space="preserve">трудоемкости </w:t>
      </w:r>
      <w:r>
        <w:rPr>
          <w:rFonts w:ascii="Arial" w:hAnsi="Arial" w:cs="Arial"/>
        </w:rPr>
        <w:t xml:space="preserve">реализации счетчика просмотров </w:t>
      </w:r>
      <w:r w:rsidRPr="00CF46BE">
        <w:rPr>
          <w:rFonts w:ascii="Arial" w:hAnsi="Arial" w:cs="Arial"/>
        </w:rPr>
        <w:t xml:space="preserve">на странице товара может измениться после предоставления </w:t>
      </w:r>
      <w:r w:rsidRPr="00A5567A">
        <w:rPr>
          <w:rFonts w:ascii="Arial" w:hAnsi="Arial" w:cs="Arial"/>
        </w:rPr>
        <w:t xml:space="preserve">Заказчиком </w:t>
      </w:r>
      <w:r>
        <w:rPr>
          <w:rFonts w:ascii="Arial" w:hAnsi="Arial" w:cs="Arial"/>
        </w:rPr>
        <w:t>прототипа</w:t>
      </w:r>
      <w:r w:rsidRPr="00CF46BE">
        <w:rPr>
          <w:rFonts w:ascii="Arial" w:hAnsi="Arial" w:cs="Arial"/>
        </w:rPr>
        <w:t>.</w:t>
      </w:r>
      <w:r w:rsidR="000A60EE">
        <w:rPr>
          <w:rFonts w:ascii="Arial" w:hAnsi="Arial" w:cs="Arial"/>
        </w:rPr>
        <w:t xml:space="preserve"> Если трудоемкость увеличится, Заказчику необходимо будет обратиться к Исполнителю с сервисным запросом.</w:t>
      </w:r>
    </w:p>
    <w:p w14:paraId="75B4A560" w14:textId="5669F9E8" w:rsidR="009A54FB" w:rsidRPr="000A60EE" w:rsidRDefault="00475A14" w:rsidP="006B6A9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327" w:name="_Toc398584860"/>
      <w:r w:rsidRPr="000A60EE">
        <w:rPr>
          <w:rFonts w:ascii="Arial" w:hAnsi="Arial" w:cs="Arial"/>
        </w:rPr>
        <w:t>Ограничения для</w:t>
      </w:r>
      <w:r w:rsidR="00F16995" w:rsidRPr="000A60EE">
        <w:rPr>
          <w:rFonts w:ascii="Arial" w:hAnsi="Arial" w:cs="Arial"/>
        </w:rPr>
        <w:t xml:space="preserve"> функции </w:t>
      </w:r>
      <w:bookmarkEnd w:id="323"/>
      <w:bookmarkEnd w:id="324"/>
      <w:bookmarkEnd w:id="325"/>
      <w:r w:rsidR="00A5567A" w:rsidRPr="000A60EE">
        <w:rPr>
          <w:rFonts w:ascii="Arial" w:hAnsi="Arial" w:cs="Arial"/>
        </w:rPr>
        <w:t>САЙТ-166 Отображение точного процента скидки на товар, текущей и предыдущей цен товара</w:t>
      </w:r>
      <w:bookmarkEnd w:id="327"/>
    </w:p>
    <w:p w14:paraId="2E393A14" w14:textId="1FF67790" w:rsidR="00E60205" w:rsidRDefault="00E60205" w:rsidP="003155B9">
      <w:pPr>
        <w:spacing w:line="240" w:lineRule="auto"/>
        <w:rPr>
          <w:rFonts w:ascii="Arial" w:hAnsi="Arial" w:cs="Arial"/>
          <w:b/>
          <w:szCs w:val="20"/>
        </w:rPr>
      </w:pPr>
      <w:r w:rsidRPr="00296386">
        <w:rPr>
          <w:rFonts w:ascii="Arial" w:hAnsi="Arial" w:cs="Arial"/>
          <w:b/>
          <w:szCs w:val="20"/>
        </w:rPr>
        <w:t xml:space="preserve">Для реализации данной функции на стороне системы «Коллекция» </w:t>
      </w:r>
      <w:r w:rsidR="00040CCA">
        <w:rPr>
          <w:rFonts w:ascii="Arial" w:hAnsi="Arial" w:cs="Arial"/>
          <w:b/>
          <w:szCs w:val="20"/>
        </w:rPr>
        <w:t>Заказчик</w:t>
      </w:r>
      <w:r w:rsidR="00040CCA" w:rsidRPr="00296386">
        <w:rPr>
          <w:rFonts w:ascii="Arial" w:hAnsi="Arial" w:cs="Arial"/>
          <w:b/>
          <w:szCs w:val="20"/>
        </w:rPr>
        <w:t xml:space="preserve"> </w:t>
      </w:r>
      <w:r w:rsidRPr="00296386">
        <w:rPr>
          <w:rFonts w:ascii="Arial" w:hAnsi="Arial" w:cs="Arial"/>
          <w:b/>
          <w:szCs w:val="20"/>
        </w:rPr>
        <w:t>согласов</w:t>
      </w:r>
      <w:r w:rsidR="00506D69">
        <w:rPr>
          <w:rFonts w:ascii="Arial" w:hAnsi="Arial" w:cs="Arial"/>
          <w:b/>
          <w:szCs w:val="20"/>
        </w:rPr>
        <w:t>ывает</w:t>
      </w:r>
      <w:r w:rsidRPr="00296386">
        <w:rPr>
          <w:rFonts w:ascii="Arial" w:hAnsi="Arial" w:cs="Arial"/>
          <w:b/>
          <w:szCs w:val="20"/>
        </w:rPr>
        <w:t xml:space="preserve"> следующие ограничения и допущения:</w:t>
      </w:r>
    </w:p>
    <w:p w14:paraId="40445A05" w14:textId="19A805B1" w:rsidR="00A5567A" w:rsidRPr="00A5567A" w:rsidRDefault="00A5567A" w:rsidP="00BE2B3E">
      <w:pPr>
        <w:pStyle w:val="ae"/>
        <w:numPr>
          <w:ilvl w:val="0"/>
          <w:numId w:val="19"/>
        </w:numPr>
        <w:ind w:left="357" w:hanging="357"/>
        <w:rPr>
          <w:rFonts w:ascii="Arial" w:hAnsi="Arial" w:cs="Arial"/>
        </w:rPr>
      </w:pPr>
      <w:r w:rsidRPr="00A5567A">
        <w:rPr>
          <w:rFonts w:ascii="Arial" w:hAnsi="Arial" w:cs="Arial"/>
        </w:rPr>
        <w:t>Публикация информации о нынешней и предыдущей</w:t>
      </w:r>
      <w:r w:rsidR="00E3525A">
        <w:rPr>
          <w:rFonts w:ascii="Arial" w:hAnsi="Arial" w:cs="Arial"/>
        </w:rPr>
        <w:t xml:space="preserve"> (до скидки)</w:t>
      </w:r>
      <w:r w:rsidRPr="00A5567A">
        <w:rPr>
          <w:rFonts w:ascii="Arial" w:hAnsi="Arial" w:cs="Arial"/>
        </w:rPr>
        <w:t xml:space="preserve"> ценах товара отображается только на странице товара.</w:t>
      </w:r>
    </w:p>
    <w:p w14:paraId="193E4357" w14:textId="27082AEB" w:rsidR="00A5567A" w:rsidRPr="00A5567A" w:rsidRDefault="00A5567A" w:rsidP="00BE2B3E">
      <w:pPr>
        <w:pStyle w:val="ae"/>
        <w:numPr>
          <w:ilvl w:val="0"/>
          <w:numId w:val="19"/>
        </w:numPr>
        <w:ind w:left="357" w:hanging="357"/>
        <w:rPr>
          <w:rFonts w:ascii="Arial" w:hAnsi="Arial" w:cs="Arial"/>
        </w:rPr>
      </w:pPr>
      <w:r w:rsidRPr="00A5567A">
        <w:rPr>
          <w:rFonts w:ascii="Arial" w:hAnsi="Arial" w:cs="Arial"/>
        </w:rPr>
        <w:t>Цены товара (текущая</w:t>
      </w:r>
      <w:r w:rsidR="00AC5F55">
        <w:rPr>
          <w:rFonts w:ascii="Arial" w:hAnsi="Arial" w:cs="Arial"/>
        </w:rPr>
        <w:t xml:space="preserve"> и предыдущая</w:t>
      </w:r>
      <w:r w:rsidRPr="00A5567A">
        <w:rPr>
          <w:rFonts w:ascii="Arial" w:hAnsi="Arial" w:cs="Arial"/>
        </w:rPr>
        <w:t>) публикуются независимо от разницы между ними (т.е. даже в случае разницы в 0,5%).</w:t>
      </w:r>
    </w:p>
    <w:p w14:paraId="04AA2C10" w14:textId="767A5EF2" w:rsidR="00A5567A" w:rsidRPr="00A5567A" w:rsidRDefault="00A5567A" w:rsidP="00BE2B3E">
      <w:pPr>
        <w:pStyle w:val="ae"/>
        <w:numPr>
          <w:ilvl w:val="0"/>
          <w:numId w:val="19"/>
        </w:numPr>
        <w:ind w:left="357" w:hanging="357"/>
        <w:rPr>
          <w:rFonts w:ascii="Arial" w:hAnsi="Arial" w:cs="Arial"/>
        </w:rPr>
      </w:pPr>
      <w:r w:rsidRPr="00A5567A">
        <w:rPr>
          <w:rFonts w:ascii="Arial" w:hAnsi="Arial" w:cs="Arial"/>
        </w:rPr>
        <w:t xml:space="preserve">Информер скидок отображается во всех тех же местах сайта, что и в настоящий момент (до реализации доработки). Внешний вид информера не меняется. В случае его изменения, </w:t>
      </w:r>
      <w:r w:rsidR="00A44642">
        <w:rPr>
          <w:rFonts w:ascii="Arial" w:hAnsi="Arial" w:cs="Arial"/>
        </w:rPr>
        <w:t>Заказчику необходимо будет обратиться к Исполнителю с сервисным запросом.</w:t>
      </w:r>
    </w:p>
    <w:p w14:paraId="0F6911EB" w14:textId="4A0CC1EB" w:rsidR="00A5567A" w:rsidRDefault="00E04881" w:rsidP="00BE2B3E">
      <w:pPr>
        <w:pStyle w:val="ae"/>
        <w:numPr>
          <w:ilvl w:val="0"/>
          <w:numId w:val="19"/>
        </w:numPr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Оценка реализации сче</w:t>
      </w:r>
      <w:r w:rsidR="00A5567A" w:rsidRPr="00A5567A">
        <w:rPr>
          <w:rFonts w:ascii="Arial" w:hAnsi="Arial" w:cs="Arial"/>
        </w:rPr>
        <w:t>тчика на странице товара может измениться после предоставления Заказчиком прототипа.</w:t>
      </w:r>
      <w:r w:rsidR="00E37185">
        <w:rPr>
          <w:rFonts w:ascii="Arial" w:hAnsi="Arial" w:cs="Arial"/>
        </w:rPr>
        <w:t xml:space="preserve"> Если трудоемкость увеличится, Заказчику необходимо будет обратиться к Исполнителю с сервисным запросом.</w:t>
      </w:r>
    </w:p>
    <w:p w14:paraId="11313538" w14:textId="421F5EB7" w:rsidR="006C0FA9" w:rsidRPr="00E37185" w:rsidRDefault="006C0FA9" w:rsidP="006B6A9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328" w:name="_Toc398584861"/>
      <w:r w:rsidRPr="00E37185">
        <w:rPr>
          <w:rFonts w:ascii="Arial" w:hAnsi="Arial" w:cs="Arial"/>
        </w:rPr>
        <w:t xml:space="preserve">Ограничения для функции </w:t>
      </w:r>
      <w:r w:rsidR="00FD1BF8" w:rsidRPr="00E37185">
        <w:rPr>
          <w:rFonts w:ascii="Arial" w:hAnsi="Arial" w:cs="Arial"/>
        </w:rPr>
        <w:t>ОБЩИЕ-750 Повторная выгрузка заказов в Террадату на подтверждение</w:t>
      </w:r>
      <w:bookmarkEnd w:id="328"/>
    </w:p>
    <w:p w14:paraId="27D36915" w14:textId="69867781" w:rsidR="006C0FA9" w:rsidRDefault="006C0FA9" w:rsidP="006C0FA9">
      <w:pPr>
        <w:spacing w:line="240" w:lineRule="auto"/>
        <w:rPr>
          <w:rFonts w:ascii="Arial" w:hAnsi="Arial" w:cs="Arial"/>
          <w:b/>
          <w:szCs w:val="20"/>
        </w:rPr>
      </w:pPr>
      <w:r w:rsidRPr="00296386">
        <w:rPr>
          <w:rFonts w:ascii="Arial" w:hAnsi="Arial" w:cs="Arial"/>
          <w:b/>
          <w:szCs w:val="20"/>
        </w:rPr>
        <w:t xml:space="preserve">Для реализации данной функции на стороне системы «Коллекция» </w:t>
      </w:r>
      <w:r w:rsidR="00040CCA">
        <w:rPr>
          <w:rFonts w:ascii="Arial" w:hAnsi="Arial" w:cs="Arial"/>
          <w:b/>
          <w:szCs w:val="20"/>
        </w:rPr>
        <w:t>Заказчик</w:t>
      </w:r>
      <w:r w:rsidR="00040CCA" w:rsidRPr="00296386">
        <w:rPr>
          <w:rFonts w:ascii="Arial" w:hAnsi="Arial" w:cs="Arial"/>
          <w:b/>
          <w:szCs w:val="20"/>
        </w:rPr>
        <w:t xml:space="preserve"> </w:t>
      </w:r>
      <w:r w:rsidRPr="00296386">
        <w:rPr>
          <w:rFonts w:ascii="Arial" w:hAnsi="Arial" w:cs="Arial"/>
          <w:b/>
          <w:szCs w:val="20"/>
        </w:rPr>
        <w:t>согласов</w:t>
      </w:r>
      <w:r>
        <w:rPr>
          <w:rFonts w:ascii="Arial" w:hAnsi="Arial" w:cs="Arial"/>
          <w:b/>
          <w:szCs w:val="20"/>
        </w:rPr>
        <w:t>ывает</w:t>
      </w:r>
      <w:r w:rsidRPr="00296386">
        <w:rPr>
          <w:rFonts w:ascii="Arial" w:hAnsi="Arial" w:cs="Arial"/>
          <w:b/>
          <w:szCs w:val="20"/>
        </w:rPr>
        <w:t xml:space="preserve"> следующие ограничения и допущения:</w:t>
      </w:r>
    </w:p>
    <w:p w14:paraId="48815C5C" w14:textId="1CFC2F13" w:rsidR="00FD1BF8" w:rsidRPr="00E41178" w:rsidRDefault="00FD1BF8" w:rsidP="00BE2B3E">
      <w:pPr>
        <w:pStyle w:val="ae"/>
        <w:numPr>
          <w:ilvl w:val="0"/>
          <w:numId w:val="35"/>
        </w:numPr>
        <w:ind w:left="357" w:hanging="357"/>
        <w:rPr>
          <w:rFonts w:ascii="Arial" w:hAnsi="Arial" w:cs="Arial"/>
        </w:rPr>
      </w:pPr>
      <w:r w:rsidRPr="00FD1BF8">
        <w:rPr>
          <w:rFonts w:ascii="Arial" w:hAnsi="Arial" w:cs="Arial"/>
        </w:rPr>
        <w:t xml:space="preserve">Заказчик </w:t>
      </w:r>
      <w:r>
        <w:rPr>
          <w:rFonts w:ascii="Arial" w:hAnsi="Arial" w:cs="Arial"/>
        </w:rPr>
        <w:t xml:space="preserve">должен </w:t>
      </w:r>
      <w:r w:rsidRPr="00FD1BF8">
        <w:rPr>
          <w:rFonts w:ascii="Arial" w:hAnsi="Arial" w:cs="Arial"/>
        </w:rPr>
        <w:t>самостоятельно осуществля</w:t>
      </w:r>
      <w:r>
        <w:rPr>
          <w:rFonts w:ascii="Arial" w:hAnsi="Arial" w:cs="Arial"/>
        </w:rPr>
        <w:t xml:space="preserve">ть </w:t>
      </w:r>
      <w:r w:rsidRPr="00FD1BF8">
        <w:rPr>
          <w:rFonts w:ascii="Arial" w:hAnsi="Arial" w:cs="Arial"/>
        </w:rPr>
        <w:t>контроль за заказами, по которым долгое время не удается получить подтверждение оплаты заказа от ИС Банка (например</w:t>
      </w:r>
      <w:r w:rsidR="005D6106">
        <w:rPr>
          <w:rFonts w:ascii="Arial" w:hAnsi="Arial" w:cs="Arial"/>
        </w:rPr>
        <w:t>,</w:t>
      </w:r>
      <w:r w:rsidRPr="00FD1BF8">
        <w:rPr>
          <w:rFonts w:ascii="Arial" w:hAnsi="Arial" w:cs="Arial"/>
        </w:rPr>
        <w:t xml:space="preserve"> посредством АРМ) и уточнять причины невозможности оплаты в системах Банка.</w:t>
      </w:r>
    </w:p>
    <w:p w14:paraId="091CCA7A" w14:textId="002FC1FE" w:rsidR="005D6106" w:rsidRPr="001B11B0" w:rsidRDefault="001771EE" w:rsidP="006B6A9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329" w:name="_Toc398584862"/>
      <w:r w:rsidRPr="001B11B0">
        <w:rPr>
          <w:rFonts w:ascii="Arial" w:hAnsi="Arial" w:cs="Arial"/>
        </w:rPr>
        <w:t>Ограничения для функции</w:t>
      </w:r>
      <w:r w:rsidR="005D6106" w:rsidRPr="001B11B0">
        <w:rPr>
          <w:rFonts w:ascii="Arial" w:hAnsi="Arial" w:cs="Arial"/>
        </w:rPr>
        <w:t xml:space="preserve"> ОБЩИЕ-760 Повторный вызов Uniteller для оплаты заказов</w:t>
      </w:r>
      <w:bookmarkEnd w:id="329"/>
    </w:p>
    <w:p w14:paraId="38558034" w14:textId="272C03C7" w:rsidR="001771EE" w:rsidRDefault="001771EE" w:rsidP="001771EE">
      <w:pPr>
        <w:spacing w:line="240" w:lineRule="auto"/>
        <w:rPr>
          <w:rFonts w:ascii="Arial" w:hAnsi="Arial" w:cs="Arial"/>
          <w:b/>
          <w:szCs w:val="20"/>
        </w:rPr>
      </w:pPr>
      <w:r w:rsidRPr="00296386">
        <w:rPr>
          <w:rFonts w:ascii="Arial" w:hAnsi="Arial" w:cs="Arial"/>
          <w:b/>
          <w:szCs w:val="20"/>
        </w:rPr>
        <w:t xml:space="preserve">Для реализации данной функции на стороне системы «Коллекция» </w:t>
      </w:r>
      <w:r w:rsidR="00040CCA">
        <w:rPr>
          <w:rFonts w:ascii="Arial" w:hAnsi="Arial" w:cs="Arial"/>
          <w:b/>
          <w:szCs w:val="20"/>
        </w:rPr>
        <w:t>Заказчик</w:t>
      </w:r>
      <w:r w:rsidR="00040CCA" w:rsidRPr="00296386">
        <w:rPr>
          <w:rFonts w:ascii="Arial" w:hAnsi="Arial" w:cs="Arial"/>
          <w:b/>
          <w:szCs w:val="20"/>
        </w:rPr>
        <w:t xml:space="preserve"> </w:t>
      </w:r>
      <w:r w:rsidRPr="00296386">
        <w:rPr>
          <w:rFonts w:ascii="Arial" w:hAnsi="Arial" w:cs="Arial"/>
          <w:b/>
          <w:szCs w:val="20"/>
        </w:rPr>
        <w:t>согласов</w:t>
      </w:r>
      <w:r>
        <w:rPr>
          <w:rFonts w:ascii="Arial" w:hAnsi="Arial" w:cs="Arial"/>
          <w:b/>
          <w:szCs w:val="20"/>
        </w:rPr>
        <w:t>ывает</w:t>
      </w:r>
      <w:r w:rsidRPr="00296386">
        <w:rPr>
          <w:rFonts w:ascii="Arial" w:hAnsi="Arial" w:cs="Arial"/>
          <w:b/>
          <w:szCs w:val="20"/>
        </w:rPr>
        <w:t xml:space="preserve"> следующие ограничения и допущения:</w:t>
      </w:r>
    </w:p>
    <w:p w14:paraId="5E2A7C6D" w14:textId="1EB7CFE0" w:rsidR="00EE4690" w:rsidRPr="005D6106" w:rsidRDefault="00EE4690" w:rsidP="00BE2B3E">
      <w:pPr>
        <w:pStyle w:val="ae"/>
        <w:numPr>
          <w:ilvl w:val="0"/>
          <w:numId w:val="38"/>
        </w:numPr>
        <w:spacing w:line="240" w:lineRule="auto"/>
        <w:ind w:left="357" w:hanging="357"/>
        <w:rPr>
          <w:rFonts w:ascii="Arial" w:hAnsi="Arial" w:cs="Arial"/>
        </w:rPr>
      </w:pPr>
      <w:r w:rsidRPr="005D6106">
        <w:rPr>
          <w:rFonts w:ascii="Arial" w:hAnsi="Arial" w:cs="Arial"/>
        </w:rPr>
        <w:lastRenderedPageBreak/>
        <w:t>По</w:t>
      </w:r>
      <w:r w:rsidR="005D6106" w:rsidRPr="005D6106">
        <w:rPr>
          <w:rFonts w:ascii="Arial" w:hAnsi="Arial" w:cs="Arial"/>
        </w:rPr>
        <w:t xml:space="preserve"> результатам повторной попытки оплаты заказа в </w:t>
      </w:r>
      <w:r w:rsidR="005D6106" w:rsidRPr="005D6106">
        <w:rPr>
          <w:rFonts w:ascii="Arial" w:hAnsi="Arial" w:cs="Arial"/>
          <w:lang w:val="en-US"/>
        </w:rPr>
        <w:t>Uniteller</w:t>
      </w:r>
      <w:r w:rsidR="005D6106" w:rsidRPr="005D6106">
        <w:rPr>
          <w:rFonts w:ascii="Arial" w:hAnsi="Arial" w:cs="Arial"/>
        </w:rPr>
        <w:t>, по</w:t>
      </w:r>
      <w:r w:rsidRPr="005D6106">
        <w:rPr>
          <w:rFonts w:ascii="Arial" w:hAnsi="Arial" w:cs="Arial"/>
        </w:rPr>
        <w:t>вторная выгрузка результатов оплаты в ИС Ба</w:t>
      </w:r>
      <w:r w:rsidR="005D6106" w:rsidRPr="005D6106">
        <w:rPr>
          <w:rFonts w:ascii="Arial" w:hAnsi="Arial" w:cs="Arial"/>
        </w:rPr>
        <w:t>нка не выполняется.</w:t>
      </w:r>
    </w:p>
    <w:p w14:paraId="1EF4591C" w14:textId="11A6B99B" w:rsidR="00EE4690" w:rsidRPr="005D6106" w:rsidRDefault="00EE4690" w:rsidP="00BE2B3E">
      <w:pPr>
        <w:pStyle w:val="ae"/>
        <w:numPr>
          <w:ilvl w:val="0"/>
          <w:numId w:val="38"/>
        </w:numPr>
        <w:spacing w:line="240" w:lineRule="auto"/>
        <w:ind w:left="357" w:hanging="357"/>
        <w:rPr>
          <w:rFonts w:ascii="Arial" w:hAnsi="Arial" w:cs="Arial"/>
        </w:rPr>
      </w:pPr>
      <w:r w:rsidRPr="005D6106">
        <w:rPr>
          <w:rFonts w:ascii="Arial" w:hAnsi="Arial" w:cs="Arial"/>
        </w:rPr>
        <w:t>Заказчик должен самостоятельно отслеживать заказы, по которым долгое время не удается произвести оплату (например</w:t>
      </w:r>
      <w:r w:rsidR="005D6106" w:rsidRPr="005D6106">
        <w:rPr>
          <w:rFonts w:ascii="Arial" w:hAnsi="Arial" w:cs="Arial"/>
        </w:rPr>
        <w:t>,</w:t>
      </w:r>
      <w:r w:rsidRPr="005D6106">
        <w:rPr>
          <w:rFonts w:ascii="Arial" w:hAnsi="Arial" w:cs="Arial"/>
        </w:rPr>
        <w:t xml:space="preserve"> посредством АРМ) и уточнять причины невозможности оплаты в </w:t>
      </w:r>
      <w:r w:rsidRPr="005D6106">
        <w:rPr>
          <w:rFonts w:ascii="Arial" w:hAnsi="Arial" w:cs="Arial"/>
          <w:lang w:val="en-US"/>
        </w:rPr>
        <w:t>Uniteller</w:t>
      </w:r>
      <w:r w:rsidRPr="005D6106">
        <w:rPr>
          <w:rFonts w:ascii="Arial" w:hAnsi="Arial" w:cs="Arial"/>
        </w:rPr>
        <w:t xml:space="preserve"> и системах Банка</w:t>
      </w:r>
      <w:r w:rsidR="005D6106" w:rsidRPr="005D6106">
        <w:rPr>
          <w:rFonts w:ascii="Arial" w:hAnsi="Arial" w:cs="Arial"/>
        </w:rPr>
        <w:t>.</w:t>
      </w:r>
    </w:p>
    <w:p w14:paraId="1C21BB7A" w14:textId="51A0B9C8" w:rsidR="005D6106" w:rsidRPr="001B11B0" w:rsidRDefault="005D6106" w:rsidP="006B6A9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330" w:name="_Toc398584863"/>
      <w:r w:rsidRPr="001B11B0">
        <w:rPr>
          <w:rFonts w:ascii="Arial" w:hAnsi="Arial" w:cs="Arial"/>
        </w:rPr>
        <w:t xml:space="preserve">Ограничения для функции </w:t>
      </w:r>
      <w:r w:rsidR="00F02265" w:rsidRPr="001B11B0">
        <w:rPr>
          <w:rFonts w:ascii="Arial" w:hAnsi="Arial" w:cs="Arial"/>
        </w:rPr>
        <w:t>ОБЩИЕ-1070 Нотификация о новых сообщениях по e</w:t>
      </w:r>
      <w:r w:rsidR="00DF34B1" w:rsidRPr="001B11B0">
        <w:rPr>
          <w:rFonts w:ascii="Arial" w:hAnsi="Arial" w:cs="Arial"/>
        </w:rPr>
        <w:t>-</w:t>
      </w:r>
      <w:r w:rsidR="00DF34B1" w:rsidRPr="006B6A9A">
        <w:rPr>
          <w:rFonts w:ascii="Arial" w:hAnsi="Arial" w:cs="Arial"/>
        </w:rPr>
        <w:t>mail</w:t>
      </w:r>
      <w:bookmarkEnd w:id="330"/>
    </w:p>
    <w:p w14:paraId="5521E866" w14:textId="4AA0AF61" w:rsidR="005D6106" w:rsidRDefault="005D6106" w:rsidP="005D6106">
      <w:pPr>
        <w:spacing w:line="240" w:lineRule="auto"/>
        <w:rPr>
          <w:rFonts w:ascii="Arial" w:hAnsi="Arial" w:cs="Arial"/>
          <w:b/>
          <w:szCs w:val="20"/>
        </w:rPr>
      </w:pPr>
      <w:r w:rsidRPr="00296386">
        <w:rPr>
          <w:rFonts w:ascii="Arial" w:hAnsi="Arial" w:cs="Arial"/>
          <w:b/>
          <w:szCs w:val="20"/>
        </w:rPr>
        <w:t xml:space="preserve">Для реализации данной функции на стороне системы «Коллекция» </w:t>
      </w:r>
      <w:r w:rsidR="00040CCA">
        <w:rPr>
          <w:rFonts w:ascii="Arial" w:hAnsi="Arial" w:cs="Arial"/>
          <w:b/>
          <w:szCs w:val="20"/>
        </w:rPr>
        <w:t>Заказчик</w:t>
      </w:r>
      <w:r w:rsidR="00040CCA" w:rsidRPr="00296386">
        <w:rPr>
          <w:rFonts w:ascii="Arial" w:hAnsi="Arial" w:cs="Arial"/>
          <w:b/>
          <w:szCs w:val="20"/>
        </w:rPr>
        <w:t xml:space="preserve"> </w:t>
      </w:r>
      <w:r w:rsidRPr="00296386">
        <w:rPr>
          <w:rFonts w:ascii="Arial" w:hAnsi="Arial" w:cs="Arial"/>
          <w:b/>
          <w:szCs w:val="20"/>
        </w:rPr>
        <w:t>согласов</w:t>
      </w:r>
      <w:r>
        <w:rPr>
          <w:rFonts w:ascii="Arial" w:hAnsi="Arial" w:cs="Arial"/>
          <w:b/>
          <w:szCs w:val="20"/>
        </w:rPr>
        <w:t>ывает</w:t>
      </w:r>
      <w:r w:rsidRPr="00296386">
        <w:rPr>
          <w:rFonts w:ascii="Arial" w:hAnsi="Arial" w:cs="Arial"/>
          <w:b/>
          <w:szCs w:val="20"/>
        </w:rPr>
        <w:t xml:space="preserve"> следующие ограничения и допущения:</w:t>
      </w:r>
    </w:p>
    <w:p w14:paraId="2753A0D9" w14:textId="2E618B48" w:rsidR="00F02265" w:rsidRPr="00F02265" w:rsidRDefault="00F02265" w:rsidP="00BE2B3E">
      <w:pPr>
        <w:pStyle w:val="ae"/>
        <w:numPr>
          <w:ilvl w:val="0"/>
          <w:numId w:val="22"/>
        </w:numPr>
        <w:spacing w:line="240" w:lineRule="auto"/>
        <w:ind w:left="357" w:hanging="357"/>
        <w:rPr>
          <w:rFonts w:ascii="Arial" w:hAnsi="Arial" w:cs="Arial"/>
        </w:rPr>
      </w:pPr>
      <w:r w:rsidRPr="00F02265">
        <w:rPr>
          <w:rFonts w:ascii="Arial" w:hAnsi="Arial" w:cs="Arial"/>
          <w:lang w:val="en-US"/>
        </w:rPr>
        <w:t>E</w:t>
      </w:r>
      <w:r w:rsidRPr="00F02265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mail</w:t>
      </w:r>
      <w:r w:rsidRPr="00F02265">
        <w:rPr>
          <w:rFonts w:ascii="Arial" w:hAnsi="Arial" w:cs="Arial"/>
        </w:rPr>
        <w:t xml:space="preserve"> отправля</w:t>
      </w:r>
      <w:r w:rsidR="001B11B0">
        <w:rPr>
          <w:rFonts w:ascii="Arial" w:hAnsi="Arial" w:cs="Arial"/>
        </w:rPr>
        <w:t>ется на каждое новое сообщение, поступающее в ЛК клиента</w:t>
      </w:r>
      <w:r w:rsidRPr="00F02265">
        <w:rPr>
          <w:rFonts w:ascii="Arial" w:hAnsi="Arial" w:cs="Arial"/>
        </w:rPr>
        <w:t xml:space="preserve">. К ним относятся: нотификации </w:t>
      </w:r>
      <w:r w:rsidRPr="00F02265">
        <w:rPr>
          <w:rFonts w:ascii="Arial" w:hAnsi="Arial" w:cs="Arial"/>
          <w:lang w:val="en-US"/>
        </w:rPr>
        <w:t>WishList</w:t>
      </w:r>
      <w:r w:rsidRPr="00F02265">
        <w:rPr>
          <w:rFonts w:ascii="Arial" w:hAnsi="Arial" w:cs="Arial"/>
        </w:rPr>
        <w:t>, со</w:t>
      </w:r>
      <w:r w:rsidR="001B11B0">
        <w:rPr>
          <w:rFonts w:ascii="Arial" w:hAnsi="Arial" w:cs="Arial"/>
        </w:rPr>
        <w:t>общения от ИС Банка, сообщения о</w:t>
      </w:r>
      <w:r w:rsidRPr="00F02265">
        <w:rPr>
          <w:rFonts w:ascii="Arial" w:hAnsi="Arial" w:cs="Arial"/>
        </w:rPr>
        <w:t>братной связи</w:t>
      </w:r>
      <w:r w:rsidR="0001433C" w:rsidRPr="0001433C">
        <w:rPr>
          <w:rFonts w:ascii="Arial" w:hAnsi="Arial" w:cs="Arial"/>
        </w:rPr>
        <w:t xml:space="preserve"> (</w:t>
      </w:r>
      <w:r w:rsidR="0001433C">
        <w:rPr>
          <w:rFonts w:ascii="Arial" w:hAnsi="Arial" w:cs="Arial"/>
        </w:rPr>
        <w:t>для авторизованных клиентов)</w:t>
      </w:r>
      <w:r w:rsidRPr="00F02265">
        <w:rPr>
          <w:rFonts w:ascii="Arial" w:hAnsi="Arial" w:cs="Arial"/>
        </w:rPr>
        <w:t xml:space="preserve">. </w:t>
      </w:r>
      <w:r w:rsidR="00787D51">
        <w:rPr>
          <w:rFonts w:ascii="Arial" w:hAnsi="Arial" w:cs="Arial"/>
          <w:lang w:val="en-US"/>
        </w:rPr>
        <w:t>E</w:t>
      </w:r>
      <w:r w:rsidR="00787D51" w:rsidRPr="00787D51">
        <w:rPr>
          <w:rFonts w:ascii="Arial" w:hAnsi="Arial" w:cs="Arial"/>
        </w:rPr>
        <w:t>-</w:t>
      </w:r>
      <w:r w:rsidR="00787D51">
        <w:rPr>
          <w:rFonts w:ascii="Arial" w:hAnsi="Arial" w:cs="Arial"/>
          <w:lang w:val="en-US"/>
        </w:rPr>
        <w:t>mail</w:t>
      </w:r>
      <w:r w:rsidR="00787D51" w:rsidRPr="00787D51">
        <w:rPr>
          <w:rFonts w:ascii="Arial" w:hAnsi="Arial" w:cs="Arial"/>
        </w:rPr>
        <w:t xml:space="preserve"> </w:t>
      </w:r>
      <w:r w:rsidRPr="00F02265">
        <w:rPr>
          <w:rFonts w:ascii="Arial" w:hAnsi="Arial" w:cs="Arial"/>
        </w:rPr>
        <w:t>нотификации не копятся и не группируются перед отправкой.</w:t>
      </w:r>
    </w:p>
    <w:p w14:paraId="4E4E78C0" w14:textId="2A40C0A4" w:rsidR="00F02265" w:rsidRPr="00F02265" w:rsidRDefault="00F02265" w:rsidP="00BE2B3E">
      <w:pPr>
        <w:pStyle w:val="ae"/>
        <w:numPr>
          <w:ilvl w:val="0"/>
          <w:numId w:val="22"/>
        </w:numPr>
        <w:spacing w:line="240" w:lineRule="auto"/>
        <w:ind w:left="357" w:hanging="357"/>
        <w:rPr>
          <w:rFonts w:ascii="Arial" w:hAnsi="Arial" w:cs="Arial"/>
        </w:rPr>
      </w:pPr>
      <w:r w:rsidRPr="00F02265">
        <w:rPr>
          <w:rFonts w:ascii="Arial" w:hAnsi="Arial" w:cs="Arial"/>
        </w:rPr>
        <w:t xml:space="preserve">В системе </w:t>
      </w:r>
      <w:r w:rsidR="00375B11">
        <w:rPr>
          <w:rFonts w:ascii="Arial" w:hAnsi="Arial" w:cs="Arial"/>
        </w:rPr>
        <w:t>«</w:t>
      </w:r>
      <w:r w:rsidRPr="00F02265">
        <w:rPr>
          <w:rFonts w:ascii="Arial" w:hAnsi="Arial" w:cs="Arial"/>
        </w:rPr>
        <w:t>Коллекция</w:t>
      </w:r>
      <w:r w:rsidR="00375B11">
        <w:rPr>
          <w:rFonts w:ascii="Arial" w:hAnsi="Arial" w:cs="Arial"/>
        </w:rPr>
        <w:t>»</w:t>
      </w:r>
      <w:r w:rsidRPr="00F02265">
        <w:rPr>
          <w:rFonts w:ascii="Arial" w:hAnsi="Arial" w:cs="Arial"/>
        </w:rPr>
        <w:t xml:space="preserve"> отсутствует механизм подтверждения </w:t>
      </w:r>
      <w:r w:rsidR="00787D51">
        <w:rPr>
          <w:rFonts w:ascii="Arial" w:hAnsi="Arial" w:cs="Arial"/>
          <w:lang w:val="en-US"/>
        </w:rPr>
        <w:t>e</w:t>
      </w:r>
      <w:r w:rsidR="00787D51" w:rsidRPr="00787D51">
        <w:rPr>
          <w:rFonts w:ascii="Arial" w:hAnsi="Arial" w:cs="Arial"/>
        </w:rPr>
        <w:t>-</w:t>
      </w:r>
      <w:r w:rsidR="00787D51">
        <w:rPr>
          <w:rFonts w:ascii="Arial" w:hAnsi="Arial" w:cs="Arial"/>
          <w:lang w:val="en-US"/>
        </w:rPr>
        <w:t>mail</w:t>
      </w:r>
      <w:r w:rsidRPr="00F02265">
        <w:rPr>
          <w:rFonts w:ascii="Arial" w:hAnsi="Arial" w:cs="Arial"/>
        </w:rPr>
        <w:t xml:space="preserve"> пользователем, поэтому подлинность адресов заранее не</w:t>
      </w:r>
      <w:r w:rsidR="00787D51" w:rsidRPr="00787D51">
        <w:rPr>
          <w:rFonts w:ascii="Arial" w:hAnsi="Arial" w:cs="Arial"/>
        </w:rPr>
        <w:t xml:space="preserve"> </w:t>
      </w:r>
      <w:r w:rsidR="00787D51">
        <w:rPr>
          <w:rFonts w:ascii="Arial" w:hAnsi="Arial" w:cs="Arial"/>
        </w:rPr>
        <w:t>может быть</w:t>
      </w:r>
      <w:r w:rsidRPr="00F02265">
        <w:rPr>
          <w:rFonts w:ascii="Arial" w:hAnsi="Arial" w:cs="Arial"/>
        </w:rPr>
        <w:t xml:space="preserve"> известна.</w:t>
      </w:r>
    </w:p>
    <w:p w14:paraId="337B4860" w14:textId="05265334" w:rsidR="00F02265" w:rsidRPr="00F02265" w:rsidRDefault="00F02265" w:rsidP="00BE2B3E">
      <w:pPr>
        <w:pStyle w:val="ae"/>
        <w:numPr>
          <w:ilvl w:val="0"/>
          <w:numId w:val="22"/>
        </w:numPr>
        <w:spacing w:line="240" w:lineRule="auto"/>
        <w:ind w:left="357" w:hanging="357"/>
        <w:rPr>
          <w:rFonts w:ascii="Arial" w:hAnsi="Arial" w:cs="Arial"/>
        </w:rPr>
      </w:pPr>
      <w:r w:rsidRPr="00F02265">
        <w:rPr>
          <w:rFonts w:ascii="Arial" w:hAnsi="Arial" w:cs="Arial"/>
        </w:rPr>
        <w:t xml:space="preserve">В системе </w:t>
      </w:r>
      <w:r w:rsidR="00375B11">
        <w:rPr>
          <w:rFonts w:ascii="Arial" w:hAnsi="Arial" w:cs="Arial"/>
        </w:rPr>
        <w:t>«</w:t>
      </w:r>
      <w:r w:rsidRPr="00F02265">
        <w:rPr>
          <w:rFonts w:ascii="Arial" w:hAnsi="Arial" w:cs="Arial"/>
        </w:rPr>
        <w:t>Коллекция</w:t>
      </w:r>
      <w:r w:rsidR="00375B11">
        <w:rPr>
          <w:rFonts w:ascii="Arial" w:hAnsi="Arial" w:cs="Arial"/>
        </w:rPr>
        <w:t>»</w:t>
      </w:r>
      <w:r w:rsidRPr="00F02265">
        <w:rPr>
          <w:rFonts w:ascii="Arial" w:hAnsi="Arial" w:cs="Arial"/>
        </w:rPr>
        <w:t xml:space="preserve"> нет требования к уникальности </w:t>
      </w:r>
      <w:r w:rsidR="00A95F00">
        <w:rPr>
          <w:rFonts w:ascii="Arial" w:hAnsi="Arial" w:cs="Arial"/>
          <w:lang w:val="en-US"/>
        </w:rPr>
        <w:t>e</w:t>
      </w:r>
      <w:r w:rsidR="00A95F00" w:rsidRPr="00A95F00">
        <w:rPr>
          <w:rFonts w:ascii="Arial" w:hAnsi="Arial" w:cs="Arial"/>
        </w:rPr>
        <w:t>-</w:t>
      </w:r>
      <w:r w:rsidR="00A95F00">
        <w:rPr>
          <w:rFonts w:ascii="Arial" w:hAnsi="Arial" w:cs="Arial"/>
          <w:lang w:val="en-US"/>
        </w:rPr>
        <w:t>mail</w:t>
      </w:r>
      <w:r w:rsidRPr="00F02265">
        <w:rPr>
          <w:rFonts w:ascii="Arial" w:hAnsi="Arial" w:cs="Arial"/>
        </w:rPr>
        <w:t xml:space="preserve">, т.о. нотификации нескольких клиентов могут приходить на один адрес (если у нескольких клиентов прописан один </w:t>
      </w:r>
      <w:r w:rsidRPr="00F02265">
        <w:rPr>
          <w:rFonts w:ascii="Arial" w:hAnsi="Arial" w:cs="Arial"/>
          <w:lang w:val="en-US"/>
        </w:rPr>
        <w:t>e</w:t>
      </w:r>
      <w:r w:rsidRPr="00F02265">
        <w:rPr>
          <w:rFonts w:ascii="Arial" w:hAnsi="Arial" w:cs="Arial"/>
        </w:rPr>
        <w:t>-</w:t>
      </w:r>
      <w:r w:rsidRPr="00F02265">
        <w:rPr>
          <w:rFonts w:ascii="Arial" w:hAnsi="Arial" w:cs="Arial"/>
          <w:lang w:val="en-US"/>
        </w:rPr>
        <w:t>mail</w:t>
      </w:r>
      <w:r w:rsidRPr="00F02265">
        <w:rPr>
          <w:rFonts w:ascii="Arial" w:hAnsi="Arial" w:cs="Arial"/>
        </w:rPr>
        <w:t>).</w:t>
      </w:r>
    </w:p>
    <w:p w14:paraId="1B945090" w14:textId="18306250" w:rsidR="00F02265" w:rsidRPr="00F02265" w:rsidRDefault="00F02265" w:rsidP="00BE2B3E">
      <w:pPr>
        <w:pStyle w:val="ae"/>
        <w:numPr>
          <w:ilvl w:val="0"/>
          <w:numId w:val="22"/>
        </w:numPr>
        <w:spacing w:line="240" w:lineRule="auto"/>
        <w:ind w:left="357" w:hanging="357"/>
        <w:rPr>
          <w:rFonts w:ascii="Arial" w:hAnsi="Arial" w:cs="Arial"/>
        </w:rPr>
      </w:pPr>
      <w:r w:rsidRPr="00F02265">
        <w:rPr>
          <w:rFonts w:ascii="Arial" w:hAnsi="Arial" w:cs="Arial"/>
        </w:rPr>
        <w:t>Механизм отписки заносит в ч</w:t>
      </w:r>
      <w:r w:rsidR="00A95F00">
        <w:rPr>
          <w:rFonts w:ascii="Arial" w:hAnsi="Arial" w:cs="Arial"/>
        </w:rPr>
        <w:t>е</w:t>
      </w:r>
      <w:r w:rsidRPr="00F02265">
        <w:rPr>
          <w:rFonts w:ascii="Arial" w:hAnsi="Arial" w:cs="Arial"/>
        </w:rPr>
        <w:t xml:space="preserve">рный список конкретный </w:t>
      </w:r>
      <w:r w:rsidR="00A95F00">
        <w:rPr>
          <w:rFonts w:ascii="Arial" w:hAnsi="Arial" w:cs="Arial"/>
          <w:lang w:val="en-US"/>
        </w:rPr>
        <w:t>e</w:t>
      </w:r>
      <w:r w:rsidR="00A95F00" w:rsidRPr="00A95F00">
        <w:rPr>
          <w:rFonts w:ascii="Arial" w:hAnsi="Arial" w:cs="Arial"/>
        </w:rPr>
        <w:t>-</w:t>
      </w:r>
      <w:r w:rsidR="00A95F00">
        <w:rPr>
          <w:rFonts w:ascii="Arial" w:hAnsi="Arial" w:cs="Arial"/>
          <w:lang w:val="en-US"/>
        </w:rPr>
        <w:t>mail</w:t>
      </w:r>
      <w:r w:rsidRPr="00F02265">
        <w:rPr>
          <w:rFonts w:ascii="Arial" w:hAnsi="Arial" w:cs="Arial"/>
        </w:rPr>
        <w:t xml:space="preserve">, а не клиента. Это связано с ограничениями </w:t>
      </w:r>
      <w:r w:rsidR="001B11B0">
        <w:rPr>
          <w:rFonts w:ascii="Arial" w:hAnsi="Arial" w:cs="Arial"/>
        </w:rPr>
        <w:t xml:space="preserve">из выше обозначенных пунктов </w:t>
      </w:r>
      <w:r w:rsidRPr="00F02265">
        <w:rPr>
          <w:rFonts w:ascii="Arial" w:hAnsi="Arial" w:cs="Arial"/>
        </w:rPr>
        <w:t xml:space="preserve">2 и 3: клиент может не являться хозяином указанного в профиле </w:t>
      </w:r>
      <w:r w:rsidR="00A95F00">
        <w:rPr>
          <w:rFonts w:ascii="Arial" w:hAnsi="Arial" w:cs="Arial"/>
          <w:lang w:val="en-US"/>
        </w:rPr>
        <w:t>e</w:t>
      </w:r>
      <w:r w:rsidR="00A95F00" w:rsidRPr="00A95F00">
        <w:rPr>
          <w:rFonts w:ascii="Arial" w:hAnsi="Arial" w:cs="Arial"/>
        </w:rPr>
        <w:t>-</w:t>
      </w:r>
      <w:r w:rsidR="00A95F00">
        <w:rPr>
          <w:rFonts w:ascii="Arial" w:hAnsi="Arial" w:cs="Arial"/>
          <w:lang w:val="en-US"/>
        </w:rPr>
        <w:t>mail</w:t>
      </w:r>
      <w:r w:rsidRPr="00F02265">
        <w:rPr>
          <w:rFonts w:ascii="Arial" w:hAnsi="Arial" w:cs="Arial"/>
        </w:rPr>
        <w:t>.</w:t>
      </w:r>
    </w:p>
    <w:p w14:paraId="23E354F1" w14:textId="0C866744" w:rsidR="00F02265" w:rsidRPr="00F02265" w:rsidRDefault="00F02265" w:rsidP="00BE2B3E">
      <w:pPr>
        <w:pStyle w:val="ae"/>
        <w:numPr>
          <w:ilvl w:val="0"/>
          <w:numId w:val="22"/>
        </w:numPr>
        <w:spacing w:line="240" w:lineRule="auto"/>
        <w:ind w:left="357" w:hanging="357"/>
        <w:rPr>
          <w:rFonts w:ascii="Arial" w:hAnsi="Arial" w:cs="Arial"/>
        </w:rPr>
      </w:pPr>
      <w:r w:rsidRPr="00F02265">
        <w:rPr>
          <w:rFonts w:ascii="Arial" w:hAnsi="Arial" w:cs="Arial"/>
        </w:rPr>
        <w:t xml:space="preserve">При изменении/появлении </w:t>
      </w:r>
      <w:r w:rsidR="00A95F00">
        <w:rPr>
          <w:rFonts w:ascii="Arial" w:hAnsi="Arial" w:cs="Arial"/>
          <w:lang w:val="en-US"/>
        </w:rPr>
        <w:t>e</w:t>
      </w:r>
      <w:r w:rsidR="00A95F00" w:rsidRPr="00A95F00">
        <w:rPr>
          <w:rFonts w:ascii="Arial" w:hAnsi="Arial" w:cs="Arial"/>
        </w:rPr>
        <w:t>-</w:t>
      </w:r>
      <w:r w:rsidR="00A95F00">
        <w:rPr>
          <w:rFonts w:ascii="Arial" w:hAnsi="Arial" w:cs="Arial"/>
          <w:lang w:val="en-US"/>
        </w:rPr>
        <w:t>mail</w:t>
      </w:r>
      <w:r w:rsidR="00A95F00">
        <w:rPr>
          <w:rFonts w:ascii="Arial" w:hAnsi="Arial" w:cs="Arial"/>
        </w:rPr>
        <w:t xml:space="preserve"> в профиле клиента</w:t>
      </w:r>
      <w:r w:rsidRPr="00F02265">
        <w:rPr>
          <w:rFonts w:ascii="Arial" w:hAnsi="Arial" w:cs="Arial"/>
        </w:rPr>
        <w:t xml:space="preserve"> на него снова начнут приходить нотификации</w:t>
      </w:r>
      <w:r w:rsidR="00F711B7">
        <w:rPr>
          <w:rFonts w:ascii="Arial" w:hAnsi="Arial" w:cs="Arial"/>
        </w:rPr>
        <w:t xml:space="preserve"> (если нового </w:t>
      </w:r>
      <w:r w:rsidR="00F711B7">
        <w:rPr>
          <w:rFonts w:ascii="Arial" w:hAnsi="Arial" w:cs="Arial"/>
          <w:lang w:val="en-US"/>
        </w:rPr>
        <w:t>e</w:t>
      </w:r>
      <w:r w:rsidR="00F711B7" w:rsidRPr="00F711B7">
        <w:rPr>
          <w:rFonts w:ascii="Arial" w:hAnsi="Arial" w:cs="Arial"/>
        </w:rPr>
        <w:t>-</w:t>
      </w:r>
      <w:r w:rsidR="00F711B7">
        <w:rPr>
          <w:rFonts w:ascii="Arial" w:hAnsi="Arial" w:cs="Arial"/>
          <w:lang w:val="en-US"/>
        </w:rPr>
        <w:t>mail</w:t>
      </w:r>
      <w:r w:rsidR="00F711B7">
        <w:rPr>
          <w:rFonts w:ascii="Arial" w:hAnsi="Arial" w:cs="Arial"/>
        </w:rPr>
        <w:t xml:space="preserve"> нет еще в черном списке адресов системы)</w:t>
      </w:r>
      <w:r w:rsidRPr="00F02265">
        <w:rPr>
          <w:rFonts w:ascii="Arial" w:hAnsi="Arial" w:cs="Arial"/>
        </w:rPr>
        <w:t>.</w:t>
      </w:r>
    </w:p>
    <w:p w14:paraId="633E76F8" w14:textId="44501F98" w:rsidR="00F02265" w:rsidRPr="00F02265" w:rsidRDefault="00F02265" w:rsidP="00BE2B3E">
      <w:pPr>
        <w:pStyle w:val="ae"/>
        <w:numPr>
          <w:ilvl w:val="0"/>
          <w:numId w:val="22"/>
        </w:numPr>
        <w:spacing w:line="240" w:lineRule="auto"/>
        <w:ind w:left="357" w:hanging="357"/>
        <w:rPr>
          <w:rFonts w:ascii="Arial" w:hAnsi="Arial" w:cs="Arial"/>
        </w:rPr>
      </w:pPr>
      <w:r w:rsidRPr="00F02265">
        <w:rPr>
          <w:rFonts w:ascii="Arial" w:hAnsi="Arial" w:cs="Arial"/>
        </w:rPr>
        <w:t>Возможности снова подписаться на рассылки нет (не будет интерфейса подписок в ЛК).</w:t>
      </w:r>
    </w:p>
    <w:p w14:paraId="6E66E4A1" w14:textId="6ED045AF" w:rsidR="00F02265" w:rsidRPr="00F02265" w:rsidRDefault="00F02265" w:rsidP="00BE2B3E">
      <w:pPr>
        <w:pStyle w:val="ae"/>
        <w:numPr>
          <w:ilvl w:val="0"/>
          <w:numId w:val="22"/>
        </w:numPr>
        <w:spacing w:line="240" w:lineRule="auto"/>
        <w:ind w:left="357" w:hanging="357"/>
        <w:rPr>
          <w:rFonts w:ascii="Arial" w:hAnsi="Arial" w:cs="Arial"/>
        </w:rPr>
      </w:pPr>
      <w:r w:rsidRPr="00F02265">
        <w:rPr>
          <w:rFonts w:ascii="Arial" w:hAnsi="Arial" w:cs="Arial"/>
        </w:rPr>
        <w:t>Дизайн письма аналогичен оповещению об ответе оператора на обр</w:t>
      </w:r>
      <w:r w:rsidR="00A95F00">
        <w:rPr>
          <w:rFonts w:ascii="Arial" w:hAnsi="Arial" w:cs="Arial"/>
        </w:rPr>
        <w:t>ащения анонимных пользователей, изменения верстки не планируется.</w:t>
      </w:r>
    </w:p>
    <w:p w14:paraId="7C5DDAD6" w14:textId="6EB4438F" w:rsidR="00F02265" w:rsidRPr="00F02265" w:rsidRDefault="00F02265" w:rsidP="00BE2B3E">
      <w:pPr>
        <w:pStyle w:val="ae"/>
        <w:numPr>
          <w:ilvl w:val="0"/>
          <w:numId w:val="22"/>
        </w:numPr>
        <w:spacing w:line="240" w:lineRule="auto"/>
        <w:ind w:left="357" w:hanging="357"/>
        <w:rPr>
          <w:rFonts w:ascii="Arial" w:hAnsi="Arial" w:cs="Arial"/>
        </w:rPr>
      </w:pPr>
      <w:r w:rsidRPr="00F02265">
        <w:rPr>
          <w:rFonts w:ascii="Arial" w:hAnsi="Arial" w:cs="Arial"/>
        </w:rPr>
        <w:t xml:space="preserve">В письме не планируется </w:t>
      </w:r>
      <w:r w:rsidR="00B41223">
        <w:rPr>
          <w:rFonts w:ascii="Arial" w:hAnsi="Arial" w:cs="Arial"/>
        </w:rPr>
        <w:t>публиковать</w:t>
      </w:r>
      <w:r w:rsidRPr="00F02265">
        <w:rPr>
          <w:rFonts w:ascii="Arial" w:hAnsi="Arial" w:cs="Arial"/>
        </w:rPr>
        <w:t xml:space="preserve"> обращение к клиенту по </w:t>
      </w:r>
      <w:r w:rsidR="00A22604">
        <w:rPr>
          <w:rFonts w:ascii="Arial" w:hAnsi="Arial" w:cs="Arial"/>
        </w:rPr>
        <w:t>фамилии, имени или отчеству</w:t>
      </w:r>
      <w:r w:rsidRPr="00F02265">
        <w:rPr>
          <w:rFonts w:ascii="Arial" w:hAnsi="Arial" w:cs="Arial"/>
        </w:rPr>
        <w:t xml:space="preserve"> (только стандартное </w:t>
      </w:r>
      <w:r w:rsidR="00CF58E3">
        <w:rPr>
          <w:rFonts w:ascii="Arial" w:hAnsi="Arial" w:cs="Arial"/>
        </w:rPr>
        <w:t xml:space="preserve">обращение </w:t>
      </w:r>
      <w:r w:rsidRPr="00F02265">
        <w:rPr>
          <w:rFonts w:ascii="Arial" w:hAnsi="Arial" w:cs="Arial"/>
        </w:rPr>
        <w:t>«Уважаемый клиент»)</w:t>
      </w:r>
      <w:r w:rsidR="00CF58E3">
        <w:rPr>
          <w:rFonts w:ascii="Arial" w:hAnsi="Arial" w:cs="Arial"/>
        </w:rPr>
        <w:t>.</w:t>
      </w:r>
    </w:p>
    <w:p w14:paraId="37A14897" w14:textId="42857FAE" w:rsidR="00F02265" w:rsidRPr="00F02265" w:rsidRDefault="00F02265" w:rsidP="00BE2B3E">
      <w:pPr>
        <w:pStyle w:val="ae"/>
        <w:numPr>
          <w:ilvl w:val="0"/>
          <w:numId w:val="22"/>
        </w:numPr>
        <w:spacing w:line="240" w:lineRule="auto"/>
        <w:ind w:left="357" w:hanging="357"/>
        <w:rPr>
          <w:rFonts w:ascii="Arial" w:hAnsi="Arial" w:cs="Arial"/>
        </w:rPr>
      </w:pPr>
      <w:r w:rsidRPr="00F02265">
        <w:rPr>
          <w:rFonts w:ascii="Arial" w:hAnsi="Arial" w:cs="Arial"/>
        </w:rPr>
        <w:t>Адрес отправителя письма такой же</w:t>
      </w:r>
      <w:r w:rsidR="00B41223">
        <w:rPr>
          <w:rFonts w:ascii="Arial" w:hAnsi="Arial" w:cs="Arial"/>
        </w:rPr>
        <w:t>,</w:t>
      </w:r>
      <w:r w:rsidRPr="00F02265">
        <w:rPr>
          <w:rFonts w:ascii="Arial" w:hAnsi="Arial" w:cs="Arial"/>
        </w:rPr>
        <w:t xml:space="preserve"> как и в оповещениях об ответе операторов на обращения анонимных пользователей</w:t>
      </w:r>
      <w:r w:rsidR="00B41223">
        <w:rPr>
          <w:rFonts w:ascii="Arial" w:hAnsi="Arial" w:cs="Arial"/>
        </w:rPr>
        <w:t>.</w:t>
      </w:r>
    </w:p>
    <w:p w14:paraId="2D68126D" w14:textId="613F606F" w:rsidR="00283EE9" w:rsidRDefault="00F02265" w:rsidP="00BE2B3E">
      <w:pPr>
        <w:pStyle w:val="ae"/>
        <w:numPr>
          <w:ilvl w:val="0"/>
          <w:numId w:val="22"/>
        </w:numPr>
        <w:spacing w:line="240" w:lineRule="auto"/>
        <w:ind w:left="357" w:hanging="357"/>
        <w:rPr>
          <w:rFonts w:ascii="Arial" w:hAnsi="Arial" w:cs="Arial"/>
        </w:rPr>
      </w:pPr>
      <w:r w:rsidRPr="00F02265">
        <w:rPr>
          <w:rFonts w:ascii="Arial" w:hAnsi="Arial" w:cs="Arial"/>
        </w:rPr>
        <w:t xml:space="preserve">Страница успешного отключения от рассылки </w:t>
      </w:r>
      <w:r w:rsidR="002302D1">
        <w:rPr>
          <w:rFonts w:ascii="Arial" w:hAnsi="Arial" w:cs="Arial"/>
        </w:rPr>
        <w:t xml:space="preserve">будет </w:t>
      </w:r>
      <w:r w:rsidR="00B41223">
        <w:rPr>
          <w:rFonts w:ascii="Arial" w:hAnsi="Arial" w:cs="Arial"/>
        </w:rPr>
        <w:t>выполнена</w:t>
      </w:r>
      <w:r w:rsidRPr="00F02265">
        <w:rPr>
          <w:rFonts w:ascii="Arial" w:hAnsi="Arial" w:cs="Arial"/>
        </w:rPr>
        <w:t xml:space="preserve"> </w:t>
      </w:r>
      <w:r w:rsidR="002302D1">
        <w:rPr>
          <w:rFonts w:ascii="Arial" w:hAnsi="Arial" w:cs="Arial"/>
        </w:rPr>
        <w:t>как</w:t>
      </w:r>
      <w:r w:rsidRPr="00F02265">
        <w:rPr>
          <w:rFonts w:ascii="Arial" w:hAnsi="Arial" w:cs="Arial"/>
        </w:rPr>
        <w:t xml:space="preserve"> стандартн</w:t>
      </w:r>
      <w:r w:rsidR="002302D1">
        <w:rPr>
          <w:rFonts w:ascii="Arial" w:hAnsi="Arial" w:cs="Arial"/>
        </w:rPr>
        <w:t>ая</w:t>
      </w:r>
      <w:r w:rsidRPr="00F02265">
        <w:rPr>
          <w:rFonts w:ascii="Arial" w:hAnsi="Arial" w:cs="Arial"/>
        </w:rPr>
        <w:t xml:space="preserve"> </w:t>
      </w:r>
      <w:r w:rsidR="00B41223">
        <w:rPr>
          <w:rFonts w:ascii="Arial" w:hAnsi="Arial" w:cs="Arial"/>
        </w:rPr>
        <w:t>статическ</w:t>
      </w:r>
      <w:r w:rsidR="002302D1">
        <w:rPr>
          <w:rFonts w:ascii="Arial" w:hAnsi="Arial" w:cs="Arial"/>
        </w:rPr>
        <w:t>ая</w:t>
      </w:r>
      <w:r w:rsidR="00B41223">
        <w:rPr>
          <w:rFonts w:ascii="Arial" w:hAnsi="Arial" w:cs="Arial"/>
        </w:rPr>
        <w:t xml:space="preserve"> </w:t>
      </w:r>
      <w:r w:rsidRPr="00F02265">
        <w:rPr>
          <w:rFonts w:ascii="Arial" w:hAnsi="Arial" w:cs="Arial"/>
        </w:rPr>
        <w:t>страниц</w:t>
      </w:r>
      <w:r w:rsidR="002302D1">
        <w:rPr>
          <w:rFonts w:ascii="Arial" w:hAnsi="Arial" w:cs="Arial"/>
        </w:rPr>
        <w:t>а</w:t>
      </w:r>
      <w:r w:rsidRPr="00F02265">
        <w:rPr>
          <w:rFonts w:ascii="Arial" w:hAnsi="Arial" w:cs="Arial"/>
        </w:rPr>
        <w:t xml:space="preserve"> </w:t>
      </w:r>
      <w:r w:rsidR="00B41223">
        <w:rPr>
          <w:rFonts w:ascii="Arial" w:hAnsi="Arial" w:cs="Arial"/>
        </w:rPr>
        <w:t>благодарности</w:t>
      </w:r>
      <w:r w:rsidRPr="00F02265">
        <w:rPr>
          <w:rFonts w:ascii="Arial" w:hAnsi="Arial" w:cs="Arial"/>
        </w:rPr>
        <w:t xml:space="preserve"> сайта (заголовок и текст) и не</w:t>
      </w:r>
      <w:r w:rsidR="00B41223">
        <w:rPr>
          <w:rFonts w:ascii="Arial" w:hAnsi="Arial" w:cs="Arial"/>
        </w:rPr>
        <w:t xml:space="preserve"> предполагает никакой дополнительной ве</w:t>
      </w:r>
      <w:r w:rsidRPr="00F02265">
        <w:rPr>
          <w:rFonts w:ascii="Arial" w:hAnsi="Arial" w:cs="Arial"/>
        </w:rPr>
        <w:t>рстки</w:t>
      </w:r>
      <w:r w:rsidR="00B41223">
        <w:rPr>
          <w:rFonts w:ascii="Arial" w:hAnsi="Arial" w:cs="Arial"/>
        </w:rPr>
        <w:t>.</w:t>
      </w:r>
    </w:p>
    <w:p w14:paraId="7A0E4BEA" w14:textId="2152C1EE" w:rsidR="00283EE9" w:rsidRPr="00283EE9" w:rsidRDefault="00283EE9" w:rsidP="00BE2B3E">
      <w:pPr>
        <w:pStyle w:val="ae"/>
        <w:numPr>
          <w:ilvl w:val="0"/>
          <w:numId w:val="22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Исполнитель также информирует Заказчика о рисках попадания в спам листы, которые устранить в рамках функционала задачи не представляется возможным:</w:t>
      </w:r>
    </w:p>
    <w:p w14:paraId="32CEB994" w14:textId="618B0B8F" w:rsidR="00283EE9" w:rsidRPr="00283EE9" w:rsidRDefault="00283EE9" w:rsidP="00BE2B3E">
      <w:pPr>
        <w:pStyle w:val="ae"/>
        <w:numPr>
          <w:ilvl w:val="0"/>
          <w:numId w:val="44"/>
        </w:numPr>
        <w:spacing w:line="240" w:lineRule="auto"/>
        <w:rPr>
          <w:rFonts w:ascii="Arial" w:hAnsi="Arial" w:cs="Arial"/>
        </w:rPr>
      </w:pPr>
      <w:r w:rsidRPr="00283EE9">
        <w:rPr>
          <w:rFonts w:ascii="Arial" w:hAnsi="Arial" w:cs="Arial"/>
        </w:rPr>
        <w:t xml:space="preserve">Чем больше ошибок заполнения </w:t>
      </w:r>
      <w:r w:rsidR="001B6C6E">
        <w:rPr>
          <w:rFonts w:ascii="Arial" w:hAnsi="Arial" w:cs="Arial"/>
          <w:lang w:val="en-US"/>
        </w:rPr>
        <w:t>e</w:t>
      </w:r>
      <w:r w:rsidR="001B6C6E" w:rsidRPr="00A15D08">
        <w:rPr>
          <w:rFonts w:ascii="Arial" w:hAnsi="Arial" w:cs="Arial"/>
        </w:rPr>
        <w:t>-</w:t>
      </w:r>
      <w:r w:rsidR="001B6C6E">
        <w:rPr>
          <w:rFonts w:ascii="Arial" w:hAnsi="Arial" w:cs="Arial"/>
          <w:lang w:val="en-US"/>
        </w:rPr>
        <w:t>mail</w:t>
      </w:r>
      <w:r w:rsidRPr="00283EE9">
        <w:rPr>
          <w:rFonts w:ascii="Arial" w:hAnsi="Arial" w:cs="Arial"/>
        </w:rPr>
        <w:t xml:space="preserve"> клиентами, тем выше вероятность.  </w:t>
      </w:r>
    </w:p>
    <w:p w14:paraId="4DE6E18F" w14:textId="31C4D2AE" w:rsidR="00283EE9" w:rsidRPr="00283EE9" w:rsidRDefault="00283EE9" w:rsidP="00BE2B3E">
      <w:pPr>
        <w:pStyle w:val="ae"/>
        <w:numPr>
          <w:ilvl w:val="0"/>
          <w:numId w:val="44"/>
        </w:numPr>
        <w:spacing w:line="240" w:lineRule="auto"/>
        <w:rPr>
          <w:rFonts w:ascii="Arial" w:hAnsi="Arial" w:cs="Arial"/>
        </w:rPr>
      </w:pPr>
      <w:r w:rsidRPr="00283EE9">
        <w:rPr>
          <w:rFonts w:ascii="Arial" w:hAnsi="Arial" w:cs="Arial"/>
        </w:rPr>
        <w:t xml:space="preserve">Чем массовей рассылка, тем выше вероятность. Массовые рассылки нам обеспечат нотификации </w:t>
      </w:r>
      <w:r w:rsidRPr="00283EE9">
        <w:rPr>
          <w:rFonts w:ascii="Arial" w:hAnsi="Arial" w:cs="Arial"/>
          <w:lang w:val="en-US"/>
        </w:rPr>
        <w:t>WishList</w:t>
      </w:r>
      <w:r w:rsidRPr="00283EE9">
        <w:rPr>
          <w:rFonts w:ascii="Arial" w:hAnsi="Arial" w:cs="Arial"/>
        </w:rPr>
        <w:t>, выполняемые раз в день или массовые рассылки сообщений от ИС Банка.</w:t>
      </w:r>
    </w:p>
    <w:p w14:paraId="0BFD0610" w14:textId="4E65DA29" w:rsidR="00D36E77" w:rsidRPr="002D2A07" w:rsidRDefault="00D36E77" w:rsidP="006B6A9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331" w:name="_Toc398584864"/>
      <w:r w:rsidRPr="002D2A07">
        <w:rPr>
          <w:rFonts w:ascii="Arial" w:hAnsi="Arial" w:cs="Arial"/>
        </w:rPr>
        <w:t xml:space="preserve">Ограничения для функции </w:t>
      </w:r>
      <w:r w:rsidR="00015A63" w:rsidRPr="002D2A07">
        <w:rPr>
          <w:rFonts w:ascii="Arial" w:hAnsi="Arial" w:cs="Arial"/>
        </w:rPr>
        <w:t>ОБЩИЕ-550 Получение партнером статуса оплаты заказа в системе «Коллекция»</w:t>
      </w:r>
      <w:bookmarkEnd w:id="331"/>
    </w:p>
    <w:p w14:paraId="354AE98C" w14:textId="4E8FD4C2" w:rsidR="00CF4630" w:rsidRDefault="00D36E77" w:rsidP="00CF4630">
      <w:pPr>
        <w:spacing w:line="240" w:lineRule="auto"/>
        <w:rPr>
          <w:rFonts w:ascii="Arial" w:hAnsi="Arial" w:cs="Arial"/>
          <w:b/>
          <w:szCs w:val="20"/>
        </w:rPr>
      </w:pPr>
      <w:r w:rsidRPr="00296386">
        <w:rPr>
          <w:rFonts w:ascii="Arial" w:hAnsi="Arial" w:cs="Arial"/>
          <w:b/>
          <w:szCs w:val="20"/>
        </w:rPr>
        <w:t xml:space="preserve">Для реализации данной функции на стороне системы «Коллекция» </w:t>
      </w:r>
      <w:r w:rsidR="00040CCA">
        <w:rPr>
          <w:rFonts w:ascii="Arial" w:hAnsi="Arial" w:cs="Arial"/>
          <w:b/>
          <w:szCs w:val="20"/>
        </w:rPr>
        <w:t>Заказчик</w:t>
      </w:r>
      <w:r w:rsidR="00040CCA" w:rsidRPr="00296386">
        <w:rPr>
          <w:rFonts w:ascii="Arial" w:hAnsi="Arial" w:cs="Arial"/>
          <w:b/>
          <w:szCs w:val="20"/>
        </w:rPr>
        <w:t xml:space="preserve"> </w:t>
      </w:r>
      <w:r w:rsidRPr="00296386">
        <w:rPr>
          <w:rFonts w:ascii="Arial" w:hAnsi="Arial" w:cs="Arial"/>
          <w:b/>
          <w:szCs w:val="20"/>
        </w:rPr>
        <w:t>согласов</w:t>
      </w:r>
      <w:r>
        <w:rPr>
          <w:rFonts w:ascii="Arial" w:hAnsi="Arial" w:cs="Arial"/>
          <w:b/>
          <w:szCs w:val="20"/>
        </w:rPr>
        <w:t>ывает</w:t>
      </w:r>
      <w:r w:rsidRPr="00296386">
        <w:rPr>
          <w:rFonts w:ascii="Arial" w:hAnsi="Arial" w:cs="Arial"/>
          <w:b/>
          <w:szCs w:val="20"/>
        </w:rPr>
        <w:t xml:space="preserve"> следующие ограничения и допущения:</w:t>
      </w:r>
    </w:p>
    <w:p w14:paraId="0DF878E9" w14:textId="6FBCEC54" w:rsidR="0002640B" w:rsidRPr="0002640B" w:rsidRDefault="0002640B" w:rsidP="00BE2B3E">
      <w:pPr>
        <w:pStyle w:val="ae"/>
        <w:numPr>
          <w:ilvl w:val="0"/>
          <w:numId w:val="65"/>
        </w:numPr>
        <w:spacing w:line="240" w:lineRule="auto"/>
        <w:ind w:left="357" w:hanging="357"/>
        <w:rPr>
          <w:rFonts w:ascii="Arial" w:hAnsi="Arial" w:cs="Arial"/>
          <w:szCs w:val="20"/>
        </w:rPr>
      </w:pPr>
      <w:r w:rsidRPr="0002640B">
        <w:rPr>
          <w:rFonts w:ascii="Arial" w:hAnsi="Arial" w:cs="Arial"/>
          <w:szCs w:val="20"/>
        </w:rPr>
        <w:lastRenderedPageBreak/>
        <w:t>В рамках реализации данного функционала</w:t>
      </w:r>
      <w:r>
        <w:rPr>
          <w:rFonts w:ascii="Arial" w:hAnsi="Arial" w:cs="Arial"/>
          <w:szCs w:val="20"/>
        </w:rPr>
        <w:t xml:space="preserve"> планируется производить работы по предоставлению доступа к сервису партнеру только для онлайн-категории «Авиабилеты».</w:t>
      </w:r>
    </w:p>
    <w:p w14:paraId="5F5FC6C5" w14:textId="70105724" w:rsidR="00015A63" w:rsidRPr="00653051" w:rsidRDefault="00015A63" w:rsidP="006B6A9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332" w:name="_Toc398584865"/>
      <w:r w:rsidRPr="00653051">
        <w:rPr>
          <w:rFonts w:ascii="Arial" w:hAnsi="Arial" w:cs="Arial"/>
        </w:rPr>
        <w:t xml:space="preserve">Ограничения для функции </w:t>
      </w:r>
      <w:r w:rsidR="00660D19" w:rsidRPr="00653051">
        <w:rPr>
          <w:rFonts w:ascii="Arial" w:hAnsi="Arial" w:cs="Arial"/>
        </w:rPr>
        <w:t>ОБЩИЕ-1110 Сбор статистики добавления клиентом товаров в «Мои желания»</w:t>
      </w:r>
      <w:bookmarkEnd w:id="332"/>
    </w:p>
    <w:p w14:paraId="7859569E" w14:textId="3BC790DE" w:rsidR="00015A63" w:rsidRDefault="00015A63" w:rsidP="00015A63">
      <w:pPr>
        <w:spacing w:line="240" w:lineRule="auto"/>
        <w:rPr>
          <w:rFonts w:ascii="Arial" w:hAnsi="Arial" w:cs="Arial"/>
          <w:b/>
          <w:szCs w:val="20"/>
        </w:rPr>
      </w:pPr>
      <w:r w:rsidRPr="00296386">
        <w:rPr>
          <w:rFonts w:ascii="Arial" w:hAnsi="Arial" w:cs="Arial"/>
          <w:b/>
          <w:szCs w:val="20"/>
        </w:rPr>
        <w:t xml:space="preserve">Для реализации данной функции на стороне системы «Коллекция» </w:t>
      </w:r>
      <w:r w:rsidR="00040CCA">
        <w:rPr>
          <w:rFonts w:ascii="Arial" w:hAnsi="Arial" w:cs="Arial"/>
          <w:b/>
          <w:szCs w:val="20"/>
        </w:rPr>
        <w:t>Заказчик</w:t>
      </w:r>
      <w:r w:rsidR="00040CCA" w:rsidRPr="00296386">
        <w:rPr>
          <w:rFonts w:ascii="Arial" w:hAnsi="Arial" w:cs="Arial"/>
          <w:b/>
          <w:szCs w:val="20"/>
        </w:rPr>
        <w:t xml:space="preserve"> </w:t>
      </w:r>
      <w:r w:rsidRPr="00296386">
        <w:rPr>
          <w:rFonts w:ascii="Arial" w:hAnsi="Arial" w:cs="Arial"/>
          <w:b/>
          <w:szCs w:val="20"/>
        </w:rPr>
        <w:t>согласов</w:t>
      </w:r>
      <w:r>
        <w:rPr>
          <w:rFonts w:ascii="Arial" w:hAnsi="Arial" w:cs="Arial"/>
          <w:b/>
          <w:szCs w:val="20"/>
        </w:rPr>
        <w:t>ывает</w:t>
      </w:r>
      <w:r w:rsidRPr="00296386">
        <w:rPr>
          <w:rFonts w:ascii="Arial" w:hAnsi="Arial" w:cs="Arial"/>
          <w:b/>
          <w:szCs w:val="20"/>
        </w:rPr>
        <w:t xml:space="preserve"> следующие ограничения и допущения:</w:t>
      </w:r>
    </w:p>
    <w:p w14:paraId="71E27041" w14:textId="592D3153" w:rsidR="00660D19" w:rsidRPr="00660D19" w:rsidRDefault="00660D19" w:rsidP="00BE2B3E">
      <w:pPr>
        <w:pStyle w:val="ae"/>
        <w:numPr>
          <w:ilvl w:val="0"/>
          <w:numId w:val="52"/>
        </w:numPr>
        <w:spacing w:line="240" w:lineRule="auto"/>
        <w:ind w:left="357" w:hanging="357"/>
        <w:rPr>
          <w:rFonts w:ascii="Arial" w:hAnsi="Arial" w:cs="Arial"/>
        </w:rPr>
      </w:pPr>
      <w:r w:rsidRPr="00660D19">
        <w:rPr>
          <w:rFonts w:ascii="Arial" w:hAnsi="Arial" w:cs="Arial"/>
        </w:rPr>
        <w:t xml:space="preserve">В </w:t>
      </w:r>
      <w:r w:rsidR="00CE1A33">
        <w:rPr>
          <w:rFonts w:ascii="Arial" w:hAnsi="Arial" w:cs="Arial"/>
        </w:rPr>
        <w:t xml:space="preserve">состав </w:t>
      </w:r>
      <w:r w:rsidR="00653051">
        <w:rPr>
          <w:rFonts w:ascii="Arial" w:hAnsi="Arial" w:cs="Arial"/>
        </w:rPr>
        <w:t xml:space="preserve">работ </w:t>
      </w:r>
      <w:r w:rsidRPr="00660D19">
        <w:rPr>
          <w:rFonts w:ascii="Arial" w:hAnsi="Arial" w:cs="Arial"/>
        </w:rPr>
        <w:t>не входит реализация автоматической выгрузки отчетности на регулярной основе.</w:t>
      </w:r>
    </w:p>
    <w:p w14:paraId="26CB140F" w14:textId="66C7E9F8" w:rsidR="00CE1A33" w:rsidRDefault="00653051" w:rsidP="00BE2B3E">
      <w:pPr>
        <w:pStyle w:val="ae"/>
        <w:numPr>
          <w:ilvl w:val="0"/>
          <w:numId w:val="52"/>
        </w:numPr>
        <w:spacing w:line="240" w:lineRule="auto"/>
        <w:ind w:left="357" w:hanging="357"/>
        <w:rPr>
          <w:rFonts w:ascii="Arial" w:hAnsi="Arial" w:cs="Arial"/>
        </w:rPr>
      </w:pPr>
      <w:r w:rsidRPr="00660D19">
        <w:rPr>
          <w:rFonts w:ascii="Arial" w:hAnsi="Arial" w:cs="Arial"/>
        </w:rPr>
        <w:t xml:space="preserve">В </w:t>
      </w:r>
      <w:r>
        <w:rPr>
          <w:rFonts w:ascii="Arial" w:hAnsi="Arial" w:cs="Arial"/>
        </w:rPr>
        <w:t xml:space="preserve">состав работ </w:t>
      </w:r>
      <w:r w:rsidR="00660D19" w:rsidRPr="00660D19">
        <w:rPr>
          <w:rFonts w:ascii="Arial" w:hAnsi="Arial" w:cs="Arial"/>
        </w:rPr>
        <w:t>не вход</w:t>
      </w:r>
      <w:r w:rsidR="00CE1A33">
        <w:rPr>
          <w:rFonts w:ascii="Arial" w:hAnsi="Arial" w:cs="Arial"/>
        </w:rPr>
        <w:t>ит разовая выгрузка отчетности –</w:t>
      </w:r>
      <w:r w:rsidR="00660D19" w:rsidRPr="00660D19">
        <w:rPr>
          <w:rFonts w:ascii="Arial" w:hAnsi="Arial" w:cs="Arial"/>
        </w:rPr>
        <w:t xml:space="preserve"> только сбор </w:t>
      </w:r>
      <w:r w:rsidR="00CE1A33">
        <w:rPr>
          <w:rFonts w:ascii="Arial" w:hAnsi="Arial" w:cs="Arial"/>
        </w:rPr>
        <w:t>статистики (сохранение данных).</w:t>
      </w:r>
    </w:p>
    <w:p w14:paraId="16F96B0C" w14:textId="1CFDC24C" w:rsidR="00660D19" w:rsidRPr="00660D19" w:rsidRDefault="00660D19" w:rsidP="00CE1A33">
      <w:pPr>
        <w:pStyle w:val="ae"/>
        <w:spacing w:line="240" w:lineRule="auto"/>
        <w:ind w:left="357"/>
        <w:rPr>
          <w:rFonts w:ascii="Arial" w:hAnsi="Arial" w:cs="Arial"/>
        </w:rPr>
      </w:pPr>
      <w:r w:rsidRPr="00660D19">
        <w:rPr>
          <w:rFonts w:ascii="Arial" w:hAnsi="Arial" w:cs="Arial"/>
        </w:rPr>
        <w:t xml:space="preserve">При появлении необходимости выгрузки отчетности, </w:t>
      </w:r>
      <w:r w:rsidR="00CA1C15">
        <w:rPr>
          <w:rFonts w:ascii="Arial" w:hAnsi="Arial" w:cs="Arial"/>
        </w:rPr>
        <w:t>Заказчику необходимо будет обратиться к Исполнителю с сервисным запросом.</w:t>
      </w:r>
    </w:p>
    <w:p w14:paraId="29B6AC1A" w14:textId="71F8EC0E" w:rsidR="00660D19" w:rsidRPr="00172625" w:rsidRDefault="00660D19" w:rsidP="006B6A9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333" w:name="_Toc398584866"/>
      <w:r w:rsidRPr="00172625">
        <w:rPr>
          <w:rFonts w:ascii="Arial" w:hAnsi="Arial" w:cs="Arial"/>
        </w:rPr>
        <w:t xml:space="preserve">Ограничения для функции </w:t>
      </w:r>
      <w:r w:rsidR="00F12C75" w:rsidRPr="00172625">
        <w:rPr>
          <w:rFonts w:ascii="Arial" w:hAnsi="Arial" w:cs="Arial"/>
        </w:rPr>
        <w:t>САЙТ-161 Изменение верстки страницы «Вознаграждение не найдено»</w:t>
      </w:r>
      <w:bookmarkEnd w:id="333"/>
    </w:p>
    <w:p w14:paraId="5FF524CE" w14:textId="06FB929B" w:rsidR="00660D19" w:rsidRDefault="00660D19" w:rsidP="00660D19">
      <w:pPr>
        <w:spacing w:line="240" w:lineRule="auto"/>
        <w:rPr>
          <w:rFonts w:ascii="Arial" w:hAnsi="Arial" w:cs="Arial"/>
          <w:b/>
          <w:szCs w:val="20"/>
        </w:rPr>
      </w:pPr>
      <w:r w:rsidRPr="00296386">
        <w:rPr>
          <w:rFonts w:ascii="Arial" w:hAnsi="Arial" w:cs="Arial"/>
          <w:b/>
          <w:szCs w:val="20"/>
        </w:rPr>
        <w:t xml:space="preserve">Для реализации данной функции на стороне системы «Коллекция» </w:t>
      </w:r>
      <w:r w:rsidR="00040CCA">
        <w:rPr>
          <w:rFonts w:ascii="Arial" w:hAnsi="Arial" w:cs="Arial"/>
          <w:b/>
          <w:szCs w:val="20"/>
        </w:rPr>
        <w:t>Заказчик</w:t>
      </w:r>
      <w:r w:rsidR="00040CCA" w:rsidRPr="00296386">
        <w:rPr>
          <w:rFonts w:ascii="Arial" w:hAnsi="Arial" w:cs="Arial"/>
          <w:b/>
          <w:szCs w:val="20"/>
        </w:rPr>
        <w:t xml:space="preserve"> </w:t>
      </w:r>
      <w:r w:rsidRPr="00296386">
        <w:rPr>
          <w:rFonts w:ascii="Arial" w:hAnsi="Arial" w:cs="Arial"/>
          <w:b/>
          <w:szCs w:val="20"/>
        </w:rPr>
        <w:t>согласов</w:t>
      </w:r>
      <w:r>
        <w:rPr>
          <w:rFonts w:ascii="Arial" w:hAnsi="Arial" w:cs="Arial"/>
          <w:b/>
          <w:szCs w:val="20"/>
        </w:rPr>
        <w:t>ывает</w:t>
      </w:r>
      <w:r w:rsidRPr="00296386">
        <w:rPr>
          <w:rFonts w:ascii="Arial" w:hAnsi="Arial" w:cs="Arial"/>
          <w:b/>
          <w:szCs w:val="20"/>
        </w:rPr>
        <w:t xml:space="preserve"> следующие ограничения и допущения:</w:t>
      </w:r>
    </w:p>
    <w:p w14:paraId="2847673D" w14:textId="28D34602" w:rsidR="00D149E9" w:rsidRDefault="00D149E9" w:rsidP="00BE2B3E">
      <w:pPr>
        <w:pStyle w:val="ae"/>
        <w:numPr>
          <w:ilvl w:val="0"/>
          <w:numId w:val="59"/>
        </w:numPr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Оценка трудоемкости изменения верстки страницы «</w:t>
      </w:r>
      <w:r w:rsidR="00E13E7E">
        <w:rPr>
          <w:rFonts w:ascii="Arial" w:hAnsi="Arial" w:cs="Arial"/>
        </w:rPr>
        <w:t>Вознаграждение</w:t>
      </w:r>
      <w:r>
        <w:rPr>
          <w:rFonts w:ascii="Arial" w:hAnsi="Arial" w:cs="Arial"/>
        </w:rPr>
        <w:t xml:space="preserve"> не найден</w:t>
      </w:r>
      <w:r w:rsidR="00E13E7E">
        <w:rPr>
          <w:rFonts w:ascii="Arial" w:hAnsi="Arial" w:cs="Arial"/>
        </w:rPr>
        <w:t>о</w:t>
      </w:r>
      <w:r>
        <w:rPr>
          <w:rFonts w:ascii="Arial" w:hAnsi="Arial" w:cs="Arial"/>
        </w:rPr>
        <w:t>» предполагает, что страница будет представлена только статическими элементами:</w:t>
      </w:r>
    </w:p>
    <w:p w14:paraId="7DF413EA" w14:textId="77777777" w:rsidR="00D149E9" w:rsidRDefault="00D149E9" w:rsidP="00BE2B3E">
      <w:pPr>
        <w:pStyle w:val="ae"/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заголовок, </w:t>
      </w:r>
    </w:p>
    <w:p w14:paraId="025A2E96" w14:textId="77777777" w:rsidR="00D149E9" w:rsidRDefault="00D149E9" w:rsidP="00BE2B3E">
      <w:pPr>
        <w:pStyle w:val="ae"/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текст, </w:t>
      </w:r>
    </w:p>
    <w:p w14:paraId="63812CEE" w14:textId="58B9E95D" w:rsidR="00D149E9" w:rsidRDefault="00D149E9" w:rsidP="00BE2B3E">
      <w:pPr>
        <w:pStyle w:val="ae"/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ссылки, </w:t>
      </w:r>
    </w:p>
    <w:p w14:paraId="05D0957B" w14:textId="50877454" w:rsidR="00D149E9" w:rsidRDefault="00D149E9" w:rsidP="00BE2B3E">
      <w:pPr>
        <w:pStyle w:val="ae"/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изображения,</w:t>
      </w:r>
    </w:p>
    <w:p w14:paraId="2194477E" w14:textId="5B0F5168" w:rsidR="00D149E9" w:rsidRDefault="00D149E9" w:rsidP="00BE2B3E">
      <w:pPr>
        <w:pStyle w:val="ae"/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данные из каталога для шести вознаграждений (наименования</w:t>
      </w:r>
      <w:r w:rsidR="003C2B8A">
        <w:rPr>
          <w:rFonts w:ascii="Arial" w:hAnsi="Arial" w:cs="Arial"/>
        </w:rPr>
        <w:t xml:space="preserve"> товаров, изображения товаров, стоимость).</w:t>
      </w:r>
    </w:p>
    <w:p w14:paraId="5A91D7FD" w14:textId="0052B39A" w:rsidR="00660D19" w:rsidRPr="00A5567A" w:rsidRDefault="00D149E9" w:rsidP="00B929D8">
      <w:pPr>
        <w:pStyle w:val="ae"/>
        <w:ind w:left="357"/>
        <w:rPr>
          <w:rFonts w:ascii="Arial" w:hAnsi="Arial" w:cs="Arial"/>
        </w:rPr>
      </w:pPr>
      <w:r>
        <w:rPr>
          <w:rFonts w:ascii="Arial" w:hAnsi="Arial" w:cs="Arial"/>
        </w:rPr>
        <w:t>В случае отклонения прототипа от данных требований</w:t>
      </w:r>
      <w:r w:rsidR="00B929D8">
        <w:rPr>
          <w:rFonts w:ascii="Arial" w:hAnsi="Arial" w:cs="Arial"/>
        </w:rPr>
        <w:t xml:space="preserve"> оценка трудоемкости может измениться.</w:t>
      </w:r>
    </w:p>
    <w:p w14:paraId="4EF61979" w14:textId="1D18FEC9" w:rsidR="008C1021" w:rsidRPr="009232A4" w:rsidRDefault="008C1021" w:rsidP="006B6A9A">
      <w:pPr>
        <w:pStyle w:val="1"/>
        <w:numPr>
          <w:ilvl w:val="0"/>
          <w:numId w:val="11"/>
        </w:numPr>
        <w:spacing w:line="240" w:lineRule="auto"/>
        <w:rPr>
          <w:rFonts w:ascii="Arial" w:hAnsi="Arial" w:cs="Arial"/>
        </w:rPr>
      </w:pPr>
      <w:bookmarkStart w:id="334" w:name="_Toc398584867"/>
      <w:r w:rsidRPr="009232A4">
        <w:rPr>
          <w:rFonts w:ascii="Arial" w:hAnsi="Arial" w:cs="Arial"/>
        </w:rPr>
        <w:t>Общие требования</w:t>
      </w:r>
      <w:bookmarkEnd w:id="334"/>
    </w:p>
    <w:p w14:paraId="523C1DE9" w14:textId="77777777" w:rsidR="008C1021" w:rsidRPr="00EC27FD" w:rsidRDefault="008C1021" w:rsidP="006B6A9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335" w:name="_Toc374704585"/>
      <w:bookmarkStart w:id="336" w:name="_Toc398584868"/>
      <w:r w:rsidRPr="00EC27FD">
        <w:rPr>
          <w:rFonts w:ascii="Arial" w:hAnsi="Arial" w:cs="Arial"/>
        </w:rPr>
        <w:t>Требования к браузерам</w:t>
      </w:r>
      <w:bookmarkEnd w:id="335"/>
      <w:bookmarkEnd w:id="336"/>
    </w:p>
    <w:p w14:paraId="67544AC9" w14:textId="77777777" w:rsidR="008C1021" w:rsidRPr="00EC27FD" w:rsidRDefault="008C1021" w:rsidP="006B6A9A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337" w:name="_Toc398584869"/>
      <w:r w:rsidRPr="00EC27FD">
        <w:rPr>
          <w:rFonts w:ascii="Arial" w:hAnsi="Arial" w:cs="Arial"/>
        </w:rPr>
        <w:t>Версии браузеров для ПК</w:t>
      </w:r>
      <w:bookmarkEnd w:id="337"/>
    </w:p>
    <w:p w14:paraId="27C5E460" w14:textId="77777777" w:rsidR="008C1021" w:rsidRPr="009232A4" w:rsidRDefault="008C1021" w:rsidP="003155B9">
      <w:pPr>
        <w:keepLines w:val="0"/>
        <w:spacing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>Работа сайта для гарантируется в браузерах, десктоп версий не ниже следующих:</w:t>
      </w:r>
    </w:p>
    <w:p w14:paraId="6DD70B2B" w14:textId="6D88C8D6" w:rsidR="008C1021" w:rsidRPr="009232A4" w:rsidRDefault="00345588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r>
        <w:rPr>
          <w:rFonts w:ascii="Arial" w:hAnsi="Arial" w:cs="Arial"/>
        </w:rPr>
        <w:t>InternetExplorer 9</w:t>
      </w:r>
    </w:p>
    <w:p w14:paraId="6DD457B8" w14:textId="77777777" w:rsidR="008C1021" w:rsidRPr="009232A4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r w:rsidRPr="009232A4">
        <w:rPr>
          <w:rFonts w:ascii="Arial" w:hAnsi="Arial" w:cs="Arial"/>
        </w:rPr>
        <w:t>Opera 12</w:t>
      </w:r>
    </w:p>
    <w:p w14:paraId="06362BA7" w14:textId="77777777" w:rsidR="008C1021" w:rsidRPr="009232A4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r w:rsidRPr="009232A4">
        <w:rPr>
          <w:rFonts w:ascii="Arial" w:hAnsi="Arial" w:cs="Arial"/>
        </w:rPr>
        <w:t>Chrome 22</w:t>
      </w:r>
    </w:p>
    <w:p w14:paraId="6735583E" w14:textId="77777777" w:rsidR="008C1021" w:rsidRPr="00E429AB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r w:rsidRPr="009232A4">
        <w:rPr>
          <w:rFonts w:ascii="Arial" w:hAnsi="Arial" w:cs="Arial"/>
        </w:rPr>
        <w:t>Firefox 18</w:t>
      </w:r>
    </w:p>
    <w:sectPr w:rsidR="008C1021" w:rsidRPr="00E429AB" w:rsidSect="000003C8">
      <w:headerReference w:type="default" r:id="rId20"/>
      <w:footerReference w:type="default" r:id="rId21"/>
      <w:pgSz w:w="11906" w:h="16838"/>
      <w:pgMar w:top="1418" w:right="851" w:bottom="1559" w:left="1418" w:header="709" w:footer="530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8D7892" w15:done="0"/>
  <w15:commentEx w15:paraId="2EC59E6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C21C57" w14:textId="77777777" w:rsidR="00FE49CA" w:rsidRDefault="00FE49CA" w:rsidP="002129C0">
      <w:r>
        <w:separator/>
      </w:r>
    </w:p>
  </w:endnote>
  <w:endnote w:type="continuationSeparator" w:id="0">
    <w:p w14:paraId="32BF02F4" w14:textId="77777777" w:rsidR="00FE49CA" w:rsidRDefault="00FE49CA" w:rsidP="002129C0">
      <w:r>
        <w:continuationSeparator/>
      </w:r>
    </w:p>
  </w:endnote>
  <w:endnote w:type="continuationNotice" w:id="1">
    <w:p w14:paraId="2BDF98C1" w14:textId="77777777" w:rsidR="00FE49CA" w:rsidRDefault="00FE49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30378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2E918562" w14:textId="77777777" w:rsidR="004E4111" w:rsidRPr="000003C8" w:rsidRDefault="004E4111">
        <w:pPr>
          <w:pStyle w:val="af9"/>
          <w:jc w:val="right"/>
          <w:rPr>
            <w:rFonts w:ascii="Arial" w:hAnsi="Arial" w:cs="Arial"/>
          </w:rPr>
        </w:pPr>
        <w:r w:rsidRPr="000003C8">
          <w:rPr>
            <w:rFonts w:ascii="Arial" w:hAnsi="Arial" w:cs="Arial"/>
          </w:rPr>
          <w:fldChar w:fldCharType="begin"/>
        </w:r>
        <w:r w:rsidRPr="000003C8">
          <w:rPr>
            <w:rFonts w:ascii="Arial" w:hAnsi="Arial" w:cs="Arial"/>
          </w:rPr>
          <w:instrText>PAGE   \* MERGEFORMAT</w:instrText>
        </w:r>
        <w:r w:rsidRPr="000003C8">
          <w:rPr>
            <w:rFonts w:ascii="Arial" w:hAnsi="Arial" w:cs="Arial"/>
          </w:rPr>
          <w:fldChar w:fldCharType="separate"/>
        </w:r>
        <w:r w:rsidR="009322DE">
          <w:rPr>
            <w:rFonts w:ascii="Arial" w:hAnsi="Arial" w:cs="Arial"/>
            <w:noProof/>
          </w:rPr>
          <w:t>2</w:t>
        </w:r>
        <w:r w:rsidRPr="000003C8">
          <w:rPr>
            <w:rFonts w:ascii="Arial" w:hAnsi="Arial" w:cs="Arial"/>
          </w:rPr>
          <w:fldChar w:fldCharType="end"/>
        </w:r>
      </w:p>
    </w:sdtContent>
  </w:sdt>
  <w:p w14:paraId="1FB6CB02" w14:textId="77777777" w:rsidR="004E4111" w:rsidRDefault="004E4111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41BAC7" w14:textId="77777777" w:rsidR="00FE49CA" w:rsidRDefault="00FE49CA" w:rsidP="002129C0">
      <w:r>
        <w:separator/>
      </w:r>
    </w:p>
  </w:footnote>
  <w:footnote w:type="continuationSeparator" w:id="0">
    <w:p w14:paraId="5A3EE71D" w14:textId="77777777" w:rsidR="00FE49CA" w:rsidRDefault="00FE49CA" w:rsidP="002129C0">
      <w:r>
        <w:continuationSeparator/>
      </w:r>
    </w:p>
  </w:footnote>
  <w:footnote w:type="continuationNotice" w:id="1">
    <w:p w14:paraId="27048BE3" w14:textId="77777777" w:rsidR="00FE49CA" w:rsidRDefault="00FE49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733AB" w14:textId="74EC93D0" w:rsidR="004E4111" w:rsidRPr="00D04AF9" w:rsidRDefault="004E4111" w:rsidP="00D04AF9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Программа лояльности ВТБ</w:t>
    </w:r>
    <w:r w:rsidRPr="00D04AF9">
      <w:rPr>
        <w:rFonts w:ascii="Arial" w:hAnsi="Arial" w:cs="Arial"/>
        <w:sz w:val="18"/>
        <w:szCs w:val="18"/>
      </w:rPr>
      <w:t>24 «Коллекция»</w:t>
    </w:r>
  </w:p>
  <w:p w14:paraId="51D5E53C" w14:textId="15603400" w:rsidR="004E4111" w:rsidRPr="00D04AF9" w:rsidRDefault="004E4111" w:rsidP="00D04AF9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 w:rsidRPr="00A73484">
      <w:rPr>
        <w:rFonts w:ascii="Arial" w:hAnsi="Arial" w:cs="Arial"/>
        <w:sz w:val="18"/>
        <w:szCs w:val="18"/>
      </w:rPr>
      <w:t>Спецификация на функциональные требования и пользовательский интерфейс</w:t>
    </w:r>
    <w:r>
      <w:rPr>
        <w:rFonts w:ascii="Arial" w:hAnsi="Arial" w:cs="Arial"/>
        <w:sz w:val="18"/>
        <w:szCs w:val="18"/>
      </w:rPr>
      <w:t xml:space="preserve">. Этап </w:t>
    </w:r>
    <w:r>
      <w:rPr>
        <w:rFonts w:ascii="Arial" w:hAnsi="Arial" w:cs="Arial"/>
        <w:sz w:val="18"/>
        <w:szCs w:val="18"/>
        <w:lang w:val="en-US"/>
      </w:rPr>
      <w:t>8</w:t>
    </w:r>
    <w:r>
      <w:rPr>
        <w:rFonts w:ascii="Arial" w:hAnsi="Arial" w:cs="Arial"/>
        <w:sz w:val="18"/>
        <w:szCs w:val="18"/>
      </w:rPr>
      <w:t>.0</w:t>
    </w:r>
  </w:p>
  <w:p w14:paraId="15C81EE4" w14:textId="77777777" w:rsidR="004E4111" w:rsidRPr="00D04AF9" w:rsidRDefault="004E4111" w:rsidP="00D04AF9">
    <w:pPr>
      <w:pStyle w:val="af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4E039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2">
    <w:nsid w:val="050120B3"/>
    <w:multiLevelType w:val="hybridMultilevel"/>
    <w:tmpl w:val="66F64528"/>
    <w:lvl w:ilvl="0" w:tplc="6F0C7D06">
      <w:numFmt w:val="bullet"/>
      <w:lvlText w:val="•"/>
      <w:lvlJc w:val="left"/>
      <w:pPr>
        <w:ind w:left="708" w:hanging="708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1180F"/>
    <w:multiLevelType w:val="hybridMultilevel"/>
    <w:tmpl w:val="446088A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06F5134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>
    <w:nsid w:val="086A7A21"/>
    <w:multiLevelType w:val="multilevel"/>
    <w:tmpl w:val="50FC2BD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0D010655"/>
    <w:multiLevelType w:val="multilevel"/>
    <w:tmpl w:val="425C3D90"/>
    <w:styleLink w:val="2"/>
    <w:lvl w:ilvl="0">
      <w:start w:val="1"/>
      <w:numFmt w:val="bullet"/>
      <w:suff w:val="space"/>
      <w:lvlText w:val=""/>
      <w:lvlJc w:val="left"/>
      <w:pPr>
        <w:ind w:left="624" w:hanging="2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91" w:hanging="2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58" w:hanging="2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325" w:hanging="2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92" w:hanging="2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59" w:hanging="2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04"/>
        </w:tabs>
        <w:ind w:left="4026" w:hanging="2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24"/>
        </w:tabs>
        <w:ind w:left="4593" w:hanging="2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44"/>
        </w:tabs>
        <w:ind w:left="5160" w:hanging="267"/>
      </w:pPr>
      <w:rPr>
        <w:rFonts w:ascii="Wingdings" w:hAnsi="Wingdings" w:hint="default"/>
      </w:rPr>
    </w:lvl>
  </w:abstractNum>
  <w:abstractNum w:abstractNumId="7">
    <w:nsid w:val="0D1F0210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>
    <w:nsid w:val="0DF93985"/>
    <w:multiLevelType w:val="hybridMultilevel"/>
    <w:tmpl w:val="2E1E9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C108B5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>
    <w:nsid w:val="0FD500F7"/>
    <w:multiLevelType w:val="hybridMultilevel"/>
    <w:tmpl w:val="509C05DA"/>
    <w:name w:val="Rapidsoft2"/>
    <w:lvl w:ilvl="0" w:tplc="B25297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7F58F5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>
    <w:nsid w:val="11CC713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>
    <w:nsid w:val="145947AD"/>
    <w:multiLevelType w:val="multilevel"/>
    <w:tmpl w:val="0419001F"/>
    <w:name w:val="Rapidsof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5645CE0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5">
    <w:nsid w:val="172B09E0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>
    <w:nsid w:val="1787569C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>
    <w:nsid w:val="1814658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8">
    <w:nsid w:val="19807A66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>
    <w:nsid w:val="1D45048E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>
    <w:nsid w:val="1DD663BA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1">
    <w:nsid w:val="1EB6648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>
    <w:nsid w:val="221C53DC"/>
    <w:multiLevelType w:val="multilevel"/>
    <w:tmpl w:val="97343982"/>
    <w:lvl w:ilvl="0">
      <w:start w:val="1"/>
      <w:numFmt w:val="bullet"/>
      <w:pStyle w:val="a0"/>
      <w:lvlText w:val=""/>
      <w:lvlJc w:val="left"/>
      <w:pPr>
        <w:ind w:left="109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0" w:hanging="21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3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46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39" w:hanging="21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03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25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18" w:hanging="21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511" w:hanging="210"/>
      </w:pPr>
      <w:rPr>
        <w:rFonts w:ascii="Wingdings" w:hAnsi="Wingdings" w:hint="default"/>
      </w:rPr>
    </w:lvl>
  </w:abstractNum>
  <w:abstractNum w:abstractNumId="23">
    <w:nsid w:val="22B648B9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4">
    <w:nsid w:val="234D05A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5">
    <w:nsid w:val="28602199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>
    <w:nsid w:val="2B470661"/>
    <w:multiLevelType w:val="hybridMultilevel"/>
    <w:tmpl w:val="AE405EB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>
    <w:nsid w:val="2CE347F8"/>
    <w:multiLevelType w:val="hybridMultilevel"/>
    <w:tmpl w:val="6B5ABFA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>
    <w:nsid w:val="2DCE6615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9">
    <w:nsid w:val="2E7B5A48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0">
    <w:nsid w:val="3127754A"/>
    <w:multiLevelType w:val="hybridMultilevel"/>
    <w:tmpl w:val="BA7CB08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>
    <w:nsid w:val="38BE0288"/>
    <w:multiLevelType w:val="hybridMultilevel"/>
    <w:tmpl w:val="599044F6"/>
    <w:name w:val="Rapidsoft"/>
    <w:lvl w:ilvl="0" w:tplc="9F96E1F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 w:val="0"/>
        <w:i w:val="0"/>
        <w:sz w:val="20"/>
      </w:rPr>
    </w:lvl>
    <w:lvl w:ilvl="1" w:tplc="674EB870" w:tentative="1">
      <w:start w:val="1"/>
      <w:numFmt w:val="lowerLetter"/>
      <w:lvlText w:val="%2."/>
      <w:lvlJc w:val="left"/>
      <w:pPr>
        <w:ind w:left="1440" w:hanging="360"/>
      </w:pPr>
    </w:lvl>
    <w:lvl w:ilvl="2" w:tplc="26E8DE7E" w:tentative="1">
      <w:start w:val="1"/>
      <w:numFmt w:val="lowerRoman"/>
      <w:lvlText w:val="%3."/>
      <w:lvlJc w:val="right"/>
      <w:pPr>
        <w:ind w:left="2160" w:hanging="180"/>
      </w:pPr>
    </w:lvl>
    <w:lvl w:ilvl="3" w:tplc="3D1A8C32" w:tentative="1">
      <w:start w:val="1"/>
      <w:numFmt w:val="decimal"/>
      <w:lvlText w:val="%4."/>
      <w:lvlJc w:val="left"/>
      <w:pPr>
        <w:ind w:left="2880" w:hanging="360"/>
      </w:pPr>
    </w:lvl>
    <w:lvl w:ilvl="4" w:tplc="0696F94A" w:tentative="1">
      <w:start w:val="1"/>
      <w:numFmt w:val="lowerLetter"/>
      <w:lvlText w:val="%5."/>
      <w:lvlJc w:val="left"/>
      <w:pPr>
        <w:ind w:left="3600" w:hanging="360"/>
      </w:pPr>
    </w:lvl>
    <w:lvl w:ilvl="5" w:tplc="56AC7758" w:tentative="1">
      <w:start w:val="1"/>
      <w:numFmt w:val="lowerRoman"/>
      <w:lvlText w:val="%6."/>
      <w:lvlJc w:val="right"/>
      <w:pPr>
        <w:ind w:left="4320" w:hanging="180"/>
      </w:pPr>
    </w:lvl>
    <w:lvl w:ilvl="6" w:tplc="F306BF9E" w:tentative="1">
      <w:start w:val="1"/>
      <w:numFmt w:val="decimal"/>
      <w:lvlText w:val="%7."/>
      <w:lvlJc w:val="left"/>
      <w:pPr>
        <w:ind w:left="5040" w:hanging="360"/>
      </w:pPr>
    </w:lvl>
    <w:lvl w:ilvl="7" w:tplc="90E62F96" w:tentative="1">
      <w:start w:val="1"/>
      <w:numFmt w:val="lowerLetter"/>
      <w:lvlText w:val="%8."/>
      <w:lvlJc w:val="left"/>
      <w:pPr>
        <w:ind w:left="5760" w:hanging="360"/>
      </w:pPr>
    </w:lvl>
    <w:lvl w:ilvl="8" w:tplc="F09051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C2358BD"/>
    <w:multiLevelType w:val="hybridMultilevel"/>
    <w:tmpl w:val="449EE614"/>
    <w:lvl w:ilvl="0" w:tplc="33F245A2">
      <w:start w:val="1"/>
      <w:numFmt w:val="decimal"/>
      <w:pStyle w:val="a1"/>
      <w:suff w:val="space"/>
      <w:lvlText w:val="%1."/>
      <w:lvlJc w:val="left"/>
      <w:pPr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33">
    <w:nsid w:val="3EC84B7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4">
    <w:nsid w:val="40861136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5">
    <w:nsid w:val="41017357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6">
    <w:nsid w:val="42991ADD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7">
    <w:nsid w:val="438463A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8">
    <w:nsid w:val="439B478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9">
    <w:nsid w:val="491F706F"/>
    <w:multiLevelType w:val="hybridMultilevel"/>
    <w:tmpl w:val="6480223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0">
    <w:nsid w:val="4BC05552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1">
    <w:nsid w:val="4CD30C79"/>
    <w:multiLevelType w:val="hybridMultilevel"/>
    <w:tmpl w:val="517ECA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2">
    <w:nsid w:val="4F4C6901"/>
    <w:multiLevelType w:val="hybridMultilevel"/>
    <w:tmpl w:val="4D36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4">
    <w:nsid w:val="55A279A2"/>
    <w:multiLevelType w:val="multilevel"/>
    <w:tmpl w:val="B0B6A17E"/>
    <w:lvl w:ilvl="0">
      <w:start w:val="1"/>
      <w:numFmt w:val="decimal"/>
      <w:pStyle w:val="a2"/>
      <w:lvlText w:val="%1."/>
      <w:lvlJc w:val="left"/>
      <w:pPr>
        <w:tabs>
          <w:tab w:val="num" w:pos="624"/>
        </w:tabs>
        <w:ind w:left="420" w:hanging="25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"/>
      <w:lvlJc w:val="left"/>
      <w:pPr>
        <w:ind w:left="312" w:firstLine="397"/>
      </w:pPr>
      <w:rPr>
        <w:rFonts w:ascii="Symbol" w:hAnsi="Symbol" w:hint="default"/>
      </w:rPr>
    </w:lvl>
    <w:lvl w:ilvl="2">
      <w:start w:val="1"/>
      <w:numFmt w:val="decimal"/>
      <w:suff w:val="space"/>
      <w:lvlText w:val="%1.%2.%3."/>
      <w:lvlJc w:val="left"/>
      <w:pPr>
        <w:ind w:left="879" w:firstLine="39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6" w:firstLine="39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013" w:firstLine="39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580" w:firstLine="39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147" w:firstLine="39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14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4281" w:firstLine="397"/>
      </w:pPr>
      <w:rPr>
        <w:rFonts w:hint="default"/>
      </w:rPr>
    </w:lvl>
  </w:abstractNum>
  <w:abstractNum w:abstractNumId="45">
    <w:nsid w:val="56596DD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6">
    <w:nsid w:val="5D566E3A"/>
    <w:multiLevelType w:val="hybridMultilevel"/>
    <w:tmpl w:val="023E7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F9D45B2"/>
    <w:multiLevelType w:val="singleLevel"/>
    <w:tmpl w:val="14BA8646"/>
    <w:lvl w:ilvl="0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8">
    <w:nsid w:val="60D05442"/>
    <w:multiLevelType w:val="hybridMultilevel"/>
    <w:tmpl w:val="3A74F1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9">
    <w:nsid w:val="618F6DD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0">
    <w:nsid w:val="62855E87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1">
    <w:nsid w:val="63502FE1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2">
    <w:nsid w:val="64054E79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3">
    <w:nsid w:val="66D24EB1"/>
    <w:multiLevelType w:val="hybridMultilevel"/>
    <w:tmpl w:val="2C66CB4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4">
    <w:nsid w:val="679A49FF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5">
    <w:nsid w:val="67C303AB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6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>
    <w:nsid w:val="6C7F1DA2"/>
    <w:multiLevelType w:val="multilevel"/>
    <w:tmpl w:val="50FC2BD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8">
    <w:nsid w:val="6F747B6A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9">
    <w:nsid w:val="702B7FC2"/>
    <w:multiLevelType w:val="hybridMultilevel"/>
    <w:tmpl w:val="EDDA784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0">
    <w:nsid w:val="70413F4D"/>
    <w:multiLevelType w:val="hybridMultilevel"/>
    <w:tmpl w:val="3EF8113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1">
    <w:nsid w:val="715817E0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2">
    <w:nsid w:val="71FF0DEF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3">
    <w:nsid w:val="758075EF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4">
    <w:nsid w:val="796443C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5">
    <w:nsid w:val="79993786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6">
    <w:nsid w:val="7AE32BDF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7">
    <w:nsid w:val="7B3A26F6"/>
    <w:multiLevelType w:val="hybridMultilevel"/>
    <w:tmpl w:val="B762B210"/>
    <w:name w:val="Rapidsoft222"/>
    <w:lvl w:ilvl="0" w:tplc="8244D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B3A2DF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9">
    <w:nsid w:val="7E253503"/>
    <w:multiLevelType w:val="hybridMultilevel"/>
    <w:tmpl w:val="C554C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32"/>
  </w:num>
  <w:num w:numId="4">
    <w:abstractNumId w:val="0"/>
  </w:num>
  <w:num w:numId="5">
    <w:abstractNumId w:val="44"/>
  </w:num>
  <w:num w:numId="6">
    <w:abstractNumId w:val="47"/>
  </w:num>
  <w:num w:numId="7">
    <w:abstractNumId w:val="2"/>
  </w:num>
  <w:num w:numId="8">
    <w:abstractNumId w:val="56"/>
  </w:num>
  <w:num w:numId="9">
    <w:abstractNumId w:val="21"/>
  </w:num>
  <w:num w:numId="10">
    <w:abstractNumId w:val="42"/>
  </w:num>
  <w:num w:numId="11">
    <w:abstractNumId w:val="43"/>
  </w:num>
  <w:num w:numId="12">
    <w:abstractNumId w:val="4"/>
  </w:num>
  <w:num w:numId="13">
    <w:abstractNumId w:val="33"/>
  </w:num>
  <w:num w:numId="14">
    <w:abstractNumId w:val="68"/>
  </w:num>
  <w:num w:numId="15">
    <w:abstractNumId w:val="34"/>
  </w:num>
  <w:num w:numId="16">
    <w:abstractNumId w:val="63"/>
  </w:num>
  <w:num w:numId="17">
    <w:abstractNumId w:val="39"/>
  </w:num>
  <w:num w:numId="18">
    <w:abstractNumId w:val="49"/>
  </w:num>
  <w:num w:numId="19">
    <w:abstractNumId w:val="62"/>
  </w:num>
  <w:num w:numId="20">
    <w:abstractNumId w:val="16"/>
  </w:num>
  <w:num w:numId="21">
    <w:abstractNumId w:val="23"/>
  </w:num>
  <w:num w:numId="22">
    <w:abstractNumId w:val="12"/>
  </w:num>
  <w:num w:numId="23">
    <w:abstractNumId w:val="11"/>
  </w:num>
  <w:num w:numId="24">
    <w:abstractNumId w:val="30"/>
  </w:num>
  <w:num w:numId="25">
    <w:abstractNumId w:val="45"/>
  </w:num>
  <w:num w:numId="26">
    <w:abstractNumId w:val="52"/>
  </w:num>
  <w:num w:numId="27">
    <w:abstractNumId w:val="9"/>
  </w:num>
  <w:num w:numId="28">
    <w:abstractNumId w:val="19"/>
  </w:num>
  <w:num w:numId="29">
    <w:abstractNumId w:val="37"/>
  </w:num>
  <w:num w:numId="30">
    <w:abstractNumId w:val="41"/>
  </w:num>
  <w:num w:numId="31">
    <w:abstractNumId w:val="64"/>
  </w:num>
  <w:num w:numId="32">
    <w:abstractNumId w:val="26"/>
  </w:num>
  <w:num w:numId="33">
    <w:abstractNumId w:val="17"/>
  </w:num>
  <w:num w:numId="34">
    <w:abstractNumId w:val="5"/>
  </w:num>
  <w:num w:numId="35">
    <w:abstractNumId w:val="38"/>
  </w:num>
  <w:num w:numId="36">
    <w:abstractNumId w:val="61"/>
  </w:num>
  <w:num w:numId="37">
    <w:abstractNumId w:val="57"/>
  </w:num>
  <w:num w:numId="38">
    <w:abstractNumId w:val="51"/>
  </w:num>
  <w:num w:numId="39">
    <w:abstractNumId w:val="18"/>
  </w:num>
  <w:num w:numId="40">
    <w:abstractNumId w:val="7"/>
  </w:num>
  <w:num w:numId="41">
    <w:abstractNumId w:val="55"/>
  </w:num>
  <w:num w:numId="42">
    <w:abstractNumId w:val="58"/>
  </w:num>
  <w:num w:numId="43">
    <w:abstractNumId w:val="59"/>
  </w:num>
  <w:num w:numId="44">
    <w:abstractNumId w:val="53"/>
  </w:num>
  <w:num w:numId="45">
    <w:abstractNumId w:val="25"/>
  </w:num>
  <w:num w:numId="46">
    <w:abstractNumId w:val="8"/>
  </w:num>
  <w:num w:numId="47">
    <w:abstractNumId w:val="69"/>
  </w:num>
  <w:num w:numId="48">
    <w:abstractNumId w:val="46"/>
  </w:num>
  <w:num w:numId="49">
    <w:abstractNumId w:val="40"/>
  </w:num>
  <w:num w:numId="50">
    <w:abstractNumId w:val="65"/>
  </w:num>
  <w:num w:numId="51">
    <w:abstractNumId w:val="29"/>
  </w:num>
  <w:num w:numId="52">
    <w:abstractNumId w:val="15"/>
  </w:num>
  <w:num w:numId="53">
    <w:abstractNumId w:val="50"/>
  </w:num>
  <w:num w:numId="54">
    <w:abstractNumId w:val="28"/>
  </w:num>
  <w:num w:numId="55">
    <w:abstractNumId w:val="3"/>
  </w:num>
  <w:num w:numId="56">
    <w:abstractNumId w:val="20"/>
  </w:num>
  <w:num w:numId="57">
    <w:abstractNumId w:val="54"/>
  </w:num>
  <w:num w:numId="58">
    <w:abstractNumId w:val="60"/>
  </w:num>
  <w:num w:numId="59">
    <w:abstractNumId w:val="35"/>
  </w:num>
  <w:num w:numId="60">
    <w:abstractNumId w:val="48"/>
  </w:num>
  <w:num w:numId="61">
    <w:abstractNumId w:val="66"/>
  </w:num>
  <w:num w:numId="62">
    <w:abstractNumId w:val="36"/>
  </w:num>
  <w:num w:numId="63">
    <w:abstractNumId w:val="24"/>
  </w:num>
  <w:num w:numId="64">
    <w:abstractNumId w:val="27"/>
  </w:num>
  <w:num w:numId="65">
    <w:abstractNumId w:val="14"/>
  </w:num>
  <w:num w:numId="66">
    <w:abstractNumId w:val="10"/>
  </w:num>
  <w:numIdMacAtCleanup w:val="6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Щербаков">
    <w15:presenceInfo w15:providerId="None" w15:userId="Сергей Щерба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styleLockTheme/>
  <w:styleLockQFSet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4C"/>
    <w:rsid w:val="000003C8"/>
    <w:rsid w:val="00000DF1"/>
    <w:rsid w:val="00000EAA"/>
    <w:rsid w:val="00001A87"/>
    <w:rsid w:val="000021A6"/>
    <w:rsid w:val="00002A2E"/>
    <w:rsid w:val="000037FB"/>
    <w:rsid w:val="0000398E"/>
    <w:rsid w:val="0000440B"/>
    <w:rsid w:val="00004694"/>
    <w:rsid w:val="000074DB"/>
    <w:rsid w:val="00010B93"/>
    <w:rsid w:val="00011569"/>
    <w:rsid w:val="00011AEA"/>
    <w:rsid w:val="00012A09"/>
    <w:rsid w:val="0001372D"/>
    <w:rsid w:val="00013E41"/>
    <w:rsid w:val="0001433C"/>
    <w:rsid w:val="00014CA2"/>
    <w:rsid w:val="000159E9"/>
    <w:rsid w:val="00015A63"/>
    <w:rsid w:val="00020601"/>
    <w:rsid w:val="0002129A"/>
    <w:rsid w:val="00022E7C"/>
    <w:rsid w:val="00023505"/>
    <w:rsid w:val="00024130"/>
    <w:rsid w:val="000242F1"/>
    <w:rsid w:val="00025693"/>
    <w:rsid w:val="0002640B"/>
    <w:rsid w:val="0002662B"/>
    <w:rsid w:val="000267E7"/>
    <w:rsid w:val="00027D06"/>
    <w:rsid w:val="00032C29"/>
    <w:rsid w:val="00034028"/>
    <w:rsid w:val="000340E7"/>
    <w:rsid w:val="000344AE"/>
    <w:rsid w:val="0003464E"/>
    <w:rsid w:val="000348E5"/>
    <w:rsid w:val="00040CCA"/>
    <w:rsid w:val="00040EAC"/>
    <w:rsid w:val="00041B68"/>
    <w:rsid w:val="000427AA"/>
    <w:rsid w:val="00043322"/>
    <w:rsid w:val="00045427"/>
    <w:rsid w:val="00045B50"/>
    <w:rsid w:val="0004602B"/>
    <w:rsid w:val="0004687E"/>
    <w:rsid w:val="0004725F"/>
    <w:rsid w:val="00050259"/>
    <w:rsid w:val="00050FD5"/>
    <w:rsid w:val="000516D4"/>
    <w:rsid w:val="00052CBA"/>
    <w:rsid w:val="00053037"/>
    <w:rsid w:val="000554EB"/>
    <w:rsid w:val="00056EE6"/>
    <w:rsid w:val="000606F3"/>
    <w:rsid w:val="00060D92"/>
    <w:rsid w:val="00061642"/>
    <w:rsid w:val="00061C7F"/>
    <w:rsid w:val="00062482"/>
    <w:rsid w:val="00063CAE"/>
    <w:rsid w:val="000640A9"/>
    <w:rsid w:val="0006763C"/>
    <w:rsid w:val="00067BBD"/>
    <w:rsid w:val="000704C0"/>
    <w:rsid w:val="000707CA"/>
    <w:rsid w:val="000712E8"/>
    <w:rsid w:val="0007136F"/>
    <w:rsid w:val="000722F3"/>
    <w:rsid w:val="000726E3"/>
    <w:rsid w:val="00073301"/>
    <w:rsid w:val="0007476E"/>
    <w:rsid w:val="000747D0"/>
    <w:rsid w:val="000767A7"/>
    <w:rsid w:val="00077077"/>
    <w:rsid w:val="00077B8D"/>
    <w:rsid w:val="00081B25"/>
    <w:rsid w:val="00081C75"/>
    <w:rsid w:val="000839C9"/>
    <w:rsid w:val="00084331"/>
    <w:rsid w:val="000855BD"/>
    <w:rsid w:val="00086B64"/>
    <w:rsid w:val="00087081"/>
    <w:rsid w:val="000870F0"/>
    <w:rsid w:val="0008743C"/>
    <w:rsid w:val="00087477"/>
    <w:rsid w:val="000904C8"/>
    <w:rsid w:val="0009106B"/>
    <w:rsid w:val="000915E7"/>
    <w:rsid w:val="000918A2"/>
    <w:rsid w:val="0009222B"/>
    <w:rsid w:val="000929BB"/>
    <w:rsid w:val="00093166"/>
    <w:rsid w:val="000931F1"/>
    <w:rsid w:val="0009512F"/>
    <w:rsid w:val="00095DE7"/>
    <w:rsid w:val="000962DE"/>
    <w:rsid w:val="00096F85"/>
    <w:rsid w:val="00096FBF"/>
    <w:rsid w:val="000A01A1"/>
    <w:rsid w:val="000A038F"/>
    <w:rsid w:val="000A1105"/>
    <w:rsid w:val="000A2519"/>
    <w:rsid w:val="000A28F7"/>
    <w:rsid w:val="000A34F9"/>
    <w:rsid w:val="000A3663"/>
    <w:rsid w:val="000A3804"/>
    <w:rsid w:val="000A404B"/>
    <w:rsid w:val="000A4063"/>
    <w:rsid w:val="000A43EA"/>
    <w:rsid w:val="000A57BF"/>
    <w:rsid w:val="000A60EE"/>
    <w:rsid w:val="000A7AE4"/>
    <w:rsid w:val="000A7E75"/>
    <w:rsid w:val="000B0B6C"/>
    <w:rsid w:val="000B2FE1"/>
    <w:rsid w:val="000B3674"/>
    <w:rsid w:val="000B3A70"/>
    <w:rsid w:val="000B6021"/>
    <w:rsid w:val="000B650F"/>
    <w:rsid w:val="000C40F6"/>
    <w:rsid w:val="000C4E4B"/>
    <w:rsid w:val="000C5B07"/>
    <w:rsid w:val="000C7AA0"/>
    <w:rsid w:val="000D04E4"/>
    <w:rsid w:val="000D0847"/>
    <w:rsid w:val="000D10A7"/>
    <w:rsid w:val="000D1274"/>
    <w:rsid w:val="000D12B7"/>
    <w:rsid w:val="000D2BD7"/>
    <w:rsid w:val="000D474E"/>
    <w:rsid w:val="000D55E4"/>
    <w:rsid w:val="000D685D"/>
    <w:rsid w:val="000D6C6C"/>
    <w:rsid w:val="000D6DDF"/>
    <w:rsid w:val="000D6EBE"/>
    <w:rsid w:val="000D7E34"/>
    <w:rsid w:val="000E0AD2"/>
    <w:rsid w:val="000E1B3B"/>
    <w:rsid w:val="000E2DE6"/>
    <w:rsid w:val="000E3390"/>
    <w:rsid w:val="000E3DE9"/>
    <w:rsid w:val="000E5CE7"/>
    <w:rsid w:val="000E687C"/>
    <w:rsid w:val="000E6BD3"/>
    <w:rsid w:val="000E7463"/>
    <w:rsid w:val="000E7D30"/>
    <w:rsid w:val="000E7F6F"/>
    <w:rsid w:val="000F0D0F"/>
    <w:rsid w:val="000F17EE"/>
    <w:rsid w:val="000F234C"/>
    <w:rsid w:val="000F3E49"/>
    <w:rsid w:val="000F6563"/>
    <w:rsid w:val="000F6AB6"/>
    <w:rsid w:val="000F7243"/>
    <w:rsid w:val="000F7547"/>
    <w:rsid w:val="000F7D83"/>
    <w:rsid w:val="00100807"/>
    <w:rsid w:val="00100F0B"/>
    <w:rsid w:val="00101601"/>
    <w:rsid w:val="00101C22"/>
    <w:rsid w:val="001037D5"/>
    <w:rsid w:val="00105580"/>
    <w:rsid w:val="0010657D"/>
    <w:rsid w:val="001071A3"/>
    <w:rsid w:val="001105CD"/>
    <w:rsid w:val="001105FE"/>
    <w:rsid w:val="001106D3"/>
    <w:rsid w:val="001117CC"/>
    <w:rsid w:val="00111BEA"/>
    <w:rsid w:val="00111FC5"/>
    <w:rsid w:val="0011393E"/>
    <w:rsid w:val="00114537"/>
    <w:rsid w:val="001162A0"/>
    <w:rsid w:val="001165C0"/>
    <w:rsid w:val="001170D6"/>
    <w:rsid w:val="00120691"/>
    <w:rsid w:val="00120A4C"/>
    <w:rsid w:val="00121EA8"/>
    <w:rsid w:val="0012379A"/>
    <w:rsid w:val="00124603"/>
    <w:rsid w:val="0012555E"/>
    <w:rsid w:val="00127FF4"/>
    <w:rsid w:val="00130502"/>
    <w:rsid w:val="00130F16"/>
    <w:rsid w:val="00131165"/>
    <w:rsid w:val="00131A5D"/>
    <w:rsid w:val="00132990"/>
    <w:rsid w:val="001329E9"/>
    <w:rsid w:val="00134C77"/>
    <w:rsid w:val="0013542C"/>
    <w:rsid w:val="001357AA"/>
    <w:rsid w:val="00135CB3"/>
    <w:rsid w:val="00135FC9"/>
    <w:rsid w:val="00136187"/>
    <w:rsid w:val="001365D6"/>
    <w:rsid w:val="00137C6C"/>
    <w:rsid w:val="00137E1E"/>
    <w:rsid w:val="00140164"/>
    <w:rsid w:val="001403F8"/>
    <w:rsid w:val="001410A1"/>
    <w:rsid w:val="0014132A"/>
    <w:rsid w:val="00141DC6"/>
    <w:rsid w:val="00143669"/>
    <w:rsid w:val="001468A4"/>
    <w:rsid w:val="001478B3"/>
    <w:rsid w:val="0015033B"/>
    <w:rsid w:val="00151AE6"/>
    <w:rsid w:val="001522C0"/>
    <w:rsid w:val="0015335E"/>
    <w:rsid w:val="00153C02"/>
    <w:rsid w:val="00153E9A"/>
    <w:rsid w:val="001546F9"/>
    <w:rsid w:val="00156E31"/>
    <w:rsid w:val="001605A5"/>
    <w:rsid w:val="001607DB"/>
    <w:rsid w:val="00162DC1"/>
    <w:rsid w:val="00162EF9"/>
    <w:rsid w:val="00163A00"/>
    <w:rsid w:val="00165B23"/>
    <w:rsid w:val="00165E0B"/>
    <w:rsid w:val="00167B7C"/>
    <w:rsid w:val="001706BE"/>
    <w:rsid w:val="00170824"/>
    <w:rsid w:val="001708D7"/>
    <w:rsid w:val="00172625"/>
    <w:rsid w:val="00173189"/>
    <w:rsid w:val="00173FCD"/>
    <w:rsid w:val="001762F7"/>
    <w:rsid w:val="00176DC9"/>
    <w:rsid w:val="001771EE"/>
    <w:rsid w:val="001812B7"/>
    <w:rsid w:val="001812FE"/>
    <w:rsid w:val="001823D5"/>
    <w:rsid w:val="00182486"/>
    <w:rsid w:val="00184328"/>
    <w:rsid w:val="001857C4"/>
    <w:rsid w:val="00185990"/>
    <w:rsid w:val="001869F0"/>
    <w:rsid w:val="00186A8F"/>
    <w:rsid w:val="00186D3B"/>
    <w:rsid w:val="00186DA9"/>
    <w:rsid w:val="00191008"/>
    <w:rsid w:val="00191720"/>
    <w:rsid w:val="00192E48"/>
    <w:rsid w:val="00192F62"/>
    <w:rsid w:val="00192FCD"/>
    <w:rsid w:val="00193EF9"/>
    <w:rsid w:val="00194CD4"/>
    <w:rsid w:val="0019673C"/>
    <w:rsid w:val="00197339"/>
    <w:rsid w:val="00197A86"/>
    <w:rsid w:val="001A0588"/>
    <w:rsid w:val="001A058F"/>
    <w:rsid w:val="001A1D5E"/>
    <w:rsid w:val="001A1DA6"/>
    <w:rsid w:val="001A670B"/>
    <w:rsid w:val="001A6745"/>
    <w:rsid w:val="001A76CF"/>
    <w:rsid w:val="001A7B98"/>
    <w:rsid w:val="001B0283"/>
    <w:rsid w:val="001B11B0"/>
    <w:rsid w:val="001B232E"/>
    <w:rsid w:val="001B3EE0"/>
    <w:rsid w:val="001B54CA"/>
    <w:rsid w:val="001B67C2"/>
    <w:rsid w:val="001B6910"/>
    <w:rsid w:val="001B6C6E"/>
    <w:rsid w:val="001B75D0"/>
    <w:rsid w:val="001B794F"/>
    <w:rsid w:val="001B7A33"/>
    <w:rsid w:val="001B7E0F"/>
    <w:rsid w:val="001C2633"/>
    <w:rsid w:val="001C5D02"/>
    <w:rsid w:val="001C5FBD"/>
    <w:rsid w:val="001C689E"/>
    <w:rsid w:val="001C7F3C"/>
    <w:rsid w:val="001D005A"/>
    <w:rsid w:val="001D0EC1"/>
    <w:rsid w:val="001D2920"/>
    <w:rsid w:val="001D403B"/>
    <w:rsid w:val="001D4A29"/>
    <w:rsid w:val="001D5782"/>
    <w:rsid w:val="001D592B"/>
    <w:rsid w:val="001D5EC7"/>
    <w:rsid w:val="001D5F7B"/>
    <w:rsid w:val="001D7E21"/>
    <w:rsid w:val="001E22E1"/>
    <w:rsid w:val="001E3297"/>
    <w:rsid w:val="001E48E7"/>
    <w:rsid w:val="001E592F"/>
    <w:rsid w:val="001E5DD3"/>
    <w:rsid w:val="001E69FF"/>
    <w:rsid w:val="001E6B62"/>
    <w:rsid w:val="001E6E97"/>
    <w:rsid w:val="001E7D9A"/>
    <w:rsid w:val="001F00C3"/>
    <w:rsid w:val="001F1637"/>
    <w:rsid w:val="001F26C8"/>
    <w:rsid w:val="001F2832"/>
    <w:rsid w:val="001F3685"/>
    <w:rsid w:val="001F4001"/>
    <w:rsid w:val="001F4514"/>
    <w:rsid w:val="001F6C29"/>
    <w:rsid w:val="0020023F"/>
    <w:rsid w:val="0020112F"/>
    <w:rsid w:val="00202570"/>
    <w:rsid w:val="00205736"/>
    <w:rsid w:val="00206325"/>
    <w:rsid w:val="00206389"/>
    <w:rsid w:val="002103EF"/>
    <w:rsid w:val="00210BE0"/>
    <w:rsid w:val="00211159"/>
    <w:rsid w:val="00212955"/>
    <w:rsid w:val="002129C0"/>
    <w:rsid w:val="00212A66"/>
    <w:rsid w:val="00212E91"/>
    <w:rsid w:val="0021338E"/>
    <w:rsid w:val="002133D0"/>
    <w:rsid w:val="00213CD6"/>
    <w:rsid w:val="002141C6"/>
    <w:rsid w:val="0021565A"/>
    <w:rsid w:val="00217F87"/>
    <w:rsid w:val="00220206"/>
    <w:rsid w:val="002206FA"/>
    <w:rsid w:val="00220CE8"/>
    <w:rsid w:val="002212FB"/>
    <w:rsid w:val="00221675"/>
    <w:rsid w:val="00221EA5"/>
    <w:rsid w:val="002233BA"/>
    <w:rsid w:val="0022441D"/>
    <w:rsid w:val="00224437"/>
    <w:rsid w:val="00226127"/>
    <w:rsid w:val="002271B8"/>
    <w:rsid w:val="002274E4"/>
    <w:rsid w:val="0023026A"/>
    <w:rsid w:val="002302D1"/>
    <w:rsid w:val="00231D5E"/>
    <w:rsid w:val="00232697"/>
    <w:rsid w:val="00232F2C"/>
    <w:rsid w:val="00234A46"/>
    <w:rsid w:val="002358DC"/>
    <w:rsid w:val="002367FA"/>
    <w:rsid w:val="002378B3"/>
    <w:rsid w:val="00240359"/>
    <w:rsid w:val="002405A2"/>
    <w:rsid w:val="002408A7"/>
    <w:rsid w:val="00240C64"/>
    <w:rsid w:val="00244161"/>
    <w:rsid w:val="00244F22"/>
    <w:rsid w:val="002460F5"/>
    <w:rsid w:val="002468B0"/>
    <w:rsid w:val="00250C91"/>
    <w:rsid w:val="0025166C"/>
    <w:rsid w:val="002519DA"/>
    <w:rsid w:val="00251F42"/>
    <w:rsid w:val="00252BA8"/>
    <w:rsid w:val="00252F2D"/>
    <w:rsid w:val="0025340B"/>
    <w:rsid w:val="002535FC"/>
    <w:rsid w:val="00253D33"/>
    <w:rsid w:val="00254A75"/>
    <w:rsid w:val="00256E8B"/>
    <w:rsid w:val="002600E6"/>
    <w:rsid w:val="00260D70"/>
    <w:rsid w:val="0026154F"/>
    <w:rsid w:val="00263151"/>
    <w:rsid w:val="00265E69"/>
    <w:rsid w:val="00265EB1"/>
    <w:rsid w:val="00267E9D"/>
    <w:rsid w:val="002715AC"/>
    <w:rsid w:val="002715D9"/>
    <w:rsid w:val="002728D7"/>
    <w:rsid w:val="00272F61"/>
    <w:rsid w:val="00273180"/>
    <w:rsid w:val="00273541"/>
    <w:rsid w:val="00276F4B"/>
    <w:rsid w:val="00277CCE"/>
    <w:rsid w:val="00280751"/>
    <w:rsid w:val="00280962"/>
    <w:rsid w:val="00281227"/>
    <w:rsid w:val="00281757"/>
    <w:rsid w:val="002837DD"/>
    <w:rsid w:val="00283EE9"/>
    <w:rsid w:val="002842CE"/>
    <w:rsid w:val="00284A26"/>
    <w:rsid w:val="00285067"/>
    <w:rsid w:val="002903F2"/>
    <w:rsid w:val="00290514"/>
    <w:rsid w:val="002911B5"/>
    <w:rsid w:val="00291611"/>
    <w:rsid w:val="0029167C"/>
    <w:rsid w:val="00292D4B"/>
    <w:rsid w:val="002936BA"/>
    <w:rsid w:val="00293A4E"/>
    <w:rsid w:val="00293D61"/>
    <w:rsid w:val="002957C3"/>
    <w:rsid w:val="00296386"/>
    <w:rsid w:val="0029780E"/>
    <w:rsid w:val="002A00C6"/>
    <w:rsid w:val="002A0C01"/>
    <w:rsid w:val="002A15AA"/>
    <w:rsid w:val="002A1F60"/>
    <w:rsid w:val="002A262A"/>
    <w:rsid w:val="002A3106"/>
    <w:rsid w:val="002A4D3F"/>
    <w:rsid w:val="002A4D87"/>
    <w:rsid w:val="002A56A4"/>
    <w:rsid w:val="002B00D8"/>
    <w:rsid w:val="002B07D8"/>
    <w:rsid w:val="002B0A2B"/>
    <w:rsid w:val="002B0EB6"/>
    <w:rsid w:val="002B2670"/>
    <w:rsid w:val="002B3AC1"/>
    <w:rsid w:val="002B3B88"/>
    <w:rsid w:val="002B4029"/>
    <w:rsid w:val="002B4E25"/>
    <w:rsid w:val="002B5D24"/>
    <w:rsid w:val="002B758D"/>
    <w:rsid w:val="002C0762"/>
    <w:rsid w:val="002C1265"/>
    <w:rsid w:val="002C12D9"/>
    <w:rsid w:val="002C130C"/>
    <w:rsid w:val="002C1893"/>
    <w:rsid w:val="002C2F73"/>
    <w:rsid w:val="002C483F"/>
    <w:rsid w:val="002C484B"/>
    <w:rsid w:val="002C5155"/>
    <w:rsid w:val="002C54DD"/>
    <w:rsid w:val="002C5EBD"/>
    <w:rsid w:val="002C61A7"/>
    <w:rsid w:val="002C63B8"/>
    <w:rsid w:val="002C677E"/>
    <w:rsid w:val="002D1365"/>
    <w:rsid w:val="002D1569"/>
    <w:rsid w:val="002D277F"/>
    <w:rsid w:val="002D2861"/>
    <w:rsid w:val="002D2A07"/>
    <w:rsid w:val="002D3241"/>
    <w:rsid w:val="002D3C54"/>
    <w:rsid w:val="002D3CCA"/>
    <w:rsid w:val="002D4282"/>
    <w:rsid w:val="002D54B6"/>
    <w:rsid w:val="002D67D2"/>
    <w:rsid w:val="002D67E5"/>
    <w:rsid w:val="002D703A"/>
    <w:rsid w:val="002D7328"/>
    <w:rsid w:val="002D75B7"/>
    <w:rsid w:val="002D7CBA"/>
    <w:rsid w:val="002D7D2A"/>
    <w:rsid w:val="002E24C4"/>
    <w:rsid w:val="002E3A81"/>
    <w:rsid w:val="002E4907"/>
    <w:rsid w:val="002E55D2"/>
    <w:rsid w:val="002E695D"/>
    <w:rsid w:val="002E6ABC"/>
    <w:rsid w:val="002F0091"/>
    <w:rsid w:val="002F01AA"/>
    <w:rsid w:val="002F105A"/>
    <w:rsid w:val="002F17E2"/>
    <w:rsid w:val="002F2A65"/>
    <w:rsid w:val="002F46AB"/>
    <w:rsid w:val="002F49CB"/>
    <w:rsid w:val="002F4BB8"/>
    <w:rsid w:val="002F617C"/>
    <w:rsid w:val="002F6D69"/>
    <w:rsid w:val="002F7367"/>
    <w:rsid w:val="002F79F5"/>
    <w:rsid w:val="002F7BE7"/>
    <w:rsid w:val="003000FE"/>
    <w:rsid w:val="00300720"/>
    <w:rsid w:val="00300CA6"/>
    <w:rsid w:val="0030203F"/>
    <w:rsid w:val="00302DCE"/>
    <w:rsid w:val="0030415E"/>
    <w:rsid w:val="003043BB"/>
    <w:rsid w:val="003045A2"/>
    <w:rsid w:val="003053C0"/>
    <w:rsid w:val="003065BF"/>
    <w:rsid w:val="00307F7E"/>
    <w:rsid w:val="003119DC"/>
    <w:rsid w:val="0031250B"/>
    <w:rsid w:val="00313DF4"/>
    <w:rsid w:val="00314C66"/>
    <w:rsid w:val="003154DB"/>
    <w:rsid w:val="0031557A"/>
    <w:rsid w:val="003155B9"/>
    <w:rsid w:val="00315F4F"/>
    <w:rsid w:val="00317AFA"/>
    <w:rsid w:val="00317B2F"/>
    <w:rsid w:val="00320471"/>
    <w:rsid w:val="003204EA"/>
    <w:rsid w:val="003217AE"/>
    <w:rsid w:val="00321F55"/>
    <w:rsid w:val="0032228E"/>
    <w:rsid w:val="00326228"/>
    <w:rsid w:val="00327019"/>
    <w:rsid w:val="00327F6F"/>
    <w:rsid w:val="003320F0"/>
    <w:rsid w:val="0033254A"/>
    <w:rsid w:val="00332A8A"/>
    <w:rsid w:val="003336C2"/>
    <w:rsid w:val="00333EE9"/>
    <w:rsid w:val="00335E89"/>
    <w:rsid w:val="003377AC"/>
    <w:rsid w:val="00337EC8"/>
    <w:rsid w:val="00340DFA"/>
    <w:rsid w:val="0034171C"/>
    <w:rsid w:val="00341D49"/>
    <w:rsid w:val="00341E67"/>
    <w:rsid w:val="00342BDA"/>
    <w:rsid w:val="0034311B"/>
    <w:rsid w:val="00343515"/>
    <w:rsid w:val="00345588"/>
    <w:rsid w:val="0034564C"/>
    <w:rsid w:val="00345DD9"/>
    <w:rsid w:val="00346370"/>
    <w:rsid w:val="00346D99"/>
    <w:rsid w:val="00350010"/>
    <w:rsid w:val="0035136A"/>
    <w:rsid w:val="003516C8"/>
    <w:rsid w:val="003519AE"/>
    <w:rsid w:val="00351B3E"/>
    <w:rsid w:val="00351D08"/>
    <w:rsid w:val="003520C0"/>
    <w:rsid w:val="0035398A"/>
    <w:rsid w:val="00353A38"/>
    <w:rsid w:val="003563CF"/>
    <w:rsid w:val="00356609"/>
    <w:rsid w:val="00361AB0"/>
    <w:rsid w:val="00362165"/>
    <w:rsid w:val="003621D7"/>
    <w:rsid w:val="00362C9A"/>
    <w:rsid w:val="00362D81"/>
    <w:rsid w:val="0036305E"/>
    <w:rsid w:val="00363973"/>
    <w:rsid w:val="00363B58"/>
    <w:rsid w:val="00364E47"/>
    <w:rsid w:val="0036537A"/>
    <w:rsid w:val="00365826"/>
    <w:rsid w:val="00365A47"/>
    <w:rsid w:val="00366ACD"/>
    <w:rsid w:val="00366DD4"/>
    <w:rsid w:val="00373C10"/>
    <w:rsid w:val="003742E3"/>
    <w:rsid w:val="003744D4"/>
    <w:rsid w:val="00374805"/>
    <w:rsid w:val="00375B11"/>
    <w:rsid w:val="003804C7"/>
    <w:rsid w:val="00380BBE"/>
    <w:rsid w:val="00381A29"/>
    <w:rsid w:val="00381BCE"/>
    <w:rsid w:val="003823C8"/>
    <w:rsid w:val="0038244A"/>
    <w:rsid w:val="00383715"/>
    <w:rsid w:val="00383F94"/>
    <w:rsid w:val="0038512F"/>
    <w:rsid w:val="00385205"/>
    <w:rsid w:val="00385ABE"/>
    <w:rsid w:val="00387D1E"/>
    <w:rsid w:val="00390BB1"/>
    <w:rsid w:val="00390E40"/>
    <w:rsid w:val="00391612"/>
    <w:rsid w:val="0039161E"/>
    <w:rsid w:val="00391B47"/>
    <w:rsid w:val="00392ED6"/>
    <w:rsid w:val="0039332C"/>
    <w:rsid w:val="00393B8C"/>
    <w:rsid w:val="00393EB0"/>
    <w:rsid w:val="00393F59"/>
    <w:rsid w:val="003945F8"/>
    <w:rsid w:val="00394FD9"/>
    <w:rsid w:val="00395436"/>
    <w:rsid w:val="00395D30"/>
    <w:rsid w:val="003964FD"/>
    <w:rsid w:val="0039720B"/>
    <w:rsid w:val="003A004C"/>
    <w:rsid w:val="003A0BF1"/>
    <w:rsid w:val="003A1137"/>
    <w:rsid w:val="003A3ACA"/>
    <w:rsid w:val="003A4244"/>
    <w:rsid w:val="003A4EFC"/>
    <w:rsid w:val="003A568B"/>
    <w:rsid w:val="003A6EC5"/>
    <w:rsid w:val="003A717B"/>
    <w:rsid w:val="003B2F2C"/>
    <w:rsid w:val="003B3DF1"/>
    <w:rsid w:val="003B4BCA"/>
    <w:rsid w:val="003B4E58"/>
    <w:rsid w:val="003B5A5D"/>
    <w:rsid w:val="003B5EE3"/>
    <w:rsid w:val="003B5FFB"/>
    <w:rsid w:val="003B6362"/>
    <w:rsid w:val="003B64AF"/>
    <w:rsid w:val="003C0542"/>
    <w:rsid w:val="003C1F9C"/>
    <w:rsid w:val="003C208B"/>
    <w:rsid w:val="003C2AD4"/>
    <w:rsid w:val="003C2B8A"/>
    <w:rsid w:val="003C3CF9"/>
    <w:rsid w:val="003C456A"/>
    <w:rsid w:val="003C71CA"/>
    <w:rsid w:val="003C7228"/>
    <w:rsid w:val="003C7D98"/>
    <w:rsid w:val="003D07E1"/>
    <w:rsid w:val="003D0AC3"/>
    <w:rsid w:val="003D0ACD"/>
    <w:rsid w:val="003D1833"/>
    <w:rsid w:val="003D2C6E"/>
    <w:rsid w:val="003D39F6"/>
    <w:rsid w:val="003D5853"/>
    <w:rsid w:val="003D5B1C"/>
    <w:rsid w:val="003D5D91"/>
    <w:rsid w:val="003D6C1F"/>
    <w:rsid w:val="003D6FEE"/>
    <w:rsid w:val="003D7667"/>
    <w:rsid w:val="003D7F33"/>
    <w:rsid w:val="003E1823"/>
    <w:rsid w:val="003E2B5E"/>
    <w:rsid w:val="003E3A28"/>
    <w:rsid w:val="003E5188"/>
    <w:rsid w:val="003E5814"/>
    <w:rsid w:val="003E6C44"/>
    <w:rsid w:val="003E70E7"/>
    <w:rsid w:val="003E773D"/>
    <w:rsid w:val="003F04DD"/>
    <w:rsid w:val="003F05F9"/>
    <w:rsid w:val="003F1E47"/>
    <w:rsid w:val="003F23AA"/>
    <w:rsid w:val="003F3BBD"/>
    <w:rsid w:val="003F3D2D"/>
    <w:rsid w:val="003F4545"/>
    <w:rsid w:val="003F5C93"/>
    <w:rsid w:val="003F6A41"/>
    <w:rsid w:val="003F6DE7"/>
    <w:rsid w:val="003F72A3"/>
    <w:rsid w:val="003F7EB7"/>
    <w:rsid w:val="00401774"/>
    <w:rsid w:val="004050AF"/>
    <w:rsid w:val="004053C9"/>
    <w:rsid w:val="00405995"/>
    <w:rsid w:val="00406B7A"/>
    <w:rsid w:val="00406CC8"/>
    <w:rsid w:val="00406FD7"/>
    <w:rsid w:val="0041182D"/>
    <w:rsid w:val="00411BAB"/>
    <w:rsid w:val="00411CD2"/>
    <w:rsid w:val="00411FB0"/>
    <w:rsid w:val="00413744"/>
    <w:rsid w:val="00415C2F"/>
    <w:rsid w:val="0041600E"/>
    <w:rsid w:val="004172E4"/>
    <w:rsid w:val="00420BE4"/>
    <w:rsid w:val="00420C67"/>
    <w:rsid w:val="00421BD5"/>
    <w:rsid w:val="00422FBC"/>
    <w:rsid w:val="0042430D"/>
    <w:rsid w:val="0042463C"/>
    <w:rsid w:val="00431C9E"/>
    <w:rsid w:val="00433219"/>
    <w:rsid w:val="00434395"/>
    <w:rsid w:val="00435AE6"/>
    <w:rsid w:val="00436418"/>
    <w:rsid w:val="00436503"/>
    <w:rsid w:val="0043701F"/>
    <w:rsid w:val="00437412"/>
    <w:rsid w:val="00441C00"/>
    <w:rsid w:val="00441D1B"/>
    <w:rsid w:val="00441EB8"/>
    <w:rsid w:val="00442156"/>
    <w:rsid w:val="0044236B"/>
    <w:rsid w:val="00443D24"/>
    <w:rsid w:val="00444637"/>
    <w:rsid w:val="00447200"/>
    <w:rsid w:val="0045049B"/>
    <w:rsid w:val="0045082D"/>
    <w:rsid w:val="00451266"/>
    <w:rsid w:val="00451357"/>
    <w:rsid w:val="00451625"/>
    <w:rsid w:val="0045228D"/>
    <w:rsid w:val="004525EC"/>
    <w:rsid w:val="00454680"/>
    <w:rsid w:val="00454ADF"/>
    <w:rsid w:val="00455DA4"/>
    <w:rsid w:val="004560AA"/>
    <w:rsid w:val="004563C0"/>
    <w:rsid w:val="00457605"/>
    <w:rsid w:val="00457CF4"/>
    <w:rsid w:val="00457DB8"/>
    <w:rsid w:val="00460268"/>
    <w:rsid w:val="00460BD6"/>
    <w:rsid w:val="00461150"/>
    <w:rsid w:val="00461CE9"/>
    <w:rsid w:val="00462387"/>
    <w:rsid w:val="004631F9"/>
    <w:rsid w:val="004638CD"/>
    <w:rsid w:val="004666F8"/>
    <w:rsid w:val="00470BE2"/>
    <w:rsid w:val="00471434"/>
    <w:rsid w:val="0047154E"/>
    <w:rsid w:val="004727EF"/>
    <w:rsid w:val="00473609"/>
    <w:rsid w:val="004752F9"/>
    <w:rsid w:val="00475314"/>
    <w:rsid w:val="00475A14"/>
    <w:rsid w:val="0047646A"/>
    <w:rsid w:val="00477F6E"/>
    <w:rsid w:val="00480301"/>
    <w:rsid w:val="004811F1"/>
    <w:rsid w:val="00481214"/>
    <w:rsid w:val="0048147A"/>
    <w:rsid w:val="0048166F"/>
    <w:rsid w:val="00481DB4"/>
    <w:rsid w:val="004822EE"/>
    <w:rsid w:val="00482D96"/>
    <w:rsid w:val="00484EE6"/>
    <w:rsid w:val="00485F77"/>
    <w:rsid w:val="00486AC4"/>
    <w:rsid w:val="004875A4"/>
    <w:rsid w:val="0049024A"/>
    <w:rsid w:val="00490305"/>
    <w:rsid w:val="00491026"/>
    <w:rsid w:val="00491993"/>
    <w:rsid w:val="00491B3E"/>
    <w:rsid w:val="004954CC"/>
    <w:rsid w:val="00495A31"/>
    <w:rsid w:val="00495B1B"/>
    <w:rsid w:val="0049681A"/>
    <w:rsid w:val="00497ACC"/>
    <w:rsid w:val="004A00B7"/>
    <w:rsid w:val="004A2257"/>
    <w:rsid w:val="004A27B6"/>
    <w:rsid w:val="004A37A8"/>
    <w:rsid w:val="004A3A1B"/>
    <w:rsid w:val="004A5037"/>
    <w:rsid w:val="004A6496"/>
    <w:rsid w:val="004B2D77"/>
    <w:rsid w:val="004B30EA"/>
    <w:rsid w:val="004B44D7"/>
    <w:rsid w:val="004B47A9"/>
    <w:rsid w:val="004B503A"/>
    <w:rsid w:val="004C0A03"/>
    <w:rsid w:val="004C134E"/>
    <w:rsid w:val="004C1B8C"/>
    <w:rsid w:val="004C3D16"/>
    <w:rsid w:val="004C3F3D"/>
    <w:rsid w:val="004C61EE"/>
    <w:rsid w:val="004C7F1F"/>
    <w:rsid w:val="004D00EF"/>
    <w:rsid w:val="004D1092"/>
    <w:rsid w:val="004D5BA8"/>
    <w:rsid w:val="004D72F9"/>
    <w:rsid w:val="004E0705"/>
    <w:rsid w:val="004E096E"/>
    <w:rsid w:val="004E0C1C"/>
    <w:rsid w:val="004E0F94"/>
    <w:rsid w:val="004E1CC6"/>
    <w:rsid w:val="004E301B"/>
    <w:rsid w:val="004E4111"/>
    <w:rsid w:val="004E4461"/>
    <w:rsid w:val="004E4A54"/>
    <w:rsid w:val="004E776A"/>
    <w:rsid w:val="004F2C7A"/>
    <w:rsid w:val="004F318A"/>
    <w:rsid w:val="004F3696"/>
    <w:rsid w:val="004F3A2C"/>
    <w:rsid w:val="004F3E41"/>
    <w:rsid w:val="004F3F45"/>
    <w:rsid w:val="004F4732"/>
    <w:rsid w:val="00500C7F"/>
    <w:rsid w:val="00501AB5"/>
    <w:rsid w:val="005023C8"/>
    <w:rsid w:val="0050287A"/>
    <w:rsid w:val="00502A28"/>
    <w:rsid w:val="00502D1A"/>
    <w:rsid w:val="005031F7"/>
    <w:rsid w:val="0050412F"/>
    <w:rsid w:val="00504C4E"/>
    <w:rsid w:val="00505A99"/>
    <w:rsid w:val="00506B6F"/>
    <w:rsid w:val="00506D69"/>
    <w:rsid w:val="00510860"/>
    <w:rsid w:val="00510D21"/>
    <w:rsid w:val="00511C98"/>
    <w:rsid w:val="005120EC"/>
    <w:rsid w:val="00512D8E"/>
    <w:rsid w:val="00513902"/>
    <w:rsid w:val="00513FFB"/>
    <w:rsid w:val="005145AC"/>
    <w:rsid w:val="00514A10"/>
    <w:rsid w:val="005166F5"/>
    <w:rsid w:val="00517220"/>
    <w:rsid w:val="005177E6"/>
    <w:rsid w:val="00517FA8"/>
    <w:rsid w:val="00521B5D"/>
    <w:rsid w:val="00522678"/>
    <w:rsid w:val="0052379D"/>
    <w:rsid w:val="00525A3E"/>
    <w:rsid w:val="00526228"/>
    <w:rsid w:val="00526F45"/>
    <w:rsid w:val="00531077"/>
    <w:rsid w:val="00531C90"/>
    <w:rsid w:val="0053596F"/>
    <w:rsid w:val="00535F2B"/>
    <w:rsid w:val="00540FC2"/>
    <w:rsid w:val="00541898"/>
    <w:rsid w:val="00542BB1"/>
    <w:rsid w:val="0054539F"/>
    <w:rsid w:val="00545727"/>
    <w:rsid w:val="0054583D"/>
    <w:rsid w:val="005461D6"/>
    <w:rsid w:val="00546A27"/>
    <w:rsid w:val="00546CD0"/>
    <w:rsid w:val="005510EA"/>
    <w:rsid w:val="00551D6E"/>
    <w:rsid w:val="00552675"/>
    <w:rsid w:val="0055395A"/>
    <w:rsid w:val="00554E24"/>
    <w:rsid w:val="005554C0"/>
    <w:rsid w:val="005554CF"/>
    <w:rsid w:val="00556D0E"/>
    <w:rsid w:val="00557BD3"/>
    <w:rsid w:val="0056121E"/>
    <w:rsid w:val="0056223E"/>
    <w:rsid w:val="00563E1E"/>
    <w:rsid w:val="005640B0"/>
    <w:rsid w:val="00564ED3"/>
    <w:rsid w:val="00566F1D"/>
    <w:rsid w:val="00567A9D"/>
    <w:rsid w:val="00570262"/>
    <w:rsid w:val="00570F79"/>
    <w:rsid w:val="00571660"/>
    <w:rsid w:val="00572382"/>
    <w:rsid w:val="005730F7"/>
    <w:rsid w:val="0057319E"/>
    <w:rsid w:val="005763E2"/>
    <w:rsid w:val="005772D2"/>
    <w:rsid w:val="00577573"/>
    <w:rsid w:val="005776D0"/>
    <w:rsid w:val="00581B09"/>
    <w:rsid w:val="00581E64"/>
    <w:rsid w:val="005843E5"/>
    <w:rsid w:val="00584419"/>
    <w:rsid w:val="0058458E"/>
    <w:rsid w:val="005858E6"/>
    <w:rsid w:val="00585D71"/>
    <w:rsid w:val="00587101"/>
    <w:rsid w:val="005874AF"/>
    <w:rsid w:val="0058755A"/>
    <w:rsid w:val="0059033D"/>
    <w:rsid w:val="00591384"/>
    <w:rsid w:val="00591776"/>
    <w:rsid w:val="00591782"/>
    <w:rsid w:val="00591864"/>
    <w:rsid w:val="00594D30"/>
    <w:rsid w:val="005953A9"/>
    <w:rsid w:val="0059567A"/>
    <w:rsid w:val="00596D6D"/>
    <w:rsid w:val="005974D8"/>
    <w:rsid w:val="005A10D3"/>
    <w:rsid w:val="005A170C"/>
    <w:rsid w:val="005A24F9"/>
    <w:rsid w:val="005A4FE7"/>
    <w:rsid w:val="005A5F28"/>
    <w:rsid w:val="005A672A"/>
    <w:rsid w:val="005A74C5"/>
    <w:rsid w:val="005A752E"/>
    <w:rsid w:val="005A7612"/>
    <w:rsid w:val="005B0E87"/>
    <w:rsid w:val="005B365E"/>
    <w:rsid w:val="005B598F"/>
    <w:rsid w:val="005C3263"/>
    <w:rsid w:val="005C370A"/>
    <w:rsid w:val="005C4F64"/>
    <w:rsid w:val="005C5F93"/>
    <w:rsid w:val="005C66FC"/>
    <w:rsid w:val="005C6786"/>
    <w:rsid w:val="005D18C5"/>
    <w:rsid w:val="005D1AC6"/>
    <w:rsid w:val="005D266B"/>
    <w:rsid w:val="005D34E8"/>
    <w:rsid w:val="005D3DFE"/>
    <w:rsid w:val="005D4ED6"/>
    <w:rsid w:val="005D553F"/>
    <w:rsid w:val="005D6106"/>
    <w:rsid w:val="005D689B"/>
    <w:rsid w:val="005E089B"/>
    <w:rsid w:val="005E130A"/>
    <w:rsid w:val="005E1EF9"/>
    <w:rsid w:val="005E2D03"/>
    <w:rsid w:val="005E3B03"/>
    <w:rsid w:val="005F3DBC"/>
    <w:rsid w:val="005F40EF"/>
    <w:rsid w:val="005F5B52"/>
    <w:rsid w:val="005F67BA"/>
    <w:rsid w:val="005F7089"/>
    <w:rsid w:val="0060147C"/>
    <w:rsid w:val="0060148B"/>
    <w:rsid w:val="00603ABD"/>
    <w:rsid w:val="00603D07"/>
    <w:rsid w:val="00603F2B"/>
    <w:rsid w:val="00604EA1"/>
    <w:rsid w:val="00604EA2"/>
    <w:rsid w:val="00605EC8"/>
    <w:rsid w:val="0060729A"/>
    <w:rsid w:val="006072E8"/>
    <w:rsid w:val="0061067F"/>
    <w:rsid w:val="00612166"/>
    <w:rsid w:val="00612866"/>
    <w:rsid w:val="00612936"/>
    <w:rsid w:val="00613A6D"/>
    <w:rsid w:val="00614829"/>
    <w:rsid w:val="00614A9B"/>
    <w:rsid w:val="00614B65"/>
    <w:rsid w:val="00614CC7"/>
    <w:rsid w:val="00616FA7"/>
    <w:rsid w:val="006170EE"/>
    <w:rsid w:val="00617352"/>
    <w:rsid w:val="00620D82"/>
    <w:rsid w:val="00620E37"/>
    <w:rsid w:val="00621499"/>
    <w:rsid w:val="00621F21"/>
    <w:rsid w:val="00622650"/>
    <w:rsid w:val="00622B21"/>
    <w:rsid w:val="00623005"/>
    <w:rsid w:val="00623390"/>
    <w:rsid w:val="0062342C"/>
    <w:rsid w:val="0062514E"/>
    <w:rsid w:val="00627A66"/>
    <w:rsid w:val="00630B44"/>
    <w:rsid w:val="00630CAB"/>
    <w:rsid w:val="00631074"/>
    <w:rsid w:val="00631A82"/>
    <w:rsid w:val="006321B4"/>
    <w:rsid w:val="0063236C"/>
    <w:rsid w:val="006325AC"/>
    <w:rsid w:val="00632D90"/>
    <w:rsid w:val="00633464"/>
    <w:rsid w:val="00634D01"/>
    <w:rsid w:val="0063539D"/>
    <w:rsid w:val="00636320"/>
    <w:rsid w:val="006364E9"/>
    <w:rsid w:val="00636670"/>
    <w:rsid w:val="0063697E"/>
    <w:rsid w:val="00636B72"/>
    <w:rsid w:val="0063712A"/>
    <w:rsid w:val="006411FD"/>
    <w:rsid w:val="00641334"/>
    <w:rsid w:val="00641344"/>
    <w:rsid w:val="00641A45"/>
    <w:rsid w:val="006427A8"/>
    <w:rsid w:val="006441EE"/>
    <w:rsid w:val="00644BDE"/>
    <w:rsid w:val="00645C05"/>
    <w:rsid w:val="00646B70"/>
    <w:rsid w:val="006476C3"/>
    <w:rsid w:val="0065193E"/>
    <w:rsid w:val="00653051"/>
    <w:rsid w:val="0065319B"/>
    <w:rsid w:val="00653ADD"/>
    <w:rsid w:val="0065483F"/>
    <w:rsid w:val="00654CB9"/>
    <w:rsid w:val="006554A0"/>
    <w:rsid w:val="006556C2"/>
    <w:rsid w:val="006562F8"/>
    <w:rsid w:val="00657835"/>
    <w:rsid w:val="00660D19"/>
    <w:rsid w:val="00661EE8"/>
    <w:rsid w:val="00661F58"/>
    <w:rsid w:val="006625C0"/>
    <w:rsid w:val="00662ED8"/>
    <w:rsid w:val="006641F1"/>
    <w:rsid w:val="00664863"/>
    <w:rsid w:val="006658D9"/>
    <w:rsid w:val="006661E1"/>
    <w:rsid w:val="00667B03"/>
    <w:rsid w:val="00670410"/>
    <w:rsid w:val="00670468"/>
    <w:rsid w:val="00670AA1"/>
    <w:rsid w:val="00671CD3"/>
    <w:rsid w:val="00674400"/>
    <w:rsid w:val="0067621D"/>
    <w:rsid w:val="00676385"/>
    <w:rsid w:val="006772D7"/>
    <w:rsid w:val="00677350"/>
    <w:rsid w:val="00680271"/>
    <w:rsid w:val="006805A2"/>
    <w:rsid w:val="00681115"/>
    <w:rsid w:val="00681B1C"/>
    <w:rsid w:val="0068217C"/>
    <w:rsid w:val="00682C8F"/>
    <w:rsid w:val="00682E18"/>
    <w:rsid w:val="00685371"/>
    <w:rsid w:val="00686994"/>
    <w:rsid w:val="00687B11"/>
    <w:rsid w:val="00687E9F"/>
    <w:rsid w:val="006903DC"/>
    <w:rsid w:val="006908ED"/>
    <w:rsid w:val="006917F6"/>
    <w:rsid w:val="00691940"/>
    <w:rsid w:val="00692DA4"/>
    <w:rsid w:val="00693672"/>
    <w:rsid w:val="0069519C"/>
    <w:rsid w:val="006951FD"/>
    <w:rsid w:val="00695731"/>
    <w:rsid w:val="00696100"/>
    <w:rsid w:val="00696258"/>
    <w:rsid w:val="00697E45"/>
    <w:rsid w:val="006A020A"/>
    <w:rsid w:val="006A1DDA"/>
    <w:rsid w:val="006A37C7"/>
    <w:rsid w:val="006A449B"/>
    <w:rsid w:val="006A47DD"/>
    <w:rsid w:val="006A4A0D"/>
    <w:rsid w:val="006A4F72"/>
    <w:rsid w:val="006A5DBF"/>
    <w:rsid w:val="006A6A5E"/>
    <w:rsid w:val="006A6F84"/>
    <w:rsid w:val="006A731B"/>
    <w:rsid w:val="006B03EE"/>
    <w:rsid w:val="006B1362"/>
    <w:rsid w:val="006B36FE"/>
    <w:rsid w:val="006B3CB9"/>
    <w:rsid w:val="006B3CF0"/>
    <w:rsid w:val="006B4512"/>
    <w:rsid w:val="006B48A4"/>
    <w:rsid w:val="006B6A9A"/>
    <w:rsid w:val="006B6EFE"/>
    <w:rsid w:val="006C0E1F"/>
    <w:rsid w:val="006C0FA9"/>
    <w:rsid w:val="006C16FE"/>
    <w:rsid w:val="006C1FB0"/>
    <w:rsid w:val="006C287D"/>
    <w:rsid w:val="006C2F38"/>
    <w:rsid w:val="006C4561"/>
    <w:rsid w:val="006C5335"/>
    <w:rsid w:val="006C5C3F"/>
    <w:rsid w:val="006C63B9"/>
    <w:rsid w:val="006C64F2"/>
    <w:rsid w:val="006C74BA"/>
    <w:rsid w:val="006D210B"/>
    <w:rsid w:val="006D280B"/>
    <w:rsid w:val="006D2E77"/>
    <w:rsid w:val="006D3BC5"/>
    <w:rsid w:val="006D3C01"/>
    <w:rsid w:val="006D4442"/>
    <w:rsid w:val="006D4DC4"/>
    <w:rsid w:val="006D570F"/>
    <w:rsid w:val="006E01A7"/>
    <w:rsid w:val="006E0389"/>
    <w:rsid w:val="006E0AA9"/>
    <w:rsid w:val="006E1742"/>
    <w:rsid w:val="006E4EE4"/>
    <w:rsid w:val="006E6B76"/>
    <w:rsid w:val="006E7D6D"/>
    <w:rsid w:val="006F05B8"/>
    <w:rsid w:val="006F0D66"/>
    <w:rsid w:val="006F0DA3"/>
    <w:rsid w:val="006F1340"/>
    <w:rsid w:val="006F2C70"/>
    <w:rsid w:val="006F2D49"/>
    <w:rsid w:val="006F2DB1"/>
    <w:rsid w:val="006F2E39"/>
    <w:rsid w:val="006F43CF"/>
    <w:rsid w:val="006F5C9E"/>
    <w:rsid w:val="006F71F0"/>
    <w:rsid w:val="006F7C65"/>
    <w:rsid w:val="006F7DF9"/>
    <w:rsid w:val="006F7FEA"/>
    <w:rsid w:val="00700160"/>
    <w:rsid w:val="007006A8"/>
    <w:rsid w:val="00700BC1"/>
    <w:rsid w:val="00701A6F"/>
    <w:rsid w:val="00702332"/>
    <w:rsid w:val="00702D70"/>
    <w:rsid w:val="007033A8"/>
    <w:rsid w:val="007036BD"/>
    <w:rsid w:val="00706064"/>
    <w:rsid w:val="00706399"/>
    <w:rsid w:val="00706A91"/>
    <w:rsid w:val="00706F55"/>
    <w:rsid w:val="00707041"/>
    <w:rsid w:val="007100F6"/>
    <w:rsid w:val="00710B91"/>
    <w:rsid w:val="007123B5"/>
    <w:rsid w:val="0071313F"/>
    <w:rsid w:val="00713283"/>
    <w:rsid w:val="007137F7"/>
    <w:rsid w:val="00713F60"/>
    <w:rsid w:val="0071423C"/>
    <w:rsid w:val="0071617C"/>
    <w:rsid w:val="00716E58"/>
    <w:rsid w:val="00720410"/>
    <w:rsid w:val="00721521"/>
    <w:rsid w:val="00721BA0"/>
    <w:rsid w:val="0072202A"/>
    <w:rsid w:val="0072282B"/>
    <w:rsid w:val="00723BE7"/>
    <w:rsid w:val="00723F21"/>
    <w:rsid w:val="00723FCE"/>
    <w:rsid w:val="00724345"/>
    <w:rsid w:val="007315C5"/>
    <w:rsid w:val="0073166E"/>
    <w:rsid w:val="00731CF4"/>
    <w:rsid w:val="00732B02"/>
    <w:rsid w:val="00733736"/>
    <w:rsid w:val="00733E96"/>
    <w:rsid w:val="00733F55"/>
    <w:rsid w:val="007366E8"/>
    <w:rsid w:val="007379D4"/>
    <w:rsid w:val="00737B7C"/>
    <w:rsid w:val="00740BAE"/>
    <w:rsid w:val="00741A50"/>
    <w:rsid w:val="007423E2"/>
    <w:rsid w:val="0074348C"/>
    <w:rsid w:val="00745ABB"/>
    <w:rsid w:val="007500C3"/>
    <w:rsid w:val="00750466"/>
    <w:rsid w:val="00750A73"/>
    <w:rsid w:val="00750D0B"/>
    <w:rsid w:val="00751228"/>
    <w:rsid w:val="0075236B"/>
    <w:rsid w:val="00752B97"/>
    <w:rsid w:val="00752BBD"/>
    <w:rsid w:val="00752D46"/>
    <w:rsid w:val="0075566D"/>
    <w:rsid w:val="0075749C"/>
    <w:rsid w:val="00757F52"/>
    <w:rsid w:val="00761F62"/>
    <w:rsid w:val="0076233E"/>
    <w:rsid w:val="00763D5F"/>
    <w:rsid w:val="00764685"/>
    <w:rsid w:val="007651F4"/>
    <w:rsid w:val="00765647"/>
    <w:rsid w:val="00767195"/>
    <w:rsid w:val="00770985"/>
    <w:rsid w:val="00770EE2"/>
    <w:rsid w:val="00773BDC"/>
    <w:rsid w:val="007747EE"/>
    <w:rsid w:val="007748F3"/>
    <w:rsid w:val="007752F8"/>
    <w:rsid w:val="007759A8"/>
    <w:rsid w:val="00776BAA"/>
    <w:rsid w:val="00780970"/>
    <w:rsid w:val="00781A81"/>
    <w:rsid w:val="00781B4B"/>
    <w:rsid w:val="00781B6F"/>
    <w:rsid w:val="00781E74"/>
    <w:rsid w:val="0078364E"/>
    <w:rsid w:val="0078374D"/>
    <w:rsid w:val="0078394E"/>
    <w:rsid w:val="00784125"/>
    <w:rsid w:val="00784A67"/>
    <w:rsid w:val="00785E5C"/>
    <w:rsid w:val="00786058"/>
    <w:rsid w:val="00787D51"/>
    <w:rsid w:val="00787D7C"/>
    <w:rsid w:val="007903A1"/>
    <w:rsid w:val="007906D0"/>
    <w:rsid w:val="00791ABC"/>
    <w:rsid w:val="00794846"/>
    <w:rsid w:val="00794F8D"/>
    <w:rsid w:val="0079726A"/>
    <w:rsid w:val="007A0572"/>
    <w:rsid w:val="007A0D73"/>
    <w:rsid w:val="007A0F13"/>
    <w:rsid w:val="007A12DF"/>
    <w:rsid w:val="007A20B0"/>
    <w:rsid w:val="007A2E64"/>
    <w:rsid w:val="007A485C"/>
    <w:rsid w:val="007A4890"/>
    <w:rsid w:val="007A4F31"/>
    <w:rsid w:val="007A50BA"/>
    <w:rsid w:val="007A644D"/>
    <w:rsid w:val="007A7028"/>
    <w:rsid w:val="007A71F6"/>
    <w:rsid w:val="007A7BAB"/>
    <w:rsid w:val="007B0163"/>
    <w:rsid w:val="007B02A8"/>
    <w:rsid w:val="007B0A3D"/>
    <w:rsid w:val="007B14C5"/>
    <w:rsid w:val="007B1D97"/>
    <w:rsid w:val="007B3881"/>
    <w:rsid w:val="007B5EA9"/>
    <w:rsid w:val="007B6C68"/>
    <w:rsid w:val="007B7738"/>
    <w:rsid w:val="007B7EE7"/>
    <w:rsid w:val="007C06F2"/>
    <w:rsid w:val="007C097D"/>
    <w:rsid w:val="007C0FCD"/>
    <w:rsid w:val="007C2A8B"/>
    <w:rsid w:val="007C2DEB"/>
    <w:rsid w:val="007C2EDD"/>
    <w:rsid w:val="007C310B"/>
    <w:rsid w:val="007C3132"/>
    <w:rsid w:val="007C319D"/>
    <w:rsid w:val="007C396F"/>
    <w:rsid w:val="007C39CF"/>
    <w:rsid w:val="007C4C68"/>
    <w:rsid w:val="007D071F"/>
    <w:rsid w:val="007D10D8"/>
    <w:rsid w:val="007D304C"/>
    <w:rsid w:val="007D7D88"/>
    <w:rsid w:val="007E1071"/>
    <w:rsid w:val="007E20D2"/>
    <w:rsid w:val="007E27EB"/>
    <w:rsid w:val="007E2C7E"/>
    <w:rsid w:val="007E3A84"/>
    <w:rsid w:val="007E6DD2"/>
    <w:rsid w:val="007E7D01"/>
    <w:rsid w:val="007F09CD"/>
    <w:rsid w:val="007F0CF7"/>
    <w:rsid w:val="007F1C7B"/>
    <w:rsid w:val="007F2518"/>
    <w:rsid w:val="007F2E61"/>
    <w:rsid w:val="007F3D73"/>
    <w:rsid w:val="007F4781"/>
    <w:rsid w:val="007F4BFE"/>
    <w:rsid w:val="007F778E"/>
    <w:rsid w:val="007F7E9E"/>
    <w:rsid w:val="0080110C"/>
    <w:rsid w:val="008025EC"/>
    <w:rsid w:val="00802F6F"/>
    <w:rsid w:val="008041E5"/>
    <w:rsid w:val="008050DD"/>
    <w:rsid w:val="008052CA"/>
    <w:rsid w:val="008068B8"/>
    <w:rsid w:val="00806C55"/>
    <w:rsid w:val="008070DE"/>
    <w:rsid w:val="00807FC8"/>
    <w:rsid w:val="0081007E"/>
    <w:rsid w:val="008107FF"/>
    <w:rsid w:val="00814E3A"/>
    <w:rsid w:val="0081537D"/>
    <w:rsid w:val="00815A0E"/>
    <w:rsid w:val="00816A8E"/>
    <w:rsid w:val="00816EC2"/>
    <w:rsid w:val="00817DD6"/>
    <w:rsid w:val="00817F53"/>
    <w:rsid w:val="00821035"/>
    <w:rsid w:val="0082189D"/>
    <w:rsid w:val="008223A1"/>
    <w:rsid w:val="00822A8D"/>
    <w:rsid w:val="008235E5"/>
    <w:rsid w:val="00825D1B"/>
    <w:rsid w:val="00826F51"/>
    <w:rsid w:val="008273CB"/>
    <w:rsid w:val="008315FB"/>
    <w:rsid w:val="00831DCF"/>
    <w:rsid w:val="008326D4"/>
    <w:rsid w:val="00832D9A"/>
    <w:rsid w:val="0083429E"/>
    <w:rsid w:val="00834A61"/>
    <w:rsid w:val="00837DBC"/>
    <w:rsid w:val="00840358"/>
    <w:rsid w:val="00841F85"/>
    <w:rsid w:val="008452E9"/>
    <w:rsid w:val="00845417"/>
    <w:rsid w:val="0084659B"/>
    <w:rsid w:val="008466B7"/>
    <w:rsid w:val="00846AE8"/>
    <w:rsid w:val="00847D27"/>
    <w:rsid w:val="00851332"/>
    <w:rsid w:val="008515FC"/>
    <w:rsid w:val="008517BF"/>
    <w:rsid w:val="00851BDA"/>
    <w:rsid w:val="00852A1E"/>
    <w:rsid w:val="008534F4"/>
    <w:rsid w:val="008536FA"/>
    <w:rsid w:val="00853A24"/>
    <w:rsid w:val="00854834"/>
    <w:rsid w:val="00855DDB"/>
    <w:rsid w:val="00855EF7"/>
    <w:rsid w:val="00857298"/>
    <w:rsid w:val="00857D52"/>
    <w:rsid w:val="0086042C"/>
    <w:rsid w:val="00862041"/>
    <w:rsid w:val="008638B6"/>
    <w:rsid w:val="00864A51"/>
    <w:rsid w:val="00864D19"/>
    <w:rsid w:val="00865E13"/>
    <w:rsid w:val="008661A3"/>
    <w:rsid w:val="00866CF9"/>
    <w:rsid w:val="008672BB"/>
    <w:rsid w:val="00867606"/>
    <w:rsid w:val="00867613"/>
    <w:rsid w:val="00867CFC"/>
    <w:rsid w:val="008701F1"/>
    <w:rsid w:val="00870444"/>
    <w:rsid w:val="00870BCC"/>
    <w:rsid w:val="008713E7"/>
    <w:rsid w:val="00872FA9"/>
    <w:rsid w:val="00873976"/>
    <w:rsid w:val="008762E1"/>
    <w:rsid w:val="008767BD"/>
    <w:rsid w:val="00877B3F"/>
    <w:rsid w:val="00880AE5"/>
    <w:rsid w:val="00881116"/>
    <w:rsid w:val="0088189D"/>
    <w:rsid w:val="00882879"/>
    <w:rsid w:val="00883C33"/>
    <w:rsid w:val="00884FA3"/>
    <w:rsid w:val="0088581A"/>
    <w:rsid w:val="00887AB1"/>
    <w:rsid w:val="008909D4"/>
    <w:rsid w:val="00890DA7"/>
    <w:rsid w:val="008915BF"/>
    <w:rsid w:val="00891A06"/>
    <w:rsid w:val="00892228"/>
    <w:rsid w:val="0089282D"/>
    <w:rsid w:val="008931CE"/>
    <w:rsid w:val="00893208"/>
    <w:rsid w:val="00893B8F"/>
    <w:rsid w:val="008950D6"/>
    <w:rsid w:val="00895348"/>
    <w:rsid w:val="00895575"/>
    <w:rsid w:val="00895A92"/>
    <w:rsid w:val="00895E55"/>
    <w:rsid w:val="00896B73"/>
    <w:rsid w:val="00896FDF"/>
    <w:rsid w:val="0089759B"/>
    <w:rsid w:val="008A086B"/>
    <w:rsid w:val="008A143C"/>
    <w:rsid w:val="008A158C"/>
    <w:rsid w:val="008A1ACF"/>
    <w:rsid w:val="008A39A9"/>
    <w:rsid w:val="008A3E0E"/>
    <w:rsid w:val="008A4400"/>
    <w:rsid w:val="008A463B"/>
    <w:rsid w:val="008A49AC"/>
    <w:rsid w:val="008A5567"/>
    <w:rsid w:val="008A586A"/>
    <w:rsid w:val="008A5988"/>
    <w:rsid w:val="008A62FB"/>
    <w:rsid w:val="008A73AF"/>
    <w:rsid w:val="008A7DAF"/>
    <w:rsid w:val="008A7E02"/>
    <w:rsid w:val="008B09A9"/>
    <w:rsid w:val="008B14E6"/>
    <w:rsid w:val="008B197C"/>
    <w:rsid w:val="008B1F33"/>
    <w:rsid w:val="008B3AC6"/>
    <w:rsid w:val="008B42DD"/>
    <w:rsid w:val="008B66F5"/>
    <w:rsid w:val="008B78AA"/>
    <w:rsid w:val="008C0D01"/>
    <w:rsid w:val="008C1021"/>
    <w:rsid w:val="008C12BA"/>
    <w:rsid w:val="008C178B"/>
    <w:rsid w:val="008C1C28"/>
    <w:rsid w:val="008C29DC"/>
    <w:rsid w:val="008C30BA"/>
    <w:rsid w:val="008C3977"/>
    <w:rsid w:val="008C3C67"/>
    <w:rsid w:val="008C4D46"/>
    <w:rsid w:val="008C60D3"/>
    <w:rsid w:val="008C61AD"/>
    <w:rsid w:val="008C6869"/>
    <w:rsid w:val="008C6AE4"/>
    <w:rsid w:val="008C7102"/>
    <w:rsid w:val="008C798B"/>
    <w:rsid w:val="008C7B2E"/>
    <w:rsid w:val="008C7EC0"/>
    <w:rsid w:val="008D0083"/>
    <w:rsid w:val="008D05F6"/>
    <w:rsid w:val="008D3ADB"/>
    <w:rsid w:val="008D4A78"/>
    <w:rsid w:val="008D6C1B"/>
    <w:rsid w:val="008D7007"/>
    <w:rsid w:val="008D7F15"/>
    <w:rsid w:val="008E09B8"/>
    <w:rsid w:val="008E1910"/>
    <w:rsid w:val="008E2F2E"/>
    <w:rsid w:val="008E33F9"/>
    <w:rsid w:val="008E7A91"/>
    <w:rsid w:val="008E7C06"/>
    <w:rsid w:val="008E7CB3"/>
    <w:rsid w:val="008F046F"/>
    <w:rsid w:val="008F06CE"/>
    <w:rsid w:val="008F15B2"/>
    <w:rsid w:val="008F245A"/>
    <w:rsid w:val="008F2616"/>
    <w:rsid w:val="008F3269"/>
    <w:rsid w:val="008F5729"/>
    <w:rsid w:val="008F5DFC"/>
    <w:rsid w:val="008F7A6A"/>
    <w:rsid w:val="00900C5F"/>
    <w:rsid w:val="00901266"/>
    <w:rsid w:val="0090257C"/>
    <w:rsid w:val="00903C58"/>
    <w:rsid w:val="009040FE"/>
    <w:rsid w:val="00906150"/>
    <w:rsid w:val="009066C3"/>
    <w:rsid w:val="00906777"/>
    <w:rsid w:val="00906C09"/>
    <w:rsid w:val="00906D3B"/>
    <w:rsid w:val="00907F0A"/>
    <w:rsid w:val="009103AF"/>
    <w:rsid w:val="00911001"/>
    <w:rsid w:val="009128F2"/>
    <w:rsid w:val="00912F88"/>
    <w:rsid w:val="009131B6"/>
    <w:rsid w:val="00913418"/>
    <w:rsid w:val="0091383A"/>
    <w:rsid w:val="00914F9E"/>
    <w:rsid w:val="00915BB1"/>
    <w:rsid w:val="0091619E"/>
    <w:rsid w:val="00916312"/>
    <w:rsid w:val="00916979"/>
    <w:rsid w:val="00917B7E"/>
    <w:rsid w:val="009204F1"/>
    <w:rsid w:val="00921286"/>
    <w:rsid w:val="00921F8D"/>
    <w:rsid w:val="009227B4"/>
    <w:rsid w:val="00922A50"/>
    <w:rsid w:val="00922D0D"/>
    <w:rsid w:val="00922DF7"/>
    <w:rsid w:val="009232A4"/>
    <w:rsid w:val="0092356D"/>
    <w:rsid w:val="009257FB"/>
    <w:rsid w:val="00926E41"/>
    <w:rsid w:val="009322DE"/>
    <w:rsid w:val="00932F9C"/>
    <w:rsid w:val="0093370E"/>
    <w:rsid w:val="0093376E"/>
    <w:rsid w:val="00933D47"/>
    <w:rsid w:val="00934107"/>
    <w:rsid w:val="0093412B"/>
    <w:rsid w:val="00934A8E"/>
    <w:rsid w:val="00935F62"/>
    <w:rsid w:val="0094038D"/>
    <w:rsid w:val="00941EA5"/>
    <w:rsid w:val="00941FCD"/>
    <w:rsid w:val="00941FEF"/>
    <w:rsid w:val="009427BB"/>
    <w:rsid w:val="00942833"/>
    <w:rsid w:val="00942B9A"/>
    <w:rsid w:val="00943186"/>
    <w:rsid w:val="00943FCC"/>
    <w:rsid w:val="00944843"/>
    <w:rsid w:val="00944EA4"/>
    <w:rsid w:val="009471F4"/>
    <w:rsid w:val="009472C9"/>
    <w:rsid w:val="00947A5C"/>
    <w:rsid w:val="0095028A"/>
    <w:rsid w:val="0095034D"/>
    <w:rsid w:val="00952CD1"/>
    <w:rsid w:val="00955E4A"/>
    <w:rsid w:val="009569C7"/>
    <w:rsid w:val="00957268"/>
    <w:rsid w:val="009578E0"/>
    <w:rsid w:val="00957E1B"/>
    <w:rsid w:val="009609FE"/>
    <w:rsid w:val="00960FF3"/>
    <w:rsid w:val="009610B4"/>
    <w:rsid w:val="0096235D"/>
    <w:rsid w:val="00963FAA"/>
    <w:rsid w:val="00964D53"/>
    <w:rsid w:val="0096601C"/>
    <w:rsid w:val="009666B0"/>
    <w:rsid w:val="00966866"/>
    <w:rsid w:val="009674AF"/>
    <w:rsid w:val="00970020"/>
    <w:rsid w:val="00970CBE"/>
    <w:rsid w:val="009712EB"/>
    <w:rsid w:val="00971BCB"/>
    <w:rsid w:val="00971D89"/>
    <w:rsid w:val="00972D05"/>
    <w:rsid w:val="00972F9A"/>
    <w:rsid w:val="0097353A"/>
    <w:rsid w:val="00973FCB"/>
    <w:rsid w:val="009741CF"/>
    <w:rsid w:val="009748E1"/>
    <w:rsid w:val="00975E7D"/>
    <w:rsid w:val="00976A93"/>
    <w:rsid w:val="00976B13"/>
    <w:rsid w:val="009812D8"/>
    <w:rsid w:val="0098239F"/>
    <w:rsid w:val="009829C5"/>
    <w:rsid w:val="00982BA9"/>
    <w:rsid w:val="00982F4D"/>
    <w:rsid w:val="00983A49"/>
    <w:rsid w:val="00984084"/>
    <w:rsid w:val="009845D9"/>
    <w:rsid w:val="0098478D"/>
    <w:rsid w:val="009864FD"/>
    <w:rsid w:val="0098717D"/>
    <w:rsid w:val="009877F8"/>
    <w:rsid w:val="00987813"/>
    <w:rsid w:val="00993EEB"/>
    <w:rsid w:val="00994F4E"/>
    <w:rsid w:val="0099605D"/>
    <w:rsid w:val="0099716D"/>
    <w:rsid w:val="009A04B9"/>
    <w:rsid w:val="009A0A98"/>
    <w:rsid w:val="009A23F0"/>
    <w:rsid w:val="009A3170"/>
    <w:rsid w:val="009A3229"/>
    <w:rsid w:val="009A334F"/>
    <w:rsid w:val="009A3FFF"/>
    <w:rsid w:val="009A4192"/>
    <w:rsid w:val="009A54FB"/>
    <w:rsid w:val="009A5699"/>
    <w:rsid w:val="009A57F2"/>
    <w:rsid w:val="009A5867"/>
    <w:rsid w:val="009A6451"/>
    <w:rsid w:val="009A65AB"/>
    <w:rsid w:val="009A72A3"/>
    <w:rsid w:val="009B0AC4"/>
    <w:rsid w:val="009B0EB1"/>
    <w:rsid w:val="009B2517"/>
    <w:rsid w:val="009B2EFA"/>
    <w:rsid w:val="009B45A5"/>
    <w:rsid w:val="009B651A"/>
    <w:rsid w:val="009B732B"/>
    <w:rsid w:val="009B7C51"/>
    <w:rsid w:val="009C03F5"/>
    <w:rsid w:val="009C0CC1"/>
    <w:rsid w:val="009C3257"/>
    <w:rsid w:val="009C39FD"/>
    <w:rsid w:val="009C3AF4"/>
    <w:rsid w:val="009C4A12"/>
    <w:rsid w:val="009C6087"/>
    <w:rsid w:val="009C61EB"/>
    <w:rsid w:val="009C7313"/>
    <w:rsid w:val="009C7791"/>
    <w:rsid w:val="009D07A9"/>
    <w:rsid w:val="009D2D69"/>
    <w:rsid w:val="009D50CE"/>
    <w:rsid w:val="009D6C47"/>
    <w:rsid w:val="009E03D7"/>
    <w:rsid w:val="009E073A"/>
    <w:rsid w:val="009E2312"/>
    <w:rsid w:val="009E3250"/>
    <w:rsid w:val="009E4011"/>
    <w:rsid w:val="009E4494"/>
    <w:rsid w:val="009E4C04"/>
    <w:rsid w:val="009E5AD5"/>
    <w:rsid w:val="009F0074"/>
    <w:rsid w:val="009F0DDA"/>
    <w:rsid w:val="009F0EA3"/>
    <w:rsid w:val="009F39F4"/>
    <w:rsid w:val="009F3D81"/>
    <w:rsid w:val="009F509B"/>
    <w:rsid w:val="009F56C1"/>
    <w:rsid w:val="009F5BEF"/>
    <w:rsid w:val="009F680F"/>
    <w:rsid w:val="009F7B6A"/>
    <w:rsid w:val="00A011BF"/>
    <w:rsid w:val="00A0295D"/>
    <w:rsid w:val="00A04135"/>
    <w:rsid w:val="00A044ED"/>
    <w:rsid w:val="00A04563"/>
    <w:rsid w:val="00A0484F"/>
    <w:rsid w:val="00A04EFC"/>
    <w:rsid w:val="00A0636C"/>
    <w:rsid w:val="00A110C8"/>
    <w:rsid w:val="00A11D9B"/>
    <w:rsid w:val="00A1361A"/>
    <w:rsid w:val="00A15952"/>
    <w:rsid w:val="00A15D08"/>
    <w:rsid w:val="00A177A5"/>
    <w:rsid w:val="00A179F6"/>
    <w:rsid w:val="00A21914"/>
    <w:rsid w:val="00A22604"/>
    <w:rsid w:val="00A22A66"/>
    <w:rsid w:val="00A25167"/>
    <w:rsid w:val="00A25282"/>
    <w:rsid w:val="00A25A44"/>
    <w:rsid w:val="00A25C25"/>
    <w:rsid w:val="00A26158"/>
    <w:rsid w:val="00A26ED6"/>
    <w:rsid w:val="00A31963"/>
    <w:rsid w:val="00A376D5"/>
    <w:rsid w:val="00A42305"/>
    <w:rsid w:val="00A43561"/>
    <w:rsid w:val="00A43CF9"/>
    <w:rsid w:val="00A4414B"/>
    <w:rsid w:val="00A44642"/>
    <w:rsid w:val="00A45F52"/>
    <w:rsid w:val="00A46190"/>
    <w:rsid w:val="00A47A41"/>
    <w:rsid w:val="00A47B85"/>
    <w:rsid w:val="00A47CA3"/>
    <w:rsid w:val="00A508E0"/>
    <w:rsid w:val="00A51028"/>
    <w:rsid w:val="00A511F2"/>
    <w:rsid w:val="00A51787"/>
    <w:rsid w:val="00A51C47"/>
    <w:rsid w:val="00A51D74"/>
    <w:rsid w:val="00A52A83"/>
    <w:rsid w:val="00A52E3E"/>
    <w:rsid w:val="00A52F7B"/>
    <w:rsid w:val="00A53BEB"/>
    <w:rsid w:val="00A53EA2"/>
    <w:rsid w:val="00A54540"/>
    <w:rsid w:val="00A54769"/>
    <w:rsid w:val="00A55571"/>
    <w:rsid w:val="00A5567A"/>
    <w:rsid w:val="00A5596A"/>
    <w:rsid w:val="00A56917"/>
    <w:rsid w:val="00A56AD2"/>
    <w:rsid w:val="00A56C5A"/>
    <w:rsid w:val="00A56D71"/>
    <w:rsid w:val="00A570B8"/>
    <w:rsid w:val="00A5799E"/>
    <w:rsid w:val="00A57A4B"/>
    <w:rsid w:val="00A601D3"/>
    <w:rsid w:val="00A601DF"/>
    <w:rsid w:val="00A60269"/>
    <w:rsid w:val="00A60554"/>
    <w:rsid w:val="00A60B5C"/>
    <w:rsid w:val="00A615E5"/>
    <w:rsid w:val="00A61656"/>
    <w:rsid w:val="00A6200E"/>
    <w:rsid w:val="00A6371D"/>
    <w:rsid w:val="00A63B2B"/>
    <w:rsid w:val="00A643A9"/>
    <w:rsid w:val="00A643C9"/>
    <w:rsid w:val="00A65364"/>
    <w:rsid w:val="00A6661E"/>
    <w:rsid w:val="00A6696E"/>
    <w:rsid w:val="00A6721F"/>
    <w:rsid w:val="00A67A47"/>
    <w:rsid w:val="00A70053"/>
    <w:rsid w:val="00A71245"/>
    <w:rsid w:val="00A727E3"/>
    <w:rsid w:val="00A72DAF"/>
    <w:rsid w:val="00A73223"/>
    <w:rsid w:val="00A73484"/>
    <w:rsid w:val="00A74C7E"/>
    <w:rsid w:val="00A76143"/>
    <w:rsid w:val="00A7674D"/>
    <w:rsid w:val="00A8002B"/>
    <w:rsid w:val="00A80C2B"/>
    <w:rsid w:val="00A8249B"/>
    <w:rsid w:val="00A82B8B"/>
    <w:rsid w:val="00A83899"/>
    <w:rsid w:val="00A84D69"/>
    <w:rsid w:val="00A85B44"/>
    <w:rsid w:val="00A861D1"/>
    <w:rsid w:val="00A86967"/>
    <w:rsid w:val="00A86984"/>
    <w:rsid w:val="00A86ACF"/>
    <w:rsid w:val="00A86DCF"/>
    <w:rsid w:val="00A86DD8"/>
    <w:rsid w:val="00A873E8"/>
    <w:rsid w:val="00A87E9C"/>
    <w:rsid w:val="00A905F2"/>
    <w:rsid w:val="00A91A5B"/>
    <w:rsid w:val="00A9345B"/>
    <w:rsid w:val="00A93B74"/>
    <w:rsid w:val="00A94DA3"/>
    <w:rsid w:val="00A95F00"/>
    <w:rsid w:val="00A96BED"/>
    <w:rsid w:val="00A971F4"/>
    <w:rsid w:val="00AA0F44"/>
    <w:rsid w:val="00AA101A"/>
    <w:rsid w:val="00AA1F05"/>
    <w:rsid w:val="00AA254D"/>
    <w:rsid w:val="00AA3114"/>
    <w:rsid w:val="00AA3AB6"/>
    <w:rsid w:val="00AA3B57"/>
    <w:rsid w:val="00AA3BFC"/>
    <w:rsid w:val="00AA4977"/>
    <w:rsid w:val="00AA5335"/>
    <w:rsid w:val="00AA6D03"/>
    <w:rsid w:val="00AA6F8C"/>
    <w:rsid w:val="00AA7462"/>
    <w:rsid w:val="00AA7BB7"/>
    <w:rsid w:val="00AB0A96"/>
    <w:rsid w:val="00AB4B29"/>
    <w:rsid w:val="00AB4C1B"/>
    <w:rsid w:val="00AB4EDD"/>
    <w:rsid w:val="00AB533F"/>
    <w:rsid w:val="00AB6F6C"/>
    <w:rsid w:val="00AB7691"/>
    <w:rsid w:val="00AC144C"/>
    <w:rsid w:val="00AC1749"/>
    <w:rsid w:val="00AC4424"/>
    <w:rsid w:val="00AC4A89"/>
    <w:rsid w:val="00AC5A54"/>
    <w:rsid w:val="00AC5C81"/>
    <w:rsid w:val="00AC5F55"/>
    <w:rsid w:val="00AC6048"/>
    <w:rsid w:val="00AC6062"/>
    <w:rsid w:val="00AC795B"/>
    <w:rsid w:val="00AD07A4"/>
    <w:rsid w:val="00AD1A6E"/>
    <w:rsid w:val="00AD309F"/>
    <w:rsid w:val="00AD3D93"/>
    <w:rsid w:val="00AD6694"/>
    <w:rsid w:val="00AD6FF8"/>
    <w:rsid w:val="00AD7B6F"/>
    <w:rsid w:val="00AE063C"/>
    <w:rsid w:val="00AE08B9"/>
    <w:rsid w:val="00AE096E"/>
    <w:rsid w:val="00AE131F"/>
    <w:rsid w:val="00AE18C0"/>
    <w:rsid w:val="00AE2EA7"/>
    <w:rsid w:val="00AE3B3C"/>
    <w:rsid w:val="00AE47EF"/>
    <w:rsid w:val="00AE515B"/>
    <w:rsid w:val="00AE5F66"/>
    <w:rsid w:val="00AF14C6"/>
    <w:rsid w:val="00AF2D05"/>
    <w:rsid w:val="00AF31A0"/>
    <w:rsid w:val="00AF4C86"/>
    <w:rsid w:val="00AF6A06"/>
    <w:rsid w:val="00AF6ECD"/>
    <w:rsid w:val="00B02F91"/>
    <w:rsid w:val="00B04ADD"/>
    <w:rsid w:val="00B06B3A"/>
    <w:rsid w:val="00B1058D"/>
    <w:rsid w:val="00B106DA"/>
    <w:rsid w:val="00B11FAD"/>
    <w:rsid w:val="00B13EDA"/>
    <w:rsid w:val="00B146A7"/>
    <w:rsid w:val="00B14B51"/>
    <w:rsid w:val="00B15B33"/>
    <w:rsid w:val="00B168A8"/>
    <w:rsid w:val="00B21424"/>
    <w:rsid w:val="00B23F7F"/>
    <w:rsid w:val="00B24A5E"/>
    <w:rsid w:val="00B24E19"/>
    <w:rsid w:val="00B2510D"/>
    <w:rsid w:val="00B254A6"/>
    <w:rsid w:val="00B2581C"/>
    <w:rsid w:val="00B300FF"/>
    <w:rsid w:val="00B31679"/>
    <w:rsid w:val="00B32026"/>
    <w:rsid w:val="00B32E10"/>
    <w:rsid w:val="00B3375B"/>
    <w:rsid w:val="00B33CC1"/>
    <w:rsid w:val="00B33FF1"/>
    <w:rsid w:val="00B34973"/>
    <w:rsid w:val="00B34C59"/>
    <w:rsid w:val="00B3506A"/>
    <w:rsid w:val="00B36211"/>
    <w:rsid w:val="00B36706"/>
    <w:rsid w:val="00B36AAC"/>
    <w:rsid w:val="00B40872"/>
    <w:rsid w:val="00B41223"/>
    <w:rsid w:val="00B44680"/>
    <w:rsid w:val="00B45B58"/>
    <w:rsid w:val="00B45BDB"/>
    <w:rsid w:val="00B46E0C"/>
    <w:rsid w:val="00B505D7"/>
    <w:rsid w:val="00B50A86"/>
    <w:rsid w:val="00B50F4F"/>
    <w:rsid w:val="00B53B3F"/>
    <w:rsid w:val="00B53BAF"/>
    <w:rsid w:val="00B5416A"/>
    <w:rsid w:val="00B54B14"/>
    <w:rsid w:val="00B606A1"/>
    <w:rsid w:val="00B613CA"/>
    <w:rsid w:val="00B615B1"/>
    <w:rsid w:val="00B6204C"/>
    <w:rsid w:val="00B62878"/>
    <w:rsid w:val="00B63A67"/>
    <w:rsid w:val="00B63E20"/>
    <w:rsid w:val="00B67495"/>
    <w:rsid w:val="00B678B0"/>
    <w:rsid w:val="00B70709"/>
    <w:rsid w:val="00B712AD"/>
    <w:rsid w:val="00B71576"/>
    <w:rsid w:val="00B71597"/>
    <w:rsid w:val="00B7167D"/>
    <w:rsid w:val="00B71C76"/>
    <w:rsid w:val="00B71DD3"/>
    <w:rsid w:val="00B720F4"/>
    <w:rsid w:val="00B74131"/>
    <w:rsid w:val="00B766DF"/>
    <w:rsid w:val="00B76F56"/>
    <w:rsid w:val="00B77400"/>
    <w:rsid w:val="00B77DC7"/>
    <w:rsid w:val="00B800B8"/>
    <w:rsid w:val="00B806E8"/>
    <w:rsid w:val="00B808AF"/>
    <w:rsid w:val="00B80A4C"/>
    <w:rsid w:val="00B8150B"/>
    <w:rsid w:val="00B8187B"/>
    <w:rsid w:val="00B87323"/>
    <w:rsid w:val="00B87696"/>
    <w:rsid w:val="00B87ED4"/>
    <w:rsid w:val="00B90375"/>
    <w:rsid w:val="00B90472"/>
    <w:rsid w:val="00B9149B"/>
    <w:rsid w:val="00B91A9A"/>
    <w:rsid w:val="00B91D2F"/>
    <w:rsid w:val="00B929D8"/>
    <w:rsid w:val="00B93E0A"/>
    <w:rsid w:val="00B942EA"/>
    <w:rsid w:val="00BA0993"/>
    <w:rsid w:val="00BA1A14"/>
    <w:rsid w:val="00BA3786"/>
    <w:rsid w:val="00BA3F6D"/>
    <w:rsid w:val="00BA44DB"/>
    <w:rsid w:val="00BA48C8"/>
    <w:rsid w:val="00BA492E"/>
    <w:rsid w:val="00BA56EC"/>
    <w:rsid w:val="00BA5804"/>
    <w:rsid w:val="00BA6014"/>
    <w:rsid w:val="00BA692D"/>
    <w:rsid w:val="00BA7748"/>
    <w:rsid w:val="00BA7CDD"/>
    <w:rsid w:val="00BB187B"/>
    <w:rsid w:val="00BB1A8C"/>
    <w:rsid w:val="00BB26C9"/>
    <w:rsid w:val="00BB2A1E"/>
    <w:rsid w:val="00BB3DCD"/>
    <w:rsid w:val="00BB44E9"/>
    <w:rsid w:val="00BB475F"/>
    <w:rsid w:val="00BB505F"/>
    <w:rsid w:val="00BB55CB"/>
    <w:rsid w:val="00BB5DD4"/>
    <w:rsid w:val="00BB704F"/>
    <w:rsid w:val="00BB7C98"/>
    <w:rsid w:val="00BC0A7B"/>
    <w:rsid w:val="00BC2C4E"/>
    <w:rsid w:val="00BC316C"/>
    <w:rsid w:val="00BC3357"/>
    <w:rsid w:val="00BC34D2"/>
    <w:rsid w:val="00BC47C7"/>
    <w:rsid w:val="00BC4973"/>
    <w:rsid w:val="00BC50E8"/>
    <w:rsid w:val="00BC57AA"/>
    <w:rsid w:val="00BC5E6C"/>
    <w:rsid w:val="00BD056F"/>
    <w:rsid w:val="00BD08EC"/>
    <w:rsid w:val="00BD0980"/>
    <w:rsid w:val="00BD12BC"/>
    <w:rsid w:val="00BD17E0"/>
    <w:rsid w:val="00BD3A3E"/>
    <w:rsid w:val="00BD45C8"/>
    <w:rsid w:val="00BE1B1C"/>
    <w:rsid w:val="00BE1EB4"/>
    <w:rsid w:val="00BE2B3E"/>
    <w:rsid w:val="00BE2FD6"/>
    <w:rsid w:val="00BE38BC"/>
    <w:rsid w:val="00BE43BA"/>
    <w:rsid w:val="00BE5269"/>
    <w:rsid w:val="00BE645D"/>
    <w:rsid w:val="00BE6BA0"/>
    <w:rsid w:val="00BE73F0"/>
    <w:rsid w:val="00BE7B4E"/>
    <w:rsid w:val="00BF15AD"/>
    <w:rsid w:val="00BF4174"/>
    <w:rsid w:val="00BF5585"/>
    <w:rsid w:val="00BF5A23"/>
    <w:rsid w:val="00BF5B63"/>
    <w:rsid w:val="00BF65B2"/>
    <w:rsid w:val="00BF6D25"/>
    <w:rsid w:val="00BF75CC"/>
    <w:rsid w:val="00C0028A"/>
    <w:rsid w:val="00C007B0"/>
    <w:rsid w:val="00C012B2"/>
    <w:rsid w:val="00C02948"/>
    <w:rsid w:val="00C04695"/>
    <w:rsid w:val="00C047EA"/>
    <w:rsid w:val="00C0579D"/>
    <w:rsid w:val="00C06E21"/>
    <w:rsid w:val="00C1028D"/>
    <w:rsid w:val="00C12FCC"/>
    <w:rsid w:val="00C1365D"/>
    <w:rsid w:val="00C14213"/>
    <w:rsid w:val="00C148AB"/>
    <w:rsid w:val="00C17F4D"/>
    <w:rsid w:val="00C20837"/>
    <w:rsid w:val="00C20961"/>
    <w:rsid w:val="00C21409"/>
    <w:rsid w:val="00C222C1"/>
    <w:rsid w:val="00C22788"/>
    <w:rsid w:val="00C228B0"/>
    <w:rsid w:val="00C2295E"/>
    <w:rsid w:val="00C23A87"/>
    <w:rsid w:val="00C23B37"/>
    <w:rsid w:val="00C244A9"/>
    <w:rsid w:val="00C244CD"/>
    <w:rsid w:val="00C25326"/>
    <w:rsid w:val="00C25DF7"/>
    <w:rsid w:val="00C25E17"/>
    <w:rsid w:val="00C26DA3"/>
    <w:rsid w:val="00C31BB8"/>
    <w:rsid w:val="00C32597"/>
    <w:rsid w:val="00C33195"/>
    <w:rsid w:val="00C33255"/>
    <w:rsid w:val="00C332BC"/>
    <w:rsid w:val="00C35912"/>
    <w:rsid w:val="00C374D7"/>
    <w:rsid w:val="00C37E95"/>
    <w:rsid w:val="00C421FA"/>
    <w:rsid w:val="00C42237"/>
    <w:rsid w:val="00C42E3F"/>
    <w:rsid w:val="00C43E8C"/>
    <w:rsid w:val="00C450BC"/>
    <w:rsid w:val="00C45126"/>
    <w:rsid w:val="00C45530"/>
    <w:rsid w:val="00C4636D"/>
    <w:rsid w:val="00C468DA"/>
    <w:rsid w:val="00C46DA0"/>
    <w:rsid w:val="00C478A7"/>
    <w:rsid w:val="00C47987"/>
    <w:rsid w:val="00C50B76"/>
    <w:rsid w:val="00C51A68"/>
    <w:rsid w:val="00C52F12"/>
    <w:rsid w:val="00C54307"/>
    <w:rsid w:val="00C54B23"/>
    <w:rsid w:val="00C54E83"/>
    <w:rsid w:val="00C555B3"/>
    <w:rsid w:val="00C575C6"/>
    <w:rsid w:val="00C57F2E"/>
    <w:rsid w:val="00C6270D"/>
    <w:rsid w:val="00C657D0"/>
    <w:rsid w:val="00C65B46"/>
    <w:rsid w:val="00C66023"/>
    <w:rsid w:val="00C70F56"/>
    <w:rsid w:val="00C725CA"/>
    <w:rsid w:val="00C7287F"/>
    <w:rsid w:val="00C72A89"/>
    <w:rsid w:val="00C7403C"/>
    <w:rsid w:val="00C74549"/>
    <w:rsid w:val="00C74D91"/>
    <w:rsid w:val="00C75780"/>
    <w:rsid w:val="00C76F20"/>
    <w:rsid w:val="00C80529"/>
    <w:rsid w:val="00C826C0"/>
    <w:rsid w:val="00C82BFF"/>
    <w:rsid w:val="00C8386A"/>
    <w:rsid w:val="00C83C4C"/>
    <w:rsid w:val="00C842DF"/>
    <w:rsid w:val="00C86AFF"/>
    <w:rsid w:val="00C908E7"/>
    <w:rsid w:val="00C91962"/>
    <w:rsid w:val="00C91D35"/>
    <w:rsid w:val="00C92F4A"/>
    <w:rsid w:val="00C93CF3"/>
    <w:rsid w:val="00C93D72"/>
    <w:rsid w:val="00C93F34"/>
    <w:rsid w:val="00C9503A"/>
    <w:rsid w:val="00C9532D"/>
    <w:rsid w:val="00C9534F"/>
    <w:rsid w:val="00C95685"/>
    <w:rsid w:val="00C95757"/>
    <w:rsid w:val="00C95A3A"/>
    <w:rsid w:val="00C9663E"/>
    <w:rsid w:val="00C97E2B"/>
    <w:rsid w:val="00CA1186"/>
    <w:rsid w:val="00CA1381"/>
    <w:rsid w:val="00CA1C15"/>
    <w:rsid w:val="00CA1DE6"/>
    <w:rsid w:val="00CA235E"/>
    <w:rsid w:val="00CA2F7C"/>
    <w:rsid w:val="00CA2FBE"/>
    <w:rsid w:val="00CA3110"/>
    <w:rsid w:val="00CA34B6"/>
    <w:rsid w:val="00CA3731"/>
    <w:rsid w:val="00CA46A7"/>
    <w:rsid w:val="00CA4BB4"/>
    <w:rsid w:val="00CA50F6"/>
    <w:rsid w:val="00CA5F44"/>
    <w:rsid w:val="00CA655F"/>
    <w:rsid w:val="00CB08BD"/>
    <w:rsid w:val="00CB27AE"/>
    <w:rsid w:val="00CB2A53"/>
    <w:rsid w:val="00CB2EE2"/>
    <w:rsid w:val="00CB347E"/>
    <w:rsid w:val="00CB43D2"/>
    <w:rsid w:val="00CC2057"/>
    <w:rsid w:val="00CC27CF"/>
    <w:rsid w:val="00CC3758"/>
    <w:rsid w:val="00CC37C3"/>
    <w:rsid w:val="00CC4AFA"/>
    <w:rsid w:val="00CC5861"/>
    <w:rsid w:val="00CC594E"/>
    <w:rsid w:val="00CC5D43"/>
    <w:rsid w:val="00CC7987"/>
    <w:rsid w:val="00CD055E"/>
    <w:rsid w:val="00CD2D10"/>
    <w:rsid w:val="00CD2E74"/>
    <w:rsid w:val="00CD58DD"/>
    <w:rsid w:val="00CD66D4"/>
    <w:rsid w:val="00CD68A3"/>
    <w:rsid w:val="00CE048C"/>
    <w:rsid w:val="00CE0CEC"/>
    <w:rsid w:val="00CE1610"/>
    <w:rsid w:val="00CE1A33"/>
    <w:rsid w:val="00CE1B18"/>
    <w:rsid w:val="00CE2293"/>
    <w:rsid w:val="00CE2B3A"/>
    <w:rsid w:val="00CE3F04"/>
    <w:rsid w:val="00CE434A"/>
    <w:rsid w:val="00CE4A97"/>
    <w:rsid w:val="00CE5DFF"/>
    <w:rsid w:val="00CE645E"/>
    <w:rsid w:val="00CE6534"/>
    <w:rsid w:val="00CE6C84"/>
    <w:rsid w:val="00CE73E8"/>
    <w:rsid w:val="00CF0441"/>
    <w:rsid w:val="00CF137B"/>
    <w:rsid w:val="00CF13BC"/>
    <w:rsid w:val="00CF1791"/>
    <w:rsid w:val="00CF2507"/>
    <w:rsid w:val="00CF2752"/>
    <w:rsid w:val="00CF2932"/>
    <w:rsid w:val="00CF3028"/>
    <w:rsid w:val="00CF31D0"/>
    <w:rsid w:val="00CF3498"/>
    <w:rsid w:val="00CF436E"/>
    <w:rsid w:val="00CF443F"/>
    <w:rsid w:val="00CF4573"/>
    <w:rsid w:val="00CF4630"/>
    <w:rsid w:val="00CF46BE"/>
    <w:rsid w:val="00CF485B"/>
    <w:rsid w:val="00CF5891"/>
    <w:rsid w:val="00CF58E3"/>
    <w:rsid w:val="00CF627B"/>
    <w:rsid w:val="00D005A8"/>
    <w:rsid w:val="00D024DB"/>
    <w:rsid w:val="00D04482"/>
    <w:rsid w:val="00D04AF9"/>
    <w:rsid w:val="00D04C7E"/>
    <w:rsid w:val="00D04E27"/>
    <w:rsid w:val="00D056C6"/>
    <w:rsid w:val="00D05EAE"/>
    <w:rsid w:val="00D07741"/>
    <w:rsid w:val="00D079CC"/>
    <w:rsid w:val="00D116B6"/>
    <w:rsid w:val="00D128B0"/>
    <w:rsid w:val="00D149E9"/>
    <w:rsid w:val="00D15832"/>
    <w:rsid w:val="00D15E6E"/>
    <w:rsid w:val="00D16FD1"/>
    <w:rsid w:val="00D21A28"/>
    <w:rsid w:val="00D22CA2"/>
    <w:rsid w:val="00D243BB"/>
    <w:rsid w:val="00D250E5"/>
    <w:rsid w:val="00D25B95"/>
    <w:rsid w:val="00D3031E"/>
    <w:rsid w:val="00D3315D"/>
    <w:rsid w:val="00D33EFA"/>
    <w:rsid w:val="00D34B9D"/>
    <w:rsid w:val="00D35DC2"/>
    <w:rsid w:val="00D35F26"/>
    <w:rsid w:val="00D35F3E"/>
    <w:rsid w:val="00D36192"/>
    <w:rsid w:val="00D3685B"/>
    <w:rsid w:val="00D36E77"/>
    <w:rsid w:val="00D3710A"/>
    <w:rsid w:val="00D373EE"/>
    <w:rsid w:val="00D404DE"/>
    <w:rsid w:val="00D42084"/>
    <w:rsid w:val="00D437EA"/>
    <w:rsid w:val="00D43CAF"/>
    <w:rsid w:val="00D44580"/>
    <w:rsid w:val="00D448CF"/>
    <w:rsid w:val="00D44B4B"/>
    <w:rsid w:val="00D44C36"/>
    <w:rsid w:val="00D45C1C"/>
    <w:rsid w:val="00D470F5"/>
    <w:rsid w:val="00D47748"/>
    <w:rsid w:val="00D517ED"/>
    <w:rsid w:val="00D528FF"/>
    <w:rsid w:val="00D52A51"/>
    <w:rsid w:val="00D52DD3"/>
    <w:rsid w:val="00D55F3C"/>
    <w:rsid w:val="00D5651D"/>
    <w:rsid w:val="00D56B25"/>
    <w:rsid w:val="00D56E4A"/>
    <w:rsid w:val="00D60E2E"/>
    <w:rsid w:val="00D6135E"/>
    <w:rsid w:val="00D61C77"/>
    <w:rsid w:val="00D62C6A"/>
    <w:rsid w:val="00D6654B"/>
    <w:rsid w:val="00D66698"/>
    <w:rsid w:val="00D70D4F"/>
    <w:rsid w:val="00D7119B"/>
    <w:rsid w:val="00D71E54"/>
    <w:rsid w:val="00D723D4"/>
    <w:rsid w:val="00D731BE"/>
    <w:rsid w:val="00D754F6"/>
    <w:rsid w:val="00D75874"/>
    <w:rsid w:val="00D75B04"/>
    <w:rsid w:val="00D76901"/>
    <w:rsid w:val="00D77538"/>
    <w:rsid w:val="00D808CB"/>
    <w:rsid w:val="00D8211F"/>
    <w:rsid w:val="00D825A9"/>
    <w:rsid w:val="00D83AF5"/>
    <w:rsid w:val="00D8414C"/>
    <w:rsid w:val="00D86016"/>
    <w:rsid w:val="00D867F2"/>
    <w:rsid w:val="00D86E56"/>
    <w:rsid w:val="00D877A2"/>
    <w:rsid w:val="00D90CE5"/>
    <w:rsid w:val="00D91B8F"/>
    <w:rsid w:val="00D953E8"/>
    <w:rsid w:val="00D9566D"/>
    <w:rsid w:val="00D95841"/>
    <w:rsid w:val="00D9645D"/>
    <w:rsid w:val="00D9747D"/>
    <w:rsid w:val="00DA11F5"/>
    <w:rsid w:val="00DA20C7"/>
    <w:rsid w:val="00DA252A"/>
    <w:rsid w:val="00DA2671"/>
    <w:rsid w:val="00DA32FE"/>
    <w:rsid w:val="00DA33EB"/>
    <w:rsid w:val="00DA360C"/>
    <w:rsid w:val="00DA3B27"/>
    <w:rsid w:val="00DA3ECE"/>
    <w:rsid w:val="00DA43F5"/>
    <w:rsid w:val="00DA4481"/>
    <w:rsid w:val="00DA7609"/>
    <w:rsid w:val="00DA790D"/>
    <w:rsid w:val="00DB001B"/>
    <w:rsid w:val="00DB09D7"/>
    <w:rsid w:val="00DB0F87"/>
    <w:rsid w:val="00DB2340"/>
    <w:rsid w:val="00DB25F6"/>
    <w:rsid w:val="00DB452F"/>
    <w:rsid w:val="00DB5469"/>
    <w:rsid w:val="00DB5695"/>
    <w:rsid w:val="00DB6FE3"/>
    <w:rsid w:val="00DB7F85"/>
    <w:rsid w:val="00DC0377"/>
    <w:rsid w:val="00DC05A3"/>
    <w:rsid w:val="00DC131F"/>
    <w:rsid w:val="00DC14F0"/>
    <w:rsid w:val="00DC1961"/>
    <w:rsid w:val="00DC2694"/>
    <w:rsid w:val="00DC41CB"/>
    <w:rsid w:val="00DC4775"/>
    <w:rsid w:val="00DC5333"/>
    <w:rsid w:val="00DC6C14"/>
    <w:rsid w:val="00DC77E8"/>
    <w:rsid w:val="00DD0946"/>
    <w:rsid w:val="00DD1B98"/>
    <w:rsid w:val="00DD2EE0"/>
    <w:rsid w:val="00DD3181"/>
    <w:rsid w:val="00DD425B"/>
    <w:rsid w:val="00DD4F99"/>
    <w:rsid w:val="00DD5209"/>
    <w:rsid w:val="00DD6F87"/>
    <w:rsid w:val="00DD7946"/>
    <w:rsid w:val="00DE2A8A"/>
    <w:rsid w:val="00DE4EB0"/>
    <w:rsid w:val="00DE4F0E"/>
    <w:rsid w:val="00DE5622"/>
    <w:rsid w:val="00DE56A2"/>
    <w:rsid w:val="00DE6BAC"/>
    <w:rsid w:val="00DF0727"/>
    <w:rsid w:val="00DF0A33"/>
    <w:rsid w:val="00DF15EE"/>
    <w:rsid w:val="00DF34B1"/>
    <w:rsid w:val="00DF3E04"/>
    <w:rsid w:val="00DF3E98"/>
    <w:rsid w:val="00DF5271"/>
    <w:rsid w:val="00DF57E3"/>
    <w:rsid w:val="00DF5A6A"/>
    <w:rsid w:val="00DF6539"/>
    <w:rsid w:val="00DF7E31"/>
    <w:rsid w:val="00E007B5"/>
    <w:rsid w:val="00E00EB5"/>
    <w:rsid w:val="00E01348"/>
    <w:rsid w:val="00E02B91"/>
    <w:rsid w:val="00E04881"/>
    <w:rsid w:val="00E0507F"/>
    <w:rsid w:val="00E0684C"/>
    <w:rsid w:val="00E06C79"/>
    <w:rsid w:val="00E07585"/>
    <w:rsid w:val="00E1076D"/>
    <w:rsid w:val="00E11CA5"/>
    <w:rsid w:val="00E126EA"/>
    <w:rsid w:val="00E12908"/>
    <w:rsid w:val="00E12ABA"/>
    <w:rsid w:val="00E12DD4"/>
    <w:rsid w:val="00E134A1"/>
    <w:rsid w:val="00E136D4"/>
    <w:rsid w:val="00E13E78"/>
    <w:rsid w:val="00E13E7E"/>
    <w:rsid w:val="00E14214"/>
    <w:rsid w:val="00E14B43"/>
    <w:rsid w:val="00E14BFA"/>
    <w:rsid w:val="00E1577C"/>
    <w:rsid w:val="00E16111"/>
    <w:rsid w:val="00E16938"/>
    <w:rsid w:val="00E16DAE"/>
    <w:rsid w:val="00E17956"/>
    <w:rsid w:val="00E204B3"/>
    <w:rsid w:val="00E2072C"/>
    <w:rsid w:val="00E207D2"/>
    <w:rsid w:val="00E21433"/>
    <w:rsid w:val="00E23AEE"/>
    <w:rsid w:val="00E249A7"/>
    <w:rsid w:val="00E25006"/>
    <w:rsid w:val="00E27428"/>
    <w:rsid w:val="00E275E6"/>
    <w:rsid w:val="00E27937"/>
    <w:rsid w:val="00E3089F"/>
    <w:rsid w:val="00E337CD"/>
    <w:rsid w:val="00E33EC0"/>
    <w:rsid w:val="00E34B32"/>
    <w:rsid w:val="00E3525A"/>
    <w:rsid w:val="00E36F54"/>
    <w:rsid w:val="00E37185"/>
    <w:rsid w:val="00E379B7"/>
    <w:rsid w:val="00E40275"/>
    <w:rsid w:val="00E4069C"/>
    <w:rsid w:val="00E41178"/>
    <w:rsid w:val="00E41608"/>
    <w:rsid w:val="00E4212D"/>
    <w:rsid w:val="00E42444"/>
    <w:rsid w:val="00E42566"/>
    <w:rsid w:val="00E429AB"/>
    <w:rsid w:val="00E43336"/>
    <w:rsid w:val="00E440A0"/>
    <w:rsid w:val="00E44CED"/>
    <w:rsid w:val="00E46431"/>
    <w:rsid w:val="00E469FA"/>
    <w:rsid w:val="00E503B0"/>
    <w:rsid w:val="00E52ED8"/>
    <w:rsid w:val="00E533FC"/>
    <w:rsid w:val="00E53C7F"/>
    <w:rsid w:val="00E55912"/>
    <w:rsid w:val="00E55F0C"/>
    <w:rsid w:val="00E5632E"/>
    <w:rsid w:val="00E563F0"/>
    <w:rsid w:val="00E56ECA"/>
    <w:rsid w:val="00E57C01"/>
    <w:rsid w:val="00E57E89"/>
    <w:rsid w:val="00E60205"/>
    <w:rsid w:val="00E608BF"/>
    <w:rsid w:val="00E610D2"/>
    <w:rsid w:val="00E612B5"/>
    <w:rsid w:val="00E621D7"/>
    <w:rsid w:val="00E634BB"/>
    <w:rsid w:val="00E63FCD"/>
    <w:rsid w:val="00E65443"/>
    <w:rsid w:val="00E66CC7"/>
    <w:rsid w:val="00E67ECB"/>
    <w:rsid w:val="00E73683"/>
    <w:rsid w:val="00E738F8"/>
    <w:rsid w:val="00E7392D"/>
    <w:rsid w:val="00E73C02"/>
    <w:rsid w:val="00E75257"/>
    <w:rsid w:val="00E77FE0"/>
    <w:rsid w:val="00E80AC4"/>
    <w:rsid w:val="00E81CBF"/>
    <w:rsid w:val="00E81CE9"/>
    <w:rsid w:val="00E835B8"/>
    <w:rsid w:val="00E83786"/>
    <w:rsid w:val="00E83E44"/>
    <w:rsid w:val="00E84FEC"/>
    <w:rsid w:val="00E85AB7"/>
    <w:rsid w:val="00E864AE"/>
    <w:rsid w:val="00E87014"/>
    <w:rsid w:val="00E87F47"/>
    <w:rsid w:val="00E90EF6"/>
    <w:rsid w:val="00E90FFA"/>
    <w:rsid w:val="00E9112E"/>
    <w:rsid w:val="00E9203B"/>
    <w:rsid w:val="00E9464E"/>
    <w:rsid w:val="00E94847"/>
    <w:rsid w:val="00E94DB6"/>
    <w:rsid w:val="00E95256"/>
    <w:rsid w:val="00E958F4"/>
    <w:rsid w:val="00E96133"/>
    <w:rsid w:val="00E96869"/>
    <w:rsid w:val="00E970C6"/>
    <w:rsid w:val="00E97A4D"/>
    <w:rsid w:val="00EA0904"/>
    <w:rsid w:val="00EA215A"/>
    <w:rsid w:val="00EA279C"/>
    <w:rsid w:val="00EA2902"/>
    <w:rsid w:val="00EA33B6"/>
    <w:rsid w:val="00EA3E04"/>
    <w:rsid w:val="00EA435A"/>
    <w:rsid w:val="00EA4B9A"/>
    <w:rsid w:val="00EA5501"/>
    <w:rsid w:val="00EA7C33"/>
    <w:rsid w:val="00EB0386"/>
    <w:rsid w:val="00EB069A"/>
    <w:rsid w:val="00EB1D59"/>
    <w:rsid w:val="00EB5B14"/>
    <w:rsid w:val="00EB5ED6"/>
    <w:rsid w:val="00EB6513"/>
    <w:rsid w:val="00EB689F"/>
    <w:rsid w:val="00EB6EF0"/>
    <w:rsid w:val="00EB72B4"/>
    <w:rsid w:val="00EC0561"/>
    <w:rsid w:val="00EC27FD"/>
    <w:rsid w:val="00EC2A52"/>
    <w:rsid w:val="00EC2F45"/>
    <w:rsid w:val="00EC4E3B"/>
    <w:rsid w:val="00EC6953"/>
    <w:rsid w:val="00EC6D5B"/>
    <w:rsid w:val="00ED119F"/>
    <w:rsid w:val="00ED160F"/>
    <w:rsid w:val="00ED1E19"/>
    <w:rsid w:val="00ED2140"/>
    <w:rsid w:val="00ED2626"/>
    <w:rsid w:val="00ED2B81"/>
    <w:rsid w:val="00ED2FD8"/>
    <w:rsid w:val="00ED37D6"/>
    <w:rsid w:val="00ED4503"/>
    <w:rsid w:val="00ED7738"/>
    <w:rsid w:val="00EE0E81"/>
    <w:rsid w:val="00EE212A"/>
    <w:rsid w:val="00EE2C47"/>
    <w:rsid w:val="00EE30DB"/>
    <w:rsid w:val="00EE33D1"/>
    <w:rsid w:val="00EE4103"/>
    <w:rsid w:val="00EE41BF"/>
    <w:rsid w:val="00EE42EC"/>
    <w:rsid w:val="00EE4690"/>
    <w:rsid w:val="00EE593D"/>
    <w:rsid w:val="00EE669C"/>
    <w:rsid w:val="00EE682E"/>
    <w:rsid w:val="00EE6863"/>
    <w:rsid w:val="00EE69D5"/>
    <w:rsid w:val="00EF1223"/>
    <w:rsid w:val="00EF1ECF"/>
    <w:rsid w:val="00EF2041"/>
    <w:rsid w:val="00EF230A"/>
    <w:rsid w:val="00EF2B5C"/>
    <w:rsid w:val="00EF2BC2"/>
    <w:rsid w:val="00EF2C2E"/>
    <w:rsid w:val="00EF2F76"/>
    <w:rsid w:val="00EF32B6"/>
    <w:rsid w:val="00EF39F8"/>
    <w:rsid w:val="00EF4D8E"/>
    <w:rsid w:val="00EF5712"/>
    <w:rsid w:val="00EF6678"/>
    <w:rsid w:val="00F013B2"/>
    <w:rsid w:val="00F02265"/>
    <w:rsid w:val="00F02377"/>
    <w:rsid w:val="00F024D6"/>
    <w:rsid w:val="00F02CE5"/>
    <w:rsid w:val="00F03D4B"/>
    <w:rsid w:val="00F07538"/>
    <w:rsid w:val="00F12C75"/>
    <w:rsid w:val="00F1483D"/>
    <w:rsid w:val="00F1484D"/>
    <w:rsid w:val="00F168A6"/>
    <w:rsid w:val="00F16995"/>
    <w:rsid w:val="00F16B62"/>
    <w:rsid w:val="00F173C5"/>
    <w:rsid w:val="00F2087E"/>
    <w:rsid w:val="00F20CE8"/>
    <w:rsid w:val="00F23572"/>
    <w:rsid w:val="00F2390F"/>
    <w:rsid w:val="00F23DB3"/>
    <w:rsid w:val="00F25705"/>
    <w:rsid w:val="00F27249"/>
    <w:rsid w:val="00F307D6"/>
    <w:rsid w:val="00F32B9F"/>
    <w:rsid w:val="00F33D58"/>
    <w:rsid w:val="00F36AA7"/>
    <w:rsid w:val="00F37BC5"/>
    <w:rsid w:val="00F40788"/>
    <w:rsid w:val="00F41CC5"/>
    <w:rsid w:val="00F42B5E"/>
    <w:rsid w:val="00F437ED"/>
    <w:rsid w:val="00F43E11"/>
    <w:rsid w:val="00F442E9"/>
    <w:rsid w:val="00F44B71"/>
    <w:rsid w:val="00F45ABF"/>
    <w:rsid w:val="00F47210"/>
    <w:rsid w:val="00F47391"/>
    <w:rsid w:val="00F50457"/>
    <w:rsid w:val="00F50F08"/>
    <w:rsid w:val="00F52C05"/>
    <w:rsid w:val="00F55E33"/>
    <w:rsid w:val="00F578FE"/>
    <w:rsid w:val="00F608C1"/>
    <w:rsid w:val="00F60B95"/>
    <w:rsid w:val="00F61DC3"/>
    <w:rsid w:val="00F641FD"/>
    <w:rsid w:val="00F64444"/>
    <w:rsid w:val="00F64AD0"/>
    <w:rsid w:val="00F64FA5"/>
    <w:rsid w:val="00F6564D"/>
    <w:rsid w:val="00F67F23"/>
    <w:rsid w:val="00F67FD4"/>
    <w:rsid w:val="00F70683"/>
    <w:rsid w:val="00F711B7"/>
    <w:rsid w:val="00F7267C"/>
    <w:rsid w:val="00F728AB"/>
    <w:rsid w:val="00F749C2"/>
    <w:rsid w:val="00F751B6"/>
    <w:rsid w:val="00F76317"/>
    <w:rsid w:val="00F76D59"/>
    <w:rsid w:val="00F7731C"/>
    <w:rsid w:val="00F77759"/>
    <w:rsid w:val="00F80C14"/>
    <w:rsid w:val="00F812B3"/>
    <w:rsid w:val="00F81404"/>
    <w:rsid w:val="00F81972"/>
    <w:rsid w:val="00F822C3"/>
    <w:rsid w:val="00F82815"/>
    <w:rsid w:val="00F83BDC"/>
    <w:rsid w:val="00F85EC2"/>
    <w:rsid w:val="00F86B99"/>
    <w:rsid w:val="00F878E0"/>
    <w:rsid w:val="00F87F72"/>
    <w:rsid w:val="00F90159"/>
    <w:rsid w:val="00F9097E"/>
    <w:rsid w:val="00F91C6A"/>
    <w:rsid w:val="00F9200D"/>
    <w:rsid w:val="00F932C9"/>
    <w:rsid w:val="00F93498"/>
    <w:rsid w:val="00F94287"/>
    <w:rsid w:val="00F94661"/>
    <w:rsid w:val="00F94A2E"/>
    <w:rsid w:val="00F94C8D"/>
    <w:rsid w:val="00F96227"/>
    <w:rsid w:val="00F965C3"/>
    <w:rsid w:val="00F97527"/>
    <w:rsid w:val="00FA0E86"/>
    <w:rsid w:val="00FA1C6E"/>
    <w:rsid w:val="00FA2272"/>
    <w:rsid w:val="00FA2B44"/>
    <w:rsid w:val="00FA2FAA"/>
    <w:rsid w:val="00FA407C"/>
    <w:rsid w:val="00FA41A4"/>
    <w:rsid w:val="00FA55E6"/>
    <w:rsid w:val="00FA6017"/>
    <w:rsid w:val="00FA6E09"/>
    <w:rsid w:val="00FA6FB3"/>
    <w:rsid w:val="00FA75F0"/>
    <w:rsid w:val="00FA7D86"/>
    <w:rsid w:val="00FB0493"/>
    <w:rsid w:val="00FB2CA2"/>
    <w:rsid w:val="00FB3C2B"/>
    <w:rsid w:val="00FB3E0A"/>
    <w:rsid w:val="00FB3E91"/>
    <w:rsid w:val="00FB4349"/>
    <w:rsid w:val="00FB5CB3"/>
    <w:rsid w:val="00FB5F5C"/>
    <w:rsid w:val="00FB7EA9"/>
    <w:rsid w:val="00FC0100"/>
    <w:rsid w:val="00FC0169"/>
    <w:rsid w:val="00FC0B03"/>
    <w:rsid w:val="00FC0E77"/>
    <w:rsid w:val="00FC19FB"/>
    <w:rsid w:val="00FC2A58"/>
    <w:rsid w:val="00FC2D5E"/>
    <w:rsid w:val="00FC5349"/>
    <w:rsid w:val="00FC61B0"/>
    <w:rsid w:val="00FC6DF3"/>
    <w:rsid w:val="00FD0807"/>
    <w:rsid w:val="00FD17BC"/>
    <w:rsid w:val="00FD1BF8"/>
    <w:rsid w:val="00FD38C8"/>
    <w:rsid w:val="00FD4262"/>
    <w:rsid w:val="00FD5A9B"/>
    <w:rsid w:val="00FD610D"/>
    <w:rsid w:val="00FE083B"/>
    <w:rsid w:val="00FE18C0"/>
    <w:rsid w:val="00FE18C2"/>
    <w:rsid w:val="00FE33A6"/>
    <w:rsid w:val="00FE33C5"/>
    <w:rsid w:val="00FE3CFD"/>
    <w:rsid w:val="00FE49CA"/>
    <w:rsid w:val="00FE5B2C"/>
    <w:rsid w:val="00FE683A"/>
    <w:rsid w:val="00FE6B19"/>
    <w:rsid w:val="00FE6B72"/>
    <w:rsid w:val="00FE6BA6"/>
    <w:rsid w:val="00FF0EF7"/>
    <w:rsid w:val="00FF1C8C"/>
    <w:rsid w:val="00FF257C"/>
    <w:rsid w:val="00FF50C0"/>
    <w:rsid w:val="00FF583D"/>
    <w:rsid w:val="00FF616A"/>
    <w:rsid w:val="00FF62D5"/>
    <w:rsid w:val="00FF6B35"/>
    <w:rsid w:val="00FF70CB"/>
    <w:rsid w:val="00FF7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FD1BF8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uiPriority w:val="59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uiPriority w:val="99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uiPriority w:val="99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uiPriority w:val="99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  <w:style w:type="paragraph" w:styleId="afffe">
    <w:name w:val="No Spacing"/>
    <w:uiPriority w:val="1"/>
    <w:qFormat/>
    <w:rsid w:val="002206FA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5"/>
    <w:rsid w:val="00E970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FD1BF8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uiPriority w:val="59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uiPriority w:val="99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uiPriority w:val="99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uiPriority w:val="99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  <w:style w:type="paragraph" w:styleId="afffe">
    <w:name w:val="No Spacing"/>
    <w:uiPriority w:val="1"/>
    <w:qFormat/>
    <w:rsid w:val="002206FA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5"/>
    <w:rsid w:val="00E97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gorlenko\AppData\Roaming\Microsoft\&#1064;&#1072;&#1073;&#1083;&#1086;&#1085;&#1099;\&#1064;&#1072;&#1073;&#1083;&#1086;&#1085;%20RapidSoft%20&#1073;&#1072;&#1079;&#1086;&#1074;&#1099;&#1081;%20v3.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803BFFBDD2944B89A0C997962F743A" ma:contentTypeVersion="0" ma:contentTypeDescription="Создание документа." ma:contentTypeScope="" ma:versionID="77a7f095c2d037087e7cc6ffebffbd7b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426CA6D6-CAF6-4E2C-84AC-68300C3A130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F23ADA2-622E-4DDA-BAD1-E59576D89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784871-D389-42B9-B27B-AEFE32E9A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472E2B5-6A3E-49DA-8857-E95AE368E5C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8293DDA-8BD3-4099-A3C9-7B8745DCE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RapidSoft базовый v3.35</Template>
  <TotalTime>21</TotalTime>
  <Pages>25</Pages>
  <Words>5557</Words>
  <Characters>31677</Characters>
  <Application>Microsoft Office Word</Application>
  <DocSecurity>0</DocSecurity>
  <Lines>263</Lines>
  <Paragraphs>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RapidSoft</Company>
  <LinksUpToDate>false</LinksUpToDate>
  <CharactersWithSpaces>37160</CharactersWithSpaces>
  <SharedDoc>false</SharedDoc>
  <HLinks>
    <vt:vector size="30" baseType="variant"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_Toc291758431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_Toc291758430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_Toc291758429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_Toc291758428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_Toc291758427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Gorlenko</dc:creator>
  <cp:lastModifiedBy>Evgeniya Chzhan</cp:lastModifiedBy>
  <cp:revision>16</cp:revision>
  <cp:lastPrinted>2014-02-27T15:09:00Z</cp:lastPrinted>
  <dcterms:created xsi:type="dcterms:W3CDTF">2014-09-15T18:31:00Z</dcterms:created>
  <dcterms:modified xsi:type="dcterms:W3CDTF">2014-09-15T18:52:00Z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0x01010093803BFFBDD2944B89A0C997962F743A</vt:lpwstr>
  </property>
</Properties>
</file>