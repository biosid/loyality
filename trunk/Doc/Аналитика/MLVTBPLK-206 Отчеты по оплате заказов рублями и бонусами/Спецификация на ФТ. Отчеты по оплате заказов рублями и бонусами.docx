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5E3516" w14:textId="77777777" w:rsidR="00941FCD" w:rsidRDefault="00941FCD" w:rsidP="003155B9">
      <w:pPr>
        <w:spacing w:line="240" w:lineRule="auto"/>
        <w:rPr>
          <w:rFonts w:ascii="Arial" w:hAnsi="Arial" w:cs="Arial"/>
        </w:rPr>
      </w:pPr>
    </w:p>
    <w:p w14:paraId="3B277B10" w14:textId="77777777" w:rsidR="000E2DE6" w:rsidRPr="000E2DE6" w:rsidRDefault="000E2DE6" w:rsidP="003155B9">
      <w:pPr>
        <w:spacing w:line="240" w:lineRule="auto"/>
        <w:rPr>
          <w:rFonts w:ascii="Arial" w:hAnsi="Arial" w:cs="Arial"/>
        </w:rPr>
      </w:pPr>
    </w:p>
    <w:p w14:paraId="74A8E821" w14:textId="77777777" w:rsidR="00941FCD" w:rsidRPr="009232A4" w:rsidRDefault="00941FCD" w:rsidP="003155B9">
      <w:pPr>
        <w:spacing w:line="240" w:lineRule="auto"/>
        <w:rPr>
          <w:rFonts w:ascii="Arial" w:hAnsi="Arial" w:cs="Arial"/>
        </w:rPr>
      </w:pPr>
    </w:p>
    <w:p w14:paraId="0EDE3998" w14:textId="77777777" w:rsidR="00941FCD" w:rsidRPr="009232A4" w:rsidRDefault="00941FCD" w:rsidP="003155B9">
      <w:pPr>
        <w:spacing w:line="240" w:lineRule="auto"/>
        <w:rPr>
          <w:rFonts w:ascii="Arial" w:hAnsi="Arial" w:cs="Arial"/>
        </w:rPr>
      </w:pPr>
    </w:p>
    <w:p w14:paraId="7E543C94" w14:textId="77777777" w:rsidR="00941FCD" w:rsidRPr="009232A4" w:rsidRDefault="00941FCD" w:rsidP="003155B9">
      <w:pPr>
        <w:spacing w:line="240" w:lineRule="auto"/>
        <w:rPr>
          <w:rFonts w:ascii="Arial" w:hAnsi="Arial" w:cs="Arial"/>
        </w:rPr>
      </w:pPr>
    </w:p>
    <w:p w14:paraId="00A4FB19" w14:textId="77777777" w:rsidR="00941FCD" w:rsidRPr="009232A4" w:rsidRDefault="00941FCD" w:rsidP="003155B9">
      <w:pPr>
        <w:spacing w:line="240" w:lineRule="auto"/>
        <w:rPr>
          <w:rFonts w:ascii="Arial" w:hAnsi="Arial" w:cs="Arial"/>
        </w:rPr>
      </w:pPr>
    </w:p>
    <w:p w14:paraId="54418ED3" w14:textId="77777777" w:rsidR="00941FCD" w:rsidRPr="009232A4" w:rsidRDefault="00941FCD" w:rsidP="003155B9">
      <w:pPr>
        <w:spacing w:line="240" w:lineRule="auto"/>
        <w:rPr>
          <w:rFonts w:ascii="Arial" w:hAnsi="Arial" w:cs="Arial"/>
        </w:rPr>
      </w:pPr>
    </w:p>
    <w:p w14:paraId="72111CF3" w14:textId="77777777" w:rsidR="00941FCD" w:rsidRPr="009232A4" w:rsidRDefault="00941FCD" w:rsidP="003155B9">
      <w:pPr>
        <w:spacing w:line="240" w:lineRule="auto"/>
        <w:rPr>
          <w:rFonts w:ascii="Arial" w:hAnsi="Arial" w:cs="Arial"/>
        </w:rPr>
      </w:pPr>
    </w:p>
    <w:p w14:paraId="15909BF4" w14:textId="77777777" w:rsidR="00941FCD" w:rsidRPr="00761F62" w:rsidRDefault="00941FCD" w:rsidP="003155B9">
      <w:pPr>
        <w:spacing w:line="240" w:lineRule="auto"/>
        <w:rPr>
          <w:rFonts w:ascii="Arial" w:hAnsi="Arial" w:cs="Arial"/>
          <w:vertAlign w:val="subscript"/>
        </w:rPr>
      </w:pPr>
    </w:p>
    <w:tbl>
      <w:tblPr>
        <w:tblW w:w="9639" w:type="dxa"/>
        <w:tblInd w:w="113" w:type="dxa"/>
        <w:tblLook w:val="04A0" w:firstRow="1" w:lastRow="0" w:firstColumn="1" w:lastColumn="0" w:noHBand="0" w:noVBand="1"/>
      </w:tblPr>
      <w:tblGrid>
        <w:gridCol w:w="9639"/>
      </w:tblGrid>
      <w:tr w:rsidR="004A6496" w:rsidRPr="009232A4" w14:paraId="224CB478" w14:textId="77777777" w:rsidTr="00941FCD">
        <w:trPr>
          <w:trHeight w:val="1134"/>
        </w:trPr>
        <w:tc>
          <w:tcPr>
            <w:tcW w:w="9639" w:type="dxa"/>
            <w:shd w:val="clear" w:color="auto" w:fill="auto"/>
          </w:tcPr>
          <w:p w14:paraId="67BB94EA" w14:textId="58349F95" w:rsidR="004A6496" w:rsidRPr="009232A4" w:rsidRDefault="00E21433" w:rsidP="003155B9">
            <w:pPr>
              <w:pStyle w:val="a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Программа лояльности ВТБ</w:t>
            </w:r>
            <w:r w:rsidR="00B6204C" w:rsidRPr="009232A4">
              <w:rPr>
                <w:rFonts w:ascii="Arial" w:hAnsi="Arial" w:cs="Arial"/>
              </w:rPr>
              <w:t>24 «Коллекция»</w:t>
            </w:r>
          </w:p>
        </w:tc>
      </w:tr>
      <w:tr w:rsidR="004A6496" w:rsidRPr="009232A4" w14:paraId="2A7CAD0C" w14:textId="77777777" w:rsidTr="00941FCD">
        <w:trPr>
          <w:trHeight w:val="20"/>
        </w:trPr>
        <w:tc>
          <w:tcPr>
            <w:tcW w:w="9639" w:type="dxa"/>
            <w:shd w:val="clear" w:color="auto" w:fill="auto"/>
          </w:tcPr>
          <w:p w14:paraId="43FD5D70" w14:textId="30036BAA" w:rsidR="00454680" w:rsidRDefault="00B6204C" w:rsidP="00454680">
            <w:pPr>
              <w:pStyle w:val="aff5"/>
              <w:spacing w:line="240" w:lineRule="auto"/>
              <w:rPr>
                <w:rFonts w:ascii="Arial" w:hAnsi="Arial" w:cs="Arial"/>
              </w:rPr>
            </w:pPr>
            <w:r w:rsidRPr="009232A4">
              <w:rPr>
                <w:rFonts w:ascii="Arial" w:hAnsi="Arial" w:cs="Arial"/>
              </w:rPr>
              <w:t xml:space="preserve">Спецификация </w:t>
            </w:r>
            <w:r w:rsidR="00EF6678" w:rsidRPr="009232A4">
              <w:rPr>
                <w:rFonts w:ascii="Arial" w:hAnsi="Arial" w:cs="Arial"/>
              </w:rPr>
              <w:t>на функциональные требования</w:t>
            </w:r>
            <w:r w:rsidR="00776129">
              <w:rPr>
                <w:rFonts w:ascii="Arial" w:hAnsi="Arial" w:cs="Arial"/>
              </w:rPr>
              <w:t>.</w:t>
            </w:r>
          </w:p>
          <w:p w14:paraId="60A8100D" w14:textId="687BBFF3" w:rsidR="00454680" w:rsidRPr="00F91C6A" w:rsidRDefault="00C33682" w:rsidP="00454680">
            <w:pPr>
              <w:pStyle w:val="aff5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MLVTBPLK-</w:t>
            </w:r>
            <w:r w:rsidR="007362C4" w:rsidRPr="007362C4">
              <w:rPr>
                <w:rFonts w:ascii="Arial" w:hAnsi="Arial" w:cs="Arial"/>
              </w:rPr>
              <w:t xml:space="preserve">206 </w:t>
            </w:r>
            <w:r>
              <w:rPr>
                <w:rFonts w:ascii="Arial" w:hAnsi="Arial" w:cs="Arial"/>
              </w:rPr>
              <w:t xml:space="preserve">Отчеты </w:t>
            </w:r>
            <w:r w:rsidR="009019D4" w:rsidRPr="009019D4">
              <w:rPr>
                <w:rFonts w:ascii="Arial" w:hAnsi="Arial" w:cs="Arial"/>
              </w:rPr>
              <w:t>о</w:t>
            </w:r>
            <w:r>
              <w:rPr>
                <w:rFonts w:ascii="Arial" w:hAnsi="Arial" w:cs="Arial"/>
              </w:rPr>
              <w:t>б</w:t>
            </w:r>
            <w:r w:rsidR="009019D4" w:rsidRPr="009019D4">
              <w:rPr>
                <w:rFonts w:ascii="Arial" w:hAnsi="Arial" w:cs="Arial"/>
              </w:rPr>
              <w:t xml:space="preserve"> оплате заказов рублями и бонусами</w:t>
            </w:r>
          </w:p>
        </w:tc>
      </w:tr>
      <w:tr w:rsidR="004A6496" w:rsidRPr="009232A4" w14:paraId="6DD87449" w14:textId="77777777" w:rsidTr="00941FCD">
        <w:trPr>
          <w:trHeight w:val="20"/>
        </w:trPr>
        <w:tc>
          <w:tcPr>
            <w:tcW w:w="9639" w:type="dxa"/>
            <w:shd w:val="clear" w:color="auto" w:fill="auto"/>
            <w:vAlign w:val="bottom"/>
          </w:tcPr>
          <w:p w14:paraId="0C077589" w14:textId="77777777" w:rsidR="00941FCD" w:rsidRPr="009232A4" w:rsidRDefault="00941FCD" w:rsidP="003155B9">
            <w:pPr>
              <w:spacing w:after="200" w:line="240" w:lineRule="auto"/>
              <w:rPr>
                <w:rStyle w:val="af1"/>
                <w:rFonts w:ascii="Arial" w:hAnsi="Arial" w:cs="Arial"/>
              </w:rPr>
            </w:pPr>
          </w:p>
          <w:p w14:paraId="1534C9E3" w14:textId="77777777" w:rsidR="004A6496" w:rsidRPr="009232A4" w:rsidRDefault="004A6496" w:rsidP="003155B9">
            <w:pPr>
              <w:spacing w:line="240" w:lineRule="auto"/>
              <w:rPr>
                <w:rFonts w:ascii="Arial" w:hAnsi="Arial" w:cs="Arial"/>
              </w:rPr>
            </w:pPr>
          </w:p>
          <w:p w14:paraId="2531B706" w14:textId="77777777" w:rsidR="00EF6678" w:rsidRPr="009232A4" w:rsidRDefault="00EF6678" w:rsidP="003155B9">
            <w:pPr>
              <w:spacing w:line="240" w:lineRule="auto"/>
              <w:rPr>
                <w:rFonts w:ascii="Arial" w:hAnsi="Arial" w:cs="Arial"/>
              </w:rPr>
            </w:pPr>
          </w:p>
          <w:p w14:paraId="7F472570" w14:textId="77777777" w:rsidR="00EF6678" w:rsidRPr="009232A4" w:rsidRDefault="00EF6678" w:rsidP="003155B9">
            <w:pPr>
              <w:spacing w:line="240" w:lineRule="auto"/>
              <w:rPr>
                <w:rFonts w:ascii="Arial" w:hAnsi="Arial" w:cs="Arial"/>
              </w:rPr>
            </w:pPr>
          </w:p>
          <w:p w14:paraId="677425BB" w14:textId="77777777" w:rsidR="00EF6678" w:rsidRPr="009232A4" w:rsidRDefault="00EF6678" w:rsidP="003155B9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4A6496" w:rsidRPr="009232A4" w14:paraId="4F4EC612" w14:textId="77777777" w:rsidTr="00941FCD">
        <w:trPr>
          <w:trHeight w:val="20"/>
        </w:trPr>
        <w:tc>
          <w:tcPr>
            <w:tcW w:w="9639" w:type="dxa"/>
            <w:shd w:val="clear" w:color="auto" w:fill="auto"/>
          </w:tcPr>
          <w:p w14:paraId="23F2104E" w14:textId="77777777" w:rsidR="00941FCD" w:rsidRPr="009232A4" w:rsidRDefault="00941FCD" w:rsidP="003155B9">
            <w:pPr>
              <w:spacing w:after="200" w:line="240" w:lineRule="auto"/>
              <w:rPr>
                <w:rFonts w:ascii="Arial" w:hAnsi="Arial" w:cs="Arial"/>
              </w:rPr>
            </w:pPr>
          </w:p>
          <w:p w14:paraId="18683683" w14:textId="77777777" w:rsidR="00941FCD" w:rsidRPr="009232A4" w:rsidRDefault="00941FCD" w:rsidP="003155B9">
            <w:pPr>
              <w:spacing w:after="200" w:line="240" w:lineRule="auto"/>
              <w:rPr>
                <w:rFonts w:ascii="Arial" w:hAnsi="Arial" w:cs="Arial"/>
              </w:rPr>
            </w:pPr>
          </w:p>
          <w:p w14:paraId="70FFFF93" w14:textId="77777777" w:rsidR="00941FCD" w:rsidRPr="009232A4" w:rsidRDefault="00941FCD" w:rsidP="003155B9">
            <w:pPr>
              <w:spacing w:after="200" w:line="240" w:lineRule="auto"/>
              <w:rPr>
                <w:rFonts w:ascii="Arial" w:hAnsi="Arial" w:cs="Arial"/>
              </w:rPr>
            </w:pPr>
          </w:p>
          <w:p w14:paraId="27FCAF41" w14:textId="77777777" w:rsidR="00EF6678" w:rsidRPr="009232A4" w:rsidRDefault="00EF6678" w:rsidP="003155B9">
            <w:pPr>
              <w:spacing w:line="240" w:lineRule="auto"/>
              <w:rPr>
                <w:rFonts w:ascii="Arial" w:hAnsi="Arial" w:cs="Arial"/>
              </w:rPr>
            </w:pPr>
          </w:p>
          <w:p w14:paraId="23DC060A" w14:textId="77777777" w:rsidR="00EF6678" w:rsidRPr="009232A4" w:rsidRDefault="00EF6678" w:rsidP="003155B9">
            <w:pPr>
              <w:spacing w:line="240" w:lineRule="auto"/>
              <w:rPr>
                <w:rFonts w:ascii="Arial" w:hAnsi="Arial" w:cs="Arial"/>
              </w:rPr>
            </w:pPr>
          </w:p>
          <w:p w14:paraId="4AE074AA" w14:textId="65BCD1A0" w:rsidR="004A6496" w:rsidRPr="009232A4" w:rsidRDefault="004A6496" w:rsidP="003155B9">
            <w:pPr>
              <w:spacing w:line="240" w:lineRule="auto"/>
              <w:rPr>
                <w:rFonts w:ascii="Arial" w:hAnsi="Arial" w:cs="Arial"/>
              </w:rPr>
            </w:pPr>
            <w:r w:rsidRPr="009232A4">
              <w:rPr>
                <w:rFonts w:ascii="Arial" w:hAnsi="Arial" w:cs="Arial"/>
              </w:rPr>
              <w:t xml:space="preserve">Автор: </w:t>
            </w:r>
            <w:r w:rsidR="00A05683" w:rsidRPr="000B25AE">
              <w:rPr>
                <w:rFonts w:ascii="Arial" w:hAnsi="Arial" w:cs="Arial"/>
              </w:rPr>
              <w:t>Щербаков</w:t>
            </w:r>
            <w:r w:rsidR="00140164" w:rsidRPr="000B25AE">
              <w:rPr>
                <w:rFonts w:ascii="Arial" w:hAnsi="Arial" w:cs="Arial"/>
              </w:rPr>
              <w:t xml:space="preserve"> </w:t>
            </w:r>
            <w:r w:rsidR="00A05683">
              <w:rPr>
                <w:rFonts w:ascii="Arial" w:hAnsi="Arial" w:cs="Arial"/>
              </w:rPr>
              <w:t>Сергей</w:t>
            </w:r>
          </w:p>
          <w:p w14:paraId="1FE87F18" w14:textId="0CCBD7FE" w:rsidR="004A6496" w:rsidRPr="003B4204" w:rsidRDefault="00935F62" w:rsidP="003155B9">
            <w:pPr>
              <w:spacing w:line="240" w:lineRule="auto"/>
              <w:rPr>
                <w:rFonts w:ascii="Arial" w:hAnsi="Arial" w:cs="Arial"/>
              </w:rPr>
            </w:pPr>
            <w:r w:rsidRPr="009232A4">
              <w:rPr>
                <w:rFonts w:ascii="Arial" w:hAnsi="Arial" w:cs="Arial"/>
              </w:rPr>
              <w:t xml:space="preserve">Версия: </w:t>
            </w:r>
            <w:r w:rsidR="000A43EA" w:rsidRPr="000B25AE">
              <w:rPr>
                <w:rFonts w:ascii="Arial" w:hAnsi="Arial" w:cs="Arial"/>
              </w:rPr>
              <w:t>0.</w:t>
            </w:r>
            <w:r w:rsidR="00647DE7" w:rsidRPr="000B25AE">
              <w:rPr>
                <w:rFonts w:ascii="Arial" w:hAnsi="Arial" w:cs="Arial"/>
              </w:rPr>
              <w:t>1</w:t>
            </w:r>
          </w:p>
          <w:p w14:paraId="35606D52" w14:textId="77777777" w:rsidR="004A6496" w:rsidRPr="009232A4" w:rsidRDefault="004A6496" w:rsidP="003155B9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4A6496" w:rsidRPr="009232A4" w14:paraId="63B0A281" w14:textId="77777777" w:rsidTr="00941FCD">
        <w:trPr>
          <w:trHeight w:val="20"/>
        </w:trPr>
        <w:tc>
          <w:tcPr>
            <w:tcW w:w="9639" w:type="dxa"/>
            <w:shd w:val="clear" w:color="auto" w:fill="auto"/>
          </w:tcPr>
          <w:p w14:paraId="1C116DDE" w14:textId="77777777" w:rsidR="004A6496" w:rsidRPr="009232A4" w:rsidRDefault="004A6496" w:rsidP="003155B9">
            <w:pPr>
              <w:spacing w:line="240" w:lineRule="auto"/>
              <w:rPr>
                <w:rFonts w:ascii="Arial" w:hAnsi="Arial" w:cs="Arial"/>
              </w:rPr>
            </w:pPr>
          </w:p>
        </w:tc>
      </w:tr>
    </w:tbl>
    <w:p w14:paraId="0A572C4C" w14:textId="338A7FA6" w:rsidR="00BB704F" w:rsidRPr="00EC27FD" w:rsidRDefault="00BB704F" w:rsidP="003155B9">
      <w:pPr>
        <w:pStyle w:val="af7"/>
        <w:spacing w:line="240" w:lineRule="auto"/>
        <w:rPr>
          <w:rFonts w:ascii="Arial" w:hAnsi="Arial" w:cs="Arial"/>
          <w:lang w:val="ru-RU"/>
        </w:rPr>
      </w:pPr>
      <w:bookmarkStart w:id="0" w:name="_Toc280115542"/>
      <w:bookmarkStart w:id="1" w:name="_Toc280115653"/>
      <w:bookmarkStart w:id="2" w:name="_Toc280116829"/>
      <w:bookmarkStart w:id="3" w:name="_Toc280117359"/>
      <w:bookmarkStart w:id="4" w:name="_Toc280118538"/>
      <w:bookmarkStart w:id="5" w:name="_Toc280169322"/>
      <w:bookmarkStart w:id="6" w:name="_Toc280351867"/>
      <w:bookmarkStart w:id="7" w:name="_Toc280352276"/>
      <w:bookmarkStart w:id="8" w:name="_Toc280354621"/>
      <w:r w:rsidRPr="009232A4">
        <w:rPr>
          <w:rFonts w:ascii="Arial" w:hAnsi="Arial" w:cs="Arial"/>
          <w:lang w:val="ru-RU"/>
        </w:rPr>
        <w:lastRenderedPageBreak/>
        <w:t>История</w:t>
      </w:r>
      <w:r w:rsidR="0020023F" w:rsidRPr="00EC27FD">
        <w:rPr>
          <w:rFonts w:ascii="Arial" w:hAnsi="Arial" w:cs="Arial"/>
          <w:lang w:val="ru-RU"/>
        </w:rPr>
        <w:t xml:space="preserve"> </w:t>
      </w:r>
      <w:r w:rsidR="00D86016">
        <w:rPr>
          <w:rFonts w:ascii="Arial" w:hAnsi="Arial" w:cs="Arial"/>
          <w:lang w:val="ru-RU"/>
        </w:rPr>
        <w:t xml:space="preserve">изменений </w:t>
      </w:r>
      <w:r w:rsidRPr="009232A4">
        <w:rPr>
          <w:rFonts w:ascii="Arial" w:hAnsi="Arial" w:cs="Arial"/>
          <w:lang w:val="ru-RU"/>
        </w:rPr>
        <w:t>документа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tbl>
      <w:tblPr>
        <w:tblW w:w="9639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1985"/>
        <w:gridCol w:w="5391"/>
      </w:tblGrid>
      <w:tr w:rsidR="0034311B" w:rsidRPr="009232A4" w14:paraId="4E695834" w14:textId="77777777" w:rsidTr="00D04AF9">
        <w:tc>
          <w:tcPr>
            <w:tcW w:w="988" w:type="dxa"/>
            <w:shd w:val="clear" w:color="auto" w:fill="D9D9D9"/>
            <w:vAlign w:val="center"/>
          </w:tcPr>
          <w:p w14:paraId="4D4B15A2" w14:textId="77777777" w:rsidR="003563CF" w:rsidRPr="009232A4" w:rsidRDefault="003563CF" w:rsidP="003155B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bookmarkStart w:id="9" w:name="_Toc280117449"/>
            <w:bookmarkStart w:id="10" w:name="_Toc280117510"/>
            <w:bookmarkStart w:id="11" w:name="_Toc280166925"/>
            <w:bookmarkStart w:id="12" w:name="_Toc280167727"/>
            <w:bookmarkStart w:id="13" w:name="_Toc280167811"/>
            <w:bookmarkStart w:id="14" w:name="_Toc280167845"/>
            <w:bookmarkStart w:id="15" w:name="_Toc280168160"/>
            <w:bookmarkStart w:id="16" w:name="_Toc280168335"/>
            <w:bookmarkStart w:id="17" w:name="_Toc280168375"/>
            <w:bookmarkStart w:id="18" w:name="_Toc280168422"/>
            <w:bookmarkStart w:id="19" w:name="_Toc280168462"/>
            <w:bookmarkStart w:id="20" w:name="_Toc280168502"/>
            <w:bookmarkStart w:id="21" w:name="_Toc280168536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r w:rsidRPr="009232A4">
              <w:rPr>
                <w:rFonts w:ascii="Arial" w:hAnsi="Arial" w:cs="Arial"/>
                <w:b/>
              </w:rPr>
              <w:t>Версия</w:t>
            </w:r>
          </w:p>
        </w:tc>
        <w:tc>
          <w:tcPr>
            <w:tcW w:w="1275" w:type="dxa"/>
            <w:shd w:val="clear" w:color="auto" w:fill="D9D9D9"/>
            <w:vAlign w:val="center"/>
          </w:tcPr>
          <w:p w14:paraId="5489C044" w14:textId="77777777" w:rsidR="003563CF" w:rsidRPr="009232A4" w:rsidRDefault="003563CF" w:rsidP="003155B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9232A4">
              <w:rPr>
                <w:rFonts w:ascii="Arial" w:hAnsi="Arial" w:cs="Arial"/>
                <w:b/>
              </w:rPr>
              <w:t>Дата</w:t>
            </w:r>
          </w:p>
        </w:tc>
        <w:tc>
          <w:tcPr>
            <w:tcW w:w="1985" w:type="dxa"/>
            <w:shd w:val="clear" w:color="auto" w:fill="D9D9D9"/>
            <w:vAlign w:val="center"/>
          </w:tcPr>
          <w:p w14:paraId="43A1D76E" w14:textId="77777777" w:rsidR="003563CF" w:rsidRPr="009232A4" w:rsidRDefault="003563CF" w:rsidP="003155B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9232A4">
              <w:rPr>
                <w:rFonts w:ascii="Arial" w:hAnsi="Arial" w:cs="Arial"/>
                <w:b/>
              </w:rPr>
              <w:t>Автор</w:t>
            </w:r>
          </w:p>
        </w:tc>
        <w:tc>
          <w:tcPr>
            <w:tcW w:w="5391" w:type="dxa"/>
            <w:shd w:val="clear" w:color="auto" w:fill="D9D9D9"/>
            <w:vAlign w:val="center"/>
          </w:tcPr>
          <w:p w14:paraId="32D271ED" w14:textId="77777777" w:rsidR="003563CF" w:rsidRPr="009232A4" w:rsidRDefault="003563CF" w:rsidP="003155B9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9232A4">
              <w:rPr>
                <w:rFonts w:ascii="Arial" w:hAnsi="Arial" w:cs="Arial"/>
                <w:b/>
              </w:rPr>
              <w:t>Комментарии</w:t>
            </w:r>
          </w:p>
        </w:tc>
      </w:tr>
      <w:tr w:rsidR="00CF436E" w:rsidRPr="009232A4" w14:paraId="4ABEF596" w14:textId="77777777" w:rsidTr="00513FFB">
        <w:tc>
          <w:tcPr>
            <w:tcW w:w="988" w:type="dxa"/>
            <w:shd w:val="clear" w:color="auto" w:fill="auto"/>
            <w:tcMar>
              <w:top w:w="108" w:type="dxa"/>
            </w:tcMar>
          </w:tcPr>
          <w:p w14:paraId="3A69AB31" w14:textId="77777777" w:rsidR="00CF436E" w:rsidRPr="009232A4" w:rsidRDefault="00273541" w:rsidP="003155B9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9232A4">
              <w:rPr>
                <w:rFonts w:ascii="Arial" w:hAnsi="Arial" w:cs="Arial"/>
              </w:rPr>
              <w:t>0.1</w:t>
            </w:r>
          </w:p>
        </w:tc>
        <w:tc>
          <w:tcPr>
            <w:tcW w:w="1275" w:type="dxa"/>
            <w:shd w:val="clear" w:color="auto" w:fill="auto"/>
            <w:tcMar>
              <w:top w:w="108" w:type="dxa"/>
            </w:tcMar>
          </w:tcPr>
          <w:p w14:paraId="02D94AA6" w14:textId="367893DF" w:rsidR="00CF436E" w:rsidRPr="00712328" w:rsidRDefault="00EB29AD" w:rsidP="003155B9">
            <w:pPr>
              <w:spacing w:line="240" w:lineRule="auto"/>
              <w:jc w:val="center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13</w:t>
            </w:r>
            <w:bookmarkStart w:id="22" w:name="_GoBack"/>
            <w:bookmarkEnd w:id="22"/>
            <w:r w:rsidR="00641E0C" w:rsidRPr="00641E0C">
              <w:rPr>
                <w:rFonts w:ascii="Arial" w:hAnsi="Arial" w:cs="Arial"/>
              </w:rPr>
              <w:t>.10</w:t>
            </w:r>
            <w:r w:rsidR="00E4212D" w:rsidRPr="00641E0C">
              <w:rPr>
                <w:rFonts w:ascii="Arial" w:hAnsi="Arial" w:cs="Arial"/>
              </w:rPr>
              <w:t>.</w:t>
            </w:r>
            <w:r w:rsidR="00273541" w:rsidRPr="00641E0C">
              <w:rPr>
                <w:rFonts w:ascii="Arial" w:hAnsi="Arial" w:cs="Arial"/>
              </w:rPr>
              <w:t>201</w:t>
            </w:r>
            <w:r w:rsidR="009F7B6A" w:rsidRPr="00641E0C">
              <w:rPr>
                <w:rFonts w:ascii="Arial" w:hAnsi="Arial" w:cs="Arial"/>
              </w:rPr>
              <w:t>4</w:t>
            </w:r>
          </w:p>
        </w:tc>
        <w:tc>
          <w:tcPr>
            <w:tcW w:w="1985" w:type="dxa"/>
            <w:shd w:val="clear" w:color="auto" w:fill="auto"/>
            <w:tcMar>
              <w:top w:w="108" w:type="dxa"/>
            </w:tcMar>
          </w:tcPr>
          <w:p w14:paraId="65117F98" w14:textId="1E3F5A59" w:rsidR="00CF436E" w:rsidRPr="00712328" w:rsidRDefault="00641E0C" w:rsidP="003155B9">
            <w:pPr>
              <w:spacing w:line="240" w:lineRule="auto"/>
              <w:jc w:val="center"/>
              <w:rPr>
                <w:rFonts w:ascii="Arial" w:hAnsi="Arial" w:cs="Arial"/>
                <w:highlight w:val="yellow"/>
              </w:rPr>
            </w:pPr>
            <w:r w:rsidRPr="00641E0C">
              <w:rPr>
                <w:rFonts w:ascii="Arial" w:hAnsi="Arial" w:cs="Arial"/>
              </w:rPr>
              <w:t>Щербаков Сергей</w:t>
            </w:r>
          </w:p>
        </w:tc>
        <w:tc>
          <w:tcPr>
            <w:tcW w:w="5391" w:type="dxa"/>
            <w:shd w:val="clear" w:color="auto" w:fill="auto"/>
            <w:tcMar>
              <w:top w:w="108" w:type="dxa"/>
            </w:tcMar>
          </w:tcPr>
          <w:p w14:paraId="6B58DA63" w14:textId="47371EBF" w:rsidR="00CF436E" w:rsidRPr="009232A4" w:rsidRDefault="004F3F45" w:rsidP="003155B9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Готова первая версия документа.</w:t>
            </w:r>
          </w:p>
        </w:tc>
      </w:tr>
    </w:tbl>
    <w:p w14:paraId="60A10BD3" w14:textId="24C5976B" w:rsidR="00617352" w:rsidRPr="005D18C5" w:rsidRDefault="00617352" w:rsidP="003155B9">
      <w:pPr>
        <w:spacing w:line="240" w:lineRule="auto"/>
        <w:rPr>
          <w:rFonts w:ascii="Arial" w:hAnsi="Arial" w:cs="Arial"/>
          <w:i/>
        </w:rPr>
      </w:pPr>
    </w:p>
    <w:p w14:paraId="1D4F8654" w14:textId="23DBA8AF" w:rsidR="00E17956" w:rsidRPr="009232A4" w:rsidRDefault="005F67BA" w:rsidP="003155B9">
      <w:pPr>
        <w:pStyle w:val="af7"/>
        <w:spacing w:line="240" w:lineRule="auto"/>
        <w:rPr>
          <w:rFonts w:ascii="Arial" w:hAnsi="Arial" w:cs="Arial"/>
          <w:lang w:val="ru-RU"/>
        </w:rPr>
      </w:pPr>
      <w:r w:rsidRPr="009232A4">
        <w:rPr>
          <w:rFonts w:ascii="Arial" w:hAnsi="Arial" w:cs="Arial"/>
          <w:lang w:val="ru-RU"/>
        </w:rPr>
        <w:lastRenderedPageBreak/>
        <w:t>Оглавление</w:t>
      </w:r>
    </w:p>
    <w:bookmarkStart w:id="23" w:name="_Toc280168577"/>
    <w:bookmarkStart w:id="24" w:name="_Toc280168701"/>
    <w:bookmarkStart w:id="25" w:name="_Toc280168757"/>
    <w:bookmarkStart w:id="26" w:name="_Toc280168797"/>
    <w:bookmarkStart w:id="27" w:name="_Toc280169042"/>
    <w:bookmarkStart w:id="28" w:name="_Toc280169190"/>
    <w:bookmarkStart w:id="29" w:name="_Toc280169257"/>
    <w:bookmarkStart w:id="30" w:name="_Toc280169323"/>
    <w:bookmarkStart w:id="31" w:name="_Toc280115449"/>
    <w:bookmarkStart w:id="32" w:name="_Toc280115543"/>
    <w:bookmarkStart w:id="33" w:name="_Toc280115654"/>
    <w:bookmarkStart w:id="34" w:name="_Toc280115911"/>
    <w:bookmarkStart w:id="35" w:name="_Toc280116144"/>
    <w:bookmarkStart w:id="36" w:name="_Toc280116294"/>
    <w:bookmarkStart w:id="37" w:name="_Toc280116622"/>
    <w:bookmarkStart w:id="38" w:name="_Toc280116740"/>
    <w:bookmarkStart w:id="39" w:name="_Toc280116830"/>
    <w:bookmarkStart w:id="40" w:name="_Toc280117360"/>
    <w:bookmarkStart w:id="41" w:name="_Toc280117450"/>
    <w:bookmarkStart w:id="42" w:name="_Toc280117511"/>
    <w:bookmarkStart w:id="43" w:name="_Toc280166926"/>
    <w:bookmarkStart w:id="44" w:name="_Toc280167728"/>
    <w:bookmarkStart w:id="45" w:name="_Toc280167812"/>
    <w:bookmarkStart w:id="46" w:name="_Toc280167846"/>
    <w:bookmarkStart w:id="47" w:name="_Toc280168161"/>
    <w:bookmarkStart w:id="48" w:name="_Toc280168336"/>
    <w:bookmarkStart w:id="49" w:name="_Toc280168376"/>
    <w:bookmarkStart w:id="50" w:name="_Toc280168423"/>
    <w:bookmarkStart w:id="51" w:name="_Toc280168463"/>
    <w:bookmarkStart w:id="52" w:name="_Toc280168503"/>
    <w:bookmarkStart w:id="53" w:name="_Toc280168537"/>
    <w:bookmarkStart w:id="54" w:name="_Toc280168578"/>
    <w:bookmarkStart w:id="55" w:name="_Toc280168702"/>
    <w:bookmarkStart w:id="56" w:name="_Toc280168758"/>
    <w:bookmarkStart w:id="57" w:name="_Toc280168798"/>
    <w:bookmarkStart w:id="58" w:name="_Toc280169043"/>
    <w:bookmarkStart w:id="59" w:name="_Toc280169191"/>
    <w:bookmarkStart w:id="60" w:name="_Toc280169258"/>
    <w:bookmarkStart w:id="61" w:name="_Toc280169324"/>
    <w:bookmarkStart w:id="62" w:name="_Toc280115455"/>
    <w:bookmarkStart w:id="63" w:name="_Toc280115549"/>
    <w:bookmarkStart w:id="64" w:name="_Toc280115660"/>
    <w:bookmarkStart w:id="65" w:name="_Toc280115917"/>
    <w:bookmarkStart w:id="66" w:name="_Toc280116150"/>
    <w:bookmarkStart w:id="67" w:name="_Toc280116300"/>
    <w:bookmarkStart w:id="68" w:name="_Toc280116628"/>
    <w:bookmarkStart w:id="69" w:name="_Toc280116746"/>
    <w:bookmarkStart w:id="70" w:name="_Toc280116836"/>
    <w:bookmarkStart w:id="71" w:name="_Toc280117366"/>
    <w:bookmarkStart w:id="72" w:name="_Toc280117456"/>
    <w:bookmarkStart w:id="73" w:name="_Toc280117517"/>
    <w:bookmarkStart w:id="74" w:name="_Toc280118544"/>
    <w:bookmarkStart w:id="75" w:name="_Toc280118578"/>
    <w:bookmarkStart w:id="76" w:name="_Toc280166932"/>
    <w:bookmarkStart w:id="77" w:name="_Toc280167734"/>
    <w:bookmarkStart w:id="78" w:name="_Toc280167818"/>
    <w:bookmarkStart w:id="79" w:name="_Toc280167852"/>
    <w:bookmarkStart w:id="80" w:name="_Toc280168167"/>
    <w:bookmarkStart w:id="81" w:name="_Toc280168342"/>
    <w:bookmarkStart w:id="82" w:name="_Toc280168382"/>
    <w:bookmarkStart w:id="83" w:name="_Toc280168429"/>
    <w:bookmarkStart w:id="84" w:name="_Toc280168469"/>
    <w:bookmarkStart w:id="85" w:name="_Toc280168509"/>
    <w:bookmarkStart w:id="86" w:name="_Toc280168543"/>
    <w:bookmarkStart w:id="87" w:name="_Toc280168584"/>
    <w:bookmarkStart w:id="88" w:name="_Toc280168708"/>
    <w:bookmarkStart w:id="89" w:name="_Toc280168764"/>
    <w:bookmarkStart w:id="90" w:name="_Toc280168804"/>
    <w:bookmarkStart w:id="91" w:name="_Toc280169049"/>
    <w:bookmarkStart w:id="92" w:name="_Toc280169197"/>
    <w:bookmarkStart w:id="93" w:name="_Toc280169264"/>
    <w:bookmarkStart w:id="94" w:name="_Toc280169330"/>
    <w:bookmarkStart w:id="95" w:name="_Toc280115460"/>
    <w:bookmarkStart w:id="96" w:name="_Toc280115554"/>
    <w:bookmarkStart w:id="97" w:name="_Toc280115665"/>
    <w:bookmarkStart w:id="98" w:name="_Toc280115922"/>
    <w:bookmarkStart w:id="99" w:name="_Toc280116155"/>
    <w:bookmarkStart w:id="100" w:name="_Toc280116305"/>
    <w:bookmarkStart w:id="101" w:name="_Toc280116633"/>
    <w:bookmarkStart w:id="102" w:name="_Toc280116751"/>
    <w:bookmarkStart w:id="103" w:name="_Toc280116841"/>
    <w:bookmarkStart w:id="104" w:name="_Toc280117371"/>
    <w:bookmarkStart w:id="105" w:name="_Toc280117461"/>
    <w:bookmarkStart w:id="106" w:name="_Toc280117522"/>
    <w:bookmarkStart w:id="107" w:name="_Toc280118548"/>
    <w:bookmarkStart w:id="108" w:name="_Toc280118582"/>
    <w:bookmarkStart w:id="109" w:name="_Toc280166937"/>
    <w:bookmarkStart w:id="110" w:name="_Toc280167739"/>
    <w:bookmarkStart w:id="111" w:name="_Toc280167823"/>
    <w:bookmarkStart w:id="112" w:name="_Toc280167857"/>
    <w:bookmarkStart w:id="113" w:name="_Toc280168172"/>
    <w:bookmarkStart w:id="114" w:name="_Toc280168347"/>
    <w:bookmarkStart w:id="115" w:name="_Toc280168387"/>
    <w:bookmarkStart w:id="116" w:name="_Toc280168434"/>
    <w:bookmarkStart w:id="117" w:name="_Toc280168474"/>
    <w:bookmarkStart w:id="118" w:name="_Toc280168514"/>
    <w:bookmarkStart w:id="119" w:name="_Toc280168548"/>
    <w:bookmarkStart w:id="120" w:name="_Toc280168589"/>
    <w:bookmarkStart w:id="121" w:name="_Toc280168713"/>
    <w:bookmarkStart w:id="122" w:name="_Toc280168769"/>
    <w:bookmarkStart w:id="123" w:name="_Toc280168809"/>
    <w:bookmarkStart w:id="124" w:name="_Toc280169054"/>
    <w:bookmarkStart w:id="125" w:name="_Toc280169202"/>
    <w:bookmarkStart w:id="126" w:name="_Toc280169269"/>
    <w:bookmarkStart w:id="127" w:name="_Toc280169335"/>
    <w:bookmarkStart w:id="128" w:name="_Toc280115465"/>
    <w:bookmarkStart w:id="129" w:name="_Toc280115559"/>
    <w:bookmarkStart w:id="130" w:name="_Toc280115670"/>
    <w:bookmarkStart w:id="131" w:name="_Toc280115927"/>
    <w:bookmarkStart w:id="132" w:name="_Toc280116160"/>
    <w:bookmarkStart w:id="133" w:name="_Toc280116310"/>
    <w:bookmarkStart w:id="134" w:name="_Toc280116638"/>
    <w:bookmarkStart w:id="135" w:name="_Toc280116756"/>
    <w:bookmarkStart w:id="136" w:name="_Toc280116846"/>
    <w:bookmarkStart w:id="137" w:name="_Toc280117376"/>
    <w:bookmarkStart w:id="138" w:name="_Toc280117466"/>
    <w:bookmarkStart w:id="139" w:name="_Toc280117527"/>
    <w:bookmarkStart w:id="140" w:name="_Toc280118552"/>
    <w:bookmarkStart w:id="141" w:name="_Toc280118586"/>
    <w:bookmarkStart w:id="142" w:name="_Toc280166942"/>
    <w:bookmarkStart w:id="143" w:name="_Toc280167744"/>
    <w:bookmarkStart w:id="144" w:name="_Toc280167828"/>
    <w:bookmarkStart w:id="145" w:name="_Toc280167862"/>
    <w:bookmarkStart w:id="146" w:name="_Toc280168177"/>
    <w:bookmarkStart w:id="147" w:name="_Toc280168352"/>
    <w:bookmarkStart w:id="148" w:name="_Toc280168392"/>
    <w:bookmarkStart w:id="149" w:name="_Toc280168439"/>
    <w:bookmarkStart w:id="150" w:name="_Toc280168479"/>
    <w:bookmarkStart w:id="151" w:name="_Toc280168519"/>
    <w:bookmarkStart w:id="152" w:name="_Toc280168553"/>
    <w:bookmarkStart w:id="153" w:name="_Toc280168594"/>
    <w:bookmarkStart w:id="154" w:name="_Toc280168718"/>
    <w:bookmarkStart w:id="155" w:name="_Toc280168774"/>
    <w:bookmarkStart w:id="156" w:name="_Toc280168814"/>
    <w:bookmarkStart w:id="157" w:name="_Toc280169059"/>
    <w:bookmarkStart w:id="158" w:name="_Toc280169207"/>
    <w:bookmarkStart w:id="159" w:name="_Toc280169274"/>
    <w:bookmarkStart w:id="160" w:name="_Toc280169340"/>
    <w:bookmarkStart w:id="161" w:name="_Toc280115470"/>
    <w:bookmarkStart w:id="162" w:name="_Toc280115564"/>
    <w:bookmarkStart w:id="163" w:name="_Toc280115675"/>
    <w:bookmarkStart w:id="164" w:name="_Toc280115932"/>
    <w:bookmarkStart w:id="165" w:name="_Toc280116165"/>
    <w:bookmarkStart w:id="166" w:name="_Toc280116315"/>
    <w:bookmarkStart w:id="167" w:name="_Toc280116643"/>
    <w:bookmarkStart w:id="168" w:name="_Toc280116761"/>
    <w:bookmarkStart w:id="169" w:name="_Toc280116851"/>
    <w:bookmarkStart w:id="170" w:name="_Toc280117381"/>
    <w:bookmarkStart w:id="171" w:name="_Toc280117471"/>
    <w:bookmarkStart w:id="172" w:name="_Toc280117532"/>
    <w:bookmarkStart w:id="173" w:name="_Toc280118556"/>
    <w:bookmarkStart w:id="174" w:name="_Toc280118590"/>
    <w:bookmarkStart w:id="175" w:name="_Toc280166947"/>
    <w:bookmarkStart w:id="176" w:name="_Toc280167749"/>
    <w:bookmarkStart w:id="177" w:name="_Toc280167833"/>
    <w:bookmarkStart w:id="178" w:name="_Toc280167867"/>
    <w:bookmarkStart w:id="179" w:name="_Toc280168182"/>
    <w:bookmarkStart w:id="180" w:name="_Toc280168357"/>
    <w:bookmarkStart w:id="181" w:name="_Toc280168397"/>
    <w:bookmarkStart w:id="182" w:name="_Toc280168444"/>
    <w:bookmarkStart w:id="183" w:name="_Toc280168484"/>
    <w:bookmarkStart w:id="184" w:name="_Toc280168524"/>
    <w:bookmarkStart w:id="185" w:name="_Toc280168558"/>
    <w:bookmarkStart w:id="186" w:name="_Toc280168599"/>
    <w:bookmarkStart w:id="187" w:name="_Toc280168723"/>
    <w:bookmarkStart w:id="188" w:name="_Toc280168779"/>
    <w:bookmarkStart w:id="189" w:name="_Toc280168819"/>
    <w:bookmarkStart w:id="190" w:name="_Toc280169064"/>
    <w:bookmarkStart w:id="191" w:name="_Toc280169212"/>
    <w:bookmarkStart w:id="192" w:name="_Toc280169279"/>
    <w:bookmarkStart w:id="193" w:name="_Toc280169345"/>
    <w:bookmarkStart w:id="194" w:name="_Toc280115475"/>
    <w:bookmarkStart w:id="195" w:name="_Toc280115569"/>
    <w:bookmarkStart w:id="196" w:name="_Toc280115680"/>
    <w:bookmarkStart w:id="197" w:name="_Toc280115937"/>
    <w:bookmarkStart w:id="198" w:name="_Toc280116170"/>
    <w:bookmarkStart w:id="199" w:name="_Toc280116320"/>
    <w:bookmarkStart w:id="200" w:name="_Toc280116648"/>
    <w:bookmarkStart w:id="201" w:name="_Toc280116766"/>
    <w:bookmarkStart w:id="202" w:name="_Toc280116856"/>
    <w:bookmarkStart w:id="203" w:name="_Toc280117386"/>
    <w:bookmarkStart w:id="204" w:name="_Toc280117476"/>
    <w:bookmarkStart w:id="205" w:name="_Toc280117537"/>
    <w:bookmarkStart w:id="206" w:name="_Toc280118560"/>
    <w:bookmarkStart w:id="207" w:name="_Toc280118594"/>
    <w:bookmarkStart w:id="208" w:name="_Toc280166952"/>
    <w:bookmarkStart w:id="209" w:name="_Toc280167754"/>
    <w:bookmarkStart w:id="210" w:name="_Toc280167838"/>
    <w:bookmarkStart w:id="211" w:name="_Toc280167872"/>
    <w:bookmarkStart w:id="212" w:name="_Toc280168187"/>
    <w:bookmarkStart w:id="213" w:name="_Toc280168362"/>
    <w:bookmarkStart w:id="214" w:name="_Toc280168402"/>
    <w:bookmarkStart w:id="215" w:name="_Toc280168449"/>
    <w:bookmarkStart w:id="216" w:name="_Toc280168489"/>
    <w:bookmarkStart w:id="217" w:name="_Toc280168529"/>
    <w:bookmarkStart w:id="218" w:name="_Toc280168563"/>
    <w:bookmarkStart w:id="219" w:name="_Toc280168604"/>
    <w:bookmarkStart w:id="220" w:name="_Toc280168728"/>
    <w:bookmarkStart w:id="221" w:name="_Toc280168784"/>
    <w:bookmarkStart w:id="222" w:name="_Toc280168824"/>
    <w:bookmarkStart w:id="223" w:name="_Toc280169069"/>
    <w:bookmarkStart w:id="224" w:name="_Toc280169217"/>
    <w:bookmarkStart w:id="225" w:name="_Toc280169284"/>
    <w:bookmarkStart w:id="226" w:name="_Toc280169350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bookmarkEnd w:id="71"/>
    <w:bookmarkEnd w:id="72"/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bookmarkEnd w:id="93"/>
    <w:bookmarkEnd w:id="94"/>
    <w:bookmarkEnd w:id="95"/>
    <w:bookmarkEnd w:id="96"/>
    <w:bookmarkEnd w:id="97"/>
    <w:bookmarkEnd w:id="98"/>
    <w:bookmarkEnd w:id="99"/>
    <w:bookmarkEnd w:id="100"/>
    <w:bookmarkEnd w:id="101"/>
    <w:bookmarkEnd w:id="102"/>
    <w:bookmarkEnd w:id="103"/>
    <w:bookmarkEnd w:id="104"/>
    <w:bookmarkEnd w:id="105"/>
    <w:bookmarkEnd w:id="106"/>
    <w:bookmarkEnd w:id="107"/>
    <w:bookmarkEnd w:id="108"/>
    <w:bookmarkEnd w:id="109"/>
    <w:bookmarkEnd w:id="110"/>
    <w:bookmarkEnd w:id="111"/>
    <w:bookmarkEnd w:id="112"/>
    <w:bookmarkEnd w:id="113"/>
    <w:bookmarkEnd w:id="114"/>
    <w:bookmarkEnd w:id="115"/>
    <w:bookmarkEnd w:id="116"/>
    <w:bookmarkEnd w:id="117"/>
    <w:bookmarkEnd w:id="118"/>
    <w:bookmarkEnd w:id="119"/>
    <w:bookmarkEnd w:id="120"/>
    <w:bookmarkEnd w:id="121"/>
    <w:bookmarkEnd w:id="122"/>
    <w:bookmarkEnd w:id="123"/>
    <w:bookmarkEnd w:id="124"/>
    <w:bookmarkEnd w:id="125"/>
    <w:bookmarkEnd w:id="126"/>
    <w:bookmarkEnd w:id="127"/>
    <w:bookmarkEnd w:id="128"/>
    <w:bookmarkEnd w:id="129"/>
    <w:bookmarkEnd w:id="130"/>
    <w:bookmarkEnd w:id="131"/>
    <w:bookmarkEnd w:id="132"/>
    <w:bookmarkEnd w:id="133"/>
    <w:bookmarkEnd w:id="134"/>
    <w:bookmarkEnd w:id="135"/>
    <w:bookmarkEnd w:id="136"/>
    <w:bookmarkEnd w:id="137"/>
    <w:bookmarkEnd w:id="138"/>
    <w:bookmarkEnd w:id="139"/>
    <w:bookmarkEnd w:id="140"/>
    <w:bookmarkEnd w:id="141"/>
    <w:bookmarkEnd w:id="142"/>
    <w:bookmarkEnd w:id="143"/>
    <w:bookmarkEnd w:id="144"/>
    <w:bookmarkEnd w:id="145"/>
    <w:bookmarkEnd w:id="146"/>
    <w:bookmarkEnd w:id="147"/>
    <w:bookmarkEnd w:id="148"/>
    <w:bookmarkEnd w:id="149"/>
    <w:bookmarkEnd w:id="150"/>
    <w:bookmarkEnd w:id="151"/>
    <w:bookmarkEnd w:id="152"/>
    <w:bookmarkEnd w:id="153"/>
    <w:bookmarkEnd w:id="154"/>
    <w:bookmarkEnd w:id="155"/>
    <w:bookmarkEnd w:id="156"/>
    <w:bookmarkEnd w:id="157"/>
    <w:bookmarkEnd w:id="158"/>
    <w:bookmarkEnd w:id="159"/>
    <w:bookmarkEnd w:id="160"/>
    <w:bookmarkEnd w:id="161"/>
    <w:bookmarkEnd w:id="162"/>
    <w:bookmarkEnd w:id="163"/>
    <w:bookmarkEnd w:id="164"/>
    <w:bookmarkEnd w:id="165"/>
    <w:bookmarkEnd w:id="166"/>
    <w:bookmarkEnd w:id="167"/>
    <w:bookmarkEnd w:id="168"/>
    <w:bookmarkEnd w:id="169"/>
    <w:bookmarkEnd w:id="170"/>
    <w:bookmarkEnd w:id="171"/>
    <w:bookmarkEnd w:id="172"/>
    <w:bookmarkEnd w:id="173"/>
    <w:bookmarkEnd w:id="174"/>
    <w:bookmarkEnd w:id="175"/>
    <w:bookmarkEnd w:id="176"/>
    <w:bookmarkEnd w:id="177"/>
    <w:bookmarkEnd w:id="178"/>
    <w:bookmarkEnd w:id="179"/>
    <w:bookmarkEnd w:id="180"/>
    <w:bookmarkEnd w:id="181"/>
    <w:bookmarkEnd w:id="182"/>
    <w:bookmarkEnd w:id="183"/>
    <w:bookmarkEnd w:id="184"/>
    <w:bookmarkEnd w:id="185"/>
    <w:bookmarkEnd w:id="186"/>
    <w:bookmarkEnd w:id="187"/>
    <w:bookmarkEnd w:id="188"/>
    <w:bookmarkEnd w:id="189"/>
    <w:bookmarkEnd w:id="190"/>
    <w:bookmarkEnd w:id="191"/>
    <w:bookmarkEnd w:id="192"/>
    <w:bookmarkEnd w:id="193"/>
    <w:bookmarkEnd w:id="194"/>
    <w:bookmarkEnd w:id="195"/>
    <w:bookmarkEnd w:id="196"/>
    <w:bookmarkEnd w:id="197"/>
    <w:bookmarkEnd w:id="198"/>
    <w:bookmarkEnd w:id="199"/>
    <w:bookmarkEnd w:id="200"/>
    <w:bookmarkEnd w:id="201"/>
    <w:bookmarkEnd w:id="202"/>
    <w:bookmarkEnd w:id="203"/>
    <w:bookmarkEnd w:id="204"/>
    <w:bookmarkEnd w:id="205"/>
    <w:bookmarkEnd w:id="206"/>
    <w:bookmarkEnd w:id="207"/>
    <w:bookmarkEnd w:id="208"/>
    <w:bookmarkEnd w:id="209"/>
    <w:bookmarkEnd w:id="210"/>
    <w:bookmarkEnd w:id="211"/>
    <w:bookmarkEnd w:id="212"/>
    <w:bookmarkEnd w:id="213"/>
    <w:bookmarkEnd w:id="214"/>
    <w:bookmarkEnd w:id="215"/>
    <w:bookmarkEnd w:id="216"/>
    <w:bookmarkEnd w:id="217"/>
    <w:bookmarkEnd w:id="218"/>
    <w:bookmarkEnd w:id="219"/>
    <w:bookmarkEnd w:id="220"/>
    <w:bookmarkEnd w:id="221"/>
    <w:bookmarkEnd w:id="222"/>
    <w:bookmarkEnd w:id="223"/>
    <w:bookmarkEnd w:id="224"/>
    <w:bookmarkEnd w:id="225"/>
    <w:bookmarkEnd w:id="226"/>
    <w:p w14:paraId="1E840193" w14:textId="77777777" w:rsidR="00096F21" w:rsidRDefault="008D7F15">
      <w:pPr>
        <w:pStyle w:val="13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 w:rsidRPr="009232A4">
        <w:rPr>
          <w:rFonts w:ascii="Arial" w:hAnsi="Arial" w:cs="Arial"/>
        </w:rPr>
        <w:fldChar w:fldCharType="begin"/>
      </w:r>
      <w:r w:rsidR="00FD17BC" w:rsidRPr="009232A4">
        <w:rPr>
          <w:rFonts w:ascii="Arial" w:hAnsi="Arial" w:cs="Arial"/>
        </w:rPr>
        <w:instrText xml:space="preserve"> TOC \o "1-4" \h \z \u </w:instrText>
      </w:r>
      <w:r w:rsidRPr="009232A4">
        <w:rPr>
          <w:rFonts w:ascii="Arial" w:hAnsi="Arial" w:cs="Arial"/>
        </w:rPr>
        <w:fldChar w:fldCharType="separate"/>
      </w:r>
      <w:hyperlink w:anchor="_Toc400645723" w:history="1">
        <w:r w:rsidR="00096F21" w:rsidRPr="00DD2A77">
          <w:rPr>
            <w:rStyle w:val="afd"/>
          </w:rPr>
          <w:t>Глоссарий</w:t>
        </w:r>
        <w:r w:rsidR="00096F21">
          <w:rPr>
            <w:noProof/>
            <w:webHidden/>
          </w:rPr>
          <w:tab/>
        </w:r>
        <w:r w:rsidR="00096F21">
          <w:rPr>
            <w:noProof/>
            <w:webHidden/>
          </w:rPr>
          <w:fldChar w:fldCharType="begin"/>
        </w:r>
        <w:r w:rsidR="00096F21">
          <w:rPr>
            <w:noProof/>
            <w:webHidden/>
          </w:rPr>
          <w:instrText xml:space="preserve"> PAGEREF _Toc400645723 \h </w:instrText>
        </w:r>
        <w:r w:rsidR="00096F21">
          <w:rPr>
            <w:noProof/>
            <w:webHidden/>
          </w:rPr>
        </w:r>
        <w:r w:rsidR="00096F21">
          <w:rPr>
            <w:noProof/>
            <w:webHidden/>
          </w:rPr>
          <w:fldChar w:fldCharType="separate"/>
        </w:r>
        <w:r w:rsidR="00096F21">
          <w:rPr>
            <w:noProof/>
            <w:webHidden/>
          </w:rPr>
          <w:t>4</w:t>
        </w:r>
        <w:r w:rsidR="00096F21">
          <w:rPr>
            <w:noProof/>
            <w:webHidden/>
          </w:rPr>
          <w:fldChar w:fldCharType="end"/>
        </w:r>
      </w:hyperlink>
    </w:p>
    <w:p w14:paraId="493D34A6" w14:textId="77777777" w:rsidR="00096F21" w:rsidRDefault="00EB29AD">
      <w:pPr>
        <w:pStyle w:val="13"/>
        <w:tabs>
          <w:tab w:val="left" w:pos="403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00645724" w:history="1">
        <w:r w:rsidR="00096F21" w:rsidRPr="00DD2A77">
          <w:rPr>
            <w:rStyle w:val="afd"/>
            <w:rFonts w:ascii="Arial" w:hAnsi="Arial" w:cs="Arial"/>
          </w:rPr>
          <w:t>1.</w:t>
        </w:r>
        <w:r w:rsidR="00096F21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096F21" w:rsidRPr="00DD2A77">
          <w:rPr>
            <w:rStyle w:val="afd"/>
            <w:rFonts w:ascii="Arial" w:hAnsi="Arial" w:cs="Arial"/>
          </w:rPr>
          <w:t>Общие сведения</w:t>
        </w:r>
        <w:r w:rsidR="00096F21">
          <w:rPr>
            <w:noProof/>
            <w:webHidden/>
          </w:rPr>
          <w:tab/>
        </w:r>
        <w:r w:rsidR="00096F21">
          <w:rPr>
            <w:noProof/>
            <w:webHidden/>
          </w:rPr>
          <w:fldChar w:fldCharType="begin"/>
        </w:r>
        <w:r w:rsidR="00096F21">
          <w:rPr>
            <w:noProof/>
            <w:webHidden/>
          </w:rPr>
          <w:instrText xml:space="preserve"> PAGEREF _Toc400645724 \h </w:instrText>
        </w:r>
        <w:r w:rsidR="00096F21">
          <w:rPr>
            <w:noProof/>
            <w:webHidden/>
          </w:rPr>
        </w:r>
        <w:r w:rsidR="00096F21">
          <w:rPr>
            <w:noProof/>
            <w:webHidden/>
          </w:rPr>
          <w:fldChar w:fldCharType="separate"/>
        </w:r>
        <w:r w:rsidR="00096F21">
          <w:rPr>
            <w:noProof/>
            <w:webHidden/>
          </w:rPr>
          <w:t>4</w:t>
        </w:r>
        <w:r w:rsidR="00096F21">
          <w:rPr>
            <w:noProof/>
            <w:webHidden/>
          </w:rPr>
          <w:fldChar w:fldCharType="end"/>
        </w:r>
      </w:hyperlink>
    </w:p>
    <w:p w14:paraId="4C19B2C0" w14:textId="77777777" w:rsidR="00096F21" w:rsidRDefault="00EB29AD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645725" w:history="1">
        <w:r w:rsidR="00096F21" w:rsidRPr="00DD2A77">
          <w:rPr>
            <w:rStyle w:val="afd"/>
            <w:rFonts w:ascii="Arial" w:hAnsi="Arial" w:cs="Arial"/>
          </w:rPr>
          <w:t>1.1.</w:t>
        </w:r>
        <w:r w:rsidR="00096F2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96F21" w:rsidRPr="00DD2A77">
          <w:rPr>
            <w:rStyle w:val="afd"/>
            <w:rFonts w:ascii="Arial" w:hAnsi="Arial" w:cs="Arial"/>
          </w:rPr>
          <w:t>Назначение документа</w:t>
        </w:r>
        <w:r w:rsidR="00096F21">
          <w:rPr>
            <w:noProof/>
            <w:webHidden/>
          </w:rPr>
          <w:tab/>
        </w:r>
        <w:r w:rsidR="00096F21">
          <w:rPr>
            <w:noProof/>
            <w:webHidden/>
          </w:rPr>
          <w:fldChar w:fldCharType="begin"/>
        </w:r>
        <w:r w:rsidR="00096F21">
          <w:rPr>
            <w:noProof/>
            <w:webHidden/>
          </w:rPr>
          <w:instrText xml:space="preserve"> PAGEREF _Toc400645725 \h </w:instrText>
        </w:r>
        <w:r w:rsidR="00096F21">
          <w:rPr>
            <w:noProof/>
            <w:webHidden/>
          </w:rPr>
        </w:r>
        <w:r w:rsidR="00096F21">
          <w:rPr>
            <w:noProof/>
            <w:webHidden/>
          </w:rPr>
          <w:fldChar w:fldCharType="separate"/>
        </w:r>
        <w:r w:rsidR="00096F21">
          <w:rPr>
            <w:noProof/>
            <w:webHidden/>
          </w:rPr>
          <w:t>4</w:t>
        </w:r>
        <w:r w:rsidR="00096F21">
          <w:rPr>
            <w:noProof/>
            <w:webHidden/>
          </w:rPr>
          <w:fldChar w:fldCharType="end"/>
        </w:r>
      </w:hyperlink>
    </w:p>
    <w:p w14:paraId="10EB3F8D" w14:textId="77777777" w:rsidR="00096F21" w:rsidRDefault="00EB29AD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645726" w:history="1">
        <w:r w:rsidR="00096F21" w:rsidRPr="00DD2A77">
          <w:rPr>
            <w:rStyle w:val="afd"/>
            <w:rFonts w:ascii="Arial" w:hAnsi="Arial" w:cs="Arial"/>
            <w:lang w:val="en-US"/>
          </w:rPr>
          <w:t>1.2.</w:t>
        </w:r>
        <w:r w:rsidR="00096F2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96F21" w:rsidRPr="00DD2A77">
          <w:rPr>
            <w:rStyle w:val="afd"/>
            <w:rFonts w:ascii="Arial" w:hAnsi="Arial" w:cs="Arial"/>
          </w:rPr>
          <w:t>Связанные документы</w:t>
        </w:r>
        <w:r w:rsidR="00096F21">
          <w:rPr>
            <w:noProof/>
            <w:webHidden/>
          </w:rPr>
          <w:tab/>
        </w:r>
        <w:r w:rsidR="00096F21">
          <w:rPr>
            <w:noProof/>
            <w:webHidden/>
          </w:rPr>
          <w:fldChar w:fldCharType="begin"/>
        </w:r>
        <w:r w:rsidR="00096F21">
          <w:rPr>
            <w:noProof/>
            <w:webHidden/>
          </w:rPr>
          <w:instrText xml:space="preserve"> PAGEREF _Toc400645726 \h </w:instrText>
        </w:r>
        <w:r w:rsidR="00096F21">
          <w:rPr>
            <w:noProof/>
            <w:webHidden/>
          </w:rPr>
        </w:r>
        <w:r w:rsidR="00096F21">
          <w:rPr>
            <w:noProof/>
            <w:webHidden/>
          </w:rPr>
          <w:fldChar w:fldCharType="separate"/>
        </w:r>
        <w:r w:rsidR="00096F21">
          <w:rPr>
            <w:noProof/>
            <w:webHidden/>
          </w:rPr>
          <w:t>5</w:t>
        </w:r>
        <w:r w:rsidR="00096F21">
          <w:rPr>
            <w:noProof/>
            <w:webHidden/>
          </w:rPr>
          <w:fldChar w:fldCharType="end"/>
        </w:r>
      </w:hyperlink>
    </w:p>
    <w:p w14:paraId="2BF1C8DC" w14:textId="77777777" w:rsidR="00096F21" w:rsidRDefault="00EB29AD">
      <w:pPr>
        <w:pStyle w:val="13"/>
        <w:tabs>
          <w:tab w:val="left" w:pos="403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00645727" w:history="1">
        <w:r w:rsidR="00096F21" w:rsidRPr="00DD2A77">
          <w:rPr>
            <w:rStyle w:val="afd"/>
            <w:rFonts w:ascii="Arial" w:hAnsi="Arial" w:cs="Arial"/>
          </w:rPr>
          <w:t>2.</w:t>
        </w:r>
        <w:r w:rsidR="00096F21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096F21" w:rsidRPr="00DD2A77">
          <w:rPr>
            <w:rStyle w:val="afd"/>
            <w:rFonts w:ascii="Arial" w:hAnsi="Arial" w:cs="Arial"/>
          </w:rPr>
          <w:t>Описание функций</w:t>
        </w:r>
        <w:r w:rsidR="00096F21">
          <w:rPr>
            <w:noProof/>
            <w:webHidden/>
          </w:rPr>
          <w:tab/>
        </w:r>
        <w:r w:rsidR="00096F21">
          <w:rPr>
            <w:noProof/>
            <w:webHidden/>
          </w:rPr>
          <w:fldChar w:fldCharType="begin"/>
        </w:r>
        <w:r w:rsidR="00096F21">
          <w:rPr>
            <w:noProof/>
            <w:webHidden/>
          </w:rPr>
          <w:instrText xml:space="preserve"> PAGEREF _Toc400645727 \h </w:instrText>
        </w:r>
        <w:r w:rsidR="00096F21">
          <w:rPr>
            <w:noProof/>
            <w:webHidden/>
          </w:rPr>
        </w:r>
        <w:r w:rsidR="00096F21">
          <w:rPr>
            <w:noProof/>
            <w:webHidden/>
          </w:rPr>
          <w:fldChar w:fldCharType="separate"/>
        </w:r>
        <w:r w:rsidR="00096F21">
          <w:rPr>
            <w:noProof/>
            <w:webHidden/>
          </w:rPr>
          <w:t>5</w:t>
        </w:r>
        <w:r w:rsidR="00096F21">
          <w:rPr>
            <w:noProof/>
            <w:webHidden/>
          </w:rPr>
          <w:fldChar w:fldCharType="end"/>
        </w:r>
      </w:hyperlink>
    </w:p>
    <w:p w14:paraId="75B36215" w14:textId="77777777" w:rsidR="00096F21" w:rsidRDefault="00EB29AD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645728" w:history="1">
        <w:r w:rsidR="00096F21" w:rsidRPr="00DD2A77">
          <w:rPr>
            <w:rStyle w:val="afd"/>
            <w:rFonts w:ascii="Arial" w:hAnsi="Arial" w:cs="Arial"/>
          </w:rPr>
          <w:t>2.1.</w:t>
        </w:r>
        <w:r w:rsidR="00096F2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96F21" w:rsidRPr="00DD2A77">
          <w:rPr>
            <w:rStyle w:val="afd"/>
            <w:rFonts w:ascii="Arial" w:hAnsi="Arial" w:cs="Arial"/>
          </w:rPr>
          <w:t>MLVTBPLK-XXX Отчеты об оплате заказов рублями и бонусами</w:t>
        </w:r>
        <w:r w:rsidR="00096F21">
          <w:rPr>
            <w:noProof/>
            <w:webHidden/>
          </w:rPr>
          <w:tab/>
        </w:r>
        <w:r w:rsidR="00096F21">
          <w:rPr>
            <w:noProof/>
            <w:webHidden/>
          </w:rPr>
          <w:fldChar w:fldCharType="begin"/>
        </w:r>
        <w:r w:rsidR="00096F21">
          <w:rPr>
            <w:noProof/>
            <w:webHidden/>
          </w:rPr>
          <w:instrText xml:space="preserve"> PAGEREF _Toc400645728 \h </w:instrText>
        </w:r>
        <w:r w:rsidR="00096F21">
          <w:rPr>
            <w:noProof/>
            <w:webHidden/>
          </w:rPr>
        </w:r>
        <w:r w:rsidR="00096F21">
          <w:rPr>
            <w:noProof/>
            <w:webHidden/>
          </w:rPr>
          <w:fldChar w:fldCharType="separate"/>
        </w:r>
        <w:r w:rsidR="00096F21">
          <w:rPr>
            <w:noProof/>
            <w:webHidden/>
          </w:rPr>
          <w:t>5</w:t>
        </w:r>
        <w:r w:rsidR="00096F21">
          <w:rPr>
            <w:noProof/>
            <w:webHidden/>
          </w:rPr>
          <w:fldChar w:fldCharType="end"/>
        </w:r>
      </w:hyperlink>
    </w:p>
    <w:p w14:paraId="7DC6A860" w14:textId="77777777" w:rsidR="00096F21" w:rsidRDefault="00EB29AD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400645729" w:history="1">
        <w:r w:rsidR="00096F21" w:rsidRPr="00DD2A77">
          <w:rPr>
            <w:rStyle w:val="afd"/>
            <w:rFonts w:ascii="Arial" w:hAnsi="Arial" w:cs="Arial"/>
          </w:rPr>
          <w:t>2.1.1.</w:t>
        </w:r>
        <w:r w:rsidR="00096F2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096F21" w:rsidRPr="00DD2A77">
          <w:rPr>
            <w:rStyle w:val="afd"/>
            <w:rFonts w:ascii="Arial" w:hAnsi="Arial" w:cs="Arial"/>
          </w:rPr>
          <w:t>Назначение</w:t>
        </w:r>
        <w:r w:rsidR="00096F21">
          <w:rPr>
            <w:noProof/>
            <w:webHidden/>
          </w:rPr>
          <w:tab/>
        </w:r>
        <w:r w:rsidR="00096F21">
          <w:rPr>
            <w:noProof/>
            <w:webHidden/>
          </w:rPr>
          <w:fldChar w:fldCharType="begin"/>
        </w:r>
        <w:r w:rsidR="00096F21">
          <w:rPr>
            <w:noProof/>
            <w:webHidden/>
          </w:rPr>
          <w:instrText xml:space="preserve"> PAGEREF _Toc400645729 \h </w:instrText>
        </w:r>
        <w:r w:rsidR="00096F21">
          <w:rPr>
            <w:noProof/>
            <w:webHidden/>
          </w:rPr>
        </w:r>
        <w:r w:rsidR="00096F21">
          <w:rPr>
            <w:noProof/>
            <w:webHidden/>
          </w:rPr>
          <w:fldChar w:fldCharType="separate"/>
        </w:r>
        <w:r w:rsidR="00096F21">
          <w:rPr>
            <w:noProof/>
            <w:webHidden/>
          </w:rPr>
          <w:t>5</w:t>
        </w:r>
        <w:r w:rsidR="00096F21">
          <w:rPr>
            <w:noProof/>
            <w:webHidden/>
          </w:rPr>
          <w:fldChar w:fldCharType="end"/>
        </w:r>
      </w:hyperlink>
    </w:p>
    <w:p w14:paraId="493668AE" w14:textId="77777777" w:rsidR="00096F21" w:rsidRDefault="00EB29AD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400645730" w:history="1">
        <w:r w:rsidR="00096F21" w:rsidRPr="00DD2A77">
          <w:rPr>
            <w:rStyle w:val="afd"/>
            <w:rFonts w:ascii="Arial" w:hAnsi="Arial" w:cs="Arial"/>
          </w:rPr>
          <w:t>2.1.2.</w:t>
        </w:r>
        <w:r w:rsidR="00096F2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096F21" w:rsidRPr="00DD2A77">
          <w:rPr>
            <w:rStyle w:val="afd"/>
            <w:rFonts w:ascii="Arial" w:hAnsi="Arial" w:cs="Arial"/>
          </w:rPr>
          <w:t>Функциональные требования</w:t>
        </w:r>
        <w:r w:rsidR="00096F21">
          <w:rPr>
            <w:noProof/>
            <w:webHidden/>
          </w:rPr>
          <w:tab/>
        </w:r>
        <w:r w:rsidR="00096F21">
          <w:rPr>
            <w:noProof/>
            <w:webHidden/>
          </w:rPr>
          <w:fldChar w:fldCharType="begin"/>
        </w:r>
        <w:r w:rsidR="00096F21">
          <w:rPr>
            <w:noProof/>
            <w:webHidden/>
          </w:rPr>
          <w:instrText xml:space="preserve"> PAGEREF _Toc400645730 \h </w:instrText>
        </w:r>
        <w:r w:rsidR="00096F21">
          <w:rPr>
            <w:noProof/>
            <w:webHidden/>
          </w:rPr>
        </w:r>
        <w:r w:rsidR="00096F21">
          <w:rPr>
            <w:noProof/>
            <w:webHidden/>
          </w:rPr>
          <w:fldChar w:fldCharType="separate"/>
        </w:r>
        <w:r w:rsidR="00096F21">
          <w:rPr>
            <w:noProof/>
            <w:webHidden/>
          </w:rPr>
          <w:t>5</w:t>
        </w:r>
        <w:r w:rsidR="00096F21">
          <w:rPr>
            <w:noProof/>
            <w:webHidden/>
          </w:rPr>
          <w:fldChar w:fldCharType="end"/>
        </w:r>
      </w:hyperlink>
    </w:p>
    <w:p w14:paraId="475AB427" w14:textId="77777777" w:rsidR="00096F21" w:rsidRDefault="00EB29AD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400645731" w:history="1">
        <w:r w:rsidR="00096F21" w:rsidRPr="00DD2A77">
          <w:rPr>
            <w:rStyle w:val="afd"/>
            <w:rFonts w:ascii="Arial" w:hAnsi="Arial" w:cs="Arial"/>
          </w:rPr>
          <w:t>2.1.3.</w:t>
        </w:r>
        <w:r w:rsidR="00096F2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096F21" w:rsidRPr="00DD2A77">
          <w:rPr>
            <w:rStyle w:val="afd"/>
            <w:rFonts w:ascii="Arial" w:hAnsi="Arial" w:cs="Arial"/>
          </w:rPr>
          <w:t>Описание функционала</w:t>
        </w:r>
        <w:r w:rsidR="00096F21">
          <w:rPr>
            <w:noProof/>
            <w:webHidden/>
          </w:rPr>
          <w:tab/>
        </w:r>
        <w:r w:rsidR="00096F21">
          <w:rPr>
            <w:noProof/>
            <w:webHidden/>
          </w:rPr>
          <w:fldChar w:fldCharType="begin"/>
        </w:r>
        <w:r w:rsidR="00096F21">
          <w:rPr>
            <w:noProof/>
            <w:webHidden/>
          </w:rPr>
          <w:instrText xml:space="preserve"> PAGEREF _Toc400645731 \h </w:instrText>
        </w:r>
        <w:r w:rsidR="00096F21">
          <w:rPr>
            <w:noProof/>
            <w:webHidden/>
          </w:rPr>
        </w:r>
        <w:r w:rsidR="00096F21">
          <w:rPr>
            <w:noProof/>
            <w:webHidden/>
          </w:rPr>
          <w:fldChar w:fldCharType="separate"/>
        </w:r>
        <w:r w:rsidR="00096F21">
          <w:rPr>
            <w:noProof/>
            <w:webHidden/>
          </w:rPr>
          <w:t>5</w:t>
        </w:r>
        <w:r w:rsidR="00096F21">
          <w:rPr>
            <w:noProof/>
            <w:webHidden/>
          </w:rPr>
          <w:fldChar w:fldCharType="end"/>
        </w:r>
      </w:hyperlink>
    </w:p>
    <w:p w14:paraId="7DBE06F1" w14:textId="77777777" w:rsidR="00096F21" w:rsidRDefault="00EB29AD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400645732" w:history="1">
        <w:r w:rsidR="00096F21" w:rsidRPr="00DD2A77">
          <w:rPr>
            <w:rStyle w:val="afd"/>
          </w:rPr>
          <w:t>2.1.4.</w:t>
        </w:r>
        <w:r w:rsidR="00096F2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096F21" w:rsidRPr="00DD2A77">
          <w:rPr>
            <w:rStyle w:val="afd"/>
            <w:rFonts w:ascii="Arial" w:hAnsi="Arial" w:cs="Arial"/>
          </w:rPr>
          <w:t>Ограничения</w:t>
        </w:r>
        <w:r w:rsidR="00096F21" w:rsidRPr="00DD2A77">
          <w:rPr>
            <w:rStyle w:val="afd"/>
          </w:rPr>
          <w:t xml:space="preserve"> и допущения</w:t>
        </w:r>
        <w:r w:rsidR="00096F21">
          <w:rPr>
            <w:noProof/>
            <w:webHidden/>
          </w:rPr>
          <w:tab/>
        </w:r>
        <w:r w:rsidR="00096F21">
          <w:rPr>
            <w:noProof/>
            <w:webHidden/>
          </w:rPr>
          <w:fldChar w:fldCharType="begin"/>
        </w:r>
        <w:r w:rsidR="00096F21">
          <w:rPr>
            <w:noProof/>
            <w:webHidden/>
          </w:rPr>
          <w:instrText xml:space="preserve"> PAGEREF _Toc400645732 \h </w:instrText>
        </w:r>
        <w:r w:rsidR="00096F21">
          <w:rPr>
            <w:noProof/>
            <w:webHidden/>
          </w:rPr>
        </w:r>
        <w:r w:rsidR="00096F21">
          <w:rPr>
            <w:noProof/>
            <w:webHidden/>
          </w:rPr>
          <w:fldChar w:fldCharType="separate"/>
        </w:r>
        <w:r w:rsidR="00096F21">
          <w:rPr>
            <w:noProof/>
            <w:webHidden/>
          </w:rPr>
          <w:t>5</w:t>
        </w:r>
        <w:r w:rsidR="00096F21">
          <w:rPr>
            <w:noProof/>
            <w:webHidden/>
          </w:rPr>
          <w:fldChar w:fldCharType="end"/>
        </w:r>
      </w:hyperlink>
    </w:p>
    <w:p w14:paraId="7E1D5664" w14:textId="77777777" w:rsidR="00096F21" w:rsidRDefault="00EB29AD">
      <w:pPr>
        <w:pStyle w:val="13"/>
        <w:tabs>
          <w:tab w:val="left" w:pos="403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00645733" w:history="1">
        <w:r w:rsidR="00096F21" w:rsidRPr="00DD2A77">
          <w:rPr>
            <w:rStyle w:val="afd"/>
            <w:rFonts w:ascii="Arial" w:hAnsi="Arial" w:cs="Arial"/>
          </w:rPr>
          <w:t>3.</w:t>
        </w:r>
        <w:r w:rsidR="00096F21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096F21" w:rsidRPr="00DD2A77">
          <w:rPr>
            <w:rStyle w:val="afd"/>
            <w:rFonts w:ascii="Arial" w:hAnsi="Arial" w:cs="Arial"/>
          </w:rPr>
          <w:t>Требования к Заказчику</w:t>
        </w:r>
        <w:r w:rsidR="00096F21">
          <w:rPr>
            <w:noProof/>
            <w:webHidden/>
          </w:rPr>
          <w:tab/>
        </w:r>
        <w:r w:rsidR="00096F21">
          <w:rPr>
            <w:noProof/>
            <w:webHidden/>
          </w:rPr>
          <w:fldChar w:fldCharType="begin"/>
        </w:r>
        <w:r w:rsidR="00096F21">
          <w:rPr>
            <w:noProof/>
            <w:webHidden/>
          </w:rPr>
          <w:instrText xml:space="preserve"> PAGEREF _Toc400645733 \h </w:instrText>
        </w:r>
        <w:r w:rsidR="00096F21">
          <w:rPr>
            <w:noProof/>
            <w:webHidden/>
          </w:rPr>
        </w:r>
        <w:r w:rsidR="00096F21">
          <w:rPr>
            <w:noProof/>
            <w:webHidden/>
          </w:rPr>
          <w:fldChar w:fldCharType="separate"/>
        </w:r>
        <w:r w:rsidR="00096F21">
          <w:rPr>
            <w:noProof/>
            <w:webHidden/>
          </w:rPr>
          <w:t>6</w:t>
        </w:r>
        <w:r w:rsidR="00096F21">
          <w:rPr>
            <w:noProof/>
            <w:webHidden/>
          </w:rPr>
          <w:fldChar w:fldCharType="end"/>
        </w:r>
      </w:hyperlink>
    </w:p>
    <w:p w14:paraId="7D11A2DE" w14:textId="77777777" w:rsidR="009232A4" w:rsidRDefault="008D7F15" w:rsidP="003155B9">
      <w:pPr>
        <w:spacing w:line="240" w:lineRule="auto"/>
        <w:rPr>
          <w:rFonts w:ascii="Arial" w:hAnsi="Arial" w:cs="Arial"/>
        </w:rPr>
      </w:pPr>
      <w:r w:rsidRPr="009232A4">
        <w:rPr>
          <w:rFonts w:ascii="Arial" w:hAnsi="Arial" w:cs="Arial"/>
        </w:rPr>
        <w:fldChar w:fldCharType="end"/>
      </w:r>
    </w:p>
    <w:p w14:paraId="28A21470" w14:textId="77777777" w:rsidR="009232A4" w:rsidRDefault="009232A4" w:rsidP="003155B9">
      <w:pPr>
        <w:keepLines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CF6D4D7" w14:textId="77777777" w:rsidR="00D754F6" w:rsidRPr="009232A4" w:rsidRDefault="00D34B9D" w:rsidP="003155B9">
      <w:pPr>
        <w:pStyle w:val="1"/>
        <w:spacing w:before="480" w:after="360" w:line="240" w:lineRule="auto"/>
      </w:pPr>
      <w:bookmarkStart w:id="227" w:name="_Toc374704570"/>
      <w:r>
        <w:lastRenderedPageBreak/>
        <w:tab/>
      </w:r>
      <w:bookmarkStart w:id="228" w:name="_Toc400645723"/>
      <w:r w:rsidR="004638CD" w:rsidRPr="00D34B9D">
        <w:t>Глоссарий</w:t>
      </w:r>
      <w:bookmarkEnd w:id="227"/>
      <w:bookmarkEnd w:id="228"/>
    </w:p>
    <w:p w14:paraId="5450393C" w14:textId="77777777" w:rsidR="009232A4" w:rsidRDefault="009232A4" w:rsidP="003155B9">
      <w:pPr>
        <w:pStyle w:val="af6"/>
        <w:keepNext/>
        <w:jc w:val="right"/>
      </w:pPr>
      <w:r>
        <w:t xml:space="preserve">Таблица </w:t>
      </w:r>
      <w:r w:rsidR="00EB29AD">
        <w:fldChar w:fldCharType="begin"/>
      </w:r>
      <w:r w:rsidR="00EB29AD">
        <w:instrText xml:space="preserve"> SEQ Таблица \* ARABIC </w:instrText>
      </w:r>
      <w:r w:rsidR="00EB29AD">
        <w:fldChar w:fldCharType="separate"/>
      </w:r>
      <w:r w:rsidR="00A26ED6">
        <w:rPr>
          <w:noProof/>
        </w:rPr>
        <w:t>1</w:t>
      </w:r>
      <w:r w:rsidR="00EB29AD">
        <w:rPr>
          <w:noProof/>
        </w:rPr>
        <w:fldChar w:fldCharType="end"/>
      </w:r>
      <w:r>
        <w:t xml:space="preserve">. </w:t>
      </w:r>
      <w:r w:rsidRPr="003255B1">
        <w:t>Список определений и сокращений</w:t>
      </w:r>
    </w:p>
    <w:tbl>
      <w:tblPr>
        <w:tblStyle w:val="afff4"/>
        <w:tblW w:w="9639" w:type="dxa"/>
        <w:jc w:val="center"/>
        <w:tblLook w:val="04A0" w:firstRow="1" w:lastRow="0" w:firstColumn="1" w:lastColumn="0" w:noHBand="0" w:noVBand="1"/>
      </w:tblPr>
      <w:tblGrid>
        <w:gridCol w:w="2660"/>
        <w:gridCol w:w="6979"/>
      </w:tblGrid>
      <w:tr w:rsidR="00D754F6" w:rsidRPr="00A26ED6" w14:paraId="0CC048D5" w14:textId="77777777" w:rsidTr="009232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660" w:type="dxa"/>
          </w:tcPr>
          <w:p w14:paraId="24B099AD" w14:textId="77777777" w:rsidR="00D754F6" w:rsidRPr="00A26ED6" w:rsidRDefault="00D754F6" w:rsidP="003155B9">
            <w:pPr>
              <w:spacing w:after="0" w:line="240" w:lineRule="auto"/>
              <w:jc w:val="center"/>
              <w:rPr>
                <w:rFonts w:ascii="Arial" w:hAnsi="Arial" w:cs="Arial"/>
                <w:b w:val="0"/>
              </w:rPr>
            </w:pPr>
            <w:r w:rsidRPr="00A26ED6">
              <w:rPr>
                <w:rFonts w:ascii="Arial" w:hAnsi="Arial" w:cs="Arial"/>
              </w:rPr>
              <w:t>Термин</w:t>
            </w:r>
          </w:p>
        </w:tc>
        <w:tc>
          <w:tcPr>
            <w:tcW w:w="6979" w:type="dxa"/>
          </w:tcPr>
          <w:p w14:paraId="26044463" w14:textId="77777777" w:rsidR="00D754F6" w:rsidRPr="00A26ED6" w:rsidRDefault="00D754F6" w:rsidP="003155B9">
            <w:pPr>
              <w:spacing w:after="0" w:line="240" w:lineRule="auto"/>
              <w:jc w:val="center"/>
              <w:rPr>
                <w:rFonts w:ascii="Arial" w:hAnsi="Arial" w:cs="Arial"/>
                <w:b w:val="0"/>
              </w:rPr>
            </w:pPr>
            <w:r w:rsidRPr="00A26ED6">
              <w:rPr>
                <w:rFonts w:ascii="Arial" w:hAnsi="Arial" w:cs="Arial"/>
              </w:rPr>
              <w:t>Описание</w:t>
            </w:r>
          </w:p>
        </w:tc>
      </w:tr>
      <w:tr w:rsidR="003D7F33" w:rsidRPr="00A26ED6" w14:paraId="2B6155A1" w14:textId="77777777" w:rsidTr="009232A4">
        <w:trPr>
          <w:jc w:val="center"/>
        </w:trPr>
        <w:tc>
          <w:tcPr>
            <w:tcW w:w="2660" w:type="dxa"/>
          </w:tcPr>
          <w:p w14:paraId="47B6D611" w14:textId="18956E48" w:rsidR="003D7F33" w:rsidRPr="00A26ED6" w:rsidRDefault="003D7F33" w:rsidP="003155B9">
            <w:pPr>
              <w:pStyle w:val="af6"/>
              <w:rPr>
                <w:rFonts w:ascii="Arial" w:hAnsi="Arial" w:cs="Arial"/>
              </w:rPr>
            </w:pPr>
            <w:r w:rsidRPr="00A26ED6">
              <w:rPr>
                <w:rFonts w:ascii="Arial" w:hAnsi="Arial" w:cs="Arial"/>
                <w:szCs w:val="20"/>
              </w:rPr>
              <w:t>Банк, ВТБ24, Заказчик</w:t>
            </w:r>
          </w:p>
        </w:tc>
        <w:tc>
          <w:tcPr>
            <w:tcW w:w="6979" w:type="dxa"/>
          </w:tcPr>
          <w:p w14:paraId="4C3F16FA" w14:textId="37B47BBA" w:rsidR="003D7F33" w:rsidRPr="00A26ED6" w:rsidRDefault="003D7F33" w:rsidP="003155B9">
            <w:pPr>
              <w:spacing w:line="240" w:lineRule="auto"/>
              <w:rPr>
                <w:rFonts w:ascii="Arial" w:hAnsi="Arial" w:cs="Arial"/>
              </w:rPr>
            </w:pPr>
            <w:r w:rsidRPr="00A26ED6">
              <w:rPr>
                <w:rFonts w:ascii="Arial" w:hAnsi="Arial" w:cs="Arial"/>
                <w:szCs w:val="20"/>
              </w:rPr>
              <w:t xml:space="preserve">ООО «Программа «Коллекция»», организатор Программы ВТБ 24 «Коллекция». </w:t>
            </w:r>
          </w:p>
        </w:tc>
      </w:tr>
      <w:tr w:rsidR="003D7F33" w:rsidRPr="00A26ED6" w14:paraId="75AF14E4" w14:textId="77777777" w:rsidTr="009232A4">
        <w:trPr>
          <w:jc w:val="center"/>
        </w:trPr>
        <w:tc>
          <w:tcPr>
            <w:tcW w:w="2660" w:type="dxa"/>
          </w:tcPr>
          <w:p w14:paraId="0669CB71" w14:textId="0141AE87" w:rsidR="003D7F33" w:rsidRPr="00A26ED6" w:rsidRDefault="003D7F33" w:rsidP="003155B9">
            <w:pPr>
              <w:pStyle w:val="af6"/>
              <w:rPr>
                <w:rFonts w:ascii="Arial" w:hAnsi="Arial" w:cs="Arial"/>
                <w:szCs w:val="20"/>
              </w:rPr>
            </w:pPr>
            <w:r w:rsidRPr="00A26ED6">
              <w:rPr>
                <w:rFonts w:ascii="Arial" w:hAnsi="Arial" w:cs="Arial"/>
                <w:szCs w:val="20"/>
              </w:rPr>
              <w:t>Партнер</w:t>
            </w:r>
          </w:p>
        </w:tc>
        <w:tc>
          <w:tcPr>
            <w:tcW w:w="6979" w:type="dxa"/>
          </w:tcPr>
          <w:p w14:paraId="23AE6D98" w14:textId="4FD11B9A" w:rsidR="003D7F33" w:rsidRPr="00A26ED6" w:rsidRDefault="003D7F33" w:rsidP="003155B9">
            <w:pPr>
              <w:spacing w:line="240" w:lineRule="auto"/>
              <w:rPr>
                <w:rFonts w:ascii="Arial" w:hAnsi="Arial" w:cs="Arial"/>
                <w:szCs w:val="20"/>
              </w:rPr>
            </w:pPr>
            <w:r w:rsidRPr="00A26ED6">
              <w:rPr>
                <w:rFonts w:ascii="Arial" w:hAnsi="Arial" w:cs="Arial"/>
                <w:szCs w:val="20"/>
              </w:rPr>
              <w:t xml:space="preserve">Юридическое лицо или индивидуальный предприниматель, вступившее с Банком в договорные отношения по поводу реализации Программы ВТБ 24 «Коллекция». </w:t>
            </w:r>
          </w:p>
        </w:tc>
      </w:tr>
      <w:tr w:rsidR="003D7F33" w:rsidRPr="00A26ED6" w14:paraId="3D9CB473" w14:textId="77777777" w:rsidTr="009232A4">
        <w:trPr>
          <w:jc w:val="center"/>
        </w:trPr>
        <w:tc>
          <w:tcPr>
            <w:tcW w:w="2660" w:type="dxa"/>
          </w:tcPr>
          <w:p w14:paraId="3C68336F" w14:textId="2F7AEB0B" w:rsidR="003D7F33" w:rsidRPr="00A26ED6" w:rsidRDefault="003D7F33" w:rsidP="003155B9">
            <w:pPr>
              <w:pStyle w:val="af6"/>
              <w:rPr>
                <w:rFonts w:ascii="Arial" w:hAnsi="Arial" w:cs="Arial"/>
                <w:szCs w:val="20"/>
              </w:rPr>
            </w:pPr>
            <w:r w:rsidRPr="00A26ED6">
              <w:rPr>
                <w:rFonts w:ascii="Arial" w:hAnsi="Arial" w:cs="Arial"/>
                <w:lang w:val="en-US"/>
              </w:rPr>
              <w:t>Uniteller</w:t>
            </w:r>
          </w:p>
        </w:tc>
        <w:tc>
          <w:tcPr>
            <w:tcW w:w="6979" w:type="dxa"/>
          </w:tcPr>
          <w:p w14:paraId="048A02DE" w14:textId="225A8DB5" w:rsidR="003D7F33" w:rsidRPr="00A26ED6" w:rsidRDefault="003D7F33" w:rsidP="00FF70CB">
            <w:pPr>
              <w:spacing w:line="240" w:lineRule="auto"/>
              <w:rPr>
                <w:rFonts w:ascii="Arial" w:hAnsi="Arial" w:cs="Arial"/>
                <w:szCs w:val="20"/>
              </w:rPr>
            </w:pPr>
            <w:r w:rsidRPr="00A26ED6">
              <w:rPr>
                <w:rFonts w:ascii="Arial" w:hAnsi="Arial" w:cs="Arial"/>
                <w:color w:val="000000"/>
                <w:szCs w:val="20"/>
              </w:rPr>
              <w:t xml:space="preserve">Партнер, обеспечивающий услугу интернет-эквайринга </w:t>
            </w:r>
            <w:r w:rsidRPr="00A26ED6">
              <w:rPr>
                <w:rFonts w:ascii="Arial" w:hAnsi="Arial" w:cs="Arial"/>
                <w:szCs w:val="20"/>
              </w:rPr>
              <w:t>ООО «Программа «Коллекция»».</w:t>
            </w:r>
          </w:p>
        </w:tc>
      </w:tr>
      <w:tr w:rsidR="00000DF1" w:rsidRPr="00A26ED6" w14:paraId="66D9A3BD" w14:textId="77777777" w:rsidTr="009232A4">
        <w:trPr>
          <w:jc w:val="center"/>
        </w:trPr>
        <w:tc>
          <w:tcPr>
            <w:tcW w:w="2660" w:type="dxa"/>
          </w:tcPr>
          <w:p w14:paraId="74D02867" w14:textId="15B4F234" w:rsidR="00000DF1" w:rsidRPr="00A26ED6" w:rsidRDefault="00000DF1" w:rsidP="003155B9">
            <w:pPr>
              <w:pStyle w:val="af6"/>
              <w:rPr>
                <w:rFonts w:ascii="Arial" w:hAnsi="Arial" w:cs="Arial"/>
              </w:rPr>
            </w:pPr>
            <w:r w:rsidRPr="00A26ED6">
              <w:rPr>
                <w:rFonts w:ascii="Arial" w:hAnsi="Arial" w:cs="Arial"/>
                <w:szCs w:val="20"/>
              </w:rPr>
              <w:t>ИС Банка</w:t>
            </w:r>
            <w:r w:rsidR="007F4781">
              <w:rPr>
                <w:rFonts w:ascii="Arial" w:hAnsi="Arial" w:cs="Arial"/>
                <w:szCs w:val="20"/>
              </w:rPr>
              <w:t>, Террадата</w:t>
            </w:r>
          </w:p>
        </w:tc>
        <w:tc>
          <w:tcPr>
            <w:tcW w:w="6979" w:type="dxa"/>
          </w:tcPr>
          <w:p w14:paraId="70AAE32A" w14:textId="6D18CBF4" w:rsidR="00000DF1" w:rsidRPr="00A26ED6" w:rsidRDefault="00000DF1" w:rsidP="003155B9">
            <w:pPr>
              <w:spacing w:line="240" w:lineRule="auto"/>
              <w:rPr>
                <w:rFonts w:ascii="Arial" w:hAnsi="Arial" w:cs="Arial"/>
              </w:rPr>
            </w:pPr>
            <w:r w:rsidRPr="00A26ED6">
              <w:rPr>
                <w:rFonts w:ascii="Arial" w:hAnsi="Arial" w:cs="Arial"/>
                <w:szCs w:val="20"/>
              </w:rPr>
              <w:t>Информационная система Банка ВТБ 24 (ЗАО) (Тер</w:t>
            </w:r>
            <w:r w:rsidR="00EA2902">
              <w:rPr>
                <w:rFonts w:ascii="Arial" w:hAnsi="Arial" w:cs="Arial"/>
                <w:szCs w:val="20"/>
              </w:rPr>
              <w:t>р</w:t>
            </w:r>
            <w:r w:rsidRPr="00A26ED6">
              <w:rPr>
                <w:rFonts w:ascii="Arial" w:hAnsi="Arial" w:cs="Arial"/>
                <w:szCs w:val="20"/>
              </w:rPr>
              <w:t>адата).</w:t>
            </w:r>
          </w:p>
        </w:tc>
      </w:tr>
      <w:tr w:rsidR="00000DF1" w:rsidRPr="00A26ED6" w14:paraId="22CBA618" w14:textId="77777777" w:rsidTr="009232A4">
        <w:trPr>
          <w:jc w:val="center"/>
        </w:trPr>
        <w:tc>
          <w:tcPr>
            <w:tcW w:w="2660" w:type="dxa"/>
          </w:tcPr>
          <w:p w14:paraId="0DBA395A" w14:textId="4433818E" w:rsidR="00000DF1" w:rsidRPr="00A26ED6" w:rsidRDefault="00000DF1" w:rsidP="003155B9">
            <w:pPr>
              <w:pStyle w:val="af6"/>
              <w:rPr>
                <w:rFonts w:ascii="Arial" w:hAnsi="Arial" w:cs="Arial"/>
                <w:szCs w:val="20"/>
              </w:rPr>
            </w:pPr>
            <w:r w:rsidRPr="00A26ED6">
              <w:rPr>
                <w:rFonts w:ascii="Arial" w:hAnsi="Arial" w:cs="Arial"/>
                <w:szCs w:val="20"/>
              </w:rPr>
              <w:t>Банк, ВТБ24, Заказчик</w:t>
            </w:r>
          </w:p>
        </w:tc>
        <w:tc>
          <w:tcPr>
            <w:tcW w:w="6979" w:type="dxa"/>
          </w:tcPr>
          <w:p w14:paraId="3C36F116" w14:textId="5A699E02" w:rsidR="00000DF1" w:rsidRPr="00A26ED6" w:rsidRDefault="00000DF1" w:rsidP="003155B9">
            <w:pPr>
              <w:spacing w:line="240" w:lineRule="auto"/>
              <w:rPr>
                <w:rFonts w:ascii="Arial" w:hAnsi="Arial" w:cs="Arial"/>
                <w:color w:val="000000"/>
                <w:szCs w:val="20"/>
              </w:rPr>
            </w:pPr>
            <w:r w:rsidRPr="00A26ED6">
              <w:rPr>
                <w:rFonts w:ascii="Arial" w:hAnsi="Arial" w:cs="Arial"/>
                <w:szCs w:val="20"/>
              </w:rPr>
              <w:t xml:space="preserve">ООО «Программа «Коллекция»», организатор Программы ВТБ 24 «Коллекция». </w:t>
            </w:r>
          </w:p>
        </w:tc>
      </w:tr>
      <w:tr w:rsidR="00000DF1" w:rsidRPr="00A26ED6" w14:paraId="468D9652" w14:textId="77777777" w:rsidTr="009232A4">
        <w:trPr>
          <w:jc w:val="center"/>
        </w:trPr>
        <w:tc>
          <w:tcPr>
            <w:tcW w:w="2660" w:type="dxa"/>
          </w:tcPr>
          <w:p w14:paraId="2768EBFE" w14:textId="063A4376" w:rsidR="00000DF1" w:rsidRPr="00A26ED6" w:rsidRDefault="00000DF1" w:rsidP="003155B9">
            <w:pPr>
              <w:pStyle w:val="af6"/>
              <w:rPr>
                <w:rFonts w:ascii="Arial" w:hAnsi="Arial" w:cs="Arial"/>
              </w:rPr>
            </w:pPr>
            <w:r w:rsidRPr="00A26ED6">
              <w:rPr>
                <w:rFonts w:ascii="Arial" w:hAnsi="Arial" w:cs="Arial"/>
                <w:szCs w:val="20"/>
              </w:rPr>
              <w:t>Система, Система «Коллекция», Система лояльности</w:t>
            </w:r>
          </w:p>
        </w:tc>
        <w:tc>
          <w:tcPr>
            <w:tcW w:w="6979" w:type="dxa"/>
          </w:tcPr>
          <w:p w14:paraId="7F3244FD" w14:textId="5CA00E3C" w:rsidR="00000DF1" w:rsidRPr="00A26ED6" w:rsidRDefault="00000DF1" w:rsidP="003155B9">
            <w:pPr>
              <w:spacing w:line="240" w:lineRule="auto"/>
              <w:rPr>
                <w:rFonts w:ascii="Arial" w:eastAsiaTheme="minorHAnsi" w:hAnsi="Arial" w:cs="Arial"/>
                <w:lang w:eastAsia="en-US"/>
              </w:rPr>
            </w:pPr>
            <w:r w:rsidRPr="00A26ED6">
              <w:rPr>
                <w:rFonts w:ascii="Arial" w:hAnsi="Arial" w:cs="Arial"/>
                <w:szCs w:val="20"/>
              </w:rPr>
              <w:t>Комплекс взаимодействующих программных компонентов, обеспечивающий работу Программы ВТБ  24 «Коллекция».</w:t>
            </w:r>
          </w:p>
        </w:tc>
      </w:tr>
      <w:tr w:rsidR="00000DF1" w:rsidRPr="00A26ED6" w14:paraId="078F98F1" w14:textId="77777777" w:rsidTr="009232A4">
        <w:trPr>
          <w:jc w:val="center"/>
        </w:trPr>
        <w:tc>
          <w:tcPr>
            <w:tcW w:w="2660" w:type="dxa"/>
          </w:tcPr>
          <w:p w14:paraId="20604AF4" w14:textId="2016DB9F" w:rsidR="00000DF1" w:rsidRPr="00A26ED6" w:rsidRDefault="00000DF1" w:rsidP="003155B9">
            <w:pPr>
              <w:pStyle w:val="af6"/>
              <w:rPr>
                <w:rFonts w:ascii="Arial" w:hAnsi="Arial" w:cs="Arial"/>
              </w:rPr>
            </w:pPr>
            <w:r w:rsidRPr="00A26ED6">
              <w:rPr>
                <w:rFonts w:ascii="Arial" w:hAnsi="Arial" w:cs="Arial"/>
                <w:szCs w:val="20"/>
              </w:rPr>
              <w:t>Программа ВТБ 24 «Коллекция»</w:t>
            </w:r>
          </w:p>
        </w:tc>
        <w:tc>
          <w:tcPr>
            <w:tcW w:w="6979" w:type="dxa"/>
          </w:tcPr>
          <w:p w14:paraId="29283BEC" w14:textId="5A0313F6" w:rsidR="00000DF1" w:rsidRPr="00A26ED6" w:rsidRDefault="00000DF1" w:rsidP="003155B9">
            <w:pPr>
              <w:spacing w:line="240" w:lineRule="auto"/>
              <w:rPr>
                <w:rFonts w:ascii="Arial" w:eastAsiaTheme="minorHAnsi" w:hAnsi="Arial" w:cs="Arial"/>
                <w:lang w:eastAsia="en-US"/>
              </w:rPr>
            </w:pPr>
            <w:r w:rsidRPr="00A26ED6">
              <w:rPr>
                <w:rFonts w:ascii="Arial" w:hAnsi="Arial" w:cs="Arial"/>
                <w:szCs w:val="20"/>
              </w:rPr>
              <w:t>Бонусная программа «Коллекция» ВТБ 24 (ЗАО), представляющая собой комплекс мероприятий, предназначенный для поощрения клиентов банка ВТБ 24 (ЗАО) осуществлять покупки с помощью эмитированной банком ВТБ 24 (ЗАО) карты международной платежной системы Visa International или MasterCard Worldwide.</w:t>
            </w:r>
          </w:p>
        </w:tc>
      </w:tr>
      <w:tr w:rsidR="00FE3CFD" w:rsidRPr="00A26ED6" w14:paraId="45437B08" w14:textId="77777777" w:rsidTr="009232A4">
        <w:trPr>
          <w:jc w:val="center"/>
        </w:trPr>
        <w:tc>
          <w:tcPr>
            <w:tcW w:w="2660" w:type="dxa"/>
          </w:tcPr>
          <w:p w14:paraId="0F26D88F" w14:textId="48D3CA5B" w:rsidR="00FE3CFD" w:rsidRPr="00A26ED6" w:rsidRDefault="00FE3CFD" w:rsidP="003155B9">
            <w:pPr>
              <w:pStyle w:val="af6"/>
              <w:rPr>
                <w:rFonts w:ascii="Arial" w:hAnsi="Arial" w:cs="Arial"/>
                <w:szCs w:val="20"/>
              </w:rPr>
            </w:pPr>
            <w:r w:rsidRPr="00A26ED6">
              <w:rPr>
                <w:rFonts w:ascii="Arial" w:hAnsi="Arial" w:cs="Arial"/>
                <w:szCs w:val="20"/>
              </w:rPr>
              <w:t>ЛК</w:t>
            </w:r>
          </w:p>
        </w:tc>
        <w:tc>
          <w:tcPr>
            <w:tcW w:w="6979" w:type="dxa"/>
          </w:tcPr>
          <w:p w14:paraId="604EACAE" w14:textId="5B120453" w:rsidR="00FE3CFD" w:rsidRPr="00A26ED6" w:rsidRDefault="00FE3CFD" w:rsidP="00A26ED6">
            <w:pPr>
              <w:spacing w:line="240" w:lineRule="auto"/>
              <w:rPr>
                <w:rFonts w:ascii="Arial" w:hAnsi="Arial" w:cs="Arial"/>
                <w:color w:val="000000"/>
                <w:szCs w:val="20"/>
              </w:rPr>
            </w:pPr>
            <w:r w:rsidRPr="00A26ED6">
              <w:rPr>
                <w:rFonts w:ascii="Arial" w:hAnsi="Arial" w:cs="Arial"/>
                <w:color w:val="000000"/>
                <w:szCs w:val="20"/>
              </w:rPr>
              <w:t>Совокупность разделов сайта «Коллекция», к которым имеет доступ авторизованный Участник программы.</w:t>
            </w:r>
          </w:p>
        </w:tc>
      </w:tr>
      <w:tr w:rsidR="00FE3CFD" w:rsidRPr="00A26ED6" w14:paraId="37792F77" w14:textId="77777777" w:rsidTr="009232A4">
        <w:trPr>
          <w:jc w:val="center"/>
        </w:trPr>
        <w:tc>
          <w:tcPr>
            <w:tcW w:w="2660" w:type="dxa"/>
          </w:tcPr>
          <w:p w14:paraId="37270F9E" w14:textId="6DB7FA8E" w:rsidR="00FE3CFD" w:rsidRPr="00A26ED6" w:rsidRDefault="00FE3CFD" w:rsidP="0069519C">
            <w:pPr>
              <w:pStyle w:val="af6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Вознаграждение</w:t>
            </w:r>
            <w:r w:rsidR="00406FD7">
              <w:rPr>
                <w:rFonts w:ascii="Arial" w:hAnsi="Arial" w:cs="Arial"/>
                <w:szCs w:val="20"/>
              </w:rPr>
              <w:t>, Товар</w:t>
            </w:r>
          </w:p>
        </w:tc>
        <w:tc>
          <w:tcPr>
            <w:tcW w:w="6979" w:type="dxa"/>
          </w:tcPr>
          <w:p w14:paraId="708EF5D0" w14:textId="7654EAD2" w:rsidR="00FE3CFD" w:rsidRPr="00A26ED6" w:rsidRDefault="00FE3CFD" w:rsidP="003520C0">
            <w:pPr>
              <w:spacing w:line="240" w:lineRule="auto"/>
              <w:rPr>
                <w:rFonts w:ascii="Arial" w:hAnsi="Arial" w:cs="Arial"/>
                <w:szCs w:val="20"/>
              </w:rPr>
            </w:pPr>
            <w:bookmarkStart w:id="229" w:name="RANGE!B10"/>
            <w:r w:rsidRPr="003520C0">
              <w:rPr>
                <w:rFonts w:ascii="Arial" w:hAnsi="Arial" w:cs="Arial"/>
                <w:color w:val="000000"/>
                <w:szCs w:val="20"/>
              </w:rPr>
              <w:t>Товары и услуги, доступные для заказа Участникам в качестве поощрения за активное пользование продуктами Банка.</w:t>
            </w:r>
            <w:bookmarkEnd w:id="229"/>
          </w:p>
        </w:tc>
      </w:tr>
      <w:tr w:rsidR="0003464E" w:rsidRPr="00A26ED6" w14:paraId="444F125C" w14:textId="77777777" w:rsidTr="00AC5F55">
        <w:trPr>
          <w:jc w:val="center"/>
        </w:trPr>
        <w:tc>
          <w:tcPr>
            <w:tcW w:w="2660" w:type="dxa"/>
            <w:vAlign w:val="center"/>
          </w:tcPr>
          <w:p w14:paraId="200E7819" w14:textId="48150275" w:rsidR="0003464E" w:rsidRDefault="0003464E" w:rsidP="0069519C">
            <w:pPr>
              <w:pStyle w:val="af6"/>
              <w:rPr>
                <w:rFonts w:ascii="Arial" w:hAnsi="Arial" w:cs="Arial"/>
                <w:szCs w:val="20"/>
              </w:rPr>
            </w:pPr>
            <w:r w:rsidRPr="0003464E">
              <w:rPr>
                <w:rFonts w:ascii="Arial" w:hAnsi="Arial" w:cs="Arial"/>
                <w:szCs w:val="20"/>
              </w:rPr>
              <w:t>Каталог (вознаграждений)</w:t>
            </w:r>
          </w:p>
        </w:tc>
        <w:tc>
          <w:tcPr>
            <w:tcW w:w="6979" w:type="dxa"/>
            <w:vAlign w:val="center"/>
          </w:tcPr>
          <w:p w14:paraId="66221366" w14:textId="690C20CD" w:rsidR="0003464E" w:rsidRPr="003520C0" w:rsidRDefault="0003464E" w:rsidP="003520C0">
            <w:pPr>
              <w:spacing w:line="240" w:lineRule="auto"/>
              <w:rPr>
                <w:rFonts w:ascii="Arial" w:hAnsi="Arial" w:cs="Arial"/>
                <w:color w:val="000000"/>
                <w:szCs w:val="20"/>
              </w:rPr>
            </w:pPr>
            <w:r w:rsidRPr="0003464E">
              <w:rPr>
                <w:rFonts w:ascii="Arial" w:hAnsi="Arial" w:cs="Arial"/>
                <w:color w:val="000000"/>
                <w:szCs w:val="20"/>
              </w:rPr>
              <w:t>Перечень товаров и услуг партнеров с их описанием, из которого Участник может выбрать и заказать себе вознаграждение.</w:t>
            </w:r>
          </w:p>
        </w:tc>
      </w:tr>
    </w:tbl>
    <w:p w14:paraId="1B79C2FD" w14:textId="77777777" w:rsidR="00773BDC" w:rsidRPr="009232A4" w:rsidRDefault="00700160" w:rsidP="00A1361A">
      <w:pPr>
        <w:pStyle w:val="1"/>
        <w:numPr>
          <w:ilvl w:val="0"/>
          <w:numId w:val="11"/>
        </w:numPr>
        <w:spacing w:before="480" w:after="360" w:line="240" w:lineRule="auto"/>
        <w:rPr>
          <w:rFonts w:ascii="Arial" w:hAnsi="Arial" w:cs="Arial"/>
        </w:rPr>
      </w:pPr>
      <w:bookmarkStart w:id="230" w:name="_Общие_сведения"/>
      <w:bookmarkStart w:id="231" w:name="_Toc374704571"/>
      <w:bookmarkStart w:id="232" w:name="_Toc400645724"/>
      <w:bookmarkEnd w:id="230"/>
      <w:r w:rsidRPr="009232A4">
        <w:rPr>
          <w:rFonts w:ascii="Arial" w:hAnsi="Arial" w:cs="Arial"/>
        </w:rPr>
        <w:t>Общие сведения</w:t>
      </w:r>
      <w:bookmarkEnd w:id="231"/>
      <w:bookmarkEnd w:id="232"/>
    </w:p>
    <w:p w14:paraId="293A31C3" w14:textId="77777777" w:rsidR="00273541" w:rsidRPr="009232A4" w:rsidRDefault="00273541" w:rsidP="00A1361A">
      <w:pPr>
        <w:pStyle w:val="20"/>
        <w:numPr>
          <w:ilvl w:val="1"/>
          <w:numId w:val="11"/>
        </w:numPr>
        <w:spacing w:before="480" w:after="240" w:line="240" w:lineRule="auto"/>
        <w:rPr>
          <w:rFonts w:ascii="Arial" w:hAnsi="Arial" w:cs="Arial"/>
        </w:rPr>
      </w:pPr>
      <w:bookmarkStart w:id="233" w:name="_Toc363146658"/>
      <w:bookmarkStart w:id="234" w:name="_Toc374704572"/>
      <w:bookmarkStart w:id="235" w:name="_Toc400645725"/>
      <w:r w:rsidRPr="009232A4">
        <w:rPr>
          <w:rFonts w:ascii="Arial" w:hAnsi="Arial" w:cs="Arial"/>
        </w:rPr>
        <w:t>Назначение документа</w:t>
      </w:r>
      <w:bookmarkEnd w:id="233"/>
      <w:bookmarkEnd w:id="234"/>
      <w:bookmarkEnd w:id="235"/>
    </w:p>
    <w:p w14:paraId="3893D51D" w14:textId="13650B45" w:rsidR="007A20B0" w:rsidRPr="007A20B0" w:rsidRDefault="00273541" w:rsidP="003155B9">
      <w:pPr>
        <w:spacing w:before="120" w:line="240" w:lineRule="auto"/>
        <w:rPr>
          <w:rFonts w:ascii="Arial" w:hAnsi="Arial" w:cs="Arial"/>
        </w:rPr>
      </w:pPr>
      <w:r w:rsidRPr="009232A4">
        <w:rPr>
          <w:rFonts w:ascii="Arial" w:hAnsi="Arial" w:cs="Arial"/>
        </w:rPr>
        <w:t>Настоящий документ сод</w:t>
      </w:r>
      <w:r w:rsidR="00891DF4">
        <w:rPr>
          <w:rFonts w:ascii="Arial" w:hAnsi="Arial" w:cs="Arial"/>
        </w:rPr>
        <w:t xml:space="preserve">ержит описание функциональных </w:t>
      </w:r>
      <w:r w:rsidR="009232A4">
        <w:rPr>
          <w:rFonts w:ascii="Arial" w:hAnsi="Arial" w:cs="Arial"/>
        </w:rPr>
        <w:t xml:space="preserve">по </w:t>
      </w:r>
      <w:r w:rsidR="007A20B0">
        <w:rPr>
          <w:rFonts w:ascii="Arial" w:hAnsi="Arial" w:cs="Arial"/>
        </w:rPr>
        <w:t>доработкам:</w:t>
      </w:r>
    </w:p>
    <w:p w14:paraId="1A639A1F" w14:textId="7E53D229" w:rsidR="007A20B0" w:rsidRPr="00EC0543" w:rsidRDefault="00EC0543" w:rsidP="00EC0543">
      <w:pPr>
        <w:pStyle w:val="ae"/>
        <w:keepLines w:val="0"/>
        <w:numPr>
          <w:ilvl w:val="0"/>
          <w:numId w:val="10"/>
        </w:numPr>
        <w:spacing w:after="200" w:line="240" w:lineRule="auto"/>
        <w:contextualSpacing/>
        <w:rPr>
          <w:rFonts w:ascii="Arial" w:eastAsiaTheme="minorHAnsi" w:hAnsi="Arial" w:cs="Arial"/>
          <w:szCs w:val="20"/>
          <w:lang w:eastAsia="en-US"/>
        </w:rPr>
      </w:pPr>
      <w:r>
        <w:rPr>
          <w:rFonts w:ascii="Arial" w:eastAsiaTheme="minorHAnsi" w:hAnsi="Arial" w:cs="Arial"/>
          <w:szCs w:val="20"/>
          <w:lang w:eastAsia="en-US"/>
        </w:rPr>
        <w:t>АРМ Администратора каталога во</w:t>
      </w:r>
      <w:r w:rsidR="00A161CE">
        <w:rPr>
          <w:rFonts w:ascii="Arial" w:eastAsiaTheme="minorHAnsi" w:hAnsi="Arial" w:cs="Arial"/>
          <w:szCs w:val="20"/>
          <w:lang w:eastAsia="en-US"/>
        </w:rPr>
        <w:t>знаграждений</w:t>
      </w:r>
      <w:r w:rsidR="00A161CE">
        <w:rPr>
          <w:rFonts w:ascii="Arial" w:eastAsiaTheme="minorHAnsi" w:hAnsi="Arial" w:cs="Arial"/>
          <w:szCs w:val="20"/>
          <w:lang w:val="en-US" w:eastAsia="en-US"/>
        </w:rPr>
        <w:t>;</w:t>
      </w:r>
    </w:p>
    <w:p w14:paraId="46364ECD" w14:textId="77777777" w:rsidR="004A2257" w:rsidRPr="009232A4" w:rsidRDefault="004A2257" w:rsidP="003155B9">
      <w:pPr>
        <w:spacing w:before="120" w:line="240" w:lineRule="auto"/>
        <w:rPr>
          <w:rFonts w:ascii="Arial" w:hAnsi="Arial" w:cs="Arial"/>
          <w:bCs/>
        </w:rPr>
      </w:pPr>
      <w:r w:rsidRPr="009232A4">
        <w:rPr>
          <w:rFonts w:ascii="Arial" w:hAnsi="Arial" w:cs="Arial"/>
          <w:bCs/>
        </w:rPr>
        <w:t>Эта спецификация предназначена для:</w:t>
      </w:r>
    </w:p>
    <w:p w14:paraId="2C79D728" w14:textId="77777777" w:rsidR="00614CC7" w:rsidRPr="00614CC7" w:rsidRDefault="004A2257" w:rsidP="003155B9">
      <w:pPr>
        <w:pStyle w:val="ae"/>
        <w:keepLines w:val="0"/>
        <w:numPr>
          <w:ilvl w:val="0"/>
          <w:numId w:val="8"/>
        </w:numPr>
        <w:spacing w:after="200" w:line="240" w:lineRule="auto"/>
        <w:ind w:left="720"/>
        <w:contextualSpacing/>
        <w:rPr>
          <w:rFonts w:ascii="Arial" w:eastAsiaTheme="minorHAnsi" w:hAnsi="Arial" w:cs="Arial"/>
          <w:szCs w:val="20"/>
          <w:lang w:eastAsia="en-US"/>
        </w:rPr>
      </w:pPr>
      <w:r w:rsidRPr="00614CC7">
        <w:rPr>
          <w:rFonts w:ascii="Arial" w:eastAsiaTheme="minorHAnsi" w:hAnsi="Arial" w:cs="Arial"/>
          <w:szCs w:val="20"/>
          <w:lang w:eastAsia="en-US"/>
        </w:rPr>
        <w:t>Согласования особенностей Системы с Заказчиком.</w:t>
      </w:r>
    </w:p>
    <w:p w14:paraId="593FD459" w14:textId="77777777" w:rsidR="004A2257" w:rsidRPr="00614CC7" w:rsidRDefault="004A2257" w:rsidP="003155B9">
      <w:pPr>
        <w:pStyle w:val="ae"/>
        <w:keepLines w:val="0"/>
        <w:numPr>
          <w:ilvl w:val="0"/>
          <w:numId w:val="8"/>
        </w:numPr>
        <w:spacing w:after="200" w:line="240" w:lineRule="auto"/>
        <w:ind w:left="720"/>
        <w:contextualSpacing/>
        <w:rPr>
          <w:rFonts w:ascii="Arial" w:eastAsiaTheme="minorHAnsi" w:hAnsi="Arial" w:cs="Arial"/>
          <w:szCs w:val="20"/>
          <w:lang w:eastAsia="en-US"/>
        </w:rPr>
      </w:pPr>
      <w:r w:rsidRPr="00614CC7">
        <w:rPr>
          <w:rFonts w:ascii="Arial" w:eastAsiaTheme="minorHAnsi" w:hAnsi="Arial" w:cs="Arial"/>
          <w:szCs w:val="20"/>
          <w:lang w:eastAsia="en-US"/>
        </w:rPr>
        <w:t>Согласования особенностей Системы с разработчиками.</w:t>
      </w:r>
    </w:p>
    <w:p w14:paraId="00C24ABB" w14:textId="77777777" w:rsidR="004A2257" w:rsidRPr="00614CC7" w:rsidRDefault="004A2257" w:rsidP="003155B9">
      <w:pPr>
        <w:pStyle w:val="ae"/>
        <w:keepLines w:val="0"/>
        <w:numPr>
          <w:ilvl w:val="0"/>
          <w:numId w:val="8"/>
        </w:numPr>
        <w:spacing w:after="200" w:line="240" w:lineRule="auto"/>
        <w:ind w:left="720"/>
        <w:contextualSpacing/>
        <w:rPr>
          <w:rFonts w:ascii="Arial" w:eastAsiaTheme="minorHAnsi" w:hAnsi="Arial" w:cs="Arial"/>
          <w:szCs w:val="20"/>
          <w:lang w:eastAsia="en-US"/>
        </w:rPr>
      </w:pPr>
      <w:r w:rsidRPr="00614CC7">
        <w:rPr>
          <w:rFonts w:ascii="Arial" w:eastAsiaTheme="minorHAnsi" w:hAnsi="Arial" w:cs="Arial"/>
          <w:szCs w:val="20"/>
          <w:lang w:eastAsia="en-US"/>
        </w:rPr>
        <w:t>Разработки программного продукта.</w:t>
      </w:r>
    </w:p>
    <w:p w14:paraId="38B986BB" w14:textId="77777777" w:rsidR="00273541" w:rsidRPr="00614CC7" w:rsidRDefault="004A2257" w:rsidP="003155B9">
      <w:pPr>
        <w:pStyle w:val="ae"/>
        <w:keepLines w:val="0"/>
        <w:numPr>
          <w:ilvl w:val="0"/>
          <w:numId w:val="8"/>
        </w:numPr>
        <w:spacing w:after="200" w:line="240" w:lineRule="auto"/>
        <w:ind w:left="720"/>
        <w:contextualSpacing/>
        <w:rPr>
          <w:rFonts w:ascii="Arial" w:eastAsiaTheme="minorHAnsi" w:hAnsi="Arial" w:cs="Arial"/>
          <w:szCs w:val="20"/>
          <w:lang w:eastAsia="en-US"/>
        </w:rPr>
      </w:pPr>
      <w:r w:rsidRPr="00614CC7">
        <w:rPr>
          <w:rFonts w:ascii="Arial" w:eastAsiaTheme="minorHAnsi" w:hAnsi="Arial" w:cs="Arial"/>
          <w:szCs w:val="20"/>
          <w:lang w:eastAsia="en-US"/>
        </w:rPr>
        <w:t>Последующего тестирования функционала с целью обеспечения качества продукта.</w:t>
      </w:r>
    </w:p>
    <w:p w14:paraId="40728083" w14:textId="77777777" w:rsidR="00273541" w:rsidRPr="009232A4" w:rsidRDefault="00273541" w:rsidP="003155B9">
      <w:pPr>
        <w:widowControl w:val="0"/>
        <w:spacing w:before="120" w:line="240" w:lineRule="auto"/>
        <w:rPr>
          <w:rFonts w:ascii="Arial" w:hAnsi="Arial" w:cs="Arial"/>
        </w:rPr>
      </w:pPr>
      <w:r w:rsidRPr="009232A4">
        <w:rPr>
          <w:rFonts w:ascii="Arial" w:hAnsi="Arial" w:cs="Arial"/>
        </w:rPr>
        <w:lastRenderedPageBreak/>
        <w:t>Детальная информация</w:t>
      </w:r>
      <w:r w:rsidR="00614CC7">
        <w:rPr>
          <w:rFonts w:ascii="Arial" w:hAnsi="Arial" w:cs="Arial"/>
        </w:rPr>
        <w:t xml:space="preserve"> по взаимодействию с ИС банка, П</w:t>
      </w:r>
      <w:r w:rsidRPr="009232A4">
        <w:rPr>
          <w:rFonts w:ascii="Arial" w:hAnsi="Arial" w:cs="Arial"/>
        </w:rPr>
        <w:t>артнерами и другими внешними системами отражена в документах по интеграции.</w:t>
      </w:r>
    </w:p>
    <w:p w14:paraId="03B8F8F6" w14:textId="77777777" w:rsidR="00273541" w:rsidRDefault="00273541" w:rsidP="00A1361A">
      <w:pPr>
        <w:pStyle w:val="20"/>
        <w:numPr>
          <w:ilvl w:val="1"/>
          <w:numId w:val="11"/>
        </w:numPr>
        <w:spacing w:before="480" w:after="240" w:line="240" w:lineRule="auto"/>
        <w:rPr>
          <w:rFonts w:ascii="Arial" w:hAnsi="Arial" w:cs="Arial"/>
          <w:lang w:val="en-US"/>
        </w:rPr>
      </w:pPr>
      <w:bookmarkStart w:id="236" w:name="_Toc350761624"/>
      <w:bookmarkStart w:id="237" w:name="_Toc343798090"/>
      <w:bookmarkStart w:id="238" w:name="_Toc363146659"/>
      <w:bookmarkStart w:id="239" w:name="_Toc374704573"/>
      <w:bookmarkStart w:id="240" w:name="_Toc400645726"/>
      <w:bookmarkEnd w:id="236"/>
      <w:r w:rsidRPr="009232A4">
        <w:rPr>
          <w:rFonts w:ascii="Arial" w:hAnsi="Arial" w:cs="Arial"/>
        </w:rPr>
        <w:t>Связанные документы</w:t>
      </w:r>
      <w:bookmarkEnd w:id="237"/>
      <w:bookmarkEnd w:id="238"/>
      <w:bookmarkEnd w:id="239"/>
      <w:bookmarkEnd w:id="240"/>
    </w:p>
    <w:p w14:paraId="469CDF41" w14:textId="6FA05289" w:rsidR="00A26ED6" w:rsidRDefault="00A26ED6" w:rsidP="00A26ED6">
      <w:pPr>
        <w:pStyle w:val="af6"/>
        <w:keepNext/>
        <w:jc w:val="right"/>
      </w:pPr>
      <w:r>
        <w:t xml:space="preserve">Таблица </w:t>
      </w:r>
      <w:r w:rsidR="00EB29AD">
        <w:fldChar w:fldCharType="begin"/>
      </w:r>
      <w:r w:rsidR="00EB29AD">
        <w:instrText xml:space="preserve"> SEQ Таблица \* ARABIC </w:instrText>
      </w:r>
      <w:r w:rsidR="00EB29AD">
        <w:fldChar w:fldCharType="separate"/>
      </w:r>
      <w:r>
        <w:rPr>
          <w:noProof/>
        </w:rPr>
        <w:t>2</w:t>
      </w:r>
      <w:r w:rsidR="00EB29AD">
        <w:rPr>
          <w:noProof/>
        </w:rPr>
        <w:fldChar w:fldCharType="end"/>
      </w:r>
      <w:r>
        <w:t>. Список связанных документов</w:t>
      </w:r>
    </w:p>
    <w:tbl>
      <w:tblPr>
        <w:tblStyle w:val="14"/>
        <w:tblW w:w="9747" w:type="dxa"/>
        <w:tblLook w:val="04A0" w:firstRow="1" w:lastRow="0" w:firstColumn="1" w:lastColumn="0" w:noHBand="0" w:noVBand="1"/>
      </w:tblPr>
      <w:tblGrid>
        <w:gridCol w:w="3652"/>
        <w:gridCol w:w="3969"/>
        <w:gridCol w:w="2126"/>
      </w:tblGrid>
      <w:tr w:rsidR="00A26ED6" w:rsidRPr="00614CC7" w14:paraId="7BD88E25" w14:textId="77777777" w:rsidTr="00A26E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52" w:type="dxa"/>
          </w:tcPr>
          <w:p w14:paraId="362CA7C8" w14:textId="77777777" w:rsidR="00A26ED6" w:rsidRPr="00614CC7" w:rsidRDefault="00A26ED6" w:rsidP="00A8002B">
            <w:pPr>
              <w:spacing w:line="24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614CC7">
              <w:rPr>
                <w:rFonts w:ascii="Arial" w:hAnsi="Arial" w:cs="Arial"/>
                <w:sz w:val="20"/>
                <w:szCs w:val="20"/>
              </w:rPr>
              <w:t>Документ</w:t>
            </w:r>
          </w:p>
        </w:tc>
        <w:tc>
          <w:tcPr>
            <w:tcW w:w="3969" w:type="dxa"/>
          </w:tcPr>
          <w:p w14:paraId="6A2D7434" w14:textId="77777777" w:rsidR="00A26ED6" w:rsidRPr="00614CC7" w:rsidRDefault="00A26ED6" w:rsidP="00A8002B">
            <w:pPr>
              <w:spacing w:line="24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614CC7">
              <w:rPr>
                <w:rFonts w:ascii="Arial" w:hAnsi="Arial" w:cs="Arial"/>
                <w:sz w:val="20"/>
                <w:szCs w:val="20"/>
              </w:rPr>
              <w:t>Описание</w:t>
            </w:r>
          </w:p>
        </w:tc>
        <w:tc>
          <w:tcPr>
            <w:tcW w:w="2126" w:type="dxa"/>
          </w:tcPr>
          <w:p w14:paraId="6CCFD2D8" w14:textId="77777777" w:rsidR="00A26ED6" w:rsidRPr="00614CC7" w:rsidRDefault="00A26ED6" w:rsidP="00A8002B">
            <w:pPr>
              <w:spacing w:line="24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614CC7">
              <w:rPr>
                <w:rFonts w:ascii="Arial" w:hAnsi="Arial" w:cs="Arial"/>
                <w:sz w:val="20"/>
                <w:szCs w:val="20"/>
              </w:rPr>
              <w:t>Псевдоним</w:t>
            </w:r>
          </w:p>
        </w:tc>
      </w:tr>
      <w:tr w:rsidR="00A26ED6" w:rsidRPr="00614CC7" w14:paraId="3ABC2097" w14:textId="77777777" w:rsidTr="00A26ED6">
        <w:tc>
          <w:tcPr>
            <w:tcW w:w="3652" w:type="dxa"/>
          </w:tcPr>
          <w:p w14:paraId="3DD20E03" w14:textId="77777777" w:rsidR="00A26ED6" w:rsidRPr="00614CC7" w:rsidRDefault="00A26ED6" w:rsidP="00A8002B">
            <w:pPr>
              <w:spacing w:line="240" w:lineRule="auto"/>
              <w:rPr>
                <w:rFonts w:ascii="Arial" w:hAnsi="Arial" w:cs="Arial"/>
                <w:szCs w:val="20"/>
                <w:lang w:val="en-US"/>
              </w:rPr>
            </w:pPr>
            <w:r w:rsidRPr="00614CC7">
              <w:rPr>
                <w:rFonts w:ascii="Arial" w:hAnsi="Arial" w:cs="Arial"/>
                <w:szCs w:val="20"/>
              </w:rPr>
              <w:t xml:space="preserve">Глоссарий ВТБ 24 </w:t>
            </w:r>
            <w:r w:rsidRPr="00614CC7">
              <w:rPr>
                <w:rFonts w:ascii="Arial" w:hAnsi="Arial" w:cs="Arial"/>
                <w:szCs w:val="20"/>
                <w:lang w:val="en-US"/>
              </w:rPr>
              <w:t>v 2.1</w:t>
            </w:r>
          </w:p>
        </w:tc>
        <w:tc>
          <w:tcPr>
            <w:tcW w:w="3969" w:type="dxa"/>
          </w:tcPr>
          <w:p w14:paraId="3E706A92" w14:textId="77777777" w:rsidR="00A26ED6" w:rsidRPr="00614CC7" w:rsidRDefault="00A26ED6" w:rsidP="00A8002B">
            <w:pPr>
              <w:spacing w:line="240" w:lineRule="auto"/>
              <w:rPr>
                <w:rFonts w:ascii="Arial" w:hAnsi="Arial" w:cs="Arial"/>
                <w:szCs w:val="20"/>
              </w:rPr>
            </w:pPr>
            <w:r w:rsidRPr="00614CC7">
              <w:rPr>
                <w:rFonts w:ascii="Arial" w:hAnsi="Arial" w:cs="Arial"/>
                <w:szCs w:val="20"/>
              </w:rPr>
              <w:t>Содержит информацию с ключевыми определениями и ролями, которые используются в текущем документе.</w:t>
            </w:r>
          </w:p>
        </w:tc>
        <w:tc>
          <w:tcPr>
            <w:tcW w:w="2126" w:type="dxa"/>
          </w:tcPr>
          <w:p w14:paraId="79B548F0" w14:textId="77777777" w:rsidR="00A26ED6" w:rsidRPr="00614CC7" w:rsidRDefault="00A26ED6" w:rsidP="00A8002B">
            <w:pPr>
              <w:spacing w:line="240" w:lineRule="auto"/>
              <w:rPr>
                <w:rFonts w:ascii="Arial" w:hAnsi="Arial" w:cs="Arial"/>
                <w:szCs w:val="20"/>
              </w:rPr>
            </w:pPr>
            <w:bookmarkStart w:id="241" w:name="док_Глоссарий"/>
            <w:r w:rsidRPr="00614CC7">
              <w:rPr>
                <w:rFonts w:ascii="Arial" w:hAnsi="Arial" w:cs="Arial"/>
                <w:szCs w:val="20"/>
              </w:rPr>
              <w:t>Глоссарий</w:t>
            </w:r>
            <w:bookmarkEnd w:id="241"/>
          </w:p>
        </w:tc>
      </w:tr>
    </w:tbl>
    <w:p w14:paraId="7E9506A3" w14:textId="77777777" w:rsidR="00A26ED6" w:rsidRPr="00F9097E" w:rsidRDefault="00A26ED6" w:rsidP="00A26ED6"/>
    <w:p w14:paraId="46C3B961" w14:textId="77777777" w:rsidR="004A2257" w:rsidRPr="009232A4" w:rsidRDefault="000A038F" w:rsidP="00A1361A">
      <w:pPr>
        <w:pStyle w:val="1"/>
        <w:numPr>
          <w:ilvl w:val="0"/>
          <w:numId w:val="11"/>
        </w:numPr>
        <w:spacing w:line="240" w:lineRule="auto"/>
        <w:rPr>
          <w:rFonts w:ascii="Arial" w:hAnsi="Arial" w:cs="Arial"/>
        </w:rPr>
      </w:pPr>
      <w:bookmarkStart w:id="242" w:name="_Toc350352253"/>
      <w:bookmarkStart w:id="243" w:name="_Toc350352594"/>
      <w:bookmarkStart w:id="244" w:name="_Toc350352715"/>
      <w:bookmarkStart w:id="245" w:name="_Toc350761626"/>
      <w:bookmarkStart w:id="246" w:name="_Toc350352254"/>
      <w:bookmarkStart w:id="247" w:name="_Toc350352595"/>
      <w:bookmarkStart w:id="248" w:name="_Toc350352716"/>
      <w:bookmarkStart w:id="249" w:name="_Toc350761627"/>
      <w:bookmarkStart w:id="250" w:name="_Toc374704575"/>
      <w:bookmarkStart w:id="251" w:name="_Toc400645727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r w:rsidRPr="009232A4">
        <w:rPr>
          <w:rFonts w:ascii="Arial" w:hAnsi="Arial" w:cs="Arial"/>
        </w:rPr>
        <w:t>Описание функций</w:t>
      </w:r>
      <w:bookmarkEnd w:id="250"/>
      <w:bookmarkEnd w:id="251"/>
    </w:p>
    <w:p w14:paraId="360DE9D1" w14:textId="3967A4B8" w:rsidR="00DC77E8" w:rsidRPr="00353A38" w:rsidRDefault="00E22EB1" w:rsidP="007362C4">
      <w:pPr>
        <w:pStyle w:val="20"/>
        <w:numPr>
          <w:ilvl w:val="1"/>
          <w:numId w:val="11"/>
        </w:numPr>
        <w:spacing w:before="480" w:after="240" w:line="240" w:lineRule="auto"/>
        <w:rPr>
          <w:rFonts w:ascii="Arial" w:hAnsi="Arial" w:cs="Arial"/>
        </w:rPr>
      </w:pPr>
      <w:bookmarkStart w:id="252" w:name="_Toc400645728"/>
      <w:bookmarkStart w:id="253" w:name="_Toc380000932"/>
      <w:r>
        <w:rPr>
          <w:rFonts w:ascii="Arial" w:hAnsi="Arial" w:cs="Arial"/>
        </w:rPr>
        <w:t>MLVTBPLK-</w:t>
      </w:r>
      <w:r w:rsidR="007362C4" w:rsidRPr="007362C4">
        <w:rPr>
          <w:rFonts w:ascii="Arial" w:hAnsi="Arial" w:cs="Arial"/>
        </w:rPr>
        <w:t>206</w:t>
      </w:r>
      <w:r w:rsidR="007362C4" w:rsidRPr="008B6C1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Отчеты </w:t>
      </w:r>
      <w:r w:rsidR="002520E6" w:rsidRPr="002520E6">
        <w:rPr>
          <w:rFonts w:ascii="Arial" w:hAnsi="Arial" w:cs="Arial"/>
        </w:rPr>
        <w:t>о</w:t>
      </w:r>
      <w:r>
        <w:rPr>
          <w:rFonts w:ascii="Arial" w:hAnsi="Arial" w:cs="Arial"/>
        </w:rPr>
        <w:t>б</w:t>
      </w:r>
      <w:r w:rsidR="002520E6" w:rsidRPr="002520E6">
        <w:rPr>
          <w:rFonts w:ascii="Arial" w:hAnsi="Arial" w:cs="Arial"/>
        </w:rPr>
        <w:t xml:space="preserve"> оплате заказов рублями и бонусами</w:t>
      </w:r>
      <w:bookmarkEnd w:id="252"/>
    </w:p>
    <w:p w14:paraId="4ECFB50B" w14:textId="2A5EFE66" w:rsidR="00DC77E8" w:rsidRDefault="00DC77E8" w:rsidP="00A1361A">
      <w:pPr>
        <w:pStyle w:val="3"/>
        <w:numPr>
          <w:ilvl w:val="2"/>
          <w:numId w:val="11"/>
        </w:numPr>
        <w:spacing w:before="360" w:after="240" w:line="240" w:lineRule="auto"/>
        <w:rPr>
          <w:rFonts w:ascii="Arial" w:hAnsi="Arial" w:cs="Arial"/>
        </w:rPr>
      </w:pPr>
      <w:bookmarkStart w:id="254" w:name="_Toc400645729"/>
      <w:r w:rsidRPr="009232A4">
        <w:rPr>
          <w:rFonts w:ascii="Arial" w:hAnsi="Arial" w:cs="Arial"/>
        </w:rPr>
        <w:t>Назначение</w:t>
      </w:r>
      <w:bookmarkEnd w:id="254"/>
    </w:p>
    <w:p w14:paraId="0ADAE3F7" w14:textId="10650C83" w:rsidR="00365826" w:rsidRDefault="00CF443F" w:rsidP="00CF443F">
      <w:pPr>
        <w:rPr>
          <w:rFonts w:ascii="Arial" w:hAnsi="Arial" w:cs="Arial"/>
        </w:rPr>
      </w:pPr>
      <w:r w:rsidRPr="00391DB0">
        <w:rPr>
          <w:rFonts w:ascii="Arial" w:hAnsi="Arial" w:cs="Arial"/>
        </w:rPr>
        <w:t xml:space="preserve">Цель доработки – </w:t>
      </w:r>
      <w:r w:rsidR="00DD4F99" w:rsidRPr="00391DB0">
        <w:rPr>
          <w:rFonts w:ascii="Arial" w:hAnsi="Arial" w:cs="Arial"/>
        </w:rPr>
        <w:t>предоставление</w:t>
      </w:r>
      <w:r w:rsidRPr="00391DB0">
        <w:rPr>
          <w:rFonts w:ascii="Arial" w:hAnsi="Arial" w:cs="Arial"/>
        </w:rPr>
        <w:t xml:space="preserve"> </w:t>
      </w:r>
      <w:r w:rsidR="003D0964" w:rsidRPr="00391DB0">
        <w:rPr>
          <w:rFonts w:ascii="Arial" w:hAnsi="Arial" w:cs="Arial"/>
        </w:rPr>
        <w:t xml:space="preserve">Банку </w:t>
      </w:r>
      <w:r w:rsidR="005720A1">
        <w:rPr>
          <w:rFonts w:ascii="Arial" w:hAnsi="Arial" w:cs="Arial"/>
        </w:rPr>
        <w:t>отче</w:t>
      </w:r>
      <w:r w:rsidR="009E6F23">
        <w:rPr>
          <w:rFonts w:ascii="Arial" w:hAnsi="Arial" w:cs="Arial"/>
        </w:rPr>
        <w:t xml:space="preserve">тности </w:t>
      </w:r>
      <w:r w:rsidR="003D0964" w:rsidRPr="00391DB0">
        <w:rPr>
          <w:rFonts w:ascii="Arial" w:hAnsi="Arial" w:cs="Arial"/>
        </w:rPr>
        <w:t>о</w:t>
      </w:r>
      <w:r w:rsidR="009E6F23">
        <w:rPr>
          <w:rFonts w:ascii="Arial" w:hAnsi="Arial" w:cs="Arial"/>
        </w:rPr>
        <w:t>б</w:t>
      </w:r>
      <w:r w:rsidR="003D0964" w:rsidRPr="00391DB0">
        <w:rPr>
          <w:rFonts w:ascii="Arial" w:hAnsi="Arial" w:cs="Arial"/>
        </w:rPr>
        <w:t xml:space="preserve"> оплате заказов</w:t>
      </w:r>
      <w:r w:rsidR="0019202D" w:rsidRPr="00391DB0">
        <w:rPr>
          <w:rFonts w:ascii="Arial" w:hAnsi="Arial" w:cs="Arial"/>
        </w:rPr>
        <w:t xml:space="preserve"> рублями и бонусами</w:t>
      </w:r>
      <w:r w:rsidR="00561E20" w:rsidRPr="00391DB0">
        <w:rPr>
          <w:rFonts w:ascii="Arial" w:hAnsi="Arial" w:cs="Arial"/>
        </w:rPr>
        <w:t>,</w:t>
      </w:r>
      <w:r w:rsidR="00561E20">
        <w:rPr>
          <w:rFonts w:ascii="Arial" w:hAnsi="Arial" w:cs="Arial"/>
        </w:rPr>
        <w:t xml:space="preserve"> </w:t>
      </w:r>
      <w:r w:rsidR="003B214C">
        <w:rPr>
          <w:rFonts w:ascii="Arial" w:hAnsi="Arial" w:cs="Arial"/>
        </w:rPr>
        <w:t xml:space="preserve">в связи с </w:t>
      </w:r>
      <w:r w:rsidR="00561E20">
        <w:rPr>
          <w:rFonts w:ascii="Arial" w:hAnsi="Arial" w:cs="Arial"/>
        </w:rPr>
        <w:t>внедрением функционала «</w:t>
      </w:r>
      <w:r w:rsidR="00561E20" w:rsidRPr="00561E20">
        <w:rPr>
          <w:rFonts w:ascii="Arial" w:hAnsi="Arial" w:cs="Arial"/>
        </w:rPr>
        <w:t>MLVTBPLK-169 Доплата рублями при заказе вознаграждения</w:t>
      </w:r>
      <w:r w:rsidR="00561E20">
        <w:rPr>
          <w:rFonts w:ascii="Arial" w:hAnsi="Arial" w:cs="Arial"/>
        </w:rPr>
        <w:t>»</w:t>
      </w:r>
      <w:r w:rsidR="00211087">
        <w:rPr>
          <w:rFonts w:ascii="Arial" w:hAnsi="Arial" w:cs="Arial"/>
        </w:rPr>
        <w:t>.</w:t>
      </w:r>
    </w:p>
    <w:p w14:paraId="695DBD5B" w14:textId="77777777" w:rsidR="00DC77E8" w:rsidRDefault="00DC77E8" w:rsidP="00012A09">
      <w:pPr>
        <w:pStyle w:val="3"/>
        <w:numPr>
          <w:ilvl w:val="2"/>
          <w:numId w:val="11"/>
        </w:numPr>
        <w:spacing w:before="360" w:after="240" w:line="240" w:lineRule="auto"/>
        <w:rPr>
          <w:rFonts w:ascii="Arial" w:hAnsi="Arial" w:cs="Arial"/>
        </w:rPr>
      </w:pPr>
      <w:bookmarkStart w:id="255" w:name="_Toc400645730"/>
      <w:r>
        <w:rPr>
          <w:rFonts w:ascii="Arial" w:hAnsi="Arial" w:cs="Arial"/>
        </w:rPr>
        <w:t>Функциональные требования</w:t>
      </w:r>
      <w:bookmarkEnd w:id="255"/>
    </w:p>
    <w:p w14:paraId="4DD6CD63" w14:textId="0DA0D7B3" w:rsidR="00C9532D" w:rsidRPr="00C9532D" w:rsidRDefault="00C9532D" w:rsidP="00C9532D">
      <w:pPr>
        <w:spacing w:before="120"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Для реализации функционала необходимо:</w:t>
      </w:r>
    </w:p>
    <w:p w14:paraId="168D1F51" w14:textId="55DA6D9E" w:rsidR="00C9532D" w:rsidRPr="00C80E56" w:rsidRDefault="00F52482" w:rsidP="00C80E56">
      <w:pPr>
        <w:pStyle w:val="ae"/>
        <w:numPr>
          <w:ilvl w:val="0"/>
          <w:numId w:val="13"/>
        </w:numPr>
        <w:rPr>
          <w:rFonts w:ascii="Arial" w:hAnsi="Arial" w:cs="Arial"/>
        </w:rPr>
      </w:pPr>
      <w:r w:rsidRPr="00C80E56">
        <w:rPr>
          <w:rFonts w:ascii="Arial" w:hAnsi="Arial" w:cs="Arial"/>
          <w:szCs w:val="20"/>
        </w:rPr>
        <w:t xml:space="preserve">Дополнить существующую выгрузку заказов в </w:t>
      </w:r>
      <w:r w:rsidRPr="00C80E56">
        <w:rPr>
          <w:rFonts w:ascii="Arial" w:hAnsi="Arial" w:cs="Arial"/>
          <w:szCs w:val="20"/>
          <w:lang w:val="en-US"/>
        </w:rPr>
        <w:t>CSV</w:t>
      </w:r>
      <w:r w:rsidRPr="00C80E56">
        <w:rPr>
          <w:rFonts w:ascii="Arial" w:hAnsi="Arial" w:cs="Arial"/>
          <w:szCs w:val="20"/>
        </w:rPr>
        <w:t xml:space="preserve"> (</w:t>
      </w:r>
      <w:r w:rsidR="00C80E56">
        <w:rPr>
          <w:rFonts w:ascii="Arial" w:hAnsi="Arial" w:cs="Arial"/>
          <w:szCs w:val="20"/>
        </w:rPr>
        <w:t>реализованную в рамках «</w:t>
      </w:r>
      <w:r w:rsidR="00C80E56" w:rsidRPr="00C80E56">
        <w:rPr>
          <w:rFonts w:ascii="Arial" w:hAnsi="Arial" w:cs="Arial"/>
        </w:rPr>
        <w:t>КАТАЛОГ-210 Выгрузка заказов в csv-файл</w:t>
      </w:r>
      <w:r w:rsidR="00C80E56">
        <w:rPr>
          <w:rFonts w:ascii="Arial" w:hAnsi="Arial" w:cs="Arial"/>
        </w:rPr>
        <w:t>»</w:t>
      </w:r>
      <w:r w:rsidRPr="00C80E56">
        <w:rPr>
          <w:rFonts w:ascii="Arial" w:hAnsi="Arial" w:cs="Arial"/>
        </w:rPr>
        <w:t>) информацией об оплате рублями и бонусами по каждому заказу. </w:t>
      </w:r>
    </w:p>
    <w:p w14:paraId="20B1B06A" w14:textId="4F11A40E" w:rsidR="00DC77E8" w:rsidRDefault="00DC77E8" w:rsidP="00012A09">
      <w:pPr>
        <w:pStyle w:val="3"/>
        <w:numPr>
          <w:ilvl w:val="2"/>
          <w:numId w:val="11"/>
        </w:numPr>
        <w:spacing w:before="360" w:after="240" w:line="240" w:lineRule="auto"/>
        <w:rPr>
          <w:rFonts w:ascii="Arial" w:hAnsi="Arial" w:cs="Arial"/>
        </w:rPr>
      </w:pPr>
      <w:bookmarkStart w:id="256" w:name="_Toc400645731"/>
      <w:r>
        <w:rPr>
          <w:rFonts w:ascii="Arial" w:hAnsi="Arial" w:cs="Arial"/>
        </w:rPr>
        <w:t>Описание функционала</w:t>
      </w:r>
      <w:bookmarkEnd w:id="256"/>
    </w:p>
    <w:p w14:paraId="5BC988FB" w14:textId="77777777" w:rsidR="00DC77E8" w:rsidRDefault="00DC77E8" w:rsidP="003155B9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Для выполнения данной доработки требуется произвести изменения:</w:t>
      </w:r>
    </w:p>
    <w:p w14:paraId="458770D4" w14:textId="77777777" w:rsidR="00A42BBA" w:rsidRDefault="00A42BBA" w:rsidP="00A42BBA">
      <w:pPr>
        <w:pStyle w:val="ae"/>
        <w:keepLines w:val="0"/>
        <w:numPr>
          <w:ilvl w:val="0"/>
          <w:numId w:val="9"/>
        </w:numPr>
        <w:spacing w:after="200" w:line="240" w:lineRule="auto"/>
        <w:contextualSpacing/>
        <w:rPr>
          <w:rFonts w:ascii="Arial" w:eastAsiaTheme="minorHAnsi" w:hAnsi="Arial" w:cs="Arial"/>
          <w:szCs w:val="20"/>
          <w:lang w:eastAsia="en-US"/>
        </w:rPr>
      </w:pPr>
      <w:r>
        <w:rPr>
          <w:rFonts w:ascii="Arial" w:eastAsiaTheme="minorHAnsi" w:hAnsi="Arial" w:cs="Arial"/>
          <w:szCs w:val="20"/>
          <w:lang w:eastAsia="en-US"/>
        </w:rPr>
        <w:t>В АРМ Администратора каталога вознаграждений (вкладка «Заказы»).</w:t>
      </w:r>
    </w:p>
    <w:p w14:paraId="2BD29BC1" w14:textId="77777777" w:rsidR="00C2764D" w:rsidRPr="00DB24CD" w:rsidRDefault="00C2764D" w:rsidP="00C2764D">
      <w:pPr>
        <w:pStyle w:val="ae"/>
        <w:keepLines w:val="0"/>
        <w:spacing w:after="200" w:line="240" w:lineRule="auto"/>
        <w:ind w:left="720"/>
        <w:contextualSpacing/>
        <w:rPr>
          <w:rFonts w:ascii="Arial" w:eastAsiaTheme="minorHAnsi" w:hAnsi="Arial" w:cs="Arial"/>
          <w:szCs w:val="20"/>
          <w:lang w:eastAsia="en-US"/>
        </w:rPr>
      </w:pPr>
    </w:p>
    <w:p w14:paraId="002F144D" w14:textId="2C51BF9A" w:rsidR="00EB72B4" w:rsidRDefault="00123C96" w:rsidP="005F3DBC">
      <w:pPr>
        <w:spacing w:before="12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Доработка выгрузки заказов в </w:t>
      </w:r>
      <w:r>
        <w:rPr>
          <w:rFonts w:ascii="Arial" w:hAnsi="Arial" w:cs="Arial"/>
          <w:b/>
          <w:lang w:val="en-US"/>
        </w:rPr>
        <w:t>csv</w:t>
      </w:r>
      <w:r w:rsidRPr="007F718F">
        <w:rPr>
          <w:rFonts w:ascii="Arial" w:hAnsi="Arial" w:cs="Arial"/>
          <w:b/>
        </w:rPr>
        <w:t>-</w:t>
      </w:r>
      <w:r>
        <w:rPr>
          <w:rFonts w:ascii="Arial" w:hAnsi="Arial" w:cs="Arial"/>
          <w:b/>
        </w:rPr>
        <w:t>файл в АРМ администратора каталога вознаграждений</w:t>
      </w:r>
      <w:r w:rsidR="00331B36">
        <w:rPr>
          <w:rFonts w:ascii="Arial" w:hAnsi="Arial" w:cs="Arial"/>
          <w:b/>
        </w:rPr>
        <w:t>:</w:t>
      </w:r>
    </w:p>
    <w:p w14:paraId="4033A1EF" w14:textId="46DF78F8" w:rsidR="0029594F" w:rsidRDefault="0029594F" w:rsidP="0029594F">
      <w:pPr>
        <w:pStyle w:val="ae"/>
        <w:numPr>
          <w:ilvl w:val="0"/>
          <w:numId w:val="69"/>
        </w:numPr>
        <w:spacing w:before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Д</w:t>
      </w:r>
      <w:r w:rsidR="00B41F1D">
        <w:rPr>
          <w:rFonts w:ascii="Arial" w:hAnsi="Arial" w:cs="Arial"/>
        </w:rPr>
        <w:t xml:space="preserve">обавить в каждый заказ </w:t>
      </w:r>
      <w:r>
        <w:rPr>
          <w:rFonts w:ascii="Arial" w:hAnsi="Arial" w:cs="Arial"/>
        </w:rPr>
        <w:t>дополнительную позицию</w:t>
      </w:r>
      <w:r w:rsidR="00B41F1D">
        <w:rPr>
          <w:rFonts w:ascii="Arial" w:hAnsi="Arial" w:cs="Arial"/>
        </w:rPr>
        <w:t xml:space="preserve"> </w:t>
      </w:r>
      <w:r w:rsidR="00D12EBB">
        <w:rPr>
          <w:rFonts w:ascii="Arial" w:hAnsi="Arial" w:cs="Arial"/>
        </w:rPr>
        <w:t xml:space="preserve">«Оплата по заказу» </w:t>
      </w:r>
      <w:r w:rsidR="00B41F1D">
        <w:rPr>
          <w:rFonts w:ascii="Arial" w:hAnsi="Arial" w:cs="Arial"/>
        </w:rPr>
        <w:t>с</w:t>
      </w:r>
      <w:r>
        <w:rPr>
          <w:rFonts w:ascii="Arial" w:hAnsi="Arial" w:cs="Arial"/>
        </w:rPr>
        <w:t xml:space="preserve"> информацией об оплате рублями и бонусами</w:t>
      </w:r>
    </w:p>
    <w:p w14:paraId="2BFDC734" w14:textId="1399883F" w:rsidR="006D2EAD" w:rsidRDefault="006D2EAD" w:rsidP="00C321DF">
      <w:pPr>
        <w:pStyle w:val="ae"/>
        <w:numPr>
          <w:ilvl w:val="1"/>
          <w:numId w:val="71"/>
        </w:numPr>
        <w:spacing w:before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Артикул позиции – «</w:t>
      </w:r>
      <w:r w:rsidRPr="00071688">
        <w:rPr>
          <w:rFonts w:ascii="Arial" w:hAnsi="Arial" w:cs="Arial"/>
          <w:b/>
        </w:rPr>
        <w:t>Оплата по заказу</w:t>
      </w:r>
      <w:r>
        <w:rPr>
          <w:rFonts w:ascii="Arial" w:hAnsi="Arial" w:cs="Arial"/>
        </w:rPr>
        <w:t>»</w:t>
      </w:r>
      <w:r w:rsidR="00646B1A">
        <w:rPr>
          <w:rFonts w:ascii="Arial" w:hAnsi="Arial" w:cs="Arial"/>
        </w:rPr>
        <w:t>.</w:t>
      </w:r>
    </w:p>
    <w:p w14:paraId="0C41BEF3" w14:textId="429D39CC" w:rsidR="006D2EAD" w:rsidRDefault="00B671ED" w:rsidP="00C321DF">
      <w:pPr>
        <w:pStyle w:val="ae"/>
        <w:numPr>
          <w:ilvl w:val="1"/>
          <w:numId w:val="71"/>
        </w:numPr>
        <w:spacing w:before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С</w:t>
      </w:r>
      <w:r w:rsidR="003B0386">
        <w:rPr>
          <w:rFonts w:ascii="Arial" w:hAnsi="Arial" w:cs="Arial"/>
        </w:rPr>
        <w:t xml:space="preserve">толбцы </w:t>
      </w:r>
      <w:r w:rsidR="006D2EAD">
        <w:rPr>
          <w:rFonts w:ascii="Arial" w:hAnsi="Arial" w:cs="Arial"/>
        </w:rPr>
        <w:t>«</w:t>
      </w:r>
      <w:r w:rsidR="006D2EAD" w:rsidRPr="00071688">
        <w:rPr>
          <w:rFonts w:ascii="Arial" w:hAnsi="Arial" w:cs="Arial"/>
          <w:b/>
        </w:rPr>
        <w:t>Статус</w:t>
      </w:r>
      <w:r w:rsidR="006D2EAD">
        <w:rPr>
          <w:rFonts w:ascii="Arial" w:hAnsi="Arial" w:cs="Arial"/>
        </w:rPr>
        <w:t>», «</w:t>
      </w:r>
      <w:r w:rsidR="006D2EAD" w:rsidRPr="00071688">
        <w:rPr>
          <w:rFonts w:ascii="Arial" w:hAnsi="Arial" w:cs="Arial"/>
          <w:b/>
        </w:rPr>
        <w:t>Оплата</w:t>
      </w:r>
      <w:r w:rsidR="006D2EAD">
        <w:rPr>
          <w:rFonts w:ascii="Arial" w:hAnsi="Arial" w:cs="Arial"/>
        </w:rPr>
        <w:t xml:space="preserve"> </w:t>
      </w:r>
      <w:r w:rsidR="006D2EAD" w:rsidRPr="00071688">
        <w:rPr>
          <w:rFonts w:ascii="Arial" w:hAnsi="Arial" w:cs="Arial"/>
          <w:b/>
        </w:rPr>
        <w:t>товара</w:t>
      </w:r>
      <w:r w:rsidR="006D2EAD">
        <w:rPr>
          <w:rFonts w:ascii="Arial" w:hAnsi="Arial" w:cs="Arial"/>
        </w:rPr>
        <w:t>»</w:t>
      </w:r>
      <w:r w:rsidR="00071688">
        <w:rPr>
          <w:rFonts w:ascii="Arial" w:hAnsi="Arial" w:cs="Arial"/>
        </w:rPr>
        <w:t>,</w:t>
      </w:r>
      <w:r w:rsidR="006D2EAD">
        <w:rPr>
          <w:rFonts w:ascii="Arial" w:hAnsi="Arial" w:cs="Arial"/>
        </w:rPr>
        <w:t xml:space="preserve"> «</w:t>
      </w:r>
      <w:r w:rsidR="006D2EAD" w:rsidRPr="00071688">
        <w:rPr>
          <w:rFonts w:ascii="Arial" w:hAnsi="Arial" w:cs="Arial"/>
          <w:b/>
        </w:rPr>
        <w:t>Оплата заказа</w:t>
      </w:r>
      <w:r w:rsidR="006D2EAD">
        <w:rPr>
          <w:rFonts w:ascii="Arial" w:hAnsi="Arial" w:cs="Arial"/>
        </w:rPr>
        <w:t>»</w:t>
      </w:r>
      <w:r w:rsidR="00071688">
        <w:rPr>
          <w:rFonts w:ascii="Arial" w:hAnsi="Arial" w:cs="Arial"/>
        </w:rPr>
        <w:t>, «</w:t>
      </w:r>
      <w:r w:rsidR="00071688" w:rsidRPr="00071688">
        <w:rPr>
          <w:rFonts w:ascii="Arial" w:hAnsi="Arial" w:cs="Arial"/>
          <w:b/>
        </w:rPr>
        <w:t>Наименование</w:t>
      </w:r>
      <w:r w:rsidR="00071688">
        <w:rPr>
          <w:rFonts w:ascii="Arial" w:hAnsi="Arial" w:cs="Arial"/>
        </w:rPr>
        <w:t>», «</w:t>
      </w:r>
      <w:r w:rsidR="00071688" w:rsidRPr="00071688">
        <w:rPr>
          <w:rFonts w:ascii="Arial" w:hAnsi="Arial" w:cs="Arial"/>
          <w:b/>
        </w:rPr>
        <w:t>К-во</w:t>
      </w:r>
      <w:r w:rsidR="00071688">
        <w:rPr>
          <w:rFonts w:ascii="Arial" w:hAnsi="Arial" w:cs="Arial"/>
        </w:rPr>
        <w:t>» и «</w:t>
      </w:r>
      <w:r w:rsidR="00071688" w:rsidRPr="00071688">
        <w:rPr>
          <w:rFonts w:ascii="Arial" w:hAnsi="Arial" w:cs="Arial"/>
          <w:b/>
        </w:rPr>
        <w:t>Цена</w:t>
      </w:r>
      <w:r w:rsidR="00071688">
        <w:rPr>
          <w:rFonts w:ascii="Arial" w:hAnsi="Arial" w:cs="Arial"/>
        </w:rPr>
        <w:t>» –</w:t>
      </w:r>
      <w:r>
        <w:rPr>
          <w:rFonts w:ascii="Arial" w:hAnsi="Arial" w:cs="Arial"/>
        </w:rPr>
        <w:t xml:space="preserve"> </w:t>
      </w:r>
      <w:r w:rsidR="00F95B3A">
        <w:rPr>
          <w:rFonts w:ascii="Arial" w:hAnsi="Arial" w:cs="Arial"/>
        </w:rPr>
        <w:t xml:space="preserve">заполняться </w:t>
      </w:r>
      <w:r w:rsidRPr="00F93966">
        <w:rPr>
          <w:rFonts w:ascii="Arial" w:hAnsi="Arial" w:cs="Arial"/>
          <w:u w:val="single"/>
        </w:rPr>
        <w:t xml:space="preserve">не </w:t>
      </w:r>
      <w:r w:rsidR="00071688" w:rsidRPr="00F93966">
        <w:rPr>
          <w:rFonts w:ascii="Arial" w:hAnsi="Arial" w:cs="Arial"/>
          <w:u w:val="single"/>
        </w:rPr>
        <w:t>должны</w:t>
      </w:r>
      <w:r w:rsidR="00646B1A">
        <w:rPr>
          <w:rFonts w:ascii="Arial" w:hAnsi="Arial" w:cs="Arial"/>
        </w:rPr>
        <w:t>.</w:t>
      </w:r>
    </w:p>
    <w:p w14:paraId="6568054D" w14:textId="62A04B5D" w:rsidR="002657A8" w:rsidRPr="0029594F" w:rsidRDefault="002657A8" w:rsidP="00C321DF">
      <w:pPr>
        <w:pStyle w:val="ae"/>
        <w:numPr>
          <w:ilvl w:val="1"/>
          <w:numId w:val="71"/>
        </w:numPr>
        <w:spacing w:before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Остальные столбцы заполняются подобно остальным позициям.</w:t>
      </w:r>
    </w:p>
    <w:p w14:paraId="2E2786AC" w14:textId="3612251C" w:rsidR="000D2E2A" w:rsidRDefault="002962FF" w:rsidP="00DB24CD">
      <w:pPr>
        <w:pStyle w:val="ae"/>
        <w:numPr>
          <w:ilvl w:val="0"/>
          <w:numId w:val="69"/>
        </w:numPr>
        <w:spacing w:before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Добавить в выгрузку два </w:t>
      </w:r>
      <w:r w:rsidR="00D12EBB">
        <w:rPr>
          <w:rFonts w:ascii="Arial" w:hAnsi="Arial" w:cs="Arial"/>
        </w:rPr>
        <w:t>новых</w:t>
      </w:r>
      <w:r w:rsidR="007F718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столбца</w:t>
      </w:r>
      <w:r w:rsidR="00B671ED">
        <w:rPr>
          <w:rFonts w:ascii="Arial" w:hAnsi="Arial" w:cs="Arial"/>
        </w:rPr>
        <w:t xml:space="preserve">, которые будут заполняться </w:t>
      </w:r>
      <w:r w:rsidR="00B671ED" w:rsidRPr="002243E6">
        <w:rPr>
          <w:rFonts w:ascii="Arial" w:hAnsi="Arial" w:cs="Arial"/>
          <w:u w:val="single"/>
        </w:rPr>
        <w:t>только для дополнительной позиции</w:t>
      </w:r>
      <w:r w:rsidR="00B671ED">
        <w:rPr>
          <w:rFonts w:ascii="Arial" w:hAnsi="Arial" w:cs="Arial"/>
        </w:rPr>
        <w:t xml:space="preserve"> «Оплата по заказу»</w:t>
      </w:r>
      <w:r w:rsidR="007F718F">
        <w:rPr>
          <w:rFonts w:ascii="Arial" w:hAnsi="Arial" w:cs="Arial"/>
        </w:rPr>
        <w:t>:</w:t>
      </w:r>
    </w:p>
    <w:p w14:paraId="1D62A98C" w14:textId="59FD352E" w:rsidR="00215059" w:rsidRDefault="00AC4E5D" w:rsidP="00C321DF">
      <w:pPr>
        <w:pStyle w:val="ae"/>
        <w:numPr>
          <w:ilvl w:val="1"/>
          <w:numId w:val="72"/>
        </w:numPr>
        <w:spacing w:before="12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</w:t>
      </w:r>
      <w:r w:rsidR="00215059">
        <w:rPr>
          <w:rFonts w:ascii="Arial" w:hAnsi="Arial" w:cs="Arial"/>
        </w:rPr>
        <w:t>«Доплачено рублями» - часть стоимости заказа, оплаченная Клиентом рублями, в рамках функционала «</w:t>
      </w:r>
      <w:r w:rsidR="00215059" w:rsidRPr="00561E20">
        <w:rPr>
          <w:rFonts w:ascii="Arial" w:hAnsi="Arial" w:cs="Arial"/>
        </w:rPr>
        <w:t>MLVTBPLK-169 Доплата рублями при заказе вознаграждения</w:t>
      </w:r>
      <w:r w:rsidR="00215059">
        <w:rPr>
          <w:rFonts w:ascii="Arial" w:hAnsi="Arial" w:cs="Arial"/>
        </w:rPr>
        <w:t>»</w:t>
      </w:r>
    </w:p>
    <w:p w14:paraId="7FD65620" w14:textId="187BC865" w:rsidR="00D42986" w:rsidRPr="00D7607B" w:rsidRDefault="00AC4E5D" w:rsidP="00D7607B">
      <w:pPr>
        <w:pStyle w:val="ae"/>
        <w:numPr>
          <w:ilvl w:val="1"/>
          <w:numId w:val="72"/>
        </w:numPr>
        <w:spacing w:before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«Оплачено бонусами» - часть стоимости заказа (в рублях), оплаченная Клиентом бонусами.</w:t>
      </w:r>
      <w:bookmarkEnd w:id="253"/>
    </w:p>
    <w:sectPr w:rsidR="00D42986" w:rsidRPr="00D7607B" w:rsidSect="000003C8">
      <w:headerReference w:type="default" r:id="rId12"/>
      <w:footerReference w:type="default" r:id="rId13"/>
      <w:pgSz w:w="11906" w:h="16838"/>
      <w:pgMar w:top="1418" w:right="851" w:bottom="1559" w:left="1418" w:header="709" w:footer="53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C21C57" w14:textId="77777777" w:rsidR="00FE49CA" w:rsidRDefault="00FE49CA" w:rsidP="002129C0">
      <w:r>
        <w:separator/>
      </w:r>
    </w:p>
  </w:endnote>
  <w:endnote w:type="continuationSeparator" w:id="0">
    <w:p w14:paraId="32BF02F4" w14:textId="77777777" w:rsidR="00FE49CA" w:rsidRDefault="00FE49CA" w:rsidP="002129C0">
      <w:r>
        <w:continuationSeparator/>
      </w:r>
    </w:p>
  </w:endnote>
  <w:endnote w:type="continuationNotice" w:id="1">
    <w:p w14:paraId="2BDF98C1" w14:textId="77777777" w:rsidR="00FE49CA" w:rsidRDefault="00FE49C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303782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14:paraId="2E918562" w14:textId="77777777" w:rsidR="004E4111" w:rsidRPr="000003C8" w:rsidRDefault="004E4111">
        <w:pPr>
          <w:pStyle w:val="af9"/>
          <w:jc w:val="right"/>
          <w:rPr>
            <w:rFonts w:ascii="Arial" w:hAnsi="Arial" w:cs="Arial"/>
          </w:rPr>
        </w:pPr>
        <w:r w:rsidRPr="000003C8">
          <w:rPr>
            <w:rFonts w:ascii="Arial" w:hAnsi="Arial" w:cs="Arial"/>
          </w:rPr>
          <w:fldChar w:fldCharType="begin"/>
        </w:r>
        <w:r w:rsidRPr="000003C8">
          <w:rPr>
            <w:rFonts w:ascii="Arial" w:hAnsi="Arial" w:cs="Arial"/>
          </w:rPr>
          <w:instrText>PAGE   \* MERGEFORMAT</w:instrText>
        </w:r>
        <w:r w:rsidRPr="000003C8">
          <w:rPr>
            <w:rFonts w:ascii="Arial" w:hAnsi="Arial" w:cs="Arial"/>
          </w:rPr>
          <w:fldChar w:fldCharType="separate"/>
        </w:r>
        <w:r w:rsidR="00EB29AD">
          <w:rPr>
            <w:rFonts w:ascii="Arial" w:hAnsi="Arial" w:cs="Arial"/>
            <w:noProof/>
          </w:rPr>
          <w:t>2</w:t>
        </w:r>
        <w:r w:rsidRPr="000003C8">
          <w:rPr>
            <w:rFonts w:ascii="Arial" w:hAnsi="Arial" w:cs="Arial"/>
          </w:rPr>
          <w:fldChar w:fldCharType="end"/>
        </w:r>
      </w:p>
    </w:sdtContent>
  </w:sdt>
  <w:p w14:paraId="1FB6CB02" w14:textId="77777777" w:rsidR="004E4111" w:rsidRDefault="004E4111">
    <w:pPr>
      <w:pStyle w:val="af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41BAC7" w14:textId="77777777" w:rsidR="00FE49CA" w:rsidRDefault="00FE49CA" w:rsidP="002129C0">
      <w:r>
        <w:separator/>
      </w:r>
    </w:p>
  </w:footnote>
  <w:footnote w:type="continuationSeparator" w:id="0">
    <w:p w14:paraId="5A3EE71D" w14:textId="77777777" w:rsidR="00FE49CA" w:rsidRDefault="00FE49CA" w:rsidP="002129C0">
      <w:r>
        <w:continuationSeparator/>
      </w:r>
    </w:p>
  </w:footnote>
  <w:footnote w:type="continuationNotice" w:id="1">
    <w:p w14:paraId="27048BE3" w14:textId="77777777" w:rsidR="00FE49CA" w:rsidRDefault="00FE49C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8733AB" w14:textId="74EC93D0" w:rsidR="004E4111" w:rsidRPr="00D04AF9" w:rsidRDefault="004E4111" w:rsidP="00D04AF9">
    <w:pPr>
      <w:pStyle w:val="aff5"/>
      <w:spacing w:after="0" w:line="240" w:lineRule="auto"/>
      <w:jc w:val="right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Программа лояльности ВТБ</w:t>
    </w:r>
    <w:r w:rsidRPr="00D04AF9">
      <w:rPr>
        <w:rFonts w:ascii="Arial" w:hAnsi="Arial" w:cs="Arial"/>
        <w:sz w:val="18"/>
        <w:szCs w:val="18"/>
      </w:rPr>
      <w:t>24 «Коллекция»</w:t>
    </w:r>
  </w:p>
  <w:p w14:paraId="15C81EE4" w14:textId="5CC8D493" w:rsidR="004E4111" w:rsidRPr="00D04AF9" w:rsidRDefault="004E4111" w:rsidP="005B14D1">
    <w:pPr>
      <w:pStyle w:val="aff5"/>
      <w:spacing w:after="0" w:line="240" w:lineRule="auto"/>
      <w:jc w:val="right"/>
    </w:pPr>
    <w:r w:rsidRPr="00A73484">
      <w:rPr>
        <w:rFonts w:ascii="Arial" w:hAnsi="Arial" w:cs="Arial"/>
        <w:sz w:val="18"/>
        <w:szCs w:val="18"/>
      </w:rPr>
      <w:t>Спецификация на функциональные требования</w:t>
    </w:r>
    <w:r>
      <w:rPr>
        <w:rFonts w:ascii="Arial" w:hAnsi="Arial" w:cs="Arial"/>
        <w:sz w:val="18"/>
        <w:szCs w:val="18"/>
      </w:rPr>
      <w:t xml:space="preserve">. </w:t>
    </w:r>
    <w:r w:rsidR="006C3C91">
      <w:rPr>
        <w:rFonts w:ascii="Arial" w:hAnsi="Arial" w:cs="Arial"/>
        <w:sz w:val="18"/>
        <w:szCs w:val="18"/>
      </w:rPr>
      <w:t xml:space="preserve">Отчеты </w:t>
    </w:r>
    <w:r w:rsidR="005B14D1" w:rsidRPr="005B14D1">
      <w:rPr>
        <w:rFonts w:ascii="Arial" w:hAnsi="Arial" w:cs="Arial"/>
        <w:sz w:val="18"/>
        <w:szCs w:val="18"/>
      </w:rPr>
      <w:t>о</w:t>
    </w:r>
    <w:r w:rsidR="006C3C91">
      <w:rPr>
        <w:rFonts w:ascii="Arial" w:hAnsi="Arial" w:cs="Arial"/>
        <w:sz w:val="18"/>
        <w:szCs w:val="18"/>
      </w:rPr>
      <w:t>б</w:t>
    </w:r>
    <w:r w:rsidR="005B14D1" w:rsidRPr="005B14D1">
      <w:rPr>
        <w:rFonts w:ascii="Arial" w:hAnsi="Arial" w:cs="Arial"/>
        <w:sz w:val="18"/>
        <w:szCs w:val="18"/>
      </w:rPr>
      <w:t xml:space="preserve"> оплате заказов рублями и бонусами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D4E039D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5"/>
    <w:multiLevelType w:val="multilevel"/>
    <w:tmpl w:val="00000005"/>
    <w:name w:val="WW8Num5"/>
    <w:lvl w:ilvl="0">
      <w:start w:val="2"/>
      <w:numFmt w:val="decimal"/>
      <w:lvlText w:val="%1."/>
      <w:lvlJc w:val="left"/>
      <w:pPr>
        <w:tabs>
          <w:tab w:val="num" w:pos="0"/>
        </w:tabs>
        <w:ind w:left="540" w:hanging="540"/>
      </w:pPr>
      <w:rPr>
        <w:rFonts w:cs="Times New Roman"/>
        <w:szCs w:val="20"/>
        <w:lang w:val="ru-RU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720"/>
      </w:pPr>
      <w:rPr>
        <w:rFonts w:cs="Times New Roman"/>
        <w:szCs w:val="20"/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1080"/>
      </w:pPr>
      <w:rPr>
        <w:rFonts w:cs="Times New Roman"/>
        <w:szCs w:val="20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440"/>
      </w:pPr>
      <w:rPr>
        <w:rFonts w:cs="Times New Roman"/>
        <w:szCs w:val="20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800" w:hanging="1800"/>
      </w:pPr>
      <w:rPr>
        <w:rFonts w:cs="Times New Roman"/>
        <w:szCs w:val="20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160" w:hanging="2160"/>
      </w:pPr>
      <w:rPr>
        <w:rFonts w:cs="Times New Roman"/>
        <w:szCs w:val="20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520" w:hanging="2520"/>
      </w:pPr>
      <w:rPr>
        <w:rFonts w:cs="Times New Roman"/>
        <w:szCs w:val="20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880" w:hanging="2880"/>
      </w:pPr>
      <w:rPr>
        <w:rFonts w:cs="Times New Roman"/>
        <w:szCs w:val="20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3240" w:hanging="3240"/>
      </w:pPr>
      <w:rPr>
        <w:rFonts w:cs="Times New Roman"/>
        <w:szCs w:val="20"/>
        <w:lang w:val="ru-RU"/>
      </w:rPr>
    </w:lvl>
  </w:abstractNum>
  <w:abstractNum w:abstractNumId="2">
    <w:nsid w:val="050120B3"/>
    <w:multiLevelType w:val="hybridMultilevel"/>
    <w:tmpl w:val="66F64528"/>
    <w:lvl w:ilvl="0" w:tplc="6F0C7D06">
      <w:numFmt w:val="bullet"/>
      <w:lvlText w:val="•"/>
      <w:lvlJc w:val="left"/>
      <w:pPr>
        <w:ind w:left="708" w:hanging="708"/>
      </w:pPr>
      <w:rPr>
        <w:rFonts w:ascii="Tahoma" w:eastAsia="Times New Roman" w:hAnsi="Tahoma" w:cs="Tahom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E1180F"/>
    <w:multiLevelType w:val="hybridMultilevel"/>
    <w:tmpl w:val="446088A6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>
    <w:nsid w:val="06F51344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5">
    <w:nsid w:val="086A7A21"/>
    <w:multiLevelType w:val="multilevel"/>
    <w:tmpl w:val="50FC2BD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">
    <w:nsid w:val="0D010655"/>
    <w:multiLevelType w:val="multilevel"/>
    <w:tmpl w:val="425C3D90"/>
    <w:styleLink w:val="2"/>
    <w:lvl w:ilvl="0">
      <w:start w:val="1"/>
      <w:numFmt w:val="bullet"/>
      <w:suff w:val="space"/>
      <w:lvlText w:val=""/>
      <w:lvlJc w:val="left"/>
      <w:pPr>
        <w:ind w:left="624" w:hanging="267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1191" w:hanging="267"/>
      </w:pPr>
      <w:rPr>
        <w:rFonts w:ascii="Courier New" w:hAnsi="Courier New" w:hint="default"/>
      </w:rPr>
    </w:lvl>
    <w:lvl w:ilvl="2">
      <w:start w:val="1"/>
      <w:numFmt w:val="bullet"/>
      <w:suff w:val="space"/>
      <w:lvlText w:val=""/>
      <w:lvlJc w:val="left"/>
      <w:pPr>
        <w:ind w:left="1758" w:hanging="267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2325" w:hanging="267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2892" w:hanging="267"/>
      </w:pPr>
      <w:rPr>
        <w:rFonts w:ascii="Courier New" w:hAnsi="Courier New" w:hint="default"/>
      </w:rPr>
    </w:lvl>
    <w:lvl w:ilvl="5">
      <w:start w:val="1"/>
      <w:numFmt w:val="bullet"/>
      <w:suff w:val="space"/>
      <w:lvlText w:val=""/>
      <w:lvlJc w:val="left"/>
      <w:pPr>
        <w:ind w:left="3459" w:hanging="26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04"/>
        </w:tabs>
        <w:ind w:left="4026" w:hanging="26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24"/>
        </w:tabs>
        <w:ind w:left="4593" w:hanging="26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44"/>
        </w:tabs>
        <w:ind w:left="5160" w:hanging="267"/>
      </w:pPr>
      <w:rPr>
        <w:rFonts w:ascii="Wingdings" w:hAnsi="Wingdings" w:hint="default"/>
      </w:rPr>
    </w:lvl>
  </w:abstractNum>
  <w:abstractNum w:abstractNumId="7">
    <w:nsid w:val="0D1F0210"/>
    <w:multiLevelType w:val="multilevel"/>
    <w:tmpl w:val="A9E091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8">
    <w:nsid w:val="0DF93985"/>
    <w:multiLevelType w:val="hybridMultilevel"/>
    <w:tmpl w:val="2E1E99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EDB268A"/>
    <w:multiLevelType w:val="hybridMultilevel"/>
    <w:tmpl w:val="8092D5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FC108B5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1">
    <w:nsid w:val="0FD500F7"/>
    <w:multiLevelType w:val="hybridMultilevel"/>
    <w:tmpl w:val="509C05DA"/>
    <w:name w:val="Rapidsoft2"/>
    <w:lvl w:ilvl="0" w:tplc="B252974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17F58F5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3">
    <w:nsid w:val="11CC713A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4">
    <w:nsid w:val="145947AD"/>
    <w:multiLevelType w:val="multilevel"/>
    <w:tmpl w:val="0419001F"/>
    <w:name w:val="Rapidsof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15645CE0"/>
    <w:multiLevelType w:val="multilevel"/>
    <w:tmpl w:val="A9E091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6">
    <w:nsid w:val="172B09E0"/>
    <w:multiLevelType w:val="multilevel"/>
    <w:tmpl w:val="A9E091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7">
    <w:nsid w:val="1787569C"/>
    <w:multiLevelType w:val="multilevel"/>
    <w:tmpl w:val="A9E091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8">
    <w:nsid w:val="1814658A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9">
    <w:nsid w:val="19807A66"/>
    <w:multiLevelType w:val="multilevel"/>
    <w:tmpl w:val="A9E091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0">
    <w:nsid w:val="1A684A73"/>
    <w:multiLevelType w:val="hybridMultilevel"/>
    <w:tmpl w:val="C9D0B9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D45048E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2">
    <w:nsid w:val="1DD663BA"/>
    <w:multiLevelType w:val="multilevel"/>
    <w:tmpl w:val="74FC5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lang w:val="ru-RU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3">
    <w:nsid w:val="1EB66480"/>
    <w:multiLevelType w:val="multilevel"/>
    <w:tmpl w:val="91084A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4">
    <w:nsid w:val="221C53DC"/>
    <w:multiLevelType w:val="multilevel"/>
    <w:tmpl w:val="97343982"/>
    <w:lvl w:ilvl="0">
      <w:start w:val="1"/>
      <w:numFmt w:val="bullet"/>
      <w:pStyle w:val="a0"/>
      <w:lvlText w:val=""/>
      <w:lvlJc w:val="left"/>
      <w:pPr>
        <w:ind w:left="1097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60" w:hanging="21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553" w:hanging="21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046" w:hanging="21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539" w:hanging="21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032" w:hanging="21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525" w:hanging="21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018" w:hanging="21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4511" w:hanging="210"/>
      </w:pPr>
      <w:rPr>
        <w:rFonts w:ascii="Wingdings" w:hAnsi="Wingdings" w:hint="default"/>
      </w:rPr>
    </w:lvl>
  </w:abstractNum>
  <w:abstractNum w:abstractNumId="25">
    <w:nsid w:val="22B648B9"/>
    <w:multiLevelType w:val="multilevel"/>
    <w:tmpl w:val="A9E091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6">
    <w:nsid w:val="234D05A0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7">
    <w:nsid w:val="23664A15"/>
    <w:multiLevelType w:val="hybridMultilevel"/>
    <w:tmpl w:val="856CE4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8602199"/>
    <w:multiLevelType w:val="multilevel"/>
    <w:tmpl w:val="74FC5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lang w:val="ru-RU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9">
    <w:nsid w:val="2B470661"/>
    <w:multiLevelType w:val="hybridMultilevel"/>
    <w:tmpl w:val="AE405EB6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0">
    <w:nsid w:val="2CE347F8"/>
    <w:multiLevelType w:val="hybridMultilevel"/>
    <w:tmpl w:val="6B5ABFA2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1">
    <w:nsid w:val="2DCE6615"/>
    <w:multiLevelType w:val="multilevel"/>
    <w:tmpl w:val="74FC5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lang w:val="ru-RU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2">
    <w:nsid w:val="2DE84B50"/>
    <w:multiLevelType w:val="multilevel"/>
    <w:tmpl w:val="91084A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3">
    <w:nsid w:val="2E7B5A48"/>
    <w:multiLevelType w:val="multilevel"/>
    <w:tmpl w:val="74FC5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lang w:val="ru-RU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4">
    <w:nsid w:val="3127754A"/>
    <w:multiLevelType w:val="hybridMultilevel"/>
    <w:tmpl w:val="BA7CB088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5">
    <w:nsid w:val="38BE0288"/>
    <w:multiLevelType w:val="hybridMultilevel"/>
    <w:tmpl w:val="599044F6"/>
    <w:name w:val="Rapidsoft"/>
    <w:lvl w:ilvl="0" w:tplc="9F96E1F0">
      <w:start w:val="1"/>
      <w:numFmt w:val="decimal"/>
      <w:lvlText w:val="%1."/>
      <w:lvlJc w:val="left"/>
      <w:pPr>
        <w:ind w:left="720" w:hanging="360"/>
      </w:pPr>
      <w:rPr>
        <w:rFonts w:ascii="Tahoma" w:hAnsi="Tahoma" w:hint="default"/>
        <w:b w:val="0"/>
        <w:i w:val="0"/>
        <w:sz w:val="20"/>
      </w:rPr>
    </w:lvl>
    <w:lvl w:ilvl="1" w:tplc="674EB870" w:tentative="1">
      <w:start w:val="1"/>
      <w:numFmt w:val="lowerLetter"/>
      <w:lvlText w:val="%2."/>
      <w:lvlJc w:val="left"/>
      <w:pPr>
        <w:ind w:left="1440" w:hanging="360"/>
      </w:pPr>
    </w:lvl>
    <w:lvl w:ilvl="2" w:tplc="26E8DE7E" w:tentative="1">
      <w:start w:val="1"/>
      <w:numFmt w:val="lowerRoman"/>
      <w:lvlText w:val="%3."/>
      <w:lvlJc w:val="right"/>
      <w:pPr>
        <w:ind w:left="2160" w:hanging="180"/>
      </w:pPr>
    </w:lvl>
    <w:lvl w:ilvl="3" w:tplc="3D1A8C32" w:tentative="1">
      <w:start w:val="1"/>
      <w:numFmt w:val="decimal"/>
      <w:lvlText w:val="%4."/>
      <w:lvlJc w:val="left"/>
      <w:pPr>
        <w:ind w:left="2880" w:hanging="360"/>
      </w:pPr>
    </w:lvl>
    <w:lvl w:ilvl="4" w:tplc="0696F94A" w:tentative="1">
      <w:start w:val="1"/>
      <w:numFmt w:val="lowerLetter"/>
      <w:lvlText w:val="%5."/>
      <w:lvlJc w:val="left"/>
      <w:pPr>
        <w:ind w:left="3600" w:hanging="360"/>
      </w:pPr>
    </w:lvl>
    <w:lvl w:ilvl="5" w:tplc="56AC7758" w:tentative="1">
      <w:start w:val="1"/>
      <w:numFmt w:val="lowerRoman"/>
      <w:lvlText w:val="%6."/>
      <w:lvlJc w:val="right"/>
      <w:pPr>
        <w:ind w:left="4320" w:hanging="180"/>
      </w:pPr>
    </w:lvl>
    <w:lvl w:ilvl="6" w:tplc="F306BF9E" w:tentative="1">
      <w:start w:val="1"/>
      <w:numFmt w:val="decimal"/>
      <w:lvlText w:val="%7."/>
      <w:lvlJc w:val="left"/>
      <w:pPr>
        <w:ind w:left="5040" w:hanging="360"/>
      </w:pPr>
    </w:lvl>
    <w:lvl w:ilvl="7" w:tplc="90E62F96" w:tentative="1">
      <w:start w:val="1"/>
      <w:numFmt w:val="lowerLetter"/>
      <w:lvlText w:val="%8."/>
      <w:lvlJc w:val="left"/>
      <w:pPr>
        <w:ind w:left="5760" w:hanging="360"/>
      </w:pPr>
    </w:lvl>
    <w:lvl w:ilvl="8" w:tplc="F09051E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C2358BD"/>
    <w:multiLevelType w:val="hybridMultilevel"/>
    <w:tmpl w:val="449EE614"/>
    <w:lvl w:ilvl="0" w:tplc="33F245A2">
      <w:start w:val="1"/>
      <w:numFmt w:val="decimal"/>
      <w:pStyle w:val="a1"/>
      <w:suff w:val="space"/>
      <w:lvlText w:val="%1."/>
      <w:lvlJc w:val="left"/>
      <w:pPr>
        <w:ind w:left="113" w:hanging="113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190019" w:tentative="1">
      <w:start w:val="1"/>
      <w:numFmt w:val="lowerLetter"/>
      <w:lvlText w:val="%2."/>
      <w:lvlJc w:val="left"/>
      <w:pPr>
        <w:ind w:left="1326" w:hanging="360"/>
      </w:pPr>
    </w:lvl>
    <w:lvl w:ilvl="2" w:tplc="0419001B" w:tentative="1">
      <w:start w:val="1"/>
      <w:numFmt w:val="lowerRoman"/>
      <w:lvlText w:val="%3."/>
      <w:lvlJc w:val="right"/>
      <w:pPr>
        <w:ind w:left="2046" w:hanging="180"/>
      </w:pPr>
    </w:lvl>
    <w:lvl w:ilvl="3" w:tplc="0419000F" w:tentative="1">
      <w:start w:val="1"/>
      <w:numFmt w:val="decimal"/>
      <w:lvlText w:val="%4."/>
      <w:lvlJc w:val="left"/>
      <w:pPr>
        <w:ind w:left="2766" w:hanging="360"/>
      </w:pPr>
    </w:lvl>
    <w:lvl w:ilvl="4" w:tplc="04190019" w:tentative="1">
      <w:start w:val="1"/>
      <w:numFmt w:val="lowerLetter"/>
      <w:lvlText w:val="%5."/>
      <w:lvlJc w:val="left"/>
      <w:pPr>
        <w:ind w:left="3486" w:hanging="360"/>
      </w:pPr>
    </w:lvl>
    <w:lvl w:ilvl="5" w:tplc="0419001B" w:tentative="1">
      <w:start w:val="1"/>
      <w:numFmt w:val="lowerRoman"/>
      <w:lvlText w:val="%6."/>
      <w:lvlJc w:val="right"/>
      <w:pPr>
        <w:ind w:left="4206" w:hanging="180"/>
      </w:pPr>
    </w:lvl>
    <w:lvl w:ilvl="6" w:tplc="0419000F" w:tentative="1">
      <w:start w:val="1"/>
      <w:numFmt w:val="decimal"/>
      <w:lvlText w:val="%7."/>
      <w:lvlJc w:val="left"/>
      <w:pPr>
        <w:ind w:left="4926" w:hanging="360"/>
      </w:pPr>
    </w:lvl>
    <w:lvl w:ilvl="7" w:tplc="04190019" w:tentative="1">
      <w:start w:val="1"/>
      <w:numFmt w:val="lowerLetter"/>
      <w:lvlText w:val="%8."/>
      <w:lvlJc w:val="left"/>
      <w:pPr>
        <w:ind w:left="5646" w:hanging="360"/>
      </w:pPr>
    </w:lvl>
    <w:lvl w:ilvl="8" w:tplc="0419001B" w:tentative="1">
      <w:start w:val="1"/>
      <w:numFmt w:val="lowerRoman"/>
      <w:lvlText w:val="%9."/>
      <w:lvlJc w:val="right"/>
      <w:pPr>
        <w:ind w:left="6366" w:hanging="180"/>
      </w:pPr>
    </w:lvl>
  </w:abstractNum>
  <w:abstractNum w:abstractNumId="37">
    <w:nsid w:val="3EB02D91"/>
    <w:multiLevelType w:val="hybridMultilevel"/>
    <w:tmpl w:val="043856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3EC84B7A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9">
    <w:nsid w:val="40861136"/>
    <w:multiLevelType w:val="multilevel"/>
    <w:tmpl w:val="A9E091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0">
    <w:nsid w:val="41017357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1">
    <w:nsid w:val="42991ADD"/>
    <w:multiLevelType w:val="multilevel"/>
    <w:tmpl w:val="A9E091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2">
    <w:nsid w:val="438463A4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3">
    <w:nsid w:val="439B4784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4">
    <w:nsid w:val="491F706F"/>
    <w:multiLevelType w:val="hybridMultilevel"/>
    <w:tmpl w:val="64802238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5">
    <w:nsid w:val="4BC05552"/>
    <w:multiLevelType w:val="multilevel"/>
    <w:tmpl w:val="A9E091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6">
    <w:nsid w:val="4CD30C79"/>
    <w:multiLevelType w:val="hybridMultilevel"/>
    <w:tmpl w:val="517ECA7E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7">
    <w:nsid w:val="4F4C6901"/>
    <w:multiLevelType w:val="hybridMultilevel"/>
    <w:tmpl w:val="4D365F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55A136E0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9">
    <w:nsid w:val="55A279A2"/>
    <w:multiLevelType w:val="multilevel"/>
    <w:tmpl w:val="B0B6A17E"/>
    <w:lvl w:ilvl="0">
      <w:start w:val="1"/>
      <w:numFmt w:val="decimal"/>
      <w:pStyle w:val="a2"/>
      <w:lvlText w:val="%1."/>
      <w:lvlJc w:val="left"/>
      <w:pPr>
        <w:tabs>
          <w:tab w:val="num" w:pos="624"/>
        </w:tabs>
        <w:ind w:left="420" w:hanging="25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bullet"/>
      <w:lvlText w:val=""/>
      <w:lvlJc w:val="left"/>
      <w:pPr>
        <w:ind w:left="312" w:firstLine="397"/>
      </w:pPr>
      <w:rPr>
        <w:rFonts w:ascii="Symbol" w:hAnsi="Symbol" w:hint="default"/>
      </w:rPr>
    </w:lvl>
    <w:lvl w:ilvl="2">
      <w:start w:val="1"/>
      <w:numFmt w:val="decimal"/>
      <w:suff w:val="space"/>
      <w:lvlText w:val="%1.%2.%3."/>
      <w:lvlJc w:val="left"/>
      <w:pPr>
        <w:ind w:left="879" w:firstLine="39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446" w:firstLine="39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013" w:firstLine="39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580" w:firstLine="39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3147" w:firstLine="39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714" w:firstLine="39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3"/>
        </w:tabs>
        <w:ind w:left="4281" w:firstLine="397"/>
      </w:pPr>
      <w:rPr>
        <w:rFonts w:hint="default"/>
      </w:rPr>
    </w:lvl>
  </w:abstractNum>
  <w:abstractNum w:abstractNumId="50">
    <w:nsid w:val="56596DD8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51">
    <w:nsid w:val="5D566E3A"/>
    <w:multiLevelType w:val="hybridMultilevel"/>
    <w:tmpl w:val="023E76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5F9D45B2"/>
    <w:multiLevelType w:val="singleLevel"/>
    <w:tmpl w:val="14BA8646"/>
    <w:lvl w:ilvl="0">
      <w:start w:val="1"/>
      <w:numFmt w:val="bullet"/>
      <w:pStyle w:val="a3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53">
    <w:nsid w:val="60D05442"/>
    <w:multiLevelType w:val="hybridMultilevel"/>
    <w:tmpl w:val="3A74F17E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4">
    <w:nsid w:val="618F6DD4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55">
    <w:nsid w:val="62855E87"/>
    <w:multiLevelType w:val="multilevel"/>
    <w:tmpl w:val="74FC5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lang w:val="ru-RU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56">
    <w:nsid w:val="63502FE1"/>
    <w:multiLevelType w:val="multilevel"/>
    <w:tmpl w:val="A9E091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57">
    <w:nsid w:val="64054E79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58">
    <w:nsid w:val="66D24EB1"/>
    <w:multiLevelType w:val="hybridMultilevel"/>
    <w:tmpl w:val="2C66CB44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9">
    <w:nsid w:val="679A49FF"/>
    <w:multiLevelType w:val="multilevel"/>
    <w:tmpl w:val="74FC5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lang w:val="ru-RU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0">
    <w:nsid w:val="67C303AB"/>
    <w:multiLevelType w:val="multilevel"/>
    <w:tmpl w:val="74FC5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lang w:val="ru-RU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1">
    <w:nsid w:val="6A0A3D02"/>
    <w:multiLevelType w:val="multilevel"/>
    <w:tmpl w:val="6BD436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2">
    <w:nsid w:val="6AEB0D6B"/>
    <w:multiLevelType w:val="hybridMultilevel"/>
    <w:tmpl w:val="0B1EE7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6C7F1DA2"/>
    <w:multiLevelType w:val="multilevel"/>
    <w:tmpl w:val="50FC2BD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4">
    <w:nsid w:val="6F747B6A"/>
    <w:multiLevelType w:val="multilevel"/>
    <w:tmpl w:val="74FC5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lang w:val="ru-RU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5">
    <w:nsid w:val="702B7FC2"/>
    <w:multiLevelType w:val="hybridMultilevel"/>
    <w:tmpl w:val="EDDA7842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6">
    <w:nsid w:val="70413F4D"/>
    <w:multiLevelType w:val="hybridMultilevel"/>
    <w:tmpl w:val="3EF8113E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7">
    <w:nsid w:val="715817E0"/>
    <w:multiLevelType w:val="multilevel"/>
    <w:tmpl w:val="74FC5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lang w:val="ru-RU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8">
    <w:nsid w:val="71FF0DEF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9">
    <w:nsid w:val="758075EF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70">
    <w:nsid w:val="796443C8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71">
    <w:nsid w:val="79993786"/>
    <w:multiLevelType w:val="multilevel"/>
    <w:tmpl w:val="74FC5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lang w:val="ru-RU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72">
    <w:nsid w:val="7AE32BDF"/>
    <w:multiLevelType w:val="multilevel"/>
    <w:tmpl w:val="74FC5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lang w:val="ru-RU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73">
    <w:nsid w:val="7B3A26F6"/>
    <w:multiLevelType w:val="hybridMultilevel"/>
    <w:tmpl w:val="B762B210"/>
    <w:name w:val="Rapidsoft222"/>
    <w:lvl w:ilvl="0" w:tplc="8244D0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7B3A2DF8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75">
    <w:nsid w:val="7E253503"/>
    <w:multiLevelType w:val="hybridMultilevel"/>
    <w:tmpl w:val="C554C7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4"/>
  </w:num>
  <w:num w:numId="3">
    <w:abstractNumId w:val="36"/>
  </w:num>
  <w:num w:numId="4">
    <w:abstractNumId w:val="0"/>
  </w:num>
  <w:num w:numId="5">
    <w:abstractNumId w:val="49"/>
  </w:num>
  <w:num w:numId="6">
    <w:abstractNumId w:val="52"/>
  </w:num>
  <w:num w:numId="7">
    <w:abstractNumId w:val="2"/>
  </w:num>
  <w:num w:numId="8">
    <w:abstractNumId w:val="61"/>
  </w:num>
  <w:num w:numId="9">
    <w:abstractNumId w:val="23"/>
  </w:num>
  <w:num w:numId="10">
    <w:abstractNumId w:val="47"/>
  </w:num>
  <w:num w:numId="11">
    <w:abstractNumId w:val="48"/>
  </w:num>
  <w:num w:numId="12">
    <w:abstractNumId w:val="4"/>
  </w:num>
  <w:num w:numId="13">
    <w:abstractNumId w:val="38"/>
  </w:num>
  <w:num w:numId="14">
    <w:abstractNumId w:val="74"/>
  </w:num>
  <w:num w:numId="15">
    <w:abstractNumId w:val="39"/>
  </w:num>
  <w:num w:numId="16">
    <w:abstractNumId w:val="69"/>
  </w:num>
  <w:num w:numId="17">
    <w:abstractNumId w:val="44"/>
  </w:num>
  <w:num w:numId="18">
    <w:abstractNumId w:val="54"/>
  </w:num>
  <w:num w:numId="19">
    <w:abstractNumId w:val="68"/>
  </w:num>
  <w:num w:numId="20">
    <w:abstractNumId w:val="17"/>
  </w:num>
  <w:num w:numId="21">
    <w:abstractNumId w:val="25"/>
  </w:num>
  <w:num w:numId="22">
    <w:abstractNumId w:val="13"/>
  </w:num>
  <w:num w:numId="23">
    <w:abstractNumId w:val="12"/>
  </w:num>
  <w:num w:numId="24">
    <w:abstractNumId w:val="34"/>
  </w:num>
  <w:num w:numId="25">
    <w:abstractNumId w:val="50"/>
  </w:num>
  <w:num w:numId="26">
    <w:abstractNumId w:val="57"/>
  </w:num>
  <w:num w:numId="27">
    <w:abstractNumId w:val="10"/>
  </w:num>
  <w:num w:numId="28">
    <w:abstractNumId w:val="21"/>
  </w:num>
  <w:num w:numId="29">
    <w:abstractNumId w:val="42"/>
  </w:num>
  <w:num w:numId="30">
    <w:abstractNumId w:val="46"/>
  </w:num>
  <w:num w:numId="31">
    <w:abstractNumId w:val="70"/>
  </w:num>
  <w:num w:numId="32">
    <w:abstractNumId w:val="29"/>
  </w:num>
  <w:num w:numId="33">
    <w:abstractNumId w:val="18"/>
  </w:num>
  <w:num w:numId="34">
    <w:abstractNumId w:val="5"/>
  </w:num>
  <w:num w:numId="35">
    <w:abstractNumId w:val="43"/>
  </w:num>
  <w:num w:numId="36">
    <w:abstractNumId w:val="67"/>
  </w:num>
  <w:num w:numId="37">
    <w:abstractNumId w:val="63"/>
  </w:num>
  <w:num w:numId="38">
    <w:abstractNumId w:val="56"/>
  </w:num>
  <w:num w:numId="39">
    <w:abstractNumId w:val="19"/>
  </w:num>
  <w:num w:numId="40">
    <w:abstractNumId w:val="7"/>
  </w:num>
  <w:num w:numId="41">
    <w:abstractNumId w:val="60"/>
  </w:num>
  <w:num w:numId="42">
    <w:abstractNumId w:val="64"/>
  </w:num>
  <w:num w:numId="43">
    <w:abstractNumId w:val="65"/>
  </w:num>
  <w:num w:numId="44">
    <w:abstractNumId w:val="58"/>
  </w:num>
  <w:num w:numId="45">
    <w:abstractNumId w:val="28"/>
  </w:num>
  <w:num w:numId="46">
    <w:abstractNumId w:val="8"/>
  </w:num>
  <w:num w:numId="47">
    <w:abstractNumId w:val="75"/>
  </w:num>
  <w:num w:numId="48">
    <w:abstractNumId w:val="51"/>
  </w:num>
  <w:num w:numId="49">
    <w:abstractNumId w:val="45"/>
  </w:num>
  <w:num w:numId="50">
    <w:abstractNumId w:val="71"/>
  </w:num>
  <w:num w:numId="51">
    <w:abstractNumId w:val="33"/>
  </w:num>
  <w:num w:numId="52">
    <w:abstractNumId w:val="16"/>
  </w:num>
  <w:num w:numId="53">
    <w:abstractNumId w:val="55"/>
  </w:num>
  <w:num w:numId="54">
    <w:abstractNumId w:val="31"/>
  </w:num>
  <w:num w:numId="55">
    <w:abstractNumId w:val="3"/>
  </w:num>
  <w:num w:numId="56">
    <w:abstractNumId w:val="22"/>
  </w:num>
  <w:num w:numId="57">
    <w:abstractNumId w:val="59"/>
  </w:num>
  <w:num w:numId="58">
    <w:abstractNumId w:val="66"/>
  </w:num>
  <w:num w:numId="59">
    <w:abstractNumId w:val="40"/>
  </w:num>
  <w:num w:numId="60">
    <w:abstractNumId w:val="53"/>
  </w:num>
  <w:num w:numId="61">
    <w:abstractNumId w:val="72"/>
  </w:num>
  <w:num w:numId="62">
    <w:abstractNumId w:val="41"/>
  </w:num>
  <w:num w:numId="63">
    <w:abstractNumId w:val="26"/>
  </w:num>
  <w:num w:numId="64">
    <w:abstractNumId w:val="30"/>
  </w:num>
  <w:num w:numId="65">
    <w:abstractNumId w:val="15"/>
  </w:num>
  <w:num w:numId="66">
    <w:abstractNumId w:val="11"/>
  </w:num>
  <w:num w:numId="67">
    <w:abstractNumId w:val="32"/>
  </w:num>
  <w:num w:numId="68">
    <w:abstractNumId w:val="37"/>
  </w:num>
  <w:num w:numId="69">
    <w:abstractNumId w:val="62"/>
  </w:num>
  <w:num w:numId="70">
    <w:abstractNumId w:val="9"/>
  </w:num>
  <w:num w:numId="71">
    <w:abstractNumId w:val="27"/>
  </w:num>
  <w:num w:numId="72">
    <w:abstractNumId w:val="20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NotTrackFormatting/>
  <w:styleLockTheme/>
  <w:styleLockQFSet/>
  <w:defaultTabStop w:val="709"/>
  <w:characterSpacingControl w:val="doNotCompress"/>
  <w:hdrShapeDefaults>
    <o:shapedefaults v:ext="edit" spidmax="1228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04C"/>
    <w:rsid w:val="000003C8"/>
    <w:rsid w:val="00000DF1"/>
    <w:rsid w:val="00000E5F"/>
    <w:rsid w:val="00000EAA"/>
    <w:rsid w:val="00001A87"/>
    <w:rsid w:val="000021A6"/>
    <w:rsid w:val="00002A2E"/>
    <w:rsid w:val="000037FB"/>
    <w:rsid w:val="0000398E"/>
    <w:rsid w:val="0000440B"/>
    <w:rsid w:val="00004694"/>
    <w:rsid w:val="000074DB"/>
    <w:rsid w:val="00010B93"/>
    <w:rsid w:val="00011569"/>
    <w:rsid w:val="00011AEA"/>
    <w:rsid w:val="00012A09"/>
    <w:rsid w:val="0001372D"/>
    <w:rsid w:val="00013E41"/>
    <w:rsid w:val="0001433C"/>
    <w:rsid w:val="00014CA2"/>
    <w:rsid w:val="000159E9"/>
    <w:rsid w:val="00015A63"/>
    <w:rsid w:val="00020601"/>
    <w:rsid w:val="0002129A"/>
    <w:rsid w:val="000215F8"/>
    <w:rsid w:val="00022E7C"/>
    <w:rsid w:val="00023505"/>
    <w:rsid w:val="00024130"/>
    <w:rsid w:val="000242F1"/>
    <w:rsid w:val="00025693"/>
    <w:rsid w:val="0002640B"/>
    <w:rsid w:val="0002662B"/>
    <w:rsid w:val="000267E7"/>
    <w:rsid w:val="000273E8"/>
    <w:rsid w:val="00027D06"/>
    <w:rsid w:val="00032C29"/>
    <w:rsid w:val="00034028"/>
    <w:rsid w:val="000340E7"/>
    <w:rsid w:val="000344AE"/>
    <w:rsid w:val="0003464E"/>
    <w:rsid w:val="000348E5"/>
    <w:rsid w:val="00036E98"/>
    <w:rsid w:val="00040CCA"/>
    <w:rsid w:val="00040EAC"/>
    <w:rsid w:val="00041B68"/>
    <w:rsid w:val="000427AA"/>
    <w:rsid w:val="00043322"/>
    <w:rsid w:val="00045427"/>
    <w:rsid w:val="00045B50"/>
    <w:rsid w:val="0004602B"/>
    <w:rsid w:val="0004687E"/>
    <w:rsid w:val="0004725F"/>
    <w:rsid w:val="00050259"/>
    <w:rsid w:val="00050FD5"/>
    <w:rsid w:val="000516D4"/>
    <w:rsid w:val="00051CE5"/>
    <w:rsid w:val="00052CBA"/>
    <w:rsid w:val="00053037"/>
    <w:rsid w:val="000554EB"/>
    <w:rsid w:val="00056EE6"/>
    <w:rsid w:val="00057C41"/>
    <w:rsid w:val="000606F3"/>
    <w:rsid w:val="00060D92"/>
    <w:rsid w:val="00061642"/>
    <w:rsid w:val="0006188F"/>
    <w:rsid w:val="00061C7F"/>
    <w:rsid w:val="00062482"/>
    <w:rsid w:val="00062EC1"/>
    <w:rsid w:val="00063CAE"/>
    <w:rsid w:val="000640A9"/>
    <w:rsid w:val="00066657"/>
    <w:rsid w:val="0006763C"/>
    <w:rsid w:val="00067BBD"/>
    <w:rsid w:val="00070041"/>
    <w:rsid w:val="000704C0"/>
    <w:rsid w:val="000707CA"/>
    <w:rsid w:val="000712E8"/>
    <w:rsid w:val="0007136F"/>
    <w:rsid w:val="00071688"/>
    <w:rsid w:val="000722F3"/>
    <w:rsid w:val="000726E3"/>
    <w:rsid w:val="0007271D"/>
    <w:rsid w:val="00073301"/>
    <w:rsid w:val="0007476E"/>
    <w:rsid w:val="000747D0"/>
    <w:rsid w:val="000767A7"/>
    <w:rsid w:val="00077077"/>
    <w:rsid w:val="00077B8D"/>
    <w:rsid w:val="00081B25"/>
    <w:rsid w:val="00081C75"/>
    <w:rsid w:val="000839C9"/>
    <w:rsid w:val="00084331"/>
    <w:rsid w:val="00085433"/>
    <w:rsid w:val="000855BD"/>
    <w:rsid w:val="00086432"/>
    <w:rsid w:val="000866F1"/>
    <w:rsid w:val="00086B64"/>
    <w:rsid w:val="00087081"/>
    <w:rsid w:val="000870F0"/>
    <w:rsid w:val="0008743C"/>
    <w:rsid w:val="00087477"/>
    <w:rsid w:val="00087518"/>
    <w:rsid w:val="000904C8"/>
    <w:rsid w:val="0009106B"/>
    <w:rsid w:val="00091423"/>
    <w:rsid w:val="000915E7"/>
    <w:rsid w:val="000918A2"/>
    <w:rsid w:val="0009222B"/>
    <w:rsid w:val="000929BB"/>
    <w:rsid w:val="00093166"/>
    <w:rsid w:val="000931F1"/>
    <w:rsid w:val="0009512F"/>
    <w:rsid w:val="00095DE7"/>
    <w:rsid w:val="000962DE"/>
    <w:rsid w:val="00096F21"/>
    <w:rsid w:val="00096F85"/>
    <w:rsid w:val="00096FBF"/>
    <w:rsid w:val="000A01A1"/>
    <w:rsid w:val="000A038F"/>
    <w:rsid w:val="000A1105"/>
    <w:rsid w:val="000A2519"/>
    <w:rsid w:val="000A28F7"/>
    <w:rsid w:val="000A34F9"/>
    <w:rsid w:val="000A3663"/>
    <w:rsid w:val="000A3804"/>
    <w:rsid w:val="000A404B"/>
    <w:rsid w:val="000A4063"/>
    <w:rsid w:val="000A43EA"/>
    <w:rsid w:val="000A53BF"/>
    <w:rsid w:val="000A57BF"/>
    <w:rsid w:val="000A60EE"/>
    <w:rsid w:val="000A7AE4"/>
    <w:rsid w:val="000A7E75"/>
    <w:rsid w:val="000B0B6C"/>
    <w:rsid w:val="000B25AE"/>
    <w:rsid w:val="000B2FE1"/>
    <w:rsid w:val="000B3674"/>
    <w:rsid w:val="000B3A70"/>
    <w:rsid w:val="000B6021"/>
    <w:rsid w:val="000B650F"/>
    <w:rsid w:val="000C40F6"/>
    <w:rsid w:val="000C4E4B"/>
    <w:rsid w:val="000C5B07"/>
    <w:rsid w:val="000C7AA0"/>
    <w:rsid w:val="000D04E4"/>
    <w:rsid w:val="000D0847"/>
    <w:rsid w:val="000D10A7"/>
    <w:rsid w:val="000D1274"/>
    <w:rsid w:val="000D12B7"/>
    <w:rsid w:val="000D2BD7"/>
    <w:rsid w:val="000D2E2A"/>
    <w:rsid w:val="000D474E"/>
    <w:rsid w:val="000D55E4"/>
    <w:rsid w:val="000D685D"/>
    <w:rsid w:val="000D6C6C"/>
    <w:rsid w:val="000D6DDF"/>
    <w:rsid w:val="000D6EBE"/>
    <w:rsid w:val="000D7E34"/>
    <w:rsid w:val="000D7F4C"/>
    <w:rsid w:val="000E0AD2"/>
    <w:rsid w:val="000E1B3B"/>
    <w:rsid w:val="000E2DE6"/>
    <w:rsid w:val="000E3390"/>
    <w:rsid w:val="000E3DE9"/>
    <w:rsid w:val="000E5CE7"/>
    <w:rsid w:val="000E687C"/>
    <w:rsid w:val="000E6BD3"/>
    <w:rsid w:val="000E7463"/>
    <w:rsid w:val="000E7D30"/>
    <w:rsid w:val="000E7F6F"/>
    <w:rsid w:val="000F0D0F"/>
    <w:rsid w:val="000F17EE"/>
    <w:rsid w:val="000F234C"/>
    <w:rsid w:val="000F3E49"/>
    <w:rsid w:val="000F6563"/>
    <w:rsid w:val="000F6AB6"/>
    <w:rsid w:val="000F7243"/>
    <w:rsid w:val="000F7547"/>
    <w:rsid w:val="000F7D83"/>
    <w:rsid w:val="00100807"/>
    <w:rsid w:val="00100F0B"/>
    <w:rsid w:val="00101601"/>
    <w:rsid w:val="00101C22"/>
    <w:rsid w:val="00102D11"/>
    <w:rsid w:val="001037D5"/>
    <w:rsid w:val="00105580"/>
    <w:rsid w:val="0010657D"/>
    <w:rsid w:val="001071A3"/>
    <w:rsid w:val="001105CD"/>
    <w:rsid w:val="001105FE"/>
    <w:rsid w:val="001106D3"/>
    <w:rsid w:val="001117CC"/>
    <w:rsid w:val="00111BEA"/>
    <w:rsid w:val="00111FC5"/>
    <w:rsid w:val="0011393E"/>
    <w:rsid w:val="00114537"/>
    <w:rsid w:val="001162A0"/>
    <w:rsid w:val="001165C0"/>
    <w:rsid w:val="001170D6"/>
    <w:rsid w:val="00120691"/>
    <w:rsid w:val="00120A4C"/>
    <w:rsid w:val="00121EA8"/>
    <w:rsid w:val="0012379A"/>
    <w:rsid w:val="00123C96"/>
    <w:rsid w:val="00124603"/>
    <w:rsid w:val="0012555E"/>
    <w:rsid w:val="00127FF4"/>
    <w:rsid w:val="00130502"/>
    <w:rsid w:val="00130F16"/>
    <w:rsid w:val="00131165"/>
    <w:rsid w:val="00131A5D"/>
    <w:rsid w:val="00132990"/>
    <w:rsid w:val="001329E9"/>
    <w:rsid w:val="0013372C"/>
    <w:rsid w:val="00134C77"/>
    <w:rsid w:val="0013542C"/>
    <w:rsid w:val="001357AA"/>
    <w:rsid w:val="00135CB3"/>
    <w:rsid w:val="00135FC9"/>
    <w:rsid w:val="00136187"/>
    <w:rsid w:val="001365D6"/>
    <w:rsid w:val="00137C6C"/>
    <w:rsid w:val="00137E1E"/>
    <w:rsid w:val="00140164"/>
    <w:rsid w:val="001403F8"/>
    <w:rsid w:val="001410A1"/>
    <w:rsid w:val="0014132A"/>
    <w:rsid w:val="00141DC6"/>
    <w:rsid w:val="00143669"/>
    <w:rsid w:val="001468A4"/>
    <w:rsid w:val="001478B3"/>
    <w:rsid w:val="0015033B"/>
    <w:rsid w:val="00150BE8"/>
    <w:rsid w:val="00151AE6"/>
    <w:rsid w:val="001522C0"/>
    <w:rsid w:val="0015335E"/>
    <w:rsid w:val="00153C02"/>
    <w:rsid w:val="00153E9A"/>
    <w:rsid w:val="00154385"/>
    <w:rsid w:val="001546F9"/>
    <w:rsid w:val="00156E31"/>
    <w:rsid w:val="001605A5"/>
    <w:rsid w:val="001607DB"/>
    <w:rsid w:val="00162DC1"/>
    <w:rsid w:val="00162EF9"/>
    <w:rsid w:val="00163A00"/>
    <w:rsid w:val="00165B23"/>
    <w:rsid w:val="00165E0B"/>
    <w:rsid w:val="00167B7C"/>
    <w:rsid w:val="001706BE"/>
    <w:rsid w:val="00170824"/>
    <w:rsid w:val="001708D7"/>
    <w:rsid w:val="00172625"/>
    <w:rsid w:val="00173189"/>
    <w:rsid w:val="00173FCD"/>
    <w:rsid w:val="001762F7"/>
    <w:rsid w:val="00176DC9"/>
    <w:rsid w:val="001771EE"/>
    <w:rsid w:val="001812B7"/>
    <w:rsid w:val="001812FE"/>
    <w:rsid w:val="00182006"/>
    <w:rsid w:val="001823D5"/>
    <w:rsid w:val="00182486"/>
    <w:rsid w:val="00184328"/>
    <w:rsid w:val="001857C4"/>
    <w:rsid w:val="00185990"/>
    <w:rsid w:val="001869F0"/>
    <w:rsid w:val="00186A8F"/>
    <w:rsid w:val="00186D3B"/>
    <w:rsid w:val="00186DA9"/>
    <w:rsid w:val="00191008"/>
    <w:rsid w:val="00191720"/>
    <w:rsid w:val="0019202D"/>
    <w:rsid w:val="00192E48"/>
    <w:rsid w:val="00192F62"/>
    <w:rsid w:val="00192FCD"/>
    <w:rsid w:val="00193EF9"/>
    <w:rsid w:val="00194CD4"/>
    <w:rsid w:val="0019673C"/>
    <w:rsid w:val="00197339"/>
    <w:rsid w:val="00197A86"/>
    <w:rsid w:val="001A0588"/>
    <w:rsid w:val="001A058F"/>
    <w:rsid w:val="001A1D5E"/>
    <w:rsid w:val="001A1DA6"/>
    <w:rsid w:val="001A2904"/>
    <w:rsid w:val="001A670B"/>
    <w:rsid w:val="001A6745"/>
    <w:rsid w:val="001A76CF"/>
    <w:rsid w:val="001A7B98"/>
    <w:rsid w:val="001B0283"/>
    <w:rsid w:val="001B11B0"/>
    <w:rsid w:val="001B232E"/>
    <w:rsid w:val="001B3EE0"/>
    <w:rsid w:val="001B54CA"/>
    <w:rsid w:val="001B67C2"/>
    <w:rsid w:val="001B6910"/>
    <w:rsid w:val="001B6C6E"/>
    <w:rsid w:val="001B75D0"/>
    <w:rsid w:val="001B794F"/>
    <w:rsid w:val="001B7A33"/>
    <w:rsid w:val="001B7E0F"/>
    <w:rsid w:val="001C1CE2"/>
    <w:rsid w:val="001C2633"/>
    <w:rsid w:val="001C5383"/>
    <w:rsid w:val="001C598F"/>
    <w:rsid w:val="001C5D02"/>
    <w:rsid w:val="001C5FBD"/>
    <w:rsid w:val="001C689E"/>
    <w:rsid w:val="001C6EFE"/>
    <w:rsid w:val="001C7F3C"/>
    <w:rsid w:val="001D005A"/>
    <w:rsid w:val="001D0EC1"/>
    <w:rsid w:val="001D2920"/>
    <w:rsid w:val="001D403B"/>
    <w:rsid w:val="001D4A29"/>
    <w:rsid w:val="001D5782"/>
    <w:rsid w:val="001D592B"/>
    <w:rsid w:val="001D5EC7"/>
    <w:rsid w:val="001D5F7B"/>
    <w:rsid w:val="001D7E21"/>
    <w:rsid w:val="001E18C2"/>
    <w:rsid w:val="001E22E1"/>
    <w:rsid w:val="001E3297"/>
    <w:rsid w:val="001E48E7"/>
    <w:rsid w:val="001E592F"/>
    <w:rsid w:val="001E5DD3"/>
    <w:rsid w:val="001E69FF"/>
    <w:rsid w:val="001E6B62"/>
    <w:rsid w:val="001E6E97"/>
    <w:rsid w:val="001E7D9A"/>
    <w:rsid w:val="001F00C3"/>
    <w:rsid w:val="001F1637"/>
    <w:rsid w:val="001F26C8"/>
    <w:rsid w:val="001F2832"/>
    <w:rsid w:val="001F3685"/>
    <w:rsid w:val="001F4001"/>
    <w:rsid w:val="001F4514"/>
    <w:rsid w:val="001F6C29"/>
    <w:rsid w:val="0020023F"/>
    <w:rsid w:val="0020112F"/>
    <w:rsid w:val="00202570"/>
    <w:rsid w:val="00205736"/>
    <w:rsid w:val="00206325"/>
    <w:rsid w:val="00206389"/>
    <w:rsid w:val="002103EF"/>
    <w:rsid w:val="00210BE0"/>
    <w:rsid w:val="00211087"/>
    <w:rsid w:val="00211159"/>
    <w:rsid w:val="00212955"/>
    <w:rsid w:val="002129C0"/>
    <w:rsid w:val="00212A66"/>
    <w:rsid w:val="00212E91"/>
    <w:rsid w:val="0021338E"/>
    <w:rsid w:val="002133D0"/>
    <w:rsid w:val="00213BC7"/>
    <w:rsid w:val="00213CD6"/>
    <w:rsid w:val="002141C6"/>
    <w:rsid w:val="00215059"/>
    <w:rsid w:val="0021565A"/>
    <w:rsid w:val="00217F87"/>
    <w:rsid w:val="00220206"/>
    <w:rsid w:val="002206FA"/>
    <w:rsid w:val="00220CE8"/>
    <w:rsid w:val="002212FB"/>
    <w:rsid w:val="00221675"/>
    <w:rsid w:val="00221EA5"/>
    <w:rsid w:val="002233BA"/>
    <w:rsid w:val="002243E6"/>
    <w:rsid w:val="0022441D"/>
    <w:rsid w:val="00224437"/>
    <w:rsid w:val="00225993"/>
    <w:rsid w:val="00226127"/>
    <w:rsid w:val="002271B8"/>
    <w:rsid w:val="002274E4"/>
    <w:rsid w:val="0023026A"/>
    <w:rsid w:val="002302D1"/>
    <w:rsid w:val="002311FD"/>
    <w:rsid w:val="00231D5E"/>
    <w:rsid w:val="00232697"/>
    <w:rsid w:val="00232F2C"/>
    <w:rsid w:val="00234A46"/>
    <w:rsid w:val="002358DC"/>
    <w:rsid w:val="002367FA"/>
    <w:rsid w:val="00236BB1"/>
    <w:rsid w:val="002378B3"/>
    <w:rsid w:val="00240359"/>
    <w:rsid w:val="002405A2"/>
    <w:rsid w:val="002408A7"/>
    <w:rsid w:val="00240C64"/>
    <w:rsid w:val="00244161"/>
    <w:rsid w:val="00244492"/>
    <w:rsid w:val="00244F22"/>
    <w:rsid w:val="002460F5"/>
    <w:rsid w:val="002468B0"/>
    <w:rsid w:val="00250C91"/>
    <w:rsid w:val="0025166C"/>
    <w:rsid w:val="002519DA"/>
    <w:rsid w:val="00251F42"/>
    <w:rsid w:val="002520E6"/>
    <w:rsid w:val="00252BA8"/>
    <w:rsid w:val="00252F2D"/>
    <w:rsid w:val="0025340B"/>
    <w:rsid w:val="002535FC"/>
    <w:rsid w:val="00253D33"/>
    <w:rsid w:val="00254A75"/>
    <w:rsid w:val="00256E8B"/>
    <w:rsid w:val="002600E6"/>
    <w:rsid w:val="00260D70"/>
    <w:rsid w:val="0026154F"/>
    <w:rsid w:val="00263020"/>
    <w:rsid w:val="00263151"/>
    <w:rsid w:val="002657A8"/>
    <w:rsid w:val="00265E69"/>
    <w:rsid w:val="00265EB1"/>
    <w:rsid w:val="00267E9D"/>
    <w:rsid w:val="002715AC"/>
    <w:rsid w:val="002715D9"/>
    <w:rsid w:val="002728D7"/>
    <w:rsid w:val="00272F61"/>
    <w:rsid w:val="00273180"/>
    <w:rsid w:val="00273541"/>
    <w:rsid w:val="00276F4B"/>
    <w:rsid w:val="00277CCE"/>
    <w:rsid w:val="00280751"/>
    <w:rsid w:val="00280962"/>
    <w:rsid w:val="00281227"/>
    <w:rsid w:val="00281757"/>
    <w:rsid w:val="002837DD"/>
    <w:rsid w:val="00283EE9"/>
    <w:rsid w:val="002842CE"/>
    <w:rsid w:val="00284A26"/>
    <w:rsid w:val="00285067"/>
    <w:rsid w:val="002903F2"/>
    <w:rsid w:val="00290514"/>
    <w:rsid w:val="002911B5"/>
    <w:rsid w:val="00291611"/>
    <w:rsid w:val="0029167C"/>
    <w:rsid w:val="00292D4B"/>
    <w:rsid w:val="002936BA"/>
    <w:rsid w:val="00293A4E"/>
    <w:rsid w:val="00293D61"/>
    <w:rsid w:val="002957C3"/>
    <w:rsid w:val="0029594F"/>
    <w:rsid w:val="002962FF"/>
    <w:rsid w:val="00296386"/>
    <w:rsid w:val="0029780E"/>
    <w:rsid w:val="002A00C6"/>
    <w:rsid w:val="002A0C01"/>
    <w:rsid w:val="002A15AA"/>
    <w:rsid w:val="002A1F60"/>
    <w:rsid w:val="002A262A"/>
    <w:rsid w:val="002A3106"/>
    <w:rsid w:val="002A4D3F"/>
    <w:rsid w:val="002A4D87"/>
    <w:rsid w:val="002A4E3C"/>
    <w:rsid w:val="002A56A4"/>
    <w:rsid w:val="002B00D8"/>
    <w:rsid w:val="002B07D8"/>
    <w:rsid w:val="002B0A2B"/>
    <w:rsid w:val="002B0EB6"/>
    <w:rsid w:val="002B2670"/>
    <w:rsid w:val="002B3AC1"/>
    <w:rsid w:val="002B3B88"/>
    <w:rsid w:val="002B4029"/>
    <w:rsid w:val="002B4E25"/>
    <w:rsid w:val="002B5D24"/>
    <w:rsid w:val="002B758D"/>
    <w:rsid w:val="002C0762"/>
    <w:rsid w:val="002C1265"/>
    <w:rsid w:val="002C12D9"/>
    <w:rsid w:val="002C130C"/>
    <w:rsid w:val="002C1893"/>
    <w:rsid w:val="002C2F73"/>
    <w:rsid w:val="002C483F"/>
    <w:rsid w:val="002C484B"/>
    <w:rsid w:val="002C5155"/>
    <w:rsid w:val="002C54DD"/>
    <w:rsid w:val="002C5EBD"/>
    <w:rsid w:val="002C61A7"/>
    <w:rsid w:val="002C63B8"/>
    <w:rsid w:val="002C677E"/>
    <w:rsid w:val="002D0B01"/>
    <w:rsid w:val="002D1365"/>
    <w:rsid w:val="002D1569"/>
    <w:rsid w:val="002D277F"/>
    <w:rsid w:val="002D2861"/>
    <w:rsid w:val="002D2A07"/>
    <w:rsid w:val="002D3241"/>
    <w:rsid w:val="002D3C54"/>
    <w:rsid w:val="002D3CCA"/>
    <w:rsid w:val="002D4282"/>
    <w:rsid w:val="002D54B6"/>
    <w:rsid w:val="002D67D2"/>
    <w:rsid w:val="002D67E5"/>
    <w:rsid w:val="002D703A"/>
    <w:rsid w:val="002D7328"/>
    <w:rsid w:val="002D75B7"/>
    <w:rsid w:val="002D7CBA"/>
    <w:rsid w:val="002D7D2A"/>
    <w:rsid w:val="002E24C4"/>
    <w:rsid w:val="002E3A81"/>
    <w:rsid w:val="002E4907"/>
    <w:rsid w:val="002E55D2"/>
    <w:rsid w:val="002E695D"/>
    <w:rsid w:val="002E6ABC"/>
    <w:rsid w:val="002F0091"/>
    <w:rsid w:val="002F01AA"/>
    <w:rsid w:val="002F0CA2"/>
    <w:rsid w:val="002F105A"/>
    <w:rsid w:val="002F17E2"/>
    <w:rsid w:val="002F2A65"/>
    <w:rsid w:val="002F46AB"/>
    <w:rsid w:val="002F49CB"/>
    <w:rsid w:val="002F4BB8"/>
    <w:rsid w:val="002F617C"/>
    <w:rsid w:val="002F6D69"/>
    <w:rsid w:val="002F7367"/>
    <w:rsid w:val="002F79F5"/>
    <w:rsid w:val="002F7BE7"/>
    <w:rsid w:val="003000FE"/>
    <w:rsid w:val="00300720"/>
    <w:rsid w:val="00300CA6"/>
    <w:rsid w:val="0030203F"/>
    <w:rsid w:val="00302A45"/>
    <w:rsid w:val="00302DCE"/>
    <w:rsid w:val="0030415E"/>
    <w:rsid w:val="003043BB"/>
    <w:rsid w:val="003045A2"/>
    <w:rsid w:val="003053C0"/>
    <w:rsid w:val="003060BC"/>
    <w:rsid w:val="003065BF"/>
    <w:rsid w:val="00307F7E"/>
    <w:rsid w:val="003119DC"/>
    <w:rsid w:val="0031250B"/>
    <w:rsid w:val="00313DF4"/>
    <w:rsid w:val="00314C66"/>
    <w:rsid w:val="00315294"/>
    <w:rsid w:val="003154DB"/>
    <w:rsid w:val="0031557A"/>
    <w:rsid w:val="003155B9"/>
    <w:rsid w:val="00315F4F"/>
    <w:rsid w:val="00317AFA"/>
    <w:rsid w:val="00317B2F"/>
    <w:rsid w:val="00320471"/>
    <w:rsid w:val="003204EA"/>
    <w:rsid w:val="003217AE"/>
    <w:rsid w:val="00321F55"/>
    <w:rsid w:val="0032228E"/>
    <w:rsid w:val="003236F1"/>
    <w:rsid w:val="00326228"/>
    <w:rsid w:val="00327019"/>
    <w:rsid w:val="00327F6F"/>
    <w:rsid w:val="00331860"/>
    <w:rsid w:val="00331B36"/>
    <w:rsid w:val="003320F0"/>
    <w:rsid w:val="0033254A"/>
    <w:rsid w:val="00332A8A"/>
    <w:rsid w:val="003336C2"/>
    <w:rsid w:val="00333EE9"/>
    <w:rsid w:val="00335E89"/>
    <w:rsid w:val="003377AC"/>
    <w:rsid w:val="00337EC8"/>
    <w:rsid w:val="00340DFA"/>
    <w:rsid w:val="0034171C"/>
    <w:rsid w:val="00341D49"/>
    <w:rsid w:val="00341E67"/>
    <w:rsid w:val="00342BDA"/>
    <w:rsid w:val="0034311B"/>
    <w:rsid w:val="00343515"/>
    <w:rsid w:val="00345588"/>
    <w:rsid w:val="0034564C"/>
    <w:rsid w:val="00345DD9"/>
    <w:rsid w:val="00346370"/>
    <w:rsid w:val="00346D99"/>
    <w:rsid w:val="00350010"/>
    <w:rsid w:val="0035136A"/>
    <w:rsid w:val="003516C8"/>
    <w:rsid w:val="003519AE"/>
    <w:rsid w:val="00351B3E"/>
    <w:rsid w:val="00351D08"/>
    <w:rsid w:val="003520C0"/>
    <w:rsid w:val="0035398A"/>
    <w:rsid w:val="00353A38"/>
    <w:rsid w:val="003563CF"/>
    <w:rsid w:val="00356609"/>
    <w:rsid w:val="00361AB0"/>
    <w:rsid w:val="00362165"/>
    <w:rsid w:val="003621D7"/>
    <w:rsid w:val="00362C9A"/>
    <w:rsid w:val="00362D81"/>
    <w:rsid w:val="0036305E"/>
    <w:rsid w:val="00363973"/>
    <w:rsid w:val="00363B58"/>
    <w:rsid w:val="00364E47"/>
    <w:rsid w:val="0036537A"/>
    <w:rsid w:val="003655D4"/>
    <w:rsid w:val="00365826"/>
    <w:rsid w:val="00365A47"/>
    <w:rsid w:val="00366ACD"/>
    <w:rsid w:val="00366DD4"/>
    <w:rsid w:val="00373C10"/>
    <w:rsid w:val="003742E3"/>
    <w:rsid w:val="003744D4"/>
    <w:rsid w:val="00374805"/>
    <w:rsid w:val="00375B11"/>
    <w:rsid w:val="003804C7"/>
    <w:rsid w:val="00380BBE"/>
    <w:rsid w:val="00381A29"/>
    <w:rsid w:val="00381BCE"/>
    <w:rsid w:val="003823C8"/>
    <w:rsid w:val="0038244A"/>
    <w:rsid w:val="00383715"/>
    <w:rsid w:val="00383F94"/>
    <w:rsid w:val="0038512F"/>
    <w:rsid w:val="00385205"/>
    <w:rsid w:val="00385ABE"/>
    <w:rsid w:val="00387D1E"/>
    <w:rsid w:val="0039080E"/>
    <w:rsid w:val="00390BB1"/>
    <w:rsid w:val="00390E40"/>
    <w:rsid w:val="00391612"/>
    <w:rsid w:val="0039161E"/>
    <w:rsid w:val="00391B47"/>
    <w:rsid w:val="00391DB0"/>
    <w:rsid w:val="00392ED6"/>
    <w:rsid w:val="0039332C"/>
    <w:rsid w:val="00393B8C"/>
    <w:rsid w:val="00393EB0"/>
    <w:rsid w:val="00393F59"/>
    <w:rsid w:val="003945F8"/>
    <w:rsid w:val="00394B97"/>
    <w:rsid w:val="00394FD9"/>
    <w:rsid w:val="00395436"/>
    <w:rsid w:val="00395D30"/>
    <w:rsid w:val="003964FD"/>
    <w:rsid w:val="0039720B"/>
    <w:rsid w:val="003A004C"/>
    <w:rsid w:val="003A0BF1"/>
    <w:rsid w:val="003A1137"/>
    <w:rsid w:val="003A268E"/>
    <w:rsid w:val="003A2D95"/>
    <w:rsid w:val="003A3ACA"/>
    <w:rsid w:val="003A4244"/>
    <w:rsid w:val="003A4D09"/>
    <w:rsid w:val="003A4EFC"/>
    <w:rsid w:val="003A568B"/>
    <w:rsid w:val="003A6EC5"/>
    <w:rsid w:val="003A717B"/>
    <w:rsid w:val="003B0386"/>
    <w:rsid w:val="003B2027"/>
    <w:rsid w:val="003B214C"/>
    <w:rsid w:val="003B2F2C"/>
    <w:rsid w:val="003B3DF1"/>
    <w:rsid w:val="003B4204"/>
    <w:rsid w:val="003B4BCA"/>
    <w:rsid w:val="003B4E58"/>
    <w:rsid w:val="003B55C9"/>
    <w:rsid w:val="003B5A5D"/>
    <w:rsid w:val="003B5EE3"/>
    <w:rsid w:val="003B5FFB"/>
    <w:rsid w:val="003B6014"/>
    <w:rsid w:val="003B6362"/>
    <w:rsid w:val="003B64AF"/>
    <w:rsid w:val="003C0542"/>
    <w:rsid w:val="003C1F9C"/>
    <w:rsid w:val="003C208B"/>
    <w:rsid w:val="003C2AD4"/>
    <w:rsid w:val="003C2B8A"/>
    <w:rsid w:val="003C3CF9"/>
    <w:rsid w:val="003C456A"/>
    <w:rsid w:val="003C71CA"/>
    <w:rsid w:val="003C7228"/>
    <w:rsid w:val="003C7D98"/>
    <w:rsid w:val="003D07E1"/>
    <w:rsid w:val="003D0964"/>
    <w:rsid w:val="003D0AC3"/>
    <w:rsid w:val="003D0ACD"/>
    <w:rsid w:val="003D1833"/>
    <w:rsid w:val="003D2C6E"/>
    <w:rsid w:val="003D39F6"/>
    <w:rsid w:val="003D5853"/>
    <w:rsid w:val="003D5B1C"/>
    <w:rsid w:val="003D5D91"/>
    <w:rsid w:val="003D6C1F"/>
    <w:rsid w:val="003D6FEE"/>
    <w:rsid w:val="003D7667"/>
    <w:rsid w:val="003D7F33"/>
    <w:rsid w:val="003E1823"/>
    <w:rsid w:val="003E2B5E"/>
    <w:rsid w:val="003E3A28"/>
    <w:rsid w:val="003E5188"/>
    <w:rsid w:val="003E5814"/>
    <w:rsid w:val="003E6C44"/>
    <w:rsid w:val="003E70E7"/>
    <w:rsid w:val="003E773D"/>
    <w:rsid w:val="003F04DD"/>
    <w:rsid w:val="003F05F9"/>
    <w:rsid w:val="003F1E47"/>
    <w:rsid w:val="003F23AA"/>
    <w:rsid w:val="003F3BBD"/>
    <w:rsid w:val="003F3D2D"/>
    <w:rsid w:val="003F4545"/>
    <w:rsid w:val="003F5C93"/>
    <w:rsid w:val="003F6A41"/>
    <w:rsid w:val="003F6DE7"/>
    <w:rsid w:val="003F72A3"/>
    <w:rsid w:val="003F7EB7"/>
    <w:rsid w:val="00401458"/>
    <w:rsid w:val="00401774"/>
    <w:rsid w:val="004050AF"/>
    <w:rsid w:val="004053C9"/>
    <w:rsid w:val="00405995"/>
    <w:rsid w:val="00406B7A"/>
    <w:rsid w:val="00406CC8"/>
    <w:rsid w:val="00406FD7"/>
    <w:rsid w:val="004108A5"/>
    <w:rsid w:val="0041182D"/>
    <w:rsid w:val="00411BAB"/>
    <w:rsid w:val="00411CD2"/>
    <w:rsid w:val="00411FB0"/>
    <w:rsid w:val="00413744"/>
    <w:rsid w:val="00415C2F"/>
    <w:rsid w:val="0041600E"/>
    <w:rsid w:val="004172E4"/>
    <w:rsid w:val="00420BE4"/>
    <w:rsid w:val="00420C67"/>
    <w:rsid w:val="00421BD5"/>
    <w:rsid w:val="00422FBC"/>
    <w:rsid w:val="0042430D"/>
    <w:rsid w:val="0042463C"/>
    <w:rsid w:val="00431C9E"/>
    <w:rsid w:val="00433219"/>
    <w:rsid w:val="00434395"/>
    <w:rsid w:val="00435AE6"/>
    <w:rsid w:val="00436418"/>
    <w:rsid w:val="00436503"/>
    <w:rsid w:val="0043701F"/>
    <w:rsid w:val="00437412"/>
    <w:rsid w:val="0043798A"/>
    <w:rsid w:val="00440B06"/>
    <w:rsid w:val="00441C00"/>
    <w:rsid w:val="00441D1B"/>
    <w:rsid w:val="00441E88"/>
    <w:rsid w:val="00441EB8"/>
    <w:rsid w:val="00442156"/>
    <w:rsid w:val="0044236B"/>
    <w:rsid w:val="00442571"/>
    <w:rsid w:val="00443D24"/>
    <w:rsid w:val="00444637"/>
    <w:rsid w:val="00447200"/>
    <w:rsid w:val="0045049B"/>
    <w:rsid w:val="0045082D"/>
    <w:rsid w:val="00451266"/>
    <w:rsid w:val="00451357"/>
    <w:rsid w:val="00451625"/>
    <w:rsid w:val="0045228D"/>
    <w:rsid w:val="004525EC"/>
    <w:rsid w:val="00452AD2"/>
    <w:rsid w:val="00454680"/>
    <w:rsid w:val="00454ADF"/>
    <w:rsid w:val="00455DA4"/>
    <w:rsid w:val="00455DA5"/>
    <w:rsid w:val="00455E94"/>
    <w:rsid w:val="004560AA"/>
    <w:rsid w:val="004563C0"/>
    <w:rsid w:val="00457605"/>
    <w:rsid w:val="00457CF4"/>
    <w:rsid w:val="00457DB8"/>
    <w:rsid w:val="00460268"/>
    <w:rsid w:val="00460BD6"/>
    <w:rsid w:val="00461150"/>
    <w:rsid w:val="00461CE9"/>
    <w:rsid w:val="00462387"/>
    <w:rsid w:val="004631F9"/>
    <w:rsid w:val="004638CD"/>
    <w:rsid w:val="004666F8"/>
    <w:rsid w:val="00470BE2"/>
    <w:rsid w:val="00471434"/>
    <w:rsid w:val="0047154E"/>
    <w:rsid w:val="004727EF"/>
    <w:rsid w:val="00473609"/>
    <w:rsid w:val="004752F9"/>
    <w:rsid w:val="00475314"/>
    <w:rsid w:val="00475A14"/>
    <w:rsid w:val="0047646A"/>
    <w:rsid w:val="00477F6E"/>
    <w:rsid w:val="00480301"/>
    <w:rsid w:val="0048038F"/>
    <w:rsid w:val="00480616"/>
    <w:rsid w:val="004811F1"/>
    <w:rsid w:val="00481214"/>
    <w:rsid w:val="0048147A"/>
    <w:rsid w:val="0048166F"/>
    <w:rsid w:val="00481DB4"/>
    <w:rsid w:val="004822EE"/>
    <w:rsid w:val="00482D96"/>
    <w:rsid w:val="00484EE6"/>
    <w:rsid w:val="00485F77"/>
    <w:rsid w:val="00486AC4"/>
    <w:rsid w:val="004875A4"/>
    <w:rsid w:val="00487EF5"/>
    <w:rsid w:val="0049024A"/>
    <w:rsid w:val="00490305"/>
    <w:rsid w:val="00491026"/>
    <w:rsid w:val="00491993"/>
    <w:rsid w:val="00491B3E"/>
    <w:rsid w:val="004933D1"/>
    <w:rsid w:val="004954CC"/>
    <w:rsid w:val="00495A31"/>
    <w:rsid w:val="00495B1B"/>
    <w:rsid w:val="00496100"/>
    <w:rsid w:val="0049681A"/>
    <w:rsid w:val="00497ACC"/>
    <w:rsid w:val="004A00B7"/>
    <w:rsid w:val="004A2257"/>
    <w:rsid w:val="004A27B6"/>
    <w:rsid w:val="004A37A8"/>
    <w:rsid w:val="004A3A1B"/>
    <w:rsid w:val="004A5037"/>
    <w:rsid w:val="004A6496"/>
    <w:rsid w:val="004B2D77"/>
    <w:rsid w:val="004B30EA"/>
    <w:rsid w:val="004B44D7"/>
    <w:rsid w:val="004B47A9"/>
    <w:rsid w:val="004B503A"/>
    <w:rsid w:val="004C0A03"/>
    <w:rsid w:val="004C134E"/>
    <w:rsid w:val="004C1B8C"/>
    <w:rsid w:val="004C3D16"/>
    <w:rsid w:val="004C3F3D"/>
    <w:rsid w:val="004C59D5"/>
    <w:rsid w:val="004C61EE"/>
    <w:rsid w:val="004C7F1F"/>
    <w:rsid w:val="004D00EF"/>
    <w:rsid w:val="004D1092"/>
    <w:rsid w:val="004D12D0"/>
    <w:rsid w:val="004D5BA8"/>
    <w:rsid w:val="004D72F9"/>
    <w:rsid w:val="004E0705"/>
    <w:rsid w:val="004E096E"/>
    <w:rsid w:val="004E0C1C"/>
    <w:rsid w:val="004E0F94"/>
    <w:rsid w:val="004E1CC6"/>
    <w:rsid w:val="004E301B"/>
    <w:rsid w:val="004E4111"/>
    <w:rsid w:val="004E4461"/>
    <w:rsid w:val="004E4A54"/>
    <w:rsid w:val="004E776A"/>
    <w:rsid w:val="004F2C7A"/>
    <w:rsid w:val="004F318A"/>
    <w:rsid w:val="004F3696"/>
    <w:rsid w:val="004F3A2C"/>
    <w:rsid w:val="004F3E41"/>
    <w:rsid w:val="004F3F45"/>
    <w:rsid w:val="004F4732"/>
    <w:rsid w:val="00500C7F"/>
    <w:rsid w:val="00501AB5"/>
    <w:rsid w:val="005023C8"/>
    <w:rsid w:val="00502656"/>
    <w:rsid w:val="0050287A"/>
    <w:rsid w:val="00502A28"/>
    <w:rsid w:val="00502D1A"/>
    <w:rsid w:val="005031F7"/>
    <w:rsid w:val="0050412F"/>
    <w:rsid w:val="00504C4E"/>
    <w:rsid w:val="00505A99"/>
    <w:rsid w:val="00506B6F"/>
    <w:rsid w:val="00506D69"/>
    <w:rsid w:val="00510860"/>
    <w:rsid w:val="00510D21"/>
    <w:rsid w:val="00511C98"/>
    <w:rsid w:val="005120EC"/>
    <w:rsid w:val="00512D8E"/>
    <w:rsid w:val="00513902"/>
    <w:rsid w:val="00513FFB"/>
    <w:rsid w:val="005145AC"/>
    <w:rsid w:val="00514A10"/>
    <w:rsid w:val="005166F5"/>
    <w:rsid w:val="00517220"/>
    <w:rsid w:val="005177E6"/>
    <w:rsid w:val="00517D83"/>
    <w:rsid w:val="00517FA8"/>
    <w:rsid w:val="00520C14"/>
    <w:rsid w:val="00521B5D"/>
    <w:rsid w:val="00522678"/>
    <w:rsid w:val="0052379D"/>
    <w:rsid w:val="00525A3E"/>
    <w:rsid w:val="00526228"/>
    <w:rsid w:val="00526CAC"/>
    <w:rsid w:val="00526F45"/>
    <w:rsid w:val="00527AB4"/>
    <w:rsid w:val="00531077"/>
    <w:rsid w:val="00531C90"/>
    <w:rsid w:val="0053596F"/>
    <w:rsid w:val="00535F2B"/>
    <w:rsid w:val="00540FC2"/>
    <w:rsid w:val="00541898"/>
    <w:rsid w:val="00542BB1"/>
    <w:rsid w:val="0054539F"/>
    <w:rsid w:val="00545727"/>
    <w:rsid w:val="0054583D"/>
    <w:rsid w:val="005461D6"/>
    <w:rsid w:val="00546A27"/>
    <w:rsid w:val="00546CD0"/>
    <w:rsid w:val="005510EA"/>
    <w:rsid w:val="00551D6E"/>
    <w:rsid w:val="00552675"/>
    <w:rsid w:val="0055395A"/>
    <w:rsid w:val="00554E24"/>
    <w:rsid w:val="005554C0"/>
    <w:rsid w:val="005554CF"/>
    <w:rsid w:val="00556D0E"/>
    <w:rsid w:val="00557BD3"/>
    <w:rsid w:val="0056121E"/>
    <w:rsid w:val="00561E20"/>
    <w:rsid w:val="0056223E"/>
    <w:rsid w:val="00563E1E"/>
    <w:rsid w:val="005640B0"/>
    <w:rsid w:val="00564ED3"/>
    <w:rsid w:val="00566F1D"/>
    <w:rsid w:val="00567A9D"/>
    <w:rsid w:val="00570262"/>
    <w:rsid w:val="00570F79"/>
    <w:rsid w:val="00571660"/>
    <w:rsid w:val="005720A1"/>
    <w:rsid w:val="00572382"/>
    <w:rsid w:val="005730F7"/>
    <w:rsid w:val="0057319E"/>
    <w:rsid w:val="00574E41"/>
    <w:rsid w:val="00575391"/>
    <w:rsid w:val="005763E2"/>
    <w:rsid w:val="005772D2"/>
    <w:rsid w:val="00577573"/>
    <w:rsid w:val="005776D0"/>
    <w:rsid w:val="00581417"/>
    <w:rsid w:val="00581B09"/>
    <w:rsid w:val="00581E64"/>
    <w:rsid w:val="005843E5"/>
    <w:rsid w:val="00584419"/>
    <w:rsid w:val="0058458E"/>
    <w:rsid w:val="005858E6"/>
    <w:rsid w:val="00585D71"/>
    <w:rsid w:val="00587101"/>
    <w:rsid w:val="005874AF"/>
    <w:rsid w:val="0058755A"/>
    <w:rsid w:val="0059033D"/>
    <w:rsid w:val="00591384"/>
    <w:rsid w:val="00591776"/>
    <w:rsid w:val="00591782"/>
    <w:rsid w:val="00591864"/>
    <w:rsid w:val="00592D0A"/>
    <w:rsid w:val="00594D30"/>
    <w:rsid w:val="005953A9"/>
    <w:rsid w:val="0059567A"/>
    <w:rsid w:val="00596D6D"/>
    <w:rsid w:val="005974D8"/>
    <w:rsid w:val="005A10D3"/>
    <w:rsid w:val="005A170C"/>
    <w:rsid w:val="005A24F9"/>
    <w:rsid w:val="005A4FE7"/>
    <w:rsid w:val="005A5F28"/>
    <w:rsid w:val="005A672A"/>
    <w:rsid w:val="005A74C5"/>
    <w:rsid w:val="005A752E"/>
    <w:rsid w:val="005A7612"/>
    <w:rsid w:val="005B0E87"/>
    <w:rsid w:val="005B14D1"/>
    <w:rsid w:val="005B365E"/>
    <w:rsid w:val="005B598F"/>
    <w:rsid w:val="005C3263"/>
    <w:rsid w:val="005C370A"/>
    <w:rsid w:val="005C4F64"/>
    <w:rsid w:val="005C5F93"/>
    <w:rsid w:val="005C66FC"/>
    <w:rsid w:val="005C6786"/>
    <w:rsid w:val="005D1468"/>
    <w:rsid w:val="005D18C5"/>
    <w:rsid w:val="005D1AC6"/>
    <w:rsid w:val="005D266B"/>
    <w:rsid w:val="005D34E8"/>
    <w:rsid w:val="005D3DFE"/>
    <w:rsid w:val="005D4ED6"/>
    <w:rsid w:val="005D553F"/>
    <w:rsid w:val="005D6106"/>
    <w:rsid w:val="005D689B"/>
    <w:rsid w:val="005E089B"/>
    <w:rsid w:val="005E130A"/>
    <w:rsid w:val="005E1EF9"/>
    <w:rsid w:val="005E2D03"/>
    <w:rsid w:val="005E3B03"/>
    <w:rsid w:val="005F0C05"/>
    <w:rsid w:val="005F3DBC"/>
    <w:rsid w:val="005F40EF"/>
    <w:rsid w:val="005F5B52"/>
    <w:rsid w:val="005F67BA"/>
    <w:rsid w:val="005F7089"/>
    <w:rsid w:val="0060147C"/>
    <w:rsid w:val="0060148B"/>
    <w:rsid w:val="00603ABD"/>
    <w:rsid w:val="00603D07"/>
    <w:rsid w:val="00603F2B"/>
    <w:rsid w:val="00604EA1"/>
    <w:rsid w:val="00604EA2"/>
    <w:rsid w:val="00605EC8"/>
    <w:rsid w:val="0060729A"/>
    <w:rsid w:val="006072E8"/>
    <w:rsid w:val="0061067F"/>
    <w:rsid w:val="00612166"/>
    <w:rsid w:val="0061280A"/>
    <w:rsid w:val="00612866"/>
    <w:rsid w:val="00612936"/>
    <w:rsid w:val="00613A6D"/>
    <w:rsid w:val="00614829"/>
    <w:rsid w:val="00614A9B"/>
    <w:rsid w:val="00614B65"/>
    <w:rsid w:val="00614CC7"/>
    <w:rsid w:val="00616FA7"/>
    <w:rsid w:val="006170EE"/>
    <w:rsid w:val="00617352"/>
    <w:rsid w:val="00620D82"/>
    <w:rsid w:val="00620E37"/>
    <w:rsid w:val="00621499"/>
    <w:rsid w:val="00621F21"/>
    <w:rsid w:val="00622650"/>
    <w:rsid w:val="00622B21"/>
    <w:rsid w:val="00622C25"/>
    <w:rsid w:val="00623005"/>
    <w:rsid w:val="00623390"/>
    <w:rsid w:val="0062342C"/>
    <w:rsid w:val="0062514E"/>
    <w:rsid w:val="00627A66"/>
    <w:rsid w:val="00630318"/>
    <w:rsid w:val="00630B44"/>
    <w:rsid w:val="00630CAB"/>
    <w:rsid w:val="00631074"/>
    <w:rsid w:val="00631A82"/>
    <w:rsid w:val="006321B4"/>
    <w:rsid w:val="0063236C"/>
    <w:rsid w:val="006325AC"/>
    <w:rsid w:val="00632D90"/>
    <w:rsid w:val="00633464"/>
    <w:rsid w:val="00634D01"/>
    <w:rsid w:val="0063539D"/>
    <w:rsid w:val="00636320"/>
    <w:rsid w:val="006364E9"/>
    <w:rsid w:val="00636670"/>
    <w:rsid w:val="0063697E"/>
    <w:rsid w:val="00636B72"/>
    <w:rsid w:val="0063712A"/>
    <w:rsid w:val="006411FD"/>
    <w:rsid w:val="00641334"/>
    <w:rsid w:val="00641344"/>
    <w:rsid w:val="00641A45"/>
    <w:rsid w:val="00641E0C"/>
    <w:rsid w:val="006427A8"/>
    <w:rsid w:val="006441EE"/>
    <w:rsid w:val="00644BDE"/>
    <w:rsid w:val="006456C6"/>
    <w:rsid w:val="00645C05"/>
    <w:rsid w:val="00646B1A"/>
    <w:rsid w:val="00646B70"/>
    <w:rsid w:val="006476C3"/>
    <w:rsid w:val="00647DE7"/>
    <w:rsid w:val="006511BE"/>
    <w:rsid w:val="0065193E"/>
    <w:rsid w:val="00653051"/>
    <w:rsid w:val="0065319B"/>
    <w:rsid w:val="00653ADD"/>
    <w:rsid w:val="0065483F"/>
    <w:rsid w:val="00654CB9"/>
    <w:rsid w:val="00655469"/>
    <w:rsid w:val="006554A0"/>
    <w:rsid w:val="006556C2"/>
    <w:rsid w:val="006562F8"/>
    <w:rsid w:val="00657835"/>
    <w:rsid w:val="00660D19"/>
    <w:rsid w:val="00661EE8"/>
    <w:rsid w:val="00661F58"/>
    <w:rsid w:val="006625C0"/>
    <w:rsid w:val="00662ED8"/>
    <w:rsid w:val="006641F1"/>
    <w:rsid w:val="00664863"/>
    <w:rsid w:val="006658D9"/>
    <w:rsid w:val="006661E1"/>
    <w:rsid w:val="00667B03"/>
    <w:rsid w:val="00670410"/>
    <w:rsid w:val="00670468"/>
    <w:rsid w:val="00670AA1"/>
    <w:rsid w:val="00671CD3"/>
    <w:rsid w:val="00674400"/>
    <w:rsid w:val="0067621D"/>
    <w:rsid w:val="00676385"/>
    <w:rsid w:val="006772D7"/>
    <w:rsid w:val="00677350"/>
    <w:rsid w:val="00680271"/>
    <w:rsid w:val="006805A2"/>
    <w:rsid w:val="00681115"/>
    <w:rsid w:val="00681B1C"/>
    <w:rsid w:val="0068217C"/>
    <w:rsid w:val="00682C8F"/>
    <w:rsid w:val="00682E18"/>
    <w:rsid w:val="00685371"/>
    <w:rsid w:val="00686994"/>
    <w:rsid w:val="00687B11"/>
    <w:rsid w:val="00687E9F"/>
    <w:rsid w:val="006903DC"/>
    <w:rsid w:val="00690522"/>
    <w:rsid w:val="006908ED"/>
    <w:rsid w:val="006917F6"/>
    <w:rsid w:val="00691940"/>
    <w:rsid w:val="00692DA4"/>
    <w:rsid w:val="00693672"/>
    <w:rsid w:val="0069519C"/>
    <w:rsid w:val="006951FD"/>
    <w:rsid w:val="00695731"/>
    <w:rsid w:val="00695D41"/>
    <w:rsid w:val="00696100"/>
    <w:rsid w:val="00696258"/>
    <w:rsid w:val="006975AA"/>
    <w:rsid w:val="00697E45"/>
    <w:rsid w:val="006A020A"/>
    <w:rsid w:val="006A1DDA"/>
    <w:rsid w:val="006A37C7"/>
    <w:rsid w:val="006A449B"/>
    <w:rsid w:val="006A47DD"/>
    <w:rsid w:val="006A4A0D"/>
    <w:rsid w:val="006A4F72"/>
    <w:rsid w:val="006A5DBF"/>
    <w:rsid w:val="006A6A5E"/>
    <w:rsid w:val="006A6F84"/>
    <w:rsid w:val="006A731B"/>
    <w:rsid w:val="006B03D7"/>
    <w:rsid w:val="006B03EE"/>
    <w:rsid w:val="006B1362"/>
    <w:rsid w:val="006B36FE"/>
    <w:rsid w:val="006B3CB9"/>
    <w:rsid w:val="006B3CF0"/>
    <w:rsid w:val="006B4512"/>
    <w:rsid w:val="006B48A4"/>
    <w:rsid w:val="006B6A9A"/>
    <w:rsid w:val="006B6E3B"/>
    <w:rsid w:val="006B6EFE"/>
    <w:rsid w:val="006C0E1F"/>
    <w:rsid w:val="006C0FA9"/>
    <w:rsid w:val="006C16FE"/>
    <w:rsid w:val="006C1FB0"/>
    <w:rsid w:val="006C287D"/>
    <w:rsid w:val="006C2F38"/>
    <w:rsid w:val="006C3C91"/>
    <w:rsid w:val="006C4561"/>
    <w:rsid w:val="006C5335"/>
    <w:rsid w:val="006C5C3F"/>
    <w:rsid w:val="006C63B9"/>
    <w:rsid w:val="006C64F2"/>
    <w:rsid w:val="006C74BA"/>
    <w:rsid w:val="006D14C5"/>
    <w:rsid w:val="006D210B"/>
    <w:rsid w:val="006D235F"/>
    <w:rsid w:val="006D280B"/>
    <w:rsid w:val="006D2E77"/>
    <w:rsid w:val="006D2EAD"/>
    <w:rsid w:val="006D3BC5"/>
    <w:rsid w:val="006D3C01"/>
    <w:rsid w:val="006D4442"/>
    <w:rsid w:val="006D4DC4"/>
    <w:rsid w:val="006D570F"/>
    <w:rsid w:val="006E01A7"/>
    <w:rsid w:val="006E0389"/>
    <w:rsid w:val="006E0AA9"/>
    <w:rsid w:val="006E1742"/>
    <w:rsid w:val="006E4EE4"/>
    <w:rsid w:val="006E58BA"/>
    <w:rsid w:val="006E6B76"/>
    <w:rsid w:val="006E7D6D"/>
    <w:rsid w:val="006F05B8"/>
    <w:rsid w:val="006F0D66"/>
    <w:rsid w:val="006F0DA3"/>
    <w:rsid w:val="006F1340"/>
    <w:rsid w:val="006F2C70"/>
    <w:rsid w:val="006F2D49"/>
    <w:rsid w:val="006F2DB1"/>
    <w:rsid w:val="006F2E39"/>
    <w:rsid w:val="006F43CF"/>
    <w:rsid w:val="006F5C9E"/>
    <w:rsid w:val="006F71F0"/>
    <w:rsid w:val="006F7C65"/>
    <w:rsid w:val="006F7DF9"/>
    <w:rsid w:val="006F7FEA"/>
    <w:rsid w:val="00700160"/>
    <w:rsid w:val="007006A8"/>
    <w:rsid w:val="00700BC1"/>
    <w:rsid w:val="00701A6F"/>
    <w:rsid w:val="00702332"/>
    <w:rsid w:val="00702D70"/>
    <w:rsid w:val="007033A8"/>
    <w:rsid w:val="007036BD"/>
    <w:rsid w:val="00706064"/>
    <w:rsid w:val="00706399"/>
    <w:rsid w:val="00706A91"/>
    <w:rsid w:val="00706F55"/>
    <w:rsid w:val="00707041"/>
    <w:rsid w:val="007100F6"/>
    <w:rsid w:val="00710B91"/>
    <w:rsid w:val="00712328"/>
    <w:rsid w:val="007123B5"/>
    <w:rsid w:val="0071313F"/>
    <w:rsid w:val="00713283"/>
    <w:rsid w:val="007137F7"/>
    <w:rsid w:val="00713F60"/>
    <w:rsid w:val="0071423C"/>
    <w:rsid w:val="0071617C"/>
    <w:rsid w:val="007169B8"/>
    <w:rsid w:val="00716E58"/>
    <w:rsid w:val="00720410"/>
    <w:rsid w:val="00720B05"/>
    <w:rsid w:val="00721521"/>
    <w:rsid w:val="00721BA0"/>
    <w:rsid w:val="0072202A"/>
    <w:rsid w:val="0072282B"/>
    <w:rsid w:val="00722BE7"/>
    <w:rsid w:val="00723BE7"/>
    <w:rsid w:val="00723F21"/>
    <w:rsid w:val="00723FCE"/>
    <w:rsid w:val="00724345"/>
    <w:rsid w:val="00725D72"/>
    <w:rsid w:val="007315C5"/>
    <w:rsid w:val="0073166E"/>
    <w:rsid w:val="00731CF4"/>
    <w:rsid w:val="00732B02"/>
    <w:rsid w:val="00733736"/>
    <w:rsid w:val="00733E96"/>
    <w:rsid w:val="00733F55"/>
    <w:rsid w:val="007362C4"/>
    <w:rsid w:val="007366E8"/>
    <w:rsid w:val="007379D4"/>
    <w:rsid w:val="00737B7C"/>
    <w:rsid w:val="00740BAE"/>
    <w:rsid w:val="00741A50"/>
    <w:rsid w:val="007423E2"/>
    <w:rsid w:val="0074348C"/>
    <w:rsid w:val="00745ABB"/>
    <w:rsid w:val="007500C3"/>
    <w:rsid w:val="00750466"/>
    <w:rsid w:val="00750A73"/>
    <w:rsid w:val="00750D0B"/>
    <w:rsid w:val="00751228"/>
    <w:rsid w:val="0075236B"/>
    <w:rsid w:val="00752B97"/>
    <w:rsid w:val="00752BBD"/>
    <w:rsid w:val="00752D46"/>
    <w:rsid w:val="0075566D"/>
    <w:rsid w:val="0075749C"/>
    <w:rsid w:val="00757F52"/>
    <w:rsid w:val="00761F62"/>
    <w:rsid w:val="0076233E"/>
    <w:rsid w:val="00763D5F"/>
    <w:rsid w:val="00764685"/>
    <w:rsid w:val="00764B35"/>
    <w:rsid w:val="00764BDD"/>
    <w:rsid w:val="007651F4"/>
    <w:rsid w:val="00765647"/>
    <w:rsid w:val="00767195"/>
    <w:rsid w:val="0076795B"/>
    <w:rsid w:val="00770985"/>
    <w:rsid w:val="00770EE2"/>
    <w:rsid w:val="00773BDC"/>
    <w:rsid w:val="007747EE"/>
    <w:rsid w:val="007748F3"/>
    <w:rsid w:val="007752F8"/>
    <w:rsid w:val="007759A8"/>
    <w:rsid w:val="00775BF7"/>
    <w:rsid w:val="00776129"/>
    <w:rsid w:val="00776BAA"/>
    <w:rsid w:val="00780970"/>
    <w:rsid w:val="00781A81"/>
    <w:rsid w:val="00781B4B"/>
    <w:rsid w:val="00781B6F"/>
    <w:rsid w:val="00781E74"/>
    <w:rsid w:val="0078364E"/>
    <w:rsid w:val="0078374D"/>
    <w:rsid w:val="0078394E"/>
    <w:rsid w:val="00784125"/>
    <w:rsid w:val="00784A67"/>
    <w:rsid w:val="00785E5C"/>
    <w:rsid w:val="00786058"/>
    <w:rsid w:val="00787D51"/>
    <w:rsid w:val="00787D7C"/>
    <w:rsid w:val="007903A1"/>
    <w:rsid w:val="007906D0"/>
    <w:rsid w:val="00791ABC"/>
    <w:rsid w:val="0079421F"/>
    <w:rsid w:val="00794846"/>
    <w:rsid w:val="00794F8D"/>
    <w:rsid w:val="0079726A"/>
    <w:rsid w:val="007A0572"/>
    <w:rsid w:val="007A0D73"/>
    <w:rsid w:val="007A0E91"/>
    <w:rsid w:val="007A0F13"/>
    <w:rsid w:val="007A12DF"/>
    <w:rsid w:val="007A20B0"/>
    <w:rsid w:val="007A2E64"/>
    <w:rsid w:val="007A3D47"/>
    <w:rsid w:val="007A485C"/>
    <w:rsid w:val="007A4890"/>
    <w:rsid w:val="007A4F31"/>
    <w:rsid w:val="007A50BA"/>
    <w:rsid w:val="007A644D"/>
    <w:rsid w:val="007A6DF5"/>
    <w:rsid w:val="007A7028"/>
    <w:rsid w:val="007A71F6"/>
    <w:rsid w:val="007A7BAB"/>
    <w:rsid w:val="007B0163"/>
    <w:rsid w:val="007B02A8"/>
    <w:rsid w:val="007B0A3D"/>
    <w:rsid w:val="007B14C5"/>
    <w:rsid w:val="007B1D97"/>
    <w:rsid w:val="007B30F4"/>
    <w:rsid w:val="007B3881"/>
    <w:rsid w:val="007B5EA9"/>
    <w:rsid w:val="007B6C68"/>
    <w:rsid w:val="007B7738"/>
    <w:rsid w:val="007B7EE7"/>
    <w:rsid w:val="007C06F2"/>
    <w:rsid w:val="007C097D"/>
    <w:rsid w:val="007C0FCD"/>
    <w:rsid w:val="007C2A8B"/>
    <w:rsid w:val="007C2DEB"/>
    <w:rsid w:val="007C2EDD"/>
    <w:rsid w:val="007C310B"/>
    <w:rsid w:val="007C3132"/>
    <w:rsid w:val="007C319D"/>
    <w:rsid w:val="007C396F"/>
    <w:rsid w:val="007C39CF"/>
    <w:rsid w:val="007C4C68"/>
    <w:rsid w:val="007D071F"/>
    <w:rsid w:val="007D10D8"/>
    <w:rsid w:val="007D2CCB"/>
    <w:rsid w:val="007D304C"/>
    <w:rsid w:val="007D7D88"/>
    <w:rsid w:val="007E1071"/>
    <w:rsid w:val="007E20D2"/>
    <w:rsid w:val="007E27EB"/>
    <w:rsid w:val="007E2C7E"/>
    <w:rsid w:val="007E3A84"/>
    <w:rsid w:val="007E6DD2"/>
    <w:rsid w:val="007E7D01"/>
    <w:rsid w:val="007F09CD"/>
    <w:rsid w:val="007F0CF7"/>
    <w:rsid w:val="007F1C7B"/>
    <w:rsid w:val="007F2518"/>
    <w:rsid w:val="007F2E61"/>
    <w:rsid w:val="007F3D73"/>
    <w:rsid w:val="007F4781"/>
    <w:rsid w:val="007F4BFE"/>
    <w:rsid w:val="007F718F"/>
    <w:rsid w:val="007F778E"/>
    <w:rsid w:val="007F7E9E"/>
    <w:rsid w:val="0080110C"/>
    <w:rsid w:val="008025EC"/>
    <w:rsid w:val="00802F6F"/>
    <w:rsid w:val="008041E5"/>
    <w:rsid w:val="008050DD"/>
    <w:rsid w:val="008052CA"/>
    <w:rsid w:val="008068B8"/>
    <w:rsid w:val="00806C55"/>
    <w:rsid w:val="008070DE"/>
    <w:rsid w:val="00807FC8"/>
    <w:rsid w:val="0081007E"/>
    <w:rsid w:val="008107FF"/>
    <w:rsid w:val="0081407B"/>
    <w:rsid w:val="00814E3A"/>
    <w:rsid w:val="0081537D"/>
    <w:rsid w:val="00815A0E"/>
    <w:rsid w:val="00816A8E"/>
    <w:rsid w:val="00816EC2"/>
    <w:rsid w:val="00817DD6"/>
    <w:rsid w:val="00817F53"/>
    <w:rsid w:val="00821035"/>
    <w:rsid w:val="0082189D"/>
    <w:rsid w:val="008223A1"/>
    <w:rsid w:val="00822A8D"/>
    <w:rsid w:val="008235E5"/>
    <w:rsid w:val="00824157"/>
    <w:rsid w:val="00825D1B"/>
    <w:rsid w:val="00826F51"/>
    <w:rsid w:val="008273CB"/>
    <w:rsid w:val="008315FB"/>
    <w:rsid w:val="00831DCF"/>
    <w:rsid w:val="008326D4"/>
    <w:rsid w:val="00832770"/>
    <w:rsid w:val="00832D9A"/>
    <w:rsid w:val="0083429E"/>
    <w:rsid w:val="00834A61"/>
    <w:rsid w:val="00837DBC"/>
    <w:rsid w:val="00840358"/>
    <w:rsid w:val="00841F85"/>
    <w:rsid w:val="0084427E"/>
    <w:rsid w:val="008452E9"/>
    <w:rsid w:val="00845417"/>
    <w:rsid w:val="0084659B"/>
    <w:rsid w:val="008466B7"/>
    <w:rsid w:val="00846AE8"/>
    <w:rsid w:val="00847D27"/>
    <w:rsid w:val="00851332"/>
    <w:rsid w:val="008515FC"/>
    <w:rsid w:val="008517BF"/>
    <w:rsid w:val="00851BDA"/>
    <w:rsid w:val="00852A1E"/>
    <w:rsid w:val="008534F4"/>
    <w:rsid w:val="008536FA"/>
    <w:rsid w:val="00853A24"/>
    <w:rsid w:val="00854834"/>
    <w:rsid w:val="00855DDB"/>
    <w:rsid w:val="00855EF7"/>
    <w:rsid w:val="00857298"/>
    <w:rsid w:val="00857D52"/>
    <w:rsid w:val="0086042C"/>
    <w:rsid w:val="00862041"/>
    <w:rsid w:val="00862064"/>
    <w:rsid w:val="008638B6"/>
    <w:rsid w:val="00864A51"/>
    <w:rsid w:val="00864D19"/>
    <w:rsid w:val="00865E13"/>
    <w:rsid w:val="008661A3"/>
    <w:rsid w:val="00866CF9"/>
    <w:rsid w:val="008672BB"/>
    <w:rsid w:val="00867606"/>
    <w:rsid w:val="00867613"/>
    <w:rsid w:val="00867CFC"/>
    <w:rsid w:val="008701F1"/>
    <w:rsid w:val="00870444"/>
    <w:rsid w:val="00870BCC"/>
    <w:rsid w:val="008713E7"/>
    <w:rsid w:val="00872FA9"/>
    <w:rsid w:val="00873976"/>
    <w:rsid w:val="00873D2F"/>
    <w:rsid w:val="008762E1"/>
    <w:rsid w:val="008767BD"/>
    <w:rsid w:val="00877B3F"/>
    <w:rsid w:val="00880AE5"/>
    <w:rsid w:val="00881116"/>
    <w:rsid w:val="0088189D"/>
    <w:rsid w:val="00882879"/>
    <w:rsid w:val="00883C33"/>
    <w:rsid w:val="00884FA3"/>
    <w:rsid w:val="0088581A"/>
    <w:rsid w:val="00887AB1"/>
    <w:rsid w:val="008909D4"/>
    <w:rsid w:val="00890DA7"/>
    <w:rsid w:val="008915BF"/>
    <w:rsid w:val="00891A06"/>
    <w:rsid w:val="00891DF4"/>
    <w:rsid w:val="00892228"/>
    <w:rsid w:val="0089282D"/>
    <w:rsid w:val="008931CE"/>
    <w:rsid w:val="00893208"/>
    <w:rsid w:val="00893B8F"/>
    <w:rsid w:val="008950D6"/>
    <w:rsid w:val="00895348"/>
    <w:rsid w:val="00895575"/>
    <w:rsid w:val="00895A92"/>
    <w:rsid w:val="00895E55"/>
    <w:rsid w:val="008965F2"/>
    <w:rsid w:val="00896B73"/>
    <w:rsid w:val="00896FDF"/>
    <w:rsid w:val="0089759B"/>
    <w:rsid w:val="008A086B"/>
    <w:rsid w:val="008A143C"/>
    <w:rsid w:val="008A158C"/>
    <w:rsid w:val="008A1ACF"/>
    <w:rsid w:val="008A39A9"/>
    <w:rsid w:val="008A3E0E"/>
    <w:rsid w:val="008A4400"/>
    <w:rsid w:val="008A463B"/>
    <w:rsid w:val="008A49AC"/>
    <w:rsid w:val="008A5567"/>
    <w:rsid w:val="008A586A"/>
    <w:rsid w:val="008A5988"/>
    <w:rsid w:val="008A62FB"/>
    <w:rsid w:val="008A73AF"/>
    <w:rsid w:val="008A7DAF"/>
    <w:rsid w:val="008A7E02"/>
    <w:rsid w:val="008B09A9"/>
    <w:rsid w:val="008B14E6"/>
    <w:rsid w:val="008B197C"/>
    <w:rsid w:val="008B1F33"/>
    <w:rsid w:val="008B3AC6"/>
    <w:rsid w:val="008B42DD"/>
    <w:rsid w:val="008B640E"/>
    <w:rsid w:val="008B66F5"/>
    <w:rsid w:val="008B6C10"/>
    <w:rsid w:val="008B78AA"/>
    <w:rsid w:val="008C0D01"/>
    <w:rsid w:val="008C1021"/>
    <w:rsid w:val="008C12BA"/>
    <w:rsid w:val="008C178B"/>
    <w:rsid w:val="008C1C28"/>
    <w:rsid w:val="008C28D1"/>
    <w:rsid w:val="008C29DC"/>
    <w:rsid w:val="008C30BA"/>
    <w:rsid w:val="008C3977"/>
    <w:rsid w:val="008C3C67"/>
    <w:rsid w:val="008C4D46"/>
    <w:rsid w:val="008C60D3"/>
    <w:rsid w:val="008C61AD"/>
    <w:rsid w:val="008C6869"/>
    <w:rsid w:val="008C6AE4"/>
    <w:rsid w:val="008C7102"/>
    <w:rsid w:val="008C798B"/>
    <w:rsid w:val="008C7B2E"/>
    <w:rsid w:val="008C7EC0"/>
    <w:rsid w:val="008D0083"/>
    <w:rsid w:val="008D05F6"/>
    <w:rsid w:val="008D2C07"/>
    <w:rsid w:val="008D3ADB"/>
    <w:rsid w:val="008D4A78"/>
    <w:rsid w:val="008D6509"/>
    <w:rsid w:val="008D6C1B"/>
    <w:rsid w:val="008D7007"/>
    <w:rsid w:val="008D7F15"/>
    <w:rsid w:val="008E0512"/>
    <w:rsid w:val="008E09B8"/>
    <w:rsid w:val="008E1910"/>
    <w:rsid w:val="008E219D"/>
    <w:rsid w:val="008E2F2E"/>
    <w:rsid w:val="008E31E7"/>
    <w:rsid w:val="008E33F9"/>
    <w:rsid w:val="008E506E"/>
    <w:rsid w:val="008E7A91"/>
    <w:rsid w:val="008E7C06"/>
    <w:rsid w:val="008E7CB3"/>
    <w:rsid w:val="008F046F"/>
    <w:rsid w:val="008F06CE"/>
    <w:rsid w:val="008F0B39"/>
    <w:rsid w:val="008F15B2"/>
    <w:rsid w:val="008F245A"/>
    <w:rsid w:val="008F2616"/>
    <w:rsid w:val="008F3269"/>
    <w:rsid w:val="008F5729"/>
    <w:rsid w:val="008F5DFC"/>
    <w:rsid w:val="008F7A6A"/>
    <w:rsid w:val="00900C5F"/>
    <w:rsid w:val="00901266"/>
    <w:rsid w:val="009019D4"/>
    <w:rsid w:val="0090257C"/>
    <w:rsid w:val="00903C58"/>
    <w:rsid w:val="009040FE"/>
    <w:rsid w:val="00906150"/>
    <w:rsid w:val="009066C3"/>
    <w:rsid w:val="00906777"/>
    <w:rsid w:val="00906C09"/>
    <w:rsid w:val="00906D3B"/>
    <w:rsid w:val="00907F0A"/>
    <w:rsid w:val="009103AF"/>
    <w:rsid w:val="00911001"/>
    <w:rsid w:val="009128F2"/>
    <w:rsid w:val="00912F88"/>
    <w:rsid w:val="009131B6"/>
    <w:rsid w:val="00913418"/>
    <w:rsid w:val="0091383A"/>
    <w:rsid w:val="00914F9E"/>
    <w:rsid w:val="00915BB1"/>
    <w:rsid w:val="0091619E"/>
    <w:rsid w:val="00916312"/>
    <w:rsid w:val="00916979"/>
    <w:rsid w:val="00917B7E"/>
    <w:rsid w:val="009204F1"/>
    <w:rsid w:val="00921286"/>
    <w:rsid w:val="00921F8D"/>
    <w:rsid w:val="009227B4"/>
    <w:rsid w:val="00922A50"/>
    <w:rsid w:val="00922D0D"/>
    <w:rsid w:val="00922DF7"/>
    <w:rsid w:val="009232A4"/>
    <w:rsid w:val="0092356D"/>
    <w:rsid w:val="00923B6F"/>
    <w:rsid w:val="009257FB"/>
    <w:rsid w:val="00926E41"/>
    <w:rsid w:val="009322DE"/>
    <w:rsid w:val="00932F9C"/>
    <w:rsid w:val="0093370E"/>
    <w:rsid w:val="0093376E"/>
    <w:rsid w:val="00933D47"/>
    <w:rsid w:val="00934107"/>
    <w:rsid w:val="0093412B"/>
    <w:rsid w:val="00934A8E"/>
    <w:rsid w:val="00935F62"/>
    <w:rsid w:val="0094038D"/>
    <w:rsid w:val="00941402"/>
    <w:rsid w:val="00941EA5"/>
    <w:rsid w:val="00941F9D"/>
    <w:rsid w:val="00941FCD"/>
    <w:rsid w:val="00941FEF"/>
    <w:rsid w:val="009427BB"/>
    <w:rsid w:val="00942833"/>
    <w:rsid w:val="00942B9A"/>
    <w:rsid w:val="00943186"/>
    <w:rsid w:val="00943FCC"/>
    <w:rsid w:val="009447D7"/>
    <w:rsid w:val="00944843"/>
    <w:rsid w:val="00944EA4"/>
    <w:rsid w:val="009471F4"/>
    <w:rsid w:val="009472C9"/>
    <w:rsid w:val="00947A5C"/>
    <w:rsid w:val="0095028A"/>
    <w:rsid w:val="0095034D"/>
    <w:rsid w:val="0095078E"/>
    <w:rsid w:val="00952CD1"/>
    <w:rsid w:val="00955E4A"/>
    <w:rsid w:val="009569C7"/>
    <w:rsid w:val="00957268"/>
    <w:rsid w:val="009578E0"/>
    <w:rsid w:val="00957E1B"/>
    <w:rsid w:val="009609FE"/>
    <w:rsid w:val="00960FF3"/>
    <w:rsid w:val="009610B4"/>
    <w:rsid w:val="00961CAC"/>
    <w:rsid w:val="0096235D"/>
    <w:rsid w:val="00962E9D"/>
    <w:rsid w:val="00963FAA"/>
    <w:rsid w:val="00964D53"/>
    <w:rsid w:val="0096601C"/>
    <w:rsid w:val="009666B0"/>
    <w:rsid w:val="00966866"/>
    <w:rsid w:val="009674AF"/>
    <w:rsid w:val="00970020"/>
    <w:rsid w:val="00970CBE"/>
    <w:rsid w:val="009712EB"/>
    <w:rsid w:val="00971BCB"/>
    <w:rsid w:val="00971D1C"/>
    <w:rsid w:val="00971D89"/>
    <w:rsid w:val="00972D05"/>
    <w:rsid w:val="00972F9A"/>
    <w:rsid w:val="0097353A"/>
    <w:rsid w:val="00973FCB"/>
    <w:rsid w:val="009741CF"/>
    <w:rsid w:val="009748E1"/>
    <w:rsid w:val="00975E7D"/>
    <w:rsid w:val="00976A93"/>
    <w:rsid w:val="00976B13"/>
    <w:rsid w:val="009812D8"/>
    <w:rsid w:val="0098239F"/>
    <w:rsid w:val="009829C5"/>
    <w:rsid w:val="00982BA9"/>
    <w:rsid w:val="00982F4D"/>
    <w:rsid w:val="0098364B"/>
    <w:rsid w:val="00983A49"/>
    <w:rsid w:val="00984084"/>
    <w:rsid w:val="009845D9"/>
    <w:rsid w:val="0098478D"/>
    <w:rsid w:val="009864FD"/>
    <w:rsid w:val="0098717D"/>
    <w:rsid w:val="009877F8"/>
    <w:rsid w:val="00987813"/>
    <w:rsid w:val="00993EEB"/>
    <w:rsid w:val="00994F4E"/>
    <w:rsid w:val="0099605D"/>
    <w:rsid w:val="0099716D"/>
    <w:rsid w:val="009A04B9"/>
    <w:rsid w:val="009A08DA"/>
    <w:rsid w:val="009A0A98"/>
    <w:rsid w:val="009A15F0"/>
    <w:rsid w:val="009A23F0"/>
    <w:rsid w:val="009A3170"/>
    <w:rsid w:val="009A3229"/>
    <w:rsid w:val="009A334F"/>
    <w:rsid w:val="009A3FFF"/>
    <w:rsid w:val="009A4192"/>
    <w:rsid w:val="009A54FB"/>
    <w:rsid w:val="009A5699"/>
    <w:rsid w:val="009A57F2"/>
    <w:rsid w:val="009A5867"/>
    <w:rsid w:val="009A6451"/>
    <w:rsid w:val="009A65AB"/>
    <w:rsid w:val="009A72A3"/>
    <w:rsid w:val="009B0AC4"/>
    <w:rsid w:val="009B0EB1"/>
    <w:rsid w:val="009B2517"/>
    <w:rsid w:val="009B2EFA"/>
    <w:rsid w:val="009B45A5"/>
    <w:rsid w:val="009B651A"/>
    <w:rsid w:val="009B732B"/>
    <w:rsid w:val="009B7C51"/>
    <w:rsid w:val="009C03F5"/>
    <w:rsid w:val="009C0CC1"/>
    <w:rsid w:val="009C3257"/>
    <w:rsid w:val="009C39FD"/>
    <w:rsid w:val="009C3AF4"/>
    <w:rsid w:val="009C4A12"/>
    <w:rsid w:val="009C6087"/>
    <w:rsid w:val="009C61EB"/>
    <w:rsid w:val="009C7313"/>
    <w:rsid w:val="009C7791"/>
    <w:rsid w:val="009D07A9"/>
    <w:rsid w:val="009D2D69"/>
    <w:rsid w:val="009D50CE"/>
    <w:rsid w:val="009D6C47"/>
    <w:rsid w:val="009E03D7"/>
    <w:rsid w:val="009E073A"/>
    <w:rsid w:val="009E1F62"/>
    <w:rsid w:val="009E2312"/>
    <w:rsid w:val="009E2701"/>
    <w:rsid w:val="009E3250"/>
    <w:rsid w:val="009E4011"/>
    <w:rsid w:val="009E4494"/>
    <w:rsid w:val="009E4C04"/>
    <w:rsid w:val="009E5AD5"/>
    <w:rsid w:val="009E6F23"/>
    <w:rsid w:val="009F0074"/>
    <w:rsid w:val="009F0DDA"/>
    <w:rsid w:val="009F0EA3"/>
    <w:rsid w:val="009F39F4"/>
    <w:rsid w:val="009F3D81"/>
    <w:rsid w:val="009F509B"/>
    <w:rsid w:val="009F56C1"/>
    <w:rsid w:val="009F5BEF"/>
    <w:rsid w:val="009F66FE"/>
    <w:rsid w:val="009F680F"/>
    <w:rsid w:val="009F7B6A"/>
    <w:rsid w:val="00A011BF"/>
    <w:rsid w:val="00A0295D"/>
    <w:rsid w:val="00A04135"/>
    <w:rsid w:val="00A044ED"/>
    <w:rsid w:val="00A04563"/>
    <w:rsid w:val="00A0484F"/>
    <w:rsid w:val="00A04EFC"/>
    <w:rsid w:val="00A05683"/>
    <w:rsid w:val="00A0636C"/>
    <w:rsid w:val="00A06437"/>
    <w:rsid w:val="00A110C8"/>
    <w:rsid w:val="00A11D9B"/>
    <w:rsid w:val="00A1361A"/>
    <w:rsid w:val="00A15952"/>
    <w:rsid w:val="00A15D08"/>
    <w:rsid w:val="00A161CE"/>
    <w:rsid w:val="00A177A5"/>
    <w:rsid w:val="00A179F6"/>
    <w:rsid w:val="00A21914"/>
    <w:rsid w:val="00A22604"/>
    <w:rsid w:val="00A22A66"/>
    <w:rsid w:val="00A25167"/>
    <w:rsid w:val="00A25282"/>
    <w:rsid w:val="00A25A44"/>
    <w:rsid w:val="00A25C25"/>
    <w:rsid w:val="00A26158"/>
    <w:rsid w:val="00A26ED6"/>
    <w:rsid w:val="00A31963"/>
    <w:rsid w:val="00A376D5"/>
    <w:rsid w:val="00A42305"/>
    <w:rsid w:val="00A42BBA"/>
    <w:rsid w:val="00A43561"/>
    <w:rsid w:val="00A43CF9"/>
    <w:rsid w:val="00A4414B"/>
    <w:rsid w:val="00A44642"/>
    <w:rsid w:val="00A45F52"/>
    <w:rsid w:val="00A46190"/>
    <w:rsid w:val="00A47A41"/>
    <w:rsid w:val="00A47B85"/>
    <w:rsid w:val="00A47CA3"/>
    <w:rsid w:val="00A508E0"/>
    <w:rsid w:val="00A51028"/>
    <w:rsid w:val="00A511F2"/>
    <w:rsid w:val="00A51787"/>
    <w:rsid w:val="00A51C47"/>
    <w:rsid w:val="00A51D74"/>
    <w:rsid w:val="00A52A83"/>
    <w:rsid w:val="00A52E3E"/>
    <w:rsid w:val="00A52F7B"/>
    <w:rsid w:val="00A530CD"/>
    <w:rsid w:val="00A53BEB"/>
    <w:rsid w:val="00A53EA2"/>
    <w:rsid w:val="00A54540"/>
    <w:rsid w:val="00A54769"/>
    <w:rsid w:val="00A54A95"/>
    <w:rsid w:val="00A55571"/>
    <w:rsid w:val="00A5567A"/>
    <w:rsid w:val="00A5596A"/>
    <w:rsid w:val="00A56917"/>
    <w:rsid w:val="00A56AD2"/>
    <w:rsid w:val="00A56C5A"/>
    <w:rsid w:val="00A56D71"/>
    <w:rsid w:val="00A570B8"/>
    <w:rsid w:val="00A5799E"/>
    <w:rsid w:val="00A57A4B"/>
    <w:rsid w:val="00A601D3"/>
    <w:rsid w:val="00A601DF"/>
    <w:rsid w:val="00A60269"/>
    <w:rsid w:val="00A60554"/>
    <w:rsid w:val="00A60B5C"/>
    <w:rsid w:val="00A615E5"/>
    <w:rsid w:val="00A61656"/>
    <w:rsid w:val="00A6200E"/>
    <w:rsid w:val="00A6371D"/>
    <w:rsid w:val="00A63B2B"/>
    <w:rsid w:val="00A643A9"/>
    <w:rsid w:val="00A643C9"/>
    <w:rsid w:val="00A65364"/>
    <w:rsid w:val="00A654CB"/>
    <w:rsid w:val="00A6661E"/>
    <w:rsid w:val="00A6696E"/>
    <w:rsid w:val="00A6721F"/>
    <w:rsid w:val="00A67A47"/>
    <w:rsid w:val="00A70053"/>
    <w:rsid w:val="00A70ACE"/>
    <w:rsid w:val="00A71245"/>
    <w:rsid w:val="00A727E3"/>
    <w:rsid w:val="00A72DAF"/>
    <w:rsid w:val="00A73223"/>
    <w:rsid w:val="00A73484"/>
    <w:rsid w:val="00A74C7E"/>
    <w:rsid w:val="00A76143"/>
    <w:rsid w:val="00A7674D"/>
    <w:rsid w:val="00A8002B"/>
    <w:rsid w:val="00A80C2B"/>
    <w:rsid w:val="00A8249B"/>
    <w:rsid w:val="00A82B8B"/>
    <w:rsid w:val="00A83899"/>
    <w:rsid w:val="00A84D69"/>
    <w:rsid w:val="00A85B44"/>
    <w:rsid w:val="00A861D1"/>
    <w:rsid w:val="00A86967"/>
    <w:rsid w:val="00A86984"/>
    <w:rsid w:val="00A86ACF"/>
    <w:rsid w:val="00A86DCF"/>
    <w:rsid w:val="00A86DD8"/>
    <w:rsid w:val="00A873E8"/>
    <w:rsid w:val="00A87E9C"/>
    <w:rsid w:val="00A90376"/>
    <w:rsid w:val="00A905F2"/>
    <w:rsid w:val="00A91A5B"/>
    <w:rsid w:val="00A92BE4"/>
    <w:rsid w:val="00A9345B"/>
    <w:rsid w:val="00A93AB8"/>
    <w:rsid w:val="00A93B74"/>
    <w:rsid w:val="00A94DA3"/>
    <w:rsid w:val="00A95F00"/>
    <w:rsid w:val="00A96BED"/>
    <w:rsid w:val="00A971F4"/>
    <w:rsid w:val="00AA04D6"/>
    <w:rsid w:val="00AA0F44"/>
    <w:rsid w:val="00AA101A"/>
    <w:rsid w:val="00AA13A9"/>
    <w:rsid w:val="00AA1F05"/>
    <w:rsid w:val="00AA254D"/>
    <w:rsid w:val="00AA3114"/>
    <w:rsid w:val="00AA3AB6"/>
    <w:rsid w:val="00AA3B57"/>
    <w:rsid w:val="00AA3BFC"/>
    <w:rsid w:val="00AA4977"/>
    <w:rsid w:val="00AA5335"/>
    <w:rsid w:val="00AA6D03"/>
    <w:rsid w:val="00AA6F8C"/>
    <w:rsid w:val="00AA7462"/>
    <w:rsid w:val="00AA7BB7"/>
    <w:rsid w:val="00AB0A96"/>
    <w:rsid w:val="00AB0E7C"/>
    <w:rsid w:val="00AB415D"/>
    <w:rsid w:val="00AB4B29"/>
    <w:rsid w:val="00AB4C1B"/>
    <w:rsid w:val="00AB4EDD"/>
    <w:rsid w:val="00AB533F"/>
    <w:rsid w:val="00AB6F6C"/>
    <w:rsid w:val="00AB7691"/>
    <w:rsid w:val="00AC144C"/>
    <w:rsid w:val="00AC1749"/>
    <w:rsid w:val="00AC4424"/>
    <w:rsid w:val="00AC4A89"/>
    <w:rsid w:val="00AC4E5D"/>
    <w:rsid w:val="00AC5A54"/>
    <w:rsid w:val="00AC5C81"/>
    <w:rsid w:val="00AC5F55"/>
    <w:rsid w:val="00AC6048"/>
    <w:rsid w:val="00AC6062"/>
    <w:rsid w:val="00AC795B"/>
    <w:rsid w:val="00AD07A4"/>
    <w:rsid w:val="00AD0BD3"/>
    <w:rsid w:val="00AD1A6E"/>
    <w:rsid w:val="00AD309F"/>
    <w:rsid w:val="00AD3D93"/>
    <w:rsid w:val="00AD4F7A"/>
    <w:rsid w:val="00AD6694"/>
    <w:rsid w:val="00AD6B5E"/>
    <w:rsid w:val="00AD6FF8"/>
    <w:rsid w:val="00AD7B6F"/>
    <w:rsid w:val="00AE063C"/>
    <w:rsid w:val="00AE08B9"/>
    <w:rsid w:val="00AE096E"/>
    <w:rsid w:val="00AE131F"/>
    <w:rsid w:val="00AE18C0"/>
    <w:rsid w:val="00AE1CD3"/>
    <w:rsid w:val="00AE2EA7"/>
    <w:rsid w:val="00AE3B3C"/>
    <w:rsid w:val="00AE47EF"/>
    <w:rsid w:val="00AE515B"/>
    <w:rsid w:val="00AE5F66"/>
    <w:rsid w:val="00AF14C6"/>
    <w:rsid w:val="00AF2D05"/>
    <w:rsid w:val="00AF31A0"/>
    <w:rsid w:val="00AF4C86"/>
    <w:rsid w:val="00AF6A06"/>
    <w:rsid w:val="00AF6ECD"/>
    <w:rsid w:val="00B02F91"/>
    <w:rsid w:val="00B04ADD"/>
    <w:rsid w:val="00B06B3A"/>
    <w:rsid w:val="00B1058D"/>
    <w:rsid w:val="00B106DA"/>
    <w:rsid w:val="00B11FAD"/>
    <w:rsid w:val="00B13EDA"/>
    <w:rsid w:val="00B146A7"/>
    <w:rsid w:val="00B14B51"/>
    <w:rsid w:val="00B15B33"/>
    <w:rsid w:val="00B168A8"/>
    <w:rsid w:val="00B17B61"/>
    <w:rsid w:val="00B20BBC"/>
    <w:rsid w:val="00B21424"/>
    <w:rsid w:val="00B23F7F"/>
    <w:rsid w:val="00B24A5E"/>
    <w:rsid w:val="00B24E19"/>
    <w:rsid w:val="00B2510D"/>
    <w:rsid w:val="00B254A6"/>
    <w:rsid w:val="00B2581C"/>
    <w:rsid w:val="00B300FF"/>
    <w:rsid w:val="00B31679"/>
    <w:rsid w:val="00B32026"/>
    <w:rsid w:val="00B32E10"/>
    <w:rsid w:val="00B3375B"/>
    <w:rsid w:val="00B33CC1"/>
    <w:rsid w:val="00B33FF1"/>
    <w:rsid w:val="00B34973"/>
    <w:rsid w:val="00B34C59"/>
    <w:rsid w:val="00B3506A"/>
    <w:rsid w:val="00B36211"/>
    <w:rsid w:val="00B36706"/>
    <w:rsid w:val="00B36AAC"/>
    <w:rsid w:val="00B377D7"/>
    <w:rsid w:val="00B40872"/>
    <w:rsid w:val="00B41223"/>
    <w:rsid w:val="00B41F1D"/>
    <w:rsid w:val="00B44680"/>
    <w:rsid w:val="00B457EB"/>
    <w:rsid w:val="00B45B58"/>
    <w:rsid w:val="00B45BDB"/>
    <w:rsid w:val="00B46E0C"/>
    <w:rsid w:val="00B505D7"/>
    <w:rsid w:val="00B50A86"/>
    <w:rsid w:val="00B50F4F"/>
    <w:rsid w:val="00B520D4"/>
    <w:rsid w:val="00B53B3F"/>
    <w:rsid w:val="00B53BAF"/>
    <w:rsid w:val="00B5416A"/>
    <w:rsid w:val="00B54B14"/>
    <w:rsid w:val="00B606A1"/>
    <w:rsid w:val="00B613CA"/>
    <w:rsid w:val="00B615B1"/>
    <w:rsid w:val="00B6204C"/>
    <w:rsid w:val="00B62606"/>
    <w:rsid w:val="00B62878"/>
    <w:rsid w:val="00B63A67"/>
    <w:rsid w:val="00B63E20"/>
    <w:rsid w:val="00B671ED"/>
    <w:rsid w:val="00B67495"/>
    <w:rsid w:val="00B678B0"/>
    <w:rsid w:val="00B70709"/>
    <w:rsid w:val="00B712AD"/>
    <w:rsid w:val="00B71576"/>
    <w:rsid w:val="00B71597"/>
    <w:rsid w:val="00B7167D"/>
    <w:rsid w:val="00B71C76"/>
    <w:rsid w:val="00B71DD3"/>
    <w:rsid w:val="00B720F4"/>
    <w:rsid w:val="00B74131"/>
    <w:rsid w:val="00B766DF"/>
    <w:rsid w:val="00B76F56"/>
    <w:rsid w:val="00B77400"/>
    <w:rsid w:val="00B77740"/>
    <w:rsid w:val="00B77DC7"/>
    <w:rsid w:val="00B800B8"/>
    <w:rsid w:val="00B805B2"/>
    <w:rsid w:val="00B806E8"/>
    <w:rsid w:val="00B808AF"/>
    <w:rsid w:val="00B80A4C"/>
    <w:rsid w:val="00B8150B"/>
    <w:rsid w:val="00B8187B"/>
    <w:rsid w:val="00B87323"/>
    <w:rsid w:val="00B87696"/>
    <w:rsid w:val="00B87ED4"/>
    <w:rsid w:val="00B90375"/>
    <w:rsid w:val="00B90472"/>
    <w:rsid w:val="00B9149B"/>
    <w:rsid w:val="00B91A9A"/>
    <w:rsid w:val="00B91D2F"/>
    <w:rsid w:val="00B929D8"/>
    <w:rsid w:val="00B93E0A"/>
    <w:rsid w:val="00B942EA"/>
    <w:rsid w:val="00BA0993"/>
    <w:rsid w:val="00BA1A14"/>
    <w:rsid w:val="00BA3786"/>
    <w:rsid w:val="00BA37C8"/>
    <w:rsid w:val="00BA3F6D"/>
    <w:rsid w:val="00BA44DB"/>
    <w:rsid w:val="00BA48C8"/>
    <w:rsid w:val="00BA492E"/>
    <w:rsid w:val="00BA56EC"/>
    <w:rsid w:val="00BA5804"/>
    <w:rsid w:val="00BA6014"/>
    <w:rsid w:val="00BA67FC"/>
    <w:rsid w:val="00BA692D"/>
    <w:rsid w:val="00BA7748"/>
    <w:rsid w:val="00BA7CDD"/>
    <w:rsid w:val="00BB187B"/>
    <w:rsid w:val="00BB1A8C"/>
    <w:rsid w:val="00BB26C9"/>
    <w:rsid w:val="00BB2A1E"/>
    <w:rsid w:val="00BB3DCD"/>
    <w:rsid w:val="00BB44E9"/>
    <w:rsid w:val="00BB44F9"/>
    <w:rsid w:val="00BB475F"/>
    <w:rsid w:val="00BB505F"/>
    <w:rsid w:val="00BB55CB"/>
    <w:rsid w:val="00BB5DD4"/>
    <w:rsid w:val="00BB704F"/>
    <w:rsid w:val="00BB7296"/>
    <w:rsid w:val="00BB7C98"/>
    <w:rsid w:val="00BC0A7B"/>
    <w:rsid w:val="00BC0D05"/>
    <w:rsid w:val="00BC2C4E"/>
    <w:rsid w:val="00BC316C"/>
    <w:rsid w:val="00BC3357"/>
    <w:rsid w:val="00BC34D2"/>
    <w:rsid w:val="00BC47C7"/>
    <w:rsid w:val="00BC4973"/>
    <w:rsid w:val="00BC50E8"/>
    <w:rsid w:val="00BC57AA"/>
    <w:rsid w:val="00BC5E6C"/>
    <w:rsid w:val="00BD056F"/>
    <w:rsid w:val="00BD08EC"/>
    <w:rsid w:val="00BD0980"/>
    <w:rsid w:val="00BD12BC"/>
    <w:rsid w:val="00BD17E0"/>
    <w:rsid w:val="00BD3A3E"/>
    <w:rsid w:val="00BD44C6"/>
    <w:rsid w:val="00BD45C8"/>
    <w:rsid w:val="00BE1B1C"/>
    <w:rsid w:val="00BE1EB4"/>
    <w:rsid w:val="00BE2B3E"/>
    <w:rsid w:val="00BE2FD6"/>
    <w:rsid w:val="00BE38BC"/>
    <w:rsid w:val="00BE43BA"/>
    <w:rsid w:val="00BE5269"/>
    <w:rsid w:val="00BE645D"/>
    <w:rsid w:val="00BE6BA0"/>
    <w:rsid w:val="00BE73F0"/>
    <w:rsid w:val="00BE7B4E"/>
    <w:rsid w:val="00BF15AD"/>
    <w:rsid w:val="00BF4174"/>
    <w:rsid w:val="00BF5585"/>
    <w:rsid w:val="00BF5A23"/>
    <w:rsid w:val="00BF5B63"/>
    <w:rsid w:val="00BF65B2"/>
    <w:rsid w:val="00BF6D25"/>
    <w:rsid w:val="00BF75CC"/>
    <w:rsid w:val="00BF79A7"/>
    <w:rsid w:val="00C0028A"/>
    <w:rsid w:val="00C007B0"/>
    <w:rsid w:val="00C012B2"/>
    <w:rsid w:val="00C02948"/>
    <w:rsid w:val="00C04695"/>
    <w:rsid w:val="00C047EA"/>
    <w:rsid w:val="00C0579D"/>
    <w:rsid w:val="00C06E21"/>
    <w:rsid w:val="00C1028D"/>
    <w:rsid w:val="00C12FCC"/>
    <w:rsid w:val="00C1365D"/>
    <w:rsid w:val="00C14213"/>
    <w:rsid w:val="00C148AB"/>
    <w:rsid w:val="00C154E8"/>
    <w:rsid w:val="00C17F4D"/>
    <w:rsid w:val="00C20837"/>
    <w:rsid w:val="00C20961"/>
    <w:rsid w:val="00C21409"/>
    <w:rsid w:val="00C222C1"/>
    <w:rsid w:val="00C22788"/>
    <w:rsid w:val="00C228B0"/>
    <w:rsid w:val="00C2295E"/>
    <w:rsid w:val="00C22EBD"/>
    <w:rsid w:val="00C23A87"/>
    <w:rsid w:val="00C23B37"/>
    <w:rsid w:val="00C244A9"/>
    <w:rsid w:val="00C244CD"/>
    <w:rsid w:val="00C25326"/>
    <w:rsid w:val="00C25DF7"/>
    <w:rsid w:val="00C25E17"/>
    <w:rsid w:val="00C26DA3"/>
    <w:rsid w:val="00C2764D"/>
    <w:rsid w:val="00C306B3"/>
    <w:rsid w:val="00C31BB8"/>
    <w:rsid w:val="00C321DF"/>
    <w:rsid w:val="00C32597"/>
    <w:rsid w:val="00C33195"/>
    <w:rsid w:val="00C33255"/>
    <w:rsid w:val="00C332BC"/>
    <w:rsid w:val="00C33682"/>
    <w:rsid w:val="00C35912"/>
    <w:rsid w:val="00C374D7"/>
    <w:rsid w:val="00C37E95"/>
    <w:rsid w:val="00C421FA"/>
    <w:rsid w:val="00C42237"/>
    <w:rsid w:val="00C42E3F"/>
    <w:rsid w:val="00C43E8C"/>
    <w:rsid w:val="00C44078"/>
    <w:rsid w:val="00C450BC"/>
    <w:rsid w:val="00C45126"/>
    <w:rsid w:val="00C45530"/>
    <w:rsid w:val="00C4636D"/>
    <w:rsid w:val="00C468DA"/>
    <w:rsid w:val="00C46DA0"/>
    <w:rsid w:val="00C478A7"/>
    <w:rsid w:val="00C47987"/>
    <w:rsid w:val="00C50B76"/>
    <w:rsid w:val="00C517D9"/>
    <w:rsid w:val="00C51A68"/>
    <w:rsid w:val="00C52F12"/>
    <w:rsid w:val="00C54307"/>
    <w:rsid w:val="00C54B23"/>
    <w:rsid w:val="00C54E83"/>
    <w:rsid w:val="00C555B3"/>
    <w:rsid w:val="00C575C6"/>
    <w:rsid w:val="00C57F2E"/>
    <w:rsid w:val="00C6270D"/>
    <w:rsid w:val="00C63F0B"/>
    <w:rsid w:val="00C657D0"/>
    <w:rsid w:val="00C65B46"/>
    <w:rsid w:val="00C66023"/>
    <w:rsid w:val="00C70F56"/>
    <w:rsid w:val="00C725CA"/>
    <w:rsid w:val="00C7287F"/>
    <w:rsid w:val="00C72A89"/>
    <w:rsid w:val="00C7403C"/>
    <w:rsid w:val="00C74549"/>
    <w:rsid w:val="00C74D91"/>
    <w:rsid w:val="00C75780"/>
    <w:rsid w:val="00C76F20"/>
    <w:rsid w:val="00C778D9"/>
    <w:rsid w:val="00C80529"/>
    <w:rsid w:val="00C80D16"/>
    <w:rsid w:val="00C80E56"/>
    <w:rsid w:val="00C824A9"/>
    <w:rsid w:val="00C826C0"/>
    <w:rsid w:val="00C82BFF"/>
    <w:rsid w:val="00C8386A"/>
    <w:rsid w:val="00C83C4C"/>
    <w:rsid w:val="00C842DF"/>
    <w:rsid w:val="00C86AFF"/>
    <w:rsid w:val="00C908E7"/>
    <w:rsid w:val="00C91962"/>
    <w:rsid w:val="00C91D35"/>
    <w:rsid w:val="00C92F4A"/>
    <w:rsid w:val="00C93CF3"/>
    <w:rsid w:val="00C93D72"/>
    <w:rsid w:val="00C93F34"/>
    <w:rsid w:val="00C94484"/>
    <w:rsid w:val="00C9503A"/>
    <w:rsid w:val="00C9532D"/>
    <w:rsid w:val="00C9534F"/>
    <w:rsid w:val="00C95685"/>
    <w:rsid w:val="00C95757"/>
    <w:rsid w:val="00C95A3A"/>
    <w:rsid w:val="00C9663E"/>
    <w:rsid w:val="00C97E2B"/>
    <w:rsid w:val="00CA1186"/>
    <w:rsid w:val="00CA1381"/>
    <w:rsid w:val="00CA1C15"/>
    <w:rsid w:val="00CA1DE6"/>
    <w:rsid w:val="00CA235E"/>
    <w:rsid w:val="00CA2F7C"/>
    <w:rsid w:val="00CA2FBE"/>
    <w:rsid w:val="00CA3110"/>
    <w:rsid w:val="00CA34B6"/>
    <w:rsid w:val="00CA3532"/>
    <w:rsid w:val="00CA3731"/>
    <w:rsid w:val="00CA46A7"/>
    <w:rsid w:val="00CA4BB4"/>
    <w:rsid w:val="00CA50F6"/>
    <w:rsid w:val="00CA5D0D"/>
    <w:rsid w:val="00CA5F44"/>
    <w:rsid w:val="00CA655F"/>
    <w:rsid w:val="00CB08BD"/>
    <w:rsid w:val="00CB12B7"/>
    <w:rsid w:val="00CB27AE"/>
    <w:rsid w:val="00CB2A53"/>
    <w:rsid w:val="00CB2EE2"/>
    <w:rsid w:val="00CB347E"/>
    <w:rsid w:val="00CB43D2"/>
    <w:rsid w:val="00CB468D"/>
    <w:rsid w:val="00CB5FCD"/>
    <w:rsid w:val="00CC2057"/>
    <w:rsid w:val="00CC27CF"/>
    <w:rsid w:val="00CC3758"/>
    <w:rsid w:val="00CC37C3"/>
    <w:rsid w:val="00CC4AFA"/>
    <w:rsid w:val="00CC4CBD"/>
    <w:rsid w:val="00CC5861"/>
    <w:rsid w:val="00CC594E"/>
    <w:rsid w:val="00CC5D23"/>
    <w:rsid w:val="00CC5D43"/>
    <w:rsid w:val="00CC7987"/>
    <w:rsid w:val="00CD055E"/>
    <w:rsid w:val="00CD2D10"/>
    <w:rsid w:val="00CD2E74"/>
    <w:rsid w:val="00CD58DD"/>
    <w:rsid w:val="00CD66D4"/>
    <w:rsid w:val="00CD68A3"/>
    <w:rsid w:val="00CE048C"/>
    <w:rsid w:val="00CE0CEC"/>
    <w:rsid w:val="00CE1610"/>
    <w:rsid w:val="00CE1A33"/>
    <w:rsid w:val="00CE1B18"/>
    <w:rsid w:val="00CE2293"/>
    <w:rsid w:val="00CE2B3A"/>
    <w:rsid w:val="00CE3F04"/>
    <w:rsid w:val="00CE434A"/>
    <w:rsid w:val="00CE4A97"/>
    <w:rsid w:val="00CE4CA9"/>
    <w:rsid w:val="00CE5DFF"/>
    <w:rsid w:val="00CE645E"/>
    <w:rsid w:val="00CE6534"/>
    <w:rsid w:val="00CE6C84"/>
    <w:rsid w:val="00CE73E8"/>
    <w:rsid w:val="00CF0441"/>
    <w:rsid w:val="00CF098A"/>
    <w:rsid w:val="00CF137B"/>
    <w:rsid w:val="00CF13BC"/>
    <w:rsid w:val="00CF1791"/>
    <w:rsid w:val="00CF2507"/>
    <w:rsid w:val="00CF2752"/>
    <w:rsid w:val="00CF2932"/>
    <w:rsid w:val="00CF3028"/>
    <w:rsid w:val="00CF31D0"/>
    <w:rsid w:val="00CF3498"/>
    <w:rsid w:val="00CF436E"/>
    <w:rsid w:val="00CF443F"/>
    <w:rsid w:val="00CF4573"/>
    <w:rsid w:val="00CF4630"/>
    <w:rsid w:val="00CF46BE"/>
    <w:rsid w:val="00CF485B"/>
    <w:rsid w:val="00CF4930"/>
    <w:rsid w:val="00CF4CE1"/>
    <w:rsid w:val="00CF55A6"/>
    <w:rsid w:val="00CF5617"/>
    <w:rsid w:val="00CF5891"/>
    <w:rsid w:val="00CF58E3"/>
    <w:rsid w:val="00CF5ED5"/>
    <w:rsid w:val="00CF627B"/>
    <w:rsid w:val="00D005A8"/>
    <w:rsid w:val="00D024DB"/>
    <w:rsid w:val="00D04482"/>
    <w:rsid w:val="00D04AF9"/>
    <w:rsid w:val="00D04C7E"/>
    <w:rsid w:val="00D04E27"/>
    <w:rsid w:val="00D056C6"/>
    <w:rsid w:val="00D05EAE"/>
    <w:rsid w:val="00D07741"/>
    <w:rsid w:val="00D079CC"/>
    <w:rsid w:val="00D116B6"/>
    <w:rsid w:val="00D128B0"/>
    <w:rsid w:val="00D12EBB"/>
    <w:rsid w:val="00D149E9"/>
    <w:rsid w:val="00D15832"/>
    <w:rsid w:val="00D15E6E"/>
    <w:rsid w:val="00D16FD1"/>
    <w:rsid w:val="00D17D44"/>
    <w:rsid w:val="00D21A28"/>
    <w:rsid w:val="00D22CA2"/>
    <w:rsid w:val="00D243BB"/>
    <w:rsid w:val="00D250E5"/>
    <w:rsid w:val="00D25B95"/>
    <w:rsid w:val="00D3031E"/>
    <w:rsid w:val="00D3315D"/>
    <w:rsid w:val="00D33D24"/>
    <w:rsid w:val="00D33EFA"/>
    <w:rsid w:val="00D34B9D"/>
    <w:rsid w:val="00D35DC2"/>
    <w:rsid w:val="00D35F26"/>
    <w:rsid w:val="00D35F3E"/>
    <w:rsid w:val="00D36192"/>
    <w:rsid w:val="00D3685B"/>
    <w:rsid w:val="00D36E77"/>
    <w:rsid w:val="00D3710A"/>
    <w:rsid w:val="00D373EE"/>
    <w:rsid w:val="00D404DE"/>
    <w:rsid w:val="00D42084"/>
    <w:rsid w:val="00D42986"/>
    <w:rsid w:val="00D430EC"/>
    <w:rsid w:val="00D437EA"/>
    <w:rsid w:val="00D43CAF"/>
    <w:rsid w:val="00D44580"/>
    <w:rsid w:val="00D448CF"/>
    <w:rsid w:val="00D44B4B"/>
    <w:rsid w:val="00D44C36"/>
    <w:rsid w:val="00D45C1C"/>
    <w:rsid w:val="00D470F5"/>
    <w:rsid w:val="00D47748"/>
    <w:rsid w:val="00D517ED"/>
    <w:rsid w:val="00D528FF"/>
    <w:rsid w:val="00D52A51"/>
    <w:rsid w:val="00D52DD3"/>
    <w:rsid w:val="00D55F3C"/>
    <w:rsid w:val="00D5651D"/>
    <w:rsid w:val="00D56B25"/>
    <w:rsid w:val="00D56E4A"/>
    <w:rsid w:val="00D60E2E"/>
    <w:rsid w:val="00D6135E"/>
    <w:rsid w:val="00D61C77"/>
    <w:rsid w:val="00D62C6A"/>
    <w:rsid w:val="00D6654B"/>
    <w:rsid w:val="00D66698"/>
    <w:rsid w:val="00D703B2"/>
    <w:rsid w:val="00D70D4F"/>
    <w:rsid w:val="00D7119B"/>
    <w:rsid w:val="00D71E54"/>
    <w:rsid w:val="00D723D4"/>
    <w:rsid w:val="00D731BE"/>
    <w:rsid w:val="00D754F6"/>
    <w:rsid w:val="00D75874"/>
    <w:rsid w:val="00D75B04"/>
    <w:rsid w:val="00D7607B"/>
    <w:rsid w:val="00D76901"/>
    <w:rsid w:val="00D77538"/>
    <w:rsid w:val="00D808CB"/>
    <w:rsid w:val="00D8211F"/>
    <w:rsid w:val="00D825A9"/>
    <w:rsid w:val="00D83AF5"/>
    <w:rsid w:val="00D8414C"/>
    <w:rsid w:val="00D86016"/>
    <w:rsid w:val="00D867F2"/>
    <w:rsid w:val="00D86E56"/>
    <w:rsid w:val="00D877A2"/>
    <w:rsid w:val="00D90CE5"/>
    <w:rsid w:val="00D91B8F"/>
    <w:rsid w:val="00D95375"/>
    <w:rsid w:val="00D953E8"/>
    <w:rsid w:val="00D9566D"/>
    <w:rsid w:val="00D95841"/>
    <w:rsid w:val="00D9645D"/>
    <w:rsid w:val="00D9747D"/>
    <w:rsid w:val="00DA11F5"/>
    <w:rsid w:val="00DA20C7"/>
    <w:rsid w:val="00DA252A"/>
    <w:rsid w:val="00DA2671"/>
    <w:rsid w:val="00DA32FE"/>
    <w:rsid w:val="00DA33EB"/>
    <w:rsid w:val="00DA360C"/>
    <w:rsid w:val="00DA3B27"/>
    <w:rsid w:val="00DA3ECE"/>
    <w:rsid w:val="00DA43F5"/>
    <w:rsid w:val="00DA4481"/>
    <w:rsid w:val="00DA7609"/>
    <w:rsid w:val="00DA790D"/>
    <w:rsid w:val="00DB001B"/>
    <w:rsid w:val="00DB09D7"/>
    <w:rsid w:val="00DB0F87"/>
    <w:rsid w:val="00DB2340"/>
    <w:rsid w:val="00DB24CD"/>
    <w:rsid w:val="00DB25F6"/>
    <w:rsid w:val="00DB452F"/>
    <w:rsid w:val="00DB5469"/>
    <w:rsid w:val="00DB5695"/>
    <w:rsid w:val="00DB6FE3"/>
    <w:rsid w:val="00DB7F85"/>
    <w:rsid w:val="00DC0377"/>
    <w:rsid w:val="00DC05A3"/>
    <w:rsid w:val="00DC131F"/>
    <w:rsid w:val="00DC14F0"/>
    <w:rsid w:val="00DC1961"/>
    <w:rsid w:val="00DC2694"/>
    <w:rsid w:val="00DC41CB"/>
    <w:rsid w:val="00DC4775"/>
    <w:rsid w:val="00DC5333"/>
    <w:rsid w:val="00DC6C14"/>
    <w:rsid w:val="00DC77E8"/>
    <w:rsid w:val="00DC7BE3"/>
    <w:rsid w:val="00DD0946"/>
    <w:rsid w:val="00DD1B98"/>
    <w:rsid w:val="00DD2EE0"/>
    <w:rsid w:val="00DD3181"/>
    <w:rsid w:val="00DD425B"/>
    <w:rsid w:val="00DD4F99"/>
    <w:rsid w:val="00DD5209"/>
    <w:rsid w:val="00DD6F87"/>
    <w:rsid w:val="00DD7946"/>
    <w:rsid w:val="00DE07B3"/>
    <w:rsid w:val="00DE2A8A"/>
    <w:rsid w:val="00DE4EB0"/>
    <w:rsid w:val="00DE4F0E"/>
    <w:rsid w:val="00DE5622"/>
    <w:rsid w:val="00DE56A2"/>
    <w:rsid w:val="00DE6BAC"/>
    <w:rsid w:val="00DF0727"/>
    <w:rsid w:val="00DF0A33"/>
    <w:rsid w:val="00DF15EE"/>
    <w:rsid w:val="00DF34B1"/>
    <w:rsid w:val="00DF3E04"/>
    <w:rsid w:val="00DF3E98"/>
    <w:rsid w:val="00DF5271"/>
    <w:rsid w:val="00DF57E3"/>
    <w:rsid w:val="00DF5A6A"/>
    <w:rsid w:val="00DF6539"/>
    <w:rsid w:val="00DF7E31"/>
    <w:rsid w:val="00E007B5"/>
    <w:rsid w:val="00E00EB5"/>
    <w:rsid w:val="00E01348"/>
    <w:rsid w:val="00E02B91"/>
    <w:rsid w:val="00E04881"/>
    <w:rsid w:val="00E0507F"/>
    <w:rsid w:val="00E0684C"/>
    <w:rsid w:val="00E06C79"/>
    <w:rsid w:val="00E07585"/>
    <w:rsid w:val="00E077D8"/>
    <w:rsid w:val="00E1076D"/>
    <w:rsid w:val="00E11CA5"/>
    <w:rsid w:val="00E126EA"/>
    <w:rsid w:val="00E12908"/>
    <w:rsid w:val="00E12ABA"/>
    <w:rsid w:val="00E12DD4"/>
    <w:rsid w:val="00E134A1"/>
    <w:rsid w:val="00E136D4"/>
    <w:rsid w:val="00E13E78"/>
    <w:rsid w:val="00E13E7E"/>
    <w:rsid w:val="00E14214"/>
    <w:rsid w:val="00E14B43"/>
    <w:rsid w:val="00E14BFA"/>
    <w:rsid w:val="00E1577C"/>
    <w:rsid w:val="00E157CB"/>
    <w:rsid w:val="00E16111"/>
    <w:rsid w:val="00E16938"/>
    <w:rsid w:val="00E16DAE"/>
    <w:rsid w:val="00E17956"/>
    <w:rsid w:val="00E204B3"/>
    <w:rsid w:val="00E204F2"/>
    <w:rsid w:val="00E2072C"/>
    <w:rsid w:val="00E207D2"/>
    <w:rsid w:val="00E21433"/>
    <w:rsid w:val="00E22EB1"/>
    <w:rsid w:val="00E2353C"/>
    <w:rsid w:val="00E23AEE"/>
    <w:rsid w:val="00E24605"/>
    <w:rsid w:val="00E249A7"/>
    <w:rsid w:val="00E25006"/>
    <w:rsid w:val="00E27428"/>
    <w:rsid w:val="00E275E6"/>
    <w:rsid w:val="00E27937"/>
    <w:rsid w:val="00E3089F"/>
    <w:rsid w:val="00E337CD"/>
    <w:rsid w:val="00E33EC0"/>
    <w:rsid w:val="00E34525"/>
    <w:rsid w:val="00E34B32"/>
    <w:rsid w:val="00E3525A"/>
    <w:rsid w:val="00E36F54"/>
    <w:rsid w:val="00E37185"/>
    <w:rsid w:val="00E379B7"/>
    <w:rsid w:val="00E40275"/>
    <w:rsid w:val="00E4069C"/>
    <w:rsid w:val="00E41178"/>
    <w:rsid w:val="00E41608"/>
    <w:rsid w:val="00E4212D"/>
    <w:rsid w:val="00E42444"/>
    <w:rsid w:val="00E42566"/>
    <w:rsid w:val="00E429AB"/>
    <w:rsid w:val="00E43336"/>
    <w:rsid w:val="00E440A0"/>
    <w:rsid w:val="00E44CED"/>
    <w:rsid w:val="00E46431"/>
    <w:rsid w:val="00E469FA"/>
    <w:rsid w:val="00E47FBF"/>
    <w:rsid w:val="00E503B0"/>
    <w:rsid w:val="00E52ED8"/>
    <w:rsid w:val="00E533FC"/>
    <w:rsid w:val="00E53C7F"/>
    <w:rsid w:val="00E55912"/>
    <w:rsid w:val="00E55F0C"/>
    <w:rsid w:val="00E5632E"/>
    <w:rsid w:val="00E563F0"/>
    <w:rsid w:val="00E56ECA"/>
    <w:rsid w:val="00E571CA"/>
    <w:rsid w:val="00E57C01"/>
    <w:rsid w:val="00E57E89"/>
    <w:rsid w:val="00E60205"/>
    <w:rsid w:val="00E608BF"/>
    <w:rsid w:val="00E610D2"/>
    <w:rsid w:val="00E612B5"/>
    <w:rsid w:val="00E621D7"/>
    <w:rsid w:val="00E634BB"/>
    <w:rsid w:val="00E63FCD"/>
    <w:rsid w:val="00E65443"/>
    <w:rsid w:val="00E66CC7"/>
    <w:rsid w:val="00E67ECB"/>
    <w:rsid w:val="00E73683"/>
    <w:rsid w:val="00E738F8"/>
    <w:rsid w:val="00E7392D"/>
    <w:rsid w:val="00E73C02"/>
    <w:rsid w:val="00E75257"/>
    <w:rsid w:val="00E77FE0"/>
    <w:rsid w:val="00E80AC4"/>
    <w:rsid w:val="00E80CC0"/>
    <w:rsid w:val="00E81CBF"/>
    <w:rsid w:val="00E81CE9"/>
    <w:rsid w:val="00E835B8"/>
    <w:rsid w:val="00E83786"/>
    <w:rsid w:val="00E83E44"/>
    <w:rsid w:val="00E84FEC"/>
    <w:rsid w:val="00E85AB7"/>
    <w:rsid w:val="00E8615D"/>
    <w:rsid w:val="00E864AE"/>
    <w:rsid w:val="00E87014"/>
    <w:rsid w:val="00E87CB8"/>
    <w:rsid w:val="00E87F47"/>
    <w:rsid w:val="00E90EF6"/>
    <w:rsid w:val="00E90FFA"/>
    <w:rsid w:val="00E9112E"/>
    <w:rsid w:val="00E91416"/>
    <w:rsid w:val="00E9203B"/>
    <w:rsid w:val="00E9464E"/>
    <w:rsid w:val="00E94847"/>
    <w:rsid w:val="00E94DB6"/>
    <w:rsid w:val="00E95256"/>
    <w:rsid w:val="00E958F4"/>
    <w:rsid w:val="00E96133"/>
    <w:rsid w:val="00E96869"/>
    <w:rsid w:val="00E970C6"/>
    <w:rsid w:val="00E97A4D"/>
    <w:rsid w:val="00EA0904"/>
    <w:rsid w:val="00EA0DC5"/>
    <w:rsid w:val="00EA0FC6"/>
    <w:rsid w:val="00EA215A"/>
    <w:rsid w:val="00EA279C"/>
    <w:rsid w:val="00EA2902"/>
    <w:rsid w:val="00EA33B6"/>
    <w:rsid w:val="00EA3E04"/>
    <w:rsid w:val="00EA435A"/>
    <w:rsid w:val="00EA4B9A"/>
    <w:rsid w:val="00EA5501"/>
    <w:rsid w:val="00EA7BF7"/>
    <w:rsid w:val="00EA7C33"/>
    <w:rsid w:val="00EB0386"/>
    <w:rsid w:val="00EB069A"/>
    <w:rsid w:val="00EB1D59"/>
    <w:rsid w:val="00EB29AD"/>
    <w:rsid w:val="00EB4CAF"/>
    <w:rsid w:val="00EB5B14"/>
    <w:rsid w:val="00EB5ED6"/>
    <w:rsid w:val="00EB6513"/>
    <w:rsid w:val="00EB689F"/>
    <w:rsid w:val="00EB6EF0"/>
    <w:rsid w:val="00EB72B4"/>
    <w:rsid w:val="00EC0543"/>
    <w:rsid w:val="00EC0561"/>
    <w:rsid w:val="00EC27FD"/>
    <w:rsid w:val="00EC2A52"/>
    <w:rsid w:val="00EC2F45"/>
    <w:rsid w:val="00EC328B"/>
    <w:rsid w:val="00EC39BF"/>
    <w:rsid w:val="00EC4E3B"/>
    <w:rsid w:val="00EC6953"/>
    <w:rsid w:val="00EC6D5B"/>
    <w:rsid w:val="00ED119F"/>
    <w:rsid w:val="00ED160F"/>
    <w:rsid w:val="00ED1E19"/>
    <w:rsid w:val="00ED2140"/>
    <w:rsid w:val="00ED2626"/>
    <w:rsid w:val="00ED2B81"/>
    <w:rsid w:val="00ED2FD8"/>
    <w:rsid w:val="00ED37D6"/>
    <w:rsid w:val="00ED4503"/>
    <w:rsid w:val="00ED7738"/>
    <w:rsid w:val="00EE0E81"/>
    <w:rsid w:val="00EE212A"/>
    <w:rsid w:val="00EE2C47"/>
    <w:rsid w:val="00EE30DB"/>
    <w:rsid w:val="00EE33D1"/>
    <w:rsid w:val="00EE4103"/>
    <w:rsid w:val="00EE41BF"/>
    <w:rsid w:val="00EE42EC"/>
    <w:rsid w:val="00EE4690"/>
    <w:rsid w:val="00EE4AC1"/>
    <w:rsid w:val="00EE593D"/>
    <w:rsid w:val="00EE669C"/>
    <w:rsid w:val="00EE682E"/>
    <w:rsid w:val="00EE6863"/>
    <w:rsid w:val="00EE69D5"/>
    <w:rsid w:val="00EF1223"/>
    <w:rsid w:val="00EF1ECF"/>
    <w:rsid w:val="00EF2041"/>
    <w:rsid w:val="00EF230A"/>
    <w:rsid w:val="00EF28F1"/>
    <w:rsid w:val="00EF2B5C"/>
    <w:rsid w:val="00EF2BC2"/>
    <w:rsid w:val="00EF2C2E"/>
    <w:rsid w:val="00EF2F76"/>
    <w:rsid w:val="00EF32B6"/>
    <w:rsid w:val="00EF39F8"/>
    <w:rsid w:val="00EF4D8E"/>
    <w:rsid w:val="00EF5712"/>
    <w:rsid w:val="00EF578B"/>
    <w:rsid w:val="00EF6678"/>
    <w:rsid w:val="00F013B2"/>
    <w:rsid w:val="00F02265"/>
    <w:rsid w:val="00F02377"/>
    <w:rsid w:val="00F024D6"/>
    <w:rsid w:val="00F02CE5"/>
    <w:rsid w:val="00F03D4B"/>
    <w:rsid w:val="00F04289"/>
    <w:rsid w:val="00F07538"/>
    <w:rsid w:val="00F12C75"/>
    <w:rsid w:val="00F1483D"/>
    <w:rsid w:val="00F1484D"/>
    <w:rsid w:val="00F14AA7"/>
    <w:rsid w:val="00F164C3"/>
    <w:rsid w:val="00F168A6"/>
    <w:rsid w:val="00F16995"/>
    <w:rsid w:val="00F16B62"/>
    <w:rsid w:val="00F173C5"/>
    <w:rsid w:val="00F2087E"/>
    <w:rsid w:val="00F20CE8"/>
    <w:rsid w:val="00F23572"/>
    <w:rsid w:val="00F2390F"/>
    <w:rsid w:val="00F23DB3"/>
    <w:rsid w:val="00F25705"/>
    <w:rsid w:val="00F27249"/>
    <w:rsid w:val="00F307D6"/>
    <w:rsid w:val="00F32B9F"/>
    <w:rsid w:val="00F33D58"/>
    <w:rsid w:val="00F344B9"/>
    <w:rsid w:val="00F36AA7"/>
    <w:rsid w:val="00F37BC5"/>
    <w:rsid w:val="00F40788"/>
    <w:rsid w:val="00F41162"/>
    <w:rsid w:val="00F41CC5"/>
    <w:rsid w:val="00F42B5E"/>
    <w:rsid w:val="00F437ED"/>
    <w:rsid w:val="00F43E11"/>
    <w:rsid w:val="00F442E9"/>
    <w:rsid w:val="00F44B71"/>
    <w:rsid w:val="00F45ABF"/>
    <w:rsid w:val="00F47210"/>
    <w:rsid w:val="00F47391"/>
    <w:rsid w:val="00F50457"/>
    <w:rsid w:val="00F50F08"/>
    <w:rsid w:val="00F52482"/>
    <w:rsid w:val="00F52C05"/>
    <w:rsid w:val="00F534A7"/>
    <w:rsid w:val="00F55E33"/>
    <w:rsid w:val="00F55E82"/>
    <w:rsid w:val="00F578FE"/>
    <w:rsid w:val="00F608C1"/>
    <w:rsid w:val="00F60B95"/>
    <w:rsid w:val="00F61DC3"/>
    <w:rsid w:val="00F641FD"/>
    <w:rsid w:val="00F64444"/>
    <w:rsid w:val="00F64AD0"/>
    <w:rsid w:val="00F64B89"/>
    <w:rsid w:val="00F64FA5"/>
    <w:rsid w:val="00F6564D"/>
    <w:rsid w:val="00F67F23"/>
    <w:rsid w:val="00F67FD4"/>
    <w:rsid w:val="00F70683"/>
    <w:rsid w:val="00F71068"/>
    <w:rsid w:val="00F711B7"/>
    <w:rsid w:val="00F7267C"/>
    <w:rsid w:val="00F728AB"/>
    <w:rsid w:val="00F749C2"/>
    <w:rsid w:val="00F751B6"/>
    <w:rsid w:val="00F76317"/>
    <w:rsid w:val="00F76D59"/>
    <w:rsid w:val="00F7731C"/>
    <w:rsid w:val="00F77759"/>
    <w:rsid w:val="00F80C14"/>
    <w:rsid w:val="00F812B3"/>
    <w:rsid w:val="00F81404"/>
    <w:rsid w:val="00F815A0"/>
    <w:rsid w:val="00F81972"/>
    <w:rsid w:val="00F822C3"/>
    <w:rsid w:val="00F82815"/>
    <w:rsid w:val="00F83BDC"/>
    <w:rsid w:val="00F85EC2"/>
    <w:rsid w:val="00F86B99"/>
    <w:rsid w:val="00F878E0"/>
    <w:rsid w:val="00F87F72"/>
    <w:rsid w:val="00F90159"/>
    <w:rsid w:val="00F9097E"/>
    <w:rsid w:val="00F91C6A"/>
    <w:rsid w:val="00F9200D"/>
    <w:rsid w:val="00F932C9"/>
    <w:rsid w:val="00F93498"/>
    <w:rsid w:val="00F93966"/>
    <w:rsid w:val="00F94287"/>
    <w:rsid w:val="00F94661"/>
    <w:rsid w:val="00F94A2E"/>
    <w:rsid w:val="00F94C8D"/>
    <w:rsid w:val="00F95B3A"/>
    <w:rsid w:val="00F96227"/>
    <w:rsid w:val="00F965C3"/>
    <w:rsid w:val="00F97527"/>
    <w:rsid w:val="00FA0E86"/>
    <w:rsid w:val="00FA1C6E"/>
    <w:rsid w:val="00FA2272"/>
    <w:rsid w:val="00FA2B44"/>
    <w:rsid w:val="00FA2FAA"/>
    <w:rsid w:val="00FA407C"/>
    <w:rsid w:val="00FA41A4"/>
    <w:rsid w:val="00FA55E6"/>
    <w:rsid w:val="00FA6017"/>
    <w:rsid w:val="00FA6E09"/>
    <w:rsid w:val="00FA6FB3"/>
    <w:rsid w:val="00FA75F0"/>
    <w:rsid w:val="00FA7D86"/>
    <w:rsid w:val="00FB0493"/>
    <w:rsid w:val="00FB2CA2"/>
    <w:rsid w:val="00FB3C2B"/>
    <w:rsid w:val="00FB3E0A"/>
    <w:rsid w:val="00FB3E91"/>
    <w:rsid w:val="00FB4349"/>
    <w:rsid w:val="00FB5CB3"/>
    <w:rsid w:val="00FB5F5C"/>
    <w:rsid w:val="00FB7EA9"/>
    <w:rsid w:val="00FC0100"/>
    <w:rsid w:val="00FC0169"/>
    <w:rsid w:val="00FC0B03"/>
    <w:rsid w:val="00FC0E77"/>
    <w:rsid w:val="00FC19FB"/>
    <w:rsid w:val="00FC2A58"/>
    <w:rsid w:val="00FC2D5E"/>
    <w:rsid w:val="00FC5349"/>
    <w:rsid w:val="00FC5B99"/>
    <w:rsid w:val="00FC61B0"/>
    <w:rsid w:val="00FC6DF3"/>
    <w:rsid w:val="00FD0807"/>
    <w:rsid w:val="00FD17BC"/>
    <w:rsid w:val="00FD1BF8"/>
    <w:rsid w:val="00FD38C8"/>
    <w:rsid w:val="00FD4262"/>
    <w:rsid w:val="00FD5A9B"/>
    <w:rsid w:val="00FD610D"/>
    <w:rsid w:val="00FE083B"/>
    <w:rsid w:val="00FE18C0"/>
    <w:rsid w:val="00FE18C2"/>
    <w:rsid w:val="00FE33A6"/>
    <w:rsid w:val="00FE33C5"/>
    <w:rsid w:val="00FE3CFD"/>
    <w:rsid w:val="00FE49CA"/>
    <w:rsid w:val="00FE5B2C"/>
    <w:rsid w:val="00FE683A"/>
    <w:rsid w:val="00FE6B19"/>
    <w:rsid w:val="00FE6B72"/>
    <w:rsid w:val="00FE6BA6"/>
    <w:rsid w:val="00FE7092"/>
    <w:rsid w:val="00FF0EF7"/>
    <w:rsid w:val="00FF1C8C"/>
    <w:rsid w:val="00FF257C"/>
    <w:rsid w:val="00FF50C0"/>
    <w:rsid w:val="00FF583D"/>
    <w:rsid w:val="00FF616A"/>
    <w:rsid w:val="00FF62D5"/>
    <w:rsid w:val="00FF6B35"/>
    <w:rsid w:val="00FF70CB"/>
    <w:rsid w:val="00FF74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289"/>
    <o:shapelayout v:ext="edit">
      <o:idmap v:ext="edit" data="1"/>
    </o:shapelayout>
  </w:shapeDefaults>
  <w:decimalSymbol w:val=","/>
  <w:listSeparator w:val=";"/>
  <w15:docId w15:val="{9579D432-DF85-42A4-8624-149EBB2B2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="Times New Roman" w:hAnsi="Tahoma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526CAC"/>
    <w:pPr>
      <w:keepLines/>
      <w:spacing w:after="120" w:line="276" w:lineRule="auto"/>
    </w:pPr>
    <w:rPr>
      <w:szCs w:val="22"/>
    </w:rPr>
  </w:style>
  <w:style w:type="paragraph" w:styleId="1">
    <w:name w:val="heading 1"/>
    <w:basedOn w:val="a4"/>
    <w:next w:val="a4"/>
    <w:link w:val="11"/>
    <w:qFormat/>
    <w:rsid w:val="00CE2293"/>
    <w:pPr>
      <w:keepNext/>
      <w:tabs>
        <w:tab w:val="left" w:pos="709"/>
      </w:tabs>
      <w:spacing w:before="360" w:after="240"/>
      <w:outlineLvl w:val="0"/>
    </w:pPr>
    <w:rPr>
      <w:bCs/>
      <w:color w:val="FF0000"/>
      <w:sz w:val="36"/>
      <w:szCs w:val="28"/>
    </w:rPr>
  </w:style>
  <w:style w:type="paragraph" w:styleId="20">
    <w:name w:val="heading 2"/>
    <w:basedOn w:val="a4"/>
    <w:next w:val="a4"/>
    <w:link w:val="21"/>
    <w:unhideWhenUsed/>
    <w:qFormat/>
    <w:rsid w:val="005D266B"/>
    <w:pPr>
      <w:keepNext/>
      <w:spacing w:before="280"/>
      <w:outlineLvl w:val="1"/>
    </w:pPr>
    <w:rPr>
      <w:bCs/>
      <w:sz w:val="32"/>
      <w:szCs w:val="26"/>
    </w:rPr>
  </w:style>
  <w:style w:type="paragraph" w:styleId="3">
    <w:name w:val="heading 3"/>
    <w:basedOn w:val="a4"/>
    <w:next w:val="a4"/>
    <w:link w:val="30"/>
    <w:unhideWhenUsed/>
    <w:qFormat/>
    <w:rsid w:val="005D266B"/>
    <w:pPr>
      <w:keepNext/>
      <w:spacing w:before="200"/>
      <w:outlineLvl w:val="2"/>
    </w:pPr>
    <w:rPr>
      <w:bCs/>
      <w:color w:val="000000"/>
      <w:sz w:val="28"/>
    </w:rPr>
  </w:style>
  <w:style w:type="paragraph" w:styleId="4">
    <w:name w:val="heading 4"/>
    <w:basedOn w:val="a4"/>
    <w:next w:val="a4"/>
    <w:link w:val="40"/>
    <w:uiPriority w:val="9"/>
    <w:unhideWhenUsed/>
    <w:qFormat/>
    <w:rsid w:val="005D266B"/>
    <w:pPr>
      <w:keepNext/>
      <w:spacing w:before="200"/>
      <w:outlineLvl w:val="3"/>
    </w:pPr>
    <w:rPr>
      <w:bCs/>
      <w:iCs/>
      <w:sz w:val="24"/>
    </w:rPr>
  </w:style>
  <w:style w:type="paragraph" w:styleId="5">
    <w:name w:val="heading 5"/>
    <w:basedOn w:val="a4"/>
    <w:next w:val="a4"/>
    <w:link w:val="50"/>
    <w:uiPriority w:val="9"/>
    <w:semiHidden/>
    <w:qFormat/>
    <w:rsid w:val="00670468"/>
    <w:pPr>
      <w:keepNext/>
      <w:spacing w:before="200"/>
      <w:outlineLvl w:val="4"/>
    </w:pPr>
    <w:rPr>
      <w:sz w:val="22"/>
    </w:rPr>
  </w:style>
  <w:style w:type="paragraph" w:styleId="6">
    <w:name w:val="heading 6"/>
    <w:basedOn w:val="a4"/>
    <w:next w:val="a4"/>
    <w:link w:val="60"/>
    <w:uiPriority w:val="9"/>
    <w:semiHidden/>
    <w:qFormat/>
    <w:rsid w:val="00670468"/>
    <w:pPr>
      <w:keepNext/>
      <w:spacing w:before="200"/>
      <w:outlineLvl w:val="5"/>
    </w:pPr>
    <w:rPr>
      <w:b/>
      <w:iCs/>
      <w:sz w:val="18"/>
    </w:rPr>
  </w:style>
  <w:style w:type="paragraph" w:styleId="7">
    <w:name w:val="heading 7"/>
    <w:basedOn w:val="a4"/>
    <w:next w:val="a4"/>
    <w:link w:val="70"/>
    <w:uiPriority w:val="9"/>
    <w:semiHidden/>
    <w:rsid w:val="00E02B91"/>
    <w:pPr>
      <w:keepNext/>
      <w:spacing w:before="200"/>
      <w:outlineLvl w:val="6"/>
    </w:pPr>
    <w:rPr>
      <w:i/>
      <w:iCs/>
      <w:color w:val="404040"/>
    </w:rPr>
  </w:style>
  <w:style w:type="paragraph" w:styleId="8">
    <w:name w:val="heading 8"/>
    <w:basedOn w:val="a4"/>
    <w:next w:val="a4"/>
    <w:link w:val="80"/>
    <w:uiPriority w:val="9"/>
    <w:semiHidden/>
    <w:rsid w:val="00E02B91"/>
    <w:pPr>
      <w:keepNext/>
      <w:spacing w:before="200"/>
      <w:outlineLvl w:val="7"/>
    </w:pPr>
    <w:rPr>
      <w:color w:val="4F81BD"/>
      <w:szCs w:val="20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A508E0"/>
    <w:pPr>
      <w:keepNext/>
      <w:spacing w:before="200"/>
      <w:outlineLvl w:val="8"/>
    </w:pPr>
    <w:rPr>
      <w:i/>
      <w:iCs/>
      <w:color w:val="40404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1">
    <w:name w:val="Заголовок 1 Знак1"/>
    <w:link w:val="1"/>
    <w:rsid w:val="00CE2293"/>
    <w:rPr>
      <w:bCs/>
      <w:color w:val="FF0000"/>
      <w:sz w:val="36"/>
      <w:szCs w:val="28"/>
    </w:rPr>
  </w:style>
  <w:style w:type="character" w:customStyle="1" w:styleId="21">
    <w:name w:val="Заголовок 2 Знак"/>
    <w:link w:val="20"/>
    <w:rsid w:val="005D266B"/>
    <w:rPr>
      <w:bCs/>
      <w:sz w:val="32"/>
      <w:szCs w:val="26"/>
    </w:rPr>
  </w:style>
  <w:style w:type="character" w:customStyle="1" w:styleId="30">
    <w:name w:val="Заголовок 3 Знак"/>
    <w:link w:val="3"/>
    <w:rsid w:val="005D266B"/>
    <w:rPr>
      <w:bCs/>
      <w:color w:val="000000"/>
      <w:sz w:val="28"/>
      <w:szCs w:val="22"/>
    </w:rPr>
  </w:style>
  <w:style w:type="character" w:customStyle="1" w:styleId="40">
    <w:name w:val="Заголовок 4 Знак"/>
    <w:link w:val="4"/>
    <w:uiPriority w:val="9"/>
    <w:rsid w:val="005D266B"/>
    <w:rPr>
      <w:bCs/>
      <w:iCs/>
      <w:sz w:val="24"/>
      <w:szCs w:val="22"/>
    </w:rPr>
  </w:style>
  <w:style w:type="character" w:customStyle="1" w:styleId="50">
    <w:name w:val="Заголовок 5 Знак"/>
    <w:link w:val="5"/>
    <w:uiPriority w:val="9"/>
    <w:semiHidden/>
    <w:rsid w:val="00670468"/>
    <w:rPr>
      <w:sz w:val="22"/>
      <w:szCs w:val="22"/>
    </w:rPr>
  </w:style>
  <w:style w:type="character" w:customStyle="1" w:styleId="60">
    <w:name w:val="Заголовок 6 Знак"/>
    <w:link w:val="6"/>
    <w:uiPriority w:val="9"/>
    <w:semiHidden/>
    <w:rsid w:val="00670468"/>
    <w:rPr>
      <w:b/>
      <w:iCs/>
      <w:sz w:val="18"/>
      <w:szCs w:val="22"/>
    </w:rPr>
  </w:style>
  <w:style w:type="character" w:customStyle="1" w:styleId="70">
    <w:name w:val="Заголовок 7 Знак"/>
    <w:link w:val="7"/>
    <w:uiPriority w:val="9"/>
    <w:semiHidden/>
    <w:rsid w:val="00E55F0C"/>
    <w:rPr>
      <w:i/>
      <w:iCs/>
      <w:color w:val="404040"/>
      <w:szCs w:val="22"/>
    </w:rPr>
  </w:style>
  <w:style w:type="character" w:customStyle="1" w:styleId="80">
    <w:name w:val="Заголовок 8 Знак"/>
    <w:link w:val="8"/>
    <w:uiPriority w:val="9"/>
    <w:semiHidden/>
    <w:rsid w:val="00E55F0C"/>
    <w:rPr>
      <w:color w:val="4F81BD"/>
    </w:rPr>
  </w:style>
  <w:style w:type="character" w:customStyle="1" w:styleId="90">
    <w:name w:val="Заголовок 9 Знак"/>
    <w:link w:val="9"/>
    <w:uiPriority w:val="9"/>
    <w:semiHidden/>
    <w:rsid w:val="00A508E0"/>
    <w:rPr>
      <w:i/>
      <w:iCs/>
      <w:color w:val="404040"/>
    </w:rPr>
  </w:style>
  <w:style w:type="paragraph" w:styleId="a8">
    <w:name w:val="Title"/>
    <w:basedOn w:val="a4"/>
    <w:next w:val="a4"/>
    <w:link w:val="a9"/>
    <w:uiPriority w:val="10"/>
    <w:qFormat/>
    <w:rsid w:val="00A508E0"/>
    <w:pPr>
      <w:spacing w:before="360" w:after="360" w:line="240" w:lineRule="auto"/>
    </w:pPr>
    <w:rPr>
      <w:color w:val="FF0000"/>
      <w:spacing w:val="5"/>
      <w:kern w:val="28"/>
      <w:sz w:val="40"/>
      <w:szCs w:val="52"/>
    </w:rPr>
  </w:style>
  <w:style w:type="character" w:customStyle="1" w:styleId="a9">
    <w:name w:val="Название Знак"/>
    <w:link w:val="a8"/>
    <w:uiPriority w:val="10"/>
    <w:rsid w:val="00A508E0"/>
    <w:rPr>
      <w:color w:val="FF0000"/>
      <w:spacing w:val="5"/>
      <w:kern w:val="28"/>
      <w:sz w:val="40"/>
      <w:szCs w:val="52"/>
    </w:rPr>
  </w:style>
  <w:style w:type="paragraph" w:styleId="aa">
    <w:name w:val="Subtitle"/>
    <w:basedOn w:val="a4"/>
    <w:next w:val="a4"/>
    <w:link w:val="ab"/>
    <w:uiPriority w:val="11"/>
    <w:semiHidden/>
    <w:rsid w:val="00BB704F"/>
    <w:pPr>
      <w:numPr>
        <w:ilvl w:val="1"/>
      </w:numPr>
    </w:pPr>
    <w:rPr>
      <w:b/>
      <w:i/>
      <w:iCs/>
      <w:color w:val="000000"/>
      <w:spacing w:val="15"/>
      <w:szCs w:val="24"/>
    </w:rPr>
  </w:style>
  <w:style w:type="character" w:customStyle="1" w:styleId="ab">
    <w:name w:val="Подзаголовок Знак"/>
    <w:link w:val="aa"/>
    <w:uiPriority w:val="11"/>
    <w:semiHidden/>
    <w:rsid w:val="00E55F0C"/>
    <w:rPr>
      <w:b/>
      <w:i/>
      <w:iCs/>
      <w:color w:val="000000"/>
      <w:spacing w:val="15"/>
      <w:szCs w:val="24"/>
    </w:rPr>
  </w:style>
  <w:style w:type="character" w:styleId="ac">
    <w:name w:val="Strong"/>
    <w:uiPriority w:val="22"/>
    <w:qFormat/>
    <w:rsid w:val="00A508E0"/>
    <w:rPr>
      <w:b/>
      <w:bCs/>
    </w:rPr>
  </w:style>
  <w:style w:type="character" w:styleId="ad">
    <w:name w:val="Emphasis"/>
    <w:uiPriority w:val="20"/>
    <w:qFormat/>
    <w:rsid w:val="00A508E0"/>
    <w:rPr>
      <w:i/>
      <w:iCs/>
    </w:rPr>
  </w:style>
  <w:style w:type="table" w:customStyle="1" w:styleId="-11">
    <w:name w:val="Светлая заливка - Акцент 11"/>
    <w:basedOn w:val="a6"/>
    <w:uiPriority w:val="60"/>
    <w:rsid w:val="00443D24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ae">
    <w:name w:val="List Paragraph"/>
    <w:basedOn w:val="a4"/>
    <w:link w:val="10"/>
    <w:uiPriority w:val="34"/>
    <w:qFormat/>
    <w:rsid w:val="00A508E0"/>
    <w:pPr>
      <w:ind w:left="567"/>
    </w:pPr>
  </w:style>
  <w:style w:type="paragraph" w:styleId="22">
    <w:name w:val="Quote"/>
    <w:basedOn w:val="a4"/>
    <w:next w:val="a4"/>
    <w:link w:val="23"/>
    <w:uiPriority w:val="29"/>
    <w:rsid w:val="00E02B91"/>
    <w:rPr>
      <w:i/>
      <w:iCs/>
      <w:color w:val="000000"/>
      <w:szCs w:val="20"/>
    </w:rPr>
  </w:style>
  <w:style w:type="character" w:customStyle="1" w:styleId="23">
    <w:name w:val="Цитата 2 Знак"/>
    <w:link w:val="22"/>
    <w:uiPriority w:val="29"/>
    <w:rsid w:val="00E02B91"/>
    <w:rPr>
      <w:i/>
      <w:iCs/>
      <w:color w:val="000000"/>
    </w:rPr>
  </w:style>
  <w:style w:type="paragraph" w:styleId="af">
    <w:name w:val="Intense Quote"/>
    <w:basedOn w:val="a4"/>
    <w:next w:val="a4"/>
    <w:link w:val="af0"/>
    <w:uiPriority w:val="30"/>
    <w:semiHidden/>
    <w:rsid w:val="00895348"/>
    <w:pPr>
      <w:spacing w:before="200" w:after="280"/>
      <w:ind w:left="936" w:right="936"/>
    </w:pPr>
    <w:rPr>
      <w:b/>
      <w:bCs/>
      <w:i/>
      <w:iCs/>
      <w:color w:val="7F7F7F"/>
    </w:rPr>
  </w:style>
  <w:style w:type="character" w:customStyle="1" w:styleId="af0">
    <w:name w:val="Выделенная цитата Знак"/>
    <w:link w:val="af"/>
    <w:uiPriority w:val="30"/>
    <w:semiHidden/>
    <w:rsid w:val="00E55F0C"/>
    <w:rPr>
      <w:b/>
      <w:bCs/>
      <w:i/>
      <w:iCs/>
      <w:color w:val="7F7F7F"/>
      <w:szCs w:val="22"/>
    </w:rPr>
  </w:style>
  <w:style w:type="character" w:styleId="af1">
    <w:name w:val="Subtle Emphasis"/>
    <w:uiPriority w:val="19"/>
    <w:semiHidden/>
    <w:qFormat/>
    <w:rsid w:val="00A508E0"/>
    <w:rPr>
      <w:i w:val="0"/>
      <w:iCs/>
      <w:color w:val="808080"/>
    </w:rPr>
  </w:style>
  <w:style w:type="character" w:styleId="af2">
    <w:name w:val="Intense Emphasis"/>
    <w:uiPriority w:val="21"/>
    <w:rsid w:val="00E02B91"/>
    <w:rPr>
      <w:rFonts w:ascii="Tahoma" w:hAnsi="Tahoma"/>
      <w:b/>
      <w:bCs/>
      <w:i/>
      <w:iCs/>
      <w:color w:val="000000"/>
      <w:sz w:val="20"/>
    </w:rPr>
  </w:style>
  <w:style w:type="character" w:styleId="af3">
    <w:name w:val="Subtle Reference"/>
    <w:uiPriority w:val="31"/>
    <w:semiHidden/>
    <w:rsid w:val="00E02B91"/>
    <w:rPr>
      <w:smallCaps/>
      <w:color w:val="C0504D"/>
      <w:u w:val="single"/>
    </w:rPr>
  </w:style>
  <w:style w:type="character" w:styleId="af4">
    <w:name w:val="Intense Reference"/>
    <w:uiPriority w:val="32"/>
    <w:semiHidden/>
    <w:rsid w:val="00E02B91"/>
    <w:rPr>
      <w:b/>
      <w:bCs/>
      <w:smallCaps/>
      <w:color w:val="C0504D"/>
      <w:spacing w:val="5"/>
      <w:u w:val="single"/>
    </w:rPr>
  </w:style>
  <w:style w:type="paragraph" w:customStyle="1" w:styleId="a2">
    <w:name w:val="Нумерованный многоуровневый"/>
    <w:basedOn w:val="a4"/>
    <w:qFormat/>
    <w:rsid w:val="00A508E0"/>
    <w:pPr>
      <w:widowControl w:val="0"/>
      <w:numPr>
        <w:numId w:val="5"/>
      </w:numPr>
    </w:pPr>
  </w:style>
  <w:style w:type="paragraph" w:styleId="af5">
    <w:name w:val="TOC Heading"/>
    <w:basedOn w:val="1"/>
    <w:next w:val="a4"/>
    <w:uiPriority w:val="39"/>
    <w:semiHidden/>
    <w:unhideWhenUsed/>
    <w:qFormat/>
    <w:rsid w:val="00A508E0"/>
    <w:pPr>
      <w:outlineLvl w:val="9"/>
    </w:pPr>
  </w:style>
  <w:style w:type="paragraph" w:styleId="af6">
    <w:name w:val="caption"/>
    <w:basedOn w:val="a4"/>
    <w:next w:val="a4"/>
    <w:uiPriority w:val="35"/>
    <w:unhideWhenUsed/>
    <w:qFormat/>
    <w:rsid w:val="00A508E0"/>
    <w:pPr>
      <w:spacing w:line="240" w:lineRule="auto"/>
    </w:pPr>
    <w:rPr>
      <w:b/>
      <w:bCs/>
      <w:color w:val="000000"/>
      <w:szCs w:val="18"/>
    </w:rPr>
  </w:style>
  <w:style w:type="table" w:styleId="-1">
    <w:name w:val="Table Web 1"/>
    <w:basedOn w:val="a6"/>
    <w:uiPriority w:val="99"/>
    <w:semiHidden/>
    <w:unhideWhenUsed/>
    <w:rsid w:val="00443D24"/>
    <w:pPr>
      <w:spacing w:after="120" w:line="276" w:lineRule="auto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7">
    <w:name w:val="Заголовок"/>
    <w:basedOn w:val="a4"/>
    <w:next w:val="a4"/>
    <w:qFormat/>
    <w:rsid w:val="00A508E0"/>
    <w:pPr>
      <w:pageBreakBefore/>
      <w:spacing w:before="360" w:after="240"/>
    </w:pPr>
    <w:rPr>
      <w:sz w:val="36"/>
      <w:lang w:val="en-US"/>
    </w:rPr>
  </w:style>
  <w:style w:type="table" w:styleId="af8">
    <w:name w:val="Table Grid"/>
    <w:basedOn w:val="a6"/>
    <w:uiPriority w:val="59"/>
    <w:rsid w:val="00FA2F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footer"/>
    <w:basedOn w:val="a4"/>
    <w:link w:val="afa"/>
    <w:uiPriority w:val="99"/>
    <w:unhideWhenUsed/>
    <w:rsid w:val="004A6496"/>
    <w:pPr>
      <w:tabs>
        <w:tab w:val="center" w:pos="4677"/>
        <w:tab w:val="right" w:pos="9355"/>
      </w:tabs>
      <w:spacing w:line="240" w:lineRule="auto"/>
    </w:pPr>
    <w:rPr>
      <w:szCs w:val="20"/>
    </w:rPr>
  </w:style>
  <w:style w:type="character" w:customStyle="1" w:styleId="afa">
    <w:name w:val="Нижний колонтитул Знак"/>
    <w:link w:val="af9"/>
    <w:uiPriority w:val="99"/>
    <w:rsid w:val="004A6496"/>
    <w:rPr>
      <w:sz w:val="20"/>
    </w:rPr>
  </w:style>
  <w:style w:type="paragraph" w:styleId="afb">
    <w:name w:val="header"/>
    <w:basedOn w:val="a4"/>
    <w:link w:val="afc"/>
    <w:uiPriority w:val="99"/>
    <w:unhideWhenUsed/>
    <w:rsid w:val="004A6496"/>
    <w:pPr>
      <w:tabs>
        <w:tab w:val="center" w:pos="4677"/>
        <w:tab w:val="right" w:pos="9355"/>
      </w:tabs>
      <w:spacing w:line="240" w:lineRule="auto"/>
    </w:pPr>
    <w:rPr>
      <w:szCs w:val="20"/>
    </w:rPr>
  </w:style>
  <w:style w:type="character" w:customStyle="1" w:styleId="afc">
    <w:name w:val="Верхний колонтитул Знак"/>
    <w:link w:val="afb"/>
    <w:uiPriority w:val="99"/>
    <w:rsid w:val="004A6496"/>
    <w:rPr>
      <w:rFonts w:ascii="Tahoma" w:eastAsia="Times New Roman" w:hAnsi="Tahoma" w:cs="Times New Roman"/>
      <w:sz w:val="20"/>
      <w:szCs w:val="20"/>
    </w:rPr>
  </w:style>
  <w:style w:type="character" w:styleId="afd">
    <w:name w:val="Hyperlink"/>
    <w:uiPriority w:val="99"/>
    <w:unhideWhenUsed/>
    <w:rsid w:val="009A6451"/>
    <w:rPr>
      <w:noProof/>
      <w:color w:val="0000FF"/>
    </w:rPr>
  </w:style>
  <w:style w:type="table" w:customStyle="1" w:styleId="12">
    <w:name w:val="Светлая заливка1"/>
    <w:basedOn w:val="a6"/>
    <w:uiPriority w:val="60"/>
    <w:rsid w:val="003563CF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numbering" w:customStyle="1" w:styleId="2">
    <w:name w:val="Стиль2"/>
    <w:uiPriority w:val="99"/>
    <w:rsid w:val="0095028A"/>
    <w:pPr>
      <w:numPr>
        <w:numId w:val="1"/>
      </w:numPr>
    </w:pPr>
  </w:style>
  <w:style w:type="paragraph" w:customStyle="1" w:styleId="afe">
    <w:name w:val="Нумерованый список"/>
    <w:basedOn w:val="ae"/>
    <w:link w:val="aff"/>
    <w:semiHidden/>
    <w:rsid w:val="00A86967"/>
    <w:pPr>
      <w:ind w:left="0"/>
    </w:pPr>
  </w:style>
  <w:style w:type="paragraph" w:customStyle="1" w:styleId="a0">
    <w:name w:val="Маркированный список обычный"/>
    <w:basedOn w:val="aff0"/>
    <w:next w:val="aff0"/>
    <w:link w:val="aff1"/>
    <w:qFormat/>
    <w:rsid w:val="00A508E0"/>
    <w:pPr>
      <w:keepNext/>
      <w:widowControl w:val="0"/>
      <w:numPr>
        <w:numId w:val="2"/>
      </w:numPr>
      <w:ind w:left="907" w:hanging="170"/>
    </w:pPr>
  </w:style>
  <w:style w:type="character" w:customStyle="1" w:styleId="10">
    <w:name w:val="Абзац списка Знак1"/>
    <w:link w:val="ae"/>
    <w:uiPriority w:val="34"/>
    <w:rsid w:val="00A508E0"/>
    <w:rPr>
      <w:szCs w:val="22"/>
    </w:rPr>
  </w:style>
  <w:style w:type="paragraph" w:customStyle="1" w:styleId="a3">
    <w:name w:val="Маркированный список таблицы"/>
    <w:basedOn w:val="a4"/>
    <w:qFormat/>
    <w:rsid w:val="00A508E0"/>
    <w:pPr>
      <w:numPr>
        <w:numId w:val="6"/>
      </w:numPr>
    </w:pPr>
  </w:style>
  <w:style w:type="character" w:customStyle="1" w:styleId="aff">
    <w:name w:val="Нумерованый список Знак"/>
    <w:link w:val="afe"/>
    <w:semiHidden/>
    <w:rsid w:val="00E55F0C"/>
    <w:rPr>
      <w:szCs w:val="22"/>
    </w:rPr>
  </w:style>
  <w:style w:type="paragraph" w:customStyle="1" w:styleId="a1">
    <w:name w:val="Нумерованный список таблицы"/>
    <w:basedOn w:val="ae"/>
    <w:link w:val="aff2"/>
    <w:qFormat/>
    <w:rsid w:val="00A508E0"/>
    <w:pPr>
      <w:numPr>
        <w:numId w:val="3"/>
      </w:numPr>
    </w:pPr>
  </w:style>
  <w:style w:type="character" w:customStyle="1" w:styleId="aff2">
    <w:name w:val="Нумерованный список таблицы Знак"/>
    <w:link w:val="a1"/>
    <w:rsid w:val="00A508E0"/>
    <w:rPr>
      <w:szCs w:val="22"/>
    </w:rPr>
  </w:style>
  <w:style w:type="paragraph" w:styleId="13">
    <w:name w:val="toc 1"/>
    <w:basedOn w:val="a4"/>
    <w:next w:val="a4"/>
    <w:uiPriority w:val="39"/>
    <w:rsid w:val="00A971F4"/>
    <w:pPr>
      <w:tabs>
        <w:tab w:val="right" w:leader="dot" w:pos="9627"/>
      </w:tabs>
    </w:pPr>
    <w:rPr>
      <w:rFonts w:cs="Tahoma"/>
      <w:bCs/>
      <w:szCs w:val="20"/>
    </w:rPr>
  </w:style>
  <w:style w:type="paragraph" w:styleId="24">
    <w:name w:val="toc 2"/>
    <w:basedOn w:val="a4"/>
    <w:next w:val="a4"/>
    <w:uiPriority w:val="39"/>
    <w:rsid w:val="007E7D01"/>
    <w:pPr>
      <w:tabs>
        <w:tab w:val="left" w:pos="800"/>
        <w:tab w:val="right" w:leader="dot" w:pos="9627"/>
      </w:tabs>
      <w:ind w:left="198"/>
    </w:pPr>
    <w:rPr>
      <w:rFonts w:cs="Tahoma"/>
      <w:szCs w:val="20"/>
    </w:rPr>
  </w:style>
  <w:style w:type="paragraph" w:styleId="31">
    <w:name w:val="toc 3"/>
    <w:basedOn w:val="a4"/>
    <w:next w:val="a4"/>
    <w:uiPriority w:val="39"/>
    <w:rsid w:val="007E7D01"/>
    <w:pPr>
      <w:tabs>
        <w:tab w:val="left" w:pos="1200"/>
        <w:tab w:val="right" w:leader="dot" w:pos="9627"/>
      </w:tabs>
      <w:ind w:left="403"/>
    </w:pPr>
    <w:rPr>
      <w:rFonts w:cs="Tahoma"/>
      <w:iCs/>
      <w:szCs w:val="20"/>
    </w:rPr>
  </w:style>
  <w:style w:type="paragraph" w:styleId="41">
    <w:name w:val="toc 4"/>
    <w:basedOn w:val="a4"/>
    <w:next w:val="a4"/>
    <w:uiPriority w:val="39"/>
    <w:rsid w:val="007E7D01"/>
    <w:pPr>
      <w:ind w:left="600"/>
    </w:pPr>
    <w:rPr>
      <w:rFonts w:cs="Tahoma"/>
      <w:sz w:val="18"/>
      <w:szCs w:val="18"/>
    </w:rPr>
  </w:style>
  <w:style w:type="paragraph" w:styleId="51">
    <w:name w:val="toc 5"/>
    <w:basedOn w:val="a4"/>
    <w:next w:val="a4"/>
    <w:uiPriority w:val="39"/>
    <w:semiHidden/>
    <w:rsid w:val="007E7D01"/>
    <w:pPr>
      <w:ind w:left="800"/>
    </w:pPr>
    <w:rPr>
      <w:rFonts w:cs="Tahoma"/>
      <w:sz w:val="18"/>
      <w:szCs w:val="18"/>
    </w:rPr>
  </w:style>
  <w:style w:type="paragraph" w:styleId="61">
    <w:name w:val="toc 6"/>
    <w:basedOn w:val="a4"/>
    <w:next w:val="a4"/>
    <w:autoRedefine/>
    <w:uiPriority w:val="39"/>
    <w:semiHidden/>
    <w:rsid w:val="007E7D01"/>
    <w:pPr>
      <w:ind w:left="1000"/>
    </w:pPr>
    <w:rPr>
      <w:rFonts w:cs="Tahoma"/>
      <w:sz w:val="18"/>
      <w:szCs w:val="18"/>
    </w:rPr>
  </w:style>
  <w:style w:type="paragraph" w:styleId="71">
    <w:name w:val="toc 7"/>
    <w:basedOn w:val="a4"/>
    <w:next w:val="a4"/>
    <w:autoRedefine/>
    <w:uiPriority w:val="39"/>
    <w:semiHidden/>
    <w:rsid w:val="007E7D01"/>
    <w:pPr>
      <w:ind w:left="1200"/>
    </w:pPr>
    <w:rPr>
      <w:rFonts w:cs="Tahoma"/>
      <w:sz w:val="18"/>
      <w:szCs w:val="18"/>
    </w:rPr>
  </w:style>
  <w:style w:type="paragraph" w:styleId="81">
    <w:name w:val="toc 8"/>
    <w:basedOn w:val="a4"/>
    <w:next w:val="a4"/>
    <w:autoRedefine/>
    <w:uiPriority w:val="39"/>
    <w:semiHidden/>
    <w:rsid w:val="007E7D01"/>
    <w:pPr>
      <w:ind w:left="1400"/>
    </w:pPr>
    <w:rPr>
      <w:rFonts w:cs="Tahoma"/>
      <w:sz w:val="18"/>
      <w:szCs w:val="18"/>
    </w:rPr>
  </w:style>
  <w:style w:type="paragraph" w:styleId="91">
    <w:name w:val="toc 9"/>
    <w:basedOn w:val="a4"/>
    <w:next w:val="a4"/>
    <w:autoRedefine/>
    <w:uiPriority w:val="39"/>
    <w:semiHidden/>
    <w:rsid w:val="007E7D01"/>
    <w:pPr>
      <w:ind w:left="1600"/>
    </w:pPr>
    <w:rPr>
      <w:rFonts w:cs="Tahoma"/>
      <w:sz w:val="18"/>
      <w:szCs w:val="18"/>
    </w:rPr>
  </w:style>
  <w:style w:type="paragraph" w:styleId="aff3">
    <w:name w:val="Balloon Text"/>
    <w:basedOn w:val="a4"/>
    <w:link w:val="aff4"/>
    <w:semiHidden/>
    <w:unhideWhenUsed/>
    <w:rsid w:val="00D55F3C"/>
    <w:pPr>
      <w:spacing w:line="240" w:lineRule="auto"/>
    </w:pPr>
    <w:rPr>
      <w:sz w:val="16"/>
      <w:szCs w:val="16"/>
    </w:rPr>
  </w:style>
  <w:style w:type="character" w:customStyle="1" w:styleId="aff4">
    <w:name w:val="Текст выноски Знак"/>
    <w:link w:val="aff3"/>
    <w:semiHidden/>
    <w:rsid w:val="00D55F3C"/>
    <w:rPr>
      <w:rFonts w:ascii="Tahoma" w:hAnsi="Tahoma" w:cs="Tahoma"/>
      <w:sz w:val="16"/>
      <w:szCs w:val="16"/>
    </w:rPr>
  </w:style>
  <w:style w:type="paragraph" w:customStyle="1" w:styleId="aff5">
    <w:name w:val="Имя проекта"/>
    <w:basedOn w:val="a4"/>
    <w:rsid w:val="00A971F4"/>
    <w:pPr>
      <w:spacing w:after="200"/>
    </w:pPr>
    <w:rPr>
      <w:bCs/>
      <w:sz w:val="36"/>
      <w:szCs w:val="36"/>
    </w:rPr>
  </w:style>
  <w:style w:type="character" w:customStyle="1" w:styleId="aff1">
    <w:name w:val="Маркированный список обычный Знак"/>
    <w:link w:val="a0"/>
    <w:rsid w:val="00A508E0"/>
    <w:rPr>
      <w:szCs w:val="22"/>
    </w:rPr>
  </w:style>
  <w:style w:type="paragraph" w:styleId="aff6">
    <w:name w:val="Normal (Web)"/>
    <w:basedOn w:val="a4"/>
    <w:uiPriority w:val="99"/>
    <w:unhideWhenUsed/>
    <w:rsid w:val="009128F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TML">
    <w:name w:val="HTML Typewriter"/>
    <w:uiPriority w:val="99"/>
    <w:semiHidden/>
    <w:unhideWhenUsed/>
    <w:rsid w:val="00C75780"/>
    <w:rPr>
      <w:rFonts w:ascii="Courier New" w:eastAsia="Times New Roman" w:hAnsi="Courier New" w:cs="Courier New"/>
      <w:sz w:val="20"/>
      <w:szCs w:val="20"/>
    </w:rPr>
  </w:style>
  <w:style w:type="paragraph" w:styleId="aff7">
    <w:name w:val="annotation text"/>
    <w:basedOn w:val="a4"/>
    <w:link w:val="aff8"/>
    <w:unhideWhenUsed/>
    <w:rsid w:val="00531C90"/>
    <w:pPr>
      <w:spacing w:line="240" w:lineRule="auto"/>
    </w:pPr>
    <w:rPr>
      <w:szCs w:val="20"/>
    </w:rPr>
  </w:style>
  <w:style w:type="character" w:customStyle="1" w:styleId="aff8">
    <w:name w:val="Текст примечания Знак"/>
    <w:basedOn w:val="a5"/>
    <w:link w:val="aff7"/>
    <w:rsid w:val="00531C90"/>
  </w:style>
  <w:style w:type="character" w:styleId="aff9">
    <w:name w:val="annotation reference"/>
    <w:semiHidden/>
    <w:unhideWhenUsed/>
    <w:rsid w:val="00531C90"/>
    <w:rPr>
      <w:sz w:val="16"/>
      <w:szCs w:val="16"/>
    </w:rPr>
  </w:style>
  <w:style w:type="paragraph" w:styleId="affa">
    <w:name w:val="annotation subject"/>
    <w:basedOn w:val="aff7"/>
    <w:next w:val="aff7"/>
    <w:link w:val="affb"/>
    <w:semiHidden/>
    <w:unhideWhenUsed/>
    <w:rsid w:val="00F67FD4"/>
    <w:rPr>
      <w:b/>
      <w:bCs/>
    </w:rPr>
  </w:style>
  <w:style w:type="character" w:customStyle="1" w:styleId="affb">
    <w:name w:val="Тема примечания Знак"/>
    <w:link w:val="affa"/>
    <w:semiHidden/>
    <w:rsid w:val="00F67FD4"/>
    <w:rPr>
      <w:b/>
      <w:bCs/>
    </w:rPr>
  </w:style>
  <w:style w:type="character" w:styleId="affc">
    <w:name w:val="FollowedHyperlink"/>
    <w:semiHidden/>
    <w:unhideWhenUsed/>
    <w:rsid w:val="00256E8B"/>
    <w:rPr>
      <w:color w:val="800080"/>
      <w:u w:val="single"/>
    </w:rPr>
  </w:style>
  <w:style w:type="paragraph" w:styleId="affd">
    <w:name w:val="footnote text"/>
    <w:basedOn w:val="a4"/>
    <w:link w:val="affe"/>
    <w:uiPriority w:val="99"/>
    <w:semiHidden/>
    <w:unhideWhenUsed/>
    <w:rsid w:val="00256E8B"/>
    <w:pPr>
      <w:spacing w:before="60" w:after="60"/>
    </w:pPr>
    <w:rPr>
      <w:rFonts w:eastAsia="Calibri"/>
      <w:szCs w:val="20"/>
      <w:lang w:eastAsia="en-US"/>
    </w:rPr>
  </w:style>
  <w:style w:type="character" w:customStyle="1" w:styleId="affe">
    <w:name w:val="Текст сноски Знак"/>
    <w:link w:val="affd"/>
    <w:uiPriority w:val="99"/>
    <w:semiHidden/>
    <w:rsid w:val="00256E8B"/>
    <w:rPr>
      <w:rFonts w:eastAsia="Calibri"/>
      <w:lang w:eastAsia="en-US"/>
    </w:rPr>
  </w:style>
  <w:style w:type="paragraph" w:styleId="a">
    <w:name w:val="List Bullet"/>
    <w:basedOn w:val="a4"/>
    <w:semiHidden/>
    <w:unhideWhenUsed/>
    <w:rsid w:val="00256E8B"/>
    <w:pPr>
      <w:numPr>
        <w:numId w:val="4"/>
      </w:numPr>
      <w:spacing w:before="60" w:after="60"/>
      <w:contextualSpacing/>
    </w:pPr>
    <w:rPr>
      <w:rFonts w:eastAsia="Calibri"/>
      <w:lang w:eastAsia="en-US"/>
    </w:rPr>
  </w:style>
  <w:style w:type="paragraph" w:styleId="afff">
    <w:name w:val="Document Map"/>
    <w:basedOn w:val="a4"/>
    <w:link w:val="afff0"/>
    <w:semiHidden/>
    <w:unhideWhenUsed/>
    <w:rsid w:val="00256E8B"/>
    <w:pPr>
      <w:spacing w:before="60" w:after="60" w:line="240" w:lineRule="auto"/>
    </w:pPr>
    <w:rPr>
      <w:rFonts w:eastAsia="Calibri"/>
      <w:sz w:val="16"/>
      <w:szCs w:val="16"/>
      <w:lang w:eastAsia="en-US"/>
    </w:rPr>
  </w:style>
  <w:style w:type="character" w:customStyle="1" w:styleId="afff0">
    <w:name w:val="Схема документа Знак"/>
    <w:link w:val="afff"/>
    <w:semiHidden/>
    <w:rsid w:val="00256E8B"/>
    <w:rPr>
      <w:rFonts w:eastAsia="Calibri" w:cs="Tahoma"/>
      <w:sz w:val="16"/>
      <w:szCs w:val="16"/>
      <w:lang w:eastAsia="en-US"/>
    </w:rPr>
  </w:style>
  <w:style w:type="paragraph" w:customStyle="1" w:styleId="Content">
    <w:name w:val="Content"/>
    <w:basedOn w:val="13"/>
    <w:qFormat/>
    <w:rsid w:val="00A508E0"/>
    <w:pPr>
      <w:tabs>
        <w:tab w:val="clear" w:pos="9627"/>
        <w:tab w:val="left" w:pos="480"/>
        <w:tab w:val="left" w:pos="1701"/>
        <w:tab w:val="right" w:leader="dot" w:pos="9345"/>
      </w:tabs>
      <w:spacing w:before="60" w:after="60"/>
      <w:ind w:left="538" w:hanging="357"/>
    </w:pPr>
    <w:rPr>
      <w:rFonts w:eastAsia="Calibri"/>
      <w:bCs w:val="0"/>
      <w:noProof/>
      <w:lang w:eastAsia="en-US"/>
    </w:rPr>
  </w:style>
  <w:style w:type="paragraph" w:customStyle="1" w:styleId="HeaderBold">
    <w:name w:val="Header Bold"/>
    <w:basedOn w:val="afb"/>
    <w:rsid w:val="00256E8B"/>
    <w:pPr>
      <w:spacing w:before="60" w:after="60" w:line="276" w:lineRule="auto"/>
      <w:jc w:val="right"/>
    </w:pPr>
    <w:rPr>
      <w:rFonts w:eastAsia="Calibri" w:cs="Tahoma"/>
      <w:b/>
      <w:sz w:val="18"/>
      <w:szCs w:val="18"/>
      <w:lang w:val="en-US" w:eastAsia="en-US"/>
    </w:rPr>
  </w:style>
  <w:style w:type="character" w:styleId="afff1">
    <w:name w:val="footnote reference"/>
    <w:uiPriority w:val="99"/>
    <w:semiHidden/>
    <w:unhideWhenUsed/>
    <w:rsid w:val="00256E8B"/>
    <w:rPr>
      <w:vertAlign w:val="superscript"/>
    </w:rPr>
  </w:style>
  <w:style w:type="paragraph" w:customStyle="1" w:styleId="25">
    <w:name w:val="Подзаголовок 2"/>
    <w:basedOn w:val="a4"/>
    <w:link w:val="26"/>
    <w:qFormat/>
    <w:rsid w:val="00A508E0"/>
    <w:pPr>
      <w:spacing w:before="240"/>
      <w:ind w:left="709" w:firstLine="709"/>
    </w:pPr>
    <w:rPr>
      <w:sz w:val="24"/>
      <w:szCs w:val="24"/>
    </w:rPr>
  </w:style>
  <w:style w:type="character" w:customStyle="1" w:styleId="26">
    <w:name w:val="Подзаголовок 2 Знак"/>
    <w:link w:val="25"/>
    <w:rsid w:val="00A508E0"/>
    <w:rPr>
      <w:sz w:val="24"/>
      <w:szCs w:val="24"/>
    </w:rPr>
  </w:style>
  <w:style w:type="table" w:styleId="-2">
    <w:name w:val="Light Shading Accent 2"/>
    <w:basedOn w:val="a6"/>
    <w:uiPriority w:val="60"/>
    <w:rsid w:val="003043BB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paragraph" w:styleId="afff2">
    <w:name w:val="Body Text"/>
    <w:basedOn w:val="a4"/>
    <w:link w:val="afff3"/>
    <w:uiPriority w:val="99"/>
    <w:semiHidden/>
    <w:unhideWhenUsed/>
    <w:rsid w:val="00941EA5"/>
  </w:style>
  <w:style w:type="character" w:customStyle="1" w:styleId="afff3">
    <w:name w:val="Основной текст Знак"/>
    <w:link w:val="afff2"/>
    <w:uiPriority w:val="99"/>
    <w:semiHidden/>
    <w:rsid w:val="00941EA5"/>
    <w:rPr>
      <w:szCs w:val="22"/>
    </w:rPr>
  </w:style>
  <w:style w:type="paragraph" w:styleId="aff0">
    <w:name w:val="List"/>
    <w:basedOn w:val="a4"/>
    <w:uiPriority w:val="99"/>
    <w:semiHidden/>
    <w:unhideWhenUsed/>
    <w:rsid w:val="00941EA5"/>
    <w:pPr>
      <w:ind w:left="283" w:hanging="283"/>
      <w:contextualSpacing/>
    </w:pPr>
  </w:style>
  <w:style w:type="table" w:styleId="-3">
    <w:name w:val="Light Shading Accent 3"/>
    <w:basedOn w:val="a6"/>
    <w:uiPriority w:val="60"/>
    <w:rsid w:val="003043BB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-4">
    <w:name w:val="Light Shading Accent 4"/>
    <w:basedOn w:val="a6"/>
    <w:uiPriority w:val="60"/>
    <w:rsid w:val="003043BB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-5">
    <w:name w:val="Light Shading Accent 5"/>
    <w:basedOn w:val="a6"/>
    <w:uiPriority w:val="60"/>
    <w:rsid w:val="003043BB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-5">
    <w:name w:val="Medium Shading 1 Accent 5"/>
    <w:basedOn w:val="a6"/>
    <w:uiPriority w:val="63"/>
    <w:rsid w:val="003043BB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List 1 Accent 5"/>
    <w:basedOn w:val="a6"/>
    <w:uiPriority w:val="65"/>
    <w:rsid w:val="003043BB"/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2-5">
    <w:name w:val="Medium Grid 2 Accent 5"/>
    <w:basedOn w:val="a6"/>
    <w:uiPriority w:val="68"/>
    <w:rsid w:val="003043BB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-50">
    <w:name w:val="Colorful List Accent 5"/>
    <w:basedOn w:val="a6"/>
    <w:uiPriority w:val="72"/>
    <w:rsid w:val="003043BB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-6">
    <w:name w:val="Colorful Grid Accent 6"/>
    <w:basedOn w:val="a6"/>
    <w:uiPriority w:val="73"/>
    <w:rsid w:val="003043BB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afff4">
    <w:name w:val="Рапидсофт"/>
    <w:basedOn w:val="a6"/>
    <w:uiPriority w:val="99"/>
    <w:rsid w:val="0022441D"/>
    <w:tblPr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</w:tblPr>
    <w:tcPr>
      <w:tcMar>
        <w:top w:w="108" w:type="dxa"/>
      </w:tcMar>
    </w:tcPr>
    <w:tblStylePr w:type="firstRow">
      <w:pPr>
        <w:wordWrap/>
        <w:spacing w:line="360" w:lineRule="auto"/>
      </w:pPr>
      <w:rPr>
        <w:b/>
      </w:rPr>
      <w:tblPr/>
      <w:tcPr>
        <w:shd w:val="clear" w:color="auto" w:fill="D9D9D9"/>
      </w:tcPr>
    </w:tblStylePr>
  </w:style>
  <w:style w:type="paragraph" w:customStyle="1" w:styleId="afff5">
    <w:name w:val="Код"/>
    <w:basedOn w:val="a4"/>
    <w:qFormat/>
    <w:rsid w:val="00A508E0"/>
    <w:pPr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pacing w:before="60" w:after="60" w:line="240" w:lineRule="auto"/>
      <w:ind w:left="720"/>
      <w:contextualSpacing/>
    </w:pPr>
    <w:rPr>
      <w:rFonts w:ascii="Courier New" w:hAnsi="Courier New"/>
      <w:lang w:val="en-US"/>
    </w:rPr>
  </w:style>
  <w:style w:type="paragraph" w:customStyle="1" w:styleId="afff6">
    <w:name w:val="Код_уменьшенный"/>
    <w:basedOn w:val="a4"/>
    <w:qFormat/>
    <w:rsid w:val="00A508E0"/>
    <w:pPr>
      <w:keepLines w:val="0"/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pacing w:before="60" w:after="60" w:line="240" w:lineRule="auto"/>
      <w:ind w:left="720"/>
      <w:contextualSpacing/>
    </w:pPr>
    <w:rPr>
      <w:rFonts w:ascii="Courier" w:hAnsi="Courier"/>
      <w:sz w:val="13"/>
      <w:lang w:val="en-US"/>
    </w:rPr>
  </w:style>
  <w:style w:type="table" w:customStyle="1" w:styleId="14">
    <w:name w:val="Рапидсофт1"/>
    <w:basedOn w:val="a6"/>
    <w:uiPriority w:val="99"/>
    <w:rsid w:val="00273541"/>
    <w:rPr>
      <w:color w:val="000000" w:themeColor="text1"/>
      <w:szCs w:val="24"/>
    </w:rPr>
    <w:tblPr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</w:tblPr>
    <w:tcPr>
      <w:shd w:val="clear" w:color="auto" w:fill="auto"/>
      <w:tcMar>
        <w:top w:w="108" w:type="dxa"/>
      </w:tcMar>
    </w:tcPr>
    <w:tblStylePr w:type="firstRow">
      <w:rPr>
        <w:rFonts w:ascii="Tahoma" w:hAnsi="Tahoma"/>
        <w:b/>
        <w:i w:val="0"/>
        <w:color w:val="000000" w:themeColor="text1"/>
        <w:sz w:val="24"/>
      </w:rPr>
      <w:tblPr/>
      <w:tcPr>
        <w:shd w:val="clear" w:color="auto" w:fill="D9D9D9"/>
      </w:tcPr>
    </w:tblStylePr>
  </w:style>
  <w:style w:type="table" w:customStyle="1" w:styleId="27">
    <w:name w:val="Рапидсофт2"/>
    <w:basedOn w:val="a6"/>
    <w:uiPriority w:val="99"/>
    <w:rsid w:val="006E0AA9"/>
    <w:rPr>
      <w:color w:val="000000" w:themeColor="text1"/>
      <w:szCs w:val="24"/>
    </w:rPr>
    <w:tblPr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</w:tblPr>
    <w:tcPr>
      <w:shd w:val="clear" w:color="auto" w:fill="auto"/>
      <w:tcMar>
        <w:top w:w="108" w:type="dxa"/>
      </w:tcMar>
    </w:tcPr>
    <w:tblStylePr w:type="firstRow">
      <w:rPr>
        <w:rFonts w:ascii="Tahoma" w:hAnsi="Tahoma"/>
        <w:b/>
        <w:i w:val="0"/>
        <w:color w:val="000000" w:themeColor="text1"/>
        <w:sz w:val="24"/>
      </w:rPr>
      <w:tblPr/>
      <w:tcPr>
        <w:shd w:val="clear" w:color="auto" w:fill="D9D9D9"/>
      </w:tcPr>
    </w:tblStylePr>
  </w:style>
  <w:style w:type="paragraph" w:customStyle="1" w:styleId="afff7">
    <w:name w:val="Внутр.ссылка"/>
    <w:basedOn w:val="a4"/>
    <w:link w:val="afff8"/>
    <w:qFormat/>
    <w:rsid w:val="00E3089F"/>
    <w:rPr>
      <w:color w:val="4F81BD" w:themeColor="accent1"/>
      <w:u w:val="single"/>
    </w:rPr>
  </w:style>
  <w:style w:type="character" w:customStyle="1" w:styleId="afff8">
    <w:name w:val="Внутр.ссылка Знак"/>
    <w:basedOn w:val="a5"/>
    <w:link w:val="afff7"/>
    <w:rsid w:val="00E3089F"/>
    <w:rPr>
      <w:color w:val="4F81BD" w:themeColor="accent1"/>
      <w:szCs w:val="22"/>
      <w:u w:val="single"/>
    </w:rPr>
  </w:style>
  <w:style w:type="character" w:customStyle="1" w:styleId="etldumpdatetime2">
    <w:name w:val="etldumpdatetime2"/>
    <w:basedOn w:val="a5"/>
    <w:rsid w:val="00CF31D0"/>
    <w:rPr>
      <w:b w:val="0"/>
      <w:bCs w:val="0"/>
      <w:color w:val="333333"/>
      <w:sz w:val="17"/>
      <w:szCs w:val="17"/>
    </w:rPr>
  </w:style>
  <w:style w:type="paragraph" w:styleId="afff9">
    <w:name w:val="endnote text"/>
    <w:basedOn w:val="a4"/>
    <w:link w:val="afffa"/>
    <w:uiPriority w:val="99"/>
    <w:semiHidden/>
    <w:unhideWhenUsed/>
    <w:rsid w:val="000003C8"/>
    <w:pPr>
      <w:spacing w:after="0" w:line="240" w:lineRule="auto"/>
    </w:pPr>
    <w:rPr>
      <w:szCs w:val="20"/>
    </w:rPr>
  </w:style>
  <w:style w:type="character" w:customStyle="1" w:styleId="afffa">
    <w:name w:val="Текст концевой сноски Знак"/>
    <w:basedOn w:val="a5"/>
    <w:link w:val="afff9"/>
    <w:uiPriority w:val="99"/>
    <w:semiHidden/>
    <w:rsid w:val="000003C8"/>
  </w:style>
  <w:style w:type="character" w:styleId="afffb">
    <w:name w:val="endnote reference"/>
    <w:basedOn w:val="a5"/>
    <w:uiPriority w:val="99"/>
    <w:semiHidden/>
    <w:unhideWhenUsed/>
    <w:rsid w:val="000003C8"/>
    <w:rPr>
      <w:vertAlign w:val="superscript"/>
    </w:rPr>
  </w:style>
  <w:style w:type="character" w:customStyle="1" w:styleId="afffc">
    <w:name w:val="Абзац списка Знак"/>
    <w:uiPriority w:val="34"/>
    <w:rsid w:val="00A42305"/>
    <w:rPr>
      <w:szCs w:val="22"/>
    </w:rPr>
  </w:style>
  <w:style w:type="character" w:customStyle="1" w:styleId="15">
    <w:name w:val="Заголовок 1 Знак"/>
    <w:rsid w:val="00D34B9D"/>
    <w:rPr>
      <w:bCs/>
      <w:color w:val="FF0000"/>
      <w:sz w:val="36"/>
      <w:szCs w:val="28"/>
    </w:rPr>
  </w:style>
  <w:style w:type="paragraph" w:styleId="afffd">
    <w:name w:val="Revision"/>
    <w:hidden/>
    <w:uiPriority w:val="99"/>
    <w:semiHidden/>
    <w:rsid w:val="00C82BFF"/>
    <w:rPr>
      <w:szCs w:val="22"/>
    </w:rPr>
  </w:style>
  <w:style w:type="paragraph" w:styleId="afffe">
    <w:name w:val="No Spacing"/>
    <w:uiPriority w:val="1"/>
    <w:qFormat/>
    <w:rsid w:val="002206FA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pple-converted-space">
    <w:name w:val="apple-converted-space"/>
    <w:basedOn w:val="a5"/>
    <w:rsid w:val="00E970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4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8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94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13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921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7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gorlenko\AppData\Roaming\Microsoft\&#1064;&#1072;&#1073;&#1083;&#1086;&#1085;&#1099;\&#1064;&#1072;&#1073;&#1083;&#1086;&#1085;%20RapidSoft%20&#1073;&#1072;&#1079;&#1086;&#1074;&#1099;&#1081;%20v3.35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3803BFFBDD2944B89A0C997962F743A" ma:contentTypeVersion="0" ma:contentTypeDescription="Создание документа." ma:contentTypeScope="" ma:versionID="77a7f095c2d037087e7cc6ffebffbd7b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 xmlns:b="http://schemas.openxmlformats.org/officeDocument/2006/bibliography" xmlns="http://schemas.openxmlformats.org/officeDocument/2006/bibliography">
    <b:Tag>Заполнитель1</b:Tag>
    <b:RefOrder>1</b:RefOrder>
  </b:Source>
</b:Sources>
</file>

<file path=customXml/item5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 xmlns:b="http://schemas.openxmlformats.org/officeDocument/2006/bibliography" xmlns="http://schemas.openxmlformats.org/officeDocument/2006/bibliography">
    <b:Tag>Заполнитель1</b:Tag>
    <b:RefOrder>1</b:RefOrder>
  </b:Source>
</b:Sources>
</file>

<file path=customXml/itemProps1.xml><?xml version="1.0" encoding="utf-8"?>
<ds:datastoreItem xmlns:ds="http://schemas.openxmlformats.org/officeDocument/2006/customXml" ds:itemID="{F3784871-D389-42B9-B27B-AEFE32E9A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BF23ADA2-622E-4DDA-BAD1-E59576D893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6CA6D6-CAF6-4E2C-84AC-68300C3A1300}">
  <ds:schemaRefs>
    <ds:schemaRef ds:uri="http://purl.org/dc/dcmitype/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146E0C25-0ACA-4ED6-A1F9-8915211A3CE2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EB071EC3-74BD-4A11-A2A6-DE1268355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RapidSoft базовый v3.35.dotx</Template>
  <TotalTime>203</TotalTime>
  <Pages>6</Pages>
  <Words>750</Words>
  <Characters>4278</Characters>
  <Application>Microsoft Office Word</Application>
  <DocSecurity>0</DocSecurity>
  <Lines>35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RapidSoft</Company>
  <LinksUpToDate>false</LinksUpToDate>
  <CharactersWithSpaces>5018</CharactersWithSpaces>
  <SharedDoc>false</SharedDoc>
  <HLinks>
    <vt:vector size="30" baseType="variant">
      <vt:variant>
        <vt:i4>1179698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_Toc291758431</vt:lpwstr>
      </vt:variant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_Toc291758430</vt:lpwstr>
      </vt:variant>
      <vt:variant>
        <vt:i4>1245234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_Toc291758429</vt:lpwstr>
      </vt:variant>
      <vt:variant>
        <vt:i4>1245234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_Toc291758428</vt:lpwstr>
      </vt:variant>
      <vt:variant>
        <vt:i4>1245234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_Toc291758427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Gorlenko</dc:creator>
  <cp:lastModifiedBy>Сергей Щербаков</cp:lastModifiedBy>
  <cp:revision>286</cp:revision>
  <cp:lastPrinted>2014-02-27T15:09:00Z</cp:lastPrinted>
  <dcterms:created xsi:type="dcterms:W3CDTF">2014-10-03T10:01:00Z</dcterms:created>
  <dcterms:modified xsi:type="dcterms:W3CDTF">2014-10-13T14:03:00Z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0x01010093803BFFBDD2944B89A0C997962F743A</vt:lpwstr>
  </property>
</Properties>
</file>