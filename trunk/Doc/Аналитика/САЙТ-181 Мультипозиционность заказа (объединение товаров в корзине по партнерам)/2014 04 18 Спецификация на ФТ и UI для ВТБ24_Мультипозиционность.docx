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5E3516" w14:textId="77777777" w:rsidR="00941FCD" w:rsidRDefault="00941FCD" w:rsidP="00B50A86">
      <w:pPr>
        <w:spacing w:line="264" w:lineRule="auto"/>
        <w:rPr>
          <w:rFonts w:ascii="Arial" w:hAnsi="Arial" w:cs="Arial"/>
        </w:rPr>
      </w:pPr>
    </w:p>
    <w:p w14:paraId="3B277B10" w14:textId="77777777" w:rsidR="000E2DE6" w:rsidRPr="000E2DE6" w:rsidRDefault="000E2DE6" w:rsidP="00B50A86">
      <w:pPr>
        <w:spacing w:line="264" w:lineRule="auto"/>
        <w:rPr>
          <w:rFonts w:ascii="Arial" w:hAnsi="Arial" w:cs="Arial"/>
        </w:rPr>
      </w:pPr>
    </w:p>
    <w:p w14:paraId="74A8E821" w14:textId="77777777" w:rsidR="00941FCD" w:rsidRPr="009232A4" w:rsidRDefault="00941FCD" w:rsidP="00B50A86">
      <w:pPr>
        <w:spacing w:line="264" w:lineRule="auto"/>
        <w:rPr>
          <w:rFonts w:ascii="Arial" w:hAnsi="Arial" w:cs="Arial"/>
        </w:rPr>
      </w:pPr>
    </w:p>
    <w:p w14:paraId="0EDE3998" w14:textId="77777777" w:rsidR="00941FCD" w:rsidRPr="009232A4" w:rsidRDefault="00941FCD" w:rsidP="00B50A86">
      <w:pPr>
        <w:spacing w:line="264" w:lineRule="auto"/>
        <w:rPr>
          <w:rFonts w:ascii="Arial" w:hAnsi="Arial" w:cs="Arial"/>
        </w:rPr>
      </w:pPr>
    </w:p>
    <w:p w14:paraId="7E543C94" w14:textId="77777777" w:rsidR="00941FCD" w:rsidRPr="009232A4" w:rsidRDefault="00941FCD" w:rsidP="00B50A86">
      <w:pPr>
        <w:spacing w:line="264" w:lineRule="auto"/>
        <w:rPr>
          <w:rFonts w:ascii="Arial" w:hAnsi="Arial" w:cs="Arial"/>
        </w:rPr>
      </w:pPr>
    </w:p>
    <w:p w14:paraId="00A4FB19" w14:textId="77777777" w:rsidR="00941FCD" w:rsidRPr="009232A4" w:rsidRDefault="00941FCD" w:rsidP="00B50A86">
      <w:pPr>
        <w:spacing w:line="264" w:lineRule="auto"/>
        <w:rPr>
          <w:rFonts w:ascii="Arial" w:hAnsi="Arial" w:cs="Arial"/>
        </w:rPr>
      </w:pPr>
    </w:p>
    <w:p w14:paraId="54418ED3" w14:textId="77777777" w:rsidR="00941FCD" w:rsidRPr="009232A4" w:rsidRDefault="00941FCD" w:rsidP="00B50A86">
      <w:pPr>
        <w:spacing w:line="264" w:lineRule="auto"/>
        <w:rPr>
          <w:rFonts w:ascii="Arial" w:hAnsi="Arial" w:cs="Arial"/>
        </w:rPr>
      </w:pPr>
    </w:p>
    <w:p w14:paraId="72111CF3" w14:textId="77777777" w:rsidR="00941FCD" w:rsidRPr="009232A4" w:rsidRDefault="00941FCD" w:rsidP="00B50A86">
      <w:pPr>
        <w:spacing w:line="264" w:lineRule="auto"/>
        <w:rPr>
          <w:rFonts w:ascii="Arial" w:hAnsi="Arial" w:cs="Arial"/>
        </w:rPr>
      </w:pPr>
    </w:p>
    <w:p w14:paraId="15909BF4" w14:textId="77777777" w:rsidR="00941FCD" w:rsidRPr="009232A4" w:rsidRDefault="00941FCD" w:rsidP="00B50A86">
      <w:pPr>
        <w:spacing w:line="264" w:lineRule="auto"/>
        <w:rPr>
          <w:rFonts w:ascii="Arial" w:hAnsi="Arial" w:cs="Arial"/>
        </w:rPr>
      </w:pPr>
    </w:p>
    <w:tbl>
      <w:tblPr>
        <w:tblW w:w="9639" w:type="dxa"/>
        <w:tblInd w:w="113" w:type="dxa"/>
        <w:tblLook w:val="04A0" w:firstRow="1" w:lastRow="0" w:firstColumn="1" w:lastColumn="0" w:noHBand="0" w:noVBand="1"/>
      </w:tblPr>
      <w:tblGrid>
        <w:gridCol w:w="9639"/>
      </w:tblGrid>
      <w:tr w:rsidR="004A6496" w:rsidRPr="009232A4" w14:paraId="224CB478" w14:textId="77777777" w:rsidTr="00941FCD">
        <w:trPr>
          <w:trHeight w:val="1134"/>
        </w:trPr>
        <w:tc>
          <w:tcPr>
            <w:tcW w:w="9639" w:type="dxa"/>
            <w:shd w:val="clear" w:color="auto" w:fill="auto"/>
          </w:tcPr>
          <w:p w14:paraId="67BB94EA" w14:textId="77777777" w:rsidR="004A6496" w:rsidRPr="009232A4" w:rsidRDefault="00B6204C" w:rsidP="00B50A86">
            <w:pPr>
              <w:pStyle w:val="a8"/>
              <w:spacing w:line="264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Программа лояльности ВТБ 24 «Коллекция»</w:t>
            </w:r>
          </w:p>
        </w:tc>
      </w:tr>
      <w:tr w:rsidR="004A6496" w:rsidRPr="009232A4" w14:paraId="2A7CAD0C" w14:textId="77777777" w:rsidTr="00941FCD">
        <w:trPr>
          <w:trHeight w:val="20"/>
        </w:trPr>
        <w:tc>
          <w:tcPr>
            <w:tcW w:w="9639" w:type="dxa"/>
            <w:shd w:val="clear" w:color="auto" w:fill="auto"/>
          </w:tcPr>
          <w:p w14:paraId="73B422CD" w14:textId="77777777" w:rsidR="004A6496" w:rsidRPr="009232A4" w:rsidRDefault="00B6204C" w:rsidP="00B50A86">
            <w:pPr>
              <w:pStyle w:val="aff5"/>
              <w:spacing w:line="264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 xml:space="preserve">Спецификация </w:t>
            </w:r>
            <w:r w:rsidR="00EF6678" w:rsidRPr="009232A4">
              <w:rPr>
                <w:rFonts w:ascii="Arial" w:hAnsi="Arial" w:cs="Arial"/>
              </w:rPr>
              <w:t>на функциональные требования и пользовательский интерфейс</w:t>
            </w:r>
          </w:p>
          <w:p w14:paraId="60A8100D" w14:textId="77777777" w:rsidR="00EF6678" w:rsidRPr="0020023F" w:rsidRDefault="0020023F" w:rsidP="00B50A86">
            <w:pPr>
              <w:pStyle w:val="aff5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Заказ нескольких товаров одного поставщика</w:t>
            </w:r>
          </w:p>
        </w:tc>
      </w:tr>
      <w:tr w:rsidR="004A6496" w:rsidRPr="009232A4" w14:paraId="6DD87449" w14:textId="77777777" w:rsidTr="00941FCD">
        <w:trPr>
          <w:trHeight w:val="20"/>
        </w:trPr>
        <w:tc>
          <w:tcPr>
            <w:tcW w:w="9639" w:type="dxa"/>
            <w:shd w:val="clear" w:color="auto" w:fill="auto"/>
            <w:vAlign w:val="bottom"/>
          </w:tcPr>
          <w:p w14:paraId="0C077589" w14:textId="77777777" w:rsidR="00941FCD" w:rsidRPr="009232A4" w:rsidRDefault="00941FCD" w:rsidP="00B50A86">
            <w:pPr>
              <w:spacing w:after="200" w:line="264" w:lineRule="auto"/>
              <w:rPr>
                <w:rStyle w:val="af1"/>
                <w:rFonts w:ascii="Arial" w:hAnsi="Arial" w:cs="Arial"/>
              </w:rPr>
            </w:pPr>
          </w:p>
          <w:p w14:paraId="1534C9E3" w14:textId="77777777" w:rsidR="004A6496" w:rsidRPr="009232A4" w:rsidRDefault="004A6496" w:rsidP="00B50A86">
            <w:pPr>
              <w:spacing w:line="264" w:lineRule="auto"/>
              <w:rPr>
                <w:rFonts w:ascii="Arial" w:hAnsi="Arial" w:cs="Arial"/>
              </w:rPr>
            </w:pPr>
          </w:p>
          <w:p w14:paraId="2531B706" w14:textId="77777777" w:rsidR="00EF6678" w:rsidRPr="009232A4" w:rsidRDefault="00EF6678" w:rsidP="00B50A86">
            <w:pPr>
              <w:spacing w:line="264" w:lineRule="auto"/>
              <w:rPr>
                <w:rFonts w:ascii="Arial" w:hAnsi="Arial" w:cs="Arial"/>
              </w:rPr>
            </w:pPr>
          </w:p>
          <w:p w14:paraId="7F472570" w14:textId="77777777" w:rsidR="00EF6678" w:rsidRPr="009232A4" w:rsidRDefault="00EF6678" w:rsidP="00B50A86">
            <w:pPr>
              <w:spacing w:line="264" w:lineRule="auto"/>
              <w:rPr>
                <w:rFonts w:ascii="Arial" w:hAnsi="Arial" w:cs="Arial"/>
              </w:rPr>
            </w:pPr>
          </w:p>
          <w:p w14:paraId="677425BB" w14:textId="77777777" w:rsidR="00EF6678" w:rsidRPr="009232A4" w:rsidRDefault="00EF6678" w:rsidP="00B50A86">
            <w:pPr>
              <w:spacing w:line="264" w:lineRule="auto"/>
              <w:rPr>
                <w:rFonts w:ascii="Arial" w:hAnsi="Arial" w:cs="Arial"/>
              </w:rPr>
            </w:pPr>
          </w:p>
        </w:tc>
      </w:tr>
      <w:tr w:rsidR="004A6496" w:rsidRPr="009232A4" w14:paraId="4F4EC612" w14:textId="77777777" w:rsidTr="00941FCD">
        <w:trPr>
          <w:trHeight w:val="20"/>
        </w:trPr>
        <w:tc>
          <w:tcPr>
            <w:tcW w:w="9639" w:type="dxa"/>
            <w:shd w:val="clear" w:color="auto" w:fill="auto"/>
          </w:tcPr>
          <w:p w14:paraId="23F2104E" w14:textId="77777777" w:rsidR="00941FCD" w:rsidRPr="009232A4" w:rsidRDefault="00941FCD" w:rsidP="00B50A86">
            <w:pPr>
              <w:spacing w:after="200" w:line="264" w:lineRule="auto"/>
              <w:rPr>
                <w:rFonts w:ascii="Arial" w:hAnsi="Arial" w:cs="Arial"/>
              </w:rPr>
            </w:pPr>
          </w:p>
          <w:p w14:paraId="18683683" w14:textId="77777777" w:rsidR="00941FCD" w:rsidRPr="009232A4" w:rsidRDefault="00941FCD" w:rsidP="00B50A86">
            <w:pPr>
              <w:spacing w:after="200" w:line="264" w:lineRule="auto"/>
              <w:rPr>
                <w:rFonts w:ascii="Arial" w:hAnsi="Arial" w:cs="Arial"/>
              </w:rPr>
            </w:pPr>
          </w:p>
          <w:p w14:paraId="70FFFF93" w14:textId="77777777" w:rsidR="00941FCD" w:rsidRPr="009232A4" w:rsidRDefault="00941FCD" w:rsidP="00B50A86">
            <w:pPr>
              <w:spacing w:after="200" w:line="264" w:lineRule="auto"/>
              <w:rPr>
                <w:rFonts w:ascii="Arial" w:hAnsi="Arial" w:cs="Arial"/>
              </w:rPr>
            </w:pPr>
          </w:p>
          <w:p w14:paraId="27FCAF41" w14:textId="77777777" w:rsidR="00EF6678" w:rsidRPr="009232A4" w:rsidRDefault="00EF6678" w:rsidP="00B50A86">
            <w:pPr>
              <w:spacing w:line="264" w:lineRule="auto"/>
              <w:rPr>
                <w:rFonts w:ascii="Arial" w:hAnsi="Arial" w:cs="Arial"/>
              </w:rPr>
            </w:pPr>
          </w:p>
          <w:p w14:paraId="23DC060A" w14:textId="77777777" w:rsidR="00EF6678" w:rsidRPr="009232A4" w:rsidRDefault="00EF6678" w:rsidP="00B50A86">
            <w:pPr>
              <w:spacing w:line="264" w:lineRule="auto"/>
              <w:rPr>
                <w:rFonts w:ascii="Arial" w:hAnsi="Arial" w:cs="Arial"/>
              </w:rPr>
            </w:pPr>
          </w:p>
          <w:p w14:paraId="4AE074AA" w14:textId="77777777" w:rsidR="004A6496" w:rsidRPr="009232A4" w:rsidRDefault="004A6496" w:rsidP="00B50A86">
            <w:pPr>
              <w:spacing w:line="264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 xml:space="preserve">Автор: </w:t>
            </w:r>
            <w:r w:rsidR="00EF6678" w:rsidRPr="009232A4">
              <w:rPr>
                <w:rFonts w:ascii="Arial" w:hAnsi="Arial" w:cs="Arial"/>
              </w:rPr>
              <w:t>Горленко Роман</w:t>
            </w:r>
            <w:r w:rsidR="00140164" w:rsidRPr="009232A4">
              <w:rPr>
                <w:rFonts w:ascii="Arial" w:hAnsi="Arial" w:cs="Arial"/>
              </w:rPr>
              <w:t>, Чжан Евгения</w:t>
            </w:r>
          </w:p>
          <w:p w14:paraId="1FE87F18" w14:textId="7DAAF63B" w:rsidR="004A6496" w:rsidRPr="000554EB" w:rsidRDefault="00935F62" w:rsidP="00B50A86">
            <w:pPr>
              <w:spacing w:line="264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 xml:space="preserve">Версия: </w:t>
            </w:r>
            <w:r w:rsidR="000A43EA" w:rsidRPr="009232A4">
              <w:rPr>
                <w:rFonts w:ascii="Arial" w:hAnsi="Arial" w:cs="Arial"/>
              </w:rPr>
              <w:t>0.</w:t>
            </w:r>
            <w:r w:rsidR="000554EB" w:rsidRPr="000554EB">
              <w:rPr>
                <w:rFonts w:ascii="Arial" w:hAnsi="Arial" w:cs="Arial"/>
              </w:rPr>
              <w:t>7</w:t>
            </w:r>
          </w:p>
          <w:p w14:paraId="35606D52" w14:textId="77777777" w:rsidR="004A6496" w:rsidRPr="009232A4" w:rsidRDefault="004A6496" w:rsidP="00B50A86">
            <w:pPr>
              <w:spacing w:line="264" w:lineRule="auto"/>
              <w:rPr>
                <w:rFonts w:ascii="Arial" w:hAnsi="Arial" w:cs="Arial"/>
              </w:rPr>
            </w:pPr>
          </w:p>
        </w:tc>
      </w:tr>
      <w:tr w:rsidR="004A6496" w:rsidRPr="009232A4" w14:paraId="63B0A281" w14:textId="77777777" w:rsidTr="00941FCD">
        <w:trPr>
          <w:trHeight w:val="20"/>
        </w:trPr>
        <w:tc>
          <w:tcPr>
            <w:tcW w:w="9639" w:type="dxa"/>
            <w:shd w:val="clear" w:color="auto" w:fill="auto"/>
          </w:tcPr>
          <w:p w14:paraId="1C116DDE" w14:textId="77777777" w:rsidR="004A6496" w:rsidRPr="009232A4" w:rsidRDefault="004A6496" w:rsidP="00B50A86">
            <w:pPr>
              <w:spacing w:line="264" w:lineRule="auto"/>
              <w:rPr>
                <w:rFonts w:ascii="Arial" w:hAnsi="Arial" w:cs="Arial"/>
              </w:rPr>
            </w:pPr>
          </w:p>
        </w:tc>
      </w:tr>
    </w:tbl>
    <w:p w14:paraId="0A572C4C" w14:textId="77777777" w:rsidR="00BB704F" w:rsidRPr="009232A4" w:rsidRDefault="00BB704F" w:rsidP="00B50A86">
      <w:pPr>
        <w:pStyle w:val="af7"/>
        <w:spacing w:line="264" w:lineRule="auto"/>
        <w:rPr>
          <w:rFonts w:ascii="Arial" w:hAnsi="Arial" w:cs="Arial"/>
        </w:rPr>
      </w:pPr>
      <w:bookmarkStart w:id="0" w:name="_Toc280115542"/>
      <w:bookmarkStart w:id="1" w:name="_Toc280115653"/>
      <w:bookmarkStart w:id="2" w:name="_Toc280116829"/>
      <w:bookmarkStart w:id="3" w:name="_Toc280117359"/>
      <w:bookmarkStart w:id="4" w:name="_Toc280118538"/>
      <w:bookmarkStart w:id="5" w:name="_Toc280169322"/>
      <w:bookmarkStart w:id="6" w:name="_Toc280351867"/>
      <w:bookmarkStart w:id="7" w:name="_Toc280352276"/>
      <w:bookmarkStart w:id="8" w:name="_Toc280354621"/>
      <w:r w:rsidRPr="009232A4">
        <w:rPr>
          <w:rFonts w:ascii="Arial" w:hAnsi="Arial" w:cs="Arial"/>
          <w:lang w:val="ru-RU"/>
        </w:rPr>
        <w:lastRenderedPageBreak/>
        <w:t>История</w:t>
      </w:r>
      <w:r w:rsidR="0020023F">
        <w:rPr>
          <w:rFonts w:ascii="Arial" w:hAnsi="Arial" w:cs="Arial"/>
        </w:rPr>
        <w:t xml:space="preserve"> </w:t>
      </w:r>
      <w:r w:rsidRPr="009232A4">
        <w:rPr>
          <w:rFonts w:ascii="Arial" w:hAnsi="Arial" w:cs="Arial"/>
          <w:lang w:val="ru-RU"/>
        </w:rPr>
        <w:t>документа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tbl>
      <w:tblPr>
        <w:tblW w:w="9639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985"/>
        <w:gridCol w:w="5391"/>
      </w:tblGrid>
      <w:tr w:rsidR="0034311B" w:rsidRPr="009232A4" w14:paraId="4E695834" w14:textId="77777777" w:rsidTr="00D04AF9">
        <w:tc>
          <w:tcPr>
            <w:tcW w:w="988" w:type="dxa"/>
            <w:shd w:val="clear" w:color="auto" w:fill="D9D9D9"/>
            <w:vAlign w:val="center"/>
          </w:tcPr>
          <w:p w14:paraId="4D4B15A2" w14:textId="77777777" w:rsidR="003563CF" w:rsidRPr="009232A4" w:rsidRDefault="003563CF" w:rsidP="00B50A86">
            <w:pPr>
              <w:spacing w:after="0" w:line="264" w:lineRule="auto"/>
              <w:jc w:val="center"/>
              <w:rPr>
                <w:rFonts w:ascii="Arial" w:hAnsi="Arial" w:cs="Arial"/>
                <w:b/>
              </w:rPr>
            </w:pPr>
            <w:bookmarkStart w:id="9" w:name="_Toc280117449"/>
            <w:bookmarkStart w:id="10" w:name="_Toc280117510"/>
            <w:bookmarkStart w:id="11" w:name="_Toc280166925"/>
            <w:bookmarkStart w:id="12" w:name="_Toc280167727"/>
            <w:bookmarkStart w:id="13" w:name="_Toc280167811"/>
            <w:bookmarkStart w:id="14" w:name="_Toc280167845"/>
            <w:bookmarkStart w:id="15" w:name="_Toc280168160"/>
            <w:bookmarkStart w:id="16" w:name="_Toc280168335"/>
            <w:bookmarkStart w:id="17" w:name="_Toc280168375"/>
            <w:bookmarkStart w:id="18" w:name="_Toc280168422"/>
            <w:bookmarkStart w:id="19" w:name="_Toc280168462"/>
            <w:bookmarkStart w:id="20" w:name="_Toc280168502"/>
            <w:bookmarkStart w:id="21" w:name="_Toc280168536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r w:rsidRPr="009232A4">
              <w:rPr>
                <w:rFonts w:ascii="Arial" w:hAnsi="Arial" w:cs="Arial"/>
                <w:b/>
              </w:rPr>
              <w:t>Версия</w:t>
            </w:r>
          </w:p>
        </w:tc>
        <w:tc>
          <w:tcPr>
            <w:tcW w:w="1275" w:type="dxa"/>
            <w:shd w:val="clear" w:color="auto" w:fill="D9D9D9"/>
            <w:vAlign w:val="center"/>
          </w:tcPr>
          <w:p w14:paraId="5489C044" w14:textId="77777777" w:rsidR="003563CF" w:rsidRPr="009232A4" w:rsidRDefault="003563CF" w:rsidP="00B50A86">
            <w:pPr>
              <w:spacing w:after="0" w:line="264" w:lineRule="auto"/>
              <w:jc w:val="center"/>
              <w:rPr>
                <w:rFonts w:ascii="Arial" w:hAnsi="Arial" w:cs="Arial"/>
                <w:b/>
              </w:rPr>
            </w:pPr>
            <w:r w:rsidRPr="009232A4">
              <w:rPr>
                <w:rFonts w:ascii="Arial" w:hAnsi="Arial" w:cs="Arial"/>
                <w:b/>
              </w:rPr>
              <w:t>Дата</w:t>
            </w:r>
          </w:p>
        </w:tc>
        <w:tc>
          <w:tcPr>
            <w:tcW w:w="1985" w:type="dxa"/>
            <w:shd w:val="clear" w:color="auto" w:fill="D9D9D9"/>
            <w:vAlign w:val="center"/>
          </w:tcPr>
          <w:p w14:paraId="43A1D76E" w14:textId="77777777" w:rsidR="003563CF" w:rsidRPr="009232A4" w:rsidRDefault="003563CF" w:rsidP="00B50A86">
            <w:pPr>
              <w:spacing w:after="0" w:line="264" w:lineRule="auto"/>
              <w:jc w:val="center"/>
              <w:rPr>
                <w:rFonts w:ascii="Arial" w:hAnsi="Arial" w:cs="Arial"/>
                <w:b/>
              </w:rPr>
            </w:pPr>
            <w:r w:rsidRPr="009232A4">
              <w:rPr>
                <w:rFonts w:ascii="Arial" w:hAnsi="Arial" w:cs="Arial"/>
                <w:b/>
              </w:rPr>
              <w:t>Автор</w:t>
            </w:r>
          </w:p>
        </w:tc>
        <w:tc>
          <w:tcPr>
            <w:tcW w:w="5391" w:type="dxa"/>
            <w:shd w:val="clear" w:color="auto" w:fill="D9D9D9"/>
            <w:vAlign w:val="center"/>
          </w:tcPr>
          <w:p w14:paraId="32D271ED" w14:textId="77777777" w:rsidR="003563CF" w:rsidRPr="009232A4" w:rsidRDefault="003563CF" w:rsidP="00B50A86">
            <w:pPr>
              <w:spacing w:after="0" w:line="264" w:lineRule="auto"/>
              <w:jc w:val="center"/>
              <w:rPr>
                <w:rFonts w:ascii="Arial" w:hAnsi="Arial" w:cs="Arial"/>
                <w:b/>
              </w:rPr>
            </w:pPr>
            <w:r w:rsidRPr="009232A4">
              <w:rPr>
                <w:rFonts w:ascii="Arial" w:hAnsi="Arial" w:cs="Arial"/>
                <w:b/>
              </w:rPr>
              <w:t>Комментарии</w:t>
            </w:r>
          </w:p>
        </w:tc>
      </w:tr>
      <w:tr w:rsidR="00CF436E" w:rsidRPr="009232A4" w14:paraId="4ABEF596" w14:textId="77777777" w:rsidTr="00513FFB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3A69AB31" w14:textId="77777777" w:rsidR="00CF436E" w:rsidRPr="009232A4" w:rsidRDefault="00273541" w:rsidP="00B50A86">
            <w:pPr>
              <w:spacing w:line="264" w:lineRule="auto"/>
              <w:jc w:val="center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0.1</w:t>
            </w: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02D94AA6" w14:textId="77777777" w:rsidR="00CF436E" w:rsidRPr="009232A4" w:rsidRDefault="009F7B6A" w:rsidP="00B50A86">
            <w:pPr>
              <w:spacing w:line="264" w:lineRule="auto"/>
              <w:jc w:val="center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2</w:t>
            </w:r>
            <w:r w:rsidR="0020023F">
              <w:rPr>
                <w:rFonts w:ascii="Arial" w:hAnsi="Arial" w:cs="Arial"/>
                <w:lang w:val="en-US"/>
              </w:rPr>
              <w:t>9</w:t>
            </w:r>
            <w:r w:rsidR="00E4212D" w:rsidRPr="009232A4">
              <w:rPr>
                <w:rFonts w:ascii="Arial" w:hAnsi="Arial" w:cs="Arial"/>
              </w:rPr>
              <w:t>.</w:t>
            </w:r>
            <w:r w:rsidRPr="009232A4">
              <w:rPr>
                <w:rFonts w:ascii="Arial" w:hAnsi="Arial" w:cs="Arial"/>
              </w:rPr>
              <w:t>0</w:t>
            </w:r>
            <w:r w:rsidR="00E4212D" w:rsidRPr="009232A4">
              <w:rPr>
                <w:rFonts w:ascii="Arial" w:hAnsi="Arial" w:cs="Arial"/>
              </w:rPr>
              <w:t>1</w:t>
            </w:r>
            <w:r w:rsidR="00273541" w:rsidRPr="009232A4">
              <w:rPr>
                <w:rFonts w:ascii="Arial" w:hAnsi="Arial" w:cs="Arial"/>
              </w:rPr>
              <w:t>.201</w:t>
            </w:r>
            <w:r w:rsidRPr="009232A4">
              <w:rPr>
                <w:rFonts w:ascii="Arial" w:hAnsi="Arial" w:cs="Arial"/>
              </w:rPr>
              <w:t>4</w:t>
            </w:r>
          </w:p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14:paraId="65117F98" w14:textId="77777777" w:rsidR="00CF436E" w:rsidRPr="009232A4" w:rsidRDefault="00273541" w:rsidP="00B50A86">
            <w:pPr>
              <w:spacing w:line="264" w:lineRule="auto"/>
              <w:jc w:val="center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Роман Горленко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6B58DA63" w14:textId="77777777" w:rsidR="00CF436E" w:rsidRPr="009232A4" w:rsidRDefault="00273541" w:rsidP="00B50A86">
            <w:pPr>
              <w:spacing w:line="264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Начата работа над документом</w:t>
            </w:r>
            <w:r w:rsidR="00D04AF9" w:rsidRPr="009232A4">
              <w:rPr>
                <w:rFonts w:ascii="Arial" w:hAnsi="Arial" w:cs="Arial"/>
              </w:rPr>
              <w:t>.</w:t>
            </w:r>
          </w:p>
        </w:tc>
      </w:tr>
      <w:tr w:rsidR="00313DF4" w:rsidRPr="009232A4" w14:paraId="36001F63" w14:textId="77777777" w:rsidTr="00513FFB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1AE04B71" w14:textId="77777777" w:rsidR="00313DF4" w:rsidRPr="009232A4" w:rsidRDefault="00313DF4" w:rsidP="00B50A86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29BB00A0" w14:textId="77777777" w:rsidR="00313DF4" w:rsidRPr="009232A4" w:rsidRDefault="00313DF4" w:rsidP="00B50A86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Pr="009232A4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2</w:t>
            </w:r>
            <w:r w:rsidRPr="009232A4">
              <w:rPr>
                <w:rFonts w:ascii="Arial" w:hAnsi="Arial" w:cs="Arial"/>
              </w:rPr>
              <w:t>.2014</w:t>
            </w:r>
          </w:p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14:paraId="0613B40C" w14:textId="77777777" w:rsidR="00313DF4" w:rsidRPr="009232A4" w:rsidRDefault="00313DF4" w:rsidP="00B50A86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Евгения Чжан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3CEEF37F" w14:textId="77777777" w:rsidR="00313DF4" w:rsidRPr="009232A4" w:rsidRDefault="00313DF4" w:rsidP="00B50A86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Внесены мелкие корректировки по опечаткам.</w:t>
            </w:r>
          </w:p>
        </w:tc>
      </w:tr>
      <w:tr w:rsidR="00232697" w:rsidRPr="009232A4" w14:paraId="53C250C2" w14:textId="77777777" w:rsidTr="00513FFB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3DC0E10C" w14:textId="77777777" w:rsidR="00232697" w:rsidRDefault="00232697" w:rsidP="00B50A86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2B865929" w14:textId="77777777" w:rsidR="00232697" w:rsidRPr="009232A4" w:rsidRDefault="00232697" w:rsidP="00232697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Pr="009232A4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2</w:t>
            </w:r>
            <w:r w:rsidRPr="009232A4">
              <w:rPr>
                <w:rFonts w:ascii="Arial" w:hAnsi="Arial" w:cs="Arial"/>
              </w:rPr>
              <w:t>.2014</w:t>
            </w:r>
          </w:p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14:paraId="5C173E87" w14:textId="77777777" w:rsidR="00232697" w:rsidRPr="009232A4" w:rsidRDefault="00232697" w:rsidP="00716E58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Евгения Чжан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02C6A992" w14:textId="77777777" w:rsidR="00232697" w:rsidRDefault="00232697" w:rsidP="00232697">
            <w:pPr>
              <w:pStyle w:val="ae"/>
              <w:numPr>
                <w:ilvl w:val="0"/>
                <w:numId w:val="34"/>
              </w:num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Исправлены опечатки и недописанная часть предложения по доработке взаимодействия с ИС Банка.</w:t>
            </w:r>
          </w:p>
          <w:p w14:paraId="1A64086E" w14:textId="77777777" w:rsidR="00232697" w:rsidRDefault="00232697" w:rsidP="00232697">
            <w:pPr>
              <w:pStyle w:val="ae"/>
              <w:numPr>
                <w:ilvl w:val="0"/>
                <w:numId w:val="34"/>
              </w:num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 явном виде выписаны требования к доработкам на стороне ИС Банка.</w:t>
            </w:r>
          </w:p>
          <w:p w14:paraId="0AA414E5" w14:textId="77777777" w:rsidR="00232697" w:rsidRPr="00232697" w:rsidRDefault="00232697" w:rsidP="00232697">
            <w:pPr>
              <w:pStyle w:val="ae"/>
              <w:numPr>
                <w:ilvl w:val="0"/>
                <w:numId w:val="34"/>
              </w:num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Отдельно вынесены требования к материалам от Банка (тексты).</w:t>
            </w:r>
          </w:p>
        </w:tc>
      </w:tr>
      <w:tr w:rsidR="00942833" w:rsidRPr="009232A4" w14:paraId="46BD7ACC" w14:textId="77777777" w:rsidTr="00513FFB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14661119" w14:textId="6E1CAE5C" w:rsidR="00942833" w:rsidRDefault="00942833" w:rsidP="00B50A86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</w:t>
            </w: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2AAAA302" w14:textId="5D59FFD9" w:rsidR="00942833" w:rsidRDefault="00942833" w:rsidP="00232697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03.03.2014</w:t>
            </w:r>
          </w:p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14:paraId="6F3C3CAB" w14:textId="366A9F2C" w:rsidR="00942833" w:rsidRDefault="00942833" w:rsidP="00716E58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Евгения Чжан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30CC0E7B" w14:textId="2CD8766F" w:rsidR="00942833" w:rsidRDefault="00942833" w:rsidP="00942833">
            <w:pPr>
              <w:pStyle w:val="ae"/>
              <w:numPr>
                <w:ilvl w:val="0"/>
                <w:numId w:val="35"/>
              </w:num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Приняты дополнения от ВТБ24.</w:t>
            </w:r>
          </w:p>
          <w:p w14:paraId="2B606147" w14:textId="77777777" w:rsidR="00942833" w:rsidRDefault="00942833" w:rsidP="00942833">
            <w:pPr>
              <w:pStyle w:val="ae"/>
              <w:numPr>
                <w:ilvl w:val="0"/>
                <w:numId w:val="35"/>
              </w:num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Исправлены мелкие опечатки и форматирование.</w:t>
            </w:r>
          </w:p>
          <w:p w14:paraId="5AFC2FD1" w14:textId="77777777" w:rsidR="00A615E5" w:rsidRDefault="00A615E5" w:rsidP="00942833">
            <w:pPr>
              <w:pStyle w:val="ae"/>
              <w:numPr>
                <w:ilvl w:val="0"/>
                <w:numId w:val="35"/>
              </w:num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Исправлены ссылки на разделы</w:t>
            </w:r>
            <w:r w:rsidR="00716E58">
              <w:rPr>
                <w:rFonts w:ascii="Arial" w:hAnsi="Arial" w:cs="Arial"/>
              </w:rPr>
              <w:t>.</w:t>
            </w:r>
          </w:p>
          <w:p w14:paraId="14812F87" w14:textId="77777777" w:rsidR="004E301B" w:rsidRDefault="004E301B" w:rsidP="004E301B">
            <w:pPr>
              <w:pStyle w:val="ae"/>
              <w:numPr>
                <w:ilvl w:val="0"/>
                <w:numId w:val="35"/>
              </w:num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 согласованию с Татьяной Белозеровой скорректировано описание интерфейса в случае, если в «Корзине» у клиента не хватает бонусов для заказа товарной группы.</w:t>
            </w:r>
          </w:p>
          <w:p w14:paraId="74F06E1E" w14:textId="60768EC6" w:rsidR="004E301B" w:rsidRDefault="004E301B" w:rsidP="004E301B">
            <w:pPr>
              <w:pStyle w:val="ae"/>
              <w:numPr>
                <w:ilvl w:val="0"/>
                <w:numId w:val="35"/>
              </w:num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Соответственно в раздел </w:t>
            </w:r>
            <w:r w:rsidRPr="004E301B">
              <w:rPr>
                <w:rFonts w:ascii="Arial" w:hAnsi="Arial" w:cs="Arial"/>
                <w:color w:val="0070C0"/>
              </w:rPr>
              <w:fldChar w:fldCharType="begin"/>
            </w:r>
            <w:r w:rsidRPr="004E301B">
              <w:rPr>
                <w:rFonts w:ascii="Arial" w:hAnsi="Arial" w:cs="Arial"/>
                <w:color w:val="0070C0"/>
              </w:rPr>
              <w:instrText xml:space="preserve"> REF _Ref379996180 \h </w:instrText>
            </w:r>
            <w:r w:rsidRPr="004E301B">
              <w:rPr>
                <w:rFonts w:ascii="Arial" w:hAnsi="Arial" w:cs="Arial"/>
                <w:color w:val="0070C0"/>
              </w:rPr>
            </w:r>
            <w:r w:rsidRPr="004E301B">
              <w:rPr>
                <w:rFonts w:ascii="Arial" w:hAnsi="Arial" w:cs="Arial"/>
                <w:color w:val="0070C0"/>
              </w:rPr>
              <w:fldChar w:fldCharType="separate"/>
            </w:r>
            <w:r w:rsidRPr="004E301B">
              <w:rPr>
                <w:rFonts w:ascii="Arial" w:hAnsi="Arial" w:cs="Arial"/>
                <w:color w:val="0070C0"/>
              </w:rPr>
              <w:t>Требования к предоставлению материалов Банком</w:t>
            </w:r>
            <w:r w:rsidRPr="004E301B">
              <w:rPr>
                <w:rFonts w:ascii="Arial" w:hAnsi="Arial" w:cs="Arial"/>
                <w:color w:val="0070C0"/>
              </w:rPr>
              <w:fldChar w:fldCharType="end"/>
            </w:r>
            <w:r>
              <w:rPr>
                <w:rFonts w:ascii="Arial" w:hAnsi="Arial" w:cs="Arial"/>
              </w:rPr>
              <w:t xml:space="preserve"> добавлен еще один текст, который необходимо от Банка.</w:t>
            </w:r>
          </w:p>
        </w:tc>
      </w:tr>
      <w:tr w:rsidR="002A0C01" w:rsidRPr="009232A4" w14:paraId="341BC76D" w14:textId="77777777" w:rsidTr="00513FFB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1A6BA51F" w14:textId="723A9D9B" w:rsidR="002A0C01" w:rsidRPr="002A0C01" w:rsidRDefault="002A0C01" w:rsidP="00B50A86">
            <w:pPr>
              <w:spacing w:line="264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0.</w:t>
            </w: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2EAA6876" w14:textId="7848D5B1" w:rsidR="002A0C01" w:rsidRDefault="002A0C01" w:rsidP="00232697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24</w:t>
            </w:r>
            <w:r>
              <w:rPr>
                <w:rFonts w:ascii="Arial" w:hAnsi="Arial" w:cs="Arial"/>
              </w:rPr>
              <w:t>.03.2014</w:t>
            </w:r>
          </w:p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14:paraId="5A76344F" w14:textId="52FCF50E" w:rsidR="002A0C01" w:rsidRDefault="002A0C01" w:rsidP="00716E58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Евгения Чжан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38D42BAF" w14:textId="751DA874" w:rsidR="002A0C01" w:rsidRDefault="002A0C01" w:rsidP="002A0C01">
            <w:pPr>
              <w:pStyle w:val="ae"/>
              <w:numPr>
                <w:ilvl w:val="0"/>
                <w:numId w:val="36"/>
              </w:num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Удалены опечатки.</w:t>
            </w:r>
          </w:p>
          <w:p w14:paraId="00CD282F" w14:textId="77777777" w:rsidR="002A0C01" w:rsidRDefault="002A0C01" w:rsidP="002A0C01">
            <w:pPr>
              <w:pStyle w:val="ae"/>
              <w:numPr>
                <w:ilvl w:val="0"/>
                <w:numId w:val="36"/>
              </w:num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Удален дублирующийся пункт.</w:t>
            </w:r>
          </w:p>
          <w:p w14:paraId="0D130DC0" w14:textId="77777777" w:rsidR="00E42444" w:rsidRPr="00667B03" w:rsidRDefault="00E42444" w:rsidP="00667B03">
            <w:pPr>
              <w:pStyle w:val="ae"/>
              <w:numPr>
                <w:ilvl w:val="0"/>
                <w:numId w:val="36"/>
              </w:num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Удалены </w:t>
            </w:r>
            <w:proofErr w:type="spellStart"/>
            <w:r>
              <w:rPr>
                <w:rFonts w:ascii="Arial" w:hAnsi="Arial" w:cs="Arial"/>
              </w:rPr>
              <w:t>дублирующиеся</w:t>
            </w:r>
            <w:proofErr w:type="spellEnd"/>
            <w:r>
              <w:rPr>
                <w:rFonts w:ascii="Arial" w:hAnsi="Arial" w:cs="Arial"/>
              </w:rPr>
              <w:t xml:space="preserve"> тексты в разделе </w:t>
            </w:r>
            <w:r w:rsidRPr="004E301B">
              <w:rPr>
                <w:rFonts w:ascii="Arial" w:hAnsi="Arial" w:cs="Arial"/>
                <w:color w:val="0070C0"/>
              </w:rPr>
              <w:fldChar w:fldCharType="begin"/>
            </w:r>
            <w:r w:rsidRPr="004E301B">
              <w:rPr>
                <w:rFonts w:ascii="Arial" w:hAnsi="Arial" w:cs="Arial"/>
                <w:color w:val="0070C0"/>
              </w:rPr>
              <w:instrText xml:space="preserve"> REF _Ref379996180 \h </w:instrText>
            </w:r>
            <w:r w:rsidRPr="004E301B">
              <w:rPr>
                <w:rFonts w:ascii="Arial" w:hAnsi="Arial" w:cs="Arial"/>
                <w:color w:val="0070C0"/>
              </w:rPr>
            </w:r>
            <w:r w:rsidRPr="004E301B">
              <w:rPr>
                <w:rFonts w:ascii="Arial" w:hAnsi="Arial" w:cs="Arial"/>
                <w:color w:val="0070C0"/>
              </w:rPr>
              <w:fldChar w:fldCharType="separate"/>
            </w:r>
            <w:r w:rsidRPr="004E301B">
              <w:rPr>
                <w:rFonts w:ascii="Arial" w:hAnsi="Arial" w:cs="Arial"/>
                <w:color w:val="0070C0"/>
              </w:rPr>
              <w:t>Требования к предоставлению материалов Банком</w:t>
            </w:r>
            <w:r w:rsidRPr="004E301B">
              <w:rPr>
                <w:rFonts w:ascii="Arial" w:hAnsi="Arial" w:cs="Arial"/>
                <w:color w:val="0070C0"/>
              </w:rPr>
              <w:fldChar w:fldCharType="end"/>
            </w:r>
            <w:r>
              <w:rPr>
                <w:rFonts w:ascii="Arial" w:hAnsi="Arial" w:cs="Arial"/>
                <w:color w:val="0070C0"/>
              </w:rPr>
              <w:t>.</w:t>
            </w:r>
          </w:p>
          <w:p w14:paraId="03C19272" w14:textId="2F032424" w:rsidR="00667B03" w:rsidRPr="00667B03" w:rsidRDefault="00667B03" w:rsidP="00667B03">
            <w:pPr>
              <w:pStyle w:val="ae"/>
              <w:numPr>
                <w:ilvl w:val="0"/>
                <w:numId w:val="36"/>
              </w:numPr>
              <w:spacing w:line="264" w:lineRule="auto"/>
              <w:rPr>
                <w:rFonts w:ascii="Arial" w:hAnsi="Arial" w:cs="Arial"/>
              </w:rPr>
            </w:pPr>
            <w:r w:rsidRPr="00667B03">
              <w:rPr>
                <w:rFonts w:ascii="Arial" w:hAnsi="Arial" w:cs="Arial"/>
              </w:rPr>
              <w:t>Исправлены небольшие синтаксические ошибки.</w:t>
            </w:r>
          </w:p>
        </w:tc>
      </w:tr>
      <w:tr w:rsidR="00A011BF" w:rsidRPr="009232A4" w14:paraId="432567A8" w14:textId="77777777" w:rsidTr="000554EB">
        <w:trPr>
          <w:trHeight w:val="246"/>
        </w:trPr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24FA0B6C" w14:textId="0D067E03" w:rsidR="00A011BF" w:rsidRDefault="00A011BF" w:rsidP="00B50A86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</w:t>
            </w: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2794F4BE" w14:textId="17D7B964" w:rsidR="00A011BF" w:rsidRDefault="00A011BF" w:rsidP="00232697">
            <w:pPr>
              <w:spacing w:line="264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11.04.2014</w:t>
            </w:r>
          </w:p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14:paraId="187DF3F1" w14:textId="2C45E91A" w:rsidR="00A011BF" w:rsidRDefault="00A011BF" w:rsidP="00716E58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Евгения Чжан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745C0DC5" w14:textId="77777777" w:rsidR="00A011BF" w:rsidRDefault="00A011BF" w:rsidP="00A011BF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 связи с выкатом доработки по способам доставки на продуктивное окружение, внесены корректировки в спецификацию:</w:t>
            </w:r>
          </w:p>
          <w:p w14:paraId="267E6613" w14:textId="77777777" w:rsidR="00A011BF" w:rsidRDefault="00A011BF" w:rsidP="00A011BF">
            <w:pPr>
              <w:pStyle w:val="ae"/>
              <w:numPr>
                <w:ilvl w:val="0"/>
                <w:numId w:val="38"/>
              </w:num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Детальная информация о заказе заменена страницей заказа (в ЛК).</w:t>
            </w:r>
          </w:p>
          <w:p w14:paraId="166E2661" w14:textId="77777777" w:rsidR="00A011BF" w:rsidRDefault="00A011BF" w:rsidP="00A011BF">
            <w:pPr>
              <w:pStyle w:val="ae"/>
              <w:numPr>
                <w:ilvl w:val="0"/>
                <w:numId w:val="38"/>
              </w:num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Для Озона добавлен пункт по доработке взаимодействия по получению способов доставки.</w:t>
            </w:r>
          </w:p>
          <w:p w14:paraId="7027118D" w14:textId="25E72340" w:rsidR="00A011BF" w:rsidRPr="00A011BF" w:rsidRDefault="00A011BF" w:rsidP="00A011BF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 также:</w:t>
            </w:r>
          </w:p>
          <w:p w14:paraId="4A282180" w14:textId="3AB0B24D" w:rsidR="00A011BF" w:rsidRDefault="00011AEA" w:rsidP="00A011BF">
            <w:pPr>
              <w:pStyle w:val="ae"/>
              <w:numPr>
                <w:ilvl w:val="0"/>
                <w:numId w:val="39"/>
              </w:num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Описана</w:t>
            </w:r>
            <w:r w:rsidR="00A011BF">
              <w:rPr>
                <w:rFonts w:ascii="Arial" w:hAnsi="Arial" w:cs="Arial"/>
              </w:rPr>
              <w:t xml:space="preserve"> доработка взаимодействий для </w:t>
            </w:r>
            <w:proofErr w:type="spellStart"/>
            <w:r w:rsidR="00A011BF">
              <w:rPr>
                <w:rFonts w:ascii="Arial" w:hAnsi="Arial" w:cs="Arial"/>
              </w:rPr>
              <w:lastRenderedPageBreak/>
              <w:t>оффлайн</w:t>
            </w:r>
            <w:proofErr w:type="spellEnd"/>
            <w:r w:rsidR="00A011BF">
              <w:rPr>
                <w:rFonts w:ascii="Arial" w:hAnsi="Arial" w:cs="Arial"/>
              </w:rPr>
              <w:t>-партнеров.</w:t>
            </w:r>
          </w:p>
          <w:p w14:paraId="33043300" w14:textId="78702867" w:rsidR="00A011BF" w:rsidRPr="00A011BF" w:rsidRDefault="00011AEA" w:rsidP="003D5853">
            <w:pPr>
              <w:pStyle w:val="ae"/>
              <w:numPr>
                <w:ilvl w:val="0"/>
                <w:numId w:val="39"/>
              </w:num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Описана</w:t>
            </w:r>
            <w:r w:rsidR="003D5853">
              <w:rPr>
                <w:rFonts w:ascii="Arial" w:hAnsi="Arial" w:cs="Arial"/>
              </w:rPr>
              <w:t xml:space="preserve"> доработка механик расчета курса стоимости доставки</w:t>
            </w:r>
            <w:r w:rsidR="00A011BF">
              <w:rPr>
                <w:rFonts w:ascii="Arial" w:hAnsi="Arial" w:cs="Arial"/>
              </w:rPr>
              <w:t>.</w:t>
            </w:r>
          </w:p>
        </w:tc>
      </w:tr>
      <w:tr w:rsidR="000554EB" w:rsidRPr="009232A4" w14:paraId="36280DAD" w14:textId="77777777" w:rsidTr="00513FFB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52B63984" w14:textId="2B1711BC" w:rsidR="000554EB" w:rsidRPr="000554EB" w:rsidRDefault="000554EB" w:rsidP="00B50A86">
            <w:pPr>
              <w:spacing w:line="264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lastRenderedPageBreak/>
              <w:t>0.</w:t>
            </w:r>
            <w:r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33C959CA" w14:textId="1A6FC3EF" w:rsidR="000554EB" w:rsidRDefault="000554EB" w:rsidP="000554EB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lang w:val="en-US"/>
              </w:rPr>
              <w:t>7</w:t>
            </w:r>
            <w:r>
              <w:rPr>
                <w:rFonts w:ascii="Arial" w:hAnsi="Arial" w:cs="Arial"/>
              </w:rPr>
              <w:t>.04.2014</w:t>
            </w:r>
          </w:p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14:paraId="4E86763F" w14:textId="617A31B4" w:rsidR="000554EB" w:rsidRDefault="000554EB" w:rsidP="00716E58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Евгения Чжан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4CBC6AF6" w14:textId="77777777" w:rsidR="000554EB" w:rsidRDefault="000554EB" w:rsidP="00A011BF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Упрощена реализация следующим образом:</w:t>
            </w:r>
          </w:p>
          <w:p w14:paraId="17731CE4" w14:textId="719BA6BC" w:rsidR="000554EB" w:rsidRPr="000554EB" w:rsidRDefault="000554EB" w:rsidP="00A011BF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 Корзине не выполняется группировка товаров в товарные группы.</w:t>
            </w:r>
          </w:p>
        </w:tc>
      </w:tr>
    </w:tbl>
    <w:p w14:paraId="60A10BD3" w14:textId="73602F9D" w:rsidR="00617352" w:rsidRPr="005D18C5" w:rsidRDefault="00617352" w:rsidP="00B50A86">
      <w:pPr>
        <w:spacing w:line="264" w:lineRule="auto"/>
        <w:rPr>
          <w:rFonts w:ascii="Arial" w:hAnsi="Arial" w:cs="Arial"/>
          <w:i/>
        </w:rPr>
      </w:pPr>
    </w:p>
    <w:p w14:paraId="1D4F8654" w14:textId="77777777" w:rsidR="00E17956" w:rsidRPr="009232A4" w:rsidRDefault="005F67BA" w:rsidP="00B50A86">
      <w:pPr>
        <w:pStyle w:val="af7"/>
        <w:spacing w:line="264" w:lineRule="auto"/>
        <w:rPr>
          <w:rFonts w:ascii="Arial" w:hAnsi="Arial" w:cs="Arial"/>
          <w:lang w:val="ru-RU"/>
        </w:rPr>
      </w:pPr>
      <w:r w:rsidRPr="009232A4">
        <w:rPr>
          <w:rFonts w:ascii="Arial" w:hAnsi="Arial" w:cs="Arial"/>
          <w:lang w:val="ru-RU"/>
        </w:rPr>
        <w:lastRenderedPageBreak/>
        <w:t>Оглавление</w:t>
      </w:r>
    </w:p>
    <w:bookmarkStart w:id="22" w:name="_Toc280168577"/>
    <w:bookmarkStart w:id="23" w:name="_Toc280168701"/>
    <w:bookmarkStart w:id="24" w:name="_Toc280168757"/>
    <w:bookmarkStart w:id="25" w:name="_Toc280168797"/>
    <w:bookmarkStart w:id="26" w:name="_Toc280169042"/>
    <w:bookmarkStart w:id="27" w:name="_Toc280169190"/>
    <w:bookmarkStart w:id="28" w:name="_Toc280169257"/>
    <w:bookmarkStart w:id="29" w:name="_Toc280169323"/>
    <w:bookmarkStart w:id="30" w:name="_Toc280115449"/>
    <w:bookmarkStart w:id="31" w:name="_Toc280115543"/>
    <w:bookmarkStart w:id="32" w:name="_Toc280115654"/>
    <w:bookmarkStart w:id="33" w:name="_Toc280115911"/>
    <w:bookmarkStart w:id="34" w:name="_Toc280116144"/>
    <w:bookmarkStart w:id="35" w:name="_Toc280116294"/>
    <w:bookmarkStart w:id="36" w:name="_Toc280116622"/>
    <w:bookmarkStart w:id="37" w:name="_Toc280116740"/>
    <w:bookmarkStart w:id="38" w:name="_Toc280116830"/>
    <w:bookmarkStart w:id="39" w:name="_Toc280117360"/>
    <w:bookmarkStart w:id="40" w:name="_Toc280117450"/>
    <w:bookmarkStart w:id="41" w:name="_Toc280117511"/>
    <w:bookmarkStart w:id="42" w:name="_Toc280166926"/>
    <w:bookmarkStart w:id="43" w:name="_Toc280167728"/>
    <w:bookmarkStart w:id="44" w:name="_Toc280167812"/>
    <w:bookmarkStart w:id="45" w:name="_Toc280167846"/>
    <w:bookmarkStart w:id="46" w:name="_Toc280168161"/>
    <w:bookmarkStart w:id="47" w:name="_Toc280168336"/>
    <w:bookmarkStart w:id="48" w:name="_Toc280168376"/>
    <w:bookmarkStart w:id="49" w:name="_Toc280168423"/>
    <w:bookmarkStart w:id="50" w:name="_Toc280168463"/>
    <w:bookmarkStart w:id="51" w:name="_Toc280168503"/>
    <w:bookmarkStart w:id="52" w:name="_Toc280168537"/>
    <w:bookmarkStart w:id="53" w:name="_Toc280168578"/>
    <w:bookmarkStart w:id="54" w:name="_Toc280168702"/>
    <w:bookmarkStart w:id="55" w:name="_Toc280168758"/>
    <w:bookmarkStart w:id="56" w:name="_Toc280168798"/>
    <w:bookmarkStart w:id="57" w:name="_Toc280169043"/>
    <w:bookmarkStart w:id="58" w:name="_Toc280169191"/>
    <w:bookmarkStart w:id="59" w:name="_Toc280169258"/>
    <w:bookmarkStart w:id="60" w:name="_Toc280169324"/>
    <w:bookmarkStart w:id="61" w:name="_Toc280115455"/>
    <w:bookmarkStart w:id="62" w:name="_Toc280115549"/>
    <w:bookmarkStart w:id="63" w:name="_Toc280115660"/>
    <w:bookmarkStart w:id="64" w:name="_Toc280115917"/>
    <w:bookmarkStart w:id="65" w:name="_Toc280116150"/>
    <w:bookmarkStart w:id="66" w:name="_Toc280116300"/>
    <w:bookmarkStart w:id="67" w:name="_Toc280116628"/>
    <w:bookmarkStart w:id="68" w:name="_Toc280116746"/>
    <w:bookmarkStart w:id="69" w:name="_Toc280116836"/>
    <w:bookmarkStart w:id="70" w:name="_Toc280117366"/>
    <w:bookmarkStart w:id="71" w:name="_Toc280117456"/>
    <w:bookmarkStart w:id="72" w:name="_Toc280117517"/>
    <w:bookmarkStart w:id="73" w:name="_Toc280118544"/>
    <w:bookmarkStart w:id="74" w:name="_Toc280118578"/>
    <w:bookmarkStart w:id="75" w:name="_Toc280166932"/>
    <w:bookmarkStart w:id="76" w:name="_Toc280167734"/>
    <w:bookmarkStart w:id="77" w:name="_Toc280167818"/>
    <w:bookmarkStart w:id="78" w:name="_Toc280167852"/>
    <w:bookmarkStart w:id="79" w:name="_Toc280168167"/>
    <w:bookmarkStart w:id="80" w:name="_Toc280168342"/>
    <w:bookmarkStart w:id="81" w:name="_Toc280168382"/>
    <w:bookmarkStart w:id="82" w:name="_Toc280168429"/>
    <w:bookmarkStart w:id="83" w:name="_Toc280168469"/>
    <w:bookmarkStart w:id="84" w:name="_Toc280168509"/>
    <w:bookmarkStart w:id="85" w:name="_Toc280168543"/>
    <w:bookmarkStart w:id="86" w:name="_Toc280168584"/>
    <w:bookmarkStart w:id="87" w:name="_Toc280168708"/>
    <w:bookmarkStart w:id="88" w:name="_Toc280168764"/>
    <w:bookmarkStart w:id="89" w:name="_Toc280168804"/>
    <w:bookmarkStart w:id="90" w:name="_Toc280169049"/>
    <w:bookmarkStart w:id="91" w:name="_Toc280169197"/>
    <w:bookmarkStart w:id="92" w:name="_Toc280169264"/>
    <w:bookmarkStart w:id="93" w:name="_Toc280169330"/>
    <w:bookmarkStart w:id="94" w:name="_Toc280115460"/>
    <w:bookmarkStart w:id="95" w:name="_Toc280115554"/>
    <w:bookmarkStart w:id="96" w:name="_Toc280115665"/>
    <w:bookmarkStart w:id="97" w:name="_Toc280115922"/>
    <w:bookmarkStart w:id="98" w:name="_Toc280116155"/>
    <w:bookmarkStart w:id="99" w:name="_Toc280116305"/>
    <w:bookmarkStart w:id="100" w:name="_Toc280116633"/>
    <w:bookmarkStart w:id="101" w:name="_Toc280116751"/>
    <w:bookmarkStart w:id="102" w:name="_Toc280116841"/>
    <w:bookmarkStart w:id="103" w:name="_Toc280117371"/>
    <w:bookmarkStart w:id="104" w:name="_Toc280117461"/>
    <w:bookmarkStart w:id="105" w:name="_Toc280117522"/>
    <w:bookmarkStart w:id="106" w:name="_Toc280118548"/>
    <w:bookmarkStart w:id="107" w:name="_Toc280118582"/>
    <w:bookmarkStart w:id="108" w:name="_Toc280166937"/>
    <w:bookmarkStart w:id="109" w:name="_Toc280167739"/>
    <w:bookmarkStart w:id="110" w:name="_Toc280167823"/>
    <w:bookmarkStart w:id="111" w:name="_Toc280167857"/>
    <w:bookmarkStart w:id="112" w:name="_Toc280168172"/>
    <w:bookmarkStart w:id="113" w:name="_Toc280168347"/>
    <w:bookmarkStart w:id="114" w:name="_Toc280168387"/>
    <w:bookmarkStart w:id="115" w:name="_Toc280168434"/>
    <w:bookmarkStart w:id="116" w:name="_Toc280168474"/>
    <w:bookmarkStart w:id="117" w:name="_Toc280168514"/>
    <w:bookmarkStart w:id="118" w:name="_Toc280168548"/>
    <w:bookmarkStart w:id="119" w:name="_Toc280168589"/>
    <w:bookmarkStart w:id="120" w:name="_Toc280168713"/>
    <w:bookmarkStart w:id="121" w:name="_Toc280168769"/>
    <w:bookmarkStart w:id="122" w:name="_Toc280168809"/>
    <w:bookmarkStart w:id="123" w:name="_Toc280169054"/>
    <w:bookmarkStart w:id="124" w:name="_Toc280169202"/>
    <w:bookmarkStart w:id="125" w:name="_Toc280169269"/>
    <w:bookmarkStart w:id="126" w:name="_Toc280169335"/>
    <w:bookmarkStart w:id="127" w:name="_Toc280115465"/>
    <w:bookmarkStart w:id="128" w:name="_Toc280115559"/>
    <w:bookmarkStart w:id="129" w:name="_Toc280115670"/>
    <w:bookmarkStart w:id="130" w:name="_Toc280115927"/>
    <w:bookmarkStart w:id="131" w:name="_Toc280116160"/>
    <w:bookmarkStart w:id="132" w:name="_Toc280116310"/>
    <w:bookmarkStart w:id="133" w:name="_Toc280116638"/>
    <w:bookmarkStart w:id="134" w:name="_Toc280116756"/>
    <w:bookmarkStart w:id="135" w:name="_Toc280116846"/>
    <w:bookmarkStart w:id="136" w:name="_Toc280117376"/>
    <w:bookmarkStart w:id="137" w:name="_Toc280117466"/>
    <w:bookmarkStart w:id="138" w:name="_Toc280117527"/>
    <w:bookmarkStart w:id="139" w:name="_Toc280118552"/>
    <w:bookmarkStart w:id="140" w:name="_Toc280118586"/>
    <w:bookmarkStart w:id="141" w:name="_Toc280166942"/>
    <w:bookmarkStart w:id="142" w:name="_Toc280167744"/>
    <w:bookmarkStart w:id="143" w:name="_Toc280167828"/>
    <w:bookmarkStart w:id="144" w:name="_Toc280167862"/>
    <w:bookmarkStart w:id="145" w:name="_Toc280168177"/>
    <w:bookmarkStart w:id="146" w:name="_Toc280168352"/>
    <w:bookmarkStart w:id="147" w:name="_Toc280168392"/>
    <w:bookmarkStart w:id="148" w:name="_Toc280168439"/>
    <w:bookmarkStart w:id="149" w:name="_Toc280168479"/>
    <w:bookmarkStart w:id="150" w:name="_Toc280168519"/>
    <w:bookmarkStart w:id="151" w:name="_Toc280168553"/>
    <w:bookmarkStart w:id="152" w:name="_Toc280168594"/>
    <w:bookmarkStart w:id="153" w:name="_Toc280168718"/>
    <w:bookmarkStart w:id="154" w:name="_Toc280168774"/>
    <w:bookmarkStart w:id="155" w:name="_Toc280168814"/>
    <w:bookmarkStart w:id="156" w:name="_Toc280169059"/>
    <w:bookmarkStart w:id="157" w:name="_Toc280169207"/>
    <w:bookmarkStart w:id="158" w:name="_Toc280169274"/>
    <w:bookmarkStart w:id="159" w:name="_Toc280169340"/>
    <w:bookmarkStart w:id="160" w:name="_Toc280115470"/>
    <w:bookmarkStart w:id="161" w:name="_Toc280115564"/>
    <w:bookmarkStart w:id="162" w:name="_Toc280115675"/>
    <w:bookmarkStart w:id="163" w:name="_Toc280115932"/>
    <w:bookmarkStart w:id="164" w:name="_Toc280116165"/>
    <w:bookmarkStart w:id="165" w:name="_Toc280116315"/>
    <w:bookmarkStart w:id="166" w:name="_Toc280116643"/>
    <w:bookmarkStart w:id="167" w:name="_Toc280116761"/>
    <w:bookmarkStart w:id="168" w:name="_Toc280116851"/>
    <w:bookmarkStart w:id="169" w:name="_Toc280117381"/>
    <w:bookmarkStart w:id="170" w:name="_Toc280117471"/>
    <w:bookmarkStart w:id="171" w:name="_Toc280117532"/>
    <w:bookmarkStart w:id="172" w:name="_Toc280118556"/>
    <w:bookmarkStart w:id="173" w:name="_Toc280118590"/>
    <w:bookmarkStart w:id="174" w:name="_Toc280166947"/>
    <w:bookmarkStart w:id="175" w:name="_Toc280167749"/>
    <w:bookmarkStart w:id="176" w:name="_Toc280167833"/>
    <w:bookmarkStart w:id="177" w:name="_Toc280167867"/>
    <w:bookmarkStart w:id="178" w:name="_Toc280168182"/>
    <w:bookmarkStart w:id="179" w:name="_Toc280168357"/>
    <w:bookmarkStart w:id="180" w:name="_Toc280168397"/>
    <w:bookmarkStart w:id="181" w:name="_Toc280168444"/>
    <w:bookmarkStart w:id="182" w:name="_Toc280168484"/>
    <w:bookmarkStart w:id="183" w:name="_Toc280168524"/>
    <w:bookmarkStart w:id="184" w:name="_Toc280168558"/>
    <w:bookmarkStart w:id="185" w:name="_Toc280168599"/>
    <w:bookmarkStart w:id="186" w:name="_Toc280168723"/>
    <w:bookmarkStart w:id="187" w:name="_Toc280168779"/>
    <w:bookmarkStart w:id="188" w:name="_Toc280168819"/>
    <w:bookmarkStart w:id="189" w:name="_Toc280169064"/>
    <w:bookmarkStart w:id="190" w:name="_Toc280169212"/>
    <w:bookmarkStart w:id="191" w:name="_Toc280169279"/>
    <w:bookmarkStart w:id="192" w:name="_Toc280169345"/>
    <w:bookmarkStart w:id="193" w:name="_Toc280115475"/>
    <w:bookmarkStart w:id="194" w:name="_Toc280115569"/>
    <w:bookmarkStart w:id="195" w:name="_Toc280115680"/>
    <w:bookmarkStart w:id="196" w:name="_Toc280115937"/>
    <w:bookmarkStart w:id="197" w:name="_Toc280116170"/>
    <w:bookmarkStart w:id="198" w:name="_Toc280116320"/>
    <w:bookmarkStart w:id="199" w:name="_Toc280116648"/>
    <w:bookmarkStart w:id="200" w:name="_Toc280116766"/>
    <w:bookmarkStart w:id="201" w:name="_Toc280116856"/>
    <w:bookmarkStart w:id="202" w:name="_Toc280117386"/>
    <w:bookmarkStart w:id="203" w:name="_Toc280117476"/>
    <w:bookmarkStart w:id="204" w:name="_Toc280117537"/>
    <w:bookmarkStart w:id="205" w:name="_Toc280118560"/>
    <w:bookmarkStart w:id="206" w:name="_Toc280118594"/>
    <w:bookmarkStart w:id="207" w:name="_Toc280166952"/>
    <w:bookmarkStart w:id="208" w:name="_Toc280167754"/>
    <w:bookmarkStart w:id="209" w:name="_Toc280167838"/>
    <w:bookmarkStart w:id="210" w:name="_Toc280167872"/>
    <w:bookmarkStart w:id="211" w:name="_Toc280168187"/>
    <w:bookmarkStart w:id="212" w:name="_Toc280168362"/>
    <w:bookmarkStart w:id="213" w:name="_Toc280168402"/>
    <w:bookmarkStart w:id="214" w:name="_Toc280168449"/>
    <w:bookmarkStart w:id="215" w:name="_Toc280168489"/>
    <w:bookmarkStart w:id="216" w:name="_Toc280168529"/>
    <w:bookmarkStart w:id="217" w:name="_Toc280168563"/>
    <w:bookmarkStart w:id="218" w:name="_Toc280168604"/>
    <w:bookmarkStart w:id="219" w:name="_Toc280168728"/>
    <w:bookmarkStart w:id="220" w:name="_Toc280168784"/>
    <w:bookmarkStart w:id="221" w:name="_Toc280168824"/>
    <w:bookmarkStart w:id="222" w:name="_Toc280169069"/>
    <w:bookmarkStart w:id="223" w:name="_Toc280169217"/>
    <w:bookmarkStart w:id="224" w:name="_Toc280169284"/>
    <w:bookmarkStart w:id="225" w:name="_Toc280169350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  <w:bookmarkEnd w:id="166"/>
    <w:bookmarkEnd w:id="167"/>
    <w:bookmarkEnd w:id="168"/>
    <w:bookmarkEnd w:id="169"/>
    <w:bookmarkEnd w:id="170"/>
    <w:bookmarkEnd w:id="171"/>
    <w:bookmarkEnd w:id="172"/>
    <w:bookmarkEnd w:id="173"/>
    <w:bookmarkEnd w:id="174"/>
    <w:bookmarkEnd w:id="175"/>
    <w:bookmarkEnd w:id="176"/>
    <w:bookmarkEnd w:id="177"/>
    <w:bookmarkEnd w:id="178"/>
    <w:bookmarkEnd w:id="179"/>
    <w:bookmarkEnd w:id="180"/>
    <w:bookmarkEnd w:id="181"/>
    <w:bookmarkEnd w:id="182"/>
    <w:bookmarkEnd w:id="183"/>
    <w:bookmarkEnd w:id="184"/>
    <w:bookmarkEnd w:id="185"/>
    <w:bookmarkEnd w:id="186"/>
    <w:bookmarkEnd w:id="187"/>
    <w:bookmarkEnd w:id="188"/>
    <w:bookmarkEnd w:id="189"/>
    <w:bookmarkEnd w:id="190"/>
    <w:bookmarkEnd w:id="191"/>
    <w:bookmarkEnd w:id="192"/>
    <w:bookmarkEnd w:id="193"/>
    <w:bookmarkEnd w:id="194"/>
    <w:bookmarkEnd w:id="195"/>
    <w:bookmarkEnd w:id="196"/>
    <w:bookmarkEnd w:id="197"/>
    <w:bookmarkEnd w:id="198"/>
    <w:bookmarkEnd w:id="199"/>
    <w:bookmarkEnd w:id="200"/>
    <w:bookmarkEnd w:id="201"/>
    <w:bookmarkEnd w:id="202"/>
    <w:bookmarkEnd w:id="203"/>
    <w:bookmarkEnd w:id="204"/>
    <w:bookmarkEnd w:id="205"/>
    <w:bookmarkEnd w:id="206"/>
    <w:bookmarkEnd w:id="207"/>
    <w:bookmarkEnd w:id="208"/>
    <w:bookmarkEnd w:id="209"/>
    <w:bookmarkEnd w:id="210"/>
    <w:bookmarkEnd w:id="211"/>
    <w:bookmarkEnd w:id="212"/>
    <w:bookmarkEnd w:id="213"/>
    <w:bookmarkEnd w:id="214"/>
    <w:bookmarkEnd w:id="215"/>
    <w:bookmarkEnd w:id="216"/>
    <w:bookmarkEnd w:id="217"/>
    <w:bookmarkEnd w:id="218"/>
    <w:bookmarkEnd w:id="219"/>
    <w:bookmarkEnd w:id="220"/>
    <w:bookmarkEnd w:id="221"/>
    <w:bookmarkEnd w:id="222"/>
    <w:bookmarkEnd w:id="223"/>
    <w:bookmarkEnd w:id="224"/>
    <w:bookmarkEnd w:id="225"/>
    <w:p w14:paraId="71D794CE" w14:textId="77777777" w:rsidR="002F0091" w:rsidRDefault="008D7F15">
      <w:pPr>
        <w:pStyle w:val="13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 w:rsidRPr="009232A4">
        <w:rPr>
          <w:rFonts w:ascii="Arial" w:hAnsi="Arial" w:cs="Arial"/>
        </w:rPr>
        <w:fldChar w:fldCharType="begin"/>
      </w:r>
      <w:r w:rsidR="00FD17BC" w:rsidRPr="009232A4">
        <w:rPr>
          <w:rFonts w:ascii="Arial" w:hAnsi="Arial" w:cs="Arial"/>
        </w:rPr>
        <w:instrText xml:space="preserve"> TOC \o "1-4" \h \z \u </w:instrText>
      </w:r>
      <w:r w:rsidRPr="009232A4">
        <w:rPr>
          <w:rFonts w:ascii="Arial" w:hAnsi="Arial" w:cs="Arial"/>
        </w:rPr>
        <w:fldChar w:fldCharType="separate"/>
      </w:r>
      <w:hyperlink w:anchor="_Toc385528817" w:history="1">
        <w:r w:rsidR="002F0091" w:rsidRPr="00AD33D5">
          <w:rPr>
            <w:rStyle w:val="afd"/>
          </w:rPr>
          <w:t>Глоссарий</w:t>
        </w:r>
        <w:r w:rsidR="002F0091">
          <w:rPr>
            <w:noProof/>
            <w:webHidden/>
          </w:rPr>
          <w:tab/>
        </w:r>
        <w:r w:rsidR="002F0091">
          <w:rPr>
            <w:noProof/>
            <w:webHidden/>
          </w:rPr>
          <w:fldChar w:fldCharType="begin"/>
        </w:r>
        <w:r w:rsidR="002F0091">
          <w:rPr>
            <w:noProof/>
            <w:webHidden/>
          </w:rPr>
          <w:instrText xml:space="preserve"> PAGEREF _Toc385528817 \h </w:instrText>
        </w:r>
        <w:r w:rsidR="002F0091">
          <w:rPr>
            <w:noProof/>
            <w:webHidden/>
          </w:rPr>
        </w:r>
        <w:r w:rsidR="002F0091">
          <w:rPr>
            <w:noProof/>
            <w:webHidden/>
          </w:rPr>
          <w:fldChar w:fldCharType="separate"/>
        </w:r>
        <w:r w:rsidR="002F0091">
          <w:rPr>
            <w:noProof/>
            <w:webHidden/>
          </w:rPr>
          <w:t>5</w:t>
        </w:r>
        <w:r w:rsidR="002F0091">
          <w:rPr>
            <w:noProof/>
            <w:webHidden/>
          </w:rPr>
          <w:fldChar w:fldCharType="end"/>
        </w:r>
      </w:hyperlink>
    </w:p>
    <w:p w14:paraId="76749DF1" w14:textId="77777777" w:rsidR="002F0091" w:rsidRDefault="00A0636C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5528818" w:history="1">
        <w:r w:rsidR="002F0091" w:rsidRPr="00AD33D5">
          <w:rPr>
            <w:rStyle w:val="afd"/>
            <w:rFonts w:ascii="Arial" w:hAnsi="Arial" w:cs="Arial"/>
          </w:rPr>
          <w:t>1.</w:t>
        </w:r>
        <w:r w:rsidR="002F0091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2F0091" w:rsidRPr="00AD33D5">
          <w:rPr>
            <w:rStyle w:val="afd"/>
            <w:rFonts w:ascii="Arial" w:hAnsi="Arial" w:cs="Arial"/>
          </w:rPr>
          <w:t>Общие сведения</w:t>
        </w:r>
        <w:r w:rsidR="002F0091">
          <w:rPr>
            <w:noProof/>
            <w:webHidden/>
          </w:rPr>
          <w:tab/>
        </w:r>
        <w:r w:rsidR="002F0091">
          <w:rPr>
            <w:noProof/>
            <w:webHidden/>
          </w:rPr>
          <w:fldChar w:fldCharType="begin"/>
        </w:r>
        <w:r w:rsidR="002F0091">
          <w:rPr>
            <w:noProof/>
            <w:webHidden/>
          </w:rPr>
          <w:instrText xml:space="preserve"> PAGEREF _Toc385528818 \h </w:instrText>
        </w:r>
        <w:r w:rsidR="002F0091">
          <w:rPr>
            <w:noProof/>
            <w:webHidden/>
          </w:rPr>
        </w:r>
        <w:r w:rsidR="002F0091">
          <w:rPr>
            <w:noProof/>
            <w:webHidden/>
          </w:rPr>
          <w:fldChar w:fldCharType="separate"/>
        </w:r>
        <w:r w:rsidR="002F0091">
          <w:rPr>
            <w:noProof/>
            <w:webHidden/>
          </w:rPr>
          <w:t>5</w:t>
        </w:r>
        <w:r w:rsidR="002F0091">
          <w:rPr>
            <w:noProof/>
            <w:webHidden/>
          </w:rPr>
          <w:fldChar w:fldCharType="end"/>
        </w:r>
      </w:hyperlink>
    </w:p>
    <w:p w14:paraId="72DC112C" w14:textId="77777777" w:rsidR="002F0091" w:rsidRDefault="00A0636C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5528819" w:history="1">
        <w:r w:rsidR="002F0091" w:rsidRPr="00AD33D5">
          <w:rPr>
            <w:rStyle w:val="afd"/>
            <w:rFonts w:ascii="Arial" w:hAnsi="Arial" w:cs="Arial"/>
          </w:rPr>
          <w:t>1.1.</w:t>
        </w:r>
        <w:r w:rsidR="002F009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F0091" w:rsidRPr="00AD33D5">
          <w:rPr>
            <w:rStyle w:val="afd"/>
            <w:rFonts w:ascii="Arial" w:hAnsi="Arial" w:cs="Arial"/>
          </w:rPr>
          <w:t>Назначение документа</w:t>
        </w:r>
        <w:r w:rsidR="002F0091">
          <w:rPr>
            <w:noProof/>
            <w:webHidden/>
          </w:rPr>
          <w:tab/>
        </w:r>
        <w:r w:rsidR="002F0091">
          <w:rPr>
            <w:noProof/>
            <w:webHidden/>
          </w:rPr>
          <w:fldChar w:fldCharType="begin"/>
        </w:r>
        <w:r w:rsidR="002F0091">
          <w:rPr>
            <w:noProof/>
            <w:webHidden/>
          </w:rPr>
          <w:instrText xml:space="preserve"> PAGEREF _Toc385528819 \h </w:instrText>
        </w:r>
        <w:r w:rsidR="002F0091">
          <w:rPr>
            <w:noProof/>
            <w:webHidden/>
          </w:rPr>
        </w:r>
        <w:r w:rsidR="002F0091">
          <w:rPr>
            <w:noProof/>
            <w:webHidden/>
          </w:rPr>
          <w:fldChar w:fldCharType="separate"/>
        </w:r>
        <w:r w:rsidR="002F0091">
          <w:rPr>
            <w:noProof/>
            <w:webHidden/>
          </w:rPr>
          <w:t>5</w:t>
        </w:r>
        <w:r w:rsidR="002F0091">
          <w:rPr>
            <w:noProof/>
            <w:webHidden/>
          </w:rPr>
          <w:fldChar w:fldCharType="end"/>
        </w:r>
      </w:hyperlink>
    </w:p>
    <w:p w14:paraId="7F8BB11A" w14:textId="77777777" w:rsidR="002F0091" w:rsidRDefault="00A0636C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5528820" w:history="1">
        <w:r w:rsidR="002F0091" w:rsidRPr="00AD33D5">
          <w:rPr>
            <w:rStyle w:val="afd"/>
            <w:rFonts w:ascii="Arial" w:hAnsi="Arial" w:cs="Arial"/>
          </w:rPr>
          <w:t>1.2.</w:t>
        </w:r>
        <w:r w:rsidR="002F009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F0091" w:rsidRPr="00AD33D5">
          <w:rPr>
            <w:rStyle w:val="afd"/>
            <w:rFonts w:ascii="Arial" w:hAnsi="Arial" w:cs="Arial"/>
          </w:rPr>
          <w:t>Связанные документы</w:t>
        </w:r>
        <w:r w:rsidR="002F0091">
          <w:rPr>
            <w:noProof/>
            <w:webHidden/>
          </w:rPr>
          <w:tab/>
        </w:r>
        <w:r w:rsidR="002F0091">
          <w:rPr>
            <w:noProof/>
            <w:webHidden/>
          </w:rPr>
          <w:fldChar w:fldCharType="begin"/>
        </w:r>
        <w:r w:rsidR="002F0091">
          <w:rPr>
            <w:noProof/>
            <w:webHidden/>
          </w:rPr>
          <w:instrText xml:space="preserve"> PAGEREF _Toc385528820 \h </w:instrText>
        </w:r>
        <w:r w:rsidR="002F0091">
          <w:rPr>
            <w:noProof/>
            <w:webHidden/>
          </w:rPr>
        </w:r>
        <w:r w:rsidR="002F0091">
          <w:rPr>
            <w:noProof/>
            <w:webHidden/>
          </w:rPr>
          <w:fldChar w:fldCharType="separate"/>
        </w:r>
        <w:r w:rsidR="002F0091">
          <w:rPr>
            <w:noProof/>
            <w:webHidden/>
          </w:rPr>
          <w:t>5</w:t>
        </w:r>
        <w:r w:rsidR="002F0091">
          <w:rPr>
            <w:noProof/>
            <w:webHidden/>
          </w:rPr>
          <w:fldChar w:fldCharType="end"/>
        </w:r>
      </w:hyperlink>
    </w:p>
    <w:p w14:paraId="2D1636D8" w14:textId="77777777" w:rsidR="002F0091" w:rsidRDefault="00A0636C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5528821" w:history="1">
        <w:r w:rsidR="002F0091" w:rsidRPr="00AD33D5">
          <w:rPr>
            <w:rStyle w:val="afd"/>
            <w:rFonts w:ascii="Arial" w:hAnsi="Arial" w:cs="Arial"/>
          </w:rPr>
          <w:t>1.3.</w:t>
        </w:r>
        <w:r w:rsidR="002F009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F0091" w:rsidRPr="00AD33D5">
          <w:rPr>
            <w:rStyle w:val="afd"/>
            <w:rFonts w:ascii="Arial" w:hAnsi="Arial" w:cs="Arial"/>
          </w:rPr>
          <w:t>Роли</w:t>
        </w:r>
        <w:r w:rsidR="002F0091">
          <w:rPr>
            <w:noProof/>
            <w:webHidden/>
          </w:rPr>
          <w:tab/>
        </w:r>
        <w:r w:rsidR="002F0091">
          <w:rPr>
            <w:noProof/>
            <w:webHidden/>
          </w:rPr>
          <w:fldChar w:fldCharType="begin"/>
        </w:r>
        <w:r w:rsidR="002F0091">
          <w:rPr>
            <w:noProof/>
            <w:webHidden/>
          </w:rPr>
          <w:instrText xml:space="preserve"> PAGEREF _Toc385528821 \h </w:instrText>
        </w:r>
        <w:r w:rsidR="002F0091">
          <w:rPr>
            <w:noProof/>
            <w:webHidden/>
          </w:rPr>
        </w:r>
        <w:r w:rsidR="002F0091">
          <w:rPr>
            <w:noProof/>
            <w:webHidden/>
          </w:rPr>
          <w:fldChar w:fldCharType="separate"/>
        </w:r>
        <w:r w:rsidR="002F0091">
          <w:rPr>
            <w:noProof/>
            <w:webHidden/>
          </w:rPr>
          <w:t>6</w:t>
        </w:r>
        <w:r w:rsidR="002F0091">
          <w:rPr>
            <w:noProof/>
            <w:webHidden/>
          </w:rPr>
          <w:fldChar w:fldCharType="end"/>
        </w:r>
      </w:hyperlink>
    </w:p>
    <w:p w14:paraId="4842D4CF" w14:textId="77777777" w:rsidR="002F0091" w:rsidRDefault="00A0636C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5528822" w:history="1">
        <w:r w:rsidR="002F0091" w:rsidRPr="00AD33D5">
          <w:rPr>
            <w:rStyle w:val="afd"/>
            <w:rFonts w:ascii="Arial" w:hAnsi="Arial" w:cs="Arial"/>
          </w:rPr>
          <w:t>1.3.1.</w:t>
        </w:r>
        <w:r w:rsidR="002F009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2F0091" w:rsidRPr="00AD33D5">
          <w:rPr>
            <w:rStyle w:val="afd"/>
            <w:rFonts w:ascii="Arial" w:hAnsi="Arial" w:cs="Arial"/>
          </w:rPr>
          <w:t>Основные роли</w:t>
        </w:r>
        <w:r w:rsidR="002F0091">
          <w:rPr>
            <w:noProof/>
            <w:webHidden/>
          </w:rPr>
          <w:tab/>
        </w:r>
        <w:r w:rsidR="002F0091">
          <w:rPr>
            <w:noProof/>
            <w:webHidden/>
          </w:rPr>
          <w:fldChar w:fldCharType="begin"/>
        </w:r>
        <w:r w:rsidR="002F0091">
          <w:rPr>
            <w:noProof/>
            <w:webHidden/>
          </w:rPr>
          <w:instrText xml:space="preserve"> PAGEREF _Toc385528822 \h </w:instrText>
        </w:r>
        <w:r w:rsidR="002F0091">
          <w:rPr>
            <w:noProof/>
            <w:webHidden/>
          </w:rPr>
        </w:r>
        <w:r w:rsidR="002F0091">
          <w:rPr>
            <w:noProof/>
            <w:webHidden/>
          </w:rPr>
          <w:fldChar w:fldCharType="separate"/>
        </w:r>
        <w:r w:rsidR="002F0091">
          <w:rPr>
            <w:noProof/>
            <w:webHidden/>
          </w:rPr>
          <w:t>6</w:t>
        </w:r>
        <w:r w:rsidR="002F0091">
          <w:rPr>
            <w:noProof/>
            <w:webHidden/>
          </w:rPr>
          <w:fldChar w:fldCharType="end"/>
        </w:r>
      </w:hyperlink>
    </w:p>
    <w:p w14:paraId="46EAE8F5" w14:textId="77777777" w:rsidR="002F0091" w:rsidRDefault="00A0636C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5528823" w:history="1">
        <w:r w:rsidR="002F0091" w:rsidRPr="00AD33D5">
          <w:rPr>
            <w:rStyle w:val="afd"/>
            <w:rFonts w:ascii="Arial" w:hAnsi="Arial" w:cs="Arial"/>
          </w:rPr>
          <w:t>1.3.2.</w:t>
        </w:r>
        <w:r w:rsidR="002F009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2F0091" w:rsidRPr="00AD33D5">
          <w:rPr>
            <w:rStyle w:val="afd"/>
            <w:rFonts w:ascii="Arial" w:hAnsi="Arial" w:cs="Arial"/>
          </w:rPr>
          <w:t>Объединяющие роли</w:t>
        </w:r>
        <w:r w:rsidR="002F0091">
          <w:rPr>
            <w:noProof/>
            <w:webHidden/>
          </w:rPr>
          <w:tab/>
        </w:r>
        <w:r w:rsidR="002F0091">
          <w:rPr>
            <w:noProof/>
            <w:webHidden/>
          </w:rPr>
          <w:fldChar w:fldCharType="begin"/>
        </w:r>
        <w:r w:rsidR="002F0091">
          <w:rPr>
            <w:noProof/>
            <w:webHidden/>
          </w:rPr>
          <w:instrText xml:space="preserve"> PAGEREF _Toc385528823 \h </w:instrText>
        </w:r>
        <w:r w:rsidR="002F0091">
          <w:rPr>
            <w:noProof/>
            <w:webHidden/>
          </w:rPr>
        </w:r>
        <w:r w:rsidR="002F0091">
          <w:rPr>
            <w:noProof/>
            <w:webHidden/>
          </w:rPr>
          <w:fldChar w:fldCharType="separate"/>
        </w:r>
        <w:r w:rsidR="002F0091">
          <w:rPr>
            <w:noProof/>
            <w:webHidden/>
          </w:rPr>
          <w:t>6</w:t>
        </w:r>
        <w:r w:rsidR="002F0091">
          <w:rPr>
            <w:noProof/>
            <w:webHidden/>
          </w:rPr>
          <w:fldChar w:fldCharType="end"/>
        </w:r>
      </w:hyperlink>
    </w:p>
    <w:p w14:paraId="3CF7DE17" w14:textId="77777777" w:rsidR="002F0091" w:rsidRDefault="00A0636C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5528824" w:history="1">
        <w:r w:rsidR="002F0091" w:rsidRPr="00AD33D5">
          <w:rPr>
            <w:rStyle w:val="afd"/>
            <w:rFonts w:ascii="Arial" w:hAnsi="Arial" w:cs="Arial"/>
          </w:rPr>
          <w:t>2.</w:t>
        </w:r>
        <w:r w:rsidR="002F0091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2F0091" w:rsidRPr="00AD33D5">
          <w:rPr>
            <w:rStyle w:val="afd"/>
            <w:rFonts w:ascii="Arial" w:hAnsi="Arial" w:cs="Arial"/>
          </w:rPr>
          <w:t>Описание функций</w:t>
        </w:r>
        <w:r w:rsidR="002F0091">
          <w:rPr>
            <w:noProof/>
            <w:webHidden/>
          </w:rPr>
          <w:tab/>
        </w:r>
        <w:r w:rsidR="002F0091">
          <w:rPr>
            <w:noProof/>
            <w:webHidden/>
          </w:rPr>
          <w:fldChar w:fldCharType="begin"/>
        </w:r>
        <w:r w:rsidR="002F0091">
          <w:rPr>
            <w:noProof/>
            <w:webHidden/>
          </w:rPr>
          <w:instrText xml:space="preserve"> PAGEREF _Toc385528824 \h </w:instrText>
        </w:r>
        <w:r w:rsidR="002F0091">
          <w:rPr>
            <w:noProof/>
            <w:webHidden/>
          </w:rPr>
        </w:r>
        <w:r w:rsidR="002F0091">
          <w:rPr>
            <w:noProof/>
            <w:webHidden/>
          </w:rPr>
          <w:fldChar w:fldCharType="separate"/>
        </w:r>
        <w:r w:rsidR="002F0091">
          <w:rPr>
            <w:noProof/>
            <w:webHidden/>
          </w:rPr>
          <w:t>7</w:t>
        </w:r>
        <w:r w:rsidR="002F0091">
          <w:rPr>
            <w:noProof/>
            <w:webHidden/>
          </w:rPr>
          <w:fldChar w:fldCharType="end"/>
        </w:r>
      </w:hyperlink>
    </w:p>
    <w:p w14:paraId="0C0FDF17" w14:textId="77777777" w:rsidR="002F0091" w:rsidRDefault="00A0636C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5528825" w:history="1">
        <w:r w:rsidR="002F0091" w:rsidRPr="00AD33D5">
          <w:rPr>
            <w:rStyle w:val="afd"/>
            <w:rFonts w:ascii="Arial" w:hAnsi="Arial" w:cs="Arial"/>
          </w:rPr>
          <w:t>2.1.</w:t>
        </w:r>
        <w:r w:rsidR="002F009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F0091" w:rsidRPr="00AD33D5">
          <w:rPr>
            <w:rStyle w:val="afd"/>
            <w:rFonts w:ascii="Arial" w:hAnsi="Arial" w:cs="Arial"/>
          </w:rPr>
          <w:t>САЙТ-181 Мультипозиционность заказа</w:t>
        </w:r>
        <w:r w:rsidR="002F0091">
          <w:rPr>
            <w:noProof/>
            <w:webHidden/>
          </w:rPr>
          <w:tab/>
        </w:r>
        <w:r w:rsidR="002F0091">
          <w:rPr>
            <w:noProof/>
            <w:webHidden/>
          </w:rPr>
          <w:fldChar w:fldCharType="begin"/>
        </w:r>
        <w:r w:rsidR="002F0091">
          <w:rPr>
            <w:noProof/>
            <w:webHidden/>
          </w:rPr>
          <w:instrText xml:space="preserve"> PAGEREF _Toc385528825 \h </w:instrText>
        </w:r>
        <w:r w:rsidR="002F0091">
          <w:rPr>
            <w:noProof/>
            <w:webHidden/>
          </w:rPr>
        </w:r>
        <w:r w:rsidR="002F0091">
          <w:rPr>
            <w:noProof/>
            <w:webHidden/>
          </w:rPr>
          <w:fldChar w:fldCharType="separate"/>
        </w:r>
        <w:r w:rsidR="002F0091">
          <w:rPr>
            <w:noProof/>
            <w:webHidden/>
          </w:rPr>
          <w:t>7</w:t>
        </w:r>
        <w:r w:rsidR="002F0091">
          <w:rPr>
            <w:noProof/>
            <w:webHidden/>
          </w:rPr>
          <w:fldChar w:fldCharType="end"/>
        </w:r>
      </w:hyperlink>
    </w:p>
    <w:p w14:paraId="57EE3AD0" w14:textId="77777777" w:rsidR="002F0091" w:rsidRDefault="00A0636C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5528826" w:history="1">
        <w:r w:rsidR="002F0091" w:rsidRPr="00AD33D5">
          <w:rPr>
            <w:rStyle w:val="afd"/>
            <w:rFonts w:ascii="Arial" w:hAnsi="Arial" w:cs="Arial"/>
          </w:rPr>
          <w:t>2.1.1.</w:t>
        </w:r>
        <w:r w:rsidR="002F009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2F0091" w:rsidRPr="00AD33D5">
          <w:rPr>
            <w:rStyle w:val="afd"/>
            <w:rFonts w:ascii="Arial" w:hAnsi="Arial" w:cs="Arial"/>
          </w:rPr>
          <w:t>Назначение</w:t>
        </w:r>
        <w:r w:rsidR="002F0091">
          <w:rPr>
            <w:noProof/>
            <w:webHidden/>
          </w:rPr>
          <w:tab/>
        </w:r>
        <w:r w:rsidR="002F0091">
          <w:rPr>
            <w:noProof/>
            <w:webHidden/>
          </w:rPr>
          <w:fldChar w:fldCharType="begin"/>
        </w:r>
        <w:r w:rsidR="002F0091">
          <w:rPr>
            <w:noProof/>
            <w:webHidden/>
          </w:rPr>
          <w:instrText xml:space="preserve"> PAGEREF _Toc385528826 \h </w:instrText>
        </w:r>
        <w:r w:rsidR="002F0091">
          <w:rPr>
            <w:noProof/>
            <w:webHidden/>
          </w:rPr>
        </w:r>
        <w:r w:rsidR="002F0091">
          <w:rPr>
            <w:noProof/>
            <w:webHidden/>
          </w:rPr>
          <w:fldChar w:fldCharType="separate"/>
        </w:r>
        <w:r w:rsidR="002F0091">
          <w:rPr>
            <w:noProof/>
            <w:webHidden/>
          </w:rPr>
          <w:t>7</w:t>
        </w:r>
        <w:r w:rsidR="002F0091">
          <w:rPr>
            <w:noProof/>
            <w:webHidden/>
          </w:rPr>
          <w:fldChar w:fldCharType="end"/>
        </w:r>
      </w:hyperlink>
    </w:p>
    <w:p w14:paraId="69532603" w14:textId="77777777" w:rsidR="002F0091" w:rsidRDefault="00A0636C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5528827" w:history="1">
        <w:r w:rsidR="002F0091" w:rsidRPr="00AD33D5">
          <w:rPr>
            <w:rStyle w:val="afd"/>
            <w:rFonts w:ascii="Arial" w:hAnsi="Arial" w:cs="Arial"/>
          </w:rPr>
          <w:t>2.1.2.</w:t>
        </w:r>
        <w:r w:rsidR="002F009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2F0091" w:rsidRPr="00AD33D5">
          <w:rPr>
            <w:rStyle w:val="afd"/>
            <w:rFonts w:ascii="Arial" w:hAnsi="Arial" w:cs="Arial"/>
          </w:rPr>
          <w:t>Описание интерфейса</w:t>
        </w:r>
        <w:r w:rsidR="002F0091">
          <w:rPr>
            <w:noProof/>
            <w:webHidden/>
          </w:rPr>
          <w:tab/>
        </w:r>
        <w:r w:rsidR="002F0091">
          <w:rPr>
            <w:noProof/>
            <w:webHidden/>
          </w:rPr>
          <w:fldChar w:fldCharType="begin"/>
        </w:r>
        <w:r w:rsidR="002F0091">
          <w:rPr>
            <w:noProof/>
            <w:webHidden/>
          </w:rPr>
          <w:instrText xml:space="preserve"> PAGEREF _Toc385528827 \h </w:instrText>
        </w:r>
        <w:r w:rsidR="002F0091">
          <w:rPr>
            <w:noProof/>
            <w:webHidden/>
          </w:rPr>
        </w:r>
        <w:r w:rsidR="002F0091">
          <w:rPr>
            <w:noProof/>
            <w:webHidden/>
          </w:rPr>
          <w:fldChar w:fldCharType="separate"/>
        </w:r>
        <w:r w:rsidR="002F0091">
          <w:rPr>
            <w:noProof/>
            <w:webHidden/>
          </w:rPr>
          <w:t>7</w:t>
        </w:r>
        <w:r w:rsidR="002F0091">
          <w:rPr>
            <w:noProof/>
            <w:webHidden/>
          </w:rPr>
          <w:fldChar w:fldCharType="end"/>
        </w:r>
      </w:hyperlink>
    </w:p>
    <w:p w14:paraId="35E622DF" w14:textId="77777777" w:rsidR="002F0091" w:rsidRDefault="00A0636C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5528828" w:history="1">
        <w:r w:rsidR="002F0091" w:rsidRPr="00AD33D5">
          <w:rPr>
            <w:rStyle w:val="afd"/>
            <w:rFonts w:ascii="Arial" w:hAnsi="Arial" w:cs="Arial"/>
          </w:rPr>
          <w:t>2.1.3.</w:t>
        </w:r>
        <w:r w:rsidR="002F009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2F0091" w:rsidRPr="00AD33D5">
          <w:rPr>
            <w:rStyle w:val="afd"/>
            <w:rFonts w:ascii="Arial" w:hAnsi="Arial" w:cs="Arial"/>
          </w:rPr>
          <w:t>Функциональные требования</w:t>
        </w:r>
        <w:r w:rsidR="002F0091">
          <w:rPr>
            <w:noProof/>
            <w:webHidden/>
          </w:rPr>
          <w:tab/>
        </w:r>
        <w:r w:rsidR="002F0091">
          <w:rPr>
            <w:noProof/>
            <w:webHidden/>
          </w:rPr>
          <w:fldChar w:fldCharType="begin"/>
        </w:r>
        <w:r w:rsidR="002F0091">
          <w:rPr>
            <w:noProof/>
            <w:webHidden/>
          </w:rPr>
          <w:instrText xml:space="preserve"> PAGEREF _Toc385528828 \h </w:instrText>
        </w:r>
        <w:r w:rsidR="002F0091">
          <w:rPr>
            <w:noProof/>
            <w:webHidden/>
          </w:rPr>
        </w:r>
        <w:r w:rsidR="002F0091">
          <w:rPr>
            <w:noProof/>
            <w:webHidden/>
          </w:rPr>
          <w:fldChar w:fldCharType="separate"/>
        </w:r>
        <w:r w:rsidR="002F0091">
          <w:rPr>
            <w:noProof/>
            <w:webHidden/>
          </w:rPr>
          <w:t>7</w:t>
        </w:r>
        <w:r w:rsidR="002F0091">
          <w:rPr>
            <w:noProof/>
            <w:webHidden/>
          </w:rPr>
          <w:fldChar w:fldCharType="end"/>
        </w:r>
      </w:hyperlink>
    </w:p>
    <w:p w14:paraId="58D4A06C" w14:textId="77777777" w:rsidR="002F0091" w:rsidRDefault="00A0636C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5528829" w:history="1">
        <w:r w:rsidR="002F0091" w:rsidRPr="00AD33D5">
          <w:rPr>
            <w:rStyle w:val="afd"/>
            <w:rFonts w:ascii="Arial" w:hAnsi="Arial" w:cs="Arial"/>
          </w:rPr>
          <w:t>3.</w:t>
        </w:r>
        <w:r w:rsidR="002F0091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2F0091" w:rsidRPr="00AD33D5">
          <w:rPr>
            <w:rStyle w:val="afd"/>
            <w:rFonts w:ascii="Arial" w:hAnsi="Arial" w:cs="Arial"/>
          </w:rPr>
          <w:t>Требования к внешним системам и партнерам</w:t>
        </w:r>
        <w:r w:rsidR="002F0091">
          <w:rPr>
            <w:noProof/>
            <w:webHidden/>
          </w:rPr>
          <w:tab/>
        </w:r>
        <w:r w:rsidR="002F0091">
          <w:rPr>
            <w:noProof/>
            <w:webHidden/>
          </w:rPr>
          <w:fldChar w:fldCharType="begin"/>
        </w:r>
        <w:r w:rsidR="002F0091">
          <w:rPr>
            <w:noProof/>
            <w:webHidden/>
          </w:rPr>
          <w:instrText xml:space="preserve"> PAGEREF _Toc385528829 \h </w:instrText>
        </w:r>
        <w:r w:rsidR="002F0091">
          <w:rPr>
            <w:noProof/>
            <w:webHidden/>
          </w:rPr>
        </w:r>
        <w:r w:rsidR="002F0091">
          <w:rPr>
            <w:noProof/>
            <w:webHidden/>
          </w:rPr>
          <w:fldChar w:fldCharType="separate"/>
        </w:r>
        <w:r w:rsidR="002F0091">
          <w:rPr>
            <w:noProof/>
            <w:webHidden/>
          </w:rPr>
          <w:t>11</w:t>
        </w:r>
        <w:r w:rsidR="002F0091">
          <w:rPr>
            <w:noProof/>
            <w:webHidden/>
          </w:rPr>
          <w:fldChar w:fldCharType="end"/>
        </w:r>
      </w:hyperlink>
    </w:p>
    <w:p w14:paraId="701B4026" w14:textId="77777777" w:rsidR="002F0091" w:rsidRDefault="00A0636C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5528830" w:history="1">
        <w:r w:rsidR="002F0091" w:rsidRPr="00AD33D5">
          <w:rPr>
            <w:rStyle w:val="afd"/>
            <w:rFonts w:ascii="Arial" w:hAnsi="Arial" w:cs="Arial"/>
          </w:rPr>
          <w:t>3.1.1.</w:t>
        </w:r>
        <w:r w:rsidR="002F009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2F0091" w:rsidRPr="00AD33D5">
          <w:rPr>
            <w:rStyle w:val="afd"/>
            <w:rFonts w:ascii="Arial" w:hAnsi="Arial" w:cs="Arial"/>
          </w:rPr>
          <w:t>Требования к системе ОЗОН для функции САЙТ-181 Мультипозиционность заказа</w:t>
        </w:r>
        <w:r w:rsidR="002F0091">
          <w:rPr>
            <w:noProof/>
            <w:webHidden/>
          </w:rPr>
          <w:tab/>
        </w:r>
        <w:r w:rsidR="002F0091">
          <w:rPr>
            <w:noProof/>
            <w:webHidden/>
          </w:rPr>
          <w:fldChar w:fldCharType="begin"/>
        </w:r>
        <w:r w:rsidR="002F0091">
          <w:rPr>
            <w:noProof/>
            <w:webHidden/>
          </w:rPr>
          <w:instrText xml:space="preserve"> PAGEREF _Toc385528830 \h </w:instrText>
        </w:r>
        <w:r w:rsidR="002F0091">
          <w:rPr>
            <w:noProof/>
            <w:webHidden/>
          </w:rPr>
        </w:r>
        <w:r w:rsidR="002F0091">
          <w:rPr>
            <w:noProof/>
            <w:webHidden/>
          </w:rPr>
          <w:fldChar w:fldCharType="separate"/>
        </w:r>
        <w:r w:rsidR="002F0091">
          <w:rPr>
            <w:noProof/>
            <w:webHidden/>
          </w:rPr>
          <w:t>11</w:t>
        </w:r>
        <w:r w:rsidR="002F0091">
          <w:rPr>
            <w:noProof/>
            <w:webHidden/>
          </w:rPr>
          <w:fldChar w:fldCharType="end"/>
        </w:r>
      </w:hyperlink>
    </w:p>
    <w:p w14:paraId="6078E7BD" w14:textId="77777777" w:rsidR="002F0091" w:rsidRDefault="00A0636C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5528831" w:history="1">
        <w:r w:rsidR="002F0091" w:rsidRPr="00AD33D5">
          <w:rPr>
            <w:rStyle w:val="afd"/>
            <w:rFonts w:ascii="Arial" w:hAnsi="Arial" w:cs="Arial"/>
          </w:rPr>
          <w:t>3.1.2.</w:t>
        </w:r>
        <w:r w:rsidR="002F009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2F0091" w:rsidRPr="00AD33D5">
          <w:rPr>
            <w:rStyle w:val="afd"/>
            <w:rFonts w:ascii="Arial" w:hAnsi="Arial" w:cs="Arial"/>
          </w:rPr>
          <w:t>Требования к ИС Банка</w:t>
        </w:r>
        <w:r w:rsidR="002F0091">
          <w:rPr>
            <w:noProof/>
            <w:webHidden/>
          </w:rPr>
          <w:tab/>
        </w:r>
        <w:r w:rsidR="002F0091">
          <w:rPr>
            <w:noProof/>
            <w:webHidden/>
          </w:rPr>
          <w:fldChar w:fldCharType="begin"/>
        </w:r>
        <w:r w:rsidR="002F0091">
          <w:rPr>
            <w:noProof/>
            <w:webHidden/>
          </w:rPr>
          <w:instrText xml:space="preserve"> PAGEREF _Toc385528831 \h </w:instrText>
        </w:r>
        <w:r w:rsidR="002F0091">
          <w:rPr>
            <w:noProof/>
            <w:webHidden/>
          </w:rPr>
        </w:r>
        <w:r w:rsidR="002F0091">
          <w:rPr>
            <w:noProof/>
            <w:webHidden/>
          </w:rPr>
          <w:fldChar w:fldCharType="separate"/>
        </w:r>
        <w:r w:rsidR="002F0091">
          <w:rPr>
            <w:noProof/>
            <w:webHidden/>
          </w:rPr>
          <w:t>11</w:t>
        </w:r>
        <w:r w:rsidR="002F0091">
          <w:rPr>
            <w:noProof/>
            <w:webHidden/>
          </w:rPr>
          <w:fldChar w:fldCharType="end"/>
        </w:r>
      </w:hyperlink>
    </w:p>
    <w:p w14:paraId="195F3A1E" w14:textId="77777777" w:rsidR="002F0091" w:rsidRDefault="00A0636C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5528832" w:history="1">
        <w:r w:rsidR="002F0091" w:rsidRPr="00AD33D5">
          <w:rPr>
            <w:rStyle w:val="afd"/>
            <w:rFonts w:ascii="Arial" w:hAnsi="Arial" w:cs="Arial"/>
          </w:rPr>
          <w:t>3.1.3.</w:t>
        </w:r>
        <w:r w:rsidR="002F009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2F0091" w:rsidRPr="00AD33D5">
          <w:rPr>
            <w:rStyle w:val="afd"/>
            <w:rFonts w:ascii="Arial" w:hAnsi="Arial" w:cs="Arial"/>
          </w:rPr>
          <w:t>Требования к предоставлению материалов Банком</w:t>
        </w:r>
        <w:r w:rsidR="002F0091">
          <w:rPr>
            <w:noProof/>
            <w:webHidden/>
          </w:rPr>
          <w:tab/>
        </w:r>
        <w:r w:rsidR="002F0091">
          <w:rPr>
            <w:noProof/>
            <w:webHidden/>
          </w:rPr>
          <w:fldChar w:fldCharType="begin"/>
        </w:r>
        <w:r w:rsidR="002F0091">
          <w:rPr>
            <w:noProof/>
            <w:webHidden/>
          </w:rPr>
          <w:instrText xml:space="preserve"> PAGEREF _Toc385528832 \h </w:instrText>
        </w:r>
        <w:r w:rsidR="002F0091">
          <w:rPr>
            <w:noProof/>
            <w:webHidden/>
          </w:rPr>
        </w:r>
        <w:r w:rsidR="002F0091">
          <w:rPr>
            <w:noProof/>
            <w:webHidden/>
          </w:rPr>
          <w:fldChar w:fldCharType="separate"/>
        </w:r>
        <w:r w:rsidR="002F0091">
          <w:rPr>
            <w:noProof/>
            <w:webHidden/>
          </w:rPr>
          <w:t>11</w:t>
        </w:r>
        <w:r w:rsidR="002F0091">
          <w:rPr>
            <w:noProof/>
            <w:webHidden/>
          </w:rPr>
          <w:fldChar w:fldCharType="end"/>
        </w:r>
      </w:hyperlink>
    </w:p>
    <w:p w14:paraId="75455F6C" w14:textId="77777777" w:rsidR="002F0091" w:rsidRDefault="00A0636C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5528833" w:history="1">
        <w:r w:rsidR="002F0091" w:rsidRPr="00AD33D5">
          <w:rPr>
            <w:rStyle w:val="afd"/>
            <w:rFonts w:ascii="Arial" w:hAnsi="Arial" w:cs="Arial"/>
          </w:rPr>
          <w:t>4.</w:t>
        </w:r>
        <w:r w:rsidR="002F0091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2F0091" w:rsidRPr="00AD33D5">
          <w:rPr>
            <w:rStyle w:val="afd"/>
            <w:rFonts w:ascii="Arial" w:hAnsi="Arial" w:cs="Arial"/>
          </w:rPr>
          <w:t>Ограничения и допущения доработок системы</w:t>
        </w:r>
        <w:r w:rsidR="002F0091">
          <w:rPr>
            <w:noProof/>
            <w:webHidden/>
          </w:rPr>
          <w:tab/>
        </w:r>
        <w:r w:rsidR="002F0091">
          <w:rPr>
            <w:noProof/>
            <w:webHidden/>
          </w:rPr>
          <w:fldChar w:fldCharType="begin"/>
        </w:r>
        <w:r w:rsidR="002F0091">
          <w:rPr>
            <w:noProof/>
            <w:webHidden/>
          </w:rPr>
          <w:instrText xml:space="preserve"> PAGEREF _Toc385528833 \h </w:instrText>
        </w:r>
        <w:r w:rsidR="002F0091">
          <w:rPr>
            <w:noProof/>
            <w:webHidden/>
          </w:rPr>
        </w:r>
        <w:r w:rsidR="002F0091">
          <w:rPr>
            <w:noProof/>
            <w:webHidden/>
          </w:rPr>
          <w:fldChar w:fldCharType="separate"/>
        </w:r>
        <w:r w:rsidR="002F0091">
          <w:rPr>
            <w:noProof/>
            <w:webHidden/>
          </w:rPr>
          <w:t>12</w:t>
        </w:r>
        <w:r w:rsidR="002F0091">
          <w:rPr>
            <w:noProof/>
            <w:webHidden/>
          </w:rPr>
          <w:fldChar w:fldCharType="end"/>
        </w:r>
      </w:hyperlink>
    </w:p>
    <w:p w14:paraId="016A99DD" w14:textId="77777777" w:rsidR="002F0091" w:rsidRDefault="00A0636C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5528834" w:history="1">
        <w:r w:rsidR="002F0091" w:rsidRPr="00AD33D5">
          <w:rPr>
            <w:rStyle w:val="afd"/>
            <w:rFonts w:ascii="Arial" w:hAnsi="Arial" w:cs="Arial"/>
          </w:rPr>
          <w:t>4.1.1.</w:t>
        </w:r>
        <w:r w:rsidR="002F009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2F0091" w:rsidRPr="00AD33D5">
          <w:rPr>
            <w:rStyle w:val="afd"/>
            <w:rFonts w:ascii="Arial" w:hAnsi="Arial" w:cs="Arial"/>
          </w:rPr>
          <w:t>Ограничения для функции САЙТ-181 Мультипозиционность заказа</w:t>
        </w:r>
        <w:r w:rsidR="002F0091">
          <w:rPr>
            <w:noProof/>
            <w:webHidden/>
          </w:rPr>
          <w:tab/>
        </w:r>
        <w:r w:rsidR="002F0091">
          <w:rPr>
            <w:noProof/>
            <w:webHidden/>
          </w:rPr>
          <w:fldChar w:fldCharType="begin"/>
        </w:r>
        <w:r w:rsidR="002F0091">
          <w:rPr>
            <w:noProof/>
            <w:webHidden/>
          </w:rPr>
          <w:instrText xml:space="preserve"> PAGEREF _Toc385528834 \h </w:instrText>
        </w:r>
        <w:r w:rsidR="002F0091">
          <w:rPr>
            <w:noProof/>
            <w:webHidden/>
          </w:rPr>
        </w:r>
        <w:r w:rsidR="002F0091">
          <w:rPr>
            <w:noProof/>
            <w:webHidden/>
          </w:rPr>
          <w:fldChar w:fldCharType="separate"/>
        </w:r>
        <w:r w:rsidR="002F0091">
          <w:rPr>
            <w:noProof/>
            <w:webHidden/>
          </w:rPr>
          <w:t>12</w:t>
        </w:r>
        <w:r w:rsidR="002F0091">
          <w:rPr>
            <w:noProof/>
            <w:webHidden/>
          </w:rPr>
          <w:fldChar w:fldCharType="end"/>
        </w:r>
      </w:hyperlink>
    </w:p>
    <w:p w14:paraId="719D6EDA" w14:textId="77777777" w:rsidR="002F0091" w:rsidRDefault="00A0636C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5528835" w:history="1">
        <w:r w:rsidR="002F0091" w:rsidRPr="00AD33D5">
          <w:rPr>
            <w:rStyle w:val="afd"/>
            <w:rFonts w:ascii="Arial" w:hAnsi="Arial" w:cs="Arial"/>
          </w:rPr>
          <w:t>3.</w:t>
        </w:r>
        <w:r w:rsidR="002F0091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2F0091" w:rsidRPr="00AD33D5">
          <w:rPr>
            <w:rStyle w:val="afd"/>
            <w:rFonts w:ascii="Arial" w:hAnsi="Arial" w:cs="Arial"/>
          </w:rPr>
          <w:t>Общие требования</w:t>
        </w:r>
        <w:r w:rsidR="002F0091">
          <w:rPr>
            <w:noProof/>
            <w:webHidden/>
          </w:rPr>
          <w:tab/>
        </w:r>
        <w:r w:rsidR="002F0091">
          <w:rPr>
            <w:noProof/>
            <w:webHidden/>
          </w:rPr>
          <w:fldChar w:fldCharType="begin"/>
        </w:r>
        <w:r w:rsidR="002F0091">
          <w:rPr>
            <w:noProof/>
            <w:webHidden/>
          </w:rPr>
          <w:instrText xml:space="preserve"> PAGEREF _Toc385528835 \h </w:instrText>
        </w:r>
        <w:r w:rsidR="002F0091">
          <w:rPr>
            <w:noProof/>
            <w:webHidden/>
          </w:rPr>
        </w:r>
        <w:r w:rsidR="002F0091">
          <w:rPr>
            <w:noProof/>
            <w:webHidden/>
          </w:rPr>
          <w:fldChar w:fldCharType="separate"/>
        </w:r>
        <w:r w:rsidR="002F0091">
          <w:rPr>
            <w:noProof/>
            <w:webHidden/>
          </w:rPr>
          <w:t>12</w:t>
        </w:r>
        <w:r w:rsidR="002F0091">
          <w:rPr>
            <w:noProof/>
            <w:webHidden/>
          </w:rPr>
          <w:fldChar w:fldCharType="end"/>
        </w:r>
      </w:hyperlink>
    </w:p>
    <w:p w14:paraId="3FB28A8C" w14:textId="77777777" w:rsidR="002F0091" w:rsidRDefault="00A0636C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5528836" w:history="1">
        <w:r w:rsidR="002F0091" w:rsidRPr="00AD33D5">
          <w:rPr>
            <w:rStyle w:val="afd"/>
            <w:rFonts w:ascii="Arial" w:hAnsi="Arial" w:cs="Arial"/>
            <w:bCs/>
          </w:rPr>
          <w:t>3.1.</w:t>
        </w:r>
        <w:r w:rsidR="002F009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F0091" w:rsidRPr="00AD33D5">
          <w:rPr>
            <w:rStyle w:val="afd"/>
            <w:rFonts w:ascii="Arial" w:hAnsi="Arial" w:cs="Arial"/>
            <w:bCs/>
          </w:rPr>
          <w:t>Требования к браузерам</w:t>
        </w:r>
        <w:r w:rsidR="002F0091">
          <w:rPr>
            <w:noProof/>
            <w:webHidden/>
          </w:rPr>
          <w:tab/>
        </w:r>
        <w:r w:rsidR="002F0091">
          <w:rPr>
            <w:noProof/>
            <w:webHidden/>
          </w:rPr>
          <w:fldChar w:fldCharType="begin"/>
        </w:r>
        <w:r w:rsidR="002F0091">
          <w:rPr>
            <w:noProof/>
            <w:webHidden/>
          </w:rPr>
          <w:instrText xml:space="preserve"> PAGEREF _Toc385528836 \h </w:instrText>
        </w:r>
        <w:r w:rsidR="002F0091">
          <w:rPr>
            <w:noProof/>
            <w:webHidden/>
          </w:rPr>
        </w:r>
        <w:r w:rsidR="002F0091">
          <w:rPr>
            <w:noProof/>
            <w:webHidden/>
          </w:rPr>
          <w:fldChar w:fldCharType="separate"/>
        </w:r>
        <w:r w:rsidR="002F0091">
          <w:rPr>
            <w:noProof/>
            <w:webHidden/>
          </w:rPr>
          <w:t>12</w:t>
        </w:r>
        <w:r w:rsidR="002F0091">
          <w:rPr>
            <w:noProof/>
            <w:webHidden/>
          </w:rPr>
          <w:fldChar w:fldCharType="end"/>
        </w:r>
      </w:hyperlink>
    </w:p>
    <w:p w14:paraId="3F79EAB6" w14:textId="77777777" w:rsidR="002F0091" w:rsidRDefault="00A0636C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5528837" w:history="1">
        <w:r w:rsidR="002F0091" w:rsidRPr="00AD33D5">
          <w:rPr>
            <w:rStyle w:val="afd"/>
            <w:rFonts w:ascii="Arial" w:hAnsi="Arial" w:cs="Arial"/>
            <w:bCs/>
          </w:rPr>
          <w:t>3.1.1.</w:t>
        </w:r>
        <w:r w:rsidR="002F009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2F0091" w:rsidRPr="00AD33D5">
          <w:rPr>
            <w:rStyle w:val="afd"/>
            <w:rFonts w:ascii="Arial" w:hAnsi="Arial" w:cs="Arial"/>
            <w:bCs/>
          </w:rPr>
          <w:t>Версии браузеров для ПК</w:t>
        </w:r>
        <w:r w:rsidR="002F0091">
          <w:rPr>
            <w:noProof/>
            <w:webHidden/>
          </w:rPr>
          <w:tab/>
        </w:r>
        <w:r w:rsidR="002F0091">
          <w:rPr>
            <w:noProof/>
            <w:webHidden/>
          </w:rPr>
          <w:fldChar w:fldCharType="begin"/>
        </w:r>
        <w:r w:rsidR="002F0091">
          <w:rPr>
            <w:noProof/>
            <w:webHidden/>
          </w:rPr>
          <w:instrText xml:space="preserve"> PAGEREF _Toc385528837 \h </w:instrText>
        </w:r>
        <w:r w:rsidR="002F0091">
          <w:rPr>
            <w:noProof/>
            <w:webHidden/>
          </w:rPr>
        </w:r>
        <w:r w:rsidR="002F0091">
          <w:rPr>
            <w:noProof/>
            <w:webHidden/>
          </w:rPr>
          <w:fldChar w:fldCharType="separate"/>
        </w:r>
        <w:r w:rsidR="002F0091">
          <w:rPr>
            <w:noProof/>
            <w:webHidden/>
          </w:rPr>
          <w:t>12</w:t>
        </w:r>
        <w:r w:rsidR="002F0091">
          <w:rPr>
            <w:noProof/>
            <w:webHidden/>
          </w:rPr>
          <w:fldChar w:fldCharType="end"/>
        </w:r>
      </w:hyperlink>
    </w:p>
    <w:p w14:paraId="7D11A2DE" w14:textId="77777777" w:rsidR="009232A4" w:rsidRDefault="008D7F15" w:rsidP="00B50A86">
      <w:pPr>
        <w:spacing w:line="264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fldChar w:fldCharType="end"/>
      </w:r>
    </w:p>
    <w:p w14:paraId="28A21470" w14:textId="77777777" w:rsidR="009232A4" w:rsidRDefault="009232A4" w:rsidP="00B50A86">
      <w:pPr>
        <w:keepLines w:val="0"/>
        <w:spacing w:after="0" w:line="264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CF6D4D7" w14:textId="77777777" w:rsidR="00D754F6" w:rsidRPr="009232A4" w:rsidRDefault="00D34B9D" w:rsidP="00D34B9D">
      <w:pPr>
        <w:pStyle w:val="1"/>
        <w:spacing w:before="480" w:after="360"/>
      </w:pPr>
      <w:bookmarkStart w:id="226" w:name="_Toc374704570"/>
      <w:r>
        <w:lastRenderedPageBreak/>
        <w:tab/>
      </w:r>
      <w:bookmarkStart w:id="227" w:name="_Toc385528817"/>
      <w:r w:rsidR="004638CD" w:rsidRPr="00D34B9D">
        <w:t>Глоссарий</w:t>
      </w:r>
      <w:bookmarkEnd w:id="226"/>
      <w:bookmarkEnd w:id="227"/>
    </w:p>
    <w:p w14:paraId="5450393C" w14:textId="77777777" w:rsidR="009232A4" w:rsidRDefault="009232A4" w:rsidP="00B50A86">
      <w:pPr>
        <w:pStyle w:val="af6"/>
        <w:keepNext/>
        <w:spacing w:line="264" w:lineRule="auto"/>
        <w:jc w:val="right"/>
      </w:pPr>
      <w:r>
        <w:t xml:space="preserve">Таблица </w:t>
      </w:r>
      <w:r w:rsidR="00A0636C">
        <w:fldChar w:fldCharType="begin"/>
      </w:r>
      <w:r w:rsidR="00A0636C">
        <w:instrText xml:space="preserve"> SEQ Таблица \* ARABIC </w:instrText>
      </w:r>
      <w:r w:rsidR="00A0636C">
        <w:fldChar w:fldCharType="separate"/>
      </w:r>
      <w:r w:rsidR="006562F8">
        <w:rPr>
          <w:noProof/>
        </w:rPr>
        <w:t>1</w:t>
      </w:r>
      <w:r w:rsidR="00A0636C">
        <w:rPr>
          <w:noProof/>
        </w:rPr>
        <w:fldChar w:fldCharType="end"/>
      </w:r>
      <w:r>
        <w:t xml:space="preserve">. </w:t>
      </w:r>
      <w:r w:rsidRPr="003255B1">
        <w:t>Список определений и сокращений</w:t>
      </w:r>
    </w:p>
    <w:tbl>
      <w:tblPr>
        <w:tblStyle w:val="afff4"/>
        <w:tblW w:w="9639" w:type="dxa"/>
        <w:jc w:val="center"/>
        <w:tblLook w:val="04A0" w:firstRow="1" w:lastRow="0" w:firstColumn="1" w:lastColumn="0" w:noHBand="0" w:noVBand="1"/>
      </w:tblPr>
      <w:tblGrid>
        <w:gridCol w:w="2660"/>
        <w:gridCol w:w="6979"/>
      </w:tblGrid>
      <w:tr w:rsidR="00D754F6" w:rsidRPr="00614CC7" w14:paraId="0CC048D5" w14:textId="77777777" w:rsidTr="00923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60" w:type="dxa"/>
          </w:tcPr>
          <w:p w14:paraId="24B099AD" w14:textId="77777777" w:rsidR="00D754F6" w:rsidRPr="00614CC7" w:rsidRDefault="00D754F6" w:rsidP="00B50A86">
            <w:pPr>
              <w:spacing w:after="0" w:line="264" w:lineRule="auto"/>
              <w:jc w:val="center"/>
              <w:rPr>
                <w:rFonts w:ascii="Arial" w:hAnsi="Arial" w:cs="Arial"/>
                <w:b w:val="0"/>
              </w:rPr>
            </w:pPr>
            <w:r w:rsidRPr="00614CC7">
              <w:rPr>
                <w:rFonts w:ascii="Arial" w:hAnsi="Arial" w:cs="Arial"/>
              </w:rPr>
              <w:t>Термин</w:t>
            </w:r>
          </w:p>
        </w:tc>
        <w:tc>
          <w:tcPr>
            <w:tcW w:w="6979" w:type="dxa"/>
          </w:tcPr>
          <w:p w14:paraId="26044463" w14:textId="77777777" w:rsidR="00D754F6" w:rsidRPr="00614CC7" w:rsidRDefault="00D754F6" w:rsidP="00B50A86">
            <w:pPr>
              <w:spacing w:after="0" w:line="264" w:lineRule="auto"/>
              <w:jc w:val="center"/>
              <w:rPr>
                <w:rFonts w:ascii="Arial" w:hAnsi="Arial" w:cs="Arial"/>
                <w:b w:val="0"/>
              </w:rPr>
            </w:pPr>
            <w:r w:rsidRPr="00614CC7">
              <w:rPr>
                <w:rFonts w:ascii="Arial" w:hAnsi="Arial" w:cs="Arial"/>
              </w:rPr>
              <w:t>Описание</w:t>
            </w:r>
          </w:p>
        </w:tc>
      </w:tr>
      <w:tr w:rsidR="002A4D3F" w:rsidRPr="00614CC7" w14:paraId="2B6155A1" w14:textId="77777777" w:rsidTr="009232A4">
        <w:trPr>
          <w:jc w:val="center"/>
        </w:trPr>
        <w:tc>
          <w:tcPr>
            <w:tcW w:w="2660" w:type="dxa"/>
          </w:tcPr>
          <w:p w14:paraId="47B6D611" w14:textId="77777777" w:rsidR="002A4D3F" w:rsidRPr="00614CC7" w:rsidRDefault="009232A4" w:rsidP="00B50A86">
            <w:pPr>
              <w:pStyle w:val="af6"/>
              <w:spacing w:line="264" w:lineRule="auto"/>
              <w:rPr>
                <w:rFonts w:ascii="Arial" w:hAnsi="Arial" w:cs="Arial"/>
              </w:rPr>
            </w:pPr>
            <w:r w:rsidRPr="00614CC7">
              <w:rPr>
                <w:rFonts w:ascii="Arial" w:hAnsi="Arial" w:cs="Arial"/>
              </w:rPr>
              <w:t>Матрица стоимости доставки</w:t>
            </w:r>
          </w:p>
        </w:tc>
        <w:tc>
          <w:tcPr>
            <w:tcW w:w="6979" w:type="dxa"/>
          </w:tcPr>
          <w:p w14:paraId="4C3F16FA" w14:textId="77777777" w:rsidR="002A4D3F" w:rsidRPr="00614CC7" w:rsidRDefault="009232A4" w:rsidP="00B50A86">
            <w:pPr>
              <w:spacing w:line="264" w:lineRule="auto"/>
              <w:rPr>
                <w:rFonts w:ascii="Arial" w:hAnsi="Arial" w:cs="Arial"/>
              </w:rPr>
            </w:pPr>
            <w:r w:rsidRPr="00614CC7">
              <w:rPr>
                <w:rFonts w:ascii="Arial" w:hAnsi="Arial" w:cs="Arial"/>
              </w:rPr>
              <w:t>Т</w:t>
            </w:r>
            <w:r w:rsidRPr="00614CC7">
              <w:rPr>
                <w:rFonts w:ascii="Arial" w:hAnsi="Arial" w:cs="Arial"/>
                <w:szCs w:val="20"/>
              </w:rPr>
              <w:t xml:space="preserve">аблица, позволяющая вычислить стоимость доставки на основании веса заказа и </w:t>
            </w:r>
            <w:r w:rsidRPr="00614CC7">
              <w:rPr>
                <w:rFonts w:ascii="Arial" w:hAnsi="Arial" w:cs="Arial"/>
              </w:rPr>
              <w:t>населенного пункта</w:t>
            </w:r>
            <w:r w:rsidRPr="00614CC7">
              <w:rPr>
                <w:rFonts w:ascii="Arial" w:hAnsi="Arial" w:cs="Arial"/>
                <w:szCs w:val="20"/>
              </w:rPr>
              <w:t xml:space="preserve"> доставки</w:t>
            </w:r>
            <w:r w:rsidRPr="00614CC7">
              <w:rPr>
                <w:rFonts w:ascii="Arial" w:hAnsi="Arial" w:cs="Arial"/>
              </w:rPr>
              <w:t>.</w:t>
            </w:r>
          </w:p>
        </w:tc>
      </w:tr>
      <w:tr w:rsidR="001F3685" w:rsidRPr="00614CC7" w14:paraId="288BEFC3" w14:textId="77777777" w:rsidTr="009232A4">
        <w:trPr>
          <w:jc w:val="center"/>
        </w:trPr>
        <w:tc>
          <w:tcPr>
            <w:tcW w:w="2660" w:type="dxa"/>
          </w:tcPr>
          <w:p w14:paraId="501ECF0A" w14:textId="77777777" w:rsidR="001F3685" w:rsidRPr="00614CC7" w:rsidRDefault="00A73223" w:rsidP="00B50A86">
            <w:pPr>
              <w:pStyle w:val="af6"/>
              <w:spacing w:line="264" w:lineRule="auto"/>
              <w:rPr>
                <w:rFonts w:ascii="Arial" w:hAnsi="Arial" w:cs="Arial"/>
              </w:rPr>
            </w:pPr>
            <w:r w:rsidRPr="00614CC7">
              <w:rPr>
                <w:rFonts w:ascii="Arial" w:hAnsi="Arial" w:cs="Arial"/>
              </w:rPr>
              <w:t>ПВЗ</w:t>
            </w:r>
          </w:p>
        </w:tc>
        <w:tc>
          <w:tcPr>
            <w:tcW w:w="6979" w:type="dxa"/>
          </w:tcPr>
          <w:p w14:paraId="48F98C66" w14:textId="77777777" w:rsidR="001F3685" w:rsidRPr="00614CC7" w:rsidRDefault="00A73223" w:rsidP="00B50A86">
            <w:pPr>
              <w:spacing w:line="264" w:lineRule="auto"/>
              <w:rPr>
                <w:rFonts w:ascii="Arial" w:hAnsi="Arial" w:cs="Arial"/>
              </w:rPr>
            </w:pPr>
            <w:r w:rsidRPr="00614CC7">
              <w:rPr>
                <w:rFonts w:ascii="Arial" w:hAnsi="Arial" w:cs="Arial"/>
              </w:rPr>
              <w:t>Пункт выдачи заказа</w:t>
            </w:r>
            <w:r w:rsidR="00614CC7">
              <w:rPr>
                <w:rFonts w:ascii="Arial" w:hAnsi="Arial" w:cs="Arial"/>
              </w:rPr>
              <w:t>.</w:t>
            </w:r>
          </w:p>
        </w:tc>
      </w:tr>
    </w:tbl>
    <w:p w14:paraId="1B79C2FD" w14:textId="77777777" w:rsidR="00773BDC" w:rsidRPr="009232A4" w:rsidRDefault="00700160" w:rsidP="00441EB8">
      <w:pPr>
        <w:pStyle w:val="1"/>
        <w:numPr>
          <w:ilvl w:val="0"/>
          <w:numId w:val="27"/>
        </w:numPr>
        <w:spacing w:before="480" w:after="360" w:line="264" w:lineRule="auto"/>
        <w:rPr>
          <w:rFonts w:ascii="Arial" w:hAnsi="Arial" w:cs="Arial"/>
        </w:rPr>
      </w:pPr>
      <w:bookmarkStart w:id="228" w:name="_Общие_сведения"/>
      <w:bookmarkStart w:id="229" w:name="_Toc374704571"/>
      <w:bookmarkStart w:id="230" w:name="_Toc385528818"/>
      <w:bookmarkEnd w:id="228"/>
      <w:r w:rsidRPr="009232A4">
        <w:rPr>
          <w:rFonts w:ascii="Arial" w:hAnsi="Arial" w:cs="Arial"/>
        </w:rPr>
        <w:t>Общие сведения</w:t>
      </w:r>
      <w:bookmarkEnd w:id="229"/>
      <w:bookmarkEnd w:id="230"/>
    </w:p>
    <w:p w14:paraId="293A31C3" w14:textId="77777777" w:rsidR="00273541" w:rsidRPr="009232A4" w:rsidRDefault="00273541" w:rsidP="00441EB8">
      <w:pPr>
        <w:pStyle w:val="20"/>
        <w:numPr>
          <w:ilvl w:val="1"/>
          <w:numId w:val="27"/>
        </w:numPr>
        <w:spacing w:before="480" w:after="240" w:line="264" w:lineRule="auto"/>
        <w:rPr>
          <w:rFonts w:ascii="Arial" w:hAnsi="Arial" w:cs="Arial"/>
        </w:rPr>
      </w:pPr>
      <w:bookmarkStart w:id="231" w:name="_Toc363146658"/>
      <w:bookmarkStart w:id="232" w:name="_Toc374704572"/>
      <w:bookmarkStart w:id="233" w:name="_Toc385528819"/>
      <w:r w:rsidRPr="009232A4">
        <w:rPr>
          <w:rFonts w:ascii="Arial" w:hAnsi="Arial" w:cs="Arial"/>
        </w:rPr>
        <w:t>Назначение документа</w:t>
      </w:r>
      <w:bookmarkEnd w:id="231"/>
      <w:bookmarkEnd w:id="232"/>
      <w:bookmarkEnd w:id="233"/>
    </w:p>
    <w:p w14:paraId="3893D51D" w14:textId="77777777" w:rsidR="007A20B0" w:rsidRPr="007A20B0" w:rsidRDefault="00273541" w:rsidP="00B50A86">
      <w:pPr>
        <w:spacing w:before="120" w:line="264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t xml:space="preserve">Настоящий документ содержит описание функциональных и интерфейсных требований </w:t>
      </w:r>
      <w:r w:rsidR="009232A4">
        <w:rPr>
          <w:rFonts w:ascii="Arial" w:hAnsi="Arial" w:cs="Arial"/>
        </w:rPr>
        <w:t xml:space="preserve">по </w:t>
      </w:r>
      <w:r w:rsidR="007A20B0">
        <w:rPr>
          <w:rFonts w:ascii="Arial" w:hAnsi="Arial" w:cs="Arial"/>
        </w:rPr>
        <w:t>доработкам:</w:t>
      </w:r>
    </w:p>
    <w:p w14:paraId="1A639A1F" w14:textId="77777777" w:rsidR="007A20B0" w:rsidRPr="00170824" w:rsidRDefault="007A20B0" w:rsidP="00441EB8">
      <w:pPr>
        <w:pStyle w:val="ae"/>
        <w:keepLines w:val="0"/>
        <w:numPr>
          <w:ilvl w:val="0"/>
          <w:numId w:val="10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 w:rsidRPr="00170824">
        <w:rPr>
          <w:rFonts w:ascii="Arial" w:eastAsiaTheme="minorHAnsi" w:hAnsi="Arial" w:cs="Arial"/>
          <w:szCs w:val="20"/>
          <w:lang w:eastAsia="en-US"/>
        </w:rPr>
        <w:t>Сайта п</w:t>
      </w:r>
      <w:r w:rsidR="009232A4" w:rsidRPr="00170824">
        <w:rPr>
          <w:rFonts w:ascii="Arial" w:eastAsiaTheme="minorHAnsi" w:hAnsi="Arial" w:cs="Arial"/>
          <w:szCs w:val="20"/>
          <w:lang w:eastAsia="en-US"/>
        </w:rPr>
        <w:t xml:space="preserve">рограммы </w:t>
      </w:r>
      <w:r w:rsidRPr="00170824">
        <w:rPr>
          <w:rFonts w:ascii="Arial" w:eastAsiaTheme="minorHAnsi" w:hAnsi="Arial" w:cs="Arial"/>
          <w:szCs w:val="20"/>
          <w:lang w:eastAsia="en-US"/>
        </w:rPr>
        <w:t>л</w:t>
      </w:r>
      <w:r w:rsidR="009232A4" w:rsidRPr="00170824">
        <w:rPr>
          <w:rFonts w:ascii="Arial" w:eastAsiaTheme="minorHAnsi" w:hAnsi="Arial" w:cs="Arial"/>
          <w:szCs w:val="20"/>
          <w:lang w:eastAsia="en-US"/>
        </w:rPr>
        <w:t>ояльности ВТБ 24 «Коллекция»</w:t>
      </w:r>
      <w:r w:rsidRPr="00170824">
        <w:rPr>
          <w:rFonts w:ascii="Arial" w:eastAsiaTheme="minorHAnsi" w:hAnsi="Arial" w:cs="Arial"/>
          <w:szCs w:val="20"/>
          <w:lang w:eastAsia="en-US"/>
        </w:rPr>
        <w:t>;</w:t>
      </w:r>
    </w:p>
    <w:p w14:paraId="7A1C4FE7" w14:textId="77777777" w:rsidR="007A20B0" w:rsidRPr="00170824" w:rsidRDefault="00614CC7" w:rsidP="00441EB8">
      <w:pPr>
        <w:pStyle w:val="ae"/>
        <w:keepLines w:val="0"/>
        <w:numPr>
          <w:ilvl w:val="0"/>
          <w:numId w:val="10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 w:rsidRPr="00170824">
        <w:rPr>
          <w:rFonts w:ascii="Arial" w:eastAsiaTheme="minorHAnsi" w:hAnsi="Arial" w:cs="Arial"/>
          <w:szCs w:val="20"/>
          <w:lang w:eastAsia="en-US"/>
        </w:rPr>
        <w:t>АРМ Администратора каталога вознаграждений (Каталог и заказы)</w:t>
      </w:r>
      <w:r w:rsidR="007A20B0" w:rsidRPr="00170824">
        <w:rPr>
          <w:rFonts w:ascii="Arial" w:eastAsiaTheme="minorHAnsi" w:hAnsi="Arial" w:cs="Arial"/>
          <w:szCs w:val="20"/>
          <w:lang w:eastAsia="en-US"/>
        </w:rPr>
        <w:t>;</w:t>
      </w:r>
    </w:p>
    <w:p w14:paraId="2B325D69" w14:textId="77777777" w:rsidR="00273541" w:rsidRPr="00170824" w:rsidRDefault="00614CC7" w:rsidP="00441EB8">
      <w:pPr>
        <w:pStyle w:val="ae"/>
        <w:keepLines w:val="0"/>
        <w:numPr>
          <w:ilvl w:val="0"/>
          <w:numId w:val="10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 w:rsidRPr="00170824">
        <w:rPr>
          <w:rFonts w:ascii="Arial" w:eastAsiaTheme="minorHAnsi" w:hAnsi="Arial" w:cs="Arial"/>
          <w:szCs w:val="20"/>
          <w:lang w:eastAsia="en-US"/>
        </w:rPr>
        <w:t>АРМ Администратора безопасности</w:t>
      </w:r>
      <w:r w:rsidR="007A20B0" w:rsidRPr="00170824">
        <w:rPr>
          <w:rFonts w:ascii="Arial" w:eastAsiaTheme="minorHAnsi" w:hAnsi="Arial" w:cs="Arial"/>
          <w:szCs w:val="20"/>
          <w:lang w:eastAsia="en-US"/>
        </w:rPr>
        <w:t xml:space="preserve"> (Клиенты).</w:t>
      </w:r>
    </w:p>
    <w:p w14:paraId="46364ECD" w14:textId="77777777" w:rsidR="004A2257" w:rsidRPr="009232A4" w:rsidRDefault="004A2257" w:rsidP="00B50A86">
      <w:pPr>
        <w:spacing w:before="120" w:line="264" w:lineRule="auto"/>
        <w:rPr>
          <w:rFonts w:ascii="Arial" w:hAnsi="Arial" w:cs="Arial"/>
          <w:bCs/>
        </w:rPr>
      </w:pPr>
      <w:r w:rsidRPr="009232A4">
        <w:rPr>
          <w:rFonts w:ascii="Arial" w:hAnsi="Arial" w:cs="Arial"/>
          <w:bCs/>
        </w:rPr>
        <w:t>Эта спецификация предназначена для:</w:t>
      </w:r>
    </w:p>
    <w:p w14:paraId="2C79D728" w14:textId="77777777" w:rsidR="00614CC7" w:rsidRPr="00614CC7" w:rsidRDefault="004A2257" w:rsidP="00441EB8">
      <w:pPr>
        <w:pStyle w:val="ae"/>
        <w:keepLines w:val="0"/>
        <w:numPr>
          <w:ilvl w:val="0"/>
          <w:numId w:val="8"/>
        </w:numPr>
        <w:spacing w:after="200" w:line="264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Согласования особенностей Системы с Заказчиком.</w:t>
      </w:r>
    </w:p>
    <w:p w14:paraId="593FD459" w14:textId="77777777" w:rsidR="004A2257" w:rsidRPr="00614CC7" w:rsidRDefault="004A2257" w:rsidP="00441EB8">
      <w:pPr>
        <w:pStyle w:val="ae"/>
        <w:keepLines w:val="0"/>
        <w:numPr>
          <w:ilvl w:val="0"/>
          <w:numId w:val="8"/>
        </w:numPr>
        <w:spacing w:after="200" w:line="264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Согласования особенностей Системы с разработчиками.</w:t>
      </w:r>
    </w:p>
    <w:p w14:paraId="00C24ABB" w14:textId="77777777" w:rsidR="004A2257" w:rsidRPr="00614CC7" w:rsidRDefault="004A2257" w:rsidP="00441EB8">
      <w:pPr>
        <w:pStyle w:val="ae"/>
        <w:keepLines w:val="0"/>
        <w:numPr>
          <w:ilvl w:val="0"/>
          <w:numId w:val="8"/>
        </w:numPr>
        <w:spacing w:after="200" w:line="264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Разработки программного продукта.</w:t>
      </w:r>
    </w:p>
    <w:p w14:paraId="38B986BB" w14:textId="77777777" w:rsidR="00273541" w:rsidRPr="00614CC7" w:rsidRDefault="004A2257" w:rsidP="00441EB8">
      <w:pPr>
        <w:pStyle w:val="ae"/>
        <w:keepLines w:val="0"/>
        <w:numPr>
          <w:ilvl w:val="0"/>
          <w:numId w:val="8"/>
        </w:numPr>
        <w:spacing w:after="200" w:line="264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Последующего тестирования функционала с целью обеспечения качества продукта.</w:t>
      </w:r>
    </w:p>
    <w:p w14:paraId="40728083" w14:textId="77777777" w:rsidR="00273541" w:rsidRPr="009232A4" w:rsidRDefault="00273541" w:rsidP="00B50A86">
      <w:pPr>
        <w:widowControl w:val="0"/>
        <w:spacing w:before="120" w:line="264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t>Детальная информация</w:t>
      </w:r>
      <w:r w:rsidR="00614CC7">
        <w:rPr>
          <w:rFonts w:ascii="Arial" w:hAnsi="Arial" w:cs="Arial"/>
        </w:rPr>
        <w:t xml:space="preserve"> по взаимодействию с ИС банка, П</w:t>
      </w:r>
      <w:r w:rsidRPr="009232A4">
        <w:rPr>
          <w:rFonts w:ascii="Arial" w:hAnsi="Arial" w:cs="Arial"/>
        </w:rPr>
        <w:t>артнерами и другими внешними системами отражена в документах по интеграции.</w:t>
      </w:r>
    </w:p>
    <w:p w14:paraId="03B8F8F6" w14:textId="77777777" w:rsidR="00273541" w:rsidRPr="009232A4" w:rsidRDefault="00273541" w:rsidP="00441EB8">
      <w:pPr>
        <w:pStyle w:val="20"/>
        <w:numPr>
          <w:ilvl w:val="1"/>
          <w:numId w:val="27"/>
        </w:numPr>
        <w:spacing w:before="480" w:after="240" w:line="264" w:lineRule="auto"/>
        <w:rPr>
          <w:rFonts w:ascii="Arial" w:hAnsi="Arial" w:cs="Arial"/>
        </w:rPr>
      </w:pPr>
      <w:bookmarkStart w:id="234" w:name="_Toc350761624"/>
      <w:bookmarkStart w:id="235" w:name="_Toc343798090"/>
      <w:bookmarkStart w:id="236" w:name="_Toc363146659"/>
      <w:bookmarkStart w:id="237" w:name="_Toc374704573"/>
      <w:bookmarkStart w:id="238" w:name="_Toc385528820"/>
      <w:bookmarkEnd w:id="234"/>
      <w:r w:rsidRPr="009232A4">
        <w:rPr>
          <w:rFonts w:ascii="Arial" w:hAnsi="Arial" w:cs="Arial"/>
        </w:rPr>
        <w:t>Связанные документы</w:t>
      </w:r>
      <w:bookmarkEnd w:id="235"/>
      <w:bookmarkEnd w:id="236"/>
      <w:bookmarkEnd w:id="237"/>
      <w:bookmarkEnd w:id="238"/>
    </w:p>
    <w:tbl>
      <w:tblPr>
        <w:tblStyle w:val="14"/>
        <w:tblW w:w="9517" w:type="dxa"/>
        <w:tblLook w:val="04A0" w:firstRow="1" w:lastRow="0" w:firstColumn="1" w:lastColumn="0" w:noHBand="0" w:noVBand="1"/>
      </w:tblPr>
      <w:tblGrid>
        <w:gridCol w:w="3652"/>
        <w:gridCol w:w="3969"/>
        <w:gridCol w:w="1896"/>
      </w:tblGrid>
      <w:tr w:rsidR="00273541" w:rsidRPr="00614CC7" w14:paraId="31871254" w14:textId="77777777" w:rsidTr="005C3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52" w:type="dxa"/>
          </w:tcPr>
          <w:p w14:paraId="6A33A0E6" w14:textId="77777777" w:rsidR="00273541" w:rsidRPr="00614CC7" w:rsidRDefault="00273541" w:rsidP="00B50A86">
            <w:pPr>
              <w:spacing w:line="264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14CC7">
              <w:rPr>
                <w:rFonts w:ascii="Arial" w:hAnsi="Arial" w:cs="Arial"/>
                <w:sz w:val="20"/>
                <w:szCs w:val="20"/>
              </w:rPr>
              <w:t>Документ</w:t>
            </w:r>
          </w:p>
        </w:tc>
        <w:tc>
          <w:tcPr>
            <w:tcW w:w="3969" w:type="dxa"/>
          </w:tcPr>
          <w:p w14:paraId="59B085D9" w14:textId="77777777" w:rsidR="00273541" w:rsidRPr="00614CC7" w:rsidRDefault="00273541" w:rsidP="00B50A86">
            <w:pPr>
              <w:spacing w:line="264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14CC7">
              <w:rPr>
                <w:rFonts w:ascii="Arial" w:hAnsi="Arial" w:cs="Arial"/>
                <w:sz w:val="20"/>
                <w:szCs w:val="20"/>
              </w:rPr>
              <w:t>Описание</w:t>
            </w:r>
          </w:p>
        </w:tc>
        <w:tc>
          <w:tcPr>
            <w:tcW w:w="1896" w:type="dxa"/>
          </w:tcPr>
          <w:p w14:paraId="640BBE0E" w14:textId="77777777" w:rsidR="00273541" w:rsidRPr="00614CC7" w:rsidRDefault="00273541" w:rsidP="00B50A86">
            <w:pPr>
              <w:spacing w:line="264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14CC7">
              <w:rPr>
                <w:rFonts w:ascii="Arial" w:hAnsi="Arial" w:cs="Arial"/>
                <w:sz w:val="20"/>
                <w:szCs w:val="20"/>
              </w:rPr>
              <w:t>Псевдоним</w:t>
            </w:r>
          </w:p>
        </w:tc>
      </w:tr>
      <w:tr w:rsidR="00273541" w:rsidRPr="00614CC7" w14:paraId="70CA1546" w14:textId="77777777" w:rsidTr="005C3263">
        <w:tc>
          <w:tcPr>
            <w:tcW w:w="3652" w:type="dxa"/>
          </w:tcPr>
          <w:p w14:paraId="25D6E1EE" w14:textId="77777777" w:rsidR="00273541" w:rsidRPr="00614CC7" w:rsidRDefault="00273541" w:rsidP="00B50A86">
            <w:pPr>
              <w:spacing w:line="264" w:lineRule="auto"/>
              <w:rPr>
                <w:rFonts w:ascii="Arial" w:hAnsi="Arial" w:cs="Arial"/>
                <w:szCs w:val="20"/>
                <w:lang w:val="en-US"/>
              </w:rPr>
            </w:pPr>
            <w:r w:rsidRPr="00614CC7">
              <w:rPr>
                <w:rFonts w:ascii="Arial" w:hAnsi="Arial" w:cs="Arial"/>
                <w:szCs w:val="20"/>
              </w:rPr>
              <w:t xml:space="preserve">Глоссарий ВТБ 24 </w:t>
            </w:r>
            <w:r w:rsidRPr="00614CC7">
              <w:rPr>
                <w:rFonts w:ascii="Arial" w:hAnsi="Arial" w:cs="Arial"/>
                <w:szCs w:val="20"/>
                <w:lang w:val="en-US"/>
              </w:rPr>
              <w:t>v 2.1</w:t>
            </w:r>
          </w:p>
        </w:tc>
        <w:tc>
          <w:tcPr>
            <w:tcW w:w="3969" w:type="dxa"/>
          </w:tcPr>
          <w:p w14:paraId="3FA630E4" w14:textId="77777777" w:rsidR="00273541" w:rsidRPr="00614CC7" w:rsidRDefault="00273541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szCs w:val="20"/>
              </w:rPr>
              <w:t>Содержит информацию с ключевыми определениями и ролями, которые используются в текущем документе.</w:t>
            </w:r>
          </w:p>
        </w:tc>
        <w:tc>
          <w:tcPr>
            <w:tcW w:w="1896" w:type="dxa"/>
          </w:tcPr>
          <w:p w14:paraId="65AE74F7" w14:textId="77777777" w:rsidR="00273541" w:rsidRPr="00614CC7" w:rsidRDefault="00273541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bookmarkStart w:id="239" w:name="док_Глоссарий"/>
            <w:r w:rsidRPr="00614CC7">
              <w:rPr>
                <w:rFonts w:ascii="Arial" w:hAnsi="Arial" w:cs="Arial"/>
                <w:szCs w:val="20"/>
              </w:rPr>
              <w:t>Глоссарий</w:t>
            </w:r>
            <w:bookmarkEnd w:id="239"/>
          </w:p>
        </w:tc>
      </w:tr>
      <w:tr w:rsidR="005C3263" w:rsidRPr="00614CC7" w14:paraId="64A500D4" w14:textId="77777777" w:rsidTr="005C3263">
        <w:tc>
          <w:tcPr>
            <w:tcW w:w="3652" w:type="dxa"/>
          </w:tcPr>
          <w:p w14:paraId="139F0DB4" w14:textId="77777777" w:rsidR="005C3263" w:rsidRPr="00614CC7" w:rsidRDefault="005C3263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szCs w:val="20"/>
              </w:rPr>
              <w:t xml:space="preserve">Спецификация на функционал и пользовательский  интерфейс, </w:t>
            </w:r>
            <w:r w:rsidRPr="00614CC7">
              <w:rPr>
                <w:rFonts w:ascii="Arial" w:hAnsi="Arial" w:cs="Arial"/>
                <w:szCs w:val="20"/>
                <w:lang w:val="en-US"/>
              </w:rPr>
              <w:t>I </w:t>
            </w:r>
            <w:r w:rsidRPr="00614CC7">
              <w:rPr>
                <w:rFonts w:ascii="Arial" w:hAnsi="Arial" w:cs="Arial"/>
                <w:szCs w:val="20"/>
              </w:rPr>
              <w:t>этап</w:t>
            </w:r>
          </w:p>
        </w:tc>
        <w:tc>
          <w:tcPr>
            <w:tcW w:w="3969" w:type="dxa"/>
          </w:tcPr>
          <w:p w14:paraId="57DD5BD3" w14:textId="77777777" w:rsidR="005C3263" w:rsidRPr="00614CC7" w:rsidRDefault="005C3263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szCs w:val="20"/>
              </w:rPr>
              <w:t>Содержит описание функций, реализованных на первом этапе</w:t>
            </w:r>
          </w:p>
        </w:tc>
        <w:tc>
          <w:tcPr>
            <w:tcW w:w="1896" w:type="dxa"/>
          </w:tcPr>
          <w:p w14:paraId="621898A6" w14:textId="77777777" w:rsidR="005C3263" w:rsidRPr="00614CC7" w:rsidRDefault="005C3263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bookmarkStart w:id="240" w:name="док_Функции_I_этапа"/>
            <w:r w:rsidRPr="00614CC7">
              <w:rPr>
                <w:rFonts w:ascii="Arial" w:hAnsi="Arial" w:cs="Arial"/>
                <w:szCs w:val="20"/>
              </w:rPr>
              <w:t>Функции</w:t>
            </w:r>
            <w:r w:rsidRPr="00614CC7">
              <w:rPr>
                <w:rFonts w:ascii="Arial" w:hAnsi="Arial" w:cs="Arial"/>
                <w:szCs w:val="20"/>
                <w:lang w:val="en-US"/>
              </w:rPr>
              <w:t xml:space="preserve"> I </w:t>
            </w:r>
            <w:r w:rsidRPr="00614CC7">
              <w:rPr>
                <w:rFonts w:ascii="Arial" w:hAnsi="Arial" w:cs="Arial"/>
                <w:szCs w:val="20"/>
              </w:rPr>
              <w:t>этапа</w:t>
            </w:r>
            <w:bookmarkEnd w:id="240"/>
          </w:p>
        </w:tc>
      </w:tr>
      <w:tr w:rsidR="00273541" w:rsidRPr="00614CC7" w14:paraId="0AAFC63B" w14:textId="77777777" w:rsidTr="005C3263">
        <w:tc>
          <w:tcPr>
            <w:tcW w:w="3652" w:type="dxa"/>
          </w:tcPr>
          <w:p w14:paraId="291DADC4" w14:textId="77777777" w:rsidR="00273541" w:rsidRPr="00614CC7" w:rsidRDefault="00273541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szCs w:val="20"/>
              </w:rPr>
              <w:t>Описание электронного обмена информацией с поставщиками вознаграждений</w:t>
            </w:r>
          </w:p>
        </w:tc>
        <w:tc>
          <w:tcPr>
            <w:tcW w:w="3969" w:type="dxa"/>
          </w:tcPr>
          <w:p w14:paraId="72A00F7E" w14:textId="77777777" w:rsidR="00273541" w:rsidRPr="00614CC7" w:rsidRDefault="00273541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szCs w:val="20"/>
              </w:rPr>
              <w:t xml:space="preserve">Содержит описание для взаимодействия Поставщиков вознаграждений с </w:t>
            </w:r>
            <w:r w:rsidRPr="00614CC7">
              <w:rPr>
                <w:rFonts w:ascii="Arial" w:hAnsi="Arial" w:cs="Arial"/>
                <w:szCs w:val="20"/>
                <w:lang w:val="en-US"/>
              </w:rPr>
              <w:t>API</w:t>
            </w:r>
            <w:r w:rsidRPr="00614CC7">
              <w:rPr>
                <w:rFonts w:ascii="Arial" w:hAnsi="Arial" w:cs="Arial"/>
                <w:szCs w:val="20"/>
              </w:rPr>
              <w:t xml:space="preserve"> Системы</w:t>
            </w:r>
          </w:p>
        </w:tc>
        <w:tc>
          <w:tcPr>
            <w:tcW w:w="1896" w:type="dxa"/>
          </w:tcPr>
          <w:p w14:paraId="017F4612" w14:textId="77777777" w:rsidR="00273541" w:rsidRPr="00614CC7" w:rsidRDefault="00273541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bookmarkStart w:id="241" w:name="док_API_поставщиков"/>
            <w:r w:rsidRPr="00614CC7">
              <w:rPr>
                <w:rFonts w:ascii="Arial" w:hAnsi="Arial" w:cs="Arial"/>
                <w:szCs w:val="20"/>
                <w:lang w:val="en-US"/>
              </w:rPr>
              <w:t xml:space="preserve">API </w:t>
            </w:r>
            <w:r w:rsidRPr="00614CC7">
              <w:rPr>
                <w:rFonts w:ascii="Arial" w:hAnsi="Arial" w:cs="Arial"/>
                <w:szCs w:val="20"/>
              </w:rPr>
              <w:t>для офлайн-партнеров</w:t>
            </w:r>
            <w:bookmarkEnd w:id="241"/>
          </w:p>
        </w:tc>
      </w:tr>
    </w:tbl>
    <w:p w14:paraId="145486ED" w14:textId="77777777" w:rsidR="00273541" w:rsidRPr="009232A4" w:rsidRDefault="00273541" w:rsidP="00441EB8">
      <w:pPr>
        <w:pStyle w:val="20"/>
        <w:numPr>
          <w:ilvl w:val="1"/>
          <w:numId w:val="27"/>
        </w:numPr>
        <w:spacing w:before="480" w:after="240" w:line="264" w:lineRule="auto"/>
        <w:rPr>
          <w:rFonts w:ascii="Arial" w:hAnsi="Arial" w:cs="Arial"/>
        </w:rPr>
      </w:pPr>
      <w:bookmarkStart w:id="242" w:name="_Toc350352253"/>
      <w:bookmarkStart w:id="243" w:name="_Toc350352594"/>
      <w:bookmarkStart w:id="244" w:name="_Toc350352715"/>
      <w:bookmarkStart w:id="245" w:name="_Toc350761626"/>
      <w:bookmarkStart w:id="246" w:name="_Toc350352254"/>
      <w:bookmarkStart w:id="247" w:name="_Toc350352595"/>
      <w:bookmarkStart w:id="248" w:name="_Toc350352716"/>
      <w:bookmarkStart w:id="249" w:name="_Toc350761627"/>
      <w:bookmarkStart w:id="250" w:name="_Toc363146660"/>
      <w:bookmarkStart w:id="251" w:name="_Toc374704574"/>
      <w:bookmarkStart w:id="252" w:name="_Toc38552882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r w:rsidRPr="009232A4">
        <w:rPr>
          <w:rFonts w:ascii="Arial" w:hAnsi="Arial" w:cs="Arial"/>
        </w:rPr>
        <w:lastRenderedPageBreak/>
        <w:t>Роли</w:t>
      </w:r>
      <w:bookmarkEnd w:id="250"/>
      <w:bookmarkEnd w:id="251"/>
      <w:bookmarkEnd w:id="252"/>
    </w:p>
    <w:p w14:paraId="09C8E7A3" w14:textId="77777777" w:rsidR="00273541" w:rsidRPr="009232A4" w:rsidRDefault="00273541" w:rsidP="00441EB8">
      <w:pPr>
        <w:pStyle w:val="3"/>
        <w:numPr>
          <w:ilvl w:val="2"/>
          <w:numId w:val="27"/>
        </w:numPr>
        <w:spacing w:before="360" w:after="240" w:line="264" w:lineRule="auto"/>
        <w:rPr>
          <w:rFonts w:ascii="Arial" w:hAnsi="Arial" w:cs="Arial"/>
        </w:rPr>
      </w:pPr>
      <w:bookmarkStart w:id="253" w:name="_Toc385528822"/>
      <w:r w:rsidRPr="009232A4">
        <w:rPr>
          <w:rFonts w:ascii="Arial" w:hAnsi="Arial" w:cs="Arial"/>
        </w:rPr>
        <w:t>Основные роли</w:t>
      </w:r>
      <w:bookmarkEnd w:id="253"/>
    </w:p>
    <w:tbl>
      <w:tblPr>
        <w:tblStyle w:val="14"/>
        <w:tblW w:w="9639" w:type="dxa"/>
        <w:tblLook w:val="04A0" w:firstRow="1" w:lastRow="0" w:firstColumn="1" w:lastColumn="0" w:noHBand="0" w:noVBand="1"/>
      </w:tblPr>
      <w:tblGrid>
        <w:gridCol w:w="2835"/>
        <w:gridCol w:w="6804"/>
      </w:tblGrid>
      <w:tr w:rsidR="00393B8C" w:rsidRPr="00614CC7" w14:paraId="31502D03" w14:textId="77777777" w:rsidTr="007E6D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2835" w:type="dxa"/>
            <w:hideMark/>
          </w:tcPr>
          <w:p w14:paraId="7B6B1684" w14:textId="77777777" w:rsidR="00393B8C" w:rsidRPr="00614CC7" w:rsidRDefault="00393B8C" w:rsidP="00B50A86">
            <w:pPr>
              <w:spacing w:line="264" w:lineRule="auto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614CC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Роль</w:t>
            </w:r>
          </w:p>
        </w:tc>
        <w:tc>
          <w:tcPr>
            <w:tcW w:w="6804" w:type="dxa"/>
            <w:hideMark/>
          </w:tcPr>
          <w:p w14:paraId="564BB449" w14:textId="77777777" w:rsidR="00393B8C" w:rsidRPr="00614CC7" w:rsidRDefault="00393B8C" w:rsidP="00B50A86">
            <w:pPr>
              <w:spacing w:line="264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 w:val="20"/>
                <w:szCs w:val="20"/>
              </w:rPr>
              <w:t>Описание</w:t>
            </w:r>
          </w:p>
        </w:tc>
      </w:tr>
      <w:tr w:rsidR="00393B8C" w:rsidRPr="00614CC7" w14:paraId="3B6C5FD3" w14:textId="77777777" w:rsidTr="007E6DD2">
        <w:trPr>
          <w:trHeight w:val="315"/>
        </w:trPr>
        <w:tc>
          <w:tcPr>
            <w:tcW w:w="2835" w:type="dxa"/>
          </w:tcPr>
          <w:p w14:paraId="6BDB936B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proofErr w:type="spellStart"/>
            <w:r w:rsidRPr="00614CC7">
              <w:rPr>
                <w:rFonts w:ascii="Arial" w:hAnsi="Arial" w:cs="Arial"/>
                <w:b/>
                <w:szCs w:val="20"/>
              </w:rPr>
              <w:t>Uniteller</w:t>
            </w:r>
            <w:proofErr w:type="spellEnd"/>
          </w:p>
        </w:tc>
        <w:tc>
          <w:tcPr>
            <w:tcW w:w="6804" w:type="dxa"/>
          </w:tcPr>
          <w:p w14:paraId="61B36D13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Компания, обеспечивающая услугу интернет-</w:t>
            </w:r>
            <w:proofErr w:type="spellStart"/>
            <w:r w:rsidRPr="00614CC7">
              <w:rPr>
                <w:rFonts w:ascii="Arial" w:hAnsi="Arial" w:cs="Arial"/>
                <w:color w:val="000000"/>
                <w:szCs w:val="20"/>
              </w:rPr>
              <w:t>эквайринга</w:t>
            </w:r>
            <w:proofErr w:type="spellEnd"/>
          </w:p>
        </w:tc>
      </w:tr>
      <w:tr w:rsidR="00393B8C" w:rsidRPr="00614CC7" w14:paraId="63F51CA7" w14:textId="77777777" w:rsidTr="007E6DD2">
        <w:trPr>
          <w:trHeight w:val="315"/>
        </w:trPr>
        <w:tc>
          <w:tcPr>
            <w:tcW w:w="2835" w:type="dxa"/>
          </w:tcPr>
          <w:p w14:paraId="47A4E709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szCs w:val="20"/>
                <w:lang w:val="en-US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Администратор</w:t>
            </w:r>
          </w:p>
        </w:tc>
        <w:tc>
          <w:tcPr>
            <w:tcW w:w="6804" w:type="dxa"/>
          </w:tcPr>
          <w:p w14:paraId="1C4025C1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Сотрудник банка или Оператора, контролирующий процесс реализации Программы, статусы заказов и взаимодействие между всеми участниками процесса.</w:t>
            </w:r>
          </w:p>
        </w:tc>
      </w:tr>
      <w:tr w:rsidR="00393B8C" w:rsidRPr="00614CC7" w14:paraId="125FF733" w14:textId="77777777" w:rsidTr="007E6DD2">
        <w:trPr>
          <w:trHeight w:val="315"/>
        </w:trPr>
        <w:tc>
          <w:tcPr>
            <w:tcW w:w="2835" w:type="dxa"/>
            <w:hideMark/>
          </w:tcPr>
          <w:p w14:paraId="4D590DB5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bCs/>
                <w:color w:val="000000"/>
                <w:szCs w:val="20"/>
              </w:rPr>
            </w:pPr>
            <w:r w:rsidRPr="00614CC7">
              <w:rPr>
                <w:rFonts w:ascii="Arial" w:hAnsi="Arial" w:cs="Arial"/>
                <w:b/>
                <w:bCs/>
                <w:color w:val="000000"/>
                <w:szCs w:val="20"/>
              </w:rPr>
              <w:t>Гость</w:t>
            </w:r>
          </w:p>
        </w:tc>
        <w:tc>
          <w:tcPr>
            <w:tcW w:w="6804" w:type="dxa"/>
            <w:hideMark/>
          </w:tcPr>
          <w:p w14:paraId="6C6FA6D4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Любой неавторизованный посетитель сайта Системы.</w:t>
            </w:r>
          </w:p>
        </w:tc>
      </w:tr>
      <w:tr w:rsidR="00393B8C" w:rsidRPr="00614CC7" w14:paraId="550299C0" w14:textId="77777777" w:rsidTr="007E6DD2">
        <w:trPr>
          <w:trHeight w:val="315"/>
        </w:trPr>
        <w:tc>
          <w:tcPr>
            <w:tcW w:w="2835" w:type="dxa"/>
          </w:tcPr>
          <w:p w14:paraId="069B0D76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szCs w:val="20"/>
                <w:lang w:val="en-US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ИС банка</w:t>
            </w:r>
          </w:p>
        </w:tc>
        <w:tc>
          <w:tcPr>
            <w:tcW w:w="6804" w:type="dxa"/>
          </w:tcPr>
          <w:p w14:paraId="0560289C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Информационная система банка</w:t>
            </w:r>
          </w:p>
        </w:tc>
      </w:tr>
      <w:tr w:rsidR="00393B8C" w:rsidRPr="00614CC7" w14:paraId="1AFFF1DB" w14:textId="77777777" w:rsidTr="007E6DD2">
        <w:trPr>
          <w:trHeight w:val="315"/>
        </w:trPr>
        <w:tc>
          <w:tcPr>
            <w:tcW w:w="2835" w:type="dxa"/>
          </w:tcPr>
          <w:p w14:paraId="5FD1339D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ИС партнера</w:t>
            </w:r>
          </w:p>
        </w:tc>
        <w:tc>
          <w:tcPr>
            <w:tcW w:w="6804" w:type="dxa"/>
          </w:tcPr>
          <w:p w14:paraId="77B5F835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Информационная система партнера</w:t>
            </w:r>
          </w:p>
        </w:tc>
      </w:tr>
      <w:tr w:rsidR="00393B8C" w:rsidRPr="00614CC7" w14:paraId="1D192304" w14:textId="77777777" w:rsidTr="007E6DD2">
        <w:trPr>
          <w:trHeight w:val="315"/>
        </w:trPr>
        <w:tc>
          <w:tcPr>
            <w:tcW w:w="2835" w:type="dxa"/>
          </w:tcPr>
          <w:p w14:paraId="67EE27E9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Курьер</w:t>
            </w:r>
          </w:p>
        </w:tc>
        <w:tc>
          <w:tcPr>
            <w:tcW w:w="6804" w:type="dxa"/>
          </w:tcPr>
          <w:p w14:paraId="367E0F2E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Компания, осуществляющая доставку вознаграждений</w:t>
            </w:r>
          </w:p>
        </w:tc>
      </w:tr>
      <w:tr w:rsidR="00393B8C" w:rsidRPr="00614CC7" w14:paraId="09C39405" w14:textId="77777777" w:rsidTr="007E6DD2">
        <w:trPr>
          <w:trHeight w:val="315"/>
        </w:trPr>
        <w:tc>
          <w:tcPr>
            <w:tcW w:w="2835" w:type="dxa"/>
          </w:tcPr>
          <w:p w14:paraId="686118FB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bookmarkStart w:id="254" w:name="роль_Не_активированный_участник"/>
            <w:r w:rsidRPr="00614CC7">
              <w:rPr>
                <w:rFonts w:ascii="Arial" w:hAnsi="Arial" w:cs="Arial"/>
                <w:b/>
                <w:szCs w:val="20"/>
              </w:rPr>
              <w:t>Неактивированный участник</w:t>
            </w:r>
            <w:bookmarkEnd w:id="254"/>
          </w:p>
        </w:tc>
        <w:tc>
          <w:tcPr>
            <w:tcW w:w="6804" w:type="dxa"/>
          </w:tcPr>
          <w:p w14:paraId="70084ECA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Клиент Банка, который имеет банковскую карту, прошедший регистрацию, но не выполнивший активацию. Такие пользователи имеют бонусный счет и личный кабинет, могут только накапливать бонусы, а чтобы потратить накопленное, клиенту требуется принять условия программы лояльности и стать (полноценным) Участником.</w:t>
            </w:r>
          </w:p>
        </w:tc>
      </w:tr>
      <w:tr w:rsidR="00A73223" w:rsidRPr="00614CC7" w14:paraId="5012D10D" w14:textId="77777777" w:rsidTr="007E6DD2">
        <w:trPr>
          <w:trHeight w:val="315"/>
        </w:trPr>
        <w:tc>
          <w:tcPr>
            <w:tcW w:w="2835" w:type="dxa"/>
          </w:tcPr>
          <w:p w14:paraId="2F12483A" w14:textId="77777777" w:rsidR="00A73223" w:rsidRPr="00614CC7" w:rsidRDefault="00A73223" w:rsidP="00B50A86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О</w:t>
            </w:r>
            <w:r w:rsidR="000E2DE6">
              <w:rPr>
                <w:rFonts w:ascii="Arial" w:hAnsi="Arial" w:cs="Arial"/>
                <w:b/>
                <w:szCs w:val="20"/>
              </w:rPr>
              <w:t>зон</w:t>
            </w:r>
          </w:p>
        </w:tc>
        <w:tc>
          <w:tcPr>
            <w:tcW w:w="6804" w:type="dxa"/>
          </w:tcPr>
          <w:p w14:paraId="6B69ACB0" w14:textId="77777777" w:rsidR="00A73223" w:rsidRPr="000003C8" w:rsidRDefault="00A73223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 xml:space="preserve">Информационная система компании </w:t>
            </w:r>
            <w:r w:rsidR="000003C8">
              <w:rPr>
                <w:rFonts w:ascii="Arial" w:hAnsi="Arial" w:cs="Arial"/>
                <w:color w:val="000000"/>
                <w:szCs w:val="20"/>
              </w:rPr>
              <w:t>Озон</w:t>
            </w:r>
          </w:p>
        </w:tc>
      </w:tr>
      <w:tr w:rsidR="00393B8C" w:rsidRPr="00614CC7" w14:paraId="4A5BB42F" w14:textId="77777777" w:rsidTr="007E6DD2">
        <w:trPr>
          <w:trHeight w:val="315"/>
        </w:trPr>
        <w:tc>
          <w:tcPr>
            <w:tcW w:w="2835" w:type="dxa"/>
          </w:tcPr>
          <w:p w14:paraId="7CEAB5F6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Поставщик</w:t>
            </w:r>
          </w:p>
        </w:tc>
        <w:tc>
          <w:tcPr>
            <w:tcW w:w="6804" w:type="dxa"/>
          </w:tcPr>
          <w:p w14:paraId="5353A131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Поставщик товаров и услуг для каталога вознаграждений</w:t>
            </w:r>
          </w:p>
        </w:tc>
      </w:tr>
      <w:tr w:rsidR="00393B8C" w:rsidRPr="00614CC7" w14:paraId="7FA2F3CE" w14:textId="77777777" w:rsidTr="007E6DD2">
        <w:trPr>
          <w:trHeight w:val="315"/>
        </w:trPr>
        <w:tc>
          <w:tcPr>
            <w:tcW w:w="2835" w:type="dxa"/>
          </w:tcPr>
          <w:p w14:paraId="3B1C51AE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Участник</w:t>
            </w:r>
          </w:p>
        </w:tc>
        <w:tc>
          <w:tcPr>
            <w:tcW w:w="6804" w:type="dxa"/>
          </w:tcPr>
          <w:p w14:paraId="48765B8C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Клиент Банка, который прошел этапы регистрации и активации. Дополнительно к возможностям</w:t>
            </w:r>
            <w:proofErr w:type="gramStart"/>
            <w:r w:rsidRPr="00614CC7">
              <w:rPr>
                <w:rFonts w:ascii="Arial" w:hAnsi="Arial" w:cs="Arial"/>
                <w:color w:val="000000"/>
                <w:szCs w:val="20"/>
              </w:rPr>
              <w:t xml:space="preserve"> Н</w:t>
            </w:r>
            <w:proofErr w:type="gramEnd"/>
            <w:r w:rsidRPr="00614CC7">
              <w:rPr>
                <w:rFonts w:ascii="Arial" w:hAnsi="Arial" w:cs="Arial"/>
                <w:color w:val="000000"/>
                <w:szCs w:val="20"/>
              </w:rPr>
              <w:t>е активированного участника может получать вознаграждения (тратить бонусы)</w:t>
            </w:r>
          </w:p>
        </w:tc>
      </w:tr>
    </w:tbl>
    <w:p w14:paraId="29701FE5" w14:textId="77777777" w:rsidR="00273541" w:rsidRPr="009232A4" w:rsidRDefault="00273541" w:rsidP="00B50A86">
      <w:pPr>
        <w:spacing w:line="264" w:lineRule="auto"/>
        <w:rPr>
          <w:rFonts w:ascii="Arial" w:hAnsi="Arial" w:cs="Arial"/>
        </w:rPr>
      </w:pPr>
    </w:p>
    <w:p w14:paraId="4D8469FC" w14:textId="77777777" w:rsidR="00273541" w:rsidRPr="009232A4" w:rsidRDefault="00273541" w:rsidP="00441EB8">
      <w:pPr>
        <w:pStyle w:val="3"/>
        <w:numPr>
          <w:ilvl w:val="2"/>
          <w:numId w:val="27"/>
        </w:numPr>
        <w:spacing w:before="360" w:after="240" w:line="264" w:lineRule="auto"/>
        <w:rPr>
          <w:rFonts w:ascii="Arial" w:hAnsi="Arial" w:cs="Arial"/>
        </w:rPr>
      </w:pPr>
      <w:bookmarkStart w:id="255" w:name="_Toc385528823"/>
      <w:r w:rsidRPr="009232A4">
        <w:rPr>
          <w:rFonts w:ascii="Arial" w:hAnsi="Arial" w:cs="Arial"/>
        </w:rPr>
        <w:t>Объединяющие роли</w:t>
      </w:r>
      <w:bookmarkEnd w:id="255"/>
    </w:p>
    <w:tbl>
      <w:tblPr>
        <w:tblStyle w:val="14"/>
        <w:tblW w:w="9639" w:type="dxa"/>
        <w:tblLook w:val="04A0" w:firstRow="1" w:lastRow="0" w:firstColumn="1" w:lastColumn="0" w:noHBand="0" w:noVBand="1"/>
      </w:tblPr>
      <w:tblGrid>
        <w:gridCol w:w="2835"/>
        <w:gridCol w:w="6804"/>
      </w:tblGrid>
      <w:tr w:rsidR="00393B8C" w:rsidRPr="00614CC7" w14:paraId="2E38B6E2" w14:textId="77777777" w:rsidTr="007E6D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2835" w:type="dxa"/>
            <w:hideMark/>
          </w:tcPr>
          <w:p w14:paraId="6BE2C18F" w14:textId="77777777" w:rsidR="00393B8C" w:rsidRPr="00614CC7" w:rsidRDefault="00393B8C" w:rsidP="00B50A86">
            <w:pPr>
              <w:spacing w:line="264" w:lineRule="auto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614CC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Роль</w:t>
            </w:r>
          </w:p>
        </w:tc>
        <w:tc>
          <w:tcPr>
            <w:tcW w:w="6804" w:type="dxa"/>
            <w:hideMark/>
          </w:tcPr>
          <w:p w14:paraId="7528830E" w14:textId="77777777" w:rsidR="00393B8C" w:rsidRPr="00614CC7" w:rsidRDefault="00393B8C" w:rsidP="00B50A86">
            <w:pPr>
              <w:spacing w:line="264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 w:val="20"/>
                <w:szCs w:val="20"/>
              </w:rPr>
              <w:t>Описание</w:t>
            </w:r>
          </w:p>
        </w:tc>
      </w:tr>
      <w:tr w:rsidR="00393B8C" w:rsidRPr="00614CC7" w14:paraId="5C8278C7" w14:textId="77777777" w:rsidTr="007E6DD2">
        <w:trPr>
          <w:trHeight w:val="315"/>
        </w:trPr>
        <w:tc>
          <w:tcPr>
            <w:tcW w:w="2835" w:type="dxa"/>
          </w:tcPr>
          <w:p w14:paraId="50CCCD40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Партнер</w:t>
            </w:r>
          </w:p>
        </w:tc>
        <w:tc>
          <w:tcPr>
            <w:tcW w:w="6804" w:type="dxa"/>
          </w:tcPr>
          <w:p w14:paraId="5BEADF39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Объединяет роли «Поставщик» и «Курьер»</w:t>
            </w:r>
          </w:p>
        </w:tc>
      </w:tr>
      <w:tr w:rsidR="00393B8C" w:rsidRPr="00614CC7" w14:paraId="6A75AADD" w14:textId="77777777" w:rsidTr="007E6DD2">
        <w:trPr>
          <w:trHeight w:val="315"/>
        </w:trPr>
        <w:tc>
          <w:tcPr>
            <w:tcW w:w="2835" w:type="dxa"/>
          </w:tcPr>
          <w:p w14:paraId="146059CA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Пользователь</w:t>
            </w:r>
            <w:r w:rsidRPr="00614CC7">
              <w:rPr>
                <w:rFonts w:ascii="Arial" w:hAnsi="Arial" w:cs="Arial"/>
                <w:szCs w:val="20"/>
              </w:rPr>
              <w:t xml:space="preserve"> (программы «Коллекция»)</w:t>
            </w:r>
          </w:p>
        </w:tc>
        <w:tc>
          <w:tcPr>
            <w:tcW w:w="6804" w:type="dxa"/>
          </w:tcPr>
          <w:p w14:paraId="4F6158A6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Объединяет роли «</w:t>
            </w:r>
            <w:r w:rsidRPr="00614CC7">
              <w:rPr>
                <w:rFonts w:ascii="Arial" w:hAnsi="Arial" w:cs="Arial"/>
                <w:szCs w:val="20"/>
              </w:rPr>
              <w:t>Не активированный участник» и (полноценный) «Участник»</w:t>
            </w:r>
          </w:p>
          <w:p w14:paraId="6492AFF8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szCs w:val="20"/>
              </w:rPr>
              <w:t>Например, всем Пользователям доступен ЛК, список «Отложенные» и др.</w:t>
            </w:r>
          </w:p>
        </w:tc>
      </w:tr>
      <w:tr w:rsidR="00393B8C" w:rsidRPr="00614CC7" w14:paraId="7A8E78F8" w14:textId="77777777" w:rsidTr="007E6DD2">
        <w:trPr>
          <w:trHeight w:val="315"/>
        </w:trPr>
        <w:tc>
          <w:tcPr>
            <w:tcW w:w="2835" w:type="dxa"/>
            <w:hideMark/>
          </w:tcPr>
          <w:p w14:paraId="3F28BE19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Посетитель</w:t>
            </w:r>
            <w:r w:rsidRPr="00614CC7">
              <w:rPr>
                <w:rFonts w:ascii="Arial" w:hAnsi="Arial" w:cs="Arial"/>
                <w:szCs w:val="20"/>
              </w:rPr>
              <w:t xml:space="preserve"> (сайта)</w:t>
            </w:r>
          </w:p>
        </w:tc>
        <w:tc>
          <w:tcPr>
            <w:tcW w:w="6804" w:type="dxa"/>
            <w:hideMark/>
          </w:tcPr>
          <w:p w14:paraId="19118872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Объединяет роли «Гость» и «</w:t>
            </w:r>
            <w:r w:rsidRPr="00614CC7">
              <w:rPr>
                <w:rFonts w:ascii="Arial" w:hAnsi="Arial" w:cs="Arial"/>
                <w:szCs w:val="20"/>
              </w:rPr>
              <w:t>Пользователь»</w:t>
            </w:r>
          </w:p>
          <w:p w14:paraId="50AC3C34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szCs w:val="20"/>
              </w:rPr>
              <w:t>Например, всем Посетителям доступен просмотр каталога, поиск вознаграждений и др.</w:t>
            </w:r>
          </w:p>
        </w:tc>
      </w:tr>
    </w:tbl>
    <w:p w14:paraId="46C3B961" w14:textId="77777777" w:rsidR="004A2257" w:rsidRPr="009232A4" w:rsidRDefault="000A038F" w:rsidP="00441EB8">
      <w:pPr>
        <w:pStyle w:val="1"/>
        <w:numPr>
          <w:ilvl w:val="0"/>
          <w:numId w:val="27"/>
        </w:numPr>
        <w:spacing w:line="264" w:lineRule="auto"/>
        <w:rPr>
          <w:rFonts w:ascii="Arial" w:hAnsi="Arial" w:cs="Arial"/>
        </w:rPr>
      </w:pPr>
      <w:bookmarkStart w:id="256" w:name="_Toc374704575"/>
      <w:bookmarkStart w:id="257" w:name="_Toc385528824"/>
      <w:r w:rsidRPr="009232A4">
        <w:rPr>
          <w:rFonts w:ascii="Arial" w:hAnsi="Arial" w:cs="Arial"/>
        </w:rPr>
        <w:lastRenderedPageBreak/>
        <w:t>Описание функций</w:t>
      </w:r>
      <w:bookmarkEnd w:id="256"/>
      <w:bookmarkEnd w:id="257"/>
    </w:p>
    <w:p w14:paraId="5DAB9EAB" w14:textId="7F75E97E" w:rsidR="00A73223" w:rsidRPr="009232A4" w:rsidRDefault="00FD610D" w:rsidP="00441EB8">
      <w:pPr>
        <w:pStyle w:val="20"/>
        <w:numPr>
          <w:ilvl w:val="1"/>
          <w:numId w:val="27"/>
        </w:numPr>
        <w:spacing w:before="480" w:after="240" w:line="264" w:lineRule="auto"/>
        <w:rPr>
          <w:rFonts w:ascii="Arial" w:hAnsi="Arial" w:cs="Arial"/>
        </w:rPr>
      </w:pPr>
      <w:bookmarkStart w:id="258" w:name="_Toc385528825"/>
      <w:r w:rsidRPr="00FD610D">
        <w:rPr>
          <w:rFonts w:ascii="Arial" w:hAnsi="Arial" w:cs="Arial"/>
        </w:rPr>
        <w:t xml:space="preserve">САЙТ-181 Мультипозиционность </w:t>
      </w:r>
      <w:r>
        <w:rPr>
          <w:rFonts w:ascii="Arial" w:hAnsi="Arial" w:cs="Arial"/>
        </w:rPr>
        <w:t>заказа</w:t>
      </w:r>
      <w:bookmarkEnd w:id="258"/>
    </w:p>
    <w:p w14:paraId="1BF2FD8F" w14:textId="77777777" w:rsidR="00137E1E" w:rsidRPr="009232A4" w:rsidRDefault="00137E1E" w:rsidP="00441EB8">
      <w:pPr>
        <w:pStyle w:val="3"/>
        <w:numPr>
          <w:ilvl w:val="2"/>
          <w:numId w:val="27"/>
        </w:numPr>
        <w:spacing w:before="360" w:after="240" w:line="264" w:lineRule="auto"/>
        <w:rPr>
          <w:rFonts w:ascii="Arial" w:hAnsi="Arial" w:cs="Arial"/>
        </w:rPr>
      </w:pPr>
      <w:bookmarkStart w:id="259" w:name="_Toc385528826"/>
      <w:r w:rsidRPr="009232A4">
        <w:rPr>
          <w:rFonts w:ascii="Arial" w:hAnsi="Arial" w:cs="Arial"/>
        </w:rPr>
        <w:t>Назначение</w:t>
      </w:r>
      <w:bookmarkEnd w:id="259"/>
    </w:p>
    <w:p w14:paraId="53F61EF4" w14:textId="77777777" w:rsidR="00170824" w:rsidRDefault="00211159" w:rsidP="00B50A86">
      <w:p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Цель данной доработки – </w:t>
      </w:r>
      <w:r w:rsidR="00FD610D">
        <w:rPr>
          <w:rFonts w:ascii="Arial" w:hAnsi="Arial" w:cs="Arial"/>
        </w:rPr>
        <w:t>предоставить</w:t>
      </w:r>
      <w:r w:rsidR="003C456A">
        <w:rPr>
          <w:rFonts w:ascii="Arial" w:hAnsi="Arial" w:cs="Arial"/>
        </w:rPr>
        <w:t xml:space="preserve"> </w:t>
      </w:r>
      <w:r w:rsidR="008A086B">
        <w:rPr>
          <w:rFonts w:ascii="Arial" w:hAnsi="Arial" w:cs="Arial"/>
        </w:rPr>
        <w:t xml:space="preserve">возможность </w:t>
      </w:r>
      <w:r w:rsidR="00170824">
        <w:rPr>
          <w:rFonts w:ascii="Arial" w:hAnsi="Arial" w:cs="Arial"/>
        </w:rPr>
        <w:t xml:space="preserve">Участнику </w:t>
      </w:r>
      <w:r w:rsidR="008A086B">
        <w:rPr>
          <w:rFonts w:ascii="Arial" w:hAnsi="Arial" w:cs="Arial"/>
        </w:rPr>
        <w:t>оформить заказ</w:t>
      </w:r>
      <w:r w:rsidR="00170824">
        <w:rPr>
          <w:rFonts w:ascii="Arial" w:hAnsi="Arial" w:cs="Arial"/>
        </w:rPr>
        <w:t>,</w:t>
      </w:r>
      <w:r w:rsidR="008A086B">
        <w:rPr>
          <w:rFonts w:ascii="Arial" w:hAnsi="Arial" w:cs="Arial"/>
        </w:rPr>
        <w:t xml:space="preserve"> состоящий из нескольких </w:t>
      </w:r>
      <w:r w:rsidR="00170824">
        <w:rPr>
          <w:rFonts w:ascii="Arial" w:hAnsi="Arial" w:cs="Arial"/>
        </w:rPr>
        <w:t>артикулов</w:t>
      </w:r>
      <w:r w:rsidR="008A086B">
        <w:rPr>
          <w:rFonts w:ascii="Arial" w:hAnsi="Arial" w:cs="Arial"/>
        </w:rPr>
        <w:t xml:space="preserve"> товаров одного поставщика. </w:t>
      </w:r>
      <w:r w:rsidR="00170824">
        <w:rPr>
          <w:rFonts w:ascii="Arial" w:hAnsi="Arial" w:cs="Arial"/>
        </w:rPr>
        <w:t>Это позволит Участнику:</w:t>
      </w:r>
    </w:p>
    <w:p w14:paraId="240E65D6" w14:textId="30521E0B" w:rsidR="00170824" w:rsidRPr="00170824" w:rsidRDefault="00170824" w:rsidP="00441EB8">
      <w:pPr>
        <w:pStyle w:val="ae"/>
        <w:keepLines w:val="0"/>
        <w:numPr>
          <w:ilvl w:val="0"/>
          <w:numId w:val="10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 w:rsidRPr="00170824">
        <w:rPr>
          <w:rFonts w:ascii="Arial" w:eastAsiaTheme="minorHAnsi" w:hAnsi="Arial" w:cs="Arial"/>
          <w:szCs w:val="20"/>
          <w:lang w:eastAsia="en-US"/>
        </w:rPr>
        <w:t>Сэкономить время на оформление одного заказа</w:t>
      </w:r>
      <w:r w:rsidR="007C310B">
        <w:rPr>
          <w:rFonts w:ascii="Arial" w:eastAsiaTheme="minorHAnsi" w:hAnsi="Arial" w:cs="Arial"/>
          <w:szCs w:val="20"/>
          <w:lang w:eastAsia="en-US"/>
        </w:rPr>
        <w:t xml:space="preserve"> с несколькими товарами</w:t>
      </w:r>
      <w:r w:rsidRPr="00170824">
        <w:rPr>
          <w:rFonts w:ascii="Arial" w:eastAsiaTheme="minorHAnsi" w:hAnsi="Arial" w:cs="Arial"/>
          <w:szCs w:val="20"/>
          <w:lang w:eastAsia="en-US"/>
        </w:rPr>
        <w:t xml:space="preserve"> (вместо нескольких</w:t>
      </w:r>
      <w:r w:rsidR="007C310B">
        <w:rPr>
          <w:rFonts w:ascii="Arial" w:eastAsiaTheme="minorHAnsi" w:hAnsi="Arial" w:cs="Arial"/>
          <w:szCs w:val="20"/>
          <w:lang w:eastAsia="en-US"/>
        </w:rPr>
        <w:t xml:space="preserve"> заказов по одному товару</w:t>
      </w:r>
      <w:r w:rsidRPr="00170824">
        <w:rPr>
          <w:rFonts w:ascii="Arial" w:eastAsiaTheme="minorHAnsi" w:hAnsi="Arial" w:cs="Arial"/>
          <w:szCs w:val="20"/>
          <w:lang w:eastAsia="en-US"/>
        </w:rPr>
        <w:t>).</w:t>
      </w:r>
    </w:p>
    <w:p w14:paraId="57658B7F" w14:textId="59574C0F" w:rsidR="00170824" w:rsidRDefault="00170824" w:rsidP="00441EB8">
      <w:pPr>
        <w:pStyle w:val="ae"/>
        <w:keepLines w:val="0"/>
        <w:numPr>
          <w:ilvl w:val="0"/>
          <w:numId w:val="10"/>
        </w:numPr>
        <w:spacing w:after="200" w:line="264" w:lineRule="auto"/>
        <w:contextualSpacing/>
        <w:rPr>
          <w:rFonts w:ascii="Arial" w:hAnsi="Arial" w:cs="Arial"/>
        </w:rPr>
      </w:pPr>
      <w:r w:rsidRPr="00170824">
        <w:rPr>
          <w:rFonts w:ascii="Arial" w:eastAsiaTheme="minorHAnsi" w:hAnsi="Arial" w:cs="Arial"/>
          <w:szCs w:val="20"/>
          <w:lang w:eastAsia="en-US"/>
        </w:rPr>
        <w:t>Сэкономить баллы на стоимости доставки заказа, укомплектованного несколькими различными</w:t>
      </w:r>
      <w:r>
        <w:rPr>
          <w:rFonts w:ascii="Arial" w:hAnsi="Arial" w:cs="Arial"/>
        </w:rPr>
        <w:t xml:space="preserve"> товарам</w:t>
      </w:r>
      <w:r w:rsidR="007C310B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(вместо того, чтобы оплачивать доставку каждого товара по отдельности).</w:t>
      </w:r>
    </w:p>
    <w:p w14:paraId="6DA56F49" w14:textId="77777777" w:rsidR="00137E1E" w:rsidRPr="00170824" w:rsidRDefault="00D6654B" w:rsidP="00B50A86">
      <w:pPr>
        <w:spacing w:line="264" w:lineRule="auto"/>
        <w:rPr>
          <w:rFonts w:ascii="Arial" w:hAnsi="Arial" w:cs="Arial"/>
          <w:b/>
        </w:rPr>
      </w:pPr>
      <w:r w:rsidRPr="00170824">
        <w:rPr>
          <w:rFonts w:ascii="Arial" w:hAnsi="Arial" w:cs="Arial"/>
          <w:b/>
        </w:rPr>
        <w:t xml:space="preserve">Эта доработка может быть реализована </w:t>
      </w:r>
      <w:r w:rsidR="000E5CE7">
        <w:rPr>
          <w:rFonts w:ascii="Arial" w:hAnsi="Arial" w:cs="Arial"/>
          <w:b/>
        </w:rPr>
        <w:t>только после внедрения функции «</w:t>
      </w:r>
      <w:r w:rsidRPr="00170824">
        <w:rPr>
          <w:rFonts w:ascii="Arial" w:hAnsi="Arial" w:cs="Arial"/>
          <w:b/>
        </w:rPr>
        <w:t>САЙТ-230 Обновление представ</w:t>
      </w:r>
      <w:r w:rsidR="000E5CE7">
        <w:rPr>
          <w:rFonts w:ascii="Arial" w:hAnsi="Arial" w:cs="Arial"/>
          <w:b/>
        </w:rPr>
        <w:t>ления вознаграждений в каталоге»</w:t>
      </w:r>
      <w:r w:rsidRPr="00170824">
        <w:rPr>
          <w:rFonts w:ascii="Arial" w:hAnsi="Arial" w:cs="Arial"/>
          <w:b/>
        </w:rPr>
        <w:t>.</w:t>
      </w:r>
    </w:p>
    <w:p w14:paraId="7EAB2FCA" w14:textId="77777777" w:rsidR="005730F7" w:rsidRDefault="005730F7" w:rsidP="00441EB8">
      <w:pPr>
        <w:pStyle w:val="3"/>
        <w:numPr>
          <w:ilvl w:val="2"/>
          <w:numId w:val="27"/>
        </w:numPr>
        <w:spacing w:before="360" w:after="240" w:line="264" w:lineRule="auto"/>
        <w:rPr>
          <w:rFonts w:ascii="Arial" w:hAnsi="Arial" w:cs="Arial"/>
        </w:rPr>
      </w:pPr>
      <w:bookmarkStart w:id="260" w:name="_Toc385528827"/>
      <w:r>
        <w:rPr>
          <w:rFonts w:ascii="Arial" w:hAnsi="Arial" w:cs="Arial"/>
        </w:rPr>
        <w:t>Описание интерфейса</w:t>
      </w:r>
      <w:bookmarkEnd w:id="260"/>
    </w:p>
    <w:p w14:paraId="0855445C" w14:textId="77777777" w:rsidR="004B503A" w:rsidRPr="006E01A7" w:rsidRDefault="006E01A7" w:rsidP="006E01A7">
      <w:p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>—</w:t>
      </w:r>
    </w:p>
    <w:p w14:paraId="4A2C2728" w14:textId="77777777" w:rsidR="003A4244" w:rsidRDefault="003A4244" w:rsidP="00441EB8">
      <w:pPr>
        <w:pStyle w:val="3"/>
        <w:numPr>
          <w:ilvl w:val="2"/>
          <w:numId w:val="27"/>
        </w:numPr>
        <w:spacing w:before="360" w:after="240" w:line="264" w:lineRule="auto"/>
        <w:rPr>
          <w:rFonts w:ascii="Arial" w:hAnsi="Arial" w:cs="Arial"/>
        </w:rPr>
      </w:pPr>
      <w:bookmarkStart w:id="261" w:name="_Ref379974539"/>
      <w:bookmarkStart w:id="262" w:name="_Toc385528828"/>
      <w:r>
        <w:rPr>
          <w:rFonts w:ascii="Arial" w:hAnsi="Arial" w:cs="Arial"/>
        </w:rPr>
        <w:t>Функциональные требования</w:t>
      </w:r>
      <w:bookmarkEnd w:id="261"/>
      <w:bookmarkEnd w:id="262"/>
    </w:p>
    <w:p w14:paraId="1AE70A0B" w14:textId="77777777" w:rsidR="00470BE2" w:rsidRDefault="00470BE2" w:rsidP="00B50A86">
      <w:p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>Для выполнения данной доработки требуется произвести изменения:</w:t>
      </w:r>
    </w:p>
    <w:p w14:paraId="2C78F9AD" w14:textId="77777777" w:rsidR="00470BE2" w:rsidRPr="003A4244" w:rsidRDefault="00470BE2" w:rsidP="00441EB8">
      <w:pPr>
        <w:pStyle w:val="ae"/>
        <w:keepLines w:val="0"/>
        <w:numPr>
          <w:ilvl w:val="0"/>
          <w:numId w:val="9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 w:rsidRPr="003A4244">
        <w:rPr>
          <w:rFonts w:ascii="Arial" w:eastAsiaTheme="minorHAnsi" w:hAnsi="Arial" w:cs="Arial"/>
          <w:szCs w:val="20"/>
          <w:lang w:eastAsia="en-US"/>
        </w:rPr>
        <w:t>На сайте «Коллекция»</w:t>
      </w:r>
    </w:p>
    <w:p w14:paraId="380F25BC" w14:textId="77777777" w:rsidR="00470BE2" w:rsidRDefault="00470BE2" w:rsidP="00441EB8">
      <w:pPr>
        <w:pStyle w:val="ae"/>
        <w:keepLines w:val="0"/>
        <w:numPr>
          <w:ilvl w:val="0"/>
          <w:numId w:val="9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 w:rsidRPr="003A4244">
        <w:rPr>
          <w:rFonts w:ascii="Arial" w:eastAsiaTheme="minorHAnsi" w:hAnsi="Arial" w:cs="Arial"/>
          <w:szCs w:val="20"/>
          <w:lang w:eastAsia="en-US"/>
        </w:rPr>
        <w:t>В АРМ Администратора каталога вознаграждений (Каталог и заказы)</w:t>
      </w:r>
    </w:p>
    <w:p w14:paraId="38276681" w14:textId="77777777" w:rsidR="00470BE2" w:rsidRPr="00786058" w:rsidRDefault="00470BE2" w:rsidP="00441EB8">
      <w:pPr>
        <w:pStyle w:val="ae"/>
        <w:keepLines w:val="0"/>
        <w:numPr>
          <w:ilvl w:val="0"/>
          <w:numId w:val="9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 xml:space="preserve">В </w:t>
      </w:r>
      <w:r w:rsidRPr="00786058">
        <w:rPr>
          <w:rFonts w:ascii="Arial" w:eastAsiaTheme="minorHAnsi" w:hAnsi="Arial" w:cs="Arial"/>
          <w:szCs w:val="20"/>
          <w:lang w:eastAsia="en-US"/>
        </w:rPr>
        <w:t>АРМ Администратора безопасности (Клиенты)</w:t>
      </w:r>
    </w:p>
    <w:p w14:paraId="5A942819" w14:textId="77777777" w:rsidR="00470BE2" w:rsidRDefault="00470BE2" w:rsidP="00441EB8">
      <w:pPr>
        <w:pStyle w:val="ae"/>
        <w:keepLines w:val="0"/>
        <w:numPr>
          <w:ilvl w:val="0"/>
          <w:numId w:val="9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>В</w:t>
      </w:r>
      <w:r w:rsidRPr="00786058">
        <w:rPr>
          <w:rFonts w:ascii="Arial" w:eastAsiaTheme="minorHAnsi" w:hAnsi="Arial" w:cs="Arial"/>
          <w:szCs w:val="20"/>
          <w:lang w:eastAsia="en-US"/>
        </w:rPr>
        <w:t xml:space="preserve"> оповещения</w:t>
      </w:r>
      <w:r>
        <w:rPr>
          <w:rFonts w:ascii="Arial" w:eastAsiaTheme="minorHAnsi" w:hAnsi="Arial" w:cs="Arial"/>
          <w:szCs w:val="20"/>
          <w:lang w:eastAsia="en-US"/>
        </w:rPr>
        <w:t>х</w:t>
      </w:r>
      <w:r w:rsidRPr="00786058">
        <w:rPr>
          <w:rFonts w:ascii="Arial" w:eastAsiaTheme="minorHAnsi" w:hAnsi="Arial" w:cs="Arial"/>
          <w:szCs w:val="20"/>
          <w:lang w:eastAsia="en-US"/>
        </w:rPr>
        <w:t xml:space="preserve"> о заказ</w:t>
      </w:r>
      <w:r w:rsidR="00551D6E">
        <w:rPr>
          <w:rFonts w:ascii="Arial" w:eastAsiaTheme="minorHAnsi" w:hAnsi="Arial" w:cs="Arial"/>
          <w:szCs w:val="20"/>
          <w:lang w:eastAsia="en-US"/>
        </w:rPr>
        <w:t>ах поставщиков</w:t>
      </w:r>
    </w:p>
    <w:p w14:paraId="0F781BC7" w14:textId="0AA99534" w:rsidR="00A011BF" w:rsidRDefault="00A011BF" w:rsidP="00441EB8">
      <w:pPr>
        <w:pStyle w:val="ae"/>
        <w:keepLines w:val="0"/>
        <w:numPr>
          <w:ilvl w:val="0"/>
          <w:numId w:val="9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 xml:space="preserve">Во взаимодействиях с </w:t>
      </w:r>
      <w:proofErr w:type="spellStart"/>
      <w:r>
        <w:rPr>
          <w:rFonts w:ascii="Arial" w:eastAsiaTheme="minorHAnsi" w:hAnsi="Arial" w:cs="Arial"/>
          <w:szCs w:val="20"/>
          <w:lang w:eastAsia="en-US"/>
        </w:rPr>
        <w:t>оффлайн</w:t>
      </w:r>
      <w:proofErr w:type="spellEnd"/>
      <w:r>
        <w:rPr>
          <w:rFonts w:ascii="Arial" w:eastAsiaTheme="minorHAnsi" w:hAnsi="Arial" w:cs="Arial"/>
          <w:szCs w:val="20"/>
          <w:lang w:eastAsia="en-US"/>
        </w:rPr>
        <w:t>-партнерами</w:t>
      </w:r>
    </w:p>
    <w:p w14:paraId="00D31AA2" w14:textId="1FF69D1A" w:rsidR="00551D6E" w:rsidRDefault="00551D6E" w:rsidP="00441EB8">
      <w:pPr>
        <w:pStyle w:val="ae"/>
        <w:keepLines w:val="0"/>
        <w:numPr>
          <w:ilvl w:val="0"/>
          <w:numId w:val="9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>Во взаимодействиях с Озон по проверк</w:t>
      </w:r>
      <w:r w:rsidR="00313DF4">
        <w:rPr>
          <w:rFonts w:ascii="Arial" w:eastAsiaTheme="minorHAnsi" w:hAnsi="Arial" w:cs="Arial"/>
          <w:szCs w:val="20"/>
          <w:lang w:eastAsia="en-US"/>
        </w:rPr>
        <w:t>е</w:t>
      </w:r>
      <w:r w:rsidR="00A011BF">
        <w:rPr>
          <w:rFonts w:ascii="Arial" w:eastAsiaTheme="minorHAnsi" w:hAnsi="Arial" w:cs="Arial"/>
          <w:szCs w:val="20"/>
          <w:lang w:eastAsia="en-US"/>
        </w:rPr>
        <w:t>,</w:t>
      </w:r>
      <w:r>
        <w:rPr>
          <w:rFonts w:ascii="Arial" w:eastAsiaTheme="minorHAnsi" w:hAnsi="Arial" w:cs="Arial"/>
          <w:szCs w:val="20"/>
          <w:lang w:eastAsia="en-US"/>
        </w:rPr>
        <w:t xml:space="preserve"> подтверждению заказа</w:t>
      </w:r>
      <w:r w:rsidR="00A011BF">
        <w:rPr>
          <w:rFonts w:ascii="Arial" w:eastAsiaTheme="minorHAnsi" w:hAnsi="Arial" w:cs="Arial"/>
          <w:szCs w:val="20"/>
          <w:lang w:eastAsia="en-US"/>
        </w:rPr>
        <w:t xml:space="preserve"> и получению вариантов доставки</w:t>
      </w:r>
    </w:p>
    <w:p w14:paraId="3DB15A45" w14:textId="77777777" w:rsidR="00551D6E" w:rsidRDefault="00551D6E" w:rsidP="00441EB8">
      <w:pPr>
        <w:pStyle w:val="ae"/>
        <w:keepLines w:val="0"/>
        <w:numPr>
          <w:ilvl w:val="0"/>
          <w:numId w:val="9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>Во взаимодействии с ИС Банка по выгрузке совершенных заказов</w:t>
      </w:r>
    </w:p>
    <w:p w14:paraId="7E4DB40A" w14:textId="56E254F0" w:rsidR="00631A82" w:rsidRDefault="00631A82" w:rsidP="00441EB8">
      <w:pPr>
        <w:pStyle w:val="ae"/>
        <w:keepLines w:val="0"/>
        <w:numPr>
          <w:ilvl w:val="0"/>
          <w:numId w:val="9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>В расчете курса стоимости доставки (АРМ Ценообразования)</w:t>
      </w:r>
    </w:p>
    <w:p w14:paraId="57E0E35B" w14:textId="77777777" w:rsidR="00BC5E6C" w:rsidRDefault="00BC5E6C" w:rsidP="00B50A86">
      <w:pPr>
        <w:spacing w:line="264" w:lineRule="auto"/>
        <w:rPr>
          <w:rFonts w:ascii="Arial" w:hAnsi="Arial" w:cs="Arial"/>
        </w:rPr>
      </w:pPr>
    </w:p>
    <w:p w14:paraId="697EFAA4" w14:textId="77777777" w:rsidR="00A11D9B" w:rsidRPr="00C92F4A" w:rsidRDefault="00A11D9B" w:rsidP="00B50A86">
      <w:pPr>
        <w:spacing w:line="264" w:lineRule="auto"/>
        <w:rPr>
          <w:rFonts w:ascii="Arial" w:hAnsi="Arial" w:cs="Arial"/>
          <w:b/>
        </w:rPr>
      </w:pPr>
      <w:r w:rsidRPr="00C92F4A">
        <w:rPr>
          <w:rFonts w:ascii="Arial" w:hAnsi="Arial" w:cs="Arial"/>
          <w:b/>
        </w:rPr>
        <w:t>Доработки АРМ Администратора каталога вознаграждений (Каталог и заказы)</w:t>
      </w:r>
      <w:r>
        <w:rPr>
          <w:rFonts w:ascii="Arial" w:hAnsi="Arial" w:cs="Arial"/>
          <w:b/>
        </w:rPr>
        <w:t>, вкладка «Поставщики»:</w:t>
      </w:r>
    </w:p>
    <w:p w14:paraId="1FEE149F" w14:textId="3D46040E" w:rsidR="006F1340" w:rsidRDefault="000074DB" w:rsidP="00B50A86">
      <w:pPr>
        <w:pStyle w:val="ae"/>
        <w:numPr>
          <w:ilvl w:val="0"/>
          <w:numId w:val="11"/>
        </w:numPr>
        <w:spacing w:line="264" w:lineRule="auto"/>
        <w:ind w:left="360"/>
        <w:rPr>
          <w:rFonts w:ascii="Arial" w:hAnsi="Arial" w:cs="Arial"/>
        </w:rPr>
      </w:pPr>
      <w:r w:rsidRPr="007C310B">
        <w:rPr>
          <w:rFonts w:ascii="Arial" w:hAnsi="Arial" w:cs="Arial"/>
        </w:rPr>
        <w:t>В настройки поставщика необходимо добавить приз</w:t>
      </w:r>
      <w:r w:rsidR="007C310B">
        <w:rPr>
          <w:rFonts w:ascii="Arial" w:hAnsi="Arial" w:cs="Arial"/>
        </w:rPr>
        <w:t>нак «</w:t>
      </w:r>
      <w:proofErr w:type="spellStart"/>
      <w:r w:rsidR="007C310B">
        <w:rPr>
          <w:rFonts w:ascii="Arial" w:hAnsi="Arial" w:cs="Arial"/>
        </w:rPr>
        <w:t>Мультипозиционные</w:t>
      </w:r>
      <w:proofErr w:type="spellEnd"/>
      <w:r w:rsidR="007C310B">
        <w:rPr>
          <w:rFonts w:ascii="Arial" w:hAnsi="Arial" w:cs="Arial"/>
        </w:rPr>
        <w:t xml:space="preserve"> заказы».</w:t>
      </w:r>
    </w:p>
    <w:p w14:paraId="421652FF" w14:textId="147CB820" w:rsidR="007C310B" w:rsidRDefault="007C310B" w:rsidP="007C310B">
      <w:pPr>
        <w:pStyle w:val="ae"/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Это необходимо для того, чтобы при заказе Корзины целиком выполнять проверку возможности совместного</w:t>
      </w:r>
      <w:r w:rsidR="00622650">
        <w:rPr>
          <w:rFonts w:ascii="Arial" w:hAnsi="Arial" w:cs="Arial"/>
        </w:rPr>
        <w:t xml:space="preserve"> заказа товаров Корзины, а затем формировать заказ.</w:t>
      </w:r>
    </w:p>
    <w:p w14:paraId="1A114F0B" w14:textId="77777777" w:rsidR="007C310B" w:rsidRPr="007C310B" w:rsidRDefault="007C310B" w:rsidP="007C310B">
      <w:pPr>
        <w:pStyle w:val="ae"/>
        <w:spacing w:line="264" w:lineRule="auto"/>
        <w:ind w:left="360"/>
        <w:rPr>
          <w:rFonts w:ascii="Arial" w:hAnsi="Arial" w:cs="Arial"/>
        </w:rPr>
      </w:pPr>
    </w:p>
    <w:p w14:paraId="0B99E158" w14:textId="77777777" w:rsidR="00A11D9B" w:rsidRPr="00C92F4A" w:rsidRDefault="00A11D9B" w:rsidP="00B50A86">
      <w:pPr>
        <w:spacing w:line="264" w:lineRule="auto"/>
        <w:rPr>
          <w:rFonts w:ascii="Arial" w:hAnsi="Arial" w:cs="Arial"/>
          <w:b/>
        </w:rPr>
      </w:pPr>
      <w:r w:rsidRPr="00C92F4A">
        <w:rPr>
          <w:rFonts w:ascii="Arial" w:hAnsi="Arial" w:cs="Arial"/>
          <w:b/>
        </w:rPr>
        <w:t>Доработки АРМ Администратора каталога вознаграждений (Каталог и заказы)</w:t>
      </w:r>
      <w:r>
        <w:rPr>
          <w:rFonts w:ascii="Arial" w:hAnsi="Arial" w:cs="Arial"/>
          <w:b/>
        </w:rPr>
        <w:t>, вкладка «Заказы»:</w:t>
      </w:r>
    </w:p>
    <w:p w14:paraId="2966AEAF" w14:textId="77777777" w:rsidR="003E773D" w:rsidRPr="00A42305" w:rsidRDefault="00A42305" w:rsidP="00441EB8">
      <w:pPr>
        <w:pStyle w:val="ae"/>
        <w:numPr>
          <w:ilvl w:val="0"/>
          <w:numId w:val="19"/>
        </w:numPr>
        <w:spacing w:line="264" w:lineRule="auto"/>
        <w:ind w:left="360"/>
        <w:rPr>
          <w:rFonts w:ascii="Arial" w:hAnsi="Arial" w:cs="Arial"/>
        </w:rPr>
      </w:pPr>
      <w:r w:rsidRPr="00A42305">
        <w:rPr>
          <w:rFonts w:ascii="Arial" w:hAnsi="Arial" w:cs="Arial"/>
        </w:rPr>
        <w:t>Необходимо доработать отображение т</w:t>
      </w:r>
      <w:r w:rsidR="003E773D" w:rsidRPr="00A42305">
        <w:rPr>
          <w:rFonts w:ascii="Arial" w:hAnsi="Arial" w:cs="Arial"/>
        </w:rPr>
        <w:t>аблиц</w:t>
      </w:r>
      <w:r w:rsidRPr="00A42305">
        <w:rPr>
          <w:rFonts w:ascii="Arial" w:hAnsi="Arial" w:cs="Arial"/>
        </w:rPr>
        <w:t xml:space="preserve">ы заказов таким образом, чтобы для </w:t>
      </w:r>
      <w:proofErr w:type="spellStart"/>
      <w:r w:rsidRPr="00A42305">
        <w:rPr>
          <w:rFonts w:ascii="Arial" w:hAnsi="Arial" w:cs="Arial"/>
        </w:rPr>
        <w:t>мультипозиционного</w:t>
      </w:r>
      <w:proofErr w:type="spellEnd"/>
      <w:r w:rsidRPr="00A42305">
        <w:rPr>
          <w:rFonts w:ascii="Arial" w:hAnsi="Arial" w:cs="Arial"/>
        </w:rPr>
        <w:t xml:space="preserve"> заказа отображалась информация по </w:t>
      </w:r>
      <w:r w:rsidR="00313DF4">
        <w:rPr>
          <w:rFonts w:ascii="Arial" w:hAnsi="Arial" w:cs="Arial"/>
        </w:rPr>
        <w:t>всем</w:t>
      </w:r>
      <w:r w:rsidRPr="00A42305">
        <w:rPr>
          <w:rFonts w:ascii="Arial" w:hAnsi="Arial" w:cs="Arial"/>
        </w:rPr>
        <w:t xml:space="preserve"> товарам этого заказа.</w:t>
      </w:r>
    </w:p>
    <w:p w14:paraId="63482E83" w14:textId="77777777" w:rsidR="00A42305" w:rsidRPr="00A42305" w:rsidRDefault="00A42305" w:rsidP="00441EB8">
      <w:pPr>
        <w:pStyle w:val="ae"/>
        <w:numPr>
          <w:ilvl w:val="0"/>
          <w:numId w:val="19"/>
        </w:numPr>
        <w:spacing w:line="264" w:lineRule="auto"/>
        <w:ind w:left="360"/>
        <w:rPr>
          <w:rFonts w:ascii="Arial" w:hAnsi="Arial" w:cs="Arial"/>
        </w:rPr>
      </w:pPr>
      <w:r w:rsidRPr="00A42305">
        <w:rPr>
          <w:rFonts w:ascii="Arial" w:hAnsi="Arial" w:cs="Arial"/>
        </w:rPr>
        <w:lastRenderedPageBreak/>
        <w:t>Необходимо доработать с</w:t>
      </w:r>
      <w:r w:rsidR="003E773D" w:rsidRPr="00A42305">
        <w:rPr>
          <w:rFonts w:ascii="Arial" w:hAnsi="Arial" w:cs="Arial"/>
        </w:rPr>
        <w:t>траниц</w:t>
      </w:r>
      <w:r w:rsidRPr="00A42305">
        <w:rPr>
          <w:rFonts w:ascii="Arial" w:hAnsi="Arial" w:cs="Arial"/>
        </w:rPr>
        <w:t>у детального отображения</w:t>
      </w:r>
      <w:r w:rsidR="003E773D" w:rsidRPr="00A42305">
        <w:rPr>
          <w:rFonts w:ascii="Arial" w:hAnsi="Arial" w:cs="Arial"/>
        </w:rPr>
        <w:t xml:space="preserve"> заказа</w:t>
      </w:r>
      <w:r w:rsidRPr="00A42305">
        <w:rPr>
          <w:rFonts w:ascii="Arial" w:hAnsi="Arial" w:cs="Arial"/>
        </w:rPr>
        <w:t xml:space="preserve"> таким образом, чтобы для </w:t>
      </w:r>
      <w:proofErr w:type="spellStart"/>
      <w:r w:rsidRPr="00A42305">
        <w:rPr>
          <w:rFonts w:ascii="Arial" w:hAnsi="Arial" w:cs="Arial"/>
        </w:rPr>
        <w:t>мультипозиционного</w:t>
      </w:r>
      <w:proofErr w:type="spellEnd"/>
      <w:r w:rsidRPr="00A42305">
        <w:rPr>
          <w:rFonts w:ascii="Arial" w:hAnsi="Arial" w:cs="Arial"/>
        </w:rPr>
        <w:t xml:space="preserve"> заказа отображалась детальная информация по </w:t>
      </w:r>
      <w:r w:rsidR="00313DF4">
        <w:rPr>
          <w:rFonts w:ascii="Arial" w:hAnsi="Arial" w:cs="Arial"/>
        </w:rPr>
        <w:t>всем</w:t>
      </w:r>
      <w:r w:rsidRPr="00A42305">
        <w:rPr>
          <w:rFonts w:ascii="Arial" w:hAnsi="Arial" w:cs="Arial"/>
        </w:rPr>
        <w:t xml:space="preserve"> товарам этого заказа (артикул товара, наименование, цена товара, количество единиц, </w:t>
      </w:r>
      <w:r w:rsidR="007E2C7E" w:rsidRPr="00A42305">
        <w:rPr>
          <w:rFonts w:ascii="Arial" w:hAnsi="Arial" w:cs="Arial"/>
        </w:rPr>
        <w:t>стоимость</w:t>
      </w:r>
      <w:r w:rsidR="007E2C7E">
        <w:rPr>
          <w:rFonts w:ascii="Arial" w:hAnsi="Arial" w:cs="Arial"/>
        </w:rPr>
        <w:t xml:space="preserve"> нескольких единиц товара,</w:t>
      </w:r>
      <w:r w:rsidR="007E2C7E" w:rsidRPr="007E2C7E">
        <w:rPr>
          <w:rFonts w:ascii="Arial" w:hAnsi="Arial" w:cs="Arial"/>
        </w:rPr>
        <w:t xml:space="preserve"> </w:t>
      </w:r>
      <w:r w:rsidR="007E2C7E">
        <w:rPr>
          <w:rFonts w:ascii="Arial" w:hAnsi="Arial" w:cs="Arial"/>
        </w:rPr>
        <w:t>стоимость заказа</w:t>
      </w:r>
      <w:r w:rsidR="007E2C7E" w:rsidRPr="00A42305">
        <w:rPr>
          <w:rFonts w:ascii="Arial" w:hAnsi="Arial" w:cs="Arial"/>
        </w:rPr>
        <w:t>).</w:t>
      </w:r>
    </w:p>
    <w:p w14:paraId="632D479B" w14:textId="77777777" w:rsidR="006F1340" w:rsidRDefault="006F1340" w:rsidP="00B50A86">
      <w:pPr>
        <w:spacing w:line="264" w:lineRule="auto"/>
        <w:rPr>
          <w:rFonts w:ascii="Arial" w:hAnsi="Arial" w:cs="Arial"/>
        </w:rPr>
      </w:pPr>
    </w:p>
    <w:p w14:paraId="5B20F45A" w14:textId="77777777" w:rsidR="00470BE2" w:rsidRDefault="00BC5E6C" w:rsidP="00B50A86">
      <w:pPr>
        <w:spacing w:line="264" w:lineRule="auto"/>
        <w:rPr>
          <w:rFonts w:ascii="Arial" w:hAnsi="Arial" w:cs="Arial"/>
        </w:rPr>
      </w:pPr>
      <w:r w:rsidRPr="001106D3">
        <w:rPr>
          <w:rFonts w:ascii="Arial" w:hAnsi="Arial" w:cs="Arial"/>
          <w:b/>
        </w:rPr>
        <w:t>Доработки на сайте «Коллекция».</w:t>
      </w:r>
      <w:r w:rsidR="00013E41">
        <w:rPr>
          <w:rFonts w:ascii="Arial" w:hAnsi="Arial" w:cs="Arial"/>
          <w:b/>
        </w:rPr>
        <w:t xml:space="preserve"> Заказ товара из К</w:t>
      </w:r>
      <w:r>
        <w:rPr>
          <w:rFonts w:ascii="Arial" w:hAnsi="Arial" w:cs="Arial"/>
          <w:b/>
        </w:rPr>
        <w:t>орзины:</w:t>
      </w:r>
    </w:p>
    <w:p w14:paraId="7B2FA8B4" w14:textId="75F4CD95" w:rsidR="00A56C5A" w:rsidRDefault="00A56C5A" w:rsidP="00441EB8">
      <w:pPr>
        <w:pStyle w:val="ae"/>
        <w:numPr>
          <w:ilvl w:val="0"/>
          <w:numId w:val="12"/>
        </w:numPr>
        <w:spacing w:before="120"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У Клиента должна быть возможность посмотреть стоимость всех товаров </w:t>
      </w:r>
      <w:r w:rsidR="006170EE">
        <w:rPr>
          <w:rFonts w:ascii="Arial" w:hAnsi="Arial" w:cs="Arial"/>
        </w:rPr>
        <w:t>Корзины</w:t>
      </w:r>
      <w:r>
        <w:rPr>
          <w:rFonts w:ascii="Arial" w:hAnsi="Arial" w:cs="Arial"/>
        </w:rPr>
        <w:t xml:space="preserve"> целиком</w:t>
      </w:r>
      <w:r w:rsidR="00485F77">
        <w:rPr>
          <w:rFonts w:ascii="Arial" w:hAnsi="Arial" w:cs="Arial"/>
        </w:rPr>
        <w:t xml:space="preserve"> и каждого товара в отдельности</w:t>
      </w:r>
      <w:r>
        <w:rPr>
          <w:rFonts w:ascii="Arial" w:hAnsi="Arial" w:cs="Arial"/>
        </w:rPr>
        <w:t>.</w:t>
      </w:r>
    </w:p>
    <w:p w14:paraId="4B7FCE88" w14:textId="62673C35" w:rsidR="006170EE" w:rsidRDefault="006170EE" w:rsidP="00441EB8">
      <w:pPr>
        <w:pStyle w:val="ae"/>
        <w:numPr>
          <w:ilvl w:val="0"/>
          <w:numId w:val="12"/>
        </w:numPr>
        <w:spacing w:before="120"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У клиента должна быть возможность заказать как Корзину целиком</w:t>
      </w:r>
      <w:r w:rsidR="009712EB">
        <w:rPr>
          <w:rFonts w:ascii="Arial" w:hAnsi="Arial" w:cs="Arial"/>
        </w:rPr>
        <w:t xml:space="preserve"> (все товары Корзины)</w:t>
      </w:r>
      <w:r>
        <w:rPr>
          <w:rFonts w:ascii="Arial" w:hAnsi="Arial" w:cs="Arial"/>
        </w:rPr>
        <w:t>, так и каждый товар по отдельности.</w:t>
      </w:r>
    </w:p>
    <w:p w14:paraId="6E67EBDC" w14:textId="5AE2B4AD" w:rsidR="006C0E1F" w:rsidRDefault="006C0E1F" w:rsidP="00441EB8">
      <w:pPr>
        <w:pStyle w:val="ae"/>
        <w:numPr>
          <w:ilvl w:val="0"/>
          <w:numId w:val="12"/>
        </w:numPr>
        <w:spacing w:before="120"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При обновлении стоимости товара  в </w:t>
      </w:r>
      <w:r w:rsidR="009712EB">
        <w:rPr>
          <w:rFonts w:ascii="Arial" w:hAnsi="Arial" w:cs="Arial"/>
        </w:rPr>
        <w:t>Корзине</w:t>
      </w:r>
      <w:r>
        <w:rPr>
          <w:rFonts w:ascii="Arial" w:hAnsi="Arial" w:cs="Arial"/>
        </w:rPr>
        <w:t xml:space="preserve">, должна обновляться </w:t>
      </w:r>
      <w:r w:rsidR="00C657D0">
        <w:rPr>
          <w:rFonts w:ascii="Arial" w:hAnsi="Arial" w:cs="Arial"/>
        </w:rPr>
        <w:t>общая</w:t>
      </w:r>
      <w:r>
        <w:rPr>
          <w:rFonts w:ascii="Arial" w:hAnsi="Arial" w:cs="Arial"/>
        </w:rPr>
        <w:t xml:space="preserve"> стоимость </w:t>
      </w:r>
      <w:r w:rsidR="009712EB">
        <w:rPr>
          <w:rFonts w:ascii="Arial" w:hAnsi="Arial" w:cs="Arial"/>
        </w:rPr>
        <w:t>всех товаров Корзины</w:t>
      </w:r>
      <w:r>
        <w:rPr>
          <w:rFonts w:ascii="Arial" w:hAnsi="Arial" w:cs="Arial"/>
        </w:rPr>
        <w:t>.</w:t>
      </w:r>
      <w:r w:rsidR="00DA252A">
        <w:rPr>
          <w:rFonts w:ascii="Arial" w:hAnsi="Arial" w:cs="Arial"/>
        </w:rPr>
        <w:t xml:space="preserve"> Так, например, при изменении количества единиц какого-либо товара и нажатии на кнопку «Обновить» стоимость </w:t>
      </w:r>
      <w:r w:rsidR="009712EB">
        <w:rPr>
          <w:rFonts w:ascii="Arial" w:hAnsi="Arial" w:cs="Arial"/>
        </w:rPr>
        <w:t xml:space="preserve">всей Корзины </w:t>
      </w:r>
      <w:r w:rsidR="00DA252A">
        <w:rPr>
          <w:rFonts w:ascii="Arial" w:hAnsi="Arial" w:cs="Arial"/>
        </w:rPr>
        <w:t>должна измениться.</w:t>
      </w:r>
    </w:p>
    <w:p w14:paraId="0B51F0E0" w14:textId="4B45CEEF" w:rsidR="002C0762" w:rsidRDefault="00A56C5A" w:rsidP="00441EB8">
      <w:pPr>
        <w:pStyle w:val="ae"/>
        <w:numPr>
          <w:ilvl w:val="0"/>
          <w:numId w:val="12"/>
        </w:numPr>
        <w:spacing w:before="120"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Если у клиента не хватает баллов на покупку </w:t>
      </w:r>
      <w:r w:rsidR="009712EB">
        <w:rPr>
          <w:rFonts w:ascii="Arial" w:hAnsi="Arial" w:cs="Arial"/>
        </w:rPr>
        <w:t xml:space="preserve">всех товаров </w:t>
      </w:r>
      <w:proofErr w:type="spellStart"/>
      <w:r w:rsidR="009712EB">
        <w:rPr>
          <w:rFonts w:ascii="Arial" w:hAnsi="Arial" w:cs="Arial"/>
        </w:rPr>
        <w:t>Коризны</w:t>
      </w:r>
      <w:proofErr w:type="spellEnd"/>
      <w:r>
        <w:rPr>
          <w:rFonts w:ascii="Arial" w:hAnsi="Arial" w:cs="Arial"/>
        </w:rPr>
        <w:t>, то:</w:t>
      </w:r>
    </w:p>
    <w:p w14:paraId="61927287" w14:textId="16C8A49C" w:rsidR="00A56C5A" w:rsidRDefault="00A56C5A" w:rsidP="00441EB8">
      <w:pPr>
        <w:pStyle w:val="ae"/>
        <w:numPr>
          <w:ilvl w:val="0"/>
          <w:numId w:val="13"/>
        </w:numPr>
        <w:spacing w:before="120" w:after="0" w:line="264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Кнопка заказа </w:t>
      </w:r>
      <w:r w:rsidR="009712EB">
        <w:rPr>
          <w:rFonts w:ascii="Arial" w:hAnsi="Arial" w:cs="Arial"/>
        </w:rPr>
        <w:t>всей Корзины</w:t>
      </w:r>
      <w:r>
        <w:rPr>
          <w:rFonts w:ascii="Arial" w:hAnsi="Arial" w:cs="Arial"/>
        </w:rPr>
        <w:t xml:space="preserve"> должна быть неактивной.</w:t>
      </w:r>
    </w:p>
    <w:p w14:paraId="4A50F955" w14:textId="3C207647" w:rsidR="0039161E" w:rsidRPr="0039161E" w:rsidRDefault="0039161E" w:rsidP="0039161E">
      <w:pPr>
        <w:pStyle w:val="ae"/>
        <w:numPr>
          <w:ilvl w:val="0"/>
          <w:numId w:val="13"/>
        </w:numPr>
        <w:rPr>
          <w:rFonts w:ascii="Arial" w:hAnsi="Arial" w:cs="Arial"/>
        </w:rPr>
      </w:pPr>
      <w:r w:rsidRPr="0039161E">
        <w:rPr>
          <w:rFonts w:ascii="Arial" w:hAnsi="Arial" w:cs="Arial"/>
        </w:rPr>
        <w:t xml:space="preserve">Необходимо публиковать клиенту текст о том, что для заказа </w:t>
      </w:r>
      <w:r w:rsidR="009712EB">
        <w:rPr>
          <w:rFonts w:ascii="Arial" w:hAnsi="Arial" w:cs="Arial"/>
        </w:rPr>
        <w:t>всех</w:t>
      </w:r>
      <w:r w:rsidRPr="0039161E">
        <w:rPr>
          <w:rFonts w:ascii="Arial" w:hAnsi="Arial" w:cs="Arial"/>
        </w:rPr>
        <w:t xml:space="preserve"> товаров </w:t>
      </w:r>
      <w:r w:rsidR="009712EB">
        <w:rPr>
          <w:rFonts w:ascii="Arial" w:hAnsi="Arial" w:cs="Arial"/>
        </w:rPr>
        <w:t xml:space="preserve">Корзины </w:t>
      </w:r>
      <w:r w:rsidRPr="0039161E">
        <w:rPr>
          <w:rFonts w:ascii="Arial" w:hAnsi="Arial" w:cs="Arial"/>
        </w:rPr>
        <w:t>у него недостаточно средств.</w:t>
      </w:r>
    </w:p>
    <w:p w14:paraId="62235067" w14:textId="197F679A" w:rsidR="004C0A03" w:rsidRDefault="004C0A03" w:rsidP="004C0A03">
      <w:pPr>
        <w:pStyle w:val="ae"/>
        <w:numPr>
          <w:ilvl w:val="0"/>
          <w:numId w:val="12"/>
        </w:numPr>
        <w:spacing w:before="120" w:line="264" w:lineRule="auto"/>
        <w:ind w:left="360"/>
        <w:rPr>
          <w:rFonts w:ascii="Arial" w:hAnsi="Arial" w:cs="Arial"/>
        </w:rPr>
      </w:pPr>
      <w:bookmarkStart w:id="263" w:name="_GoBack"/>
      <w:bookmarkEnd w:id="263"/>
      <w:r>
        <w:rPr>
          <w:rFonts w:ascii="Arial" w:hAnsi="Arial" w:cs="Arial"/>
        </w:rPr>
        <w:t>При заказе</w:t>
      </w:r>
      <w:r w:rsidR="001A6745">
        <w:rPr>
          <w:rFonts w:ascii="Arial" w:hAnsi="Arial" w:cs="Arial"/>
        </w:rPr>
        <w:t xml:space="preserve"> Корзины целиком дол</w:t>
      </w:r>
      <w:r w:rsidR="000F17EE">
        <w:rPr>
          <w:rFonts w:ascii="Arial" w:hAnsi="Arial" w:cs="Arial"/>
        </w:rPr>
        <w:t>жен</w:t>
      </w:r>
      <w:r w:rsidR="001A6745">
        <w:rPr>
          <w:rFonts w:ascii="Arial" w:hAnsi="Arial" w:cs="Arial"/>
        </w:rPr>
        <w:t xml:space="preserve"> </w:t>
      </w:r>
      <w:r w:rsidR="00326228">
        <w:rPr>
          <w:rFonts w:ascii="Arial" w:hAnsi="Arial" w:cs="Arial"/>
        </w:rPr>
        <w:t>выполняться алгоритм проверки</w:t>
      </w:r>
      <w:r w:rsidR="001A6745">
        <w:rPr>
          <w:rFonts w:ascii="Arial" w:hAnsi="Arial" w:cs="Arial"/>
        </w:rPr>
        <w:t xml:space="preserve"> возможности заказа всех товаров Корзины</w:t>
      </w:r>
      <w:r w:rsidR="00326228">
        <w:rPr>
          <w:rFonts w:ascii="Arial" w:hAnsi="Arial" w:cs="Arial"/>
        </w:rPr>
        <w:t xml:space="preserve"> вместе:</w:t>
      </w:r>
    </w:p>
    <w:p w14:paraId="227F4FED" w14:textId="5D22AB27" w:rsidR="001A6745" w:rsidRPr="00326228" w:rsidRDefault="001A6745" w:rsidP="001A6745">
      <w:pPr>
        <w:pStyle w:val="ae"/>
        <w:spacing w:before="120" w:line="264" w:lineRule="auto"/>
        <w:ind w:left="360"/>
        <w:rPr>
          <w:rFonts w:ascii="Arial" w:hAnsi="Arial" w:cs="Arial"/>
          <w:i/>
        </w:rPr>
      </w:pPr>
      <w:r w:rsidRPr="00326228">
        <w:rPr>
          <w:rFonts w:ascii="Arial" w:hAnsi="Arial" w:cs="Arial"/>
          <w:i/>
        </w:rPr>
        <w:t>Если все товары Корзины невозможно заказать вместе, система должна анализировать</w:t>
      </w:r>
      <w:r w:rsidR="00326228" w:rsidRPr="00326228">
        <w:rPr>
          <w:rFonts w:ascii="Arial" w:hAnsi="Arial" w:cs="Arial"/>
          <w:i/>
        </w:rPr>
        <w:t xml:space="preserve"> возможные варианты совместного заказа </w:t>
      </w:r>
      <w:r w:rsidR="00326228">
        <w:rPr>
          <w:rFonts w:ascii="Arial" w:hAnsi="Arial" w:cs="Arial"/>
          <w:i/>
        </w:rPr>
        <w:t xml:space="preserve">групп </w:t>
      </w:r>
      <w:r w:rsidR="00326228" w:rsidRPr="00326228">
        <w:rPr>
          <w:rFonts w:ascii="Arial" w:hAnsi="Arial" w:cs="Arial"/>
          <w:i/>
        </w:rPr>
        <w:t>товаров Корзины (товарные группы) и предлагать клиенту заказ товарной группы, состоящей из наибольшего количества товаров. Если количество товаров в группах одинаковое, то заказываемая группа выбирается случайным образом.</w:t>
      </w:r>
    </w:p>
    <w:p w14:paraId="4B5E1B49" w14:textId="19740BBE" w:rsidR="00326228" w:rsidRPr="0039161E" w:rsidRDefault="00326228" w:rsidP="001A6745">
      <w:pPr>
        <w:pStyle w:val="ae"/>
        <w:spacing w:before="120"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Таким образом, при нажатии кнопки «Заказать» Корзину целиком, клиент переходит на страницу оформления заказа. Заказ комплектуется товарами, отобранными по указанному выше алгоритму.</w:t>
      </w:r>
    </w:p>
    <w:p w14:paraId="13F3341E" w14:textId="77777777" w:rsidR="00326228" w:rsidRDefault="00326228" w:rsidP="00B50A86">
      <w:pPr>
        <w:spacing w:line="264" w:lineRule="auto"/>
        <w:rPr>
          <w:rFonts w:ascii="Arial" w:hAnsi="Arial" w:cs="Arial"/>
          <w:u w:val="single"/>
        </w:rPr>
      </w:pPr>
    </w:p>
    <w:p w14:paraId="66A568E1" w14:textId="781331C4" w:rsidR="00C2295E" w:rsidRDefault="00C2295E" w:rsidP="00B50A86">
      <w:pPr>
        <w:spacing w:line="264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Примечания</w:t>
      </w:r>
      <w:r w:rsidR="00475A14" w:rsidRPr="00475A14">
        <w:rPr>
          <w:rFonts w:ascii="Arial" w:hAnsi="Arial" w:cs="Arial"/>
          <w:u w:val="single"/>
        </w:rPr>
        <w:t>:</w:t>
      </w:r>
      <w:r w:rsidR="00475A14">
        <w:rPr>
          <w:rFonts w:ascii="Arial" w:hAnsi="Arial" w:cs="Arial"/>
          <w:u w:val="single"/>
        </w:rPr>
        <w:t xml:space="preserve"> </w:t>
      </w:r>
    </w:p>
    <w:p w14:paraId="305040B8" w14:textId="1F8BBD40" w:rsidR="00475A14" w:rsidRDefault="00475A14" w:rsidP="00C2295E">
      <w:pPr>
        <w:pStyle w:val="ae"/>
        <w:numPr>
          <w:ilvl w:val="0"/>
          <w:numId w:val="13"/>
        </w:numPr>
        <w:spacing w:before="120" w:after="0" w:line="264" w:lineRule="auto"/>
        <w:ind w:left="714" w:hanging="357"/>
        <w:rPr>
          <w:rFonts w:ascii="Arial" w:hAnsi="Arial" w:cs="Arial"/>
        </w:rPr>
      </w:pPr>
      <w:r w:rsidRPr="00C2295E">
        <w:rPr>
          <w:rFonts w:ascii="Arial" w:hAnsi="Arial" w:cs="Arial"/>
        </w:rPr>
        <w:t>Логика перемещения товаров из «Моих желания» в «Корзину» не изменяется.</w:t>
      </w:r>
    </w:p>
    <w:p w14:paraId="1C622E65" w14:textId="3D7D9C9F" w:rsidR="00C2295E" w:rsidRPr="00C2295E" w:rsidRDefault="00C2295E" w:rsidP="00C2295E">
      <w:pPr>
        <w:pStyle w:val="ae"/>
        <w:numPr>
          <w:ilvl w:val="0"/>
          <w:numId w:val="13"/>
        </w:numPr>
        <w:spacing w:before="120" w:after="0" w:line="264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Алгоритм </w:t>
      </w:r>
      <w:proofErr w:type="gramStart"/>
      <w:r>
        <w:rPr>
          <w:rFonts w:ascii="Arial" w:hAnsi="Arial" w:cs="Arial"/>
        </w:rPr>
        <w:t>проверки возможности заказа всех товаров Корзины</w:t>
      </w:r>
      <w:proofErr w:type="gramEnd"/>
      <w:r>
        <w:rPr>
          <w:rFonts w:ascii="Arial" w:hAnsi="Arial" w:cs="Arial"/>
        </w:rPr>
        <w:t xml:space="preserve"> вместе не включает в себя проверку возможности доставки  указанных товаров. </w:t>
      </w:r>
      <w:r w:rsidR="00AD1A6E">
        <w:rPr>
          <w:rFonts w:ascii="Arial" w:hAnsi="Arial" w:cs="Arial"/>
        </w:rPr>
        <w:t>Проверка возможности доставки</w:t>
      </w:r>
      <w:r>
        <w:rPr>
          <w:rFonts w:ascii="Arial" w:hAnsi="Arial" w:cs="Arial"/>
        </w:rPr>
        <w:t xml:space="preserve"> происходит на форме оформления заказа.</w:t>
      </w:r>
    </w:p>
    <w:p w14:paraId="3F941E03" w14:textId="77777777" w:rsidR="00475A14" w:rsidRDefault="00475A14" w:rsidP="00B50A86">
      <w:pPr>
        <w:spacing w:line="264" w:lineRule="auto"/>
        <w:rPr>
          <w:rFonts w:ascii="Arial" w:hAnsi="Arial" w:cs="Arial"/>
        </w:rPr>
      </w:pPr>
    </w:p>
    <w:p w14:paraId="418C20BA" w14:textId="77777777" w:rsidR="00BC5E6C" w:rsidRDefault="00BC5E6C" w:rsidP="00B50A86">
      <w:pPr>
        <w:spacing w:line="264" w:lineRule="auto"/>
        <w:rPr>
          <w:rFonts w:ascii="Arial" w:hAnsi="Arial" w:cs="Arial"/>
        </w:rPr>
      </w:pPr>
      <w:r w:rsidRPr="001106D3">
        <w:rPr>
          <w:rFonts w:ascii="Arial" w:hAnsi="Arial" w:cs="Arial"/>
          <w:b/>
        </w:rPr>
        <w:t>Доработки на сайте «Коллекция». Форма оформления заказа</w:t>
      </w:r>
      <w:r w:rsidR="00E249A7">
        <w:rPr>
          <w:rFonts w:ascii="Arial" w:hAnsi="Arial" w:cs="Arial"/>
          <w:b/>
        </w:rPr>
        <w:t>, состоящего из нескольких артикулов товаров</w:t>
      </w:r>
      <w:r w:rsidRPr="001106D3">
        <w:rPr>
          <w:rFonts w:ascii="Arial" w:hAnsi="Arial" w:cs="Arial"/>
          <w:b/>
        </w:rPr>
        <w:t>:</w:t>
      </w:r>
    </w:p>
    <w:p w14:paraId="5F79A111" w14:textId="21DA874D" w:rsidR="00326228" w:rsidRDefault="00326228" w:rsidP="00441EB8">
      <w:pPr>
        <w:pStyle w:val="ae"/>
        <w:numPr>
          <w:ilvl w:val="0"/>
          <w:numId w:val="14"/>
        </w:numPr>
        <w:spacing w:line="264" w:lineRule="auto"/>
        <w:ind w:left="36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Если при заказе всех товаров Корзины, в заказ попадают не все товары (алгоритм отбора товаров в заказ указан выше)</w:t>
      </w:r>
      <w:r w:rsidR="00205736">
        <w:rPr>
          <w:rFonts w:ascii="Arial" w:hAnsi="Arial" w:cs="Arial"/>
        </w:rPr>
        <w:t xml:space="preserve">, то Клиенту на форме оформления заказа отображается сообщение о том, что в заказ попали не все товары из Корзины: некоторые товары остались в Корзине и </w:t>
      </w:r>
      <w:r w:rsidR="005A170C">
        <w:rPr>
          <w:rFonts w:ascii="Arial" w:hAnsi="Arial" w:cs="Arial"/>
        </w:rPr>
        <w:t xml:space="preserve">их необходимо заказать отдельно (см. </w:t>
      </w:r>
      <w:r w:rsidR="005A170C" w:rsidRPr="004E301B">
        <w:rPr>
          <w:rFonts w:ascii="Arial" w:hAnsi="Arial" w:cs="Arial"/>
          <w:color w:val="0070C0"/>
        </w:rPr>
        <w:fldChar w:fldCharType="begin"/>
      </w:r>
      <w:r w:rsidR="005A170C" w:rsidRPr="004E301B">
        <w:rPr>
          <w:rFonts w:ascii="Arial" w:hAnsi="Arial" w:cs="Arial"/>
          <w:color w:val="0070C0"/>
        </w:rPr>
        <w:instrText xml:space="preserve"> REF _Ref379996180 \h </w:instrText>
      </w:r>
      <w:r w:rsidR="005A170C" w:rsidRPr="004E301B">
        <w:rPr>
          <w:rFonts w:ascii="Arial" w:hAnsi="Arial" w:cs="Arial"/>
          <w:color w:val="0070C0"/>
        </w:rPr>
      </w:r>
      <w:r w:rsidR="005A170C" w:rsidRPr="004E301B">
        <w:rPr>
          <w:rFonts w:ascii="Arial" w:hAnsi="Arial" w:cs="Arial"/>
          <w:color w:val="0070C0"/>
        </w:rPr>
        <w:fldChar w:fldCharType="separate"/>
      </w:r>
      <w:r w:rsidR="005A170C" w:rsidRPr="004E301B">
        <w:rPr>
          <w:rFonts w:ascii="Arial" w:hAnsi="Arial" w:cs="Arial"/>
          <w:color w:val="0070C0"/>
        </w:rPr>
        <w:t>Требования к предоставлению материалов Банком</w:t>
      </w:r>
      <w:r w:rsidR="005A170C" w:rsidRPr="004E301B">
        <w:rPr>
          <w:rFonts w:ascii="Arial" w:hAnsi="Arial" w:cs="Arial"/>
          <w:color w:val="0070C0"/>
        </w:rPr>
        <w:fldChar w:fldCharType="end"/>
      </w:r>
      <w:r w:rsidR="005A170C" w:rsidRPr="00CA3731">
        <w:rPr>
          <w:rFonts w:ascii="Arial" w:hAnsi="Arial" w:cs="Arial"/>
        </w:rPr>
        <w:t>).</w:t>
      </w:r>
      <w:proofErr w:type="gramEnd"/>
    </w:p>
    <w:p w14:paraId="37D04CBF" w14:textId="5C6D12DD" w:rsidR="00F932C9" w:rsidRPr="00326228" w:rsidRDefault="00F932C9" w:rsidP="00441EB8">
      <w:pPr>
        <w:pStyle w:val="ae"/>
        <w:numPr>
          <w:ilvl w:val="0"/>
          <w:numId w:val="14"/>
        </w:numPr>
        <w:spacing w:line="264" w:lineRule="auto"/>
        <w:ind w:left="360"/>
        <w:rPr>
          <w:rFonts w:ascii="Arial" w:hAnsi="Arial" w:cs="Arial"/>
        </w:rPr>
      </w:pPr>
      <w:r w:rsidRPr="00326228">
        <w:rPr>
          <w:rFonts w:ascii="Arial" w:hAnsi="Arial" w:cs="Arial"/>
        </w:rPr>
        <w:t xml:space="preserve">У Клиента должна быть возможность посмотреть стоимость всех товаров </w:t>
      </w:r>
      <w:r w:rsidR="004C0A03" w:rsidRPr="00326228">
        <w:rPr>
          <w:rFonts w:ascii="Arial" w:hAnsi="Arial" w:cs="Arial"/>
        </w:rPr>
        <w:t>заказа</w:t>
      </w:r>
      <w:r w:rsidRPr="00326228">
        <w:rPr>
          <w:rFonts w:ascii="Arial" w:hAnsi="Arial" w:cs="Arial"/>
        </w:rPr>
        <w:t xml:space="preserve"> целиком</w:t>
      </w:r>
      <w:r w:rsidR="006321B4" w:rsidRPr="00326228">
        <w:rPr>
          <w:rFonts w:ascii="Arial" w:hAnsi="Arial" w:cs="Arial"/>
        </w:rPr>
        <w:t xml:space="preserve"> и каждого товара в отдельности</w:t>
      </w:r>
      <w:r w:rsidRPr="00326228">
        <w:rPr>
          <w:rFonts w:ascii="Arial" w:hAnsi="Arial" w:cs="Arial"/>
        </w:rPr>
        <w:t>.</w:t>
      </w:r>
    </w:p>
    <w:p w14:paraId="4D1D18AC" w14:textId="774FBD11" w:rsidR="00E27428" w:rsidRDefault="00E27428" w:rsidP="00441EB8">
      <w:pPr>
        <w:pStyle w:val="ae"/>
        <w:numPr>
          <w:ilvl w:val="0"/>
          <w:numId w:val="14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Расчет стоимости доставки </w:t>
      </w:r>
      <w:r w:rsidR="000B650F">
        <w:rPr>
          <w:rFonts w:ascii="Arial" w:hAnsi="Arial" w:cs="Arial"/>
        </w:rPr>
        <w:t>товаров заказа</w:t>
      </w:r>
      <w:r>
        <w:rPr>
          <w:rFonts w:ascii="Arial" w:hAnsi="Arial" w:cs="Arial"/>
        </w:rPr>
        <w:t>:</w:t>
      </w:r>
    </w:p>
    <w:p w14:paraId="70485DCA" w14:textId="6883D214" w:rsidR="00E27428" w:rsidRDefault="00E27428" w:rsidP="00441EB8">
      <w:pPr>
        <w:pStyle w:val="ae"/>
        <w:numPr>
          <w:ilvl w:val="0"/>
          <w:numId w:val="15"/>
        </w:numPr>
        <w:spacing w:after="0" w:line="264" w:lineRule="auto"/>
        <w:ind w:left="1077" w:hanging="357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Для Озон: стоимость доставки товарной группы рассчитывает Озон самостоятельно на основе переданного ему состава заказа, </w:t>
      </w:r>
      <w:r w:rsidR="007C4C68">
        <w:rPr>
          <w:rFonts w:ascii="Arial" w:hAnsi="Arial" w:cs="Arial"/>
        </w:rPr>
        <w:t xml:space="preserve">указанного клиентом индекса и </w:t>
      </w:r>
      <w:r w:rsidR="000B650F">
        <w:rPr>
          <w:rFonts w:ascii="Arial" w:hAnsi="Arial" w:cs="Arial"/>
        </w:rPr>
        <w:t xml:space="preserve">выбранного способа доставки, а также </w:t>
      </w:r>
      <w:r w:rsidR="007C4C68">
        <w:rPr>
          <w:rFonts w:ascii="Arial" w:hAnsi="Arial" w:cs="Arial"/>
        </w:rPr>
        <w:t>адреса</w:t>
      </w:r>
      <w:r w:rsidR="000B650F">
        <w:rPr>
          <w:rFonts w:ascii="Arial" w:hAnsi="Arial" w:cs="Arial"/>
        </w:rPr>
        <w:t xml:space="preserve"> (для адресной доставки) или указанного ПВЗ (для пунктов выдачи заказов)</w:t>
      </w:r>
      <w:r w:rsidR="001D403B">
        <w:rPr>
          <w:rFonts w:ascii="Arial" w:hAnsi="Arial" w:cs="Arial"/>
        </w:rPr>
        <w:t>.</w:t>
      </w:r>
    </w:p>
    <w:p w14:paraId="23431063" w14:textId="77777777" w:rsidR="001D403B" w:rsidRDefault="001D403B" w:rsidP="00441EB8">
      <w:pPr>
        <w:pStyle w:val="ae"/>
        <w:numPr>
          <w:ilvl w:val="0"/>
          <w:numId w:val="15"/>
        </w:num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>Для прочих поставщиков: стоимость доставки товарной группы система получает на основе суммарного веса всех товаров товарной группы по матрице стоимости доставки.</w:t>
      </w:r>
    </w:p>
    <w:p w14:paraId="5ED85F22" w14:textId="41065084" w:rsidR="00E249A7" w:rsidRDefault="00156E31" w:rsidP="008F15B2">
      <w:pPr>
        <w:pStyle w:val="ae"/>
        <w:numPr>
          <w:ilvl w:val="0"/>
          <w:numId w:val="14"/>
        </w:numPr>
        <w:spacing w:line="264" w:lineRule="auto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Для товаров всех поставщиков </w:t>
      </w:r>
      <w:r w:rsidR="008E33F9">
        <w:rPr>
          <w:rFonts w:ascii="Arial" w:hAnsi="Arial" w:cs="Arial"/>
        </w:rPr>
        <w:t>(</w:t>
      </w:r>
      <w:proofErr w:type="gramStart"/>
      <w:r>
        <w:rPr>
          <w:rFonts w:ascii="Arial" w:hAnsi="Arial" w:cs="Arial"/>
        </w:rPr>
        <w:t>кроме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Озон</w:t>
      </w:r>
      <w:proofErr w:type="gramEnd"/>
      <w:r w:rsidR="008E33F9">
        <w:rPr>
          <w:rFonts w:ascii="Arial" w:hAnsi="Arial" w:cs="Arial"/>
        </w:rPr>
        <w:t>)</w:t>
      </w:r>
      <w:r>
        <w:rPr>
          <w:rFonts w:ascii="Arial" w:hAnsi="Arial" w:cs="Arial"/>
        </w:rPr>
        <w:t>: е</w:t>
      </w:r>
      <w:r w:rsidR="00E249A7" w:rsidRPr="00E249A7">
        <w:rPr>
          <w:rFonts w:ascii="Arial" w:hAnsi="Arial" w:cs="Arial"/>
        </w:rPr>
        <w:t xml:space="preserve">сли в заказе больше </w:t>
      </w:r>
      <w:r>
        <w:rPr>
          <w:rFonts w:ascii="Arial" w:hAnsi="Arial" w:cs="Arial"/>
        </w:rPr>
        <w:t xml:space="preserve">одного артикула товара </w:t>
      </w:r>
      <w:r w:rsidR="00E249A7" w:rsidRPr="00E249A7">
        <w:rPr>
          <w:rFonts w:ascii="Arial" w:hAnsi="Arial" w:cs="Arial"/>
        </w:rPr>
        <w:t>и стоимость доставки &gt; 0, должно отображаться</w:t>
      </w:r>
      <w:r w:rsidR="00CA3731">
        <w:rPr>
          <w:rFonts w:ascii="Arial" w:hAnsi="Arial" w:cs="Arial"/>
        </w:rPr>
        <w:t xml:space="preserve"> информационное</w:t>
      </w:r>
      <w:r w:rsidR="00E249A7" w:rsidRPr="00E249A7">
        <w:rPr>
          <w:rFonts w:ascii="Arial" w:hAnsi="Arial" w:cs="Arial"/>
        </w:rPr>
        <w:t xml:space="preserve"> сообщение</w:t>
      </w:r>
      <w:r w:rsidR="00CA3731">
        <w:rPr>
          <w:rFonts w:ascii="Arial" w:hAnsi="Arial" w:cs="Arial"/>
        </w:rPr>
        <w:t xml:space="preserve"> (см. </w:t>
      </w:r>
      <w:r w:rsidR="00CA3731" w:rsidRPr="004E301B">
        <w:rPr>
          <w:rFonts w:ascii="Arial" w:hAnsi="Arial" w:cs="Arial"/>
          <w:color w:val="0070C0"/>
        </w:rPr>
        <w:fldChar w:fldCharType="begin"/>
      </w:r>
      <w:r w:rsidR="00CA3731" w:rsidRPr="004E301B">
        <w:rPr>
          <w:rFonts w:ascii="Arial" w:hAnsi="Arial" w:cs="Arial"/>
          <w:color w:val="0070C0"/>
        </w:rPr>
        <w:instrText xml:space="preserve"> REF _Ref379996180 \h </w:instrText>
      </w:r>
      <w:r w:rsidR="00CA3731" w:rsidRPr="004E301B">
        <w:rPr>
          <w:rFonts w:ascii="Arial" w:hAnsi="Arial" w:cs="Arial"/>
          <w:color w:val="0070C0"/>
        </w:rPr>
      </w:r>
      <w:r w:rsidR="00CA3731" w:rsidRPr="004E301B">
        <w:rPr>
          <w:rFonts w:ascii="Arial" w:hAnsi="Arial" w:cs="Arial"/>
          <w:color w:val="0070C0"/>
        </w:rPr>
        <w:fldChar w:fldCharType="separate"/>
      </w:r>
      <w:r w:rsidR="00CA3731" w:rsidRPr="004E301B">
        <w:rPr>
          <w:rFonts w:ascii="Arial" w:hAnsi="Arial" w:cs="Arial"/>
          <w:color w:val="0070C0"/>
        </w:rPr>
        <w:t>Требования к предоставлению материалов Банком</w:t>
      </w:r>
      <w:r w:rsidR="00CA3731" w:rsidRPr="004E301B">
        <w:rPr>
          <w:rFonts w:ascii="Arial" w:hAnsi="Arial" w:cs="Arial"/>
          <w:color w:val="0070C0"/>
        </w:rPr>
        <w:fldChar w:fldCharType="end"/>
      </w:r>
      <w:r w:rsidR="00CA3731" w:rsidRPr="00CA3731">
        <w:rPr>
          <w:rFonts w:ascii="Arial" w:hAnsi="Arial" w:cs="Arial"/>
        </w:rPr>
        <w:t>).</w:t>
      </w:r>
    </w:p>
    <w:p w14:paraId="5CAEF98C" w14:textId="77777777" w:rsidR="000726E3" w:rsidRDefault="002C5EBD" w:rsidP="000726E3">
      <w:pPr>
        <w:pStyle w:val="ae"/>
        <w:numPr>
          <w:ilvl w:val="0"/>
          <w:numId w:val="14"/>
        </w:numPr>
        <w:spacing w:line="264" w:lineRule="auto"/>
        <w:ind w:left="357" w:hanging="357"/>
        <w:rPr>
          <w:rFonts w:ascii="Arial" w:hAnsi="Arial" w:cs="Arial"/>
        </w:rPr>
      </w:pPr>
      <w:r w:rsidRPr="00475A14">
        <w:rPr>
          <w:rFonts w:ascii="Arial" w:hAnsi="Arial" w:cs="Arial"/>
        </w:rPr>
        <w:t xml:space="preserve">Если по какой-либо причине заказ </w:t>
      </w:r>
      <w:r w:rsidR="00603ABD">
        <w:rPr>
          <w:rFonts w:ascii="Arial" w:hAnsi="Arial" w:cs="Arial"/>
        </w:rPr>
        <w:t xml:space="preserve">указанного списка товаров </w:t>
      </w:r>
      <w:r w:rsidR="000726E3">
        <w:rPr>
          <w:rFonts w:ascii="Arial" w:hAnsi="Arial" w:cs="Arial"/>
        </w:rPr>
        <w:t>невозможен (введен некорректный индекс, суммарный вес</w:t>
      </w:r>
      <w:r w:rsidRPr="00475A14">
        <w:rPr>
          <w:rFonts w:ascii="Arial" w:hAnsi="Arial" w:cs="Arial"/>
        </w:rPr>
        <w:t xml:space="preserve"> товаров группы превышает допустимый в матрице, либо Озон возвращает ошибку при проверке данного состава заказа), то необходимо выводить </w:t>
      </w:r>
      <w:r w:rsidR="000726E3">
        <w:rPr>
          <w:rFonts w:ascii="Arial" w:hAnsi="Arial" w:cs="Arial"/>
        </w:rPr>
        <w:t>информационное</w:t>
      </w:r>
      <w:r w:rsidR="000726E3" w:rsidRPr="00E249A7">
        <w:rPr>
          <w:rFonts w:ascii="Arial" w:hAnsi="Arial" w:cs="Arial"/>
        </w:rPr>
        <w:t xml:space="preserve"> сообщение</w:t>
      </w:r>
      <w:r w:rsidR="000726E3">
        <w:rPr>
          <w:rFonts w:ascii="Arial" w:hAnsi="Arial" w:cs="Arial"/>
        </w:rPr>
        <w:t xml:space="preserve"> (см. </w:t>
      </w:r>
      <w:r w:rsidR="000726E3" w:rsidRPr="004E301B">
        <w:rPr>
          <w:rFonts w:ascii="Arial" w:hAnsi="Arial" w:cs="Arial"/>
          <w:color w:val="0070C0"/>
        </w:rPr>
        <w:fldChar w:fldCharType="begin"/>
      </w:r>
      <w:r w:rsidR="000726E3" w:rsidRPr="004E301B">
        <w:rPr>
          <w:rFonts w:ascii="Arial" w:hAnsi="Arial" w:cs="Arial"/>
          <w:color w:val="0070C0"/>
        </w:rPr>
        <w:instrText xml:space="preserve"> REF _Ref379996180 \h </w:instrText>
      </w:r>
      <w:r w:rsidR="000726E3" w:rsidRPr="004E301B">
        <w:rPr>
          <w:rFonts w:ascii="Arial" w:hAnsi="Arial" w:cs="Arial"/>
          <w:color w:val="0070C0"/>
        </w:rPr>
      </w:r>
      <w:r w:rsidR="000726E3" w:rsidRPr="004E301B">
        <w:rPr>
          <w:rFonts w:ascii="Arial" w:hAnsi="Arial" w:cs="Arial"/>
          <w:color w:val="0070C0"/>
        </w:rPr>
        <w:fldChar w:fldCharType="separate"/>
      </w:r>
      <w:r w:rsidR="000726E3" w:rsidRPr="004E301B">
        <w:rPr>
          <w:rFonts w:ascii="Arial" w:hAnsi="Arial" w:cs="Arial"/>
          <w:color w:val="0070C0"/>
        </w:rPr>
        <w:t>Требования к предоставлению материалов Банком</w:t>
      </w:r>
      <w:r w:rsidR="000726E3" w:rsidRPr="004E301B">
        <w:rPr>
          <w:rFonts w:ascii="Arial" w:hAnsi="Arial" w:cs="Arial"/>
          <w:color w:val="0070C0"/>
        </w:rPr>
        <w:fldChar w:fldCharType="end"/>
      </w:r>
      <w:r w:rsidR="000726E3" w:rsidRPr="00CA3731">
        <w:rPr>
          <w:rFonts w:ascii="Arial" w:hAnsi="Arial" w:cs="Arial"/>
        </w:rPr>
        <w:t>).</w:t>
      </w:r>
    </w:p>
    <w:p w14:paraId="35121238" w14:textId="77777777" w:rsidR="005E089B" w:rsidRDefault="005E089B" w:rsidP="00B50A86">
      <w:pPr>
        <w:spacing w:line="264" w:lineRule="auto"/>
        <w:rPr>
          <w:rFonts w:ascii="Arial" w:hAnsi="Arial" w:cs="Arial"/>
        </w:rPr>
      </w:pPr>
    </w:p>
    <w:p w14:paraId="1151BB00" w14:textId="77777777" w:rsidR="00BC5E6C" w:rsidRDefault="00BC5E6C" w:rsidP="00B50A86">
      <w:pPr>
        <w:spacing w:line="264" w:lineRule="auto"/>
        <w:rPr>
          <w:rFonts w:ascii="Arial" w:hAnsi="Arial" w:cs="Arial"/>
          <w:b/>
        </w:rPr>
      </w:pPr>
      <w:r w:rsidRPr="001106D3">
        <w:rPr>
          <w:rFonts w:ascii="Arial" w:hAnsi="Arial" w:cs="Arial"/>
          <w:b/>
        </w:rPr>
        <w:t>Доработки на сайте «Коллекция».</w:t>
      </w:r>
      <w:r>
        <w:rPr>
          <w:rFonts w:ascii="Arial" w:hAnsi="Arial" w:cs="Arial"/>
          <w:b/>
        </w:rPr>
        <w:t xml:space="preserve"> Личный кабинет, раздел «Заказы»:</w:t>
      </w:r>
    </w:p>
    <w:p w14:paraId="077F9B83" w14:textId="0E6F0125" w:rsidR="00B44680" w:rsidRDefault="00831DCF" w:rsidP="00441EB8">
      <w:pPr>
        <w:pStyle w:val="ae"/>
        <w:numPr>
          <w:ilvl w:val="0"/>
          <w:numId w:val="16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В</w:t>
      </w:r>
      <w:r w:rsidR="00B44680">
        <w:rPr>
          <w:rFonts w:ascii="Arial" w:hAnsi="Arial" w:cs="Arial"/>
        </w:rPr>
        <w:t xml:space="preserve"> таблице заказов </w:t>
      </w:r>
      <w:r>
        <w:rPr>
          <w:rFonts w:ascii="Arial" w:hAnsi="Arial" w:cs="Arial"/>
        </w:rPr>
        <w:t xml:space="preserve">необходимо переименовать </w:t>
      </w:r>
      <w:r w:rsidR="00B44680">
        <w:rPr>
          <w:rFonts w:ascii="Arial" w:hAnsi="Arial" w:cs="Arial"/>
        </w:rPr>
        <w:t>колонку «Вознаграждение» в «Вознаграждения».</w:t>
      </w:r>
    </w:p>
    <w:p w14:paraId="457DA005" w14:textId="538B934D" w:rsidR="00B44680" w:rsidRDefault="00B44680" w:rsidP="00441EB8">
      <w:pPr>
        <w:pStyle w:val="ae"/>
        <w:numPr>
          <w:ilvl w:val="0"/>
          <w:numId w:val="16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Если заказ состоит из нескольких артикулов, необхо</w:t>
      </w:r>
      <w:r w:rsidR="00475A14">
        <w:rPr>
          <w:rFonts w:ascii="Arial" w:hAnsi="Arial" w:cs="Arial"/>
        </w:rPr>
        <w:t xml:space="preserve">димо в колонке «Вознаграждения» </w:t>
      </w:r>
      <w:r>
        <w:rPr>
          <w:rFonts w:ascii="Arial" w:hAnsi="Arial" w:cs="Arial"/>
        </w:rPr>
        <w:t xml:space="preserve">публиковать названия </w:t>
      </w:r>
      <w:r w:rsidR="00475A14">
        <w:rPr>
          <w:rFonts w:ascii="Arial" w:hAnsi="Arial" w:cs="Arial"/>
        </w:rPr>
        <w:t>всех товаров заказа (каждый на новой строке).</w:t>
      </w:r>
    </w:p>
    <w:p w14:paraId="7F70B8D4" w14:textId="1AC6B4A3" w:rsidR="00B44680" w:rsidRPr="0012379A" w:rsidRDefault="00B44680" w:rsidP="00441EB8">
      <w:pPr>
        <w:pStyle w:val="ae"/>
        <w:numPr>
          <w:ilvl w:val="0"/>
          <w:numId w:val="16"/>
        </w:numPr>
        <w:spacing w:line="264" w:lineRule="auto"/>
        <w:ind w:left="360"/>
        <w:rPr>
          <w:rFonts w:ascii="Arial" w:hAnsi="Arial" w:cs="Arial"/>
        </w:rPr>
      </w:pPr>
      <w:r w:rsidRPr="0012379A">
        <w:rPr>
          <w:rFonts w:ascii="Arial" w:hAnsi="Arial" w:cs="Arial"/>
        </w:rPr>
        <w:t xml:space="preserve">Необходимо </w:t>
      </w:r>
      <w:r w:rsidR="0054583D">
        <w:rPr>
          <w:rFonts w:ascii="Arial" w:hAnsi="Arial" w:cs="Arial"/>
        </w:rPr>
        <w:t>на странице описания</w:t>
      </w:r>
      <w:r w:rsidRPr="0012379A">
        <w:rPr>
          <w:rFonts w:ascii="Arial" w:hAnsi="Arial" w:cs="Arial"/>
        </w:rPr>
        <w:t xml:space="preserve"> заказа</w:t>
      </w:r>
      <w:r w:rsidR="0054583D">
        <w:rPr>
          <w:rFonts w:ascii="Arial" w:hAnsi="Arial" w:cs="Arial"/>
        </w:rPr>
        <w:t xml:space="preserve"> (карточка заказа)</w:t>
      </w:r>
      <w:r w:rsidR="0012379A" w:rsidRPr="0012379A">
        <w:rPr>
          <w:rFonts w:ascii="Arial" w:hAnsi="Arial" w:cs="Arial"/>
        </w:rPr>
        <w:t xml:space="preserve"> переименовать блок «Вознаграждение» в «Вознаграждения». В данном блоке публиковать вознаграждения в составе заказа в формате: </w:t>
      </w:r>
      <w:proofErr w:type="spellStart"/>
      <w:r w:rsidR="0012379A" w:rsidRPr="0012379A">
        <w:rPr>
          <w:rFonts w:ascii="Arial" w:hAnsi="Arial" w:cs="Arial"/>
        </w:rPr>
        <w:t>Pony</w:t>
      </w:r>
      <w:proofErr w:type="spellEnd"/>
      <w:r w:rsidR="0012379A" w:rsidRPr="0012379A">
        <w:rPr>
          <w:rFonts w:ascii="Arial" w:hAnsi="Arial" w:cs="Arial"/>
        </w:rPr>
        <w:t xml:space="preserve"> </w:t>
      </w:r>
      <w:proofErr w:type="spellStart"/>
      <w:r w:rsidR="0012379A" w:rsidRPr="0012379A">
        <w:rPr>
          <w:rFonts w:ascii="Arial" w:hAnsi="Arial" w:cs="Arial"/>
        </w:rPr>
        <w:t>Friends</w:t>
      </w:r>
      <w:proofErr w:type="spellEnd"/>
      <w:r w:rsidR="0012379A" w:rsidRPr="0012379A">
        <w:rPr>
          <w:rFonts w:ascii="Arial" w:hAnsi="Arial" w:cs="Arial"/>
        </w:rPr>
        <w:t xml:space="preserve"> 2: 3 шт.; </w:t>
      </w:r>
      <w:proofErr w:type="spellStart"/>
      <w:r w:rsidR="0012379A" w:rsidRPr="0012379A">
        <w:rPr>
          <w:rFonts w:ascii="Arial" w:hAnsi="Arial" w:cs="Arial"/>
        </w:rPr>
        <w:t>Nikon</w:t>
      </w:r>
      <w:proofErr w:type="spellEnd"/>
      <w:r w:rsidR="0012379A" w:rsidRPr="0012379A">
        <w:rPr>
          <w:rFonts w:ascii="Arial" w:hAnsi="Arial" w:cs="Arial"/>
        </w:rPr>
        <w:t xml:space="preserve"> </w:t>
      </w:r>
      <w:proofErr w:type="spellStart"/>
      <w:r w:rsidR="0012379A" w:rsidRPr="0012379A">
        <w:rPr>
          <w:rFonts w:ascii="Arial" w:hAnsi="Arial" w:cs="Arial"/>
        </w:rPr>
        <w:t>CoolPix</w:t>
      </w:r>
      <w:proofErr w:type="spellEnd"/>
      <w:r w:rsidR="0012379A" w:rsidRPr="0012379A">
        <w:rPr>
          <w:rFonts w:ascii="Arial" w:hAnsi="Arial" w:cs="Arial"/>
        </w:rPr>
        <w:t xml:space="preserve"> L820, </w:t>
      </w:r>
      <w:proofErr w:type="spellStart"/>
      <w:r w:rsidR="0012379A" w:rsidRPr="0012379A">
        <w:rPr>
          <w:rFonts w:ascii="Arial" w:hAnsi="Arial" w:cs="Arial"/>
        </w:rPr>
        <w:t>Black</w:t>
      </w:r>
      <w:proofErr w:type="spellEnd"/>
      <w:r w:rsidR="0012379A" w:rsidRPr="0012379A">
        <w:rPr>
          <w:rFonts w:ascii="Arial" w:hAnsi="Arial" w:cs="Arial"/>
        </w:rPr>
        <w:t xml:space="preserve"> цифровая фотокамера: 1шт.; </w:t>
      </w:r>
      <w:proofErr w:type="spellStart"/>
      <w:r w:rsidR="0012379A" w:rsidRPr="0012379A">
        <w:rPr>
          <w:rFonts w:ascii="Arial" w:hAnsi="Arial" w:cs="Arial"/>
        </w:rPr>
        <w:t>Philips</w:t>
      </w:r>
      <w:proofErr w:type="spellEnd"/>
      <w:r w:rsidR="0012379A" w:rsidRPr="0012379A">
        <w:rPr>
          <w:rFonts w:ascii="Arial" w:hAnsi="Arial" w:cs="Arial"/>
        </w:rPr>
        <w:t xml:space="preserve"> HP 4935/22: 1шт.</w:t>
      </w:r>
    </w:p>
    <w:p w14:paraId="226F9521" w14:textId="77777777" w:rsidR="00B44680" w:rsidRDefault="00B44680" w:rsidP="00B50A86">
      <w:pPr>
        <w:pStyle w:val="ae"/>
        <w:spacing w:line="264" w:lineRule="auto"/>
        <w:ind w:left="360" w:hanging="360"/>
        <w:rPr>
          <w:rFonts w:ascii="Arial" w:hAnsi="Arial" w:cs="Arial"/>
        </w:rPr>
      </w:pPr>
    </w:p>
    <w:p w14:paraId="2DB8CD0F" w14:textId="77777777" w:rsidR="00BC5E6C" w:rsidRDefault="00BC5E6C" w:rsidP="00B50A86">
      <w:pPr>
        <w:spacing w:line="264" w:lineRule="auto"/>
        <w:rPr>
          <w:rFonts w:ascii="Arial" w:hAnsi="Arial" w:cs="Arial"/>
          <w:b/>
        </w:rPr>
      </w:pPr>
      <w:r w:rsidRPr="001106D3">
        <w:rPr>
          <w:rFonts w:ascii="Arial" w:hAnsi="Arial" w:cs="Arial"/>
          <w:b/>
        </w:rPr>
        <w:t>Доработки на сайте «Коллекция».</w:t>
      </w:r>
      <w:r>
        <w:rPr>
          <w:rFonts w:ascii="Arial" w:hAnsi="Arial" w:cs="Arial"/>
          <w:b/>
        </w:rPr>
        <w:t xml:space="preserve"> Личный кабинет, раздел «Выписка»:</w:t>
      </w:r>
    </w:p>
    <w:p w14:paraId="259F8986" w14:textId="77777777" w:rsidR="00A861D1" w:rsidRDefault="00A861D1" w:rsidP="00441EB8">
      <w:pPr>
        <w:pStyle w:val="ae"/>
        <w:numPr>
          <w:ilvl w:val="0"/>
          <w:numId w:val="17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Если заказ состоит из нескольких артикулов товаров, необходимо в колонке «Описание» публиковать заказ в формате: Списание. Заказ №232 (</w:t>
      </w:r>
      <w:proofErr w:type="spellStart"/>
      <w:r w:rsidRPr="0012379A">
        <w:rPr>
          <w:rFonts w:ascii="Arial" w:hAnsi="Arial" w:cs="Arial"/>
        </w:rPr>
        <w:t>Pony</w:t>
      </w:r>
      <w:proofErr w:type="spellEnd"/>
      <w:r w:rsidRPr="0012379A">
        <w:rPr>
          <w:rFonts w:ascii="Arial" w:hAnsi="Arial" w:cs="Arial"/>
        </w:rPr>
        <w:t xml:space="preserve"> </w:t>
      </w:r>
      <w:proofErr w:type="spellStart"/>
      <w:r w:rsidRPr="0012379A">
        <w:rPr>
          <w:rFonts w:ascii="Arial" w:hAnsi="Arial" w:cs="Arial"/>
        </w:rPr>
        <w:t>Friends</w:t>
      </w:r>
      <w:proofErr w:type="spellEnd"/>
      <w:r w:rsidRPr="0012379A">
        <w:rPr>
          <w:rFonts w:ascii="Arial" w:hAnsi="Arial" w:cs="Arial"/>
        </w:rPr>
        <w:t xml:space="preserve"> 2; </w:t>
      </w:r>
      <w:proofErr w:type="spellStart"/>
      <w:r w:rsidRPr="0012379A">
        <w:rPr>
          <w:rFonts w:ascii="Arial" w:hAnsi="Arial" w:cs="Arial"/>
        </w:rPr>
        <w:t>Nikon</w:t>
      </w:r>
      <w:proofErr w:type="spellEnd"/>
      <w:r w:rsidRPr="0012379A">
        <w:rPr>
          <w:rFonts w:ascii="Arial" w:hAnsi="Arial" w:cs="Arial"/>
        </w:rPr>
        <w:t xml:space="preserve"> </w:t>
      </w:r>
      <w:proofErr w:type="spellStart"/>
      <w:r w:rsidRPr="0012379A">
        <w:rPr>
          <w:rFonts w:ascii="Arial" w:hAnsi="Arial" w:cs="Arial"/>
        </w:rPr>
        <w:t>CoolPix</w:t>
      </w:r>
      <w:proofErr w:type="spellEnd"/>
      <w:r w:rsidRPr="0012379A">
        <w:rPr>
          <w:rFonts w:ascii="Arial" w:hAnsi="Arial" w:cs="Arial"/>
        </w:rPr>
        <w:t xml:space="preserve"> L820, </w:t>
      </w:r>
      <w:proofErr w:type="spellStart"/>
      <w:r w:rsidRPr="0012379A">
        <w:rPr>
          <w:rFonts w:ascii="Arial" w:hAnsi="Arial" w:cs="Arial"/>
        </w:rPr>
        <w:t>Black</w:t>
      </w:r>
      <w:proofErr w:type="spellEnd"/>
      <w:r w:rsidRPr="0012379A">
        <w:rPr>
          <w:rFonts w:ascii="Arial" w:hAnsi="Arial" w:cs="Arial"/>
        </w:rPr>
        <w:t xml:space="preserve"> цифровая фотокамера; </w:t>
      </w:r>
      <w:proofErr w:type="spellStart"/>
      <w:r w:rsidRPr="0012379A">
        <w:rPr>
          <w:rFonts w:ascii="Arial" w:hAnsi="Arial" w:cs="Arial"/>
        </w:rPr>
        <w:t>Philips</w:t>
      </w:r>
      <w:proofErr w:type="spellEnd"/>
      <w:r w:rsidRPr="0012379A">
        <w:rPr>
          <w:rFonts w:ascii="Arial" w:hAnsi="Arial" w:cs="Arial"/>
        </w:rPr>
        <w:t xml:space="preserve"> HP 4935/22т</w:t>
      </w:r>
      <w:r>
        <w:rPr>
          <w:rFonts w:ascii="Arial" w:hAnsi="Arial" w:cs="Arial"/>
        </w:rPr>
        <w:t>). Если количество символов превышает допустимое количество, ставить в конце строчки знак «…».</w:t>
      </w:r>
    </w:p>
    <w:p w14:paraId="746BA1AF" w14:textId="77777777" w:rsidR="006F1340" w:rsidRDefault="006F1340" w:rsidP="00B50A86">
      <w:pPr>
        <w:spacing w:line="264" w:lineRule="auto"/>
        <w:rPr>
          <w:rFonts w:ascii="Arial" w:hAnsi="Arial" w:cs="Arial"/>
        </w:rPr>
      </w:pPr>
    </w:p>
    <w:p w14:paraId="6026A5C4" w14:textId="77777777" w:rsidR="002F2A65" w:rsidRDefault="00C17F4D" w:rsidP="00B50A86">
      <w:pPr>
        <w:spacing w:line="264" w:lineRule="auto"/>
        <w:rPr>
          <w:rFonts w:ascii="Arial" w:hAnsi="Arial" w:cs="Arial"/>
          <w:b/>
        </w:rPr>
      </w:pPr>
      <w:r w:rsidRPr="001106D3">
        <w:rPr>
          <w:rFonts w:ascii="Arial" w:hAnsi="Arial" w:cs="Arial"/>
          <w:b/>
        </w:rPr>
        <w:t>Доработки на сайте «Коллекция».</w:t>
      </w:r>
      <w:r>
        <w:rPr>
          <w:rFonts w:ascii="Arial" w:hAnsi="Arial" w:cs="Arial"/>
          <w:b/>
        </w:rPr>
        <w:t xml:space="preserve"> Популярные вознаграждения (по заказам) на главной</w:t>
      </w:r>
      <w:r w:rsidR="00D44580">
        <w:rPr>
          <w:rFonts w:ascii="Arial" w:hAnsi="Arial" w:cs="Arial"/>
          <w:b/>
        </w:rPr>
        <w:t xml:space="preserve"> странице</w:t>
      </w:r>
      <w:r>
        <w:rPr>
          <w:rFonts w:ascii="Arial" w:hAnsi="Arial" w:cs="Arial"/>
          <w:b/>
        </w:rPr>
        <w:t>:</w:t>
      </w:r>
    </w:p>
    <w:p w14:paraId="45B23F52" w14:textId="15DFAF28" w:rsidR="00173189" w:rsidRDefault="00916979" w:rsidP="00441EB8">
      <w:pPr>
        <w:pStyle w:val="ae"/>
        <w:numPr>
          <w:ilvl w:val="0"/>
          <w:numId w:val="18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Необходимо переработать функционал формирования популярных вознаграждений таким образом, чтобы</w:t>
      </w:r>
      <w:r w:rsidR="003D7667">
        <w:rPr>
          <w:rFonts w:ascii="Arial" w:hAnsi="Arial" w:cs="Arial"/>
        </w:rPr>
        <w:t xml:space="preserve"> статистика</w:t>
      </w:r>
      <w:r w:rsidR="00BF5B63">
        <w:rPr>
          <w:rFonts w:ascii="Arial" w:hAnsi="Arial" w:cs="Arial"/>
        </w:rPr>
        <w:t xml:space="preserve"> учитывала </w:t>
      </w:r>
      <w:proofErr w:type="spellStart"/>
      <w:r w:rsidR="00BF5B63">
        <w:rPr>
          <w:rFonts w:ascii="Arial" w:hAnsi="Arial" w:cs="Arial"/>
        </w:rPr>
        <w:t>мультипозиционность</w:t>
      </w:r>
      <w:proofErr w:type="spellEnd"/>
      <w:r w:rsidR="00BF5B63">
        <w:rPr>
          <w:rFonts w:ascii="Arial" w:hAnsi="Arial" w:cs="Arial"/>
        </w:rPr>
        <w:t xml:space="preserve"> заказа (ранее 1 заказ = 1 вознаграждение).</w:t>
      </w:r>
    </w:p>
    <w:p w14:paraId="623414F0" w14:textId="77777777" w:rsidR="00846AE8" w:rsidRDefault="00846AE8" w:rsidP="00B50A86">
      <w:pPr>
        <w:spacing w:line="264" w:lineRule="auto"/>
        <w:rPr>
          <w:rFonts w:ascii="Arial" w:hAnsi="Arial" w:cs="Arial"/>
        </w:rPr>
      </w:pPr>
    </w:p>
    <w:p w14:paraId="03142777" w14:textId="77777777" w:rsidR="003B2F2C" w:rsidRPr="001E592F" w:rsidRDefault="003B2F2C" w:rsidP="00B50A86">
      <w:pPr>
        <w:spacing w:line="264" w:lineRule="auto"/>
        <w:rPr>
          <w:rFonts w:ascii="Arial" w:hAnsi="Arial" w:cs="Arial"/>
          <w:b/>
        </w:rPr>
      </w:pPr>
      <w:r w:rsidRPr="001E592F">
        <w:rPr>
          <w:rFonts w:ascii="Arial" w:hAnsi="Arial" w:cs="Arial"/>
          <w:b/>
        </w:rPr>
        <w:t>Доработки АРМ Администратора безопасности (Клиенты), вкладка «Клиенты», подраздел «Заказы»:</w:t>
      </w:r>
    </w:p>
    <w:p w14:paraId="373A9F67" w14:textId="77777777" w:rsidR="007E2C7E" w:rsidRPr="00A42305" w:rsidRDefault="007E2C7E" w:rsidP="00441EB8">
      <w:pPr>
        <w:pStyle w:val="ae"/>
        <w:numPr>
          <w:ilvl w:val="0"/>
          <w:numId w:val="20"/>
        </w:numPr>
        <w:spacing w:line="264" w:lineRule="auto"/>
        <w:ind w:left="360"/>
        <w:rPr>
          <w:rFonts w:ascii="Arial" w:hAnsi="Arial" w:cs="Arial"/>
        </w:rPr>
      </w:pPr>
      <w:r w:rsidRPr="00A42305">
        <w:rPr>
          <w:rFonts w:ascii="Arial" w:hAnsi="Arial" w:cs="Arial"/>
        </w:rPr>
        <w:t xml:space="preserve">Необходимо доработать отображение таблицы заказов таким образом, чтобы для </w:t>
      </w:r>
      <w:proofErr w:type="spellStart"/>
      <w:r w:rsidRPr="00A42305">
        <w:rPr>
          <w:rFonts w:ascii="Arial" w:hAnsi="Arial" w:cs="Arial"/>
        </w:rPr>
        <w:t>мультипозиционного</w:t>
      </w:r>
      <w:proofErr w:type="spellEnd"/>
      <w:r w:rsidRPr="00A42305">
        <w:rPr>
          <w:rFonts w:ascii="Arial" w:hAnsi="Arial" w:cs="Arial"/>
        </w:rPr>
        <w:t xml:space="preserve"> заказа отображалась информация по </w:t>
      </w:r>
      <w:r w:rsidR="007B7EE7" w:rsidRPr="00313DF4">
        <w:rPr>
          <w:rFonts w:ascii="Arial" w:hAnsi="Arial" w:cs="Arial"/>
        </w:rPr>
        <w:t xml:space="preserve">всем </w:t>
      </w:r>
      <w:r w:rsidRPr="00A42305">
        <w:rPr>
          <w:rFonts w:ascii="Arial" w:hAnsi="Arial" w:cs="Arial"/>
        </w:rPr>
        <w:t>товарам этого заказа.</w:t>
      </w:r>
    </w:p>
    <w:p w14:paraId="5F01FB79" w14:textId="77777777" w:rsidR="007E2C7E" w:rsidRPr="00A42305" w:rsidRDefault="007E2C7E" w:rsidP="00441EB8">
      <w:pPr>
        <w:pStyle w:val="ae"/>
        <w:numPr>
          <w:ilvl w:val="0"/>
          <w:numId w:val="20"/>
        </w:numPr>
        <w:spacing w:line="264" w:lineRule="auto"/>
        <w:ind w:left="360"/>
        <w:rPr>
          <w:rFonts w:ascii="Arial" w:hAnsi="Arial" w:cs="Arial"/>
        </w:rPr>
      </w:pPr>
      <w:r w:rsidRPr="00A42305">
        <w:rPr>
          <w:rFonts w:ascii="Arial" w:hAnsi="Arial" w:cs="Arial"/>
        </w:rPr>
        <w:t xml:space="preserve">Необходимо доработать страницу детального отображения заказа таким образом, чтобы для </w:t>
      </w:r>
      <w:proofErr w:type="spellStart"/>
      <w:r w:rsidRPr="00A42305">
        <w:rPr>
          <w:rFonts w:ascii="Arial" w:hAnsi="Arial" w:cs="Arial"/>
        </w:rPr>
        <w:t>мультипозиционного</w:t>
      </w:r>
      <w:proofErr w:type="spellEnd"/>
      <w:r w:rsidRPr="00A42305">
        <w:rPr>
          <w:rFonts w:ascii="Arial" w:hAnsi="Arial" w:cs="Arial"/>
        </w:rPr>
        <w:t xml:space="preserve"> заказа отображалась детальная информация по </w:t>
      </w:r>
      <w:r w:rsidR="007B7EE7" w:rsidRPr="00313DF4">
        <w:rPr>
          <w:rFonts w:ascii="Arial" w:hAnsi="Arial" w:cs="Arial"/>
        </w:rPr>
        <w:t xml:space="preserve">всем </w:t>
      </w:r>
      <w:r w:rsidRPr="00A42305">
        <w:rPr>
          <w:rFonts w:ascii="Arial" w:hAnsi="Arial" w:cs="Arial"/>
        </w:rPr>
        <w:t>товарам этого заказа (артикул товара, наименование, количество единиц, стоимость</w:t>
      </w:r>
      <w:r>
        <w:rPr>
          <w:rFonts w:ascii="Arial" w:hAnsi="Arial" w:cs="Arial"/>
        </w:rPr>
        <w:t xml:space="preserve"> нескольких единиц товара, стоимость заказа</w:t>
      </w:r>
      <w:r w:rsidRPr="00A42305">
        <w:rPr>
          <w:rFonts w:ascii="Arial" w:hAnsi="Arial" w:cs="Arial"/>
        </w:rPr>
        <w:t>).</w:t>
      </w:r>
    </w:p>
    <w:p w14:paraId="6A19459E" w14:textId="77777777" w:rsidR="003B2F2C" w:rsidRPr="00630CAB" w:rsidRDefault="003B2F2C" w:rsidP="00B50A86">
      <w:pPr>
        <w:spacing w:line="264" w:lineRule="auto"/>
        <w:rPr>
          <w:rFonts w:ascii="Arial" w:hAnsi="Arial" w:cs="Arial"/>
          <w:highlight w:val="yellow"/>
        </w:rPr>
      </w:pPr>
    </w:p>
    <w:p w14:paraId="6690B77B" w14:textId="77777777" w:rsidR="00846AE8" w:rsidRPr="003045A2" w:rsidRDefault="00846AE8" w:rsidP="00B50A86">
      <w:pPr>
        <w:spacing w:line="264" w:lineRule="auto"/>
        <w:rPr>
          <w:rFonts w:ascii="Arial" w:hAnsi="Arial" w:cs="Arial"/>
          <w:b/>
        </w:rPr>
      </w:pPr>
      <w:r w:rsidRPr="003045A2">
        <w:rPr>
          <w:rFonts w:ascii="Arial" w:hAnsi="Arial" w:cs="Arial"/>
          <w:b/>
        </w:rPr>
        <w:t xml:space="preserve">Доработка оповещения о заказе партнера по </w:t>
      </w:r>
      <w:r w:rsidRPr="003045A2">
        <w:rPr>
          <w:rFonts w:ascii="Arial" w:hAnsi="Arial" w:cs="Arial"/>
          <w:b/>
          <w:lang w:val="en-US"/>
        </w:rPr>
        <w:t>e</w:t>
      </w:r>
      <w:r w:rsidRPr="003045A2">
        <w:rPr>
          <w:rFonts w:ascii="Arial" w:hAnsi="Arial" w:cs="Arial"/>
          <w:b/>
        </w:rPr>
        <w:t>-</w:t>
      </w:r>
      <w:r w:rsidRPr="003045A2">
        <w:rPr>
          <w:rFonts w:ascii="Arial" w:hAnsi="Arial" w:cs="Arial"/>
          <w:b/>
          <w:lang w:val="en-US"/>
        </w:rPr>
        <w:t>mail</w:t>
      </w:r>
      <w:r w:rsidRPr="003045A2">
        <w:rPr>
          <w:rFonts w:ascii="Arial" w:hAnsi="Arial" w:cs="Arial"/>
          <w:b/>
        </w:rPr>
        <w:t>:</w:t>
      </w:r>
    </w:p>
    <w:p w14:paraId="58DBD7E7" w14:textId="77777777" w:rsidR="003045A2" w:rsidRPr="00A42305" w:rsidRDefault="003045A2" w:rsidP="00441EB8">
      <w:pPr>
        <w:pStyle w:val="ae"/>
        <w:numPr>
          <w:ilvl w:val="0"/>
          <w:numId w:val="21"/>
        </w:numPr>
        <w:spacing w:line="264" w:lineRule="auto"/>
        <w:ind w:left="360"/>
        <w:rPr>
          <w:rFonts w:ascii="Arial" w:hAnsi="Arial" w:cs="Arial"/>
        </w:rPr>
      </w:pPr>
      <w:r w:rsidRPr="00A42305">
        <w:rPr>
          <w:rFonts w:ascii="Arial" w:hAnsi="Arial" w:cs="Arial"/>
        </w:rPr>
        <w:lastRenderedPageBreak/>
        <w:t xml:space="preserve">Необходимо доработать отображение таблицы заказов </w:t>
      </w:r>
      <w:r>
        <w:rPr>
          <w:rFonts w:ascii="Arial" w:hAnsi="Arial" w:cs="Arial"/>
        </w:rPr>
        <w:t xml:space="preserve">в нотификациях </w:t>
      </w:r>
      <w:r w:rsidRPr="00A42305">
        <w:rPr>
          <w:rFonts w:ascii="Arial" w:hAnsi="Arial" w:cs="Arial"/>
        </w:rPr>
        <w:t xml:space="preserve">таким образом, чтобы для </w:t>
      </w:r>
      <w:proofErr w:type="spellStart"/>
      <w:r w:rsidRPr="00A42305">
        <w:rPr>
          <w:rFonts w:ascii="Arial" w:hAnsi="Arial" w:cs="Arial"/>
        </w:rPr>
        <w:t>мультипозиционного</w:t>
      </w:r>
      <w:proofErr w:type="spellEnd"/>
      <w:r w:rsidRPr="00A42305">
        <w:rPr>
          <w:rFonts w:ascii="Arial" w:hAnsi="Arial" w:cs="Arial"/>
        </w:rPr>
        <w:t xml:space="preserve"> заказа отображалась информация по </w:t>
      </w:r>
      <w:r w:rsidR="007B7EE7" w:rsidRPr="00313DF4">
        <w:rPr>
          <w:rFonts w:ascii="Arial" w:hAnsi="Arial" w:cs="Arial"/>
        </w:rPr>
        <w:t xml:space="preserve">всем </w:t>
      </w:r>
      <w:r w:rsidRPr="00A42305">
        <w:rPr>
          <w:rFonts w:ascii="Arial" w:hAnsi="Arial" w:cs="Arial"/>
        </w:rPr>
        <w:t>товарам этого заказа.</w:t>
      </w:r>
    </w:p>
    <w:p w14:paraId="04F69A2E" w14:textId="77777777" w:rsidR="006F1340" w:rsidRPr="00630CAB" w:rsidRDefault="006F1340" w:rsidP="00B50A86">
      <w:pPr>
        <w:spacing w:line="264" w:lineRule="auto"/>
        <w:rPr>
          <w:rFonts w:ascii="Arial" w:hAnsi="Arial" w:cs="Arial"/>
          <w:highlight w:val="yellow"/>
        </w:rPr>
      </w:pPr>
    </w:p>
    <w:p w14:paraId="03858159" w14:textId="77777777" w:rsidR="0038512F" w:rsidRPr="003045A2" w:rsidRDefault="003045A2" w:rsidP="00B50A86">
      <w:pPr>
        <w:spacing w:line="264" w:lineRule="auto"/>
        <w:rPr>
          <w:rFonts w:ascii="Arial" w:hAnsi="Arial" w:cs="Arial"/>
          <w:b/>
        </w:rPr>
      </w:pPr>
      <w:r w:rsidRPr="003045A2">
        <w:rPr>
          <w:rFonts w:ascii="Arial" w:hAnsi="Arial" w:cs="Arial"/>
          <w:b/>
        </w:rPr>
        <w:t>Доработка в</w:t>
      </w:r>
      <w:r w:rsidR="0038512F" w:rsidRPr="003045A2">
        <w:rPr>
          <w:rFonts w:ascii="Arial" w:hAnsi="Arial" w:cs="Arial"/>
          <w:b/>
        </w:rPr>
        <w:t>заимодействи</w:t>
      </w:r>
      <w:r w:rsidRPr="003045A2">
        <w:rPr>
          <w:rFonts w:ascii="Arial" w:hAnsi="Arial" w:cs="Arial"/>
          <w:b/>
        </w:rPr>
        <w:t xml:space="preserve">я </w:t>
      </w:r>
      <w:bookmarkStart w:id="264" w:name="_Toc377746990"/>
      <w:r w:rsidR="002E4907" w:rsidRPr="002E4907">
        <w:rPr>
          <w:rFonts w:ascii="Arial" w:hAnsi="Arial" w:cs="Arial"/>
          <w:b/>
          <w:i/>
        </w:rPr>
        <w:t xml:space="preserve">3.10 </w:t>
      </w:r>
      <w:r w:rsidRPr="002E4907">
        <w:rPr>
          <w:rFonts w:ascii="Arial" w:hAnsi="Arial" w:cs="Arial"/>
          <w:b/>
          <w:i/>
        </w:rPr>
        <w:t>Отправка реестра совершенных заказов</w:t>
      </w:r>
      <w:bookmarkEnd w:id="264"/>
      <w:r>
        <w:rPr>
          <w:rFonts w:ascii="Arial" w:hAnsi="Arial" w:cs="Arial"/>
          <w:b/>
        </w:rPr>
        <w:t xml:space="preserve"> </w:t>
      </w:r>
      <w:r w:rsidR="0038512F" w:rsidRPr="003045A2">
        <w:rPr>
          <w:rFonts w:ascii="Arial" w:hAnsi="Arial" w:cs="Arial"/>
          <w:b/>
        </w:rPr>
        <w:t xml:space="preserve">по выгрузке </w:t>
      </w:r>
      <w:r w:rsidR="002E4907">
        <w:rPr>
          <w:rFonts w:ascii="Arial" w:hAnsi="Arial" w:cs="Arial"/>
          <w:b/>
        </w:rPr>
        <w:t xml:space="preserve">совершенных </w:t>
      </w:r>
      <w:r w:rsidR="0038512F" w:rsidRPr="003045A2">
        <w:rPr>
          <w:rFonts w:ascii="Arial" w:hAnsi="Arial" w:cs="Arial"/>
          <w:b/>
        </w:rPr>
        <w:t>заказ</w:t>
      </w:r>
      <w:r w:rsidR="002E4907">
        <w:rPr>
          <w:rFonts w:ascii="Arial" w:hAnsi="Arial" w:cs="Arial"/>
          <w:b/>
        </w:rPr>
        <w:t>ов</w:t>
      </w:r>
      <w:r w:rsidR="0038512F" w:rsidRPr="003045A2">
        <w:rPr>
          <w:rFonts w:ascii="Arial" w:hAnsi="Arial" w:cs="Arial"/>
          <w:b/>
        </w:rPr>
        <w:t xml:space="preserve"> в </w:t>
      </w:r>
      <w:r w:rsidRPr="003045A2">
        <w:rPr>
          <w:rFonts w:ascii="Arial" w:hAnsi="Arial" w:cs="Arial"/>
          <w:b/>
        </w:rPr>
        <w:t xml:space="preserve">ИС </w:t>
      </w:r>
      <w:r w:rsidR="0038512F" w:rsidRPr="003045A2">
        <w:rPr>
          <w:rFonts w:ascii="Arial" w:hAnsi="Arial" w:cs="Arial"/>
          <w:b/>
        </w:rPr>
        <w:t>Банк</w:t>
      </w:r>
      <w:r w:rsidRPr="003045A2">
        <w:rPr>
          <w:rFonts w:ascii="Arial" w:hAnsi="Arial" w:cs="Arial"/>
          <w:b/>
        </w:rPr>
        <w:t>а:</w:t>
      </w:r>
    </w:p>
    <w:p w14:paraId="33BFF45F" w14:textId="77777777" w:rsidR="0038512F" w:rsidRPr="00313DF4" w:rsidRDefault="003045A2" w:rsidP="00441EB8">
      <w:pPr>
        <w:pStyle w:val="ae"/>
        <w:numPr>
          <w:ilvl w:val="0"/>
          <w:numId w:val="22"/>
        </w:numPr>
        <w:spacing w:line="264" w:lineRule="auto"/>
        <w:ind w:left="360"/>
        <w:rPr>
          <w:rFonts w:ascii="Arial" w:hAnsi="Arial" w:cs="Arial"/>
        </w:rPr>
      </w:pPr>
      <w:r w:rsidRPr="00313DF4">
        <w:rPr>
          <w:rFonts w:ascii="Arial" w:hAnsi="Arial" w:cs="Arial"/>
        </w:rPr>
        <w:t>Необходимо согла</w:t>
      </w:r>
      <w:r w:rsidR="00DC5333" w:rsidRPr="00313DF4">
        <w:rPr>
          <w:rFonts w:ascii="Arial" w:hAnsi="Arial" w:cs="Arial"/>
        </w:rPr>
        <w:t xml:space="preserve">совать </w:t>
      </w:r>
      <w:r w:rsidR="002E4907" w:rsidRPr="00313DF4">
        <w:rPr>
          <w:rFonts w:ascii="Arial" w:hAnsi="Arial" w:cs="Arial"/>
        </w:rPr>
        <w:t>и доработать формат взаимодействия</w:t>
      </w:r>
      <w:r w:rsidR="00884FA3" w:rsidRPr="00313DF4">
        <w:rPr>
          <w:rFonts w:ascii="Arial" w:hAnsi="Arial" w:cs="Arial"/>
        </w:rPr>
        <w:t xml:space="preserve"> таким образом, чтобы при  выгрузке мультипозиционных</w:t>
      </w:r>
      <w:r w:rsidR="00313DF4" w:rsidRPr="00313DF4">
        <w:rPr>
          <w:rFonts w:ascii="Arial" w:hAnsi="Arial" w:cs="Arial"/>
        </w:rPr>
        <w:t xml:space="preserve"> заказов отображалась информация по всем товарам этого заказа.</w:t>
      </w:r>
    </w:p>
    <w:p w14:paraId="660EAD76" w14:textId="77777777" w:rsidR="003045A2" w:rsidRPr="00A011BF" w:rsidRDefault="003045A2" w:rsidP="00B50A86">
      <w:pPr>
        <w:spacing w:line="264" w:lineRule="auto"/>
        <w:rPr>
          <w:rFonts w:ascii="Arial" w:hAnsi="Arial" w:cs="Arial"/>
          <w:b/>
        </w:rPr>
      </w:pPr>
    </w:p>
    <w:p w14:paraId="3CF633E9" w14:textId="67656F93" w:rsidR="00A011BF" w:rsidRDefault="00A011BF" w:rsidP="00B50A86">
      <w:pPr>
        <w:spacing w:line="264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Доработка взаимодействия с </w:t>
      </w:r>
      <w:proofErr w:type="spellStart"/>
      <w:r>
        <w:rPr>
          <w:rFonts w:ascii="Arial" w:hAnsi="Arial" w:cs="Arial"/>
          <w:b/>
        </w:rPr>
        <w:t>оффлайн</w:t>
      </w:r>
      <w:proofErr w:type="spellEnd"/>
      <w:r>
        <w:rPr>
          <w:rFonts w:ascii="Arial" w:hAnsi="Arial" w:cs="Arial"/>
          <w:b/>
        </w:rPr>
        <w:t xml:space="preserve">-партнерами </w:t>
      </w:r>
      <w:r w:rsidRPr="00551D6E">
        <w:rPr>
          <w:rFonts w:ascii="Arial" w:hAnsi="Arial" w:cs="Arial"/>
          <w:b/>
        </w:rPr>
        <w:t>по проверке и подтверждению заказа:</w:t>
      </w:r>
    </w:p>
    <w:p w14:paraId="56264E14" w14:textId="77777777" w:rsidR="00A011BF" w:rsidRPr="00E4069C" w:rsidRDefault="00A011BF" w:rsidP="00A011BF">
      <w:pPr>
        <w:pStyle w:val="ae"/>
        <w:numPr>
          <w:ilvl w:val="0"/>
          <w:numId w:val="23"/>
        </w:numPr>
        <w:spacing w:line="264" w:lineRule="auto"/>
        <w:ind w:left="360"/>
        <w:rPr>
          <w:rFonts w:ascii="Arial" w:hAnsi="Arial" w:cs="Arial"/>
        </w:rPr>
      </w:pPr>
      <w:r w:rsidRPr="00E4069C">
        <w:rPr>
          <w:rFonts w:ascii="Arial" w:hAnsi="Arial" w:cs="Arial"/>
        </w:rPr>
        <w:t>Необходимо доработать взаимодействие по проверке возможности заказа (убираются ограничения на один товар в заказе)</w:t>
      </w:r>
      <w:r>
        <w:rPr>
          <w:rFonts w:ascii="Arial" w:hAnsi="Arial" w:cs="Arial"/>
        </w:rPr>
        <w:t>.</w:t>
      </w:r>
    </w:p>
    <w:p w14:paraId="3976494C" w14:textId="1DF524FF" w:rsidR="00A011BF" w:rsidRDefault="00A011BF" w:rsidP="00A011BF">
      <w:pPr>
        <w:pStyle w:val="ae"/>
        <w:numPr>
          <w:ilvl w:val="0"/>
          <w:numId w:val="23"/>
        </w:numPr>
        <w:spacing w:line="264" w:lineRule="auto"/>
        <w:ind w:left="360"/>
        <w:rPr>
          <w:rFonts w:ascii="Arial" w:hAnsi="Arial" w:cs="Arial"/>
        </w:rPr>
      </w:pPr>
      <w:r w:rsidRPr="00E4069C">
        <w:rPr>
          <w:rFonts w:ascii="Arial" w:hAnsi="Arial" w:cs="Arial"/>
        </w:rPr>
        <w:t>Необходимо доработать взаимодействие по подтверждению заказа (убираются ограничения на один товар в заказе)</w:t>
      </w:r>
      <w:r>
        <w:rPr>
          <w:rFonts w:ascii="Arial" w:hAnsi="Arial" w:cs="Arial"/>
        </w:rPr>
        <w:t>.</w:t>
      </w:r>
    </w:p>
    <w:p w14:paraId="60990CA6" w14:textId="5006070B" w:rsidR="00A011BF" w:rsidRPr="00A011BF" w:rsidRDefault="00A011BF" w:rsidP="00A011BF">
      <w:pPr>
        <w:pStyle w:val="ae"/>
        <w:numPr>
          <w:ilvl w:val="0"/>
          <w:numId w:val="23"/>
        </w:numPr>
        <w:spacing w:line="264" w:lineRule="auto"/>
        <w:ind w:left="360"/>
        <w:rPr>
          <w:rFonts w:ascii="Arial" w:hAnsi="Arial" w:cs="Arial"/>
        </w:rPr>
      </w:pPr>
      <w:r w:rsidRPr="00E4069C">
        <w:rPr>
          <w:rFonts w:ascii="Arial" w:hAnsi="Arial" w:cs="Arial"/>
        </w:rPr>
        <w:t xml:space="preserve">Необходимо доработать взаимодействие по </w:t>
      </w:r>
      <w:r>
        <w:rPr>
          <w:rFonts w:ascii="Arial" w:hAnsi="Arial" w:cs="Arial"/>
        </w:rPr>
        <w:t>пакетному подтверждению заказов.</w:t>
      </w:r>
    </w:p>
    <w:p w14:paraId="779F7FC9" w14:textId="77777777" w:rsidR="00A011BF" w:rsidRDefault="00A011BF" w:rsidP="00B50A86">
      <w:pPr>
        <w:spacing w:line="264" w:lineRule="auto"/>
        <w:rPr>
          <w:rFonts w:ascii="Arial" w:hAnsi="Arial" w:cs="Arial"/>
          <w:b/>
          <w:highlight w:val="yellow"/>
        </w:rPr>
      </w:pPr>
    </w:p>
    <w:p w14:paraId="5C21769C" w14:textId="6A307A1D" w:rsidR="0038512F" w:rsidRPr="00551D6E" w:rsidRDefault="00551D6E" w:rsidP="00B50A86">
      <w:pPr>
        <w:spacing w:line="264" w:lineRule="auto"/>
        <w:rPr>
          <w:rFonts w:ascii="Arial" w:hAnsi="Arial" w:cs="Arial"/>
          <w:b/>
        </w:rPr>
      </w:pPr>
      <w:r w:rsidRPr="00551D6E">
        <w:rPr>
          <w:rFonts w:ascii="Arial" w:hAnsi="Arial" w:cs="Arial"/>
          <w:b/>
        </w:rPr>
        <w:t xml:space="preserve">Доработка взаимодействий </w:t>
      </w:r>
      <w:r w:rsidR="00A011BF">
        <w:rPr>
          <w:rFonts w:ascii="Arial" w:hAnsi="Arial" w:cs="Arial"/>
          <w:b/>
        </w:rPr>
        <w:t>с Озон по проверке,</w:t>
      </w:r>
      <w:r w:rsidR="0038512F" w:rsidRPr="00551D6E">
        <w:rPr>
          <w:rFonts w:ascii="Arial" w:hAnsi="Arial" w:cs="Arial"/>
          <w:b/>
        </w:rPr>
        <w:t xml:space="preserve"> подтверждению заказа</w:t>
      </w:r>
      <w:r w:rsidR="00A011BF">
        <w:rPr>
          <w:rFonts w:ascii="Arial" w:hAnsi="Arial" w:cs="Arial"/>
          <w:b/>
        </w:rPr>
        <w:t xml:space="preserve"> и получению вариантов доставки</w:t>
      </w:r>
      <w:r w:rsidRPr="00551D6E">
        <w:rPr>
          <w:rFonts w:ascii="Arial" w:hAnsi="Arial" w:cs="Arial"/>
          <w:b/>
        </w:rPr>
        <w:t>:</w:t>
      </w:r>
    </w:p>
    <w:p w14:paraId="0AD02A59" w14:textId="77777777" w:rsidR="0038512F" w:rsidRPr="00E4069C" w:rsidRDefault="00307F7E" w:rsidP="00631A82">
      <w:pPr>
        <w:pStyle w:val="ae"/>
        <w:numPr>
          <w:ilvl w:val="0"/>
          <w:numId w:val="40"/>
        </w:numPr>
        <w:spacing w:line="264" w:lineRule="auto"/>
        <w:ind w:left="360"/>
        <w:rPr>
          <w:rFonts w:ascii="Arial" w:hAnsi="Arial" w:cs="Arial"/>
        </w:rPr>
      </w:pPr>
      <w:r w:rsidRPr="00E4069C">
        <w:rPr>
          <w:rFonts w:ascii="Arial" w:hAnsi="Arial" w:cs="Arial"/>
        </w:rPr>
        <w:t>Необходимо доработать взаимодействие по проверке возможности заказа (убираются ограничения на один товар в заказе)</w:t>
      </w:r>
      <w:r w:rsidR="007B7EE7">
        <w:rPr>
          <w:rFonts w:ascii="Arial" w:hAnsi="Arial" w:cs="Arial"/>
        </w:rPr>
        <w:t>.</w:t>
      </w:r>
    </w:p>
    <w:p w14:paraId="6EF54C7B" w14:textId="77777777" w:rsidR="00307F7E" w:rsidRDefault="00307F7E" w:rsidP="00631A82">
      <w:pPr>
        <w:pStyle w:val="ae"/>
        <w:numPr>
          <w:ilvl w:val="0"/>
          <w:numId w:val="40"/>
        </w:numPr>
        <w:spacing w:line="264" w:lineRule="auto"/>
        <w:ind w:left="360"/>
        <w:rPr>
          <w:rFonts w:ascii="Arial" w:hAnsi="Arial" w:cs="Arial"/>
        </w:rPr>
      </w:pPr>
      <w:r w:rsidRPr="00E4069C">
        <w:rPr>
          <w:rFonts w:ascii="Arial" w:hAnsi="Arial" w:cs="Arial"/>
        </w:rPr>
        <w:t>Необходимо доработать взаимодействие по подтверждению заказа (убираются ограничения на один товар в заказе)</w:t>
      </w:r>
      <w:r w:rsidR="007B7EE7">
        <w:rPr>
          <w:rFonts w:ascii="Arial" w:hAnsi="Arial" w:cs="Arial"/>
        </w:rPr>
        <w:t>.</w:t>
      </w:r>
    </w:p>
    <w:p w14:paraId="311066F5" w14:textId="5D4A890A" w:rsidR="00A011BF" w:rsidRPr="00E4069C" w:rsidRDefault="00A011BF" w:rsidP="00631A82">
      <w:pPr>
        <w:pStyle w:val="ae"/>
        <w:numPr>
          <w:ilvl w:val="0"/>
          <w:numId w:val="40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Взаимодействие по получению способов доставки.</w:t>
      </w:r>
    </w:p>
    <w:p w14:paraId="5383F4B5" w14:textId="77777777" w:rsidR="00C25DF7" w:rsidRDefault="00C25DF7" w:rsidP="00B50A86">
      <w:pPr>
        <w:spacing w:line="264" w:lineRule="auto"/>
        <w:rPr>
          <w:rFonts w:ascii="Arial" w:hAnsi="Arial" w:cs="Arial"/>
        </w:rPr>
      </w:pPr>
    </w:p>
    <w:p w14:paraId="7932BA43" w14:textId="629BD93B" w:rsidR="00631A82" w:rsidRPr="00631A82" w:rsidRDefault="00631A82" w:rsidP="00B50A86">
      <w:pPr>
        <w:spacing w:line="264" w:lineRule="auto"/>
        <w:rPr>
          <w:rFonts w:ascii="Arial" w:hAnsi="Arial" w:cs="Arial"/>
          <w:b/>
        </w:rPr>
      </w:pPr>
      <w:r w:rsidRPr="00631A82">
        <w:rPr>
          <w:rFonts w:ascii="Arial" w:hAnsi="Arial" w:cs="Arial"/>
          <w:b/>
        </w:rPr>
        <w:t xml:space="preserve">Доработка </w:t>
      </w:r>
      <w:r>
        <w:rPr>
          <w:rFonts w:ascii="Arial" w:hAnsi="Arial" w:cs="Arial"/>
          <w:b/>
        </w:rPr>
        <w:t>АРМ Ценообразования</w:t>
      </w:r>
      <w:r w:rsidR="009F0EA3">
        <w:rPr>
          <w:rFonts w:ascii="Arial" w:hAnsi="Arial" w:cs="Arial"/>
          <w:b/>
        </w:rPr>
        <w:t xml:space="preserve"> по расчету цены доставки</w:t>
      </w:r>
      <w:r w:rsidRPr="00631A82">
        <w:rPr>
          <w:rFonts w:ascii="Arial" w:hAnsi="Arial" w:cs="Arial"/>
          <w:b/>
        </w:rPr>
        <w:t>:</w:t>
      </w:r>
    </w:p>
    <w:p w14:paraId="7E64B9F8" w14:textId="4F3AF940" w:rsidR="009F0EA3" w:rsidRDefault="003D5853" w:rsidP="005874AF">
      <w:pPr>
        <w:pStyle w:val="ae"/>
        <w:numPr>
          <w:ilvl w:val="0"/>
          <w:numId w:val="41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Для корректного расчета курса стоимости доставки товаров н</w:t>
      </w:r>
      <w:r w:rsidR="005874AF" w:rsidRPr="005874AF">
        <w:rPr>
          <w:rFonts w:ascii="Arial" w:hAnsi="Arial" w:cs="Arial"/>
        </w:rPr>
        <w:t xml:space="preserve">еобходимо </w:t>
      </w:r>
      <w:r w:rsidR="009F0EA3">
        <w:rPr>
          <w:rFonts w:ascii="Arial" w:hAnsi="Arial" w:cs="Arial"/>
        </w:rPr>
        <w:t>доработать механику расчета курса</w:t>
      </w:r>
      <w:r>
        <w:rPr>
          <w:rFonts w:ascii="Arial" w:hAnsi="Arial" w:cs="Arial"/>
        </w:rPr>
        <w:t xml:space="preserve"> следующим образом</w:t>
      </w:r>
      <w:r w:rsidR="009F0EA3">
        <w:rPr>
          <w:rFonts w:ascii="Arial" w:hAnsi="Arial" w:cs="Arial"/>
        </w:rPr>
        <w:t>:</w:t>
      </w:r>
    </w:p>
    <w:p w14:paraId="16721C62" w14:textId="55FCB4C7" w:rsidR="00631A82" w:rsidRPr="005874AF" w:rsidRDefault="005874AF" w:rsidP="009F0EA3">
      <w:pPr>
        <w:pStyle w:val="ae"/>
        <w:numPr>
          <w:ilvl w:val="0"/>
          <w:numId w:val="42"/>
        </w:numPr>
        <w:spacing w:line="264" w:lineRule="auto"/>
        <w:rPr>
          <w:rFonts w:ascii="Arial" w:hAnsi="Arial" w:cs="Arial"/>
        </w:rPr>
      </w:pPr>
      <w:r w:rsidRPr="005874AF">
        <w:rPr>
          <w:rFonts w:ascii="Arial" w:hAnsi="Arial" w:cs="Arial"/>
        </w:rPr>
        <w:t>и</w:t>
      </w:r>
      <w:r w:rsidR="00631A82" w:rsidRPr="005874AF">
        <w:rPr>
          <w:rFonts w:ascii="Arial" w:hAnsi="Arial" w:cs="Arial"/>
        </w:rPr>
        <w:t xml:space="preserve">сключить </w:t>
      </w:r>
      <w:r w:rsidRPr="005874AF">
        <w:rPr>
          <w:rFonts w:ascii="Arial" w:hAnsi="Arial" w:cs="Arial"/>
        </w:rPr>
        <w:t>артикул товара</w:t>
      </w:r>
      <w:r w:rsidR="00631A82" w:rsidRPr="005874AF">
        <w:rPr>
          <w:rFonts w:ascii="Arial" w:hAnsi="Arial" w:cs="Arial"/>
        </w:rPr>
        <w:t xml:space="preserve"> </w:t>
      </w:r>
      <w:r w:rsidRPr="005874AF">
        <w:rPr>
          <w:rFonts w:ascii="Arial" w:hAnsi="Arial" w:cs="Arial"/>
        </w:rPr>
        <w:t xml:space="preserve">из </w:t>
      </w:r>
      <w:r w:rsidR="009F0EA3">
        <w:rPr>
          <w:rFonts w:ascii="Arial" w:hAnsi="Arial" w:cs="Arial"/>
        </w:rPr>
        <w:t xml:space="preserve">параметров </w:t>
      </w:r>
      <w:r w:rsidRPr="005874AF">
        <w:rPr>
          <w:rFonts w:ascii="Arial" w:hAnsi="Arial" w:cs="Arial"/>
        </w:rPr>
        <w:t>расчета курса стоимости доставки</w:t>
      </w:r>
      <w:r w:rsidR="009F0EA3">
        <w:rPr>
          <w:rFonts w:ascii="Arial" w:hAnsi="Arial" w:cs="Arial"/>
        </w:rPr>
        <w:t>,</w:t>
      </w:r>
    </w:p>
    <w:p w14:paraId="1413DDA3" w14:textId="0FD321D7" w:rsidR="005874AF" w:rsidRDefault="005874AF" w:rsidP="009F0EA3">
      <w:pPr>
        <w:pStyle w:val="ae"/>
        <w:numPr>
          <w:ilvl w:val="0"/>
          <w:numId w:val="42"/>
        </w:num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исключить категорию товара из </w:t>
      </w:r>
      <w:r w:rsidR="009F0EA3">
        <w:rPr>
          <w:rFonts w:ascii="Arial" w:hAnsi="Arial" w:cs="Arial"/>
        </w:rPr>
        <w:t xml:space="preserve">параметров </w:t>
      </w:r>
      <w:r>
        <w:rPr>
          <w:rFonts w:ascii="Arial" w:hAnsi="Arial" w:cs="Arial"/>
        </w:rPr>
        <w:t>расчета курса стоимости доставки.</w:t>
      </w:r>
    </w:p>
    <w:p w14:paraId="67436123" w14:textId="77777777" w:rsidR="009F0EA3" w:rsidRDefault="009F0EA3" w:rsidP="00B50A86">
      <w:pPr>
        <w:spacing w:line="264" w:lineRule="auto"/>
        <w:rPr>
          <w:rFonts w:ascii="Arial" w:hAnsi="Arial" w:cs="Arial"/>
        </w:rPr>
      </w:pPr>
    </w:p>
    <w:p w14:paraId="084F9E7F" w14:textId="58236961" w:rsidR="00C25DF7" w:rsidRPr="001B7A33" w:rsidRDefault="00C25DF7" w:rsidP="00B50A86">
      <w:p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Для реализации указанных выше доработок на стороне системы «Коллекция» необходимо произвести ряд доработок на стороне Озон. Перечень доработок указан в п. </w:t>
      </w:r>
      <w:r w:rsidR="00475A14" w:rsidRPr="004172E4">
        <w:rPr>
          <w:color w:val="0070C0"/>
        </w:rPr>
        <w:fldChar w:fldCharType="begin"/>
      </w:r>
      <w:r w:rsidR="00475A14" w:rsidRPr="004172E4">
        <w:rPr>
          <w:rFonts w:ascii="Arial" w:hAnsi="Arial" w:cs="Arial"/>
          <w:color w:val="0070C0"/>
        </w:rPr>
        <w:instrText xml:space="preserve"> REF _Ref381714097 \h </w:instrText>
      </w:r>
      <w:r w:rsidR="00475A14" w:rsidRPr="004172E4">
        <w:rPr>
          <w:color w:val="0070C0"/>
        </w:rPr>
      </w:r>
      <w:r w:rsidR="00475A14" w:rsidRPr="004172E4">
        <w:rPr>
          <w:color w:val="0070C0"/>
        </w:rPr>
        <w:fldChar w:fldCharType="separate"/>
      </w:r>
      <w:r w:rsidR="004172E4" w:rsidRPr="004172E4">
        <w:rPr>
          <w:rFonts w:ascii="Arial" w:hAnsi="Arial" w:cs="Arial"/>
          <w:color w:val="0070C0"/>
        </w:rPr>
        <w:t>Требования к системе ОЗОН для функции САЙТ-181 Мультипозиционность заказа</w:t>
      </w:r>
      <w:r w:rsidR="00475A14" w:rsidRPr="004172E4">
        <w:rPr>
          <w:color w:val="0070C0"/>
        </w:rPr>
        <w:fldChar w:fldCharType="end"/>
      </w:r>
      <w:r w:rsidR="00475A14" w:rsidRPr="00475A14">
        <w:t>.</w:t>
      </w:r>
    </w:p>
    <w:p w14:paraId="71802056" w14:textId="77777777" w:rsidR="00C25DF7" w:rsidRDefault="00C25DF7" w:rsidP="00B50A86">
      <w:pPr>
        <w:spacing w:line="264" w:lineRule="auto"/>
        <w:rPr>
          <w:rFonts w:ascii="Arial" w:hAnsi="Arial" w:cs="Arial"/>
        </w:rPr>
      </w:pPr>
    </w:p>
    <w:p w14:paraId="5EB5D213" w14:textId="18E1C4CF" w:rsidR="00C25DF7" w:rsidRPr="009232A4" w:rsidRDefault="00C25DF7" w:rsidP="00B50A86">
      <w:p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Перечень допущений и ограничения по указанным выше доработкам на стороне системы «Коллекция» указан в п. </w:t>
      </w:r>
      <w:r w:rsidR="00475A14" w:rsidRPr="004172E4">
        <w:rPr>
          <w:rFonts w:ascii="Arial" w:hAnsi="Arial" w:cs="Arial"/>
          <w:color w:val="0070C0"/>
        </w:rPr>
        <w:fldChar w:fldCharType="begin"/>
      </w:r>
      <w:r w:rsidR="00475A14" w:rsidRPr="004172E4">
        <w:rPr>
          <w:rFonts w:ascii="Arial" w:hAnsi="Arial" w:cs="Arial"/>
          <w:color w:val="0070C0"/>
        </w:rPr>
        <w:instrText xml:space="preserve"> REF _Ref381714165 \h </w:instrText>
      </w:r>
      <w:r w:rsidR="00475A14" w:rsidRPr="004172E4">
        <w:rPr>
          <w:rFonts w:ascii="Arial" w:hAnsi="Arial" w:cs="Arial"/>
          <w:color w:val="0070C0"/>
        </w:rPr>
      </w:r>
      <w:r w:rsidR="00475A14" w:rsidRPr="004172E4">
        <w:rPr>
          <w:rFonts w:ascii="Arial" w:hAnsi="Arial" w:cs="Arial"/>
          <w:color w:val="0070C0"/>
        </w:rPr>
        <w:fldChar w:fldCharType="separate"/>
      </w:r>
      <w:r w:rsidR="004172E4" w:rsidRPr="004172E4">
        <w:rPr>
          <w:rFonts w:ascii="Arial" w:hAnsi="Arial" w:cs="Arial"/>
          <w:color w:val="0070C0"/>
        </w:rPr>
        <w:t>Ограничения для функции САЙТ-181 Мультипозиционность заказа</w:t>
      </w:r>
      <w:r w:rsidR="00475A14" w:rsidRPr="004172E4">
        <w:rPr>
          <w:rFonts w:ascii="Arial" w:hAnsi="Arial" w:cs="Arial"/>
          <w:color w:val="0070C0"/>
        </w:rPr>
        <w:fldChar w:fldCharType="end"/>
      </w:r>
      <w:r w:rsidR="00475A14">
        <w:rPr>
          <w:rFonts w:ascii="Arial" w:hAnsi="Arial" w:cs="Arial"/>
        </w:rPr>
        <w:t>.</w:t>
      </w:r>
    </w:p>
    <w:p w14:paraId="00491818" w14:textId="77777777" w:rsidR="00A04135" w:rsidRDefault="00A04135" w:rsidP="00F16995">
      <w:pPr>
        <w:pStyle w:val="1"/>
        <w:numPr>
          <w:ilvl w:val="0"/>
          <w:numId w:val="27"/>
        </w:numPr>
        <w:spacing w:before="480" w:line="264" w:lineRule="auto"/>
        <w:ind w:left="714" w:hanging="357"/>
        <w:rPr>
          <w:rFonts w:ascii="Arial" w:hAnsi="Arial" w:cs="Arial"/>
        </w:rPr>
      </w:pPr>
      <w:bookmarkStart w:id="265" w:name="_Toc380000932"/>
      <w:bookmarkStart w:id="266" w:name="_Toc385528829"/>
      <w:r>
        <w:rPr>
          <w:rFonts w:ascii="Arial" w:hAnsi="Arial" w:cs="Arial"/>
        </w:rPr>
        <w:lastRenderedPageBreak/>
        <w:t>Требования к внешним системам и партнерам</w:t>
      </w:r>
      <w:bookmarkEnd w:id="265"/>
      <w:bookmarkEnd w:id="266"/>
    </w:p>
    <w:p w14:paraId="0F2E077F" w14:textId="698B7D4F" w:rsidR="000A2519" w:rsidRPr="000A2519" w:rsidRDefault="00A53BEB" w:rsidP="00441EB8">
      <w:pPr>
        <w:pStyle w:val="3"/>
        <w:numPr>
          <w:ilvl w:val="2"/>
          <w:numId w:val="27"/>
        </w:numPr>
        <w:spacing w:before="360" w:after="240" w:line="264" w:lineRule="auto"/>
        <w:rPr>
          <w:rFonts w:ascii="Arial" w:hAnsi="Arial" w:cs="Arial"/>
        </w:rPr>
      </w:pPr>
      <w:bookmarkStart w:id="267" w:name="_Ref381714097"/>
      <w:bookmarkStart w:id="268" w:name="_Toc385528830"/>
      <w:r>
        <w:rPr>
          <w:rFonts w:ascii="Arial" w:hAnsi="Arial" w:cs="Arial"/>
        </w:rPr>
        <w:t>Требования к системе ОЗОН</w:t>
      </w:r>
      <w:r w:rsidR="00A04135">
        <w:rPr>
          <w:rFonts w:ascii="Arial" w:hAnsi="Arial" w:cs="Arial"/>
        </w:rPr>
        <w:t xml:space="preserve"> д</w:t>
      </w:r>
      <w:r w:rsidR="00A04135" w:rsidRPr="00943F5F">
        <w:rPr>
          <w:rFonts w:ascii="Arial" w:hAnsi="Arial" w:cs="Arial"/>
        </w:rPr>
        <w:t>ля функции</w:t>
      </w:r>
      <w:r w:rsidR="00A04135">
        <w:rPr>
          <w:rFonts w:ascii="Arial" w:hAnsi="Arial" w:cs="Arial"/>
        </w:rPr>
        <w:t xml:space="preserve"> </w:t>
      </w:r>
      <w:r w:rsidR="00A04135" w:rsidRPr="00FD610D">
        <w:rPr>
          <w:rFonts w:ascii="Arial" w:hAnsi="Arial" w:cs="Arial"/>
        </w:rPr>
        <w:t xml:space="preserve">САЙТ-181 Мультипозиционность </w:t>
      </w:r>
      <w:r w:rsidR="00A04135">
        <w:rPr>
          <w:rFonts w:ascii="Arial" w:hAnsi="Arial" w:cs="Arial"/>
        </w:rPr>
        <w:t>заказа</w:t>
      </w:r>
      <w:bookmarkEnd w:id="267"/>
      <w:bookmarkEnd w:id="268"/>
    </w:p>
    <w:p w14:paraId="73E23E25" w14:textId="77777777" w:rsidR="000A2519" w:rsidRPr="00462387" w:rsidRDefault="000A2519" w:rsidP="00B50A86">
      <w:pPr>
        <w:spacing w:line="264" w:lineRule="auto"/>
        <w:rPr>
          <w:rFonts w:ascii="Arial" w:hAnsi="Arial" w:cs="Arial"/>
          <w:b/>
        </w:rPr>
      </w:pPr>
      <w:r w:rsidRPr="00462387">
        <w:rPr>
          <w:rFonts w:ascii="Arial" w:hAnsi="Arial" w:cs="Arial"/>
          <w:b/>
        </w:rPr>
        <w:t>Для реализации данной функции на стороне системы «Коллекция» требуется произвести следующие доработки на стороне партнера «Озон»:</w:t>
      </w:r>
    </w:p>
    <w:p w14:paraId="497703B0" w14:textId="77777777" w:rsidR="00E958F4" w:rsidRPr="006D3BC5" w:rsidRDefault="00B50A86" w:rsidP="00441EB8">
      <w:pPr>
        <w:pStyle w:val="ae"/>
        <w:numPr>
          <w:ilvl w:val="0"/>
          <w:numId w:val="24"/>
        </w:numPr>
        <w:spacing w:line="264" w:lineRule="auto"/>
        <w:ind w:left="360"/>
        <w:rPr>
          <w:rFonts w:ascii="Arial" w:hAnsi="Arial" w:cs="Arial"/>
        </w:rPr>
      </w:pPr>
      <w:r w:rsidRPr="006D3BC5">
        <w:rPr>
          <w:rFonts w:ascii="Arial" w:hAnsi="Arial" w:cs="Arial"/>
        </w:rPr>
        <w:t xml:space="preserve">Методы получения способов доставки, проверки возможности заказа и подтверждения заказа должны принимать на вход заказы с несколькими </w:t>
      </w:r>
      <w:r w:rsidR="007B7EE7">
        <w:rPr>
          <w:rFonts w:ascii="Arial" w:hAnsi="Arial" w:cs="Arial"/>
        </w:rPr>
        <w:t xml:space="preserve">товарными </w:t>
      </w:r>
      <w:r w:rsidRPr="006D3BC5">
        <w:rPr>
          <w:rFonts w:ascii="Arial" w:hAnsi="Arial" w:cs="Arial"/>
        </w:rPr>
        <w:t>позициями.</w:t>
      </w:r>
    </w:p>
    <w:p w14:paraId="75D558B7" w14:textId="77777777" w:rsidR="00B50A86" w:rsidRDefault="00B50A86" w:rsidP="00441EB8">
      <w:pPr>
        <w:pStyle w:val="ae"/>
        <w:numPr>
          <w:ilvl w:val="0"/>
          <w:numId w:val="24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Взаимодействие по ф</w:t>
      </w:r>
      <w:r w:rsidRPr="00B50A86">
        <w:rPr>
          <w:rFonts w:ascii="Arial" w:hAnsi="Arial" w:cs="Arial"/>
        </w:rPr>
        <w:t>и</w:t>
      </w:r>
      <w:r w:rsidR="007B7EE7">
        <w:rPr>
          <w:rFonts w:ascii="Arial" w:hAnsi="Arial" w:cs="Arial"/>
        </w:rPr>
        <w:t>ксации</w:t>
      </w:r>
      <w:r w:rsidRPr="00B50A86">
        <w:rPr>
          <w:rFonts w:ascii="Arial" w:hAnsi="Arial" w:cs="Arial"/>
        </w:rPr>
        <w:t xml:space="preserve"> цены </w:t>
      </w:r>
      <w:r>
        <w:rPr>
          <w:rFonts w:ascii="Arial" w:hAnsi="Arial" w:cs="Arial"/>
        </w:rPr>
        <w:t>не должно меняться: фиксация цены должна выполняться для каждого</w:t>
      </w:r>
      <w:r w:rsidRPr="00B50A8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товара</w:t>
      </w:r>
      <w:r w:rsidRPr="00B50A86">
        <w:rPr>
          <w:rFonts w:ascii="Arial" w:hAnsi="Arial" w:cs="Arial"/>
        </w:rPr>
        <w:t xml:space="preserve"> по отдельности</w:t>
      </w:r>
      <w:r>
        <w:rPr>
          <w:rFonts w:ascii="Arial" w:hAnsi="Arial" w:cs="Arial"/>
        </w:rPr>
        <w:t>.</w:t>
      </w:r>
    </w:p>
    <w:p w14:paraId="14B96642" w14:textId="77777777" w:rsidR="00F16995" w:rsidRDefault="00F16995" w:rsidP="00F16995">
      <w:pPr>
        <w:pStyle w:val="3"/>
        <w:numPr>
          <w:ilvl w:val="2"/>
          <w:numId w:val="27"/>
        </w:numPr>
        <w:spacing w:before="360" w:after="240" w:line="264" w:lineRule="auto"/>
        <w:rPr>
          <w:rFonts w:ascii="Arial" w:hAnsi="Arial" w:cs="Arial"/>
        </w:rPr>
      </w:pPr>
      <w:bookmarkStart w:id="269" w:name="_Ref379996858"/>
      <w:bookmarkStart w:id="270" w:name="_Toc380000934"/>
      <w:bookmarkStart w:id="271" w:name="_Toc385528831"/>
      <w:r w:rsidRPr="00943F5F">
        <w:rPr>
          <w:rFonts w:ascii="Arial" w:hAnsi="Arial" w:cs="Arial"/>
        </w:rPr>
        <w:t xml:space="preserve">Требования к </w:t>
      </w:r>
      <w:r>
        <w:rPr>
          <w:rFonts w:ascii="Arial" w:hAnsi="Arial" w:cs="Arial"/>
        </w:rPr>
        <w:t>ИС Банка</w:t>
      </w:r>
      <w:bookmarkEnd w:id="269"/>
      <w:bookmarkEnd w:id="270"/>
      <w:bookmarkEnd w:id="271"/>
    </w:p>
    <w:p w14:paraId="2794BC88" w14:textId="77777777" w:rsidR="00A25167" w:rsidRPr="00462387" w:rsidRDefault="009B2517" w:rsidP="00A25167">
      <w:pPr>
        <w:spacing w:line="264" w:lineRule="auto"/>
        <w:rPr>
          <w:rFonts w:ascii="Arial" w:hAnsi="Arial" w:cs="Arial"/>
          <w:b/>
        </w:rPr>
      </w:pPr>
      <w:r w:rsidRPr="00462387">
        <w:rPr>
          <w:rFonts w:ascii="Arial" w:hAnsi="Arial" w:cs="Arial"/>
          <w:b/>
        </w:rPr>
        <w:t>Требуется д</w:t>
      </w:r>
      <w:r w:rsidR="00A25167" w:rsidRPr="00462387">
        <w:rPr>
          <w:rFonts w:ascii="Arial" w:hAnsi="Arial" w:cs="Arial"/>
          <w:b/>
        </w:rPr>
        <w:t xml:space="preserve">оработка взаимодействия </w:t>
      </w:r>
      <w:r w:rsidR="00A25167" w:rsidRPr="00462387">
        <w:rPr>
          <w:rFonts w:ascii="Arial" w:hAnsi="Arial" w:cs="Arial"/>
          <w:b/>
          <w:i/>
        </w:rPr>
        <w:t>3.10 Отправка реестра совершенных заказов</w:t>
      </w:r>
      <w:r w:rsidR="00A25167" w:rsidRPr="00462387">
        <w:rPr>
          <w:rFonts w:ascii="Arial" w:hAnsi="Arial" w:cs="Arial"/>
          <w:b/>
        </w:rPr>
        <w:t xml:space="preserve"> по выгрузке совершенных заказов в ИС Банка:</w:t>
      </w:r>
    </w:p>
    <w:p w14:paraId="10117CFC" w14:textId="77777777" w:rsidR="00A25167" w:rsidRPr="00D36192" w:rsidRDefault="00A25167" w:rsidP="00D36192">
      <w:pPr>
        <w:spacing w:line="264" w:lineRule="auto"/>
        <w:rPr>
          <w:rFonts w:ascii="Arial" w:hAnsi="Arial" w:cs="Arial"/>
        </w:rPr>
      </w:pPr>
      <w:r w:rsidRPr="00D36192">
        <w:rPr>
          <w:rFonts w:ascii="Arial" w:hAnsi="Arial" w:cs="Arial"/>
        </w:rPr>
        <w:t>Необходимо согласовать и доработать формат взаимодействия</w:t>
      </w:r>
      <w:r w:rsidR="009B2517" w:rsidRPr="00D36192">
        <w:rPr>
          <w:rFonts w:ascii="Arial" w:hAnsi="Arial" w:cs="Arial"/>
        </w:rPr>
        <w:t xml:space="preserve"> таким образом, чтобы загружать </w:t>
      </w:r>
      <w:proofErr w:type="spellStart"/>
      <w:r w:rsidR="009B2517" w:rsidRPr="00D36192">
        <w:rPr>
          <w:rFonts w:ascii="Arial" w:hAnsi="Arial" w:cs="Arial"/>
        </w:rPr>
        <w:t>мультипозиционные</w:t>
      </w:r>
      <w:proofErr w:type="spellEnd"/>
      <w:r w:rsidR="009B2517" w:rsidRPr="00D36192">
        <w:rPr>
          <w:rFonts w:ascii="Arial" w:hAnsi="Arial" w:cs="Arial"/>
        </w:rPr>
        <w:t xml:space="preserve"> заказы</w:t>
      </w:r>
      <w:r w:rsidRPr="00D36192">
        <w:rPr>
          <w:rFonts w:ascii="Arial" w:hAnsi="Arial" w:cs="Arial"/>
        </w:rPr>
        <w:t xml:space="preserve"> </w:t>
      </w:r>
      <w:r w:rsidR="009B2517" w:rsidRPr="00D36192">
        <w:rPr>
          <w:rFonts w:ascii="Arial" w:hAnsi="Arial" w:cs="Arial"/>
        </w:rPr>
        <w:t>с информацией</w:t>
      </w:r>
      <w:r w:rsidRPr="00D36192">
        <w:rPr>
          <w:rFonts w:ascii="Arial" w:hAnsi="Arial" w:cs="Arial"/>
        </w:rPr>
        <w:t xml:space="preserve"> по всем товарам этого заказа.</w:t>
      </w:r>
    </w:p>
    <w:p w14:paraId="09F47F48" w14:textId="77777777" w:rsidR="00A25167" w:rsidRDefault="00A25167" w:rsidP="00A25167">
      <w:pPr>
        <w:pStyle w:val="3"/>
        <w:numPr>
          <w:ilvl w:val="2"/>
          <w:numId w:val="27"/>
        </w:numPr>
        <w:spacing w:before="360" w:after="240" w:line="264" w:lineRule="auto"/>
        <w:rPr>
          <w:rFonts w:ascii="Arial" w:hAnsi="Arial" w:cs="Arial"/>
        </w:rPr>
      </w:pPr>
      <w:bookmarkStart w:id="272" w:name="_Ref379996180"/>
      <w:bookmarkStart w:id="273" w:name="_Toc380000935"/>
      <w:bookmarkStart w:id="274" w:name="_Toc385528832"/>
      <w:r>
        <w:rPr>
          <w:rFonts w:ascii="Arial" w:hAnsi="Arial" w:cs="Arial"/>
        </w:rPr>
        <w:t>Требования к предоставлению материалов Банком</w:t>
      </w:r>
      <w:bookmarkEnd w:id="272"/>
      <w:bookmarkEnd w:id="273"/>
      <w:bookmarkEnd w:id="274"/>
    </w:p>
    <w:p w14:paraId="03C39552" w14:textId="77777777" w:rsidR="00A25167" w:rsidRPr="00462387" w:rsidRDefault="00A25167" w:rsidP="00A25167">
      <w:pPr>
        <w:spacing w:line="264" w:lineRule="auto"/>
        <w:rPr>
          <w:rFonts w:ascii="Arial" w:hAnsi="Arial" w:cs="Arial"/>
          <w:b/>
        </w:rPr>
      </w:pPr>
      <w:r w:rsidRPr="00462387">
        <w:rPr>
          <w:rFonts w:ascii="Arial" w:hAnsi="Arial" w:cs="Arial"/>
          <w:b/>
        </w:rPr>
        <w:t>От Банка необходимы следующие тексты:</w:t>
      </w:r>
    </w:p>
    <w:p w14:paraId="01442C0E" w14:textId="77777777" w:rsidR="00A25167" w:rsidRDefault="00A25167" w:rsidP="00A25167">
      <w:pPr>
        <w:pStyle w:val="ae"/>
        <w:numPr>
          <w:ilvl w:val="0"/>
          <w:numId w:val="31"/>
        </w:numPr>
        <w:spacing w:line="264" w:lineRule="auto"/>
        <w:ind w:left="360"/>
        <w:rPr>
          <w:rFonts w:ascii="Arial" w:hAnsi="Arial" w:cs="Arial"/>
        </w:rPr>
      </w:pPr>
      <w:r w:rsidRPr="00A25167">
        <w:rPr>
          <w:rFonts w:ascii="Arial" w:hAnsi="Arial" w:cs="Arial"/>
        </w:rPr>
        <w:t>Для товаров всех поставщиков (</w:t>
      </w:r>
      <w:proofErr w:type="gramStart"/>
      <w:r w:rsidRPr="00A25167">
        <w:rPr>
          <w:rFonts w:ascii="Arial" w:hAnsi="Arial" w:cs="Arial"/>
        </w:rPr>
        <w:t>кроме</w:t>
      </w:r>
      <w:proofErr w:type="gramEnd"/>
      <w:r w:rsidRPr="00A25167">
        <w:rPr>
          <w:rFonts w:ascii="Arial" w:hAnsi="Arial" w:cs="Arial"/>
        </w:rPr>
        <w:t xml:space="preserve"> </w:t>
      </w:r>
      <w:proofErr w:type="gramStart"/>
      <w:r w:rsidRPr="00A25167">
        <w:rPr>
          <w:rFonts w:ascii="Arial" w:hAnsi="Arial" w:cs="Arial"/>
        </w:rPr>
        <w:t>Озон</w:t>
      </w:r>
      <w:proofErr w:type="gramEnd"/>
      <w:r w:rsidRPr="00A25167">
        <w:rPr>
          <w:rFonts w:ascii="Arial" w:hAnsi="Arial" w:cs="Arial"/>
        </w:rPr>
        <w:t xml:space="preserve">): если в заказе больше одного артикула товара и стоимость доставки &gt; 0, </w:t>
      </w:r>
      <w:r>
        <w:rPr>
          <w:rFonts w:ascii="Arial" w:hAnsi="Arial" w:cs="Arial"/>
        </w:rPr>
        <w:t>необходим текст сообщения о том, что с</w:t>
      </w:r>
      <w:r w:rsidRPr="00A25167">
        <w:rPr>
          <w:rFonts w:ascii="Arial" w:hAnsi="Arial" w:cs="Arial"/>
        </w:rPr>
        <w:t>тоимость заказа может быть уточнена после обработки.</w:t>
      </w:r>
    </w:p>
    <w:p w14:paraId="2F5AD095" w14:textId="77777777" w:rsidR="00473609" w:rsidRPr="00A25167" w:rsidRDefault="00473609" w:rsidP="00473609">
      <w:pPr>
        <w:pStyle w:val="ae"/>
        <w:spacing w:line="264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«Уважаемый клиент! Рассчитанная сумма заказа и доставки – предварительная. Партнер Программы свяжется с Вами для информирования о конечной сумме. Спасибо за Ваш заказ». </w:t>
      </w:r>
    </w:p>
    <w:p w14:paraId="6EB7DB8B" w14:textId="75B80E59" w:rsidR="00E42444" w:rsidRPr="000726E3" w:rsidRDefault="000726E3" w:rsidP="000726E3">
      <w:pPr>
        <w:pStyle w:val="ae"/>
        <w:numPr>
          <w:ilvl w:val="0"/>
          <w:numId w:val="14"/>
        </w:numPr>
        <w:spacing w:line="264" w:lineRule="auto"/>
        <w:ind w:left="357" w:hanging="357"/>
        <w:rPr>
          <w:rFonts w:ascii="Arial" w:hAnsi="Arial" w:cs="Arial"/>
        </w:rPr>
      </w:pPr>
      <w:r w:rsidRPr="00475A14">
        <w:rPr>
          <w:rFonts w:ascii="Arial" w:hAnsi="Arial" w:cs="Arial"/>
        </w:rPr>
        <w:t xml:space="preserve">Если по какой-либо причине заказ </w:t>
      </w:r>
      <w:r>
        <w:rPr>
          <w:rFonts w:ascii="Arial" w:hAnsi="Arial" w:cs="Arial"/>
        </w:rPr>
        <w:t>указанного списка товаров невозможен (введен некорректный индекс, суммарный вес</w:t>
      </w:r>
      <w:r w:rsidRPr="00475A14">
        <w:rPr>
          <w:rFonts w:ascii="Arial" w:hAnsi="Arial" w:cs="Arial"/>
        </w:rPr>
        <w:t xml:space="preserve"> товаров группы превышает допустимый в матрице, либо Озон возвращает ошибку при проверке данного состава заказа), то необходимо выводить </w:t>
      </w:r>
      <w:r>
        <w:rPr>
          <w:rFonts w:ascii="Arial" w:hAnsi="Arial" w:cs="Arial"/>
        </w:rPr>
        <w:t>информационное</w:t>
      </w:r>
      <w:r w:rsidRPr="00E249A7">
        <w:rPr>
          <w:rFonts w:ascii="Arial" w:hAnsi="Arial" w:cs="Arial"/>
        </w:rPr>
        <w:t xml:space="preserve"> сообщение</w:t>
      </w:r>
      <w:r>
        <w:rPr>
          <w:rFonts w:ascii="Arial" w:hAnsi="Arial" w:cs="Arial"/>
        </w:rPr>
        <w:t xml:space="preserve"> (см. </w:t>
      </w:r>
      <w:r w:rsidRPr="004E301B">
        <w:rPr>
          <w:rFonts w:ascii="Arial" w:hAnsi="Arial" w:cs="Arial"/>
          <w:color w:val="0070C0"/>
        </w:rPr>
        <w:fldChar w:fldCharType="begin"/>
      </w:r>
      <w:r w:rsidRPr="004E301B">
        <w:rPr>
          <w:rFonts w:ascii="Arial" w:hAnsi="Arial" w:cs="Arial"/>
          <w:color w:val="0070C0"/>
        </w:rPr>
        <w:instrText xml:space="preserve"> REF _Ref379996180 \h </w:instrText>
      </w:r>
      <w:r w:rsidRPr="004E301B">
        <w:rPr>
          <w:rFonts w:ascii="Arial" w:hAnsi="Arial" w:cs="Arial"/>
          <w:color w:val="0070C0"/>
        </w:rPr>
      </w:r>
      <w:r w:rsidRPr="004E301B">
        <w:rPr>
          <w:rFonts w:ascii="Arial" w:hAnsi="Arial" w:cs="Arial"/>
          <w:color w:val="0070C0"/>
        </w:rPr>
        <w:fldChar w:fldCharType="separate"/>
      </w:r>
      <w:r w:rsidRPr="004E301B">
        <w:rPr>
          <w:rFonts w:ascii="Arial" w:hAnsi="Arial" w:cs="Arial"/>
          <w:color w:val="0070C0"/>
        </w:rPr>
        <w:t>Требования к предоставлению материалов Банком</w:t>
      </w:r>
      <w:r w:rsidRPr="004E301B">
        <w:rPr>
          <w:rFonts w:ascii="Arial" w:hAnsi="Arial" w:cs="Arial"/>
          <w:color w:val="0070C0"/>
        </w:rPr>
        <w:fldChar w:fldCharType="end"/>
      </w:r>
      <w:r w:rsidRPr="00CA3731">
        <w:rPr>
          <w:rFonts w:ascii="Arial" w:hAnsi="Arial" w:cs="Arial"/>
        </w:rPr>
        <w:t>).</w:t>
      </w:r>
      <w:r>
        <w:rPr>
          <w:rFonts w:ascii="Arial" w:hAnsi="Arial" w:cs="Arial"/>
        </w:rPr>
        <w:t xml:space="preserve"> </w:t>
      </w:r>
      <w:r w:rsidR="00FE083B" w:rsidRPr="000726E3">
        <w:rPr>
          <w:rFonts w:ascii="Arial" w:hAnsi="Arial" w:cs="Arial"/>
        </w:rPr>
        <w:t xml:space="preserve">Например, </w:t>
      </w:r>
    </w:p>
    <w:p w14:paraId="315C96DC" w14:textId="7045A816" w:rsidR="000726E3" w:rsidRDefault="000726E3" w:rsidP="000726E3">
      <w:pPr>
        <w:pStyle w:val="ae"/>
        <w:spacing w:line="264" w:lineRule="auto"/>
        <w:ind w:left="720"/>
        <w:rPr>
          <w:rFonts w:ascii="Arial" w:hAnsi="Arial" w:cs="Arial"/>
        </w:rPr>
      </w:pPr>
      <w:r w:rsidRPr="00681B1C">
        <w:rPr>
          <w:rFonts w:ascii="Arial" w:hAnsi="Arial" w:cs="Arial"/>
        </w:rPr>
        <w:t xml:space="preserve"> «Уважаемый клиент! По условиям доставки товаров наших партнеров, к сожалению, доставка </w:t>
      </w:r>
      <w:r>
        <w:rPr>
          <w:rFonts w:ascii="Arial" w:hAnsi="Arial" w:cs="Arial"/>
        </w:rPr>
        <w:t xml:space="preserve">данных </w:t>
      </w:r>
      <w:r w:rsidRPr="00681B1C">
        <w:rPr>
          <w:rFonts w:ascii="Arial" w:hAnsi="Arial" w:cs="Arial"/>
        </w:rPr>
        <w:t xml:space="preserve">вознаграждений невозможна. Пожалуйста, </w:t>
      </w:r>
      <w:r>
        <w:rPr>
          <w:rFonts w:ascii="Arial" w:hAnsi="Arial" w:cs="Arial"/>
        </w:rPr>
        <w:t xml:space="preserve">проверьте указанный вами индекс, </w:t>
      </w:r>
      <w:r w:rsidRPr="00681B1C">
        <w:rPr>
          <w:rFonts w:ascii="Arial" w:hAnsi="Arial" w:cs="Arial"/>
        </w:rPr>
        <w:t xml:space="preserve">попробуйте уменьшить количество выбранных товаров или </w:t>
      </w:r>
      <w:r>
        <w:rPr>
          <w:rFonts w:ascii="Arial" w:hAnsi="Arial" w:cs="Arial"/>
        </w:rPr>
        <w:t xml:space="preserve">заказать их по одному. Если у вас возникнут вопросы, </w:t>
      </w:r>
      <w:r w:rsidRPr="00681B1C">
        <w:rPr>
          <w:rFonts w:ascii="Arial" w:hAnsi="Arial" w:cs="Arial"/>
        </w:rPr>
        <w:t>позвоните по телефону 8 800 500 0524</w:t>
      </w:r>
      <w:r>
        <w:rPr>
          <w:rFonts w:ascii="Arial" w:hAnsi="Arial" w:cs="Arial"/>
        </w:rPr>
        <w:t>.</w:t>
      </w:r>
      <w:r w:rsidRPr="00681B1C">
        <w:rPr>
          <w:rFonts w:ascii="Arial" w:hAnsi="Arial" w:cs="Arial"/>
        </w:rPr>
        <w:t>»</w:t>
      </w:r>
    </w:p>
    <w:p w14:paraId="3B548AE4" w14:textId="0387BDDF" w:rsidR="00BA6014" w:rsidRDefault="00BA6014" w:rsidP="00BA6014">
      <w:pPr>
        <w:pStyle w:val="ae"/>
        <w:numPr>
          <w:ilvl w:val="0"/>
          <w:numId w:val="31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В «Корзине»</w:t>
      </w:r>
      <w:r w:rsidR="00E42444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если у клиента недостаточно бонусов для покупки </w:t>
      </w:r>
      <w:r w:rsidR="004172E4">
        <w:rPr>
          <w:rFonts w:ascii="Arial" w:hAnsi="Arial" w:cs="Arial"/>
        </w:rPr>
        <w:t>всех товаров Корзины</w:t>
      </w:r>
      <w:r>
        <w:rPr>
          <w:rFonts w:ascii="Arial" w:hAnsi="Arial" w:cs="Arial"/>
        </w:rPr>
        <w:t>, н</w:t>
      </w:r>
      <w:r w:rsidRPr="00BA6014">
        <w:rPr>
          <w:rFonts w:ascii="Arial" w:hAnsi="Arial" w:cs="Arial"/>
        </w:rPr>
        <w:t xml:space="preserve">еобходимо </w:t>
      </w:r>
      <w:r>
        <w:rPr>
          <w:rFonts w:ascii="Arial" w:hAnsi="Arial" w:cs="Arial"/>
        </w:rPr>
        <w:t>ему об этом выводить соответствующий текст</w:t>
      </w:r>
      <w:r w:rsidR="00EB6EF0">
        <w:rPr>
          <w:rFonts w:ascii="Arial" w:hAnsi="Arial" w:cs="Arial"/>
        </w:rPr>
        <w:t xml:space="preserve"> (короткий)</w:t>
      </w:r>
      <w:r>
        <w:rPr>
          <w:rFonts w:ascii="Arial" w:hAnsi="Arial" w:cs="Arial"/>
        </w:rPr>
        <w:t>.</w:t>
      </w:r>
    </w:p>
    <w:p w14:paraId="2BD23F0C" w14:textId="4F9F588B" w:rsidR="000A404B" w:rsidRDefault="000A404B" w:rsidP="000A404B">
      <w:pPr>
        <w:pStyle w:val="ae"/>
        <w:numPr>
          <w:ilvl w:val="0"/>
          <w:numId w:val="31"/>
        </w:numPr>
        <w:spacing w:line="264" w:lineRule="auto"/>
        <w:ind w:left="360"/>
        <w:rPr>
          <w:rFonts w:ascii="Arial" w:hAnsi="Arial" w:cs="Arial"/>
        </w:rPr>
      </w:pPr>
      <w:r w:rsidRPr="000A404B">
        <w:rPr>
          <w:rFonts w:ascii="Arial" w:hAnsi="Arial" w:cs="Arial"/>
        </w:rPr>
        <w:t>Если при заказе Корзины</w:t>
      </w:r>
      <w:r w:rsidR="004172E4">
        <w:rPr>
          <w:rFonts w:ascii="Arial" w:hAnsi="Arial" w:cs="Arial"/>
        </w:rPr>
        <w:t xml:space="preserve"> целиком</w:t>
      </w:r>
      <w:r w:rsidRPr="000A404B">
        <w:rPr>
          <w:rFonts w:ascii="Arial" w:hAnsi="Arial" w:cs="Arial"/>
        </w:rPr>
        <w:t>, в заказ попадают не все товары (алгоритм отбора товаров в заказ указан выше), то Клиенту на форме оформления заказа отображается сообщение о том, что в заказ попали не все товары из Корзины: некоторые товары остались в Корзине и их необходимо заказать отдельно.</w:t>
      </w:r>
      <w:r>
        <w:rPr>
          <w:rFonts w:ascii="Arial" w:hAnsi="Arial" w:cs="Arial"/>
        </w:rPr>
        <w:t xml:space="preserve"> Например,</w:t>
      </w:r>
    </w:p>
    <w:p w14:paraId="5BA094BB" w14:textId="1A7A1A01" w:rsidR="000A404B" w:rsidRPr="000A404B" w:rsidRDefault="000A404B" w:rsidP="000A404B">
      <w:pPr>
        <w:pStyle w:val="ae"/>
        <w:spacing w:line="264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«</w:t>
      </w:r>
      <w:r w:rsidRPr="00681B1C">
        <w:rPr>
          <w:rFonts w:ascii="Arial" w:hAnsi="Arial" w:cs="Arial"/>
        </w:rPr>
        <w:t xml:space="preserve">Уважаемый клиент! </w:t>
      </w:r>
      <w:r w:rsidRPr="000A404B">
        <w:rPr>
          <w:rFonts w:ascii="Arial" w:hAnsi="Arial" w:cs="Arial"/>
        </w:rPr>
        <w:t xml:space="preserve">Не все товары были добавлены в заказ, </w:t>
      </w:r>
      <w:r>
        <w:rPr>
          <w:rFonts w:ascii="Arial" w:hAnsi="Arial" w:cs="Arial"/>
        </w:rPr>
        <w:t>попробуйте заказать</w:t>
      </w:r>
      <w:r w:rsidRPr="000A404B">
        <w:rPr>
          <w:rFonts w:ascii="Arial" w:hAnsi="Arial" w:cs="Arial"/>
        </w:rPr>
        <w:t xml:space="preserve"> остальные товары отдельно</w:t>
      </w:r>
      <w:r>
        <w:rPr>
          <w:rFonts w:ascii="Arial" w:hAnsi="Arial" w:cs="Arial"/>
        </w:rPr>
        <w:t>.»</w:t>
      </w:r>
    </w:p>
    <w:p w14:paraId="0E97EEE6" w14:textId="77777777" w:rsidR="00F16995" w:rsidRPr="00943F5F" w:rsidRDefault="00F16995" w:rsidP="00F16995">
      <w:pPr>
        <w:pStyle w:val="1"/>
        <w:numPr>
          <w:ilvl w:val="0"/>
          <w:numId w:val="27"/>
        </w:numPr>
        <w:spacing w:before="480" w:line="264" w:lineRule="auto"/>
        <w:ind w:left="714" w:hanging="357"/>
        <w:rPr>
          <w:rFonts w:ascii="Arial" w:hAnsi="Arial" w:cs="Arial"/>
        </w:rPr>
      </w:pPr>
      <w:bookmarkStart w:id="275" w:name="_Toc380000936"/>
      <w:bookmarkStart w:id="276" w:name="_Toc385528833"/>
      <w:bookmarkStart w:id="277" w:name="_Ref378821281"/>
      <w:r w:rsidRPr="008F5DFC">
        <w:rPr>
          <w:rFonts w:ascii="Arial" w:hAnsi="Arial" w:cs="Arial"/>
        </w:rPr>
        <w:lastRenderedPageBreak/>
        <w:t>Ограничения и допущения доработок системы</w:t>
      </w:r>
      <w:bookmarkEnd w:id="275"/>
      <w:bookmarkEnd w:id="276"/>
    </w:p>
    <w:p w14:paraId="75B4A560" w14:textId="0B27EF0A" w:rsidR="009A54FB" w:rsidRDefault="00475A14" w:rsidP="00441EB8">
      <w:pPr>
        <w:pStyle w:val="3"/>
        <w:numPr>
          <w:ilvl w:val="2"/>
          <w:numId w:val="27"/>
        </w:numPr>
        <w:spacing w:before="360" w:after="240" w:line="264" w:lineRule="auto"/>
        <w:rPr>
          <w:rFonts w:ascii="Arial" w:hAnsi="Arial" w:cs="Arial"/>
        </w:rPr>
      </w:pPr>
      <w:bookmarkStart w:id="278" w:name="_Ref381714143"/>
      <w:bookmarkStart w:id="279" w:name="_Ref381714165"/>
      <w:bookmarkStart w:id="280" w:name="_Toc385528834"/>
      <w:bookmarkEnd w:id="277"/>
      <w:r>
        <w:rPr>
          <w:rFonts w:ascii="Arial" w:hAnsi="Arial" w:cs="Arial"/>
        </w:rPr>
        <w:t>Ограничения для</w:t>
      </w:r>
      <w:r w:rsidR="00F16995">
        <w:rPr>
          <w:rFonts w:ascii="Arial" w:hAnsi="Arial" w:cs="Arial"/>
        </w:rPr>
        <w:t xml:space="preserve"> </w:t>
      </w:r>
      <w:r w:rsidR="00F16995" w:rsidRPr="00943F5F">
        <w:rPr>
          <w:rFonts w:ascii="Arial" w:hAnsi="Arial" w:cs="Arial"/>
        </w:rPr>
        <w:t>функции</w:t>
      </w:r>
      <w:r w:rsidR="00F16995">
        <w:rPr>
          <w:rFonts w:ascii="Arial" w:hAnsi="Arial" w:cs="Arial"/>
        </w:rPr>
        <w:t xml:space="preserve"> </w:t>
      </w:r>
      <w:r w:rsidR="00F16995" w:rsidRPr="00FD610D">
        <w:rPr>
          <w:rFonts w:ascii="Arial" w:hAnsi="Arial" w:cs="Arial"/>
        </w:rPr>
        <w:t xml:space="preserve">САЙТ-181 Мультипозиционность </w:t>
      </w:r>
      <w:r w:rsidR="00F16995">
        <w:rPr>
          <w:rFonts w:ascii="Arial" w:hAnsi="Arial" w:cs="Arial"/>
        </w:rPr>
        <w:t>заказа</w:t>
      </w:r>
      <w:bookmarkEnd w:id="278"/>
      <w:bookmarkEnd w:id="279"/>
      <w:bookmarkEnd w:id="280"/>
    </w:p>
    <w:p w14:paraId="2E393A14" w14:textId="77777777" w:rsidR="00E60205" w:rsidRPr="00462387" w:rsidRDefault="00E60205" w:rsidP="00B50A86">
      <w:pPr>
        <w:spacing w:line="264" w:lineRule="auto"/>
        <w:rPr>
          <w:rFonts w:ascii="Arial" w:hAnsi="Arial" w:cs="Arial"/>
          <w:b/>
        </w:rPr>
      </w:pPr>
      <w:r w:rsidRPr="00462387">
        <w:rPr>
          <w:rFonts w:ascii="Arial" w:hAnsi="Arial" w:cs="Arial"/>
          <w:b/>
        </w:rPr>
        <w:t>Для реализации данной функции на стороне системы «Коллекция» необходимо с заказчиком согласовать следующие ограничения и допущения:</w:t>
      </w:r>
    </w:p>
    <w:p w14:paraId="6475E1D0" w14:textId="77777777" w:rsidR="00E60205" w:rsidRDefault="0042463C" w:rsidP="00441EB8">
      <w:pPr>
        <w:pStyle w:val="ae"/>
        <w:numPr>
          <w:ilvl w:val="0"/>
          <w:numId w:val="25"/>
        </w:numPr>
        <w:spacing w:line="264" w:lineRule="auto"/>
        <w:ind w:left="360"/>
        <w:rPr>
          <w:rFonts w:ascii="Arial" w:hAnsi="Arial" w:cs="Arial"/>
        </w:rPr>
      </w:pPr>
      <w:r w:rsidRPr="0042463C">
        <w:rPr>
          <w:rFonts w:ascii="Arial" w:hAnsi="Arial" w:cs="Arial"/>
        </w:rPr>
        <w:t>Система не гарантирует и не учитывает возможность доставки при автоматической группировке</w:t>
      </w:r>
      <w:r w:rsidR="007B7EE7">
        <w:rPr>
          <w:rFonts w:ascii="Arial" w:hAnsi="Arial" w:cs="Arial"/>
        </w:rPr>
        <w:t xml:space="preserve"> товаров</w:t>
      </w:r>
      <w:r w:rsidR="00FD4262">
        <w:rPr>
          <w:rFonts w:ascii="Arial" w:hAnsi="Arial" w:cs="Arial"/>
        </w:rPr>
        <w:t xml:space="preserve">. </w:t>
      </w:r>
      <w:proofErr w:type="spellStart"/>
      <w:r w:rsidR="00FD4262">
        <w:rPr>
          <w:rFonts w:ascii="Arial" w:hAnsi="Arial" w:cs="Arial"/>
        </w:rPr>
        <w:t>Т.о</w:t>
      </w:r>
      <w:proofErr w:type="spellEnd"/>
      <w:r w:rsidR="00FD4262">
        <w:rPr>
          <w:rFonts w:ascii="Arial" w:hAnsi="Arial" w:cs="Arial"/>
        </w:rPr>
        <w:t>. может произойти следующее:</w:t>
      </w:r>
    </w:p>
    <w:p w14:paraId="1964CC85" w14:textId="77777777" w:rsidR="00FD4262" w:rsidRPr="007B7EE7" w:rsidRDefault="00FD4262" w:rsidP="00441EB8">
      <w:pPr>
        <w:pStyle w:val="ae"/>
        <w:numPr>
          <w:ilvl w:val="0"/>
          <w:numId w:val="26"/>
        </w:numPr>
        <w:spacing w:line="264" w:lineRule="auto"/>
        <w:ind w:left="714" w:hanging="357"/>
        <w:contextualSpacing/>
        <w:rPr>
          <w:rFonts w:ascii="Arial" w:hAnsi="Arial" w:cs="Arial"/>
        </w:rPr>
      </w:pPr>
      <w:r w:rsidRPr="007B7EE7">
        <w:rPr>
          <w:rFonts w:ascii="Arial" w:hAnsi="Arial" w:cs="Arial"/>
        </w:rPr>
        <w:t>Для партнера Озон:</w:t>
      </w:r>
      <w:r w:rsidR="00752BBD" w:rsidRPr="007B7EE7">
        <w:rPr>
          <w:rFonts w:ascii="Arial" w:hAnsi="Arial" w:cs="Arial"/>
        </w:rPr>
        <w:t xml:space="preserve"> при проверке возможности заказа может оказаться, что Озон не может произвести</w:t>
      </w:r>
      <w:r w:rsidR="007B7EE7">
        <w:rPr>
          <w:rFonts w:ascii="Arial" w:hAnsi="Arial" w:cs="Arial"/>
        </w:rPr>
        <w:t xml:space="preserve"> доставку всех товаров заказа.</w:t>
      </w:r>
    </w:p>
    <w:p w14:paraId="4B06C9A1" w14:textId="77777777" w:rsidR="009B2EFA" w:rsidRPr="009B2EFA" w:rsidRDefault="009B2EFA" w:rsidP="00441EB8">
      <w:pPr>
        <w:pStyle w:val="ae"/>
        <w:numPr>
          <w:ilvl w:val="0"/>
          <w:numId w:val="26"/>
        </w:numPr>
        <w:spacing w:line="264" w:lineRule="auto"/>
        <w:ind w:left="714" w:hanging="357"/>
        <w:rPr>
          <w:rFonts w:ascii="Arial" w:hAnsi="Arial" w:cs="Arial"/>
        </w:rPr>
      </w:pPr>
      <w:r w:rsidRPr="009B2EFA">
        <w:rPr>
          <w:rFonts w:ascii="Arial" w:hAnsi="Arial" w:cs="Arial"/>
        </w:rPr>
        <w:t>Для прочих партнеров: партнеры в некоторых случаях могут получить на исполнение заказ, который они доставить не могут или могут, но стоимость доставки такого заказа больше предоплаченной клиентом.</w:t>
      </w:r>
    </w:p>
    <w:p w14:paraId="5E7211FC" w14:textId="77777777" w:rsidR="0042463C" w:rsidRPr="0042463C" w:rsidRDefault="0042463C" w:rsidP="00441EB8">
      <w:pPr>
        <w:pStyle w:val="ae"/>
        <w:numPr>
          <w:ilvl w:val="0"/>
          <w:numId w:val="25"/>
        </w:numPr>
        <w:spacing w:line="264" w:lineRule="auto"/>
        <w:ind w:left="360"/>
        <w:rPr>
          <w:rFonts w:ascii="Arial" w:hAnsi="Arial" w:cs="Arial"/>
        </w:rPr>
      </w:pPr>
      <w:proofErr w:type="spellStart"/>
      <w:r w:rsidRPr="0042463C">
        <w:rPr>
          <w:rFonts w:ascii="Arial" w:hAnsi="Arial" w:cs="Arial"/>
        </w:rPr>
        <w:t>Директ</w:t>
      </w:r>
      <w:proofErr w:type="spellEnd"/>
      <w:r w:rsidRPr="0042463C">
        <w:rPr>
          <w:rFonts w:ascii="Arial" w:hAnsi="Arial" w:cs="Arial"/>
        </w:rPr>
        <w:t>-партнеры берут на себя риски, связанные с невоз</w:t>
      </w:r>
      <w:r w:rsidR="00BA3786">
        <w:rPr>
          <w:rFonts w:ascii="Arial" w:hAnsi="Arial" w:cs="Arial"/>
        </w:rPr>
        <w:t xml:space="preserve">можностью </w:t>
      </w:r>
      <w:r w:rsidR="007B7EE7">
        <w:rPr>
          <w:rFonts w:ascii="Arial" w:hAnsi="Arial" w:cs="Arial"/>
        </w:rPr>
        <w:t>доставки</w:t>
      </w:r>
      <w:r w:rsidR="00BA3786">
        <w:rPr>
          <w:rFonts w:ascii="Arial" w:hAnsi="Arial" w:cs="Arial"/>
        </w:rPr>
        <w:t xml:space="preserve"> товар</w:t>
      </w:r>
      <w:r w:rsidR="007B7EE7">
        <w:rPr>
          <w:rFonts w:ascii="Arial" w:hAnsi="Arial" w:cs="Arial"/>
        </w:rPr>
        <w:t>ов</w:t>
      </w:r>
      <w:r w:rsidR="00BA3786">
        <w:rPr>
          <w:rFonts w:ascii="Arial" w:hAnsi="Arial" w:cs="Arial"/>
        </w:rPr>
        <w:t xml:space="preserve"> заказа</w:t>
      </w:r>
      <w:r w:rsidR="007B7EE7">
        <w:rPr>
          <w:rFonts w:ascii="Arial" w:hAnsi="Arial" w:cs="Arial"/>
        </w:rPr>
        <w:t>, а также с невозможностью доставки заказа именно по указанной в матрице стоимости доставки.</w:t>
      </w:r>
    </w:p>
    <w:p w14:paraId="5928CAFC" w14:textId="77777777" w:rsidR="0042463C" w:rsidRPr="0042463C" w:rsidRDefault="00EC6D5B" w:rsidP="00441EB8">
      <w:pPr>
        <w:pStyle w:val="ae"/>
        <w:numPr>
          <w:ilvl w:val="0"/>
          <w:numId w:val="25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Заказ подтверждается Б</w:t>
      </w:r>
      <w:r w:rsidR="0042463C" w:rsidRPr="0042463C">
        <w:rPr>
          <w:rFonts w:ascii="Arial" w:hAnsi="Arial" w:cs="Arial"/>
        </w:rPr>
        <w:t>анком полностью, а не по отдельным позициям</w:t>
      </w:r>
      <w:r>
        <w:rPr>
          <w:rFonts w:ascii="Arial" w:hAnsi="Arial" w:cs="Arial"/>
        </w:rPr>
        <w:t>: нельзя часть позиций заказа подтвердить, а часть нет – подтверждение должно производиться по заказу целиком.</w:t>
      </w:r>
    </w:p>
    <w:p w14:paraId="0D00089B" w14:textId="77777777" w:rsidR="0042463C" w:rsidRDefault="0039720B" w:rsidP="00441EB8">
      <w:pPr>
        <w:pStyle w:val="ae"/>
        <w:numPr>
          <w:ilvl w:val="0"/>
          <w:numId w:val="25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Интерфейс проектирует </w:t>
      </w:r>
      <w:proofErr w:type="spellStart"/>
      <w:r>
        <w:rPr>
          <w:rFonts w:ascii="Arial" w:hAnsi="Arial" w:cs="Arial"/>
        </w:rPr>
        <w:t>Рапидсофт</w:t>
      </w:r>
      <w:proofErr w:type="spellEnd"/>
      <w:r w:rsidR="0042463C" w:rsidRPr="0042463C">
        <w:rPr>
          <w:rFonts w:ascii="Arial" w:hAnsi="Arial" w:cs="Arial"/>
        </w:rPr>
        <w:t xml:space="preserve"> на основании </w:t>
      </w:r>
      <w:r>
        <w:rPr>
          <w:rFonts w:ascii="Arial" w:hAnsi="Arial" w:cs="Arial"/>
        </w:rPr>
        <w:t xml:space="preserve">дизайн-элементов сайта «Коллекция» и </w:t>
      </w:r>
      <w:r w:rsidR="0042463C" w:rsidRPr="0042463C">
        <w:rPr>
          <w:rFonts w:ascii="Arial" w:hAnsi="Arial" w:cs="Arial"/>
        </w:rPr>
        <w:t xml:space="preserve">имеющихся прототипов от </w:t>
      </w:r>
      <w:proofErr w:type="spellStart"/>
      <w:r w:rsidR="0042463C" w:rsidRPr="0042463C">
        <w:rPr>
          <w:rFonts w:ascii="Arial" w:hAnsi="Arial" w:cs="Arial"/>
        </w:rPr>
        <w:t>Fjord</w:t>
      </w:r>
      <w:proofErr w:type="spellEnd"/>
      <w:r>
        <w:rPr>
          <w:rFonts w:ascii="Arial" w:hAnsi="Arial" w:cs="Arial"/>
        </w:rPr>
        <w:t>.</w:t>
      </w:r>
    </w:p>
    <w:p w14:paraId="00120929" w14:textId="77777777" w:rsidR="008E33F9" w:rsidRDefault="002F6D69" w:rsidP="00441EB8">
      <w:pPr>
        <w:pStyle w:val="ae"/>
        <w:numPr>
          <w:ilvl w:val="0"/>
          <w:numId w:val="25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В состав работ не входит изменение контента страниц и разделов, не указанных в составе раздела </w:t>
      </w:r>
      <w:r w:rsidR="008D7F15" w:rsidRPr="00F02CE5">
        <w:rPr>
          <w:rFonts w:ascii="Arial" w:hAnsi="Arial" w:cs="Arial"/>
          <w:color w:val="0070C0"/>
        </w:rPr>
        <w:fldChar w:fldCharType="begin"/>
      </w:r>
      <w:r w:rsidRPr="00F02CE5">
        <w:rPr>
          <w:rFonts w:ascii="Arial" w:hAnsi="Arial" w:cs="Arial"/>
          <w:color w:val="0070C0"/>
        </w:rPr>
        <w:instrText xml:space="preserve"> REF _Ref379974539 \h </w:instrText>
      </w:r>
      <w:r w:rsidR="008D7F15" w:rsidRPr="00F02CE5">
        <w:rPr>
          <w:rFonts w:ascii="Arial" w:hAnsi="Arial" w:cs="Arial"/>
          <w:color w:val="0070C0"/>
        </w:rPr>
      </w:r>
      <w:r w:rsidR="008D7F15" w:rsidRPr="00F02CE5">
        <w:rPr>
          <w:rFonts w:ascii="Arial" w:hAnsi="Arial" w:cs="Arial"/>
          <w:color w:val="0070C0"/>
        </w:rPr>
        <w:fldChar w:fldCharType="separate"/>
      </w:r>
      <w:r w:rsidR="00F02CE5" w:rsidRPr="00F02CE5">
        <w:rPr>
          <w:rFonts w:ascii="Arial" w:hAnsi="Arial" w:cs="Arial"/>
          <w:color w:val="0070C0"/>
        </w:rPr>
        <w:t>Функциональные требования</w:t>
      </w:r>
      <w:r w:rsidR="008D7F15" w:rsidRPr="00F02CE5">
        <w:rPr>
          <w:rFonts w:ascii="Arial" w:hAnsi="Arial" w:cs="Arial"/>
          <w:color w:val="0070C0"/>
        </w:rPr>
        <w:fldChar w:fldCharType="end"/>
      </w:r>
      <w:r>
        <w:rPr>
          <w:rFonts w:ascii="Arial" w:hAnsi="Arial" w:cs="Arial"/>
        </w:rPr>
        <w:t>.</w:t>
      </w:r>
    </w:p>
    <w:p w14:paraId="4EF61979" w14:textId="77777777" w:rsidR="008C1021" w:rsidRPr="009232A4" w:rsidRDefault="008C1021" w:rsidP="00F16995">
      <w:pPr>
        <w:pStyle w:val="1"/>
        <w:numPr>
          <w:ilvl w:val="0"/>
          <w:numId w:val="24"/>
        </w:numPr>
        <w:spacing w:before="480" w:line="264" w:lineRule="auto"/>
        <w:ind w:left="714" w:hanging="357"/>
        <w:rPr>
          <w:rFonts w:ascii="Arial" w:hAnsi="Arial" w:cs="Arial"/>
        </w:rPr>
      </w:pPr>
      <w:bookmarkStart w:id="281" w:name="_Toc385528835"/>
      <w:r w:rsidRPr="009232A4">
        <w:rPr>
          <w:rFonts w:ascii="Arial" w:hAnsi="Arial" w:cs="Arial"/>
        </w:rPr>
        <w:t>Общие требования</w:t>
      </w:r>
      <w:bookmarkEnd w:id="281"/>
    </w:p>
    <w:p w14:paraId="523C1DE9" w14:textId="77777777" w:rsidR="008C1021" w:rsidRPr="00D34B9D" w:rsidRDefault="008C1021" w:rsidP="00441EB8">
      <w:pPr>
        <w:pStyle w:val="ae"/>
        <w:keepNext/>
        <w:keepLines w:val="0"/>
        <w:numPr>
          <w:ilvl w:val="1"/>
          <w:numId w:val="24"/>
        </w:numPr>
        <w:tabs>
          <w:tab w:val="left" w:pos="845"/>
          <w:tab w:val="left" w:pos="1134"/>
        </w:tabs>
        <w:spacing w:before="360" w:after="240" w:line="264" w:lineRule="auto"/>
        <w:ind w:left="1077"/>
        <w:outlineLvl w:val="1"/>
        <w:rPr>
          <w:rFonts w:ascii="Arial" w:hAnsi="Arial" w:cs="Arial"/>
          <w:bCs/>
          <w:sz w:val="32"/>
          <w:szCs w:val="26"/>
        </w:rPr>
      </w:pPr>
      <w:bookmarkStart w:id="282" w:name="_Toc374704585"/>
      <w:bookmarkStart w:id="283" w:name="_Toc385528836"/>
      <w:r w:rsidRPr="00D34B9D">
        <w:rPr>
          <w:rFonts w:ascii="Arial" w:hAnsi="Arial" w:cs="Arial"/>
          <w:bCs/>
          <w:sz w:val="32"/>
          <w:szCs w:val="26"/>
        </w:rPr>
        <w:t>Требования к браузерам</w:t>
      </w:r>
      <w:bookmarkEnd w:id="282"/>
      <w:bookmarkEnd w:id="283"/>
    </w:p>
    <w:p w14:paraId="67544AC9" w14:textId="77777777" w:rsidR="008C1021" w:rsidRPr="00D34B9D" w:rsidRDefault="008C1021" w:rsidP="00441EB8">
      <w:pPr>
        <w:pStyle w:val="ae"/>
        <w:keepNext/>
        <w:keepLines w:val="0"/>
        <w:numPr>
          <w:ilvl w:val="2"/>
          <w:numId w:val="24"/>
        </w:numPr>
        <w:tabs>
          <w:tab w:val="left" w:pos="1588"/>
        </w:tabs>
        <w:spacing w:before="240" w:line="264" w:lineRule="auto"/>
        <w:ind w:left="1434" w:hanging="1077"/>
        <w:outlineLvl w:val="2"/>
        <w:rPr>
          <w:rFonts w:ascii="Arial" w:hAnsi="Arial" w:cs="Arial"/>
          <w:bCs/>
          <w:color w:val="000000"/>
          <w:sz w:val="28"/>
        </w:rPr>
      </w:pPr>
      <w:bookmarkStart w:id="284" w:name="_Toc385528837"/>
      <w:r w:rsidRPr="00D34B9D">
        <w:rPr>
          <w:rFonts w:ascii="Arial" w:hAnsi="Arial" w:cs="Arial"/>
          <w:bCs/>
          <w:color w:val="000000"/>
          <w:sz w:val="28"/>
        </w:rPr>
        <w:t>Версии браузеров для ПК</w:t>
      </w:r>
      <w:bookmarkEnd w:id="284"/>
    </w:p>
    <w:p w14:paraId="27C5E460" w14:textId="77777777" w:rsidR="008C1021" w:rsidRPr="009232A4" w:rsidRDefault="008C1021" w:rsidP="00B50A86">
      <w:pPr>
        <w:keepLines w:val="0"/>
        <w:spacing w:line="264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t xml:space="preserve">Работа сайта </w:t>
      </w:r>
      <w:proofErr w:type="gramStart"/>
      <w:r w:rsidRPr="009232A4">
        <w:rPr>
          <w:rFonts w:ascii="Arial" w:hAnsi="Arial" w:cs="Arial"/>
        </w:rPr>
        <w:t>для</w:t>
      </w:r>
      <w:proofErr w:type="gramEnd"/>
      <w:r w:rsidRPr="009232A4">
        <w:rPr>
          <w:rFonts w:ascii="Arial" w:hAnsi="Arial" w:cs="Arial"/>
        </w:rPr>
        <w:t xml:space="preserve"> гарантируется </w:t>
      </w:r>
      <w:proofErr w:type="gramStart"/>
      <w:r w:rsidRPr="009232A4">
        <w:rPr>
          <w:rFonts w:ascii="Arial" w:hAnsi="Arial" w:cs="Arial"/>
        </w:rPr>
        <w:t>в</w:t>
      </w:r>
      <w:proofErr w:type="gramEnd"/>
      <w:r w:rsidRPr="009232A4">
        <w:rPr>
          <w:rFonts w:ascii="Arial" w:hAnsi="Arial" w:cs="Arial"/>
        </w:rPr>
        <w:t xml:space="preserve"> браузерах, десктоп версий не ниже следующих:</w:t>
      </w:r>
    </w:p>
    <w:p w14:paraId="6DD70B2B" w14:textId="77777777" w:rsidR="008C1021" w:rsidRPr="009232A4" w:rsidRDefault="008C1021" w:rsidP="00441EB8">
      <w:pPr>
        <w:keepLines w:val="0"/>
        <w:numPr>
          <w:ilvl w:val="0"/>
          <w:numId w:val="7"/>
        </w:numPr>
        <w:spacing w:line="264" w:lineRule="auto"/>
        <w:ind w:left="709" w:hanging="426"/>
        <w:rPr>
          <w:rFonts w:ascii="Arial" w:hAnsi="Arial" w:cs="Arial"/>
        </w:rPr>
      </w:pPr>
      <w:proofErr w:type="spellStart"/>
      <w:r w:rsidRPr="009232A4">
        <w:rPr>
          <w:rFonts w:ascii="Arial" w:hAnsi="Arial" w:cs="Arial"/>
        </w:rPr>
        <w:t>InternetExplorer</w:t>
      </w:r>
      <w:proofErr w:type="spellEnd"/>
      <w:r w:rsidRPr="009232A4">
        <w:rPr>
          <w:rFonts w:ascii="Arial" w:hAnsi="Arial" w:cs="Arial"/>
        </w:rPr>
        <w:t xml:space="preserve"> 8</w:t>
      </w:r>
    </w:p>
    <w:p w14:paraId="6DD457B8" w14:textId="77777777" w:rsidR="008C1021" w:rsidRPr="009232A4" w:rsidRDefault="008C1021" w:rsidP="00441EB8">
      <w:pPr>
        <w:keepLines w:val="0"/>
        <w:numPr>
          <w:ilvl w:val="0"/>
          <w:numId w:val="7"/>
        </w:numPr>
        <w:spacing w:line="264" w:lineRule="auto"/>
        <w:ind w:left="709" w:hanging="426"/>
        <w:rPr>
          <w:rFonts w:ascii="Arial" w:hAnsi="Arial" w:cs="Arial"/>
        </w:rPr>
      </w:pPr>
      <w:proofErr w:type="spellStart"/>
      <w:r w:rsidRPr="009232A4">
        <w:rPr>
          <w:rFonts w:ascii="Arial" w:hAnsi="Arial" w:cs="Arial"/>
        </w:rPr>
        <w:t>Opera</w:t>
      </w:r>
      <w:proofErr w:type="spellEnd"/>
      <w:r w:rsidRPr="009232A4">
        <w:rPr>
          <w:rFonts w:ascii="Arial" w:hAnsi="Arial" w:cs="Arial"/>
        </w:rPr>
        <w:t xml:space="preserve"> 12</w:t>
      </w:r>
    </w:p>
    <w:p w14:paraId="06362BA7" w14:textId="77777777" w:rsidR="008C1021" w:rsidRPr="009232A4" w:rsidRDefault="008C1021" w:rsidP="00441EB8">
      <w:pPr>
        <w:keepLines w:val="0"/>
        <w:numPr>
          <w:ilvl w:val="0"/>
          <w:numId w:val="7"/>
        </w:numPr>
        <w:spacing w:line="264" w:lineRule="auto"/>
        <w:ind w:left="709" w:hanging="426"/>
        <w:rPr>
          <w:rFonts w:ascii="Arial" w:hAnsi="Arial" w:cs="Arial"/>
        </w:rPr>
      </w:pPr>
      <w:proofErr w:type="spellStart"/>
      <w:r w:rsidRPr="009232A4">
        <w:rPr>
          <w:rFonts w:ascii="Arial" w:hAnsi="Arial" w:cs="Arial"/>
        </w:rPr>
        <w:t>Chrome</w:t>
      </w:r>
      <w:proofErr w:type="spellEnd"/>
      <w:r w:rsidRPr="009232A4">
        <w:rPr>
          <w:rFonts w:ascii="Arial" w:hAnsi="Arial" w:cs="Arial"/>
        </w:rPr>
        <w:t xml:space="preserve"> 22</w:t>
      </w:r>
    </w:p>
    <w:p w14:paraId="6735583E" w14:textId="77777777" w:rsidR="008C1021" w:rsidRPr="00E429AB" w:rsidRDefault="008C1021" w:rsidP="00441EB8">
      <w:pPr>
        <w:keepLines w:val="0"/>
        <w:numPr>
          <w:ilvl w:val="0"/>
          <w:numId w:val="7"/>
        </w:numPr>
        <w:spacing w:line="264" w:lineRule="auto"/>
        <w:ind w:left="709" w:hanging="426"/>
        <w:rPr>
          <w:rFonts w:ascii="Arial" w:hAnsi="Arial" w:cs="Arial"/>
        </w:rPr>
      </w:pPr>
      <w:proofErr w:type="spellStart"/>
      <w:r w:rsidRPr="009232A4">
        <w:rPr>
          <w:rFonts w:ascii="Arial" w:hAnsi="Arial" w:cs="Arial"/>
        </w:rPr>
        <w:t>Firefox</w:t>
      </w:r>
      <w:proofErr w:type="spellEnd"/>
      <w:r w:rsidRPr="009232A4">
        <w:rPr>
          <w:rFonts w:ascii="Arial" w:hAnsi="Arial" w:cs="Arial"/>
        </w:rPr>
        <w:t xml:space="preserve"> 18</w:t>
      </w:r>
    </w:p>
    <w:sectPr w:rsidR="008C1021" w:rsidRPr="00E429AB" w:rsidSect="000003C8">
      <w:headerReference w:type="default" r:id="rId13"/>
      <w:footerReference w:type="default" r:id="rId14"/>
      <w:pgSz w:w="11906" w:h="16838"/>
      <w:pgMar w:top="1418" w:right="851" w:bottom="1559" w:left="1418" w:header="709" w:footer="530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78D7892" w15:done="0"/>
  <w15:commentEx w15:paraId="2EC59E6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E05D2F" w14:textId="77777777" w:rsidR="00A0636C" w:rsidRDefault="00A0636C" w:rsidP="002129C0">
      <w:r>
        <w:separator/>
      </w:r>
    </w:p>
  </w:endnote>
  <w:endnote w:type="continuationSeparator" w:id="0">
    <w:p w14:paraId="4BD9BBBC" w14:textId="77777777" w:rsidR="00A0636C" w:rsidRDefault="00A0636C" w:rsidP="002129C0">
      <w:r>
        <w:continuationSeparator/>
      </w:r>
    </w:p>
  </w:endnote>
  <w:endnote w:type="continuationNotice" w:id="1">
    <w:p w14:paraId="647DD340" w14:textId="77777777" w:rsidR="00A0636C" w:rsidRDefault="00A0636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303782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2E918562" w14:textId="77777777" w:rsidR="00716E58" w:rsidRPr="000003C8" w:rsidRDefault="00716E58">
        <w:pPr>
          <w:pStyle w:val="af9"/>
          <w:jc w:val="right"/>
          <w:rPr>
            <w:rFonts w:ascii="Arial" w:hAnsi="Arial" w:cs="Arial"/>
          </w:rPr>
        </w:pPr>
        <w:r w:rsidRPr="000003C8">
          <w:rPr>
            <w:rFonts w:ascii="Arial" w:hAnsi="Arial" w:cs="Arial"/>
          </w:rPr>
          <w:fldChar w:fldCharType="begin"/>
        </w:r>
        <w:r w:rsidRPr="000003C8">
          <w:rPr>
            <w:rFonts w:ascii="Arial" w:hAnsi="Arial" w:cs="Arial"/>
          </w:rPr>
          <w:instrText>PAGE   \* MERGEFORMAT</w:instrText>
        </w:r>
        <w:r w:rsidRPr="000003C8">
          <w:rPr>
            <w:rFonts w:ascii="Arial" w:hAnsi="Arial" w:cs="Arial"/>
          </w:rPr>
          <w:fldChar w:fldCharType="separate"/>
        </w:r>
        <w:r w:rsidR="00E16111">
          <w:rPr>
            <w:rFonts w:ascii="Arial" w:hAnsi="Arial" w:cs="Arial"/>
            <w:noProof/>
          </w:rPr>
          <w:t>9</w:t>
        </w:r>
        <w:r w:rsidRPr="000003C8">
          <w:rPr>
            <w:rFonts w:ascii="Arial" w:hAnsi="Arial" w:cs="Arial"/>
          </w:rPr>
          <w:fldChar w:fldCharType="end"/>
        </w:r>
      </w:p>
    </w:sdtContent>
  </w:sdt>
  <w:p w14:paraId="1FB6CB02" w14:textId="77777777" w:rsidR="00716E58" w:rsidRDefault="00716E58">
    <w:pPr>
      <w:pStyle w:val="a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EB5C8D" w14:textId="77777777" w:rsidR="00A0636C" w:rsidRDefault="00A0636C" w:rsidP="002129C0">
      <w:r>
        <w:separator/>
      </w:r>
    </w:p>
  </w:footnote>
  <w:footnote w:type="continuationSeparator" w:id="0">
    <w:p w14:paraId="17B2CE3E" w14:textId="77777777" w:rsidR="00A0636C" w:rsidRDefault="00A0636C" w:rsidP="002129C0">
      <w:r>
        <w:continuationSeparator/>
      </w:r>
    </w:p>
  </w:footnote>
  <w:footnote w:type="continuationNotice" w:id="1">
    <w:p w14:paraId="05F86D03" w14:textId="77777777" w:rsidR="00A0636C" w:rsidRDefault="00A0636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8733AB" w14:textId="77777777" w:rsidR="00716E58" w:rsidRPr="00D04AF9" w:rsidRDefault="00716E58" w:rsidP="00D04AF9">
    <w:pPr>
      <w:pStyle w:val="aff5"/>
      <w:spacing w:after="0" w:line="240" w:lineRule="auto"/>
      <w:jc w:val="right"/>
      <w:rPr>
        <w:rFonts w:ascii="Arial" w:hAnsi="Arial" w:cs="Arial"/>
        <w:sz w:val="18"/>
        <w:szCs w:val="18"/>
      </w:rPr>
    </w:pPr>
    <w:r w:rsidRPr="00D04AF9">
      <w:rPr>
        <w:rFonts w:ascii="Arial" w:hAnsi="Arial" w:cs="Arial"/>
        <w:sz w:val="18"/>
        <w:szCs w:val="18"/>
      </w:rPr>
      <w:t>Программа лояльности ВТБ 24 «Коллекция»</w:t>
    </w:r>
  </w:p>
  <w:p w14:paraId="51D5E53C" w14:textId="77777777" w:rsidR="00716E58" w:rsidRPr="00D04AF9" w:rsidRDefault="00716E58" w:rsidP="00D04AF9">
    <w:pPr>
      <w:pStyle w:val="aff5"/>
      <w:spacing w:after="0" w:line="240" w:lineRule="auto"/>
      <w:jc w:val="right"/>
      <w:rPr>
        <w:rFonts w:ascii="Arial" w:hAnsi="Arial" w:cs="Arial"/>
        <w:sz w:val="18"/>
        <w:szCs w:val="18"/>
      </w:rPr>
    </w:pPr>
    <w:r w:rsidRPr="0020023F">
      <w:rPr>
        <w:rFonts w:ascii="Arial" w:hAnsi="Arial" w:cs="Arial"/>
        <w:sz w:val="18"/>
        <w:szCs w:val="18"/>
      </w:rPr>
      <w:t>Заказ нескольких товаров одного поставщика</w:t>
    </w:r>
  </w:p>
  <w:p w14:paraId="15C81EE4" w14:textId="77777777" w:rsidR="00716E58" w:rsidRPr="00D04AF9" w:rsidRDefault="00716E58" w:rsidP="00D04AF9">
    <w:pPr>
      <w:pStyle w:val="af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4E039D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5"/>
    <w:multiLevelType w:val="multilevel"/>
    <w:tmpl w:val="00000005"/>
    <w:name w:val="WW8Num5"/>
    <w:lvl w:ilvl="0">
      <w:start w:val="2"/>
      <w:numFmt w:val="decimal"/>
      <w:lvlText w:val="%1."/>
      <w:lvlJc w:val="left"/>
      <w:pPr>
        <w:tabs>
          <w:tab w:val="num" w:pos="0"/>
        </w:tabs>
        <w:ind w:left="540" w:hanging="540"/>
      </w:pPr>
      <w:rPr>
        <w:rFonts w:cs="Times New Roman"/>
        <w:szCs w:val="20"/>
        <w:lang w:val="ru-RU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>
        <w:rFonts w:cs="Times New Roman"/>
        <w:szCs w:val="20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1080"/>
      </w:pPr>
      <w:rPr>
        <w:rFonts w:cs="Times New Roman"/>
        <w:szCs w:val="20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440"/>
      </w:pPr>
      <w:rPr>
        <w:rFonts w:cs="Times New Roman"/>
        <w:szCs w:val="20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00" w:hanging="1800"/>
      </w:pPr>
      <w:rPr>
        <w:rFonts w:cs="Times New Roman"/>
        <w:szCs w:val="20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160" w:hanging="2160"/>
      </w:pPr>
      <w:rPr>
        <w:rFonts w:cs="Times New Roman"/>
        <w:szCs w:val="20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520" w:hanging="2520"/>
      </w:pPr>
      <w:rPr>
        <w:rFonts w:cs="Times New Roman"/>
        <w:szCs w:val="20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880" w:hanging="2880"/>
      </w:pPr>
      <w:rPr>
        <w:rFonts w:cs="Times New Roman"/>
        <w:szCs w:val="20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240" w:hanging="3240"/>
      </w:pPr>
      <w:rPr>
        <w:rFonts w:cs="Times New Roman"/>
        <w:szCs w:val="20"/>
        <w:lang w:val="ru-RU"/>
      </w:rPr>
    </w:lvl>
  </w:abstractNum>
  <w:abstractNum w:abstractNumId="2">
    <w:nsid w:val="050120B3"/>
    <w:multiLevelType w:val="hybridMultilevel"/>
    <w:tmpl w:val="66F64528"/>
    <w:lvl w:ilvl="0" w:tplc="6F0C7D06">
      <w:numFmt w:val="bullet"/>
      <w:lvlText w:val="•"/>
      <w:lvlJc w:val="left"/>
      <w:pPr>
        <w:ind w:left="708" w:hanging="708"/>
      </w:pPr>
      <w:rPr>
        <w:rFonts w:ascii="Tahoma" w:eastAsia="Times New Roman" w:hAnsi="Tahoma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010655"/>
    <w:multiLevelType w:val="multilevel"/>
    <w:tmpl w:val="425C3D90"/>
    <w:styleLink w:val="2"/>
    <w:lvl w:ilvl="0">
      <w:start w:val="1"/>
      <w:numFmt w:val="bullet"/>
      <w:suff w:val="space"/>
      <w:lvlText w:val=""/>
      <w:lvlJc w:val="left"/>
      <w:pPr>
        <w:ind w:left="624" w:hanging="267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191" w:hanging="267"/>
      </w:pPr>
      <w:rPr>
        <w:rFonts w:ascii="Courier New" w:hAnsi="Courier New" w:hint="default"/>
      </w:rPr>
    </w:lvl>
    <w:lvl w:ilvl="2">
      <w:start w:val="1"/>
      <w:numFmt w:val="bullet"/>
      <w:suff w:val="space"/>
      <w:lvlText w:val=""/>
      <w:lvlJc w:val="left"/>
      <w:pPr>
        <w:ind w:left="1758" w:hanging="267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325" w:hanging="26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892" w:hanging="26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3459" w:hanging="26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04"/>
        </w:tabs>
        <w:ind w:left="4026" w:hanging="2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24"/>
        </w:tabs>
        <w:ind w:left="4593" w:hanging="26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44"/>
        </w:tabs>
        <w:ind w:left="5160" w:hanging="267"/>
      </w:pPr>
      <w:rPr>
        <w:rFonts w:ascii="Wingdings" w:hAnsi="Wingdings" w:hint="default"/>
      </w:rPr>
    </w:lvl>
  </w:abstractNum>
  <w:abstractNum w:abstractNumId="4">
    <w:nsid w:val="0E9B1406"/>
    <w:multiLevelType w:val="hybridMultilevel"/>
    <w:tmpl w:val="B6BAA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D500F7"/>
    <w:multiLevelType w:val="hybridMultilevel"/>
    <w:tmpl w:val="509C05DA"/>
    <w:name w:val="Rapidsoft2"/>
    <w:lvl w:ilvl="0" w:tplc="B252974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D6754D"/>
    <w:multiLevelType w:val="hybridMultilevel"/>
    <w:tmpl w:val="CA00EA3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45947AD"/>
    <w:multiLevelType w:val="multilevel"/>
    <w:tmpl w:val="0419001F"/>
    <w:name w:val="Rapidsof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A9D317C"/>
    <w:multiLevelType w:val="hybridMultilevel"/>
    <w:tmpl w:val="8716E70A"/>
    <w:lvl w:ilvl="0" w:tplc="2E24680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0A7249"/>
    <w:multiLevelType w:val="hybridMultilevel"/>
    <w:tmpl w:val="423AF980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455308"/>
    <w:multiLevelType w:val="hybridMultilevel"/>
    <w:tmpl w:val="DF264C06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B66480"/>
    <w:multiLevelType w:val="multilevel"/>
    <w:tmpl w:val="91084A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>
    <w:nsid w:val="221C53DC"/>
    <w:multiLevelType w:val="multilevel"/>
    <w:tmpl w:val="97343982"/>
    <w:lvl w:ilvl="0">
      <w:start w:val="1"/>
      <w:numFmt w:val="bullet"/>
      <w:pStyle w:val="a0"/>
      <w:lvlText w:val=""/>
      <w:lvlJc w:val="left"/>
      <w:pPr>
        <w:ind w:left="1097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60" w:hanging="21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553" w:hanging="21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46" w:hanging="21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39" w:hanging="21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032" w:hanging="21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525" w:hanging="21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018" w:hanging="21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511" w:hanging="210"/>
      </w:pPr>
      <w:rPr>
        <w:rFonts w:ascii="Wingdings" w:hAnsi="Wingdings" w:hint="default"/>
      </w:rPr>
    </w:lvl>
  </w:abstractNum>
  <w:abstractNum w:abstractNumId="13">
    <w:nsid w:val="2412704C"/>
    <w:multiLevelType w:val="hybridMultilevel"/>
    <w:tmpl w:val="DF264C06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97B7A"/>
    <w:multiLevelType w:val="hybridMultilevel"/>
    <w:tmpl w:val="9EA25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E84B50"/>
    <w:multiLevelType w:val="multilevel"/>
    <w:tmpl w:val="91084A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>
    <w:nsid w:val="2F3F4903"/>
    <w:multiLevelType w:val="hybridMultilevel"/>
    <w:tmpl w:val="9EA25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543395"/>
    <w:multiLevelType w:val="hybridMultilevel"/>
    <w:tmpl w:val="331C0F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69112C"/>
    <w:multiLevelType w:val="hybridMultilevel"/>
    <w:tmpl w:val="FAB235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8BE0288"/>
    <w:multiLevelType w:val="hybridMultilevel"/>
    <w:tmpl w:val="599044F6"/>
    <w:name w:val="Rapidsoft"/>
    <w:lvl w:ilvl="0" w:tplc="9F96E1F0">
      <w:start w:val="1"/>
      <w:numFmt w:val="decimal"/>
      <w:lvlText w:val="%1."/>
      <w:lvlJc w:val="left"/>
      <w:pPr>
        <w:ind w:left="720" w:hanging="360"/>
      </w:pPr>
      <w:rPr>
        <w:rFonts w:ascii="Tahoma" w:hAnsi="Tahoma" w:hint="default"/>
        <w:b w:val="0"/>
        <w:i w:val="0"/>
        <w:sz w:val="20"/>
      </w:rPr>
    </w:lvl>
    <w:lvl w:ilvl="1" w:tplc="674EB870" w:tentative="1">
      <w:start w:val="1"/>
      <w:numFmt w:val="lowerLetter"/>
      <w:lvlText w:val="%2."/>
      <w:lvlJc w:val="left"/>
      <w:pPr>
        <w:ind w:left="1440" w:hanging="360"/>
      </w:pPr>
    </w:lvl>
    <w:lvl w:ilvl="2" w:tplc="26E8DE7E" w:tentative="1">
      <w:start w:val="1"/>
      <w:numFmt w:val="lowerRoman"/>
      <w:lvlText w:val="%3."/>
      <w:lvlJc w:val="right"/>
      <w:pPr>
        <w:ind w:left="2160" w:hanging="180"/>
      </w:pPr>
    </w:lvl>
    <w:lvl w:ilvl="3" w:tplc="3D1A8C32" w:tentative="1">
      <w:start w:val="1"/>
      <w:numFmt w:val="decimal"/>
      <w:lvlText w:val="%4."/>
      <w:lvlJc w:val="left"/>
      <w:pPr>
        <w:ind w:left="2880" w:hanging="360"/>
      </w:pPr>
    </w:lvl>
    <w:lvl w:ilvl="4" w:tplc="0696F94A" w:tentative="1">
      <w:start w:val="1"/>
      <w:numFmt w:val="lowerLetter"/>
      <w:lvlText w:val="%5."/>
      <w:lvlJc w:val="left"/>
      <w:pPr>
        <w:ind w:left="3600" w:hanging="360"/>
      </w:pPr>
    </w:lvl>
    <w:lvl w:ilvl="5" w:tplc="56AC7758" w:tentative="1">
      <w:start w:val="1"/>
      <w:numFmt w:val="lowerRoman"/>
      <w:lvlText w:val="%6."/>
      <w:lvlJc w:val="right"/>
      <w:pPr>
        <w:ind w:left="4320" w:hanging="180"/>
      </w:pPr>
    </w:lvl>
    <w:lvl w:ilvl="6" w:tplc="F306BF9E" w:tentative="1">
      <w:start w:val="1"/>
      <w:numFmt w:val="decimal"/>
      <w:lvlText w:val="%7."/>
      <w:lvlJc w:val="left"/>
      <w:pPr>
        <w:ind w:left="5040" w:hanging="360"/>
      </w:pPr>
    </w:lvl>
    <w:lvl w:ilvl="7" w:tplc="90E62F96" w:tentative="1">
      <w:start w:val="1"/>
      <w:numFmt w:val="lowerLetter"/>
      <w:lvlText w:val="%8."/>
      <w:lvlJc w:val="left"/>
      <w:pPr>
        <w:ind w:left="5760" w:hanging="360"/>
      </w:pPr>
    </w:lvl>
    <w:lvl w:ilvl="8" w:tplc="F09051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E2052A"/>
    <w:multiLevelType w:val="hybridMultilevel"/>
    <w:tmpl w:val="DF264C06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2358BD"/>
    <w:multiLevelType w:val="hybridMultilevel"/>
    <w:tmpl w:val="449EE614"/>
    <w:lvl w:ilvl="0" w:tplc="33F245A2">
      <w:start w:val="1"/>
      <w:numFmt w:val="decimal"/>
      <w:pStyle w:val="a1"/>
      <w:suff w:val="space"/>
      <w:lvlText w:val="%1."/>
      <w:lvlJc w:val="left"/>
      <w:pPr>
        <w:ind w:left="113" w:hanging="113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1326" w:hanging="360"/>
      </w:pPr>
    </w:lvl>
    <w:lvl w:ilvl="2" w:tplc="0419001B" w:tentative="1">
      <w:start w:val="1"/>
      <w:numFmt w:val="lowerRoman"/>
      <w:lvlText w:val="%3."/>
      <w:lvlJc w:val="right"/>
      <w:pPr>
        <w:ind w:left="2046" w:hanging="180"/>
      </w:pPr>
    </w:lvl>
    <w:lvl w:ilvl="3" w:tplc="0419000F" w:tentative="1">
      <w:start w:val="1"/>
      <w:numFmt w:val="decimal"/>
      <w:lvlText w:val="%4."/>
      <w:lvlJc w:val="left"/>
      <w:pPr>
        <w:ind w:left="2766" w:hanging="360"/>
      </w:pPr>
    </w:lvl>
    <w:lvl w:ilvl="4" w:tplc="04190019" w:tentative="1">
      <w:start w:val="1"/>
      <w:numFmt w:val="lowerLetter"/>
      <w:lvlText w:val="%5."/>
      <w:lvlJc w:val="left"/>
      <w:pPr>
        <w:ind w:left="3486" w:hanging="360"/>
      </w:pPr>
    </w:lvl>
    <w:lvl w:ilvl="5" w:tplc="0419001B" w:tentative="1">
      <w:start w:val="1"/>
      <w:numFmt w:val="lowerRoman"/>
      <w:lvlText w:val="%6."/>
      <w:lvlJc w:val="right"/>
      <w:pPr>
        <w:ind w:left="4206" w:hanging="180"/>
      </w:pPr>
    </w:lvl>
    <w:lvl w:ilvl="6" w:tplc="0419000F" w:tentative="1">
      <w:start w:val="1"/>
      <w:numFmt w:val="decimal"/>
      <w:lvlText w:val="%7."/>
      <w:lvlJc w:val="left"/>
      <w:pPr>
        <w:ind w:left="4926" w:hanging="360"/>
      </w:pPr>
    </w:lvl>
    <w:lvl w:ilvl="7" w:tplc="04190019" w:tentative="1">
      <w:start w:val="1"/>
      <w:numFmt w:val="lowerLetter"/>
      <w:lvlText w:val="%8."/>
      <w:lvlJc w:val="left"/>
      <w:pPr>
        <w:ind w:left="5646" w:hanging="360"/>
      </w:pPr>
    </w:lvl>
    <w:lvl w:ilvl="8" w:tplc="0419001B" w:tentative="1">
      <w:start w:val="1"/>
      <w:numFmt w:val="lowerRoman"/>
      <w:lvlText w:val="%9."/>
      <w:lvlJc w:val="right"/>
      <w:pPr>
        <w:ind w:left="6366" w:hanging="180"/>
      </w:pPr>
    </w:lvl>
  </w:abstractNum>
  <w:abstractNum w:abstractNumId="22">
    <w:nsid w:val="40007F5A"/>
    <w:multiLevelType w:val="hybridMultilevel"/>
    <w:tmpl w:val="423AF980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634B9C"/>
    <w:multiLevelType w:val="multilevel"/>
    <w:tmpl w:val="C86A0E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2160"/>
      </w:pPr>
      <w:rPr>
        <w:rFonts w:hint="default"/>
      </w:rPr>
    </w:lvl>
  </w:abstractNum>
  <w:abstractNum w:abstractNumId="24">
    <w:nsid w:val="407330CF"/>
    <w:multiLevelType w:val="hybridMultilevel"/>
    <w:tmpl w:val="6D38A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6C0958"/>
    <w:multiLevelType w:val="hybridMultilevel"/>
    <w:tmpl w:val="DF264C06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FF0179"/>
    <w:multiLevelType w:val="hybridMultilevel"/>
    <w:tmpl w:val="B826F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F26544"/>
    <w:multiLevelType w:val="hybridMultilevel"/>
    <w:tmpl w:val="07D01DB4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4C027F"/>
    <w:multiLevelType w:val="hybridMultilevel"/>
    <w:tmpl w:val="07D01DB4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A974C2F"/>
    <w:multiLevelType w:val="hybridMultilevel"/>
    <w:tmpl w:val="07D01DB4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454C34"/>
    <w:multiLevelType w:val="hybridMultilevel"/>
    <w:tmpl w:val="26DC2988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E73785"/>
    <w:multiLevelType w:val="hybridMultilevel"/>
    <w:tmpl w:val="9076A256"/>
    <w:lvl w:ilvl="0" w:tplc="DD1E55D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4C6901"/>
    <w:multiLevelType w:val="hybridMultilevel"/>
    <w:tmpl w:val="4D365F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24205BA"/>
    <w:multiLevelType w:val="multilevel"/>
    <w:tmpl w:val="C86A0E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2160"/>
      </w:pPr>
      <w:rPr>
        <w:rFonts w:hint="default"/>
      </w:rPr>
    </w:lvl>
  </w:abstractNum>
  <w:abstractNum w:abstractNumId="34">
    <w:nsid w:val="55A136E0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5">
    <w:nsid w:val="55A279A2"/>
    <w:multiLevelType w:val="multilevel"/>
    <w:tmpl w:val="B0B6A17E"/>
    <w:lvl w:ilvl="0">
      <w:start w:val="1"/>
      <w:numFmt w:val="decimal"/>
      <w:pStyle w:val="a2"/>
      <w:lvlText w:val="%1."/>
      <w:lvlJc w:val="left"/>
      <w:pPr>
        <w:tabs>
          <w:tab w:val="num" w:pos="624"/>
        </w:tabs>
        <w:ind w:left="420" w:hanging="25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bullet"/>
      <w:lvlText w:val=""/>
      <w:lvlJc w:val="left"/>
      <w:pPr>
        <w:ind w:left="312" w:firstLine="397"/>
      </w:pPr>
      <w:rPr>
        <w:rFonts w:ascii="Symbol" w:hAnsi="Symbol" w:hint="default"/>
      </w:rPr>
    </w:lvl>
    <w:lvl w:ilvl="2">
      <w:start w:val="1"/>
      <w:numFmt w:val="decimal"/>
      <w:suff w:val="space"/>
      <w:lvlText w:val="%1.%2.%3."/>
      <w:lvlJc w:val="left"/>
      <w:pPr>
        <w:ind w:left="879" w:firstLine="39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6" w:firstLine="39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013" w:firstLine="39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580" w:firstLine="39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147" w:firstLine="39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14" w:firstLine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3"/>
        </w:tabs>
        <w:ind w:left="4281" w:firstLine="397"/>
      </w:pPr>
      <w:rPr>
        <w:rFonts w:hint="default"/>
      </w:rPr>
    </w:lvl>
  </w:abstractNum>
  <w:abstractNum w:abstractNumId="36">
    <w:nsid w:val="5AF83674"/>
    <w:multiLevelType w:val="hybridMultilevel"/>
    <w:tmpl w:val="166C8334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9E5865"/>
    <w:multiLevelType w:val="hybridMultilevel"/>
    <w:tmpl w:val="DF264C06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F9D45B2"/>
    <w:multiLevelType w:val="singleLevel"/>
    <w:tmpl w:val="14BA8646"/>
    <w:lvl w:ilvl="0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9">
    <w:nsid w:val="6A0A3D02"/>
    <w:multiLevelType w:val="multilevel"/>
    <w:tmpl w:val="6BD436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6B1E2281"/>
    <w:multiLevelType w:val="hybridMultilevel"/>
    <w:tmpl w:val="AB845F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DF23DA8"/>
    <w:multiLevelType w:val="hybridMultilevel"/>
    <w:tmpl w:val="DF264C06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FE159BA"/>
    <w:multiLevelType w:val="multilevel"/>
    <w:tmpl w:val="4484FB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3">
    <w:nsid w:val="701C3C89"/>
    <w:multiLevelType w:val="hybridMultilevel"/>
    <w:tmpl w:val="DF264C06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55463C2"/>
    <w:multiLevelType w:val="hybridMultilevel"/>
    <w:tmpl w:val="90A6C9A2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64D3D51"/>
    <w:multiLevelType w:val="hybridMultilevel"/>
    <w:tmpl w:val="DF264C06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B3A26F6"/>
    <w:multiLevelType w:val="hybridMultilevel"/>
    <w:tmpl w:val="B762B210"/>
    <w:name w:val="Rapidsoft222"/>
    <w:lvl w:ilvl="0" w:tplc="8244D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E320EB7"/>
    <w:multiLevelType w:val="hybridMultilevel"/>
    <w:tmpl w:val="BD96CB8E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21"/>
  </w:num>
  <w:num w:numId="4">
    <w:abstractNumId w:val="0"/>
  </w:num>
  <w:num w:numId="5">
    <w:abstractNumId w:val="35"/>
  </w:num>
  <w:num w:numId="6">
    <w:abstractNumId w:val="38"/>
  </w:num>
  <w:num w:numId="7">
    <w:abstractNumId w:val="2"/>
  </w:num>
  <w:num w:numId="8">
    <w:abstractNumId w:val="39"/>
  </w:num>
  <w:num w:numId="9">
    <w:abstractNumId w:val="11"/>
  </w:num>
  <w:num w:numId="10">
    <w:abstractNumId w:val="32"/>
  </w:num>
  <w:num w:numId="11">
    <w:abstractNumId w:val="40"/>
  </w:num>
  <w:num w:numId="12">
    <w:abstractNumId w:val="4"/>
  </w:num>
  <w:num w:numId="13">
    <w:abstractNumId w:val="26"/>
  </w:num>
  <w:num w:numId="14">
    <w:abstractNumId w:val="28"/>
  </w:num>
  <w:num w:numId="15">
    <w:abstractNumId w:val="18"/>
  </w:num>
  <w:num w:numId="16">
    <w:abstractNumId w:val="29"/>
  </w:num>
  <w:num w:numId="17">
    <w:abstractNumId w:val="27"/>
  </w:num>
  <w:num w:numId="18">
    <w:abstractNumId w:val="30"/>
  </w:num>
  <w:num w:numId="19">
    <w:abstractNumId w:val="43"/>
  </w:num>
  <w:num w:numId="20">
    <w:abstractNumId w:val="41"/>
  </w:num>
  <w:num w:numId="21">
    <w:abstractNumId w:val="13"/>
  </w:num>
  <w:num w:numId="22">
    <w:abstractNumId w:val="37"/>
  </w:num>
  <w:num w:numId="23">
    <w:abstractNumId w:val="23"/>
  </w:num>
  <w:num w:numId="24">
    <w:abstractNumId w:val="42"/>
  </w:num>
  <w:num w:numId="25">
    <w:abstractNumId w:val="47"/>
  </w:num>
  <w:num w:numId="26">
    <w:abstractNumId w:val="24"/>
  </w:num>
  <w:num w:numId="27">
    <w:abstractNumId w:val="34"/>
  </w:num>
  <w:num w:numId="28">
    <w:abstractNumId w:val="15"/>
  </w:num>
  <w:num w:numId="29">
    <w:abstractNumId w:val="44"/>
  </w:num>
  <w:num w:numId="30">
    <w:abstractNumId w:val="36"/>
  </w:num>
  <w:num w:numId="31">
    <w:abstractNumId w:val="8"/>
  </w:num>
  <w:num w:numId="32">
    <w:abstractNumId w:val="20"/>
  </w:num>
  <w:num w:numId="33">
    <w:abstractNumId w:val="10"/>
  </w:num>
  <w:num w:numId="34">
    <w:abstractNumId w:val="22"/>
  </w:num>
  <w:num w:numId="35">
    <w:abstractNumId w:val="9"/>
  </w:num>
  <w:num w:numId="36">
    <w:abstractNumId w:val="17"/>
  </w:num>
  <w:num w:numId="37">
    <w:abstractNumId w:val="33"/>
  </w:num>
  <w:num w:numId="38">
    <w:abstractNumId w:val="14"/>
  </w:num>
  <w:num w:numId="39">
    <w:abstractNumId w:val="16"/>
  </w:num>
  <w:num w:numId="40">
    <w:abstractNumId w:val="25"/>
  </w:num>
  <w:num w:numId="41">
    <w:abstractNumId w:val="45"/>
  </w:num>
  <w:num w:numId="42">
    <w:abstractNumId w:val="6"/>
  </w:num>
  <w:num w:numId="43">
    <w:abstractNumId w:val="31"/>
  </w:num>
  <w:numIdMacAtCleanup w:val="2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Сергей Щербаков">
    <w15:presenceInfo w15:providerId="None" w15:userId="Сергей Щербако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styleLockTheme/>
  <w:styleLockQFSet/>
  <w:defaultTabStop w:val="709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04C"/>
    <w:rsid w:val="000003C8"/>
    <w:rsid w:val="00000EAA"/>
    <w:rsid w:val="00001A87"/>
    <w:rsid w:val="000021A6"/>
    <w:rsid w:val="00002A2E"/>
    <w:rsid w:val="000037FB"/>
    <w:rsid w:val="0000398E"/>
    <w:rsid w:val="0000440B"/>
    <w:rsid w:val="00004694"/>
    <w:rsid w:val="000074DB"/>
    <w:rsid w:val="00010B93"/>
    <w:rsid w:val="00011569"/>
    <w:rsid w:val="00011AEA"/>
    <w:rsid w:val="0001372D"/>
    <w:rsid w:val="00013E41"/>
    <w:rsid w:val="00014CA2"/>
    <w:rsid w:val="0002129A"/>
    <w:rsid w:val="00022E7C"/>
    <w:rsid w:val="00023505"/>
    <w:rsid w:val="000242F1"/>
    <w:rsid w:val="00025693"/>
    <w:rsid w:val="000267E7"/>
    <w:rsid w:val="00032C29"/>
    <w:rsid w:val="000340E7"/>
    <w:rsid w:val="000344AE"/>
    <w:rsid w:val="00041B68"/>
    <w:rsid w:val="000427AA"/>
    <w:rsid w:val="00045427"/>
    <w:rsid w:val="0004602B"/>
    <w:rsid w:val="00050259"/>
    <w:rsid w:val="00050FD5"/>
    <w:rsid w:val="00053037"/>
    <w:rsid w:val="000554EB"/>
    <w:rsid w:val="00056EE6"/>
    <w:rsid w:val="000606F3"/>
    <w:rsid w:val="00060D92"/>
    <w:rsid w:val="00061642"/>
    <w:rsid w:val="00061C7F"/>
    <w:rsid w:val="00062482"/>
    <w:rsid w:val="000640A9"/>
    <w:rsid w:val="0006763C"/>
    <w:rsid w:val="00067BBD"/>
    <w:rsid w:val="000712E8"/>
    <w:rsid w:val="0007136F"/>
    <w:rsid w:val="000722F3"/>
    <w:rsid w:val="000726E3"/>
    <w:rsid w:val="0007476E"/>
    <w:rsid w:val="00077B8D"/>
    <w:rsid w:val="00081C75"/>
    <w:rsid w:val="000839C9"/>
    <w:rsid w:val="000855BD"/>
    <w:rsid w:val="00086B64"/>
    <w:rsid w:val="00087081"/>
    <w:rsid w:val="0008743C"/>
    <w:rsid w:val="00087477"/>
    <w:rsid w:val="000904C8"/>
    <w:rsid w:val="0009106B"/>
    <w:rsid w:val="000915E7"/>
    <w:rsid w:val="000918A2"/>
    <w:rsid w:val="000929BB"/>
    <w:rsid w:val="00093166"/>
    <w:rsid w:val="000931F1"/>
    <w:rsid w:val="0009512F"/>
    <w:rsid w:val="00095DE7"/>
    <w:rsid w:val="00096F85"/>
    <w:rsid w:val="00096FBF"/>
    <w:rsid w:val="000A01A1"/>
    <w:rsid w:val="000A038F"/>
    <w:rsid w:val="000A1105"/>
    <w:rsid w:val="000A2519"/>
    <w:rsid w:val="000A28F7"/>
    <w:rsid w:val="000A34F9"/>
    <w:rsid w:val="000A3663"/>
    <w:rsid w:val="000A3804"/>
    <w:rsid w:val="000A404B"/>
    <w:rsid w:val="000A4063"/>
    <w:rsid w:val="000A43EA"/>
    <w:rsid w:val="000A57BF"/>
    <w:rsid w:val="000A7AE4"/>
    <w:rsid w:val="000A7E75"/>
    <w:rsid w:val="000B0B6C"/>
    <w:rsid w:val="000B2FE1"/>
    <w:rsid w:val="000B3674"/>
    <w:rsid w:val="000B3A70"/>
    <w:rsid w:val="000B650F"/>
    <w:rsid w:val="000C4E4B"/>
    <w:rsid w:val="000C5B07"/>
    <w:rsid w:val="000D0847"/>
    <w:rsid w:val="000D10A7"/>
    <w:rsid w:val="000D1274"/>
    <w:rsid w:val="000D2BD7"/>
    <w:rsid w:val="000D685D"/>
    <w:rsid w:val="000D6EBE"/>
    <w:rsid w:val="000E0AD2"/>
    <w:rsid w:val="000E1B3B"/>
    <w:rsid w:val="000E2DE6"/>
    <w:rsid w:val="000E3DE9"/>
    <w:rsid w:val="000E5CE7"/>
    <w:rsid w:val="000E687C"/>
    <w:rsid w:val="000E6BD3"/>
    <w:rsid w:val="000E7463"/>
    <w:rsid w:val="000E7D30"/>
    <w:rsid w:val="000F17EE"/>
    <w:rsid w:val="000F234C"/>
    <w:rsid w:val="000F3E49"/>
    <w:rsid w:val="000F6563"/>
    <w:rsid w:val="000F6AB6"/>
    <w:rsid w:val="000F7243"/>
    <w:rsid w:val="000F7547"/>
    <w:rsid w:val="00100807"/>
    <w:rsid w:val="00101601"/>
    <w:rsid w:val="00101C22"/>
    <w:rsid w:val="001037D5"/>
    <w:rsid w:val="00105580"/>
    <w:rsid w:val="0010657D"/>
    <w:rsid w:val="001071A3"/>
    <w:rsid w:val="001105CD"/>
    <w:rsid w:val="001106D3"/>
    <w:rsid w:val="001117CC"/>
    <w:rsid w:val="00111BEA"/>
    <w:rsid w:val="00111FC5"/>
    <w:rsid w:val="0011393E"/>
    <w:rsid w:val="00114537"/>
    <w:rsid w:val="001165C0"/>
    <w:rsid w:val="00120A4C"/>
    <w:rsid w:val="00121EA8"/>
    <w:rsid w:val="0012379A"/>
    <w:rsid w:val="00124603"/>
    <w:rsid w:val="0012555E"/>
    <w:rsid w:val="00127FF4"/>
    <w:rsid w:val="00130502"/>
    <w:rsid w:val="00130F16"/>
    <w:rsid w:val="00131A5D"/>
    <w:rsid w:val="00134C77"/>
    <w:rsid w:val="0013542C"/>
    <w:rsid w:val="001357AA"/>
    <w:rsid w:val="00135CB3"/>
    <w:rsid w:val="00135FC9"/>
    <w:rsid w:val="00136187"/>
    <w:rsid w:val="00137C6C"/>
    <w:rsid w:val="00137E1E"/>
    <w:rsid w:val="00140164"/>
    <w:rsid w:val="001403F8"/>
    <w:rsid w:val="001410A1"/>
    <w:rsid w:val="0014132A"/>
    <w:rsid w:val="00141DC6"/>
    <w:rsid w:val="00143669"/>
    <w:rsid w:val="001468A4"/>
    <w:rsid w:val="001478B3"/>
    <w:rsid w:val="0015033B"/>
    <w:rsid w:val="00151AE6"/>
    <w:rsid w:val="001522C0"/>
    <w:rsid w:val="00153C02"/>
    <w:rsid w:val="001546F9"/>
    <w:rsid w:val="00156E31"/>
    <w:rsid w:val="001605A5"/>
    <w:rsid w:val="001607DB"/>
    <w:rsid w:val="00162DC1"/>
    <w:rsid w:val="00165B23"/>
    <w:rsid w:val="00165E0B"/>
    <w:rsid w:val="00167B7C"/>
    <w:rsid w:val="001706BE"/>
    <w:rsid w:val="00170824"/>
    <w:rsid w:val="00173189"/>
    <w:rsid w:val="00173FCD"/>
    <w:rsid w:val="001762F7"/>
    <w:rsid w:val="001812B7"/>
    <w:rsid w:val="001823D5"/>
    <w:rsid w:val="00182486"/>
    <w:rsid w:val="00184328"/>
    <w:rsid w:val="001857C4"/>
    <w:rsid w:val="00185990"/>
    <w:rsid w:val="00186D3B"/>
    <w:rsid w:val="00191008"/>
    <w:rsid w:val="00191720"/>
    <w:rsid w:val="00192E48"/>
    <w:rsid w:val="00193EF9"/>
    <w:rsid w:val="00194CD4"/>
    <w:rsid w:val="00197A86"/>
    <w:rsid w:val="001A058F"/>
    <w:rsid w:val="001A670B"/>
    <w:rsid w:val="001A6745"/>
    <w:rsid w:val="001A76CF"/>
    <w:rsid w:val="001A7B98"/>
    <w:rsid w:val="001B0283"/>
    <w:rsid w:val="001B3EE0"/>
    <w:rsid w:val="001B6910"/>
    <w:rsid w:val="001B794F"/>
    <w:rsid w:val="001B7A33"/>
    <w:rsid w:val="001C2633"/>
    <w:rsid w:val="001C7F3C"/>
    <w:rsid w:val="001D005A"/>
    <w:rsid w:val="001D0EC1"/>
    <w:rsid w:val="001D403B"/>
    <w:rsid w:val="001D4A29"/>
    <w:rsid w:val="001D5782"/>
    <w:rsid w:val="001D592B"/>
    <w:rsid w:val="001D7E21"/>
    <w:rsid w:val="001E22E1"/>
    <w:rsid w:val="001E3297"/>
    <w:rsid w:val="001E48E7"/>
    <w:rsid w:val="001E592F"/>
    <w:rsid w:val="001E5DD3"/>
    <w:rsid w:val="001E6B62"/>
    <w:rsid w:val="001E7D9A"/>
    <w:rsid w:val="001F00C3"/>
    <w:rsid w:val="001F1637"/>
    <w:rsid w:val="001F26C8"/>
    <w:rsid w:val="001F2832"/>
    <w:rsid w:val="001F3685"/>
    <w:rsid w:val="001F4514"/>
    <w:rsid w:val="001F6C29"/>
    <w:rsid w:val="0020023F"/>
    <w:rsid w:val="0020112F"/>
    <w:rsid w:val="00202570"/>
    <w:rsid w:val="00205736"/>
    <w:rsid w:val="00206325"/>
    <w:rsid w:val="00206389"/>
    <w:rsid w:val="002103EF"/>
    <w:rsid w:val="00211159"/>
    <w:rsid w:val="002129C0"/>
    <w:rsid w:val="00212A66"/>
    <w:rsid w:val="00212E91"/>
    <w:rsid w:val="0021338E"/>
    <w:rsid w:val="002133D0"/>
    <w:rsid w:val="0021565A"/>
    <w:rsid w:val="00217F87"/>
    <w:rsid w:val="00220206"/>
    <w:rsid w:val="00221675"/>
    <w:rsid w:val="00221EA5"/>
    <w:rsid w:val="002233BA"/>
    <w:rsid w:val="0022441D"/>
    <w:rsid w:val="00226127"/>
    <w:rsid w:val="002271B8"/>
    <w:rsid w:val="0023026A"/>
    <w:rsid w:val="00231D5E"/>
    <w:rsid w:val="00232697"/>
    <w:rsid w:val="00232F2C"/>
    <w:rsid w:val="00234A46"/>
    <w:rsid w:val="002367FA"/>
    <w:rsid w:val="00240359"/>
    <w:rsid w:val="002405A2"/>
    <w:rsid w:val="002408A7"/>
    <w:rsid w:val="00240C64"/>
    <w:rsid w:val="00244F22"/>
    <w:rsid w:val="002468B0"/>
    <w:rsid w:val="00250C91"/>
    <w:rsid w:val="0025166C"/>
    <w:rsid w:val="00252BA8"/>
    <w:rsid w:val="00252F2D"/>
    <w:rsid w:val="0025340B"/>
    <w:rsid w:val="002535FC"/>
    <w:rsid w:val="00254A75"/>
    <w:rsid w:val="00256E8B"/>
    <w:rsid w:val="002600E6"/>
    <w:rsid w:val="00260D70"/>
    <w:rsid w:val="0026154F"/>
    <w:rsid w:val="00263151"/>
    <w:rsid w:val="00265EB1"/>
    <w:rsid w:val="00267E9D"/>
    <w:rsid w:val="002715AC"/>
    <w:rsid w:val="002715D9"/>
    <w:rsid w:val="002728D7"/>
    <w:rsid w:val="00272F61"/>
    <w:rsid w:val="00273180"/>
    <w:rsid w:val="00273541"/>
    <w:rsid w:val="00276F4B"/>
    <w:rsid w:val="00280751"/>
    <w:rsid w:val="00280962"/>
    <w:rsid w:val="00281227"/>
    <w:rsid w:val="00281757"/>
    <w:rsid w:val="002842CE"/>
    <w:rsid w:val="002903F2"/>
    <w:rsid w:val="00290514"/>
    <w:rsid w:val="002911B5"/>
    <w:rsid w:val="00291611"/>
    <w:rsid w:val="0029167C"/>
    <w:rsid w:val="00292D4B"/>
    <w:rsid w:val="002936BA"/>
    <w:rsid w:val="00293A4E"/>
    <w:rsid w:val="002957C3"/>
    <w:rsid w:val="0029780E"/>
    <w:rsid w:val="002A00C6"/>
    <w:rsid w:val="002A0C01"/>
    <w:rsid w:val="002A15AA"/>
    <w:rsid w:val="002A1F60"/>
    <w:rsid w:val="002A3106"/>
    <w:rsid w:val="002A4D3F"/>
    <w:rsid w:val="002A4D87"/>
    <w:rsid w:val="002B00D8"/>
    <w:rsid w:val="002B07D8"/>
    <w:rsid w:val="002B0A2B"/>
    <w:rsid w:val="002B0EB6"/>
    <w:rsid w:val="002B3AC1"/>
    <w:rsid w:val="002B3B88"/>
    <w:rsid w:val="002B4029"/>
    <w:rsid w:val="002B4E25"/>
    <w:rsid w:val="002B5D24"/>
    <w:rsid w:val="002B758D"/>
    <w:rsid w:val="002C0762"/>
    <w:rsid w:val="002C12D9"/>
    <w:rsid w:val="002C130C"/>
    <w:rsid w:val="002C1893"/>
    <w:rsid w:val="002C483F"/>
    <w:rsid w:val="002C54DD"/>
    <w:rsid w:val="002C5EBD"/>
    <w:rsid w:val="002C61A7"/>
    <w:rsid w:val="002C63B8"/>
    <w:rsid w:val="002C677E"/>
    <w:rsid w:val="002D1569"/>
    <w:rsid w:val="002D2861"/>
    <w:rsid w:val="002D3C54"/>
    <w:rsid w:val="002D4282"/>
    <w:rsid w:val="002D54B6"/>
    <w:rsid w:val="002D67E5"/>
    <w:rsid w:val="002D703A"/>
    <w:rsid w:val="002D75B7"/>
    <w:rsid w:val="002D7CBA"/>
    <w:rsid w:val="002E24C4"/>
    <w:rsid w:val="002E3A81"/>
    <w:rsid w:val="002E4907"/>
    <w:rsid w:val="002E55D2"/>
    <w:rsid w:val="002E695D"/>
    <w:rsid w:val="002E6ABC"/>
    <w:rsid w:val="002F0091"/>
    <w:rsid w:val="002F01AA"/>
    <w:rsid w:val="002F105A"/>
    <w:rsid w:val="002F17E2"/>
    <w:rsid w:val="002F2A65"/>
    <w:rsid w:val="002F46AB"/>
    <w:rsid w:val="002F4BB8"/>
    <w:rsid w:val="002F6D69"/>
    <w:rsid w:val="002F79F5"/>
    <w:rsid w:val="002F7BE7"/>
    <w:rsid w:val="003000FE"/>
    <w:rsid w:val="00300720"/>
    <w:rsid w:val="00300CA6"/>
    <w:rsid w:val="0030203F"/>
    <w:rsid w:val="00302DCE"/>
    <w:rsid w:val="0030415E"/>
    <w:rsid w:val="003043BB"/>
    <w:rsid w:val="003045A2"/>
    <w:rsid w:val="003053C0"/>
    <w:rsid w:val="00307F7E"/>
    <w:rsid w:val="003119DC"/>
    <w:rsid w:val="0031250B"/>
    <w:rsid w:val="00313DF4"/>
    <w:rsid w:val="0031557A"/>
    <w:rsid w:val="00315F4F"/>
    <w:rsid w:val="00317AFA"/>
    <w:rsid w:val="00317B2F"/>
    <w:rsid w:val="00320471"/>
    <w:rsid w:val="003204EA"/>
    <w:rsid w:val="003217AE"/>
    <w:rsid w:val="00321F55"/>
    <w:rsid w:val="00326228"/>
    <w:rsid w:val="00327019"/>
    <w:rsid w:val="0033254A"/>
    <w:rsid w:val="00332A8A"/>
    <w:rsid w:val="00333EE9"/>
    <w:rsid w:val="00335E89"/>
    <w:rsid w:val="00340DFA"/>
    <w:rsid w:val="0034171C"/>
    <w:rsid w:val="00341E67"/>
    <w:rsid w:val="00342BDA"/>
    <w:rsid w:val="0034311B"/>
    <w:rsid w:val="0034564C"/>
    <w:rsid w:val="00345DD9"/>
    <w:rsid w:val="00346370"/>
    <w:rsid w:val="00346D99"/>
    <w:rsid w:val="00350010"/>
    <w:rsid w:val="0035136A"/>
    <w:rsid w:val="003519AE"/>
    <w:rsid w:val="00351B3E"/>
    <w:rsid w:val="00351D08"/>
    <w:rsid w:val="003563CF"/>
    <w:rsid w:val="00356609"/>
    <w:rsid w:val="00361AB0"/>
    <w:rsid w:val="00362165"/>
    <w:rsid w:val="003621D7"/>
    <w:rsid w:val="00362C9A"/>
    <w:rsid w:val="0036305E"/>
    <w:rsid w:val="00363973"/>
    <w:rsid w:val="00364E47"/>
    <w:rsid w:val="0036537A"/>
    <w:rsid w:val="00365A47"/>
    <w:rsid w:val="00366ACD"/>
    <w:rsid w:val="00366DD4"/>
    <w:rsid w:val="00373C10"/>
    <w:rsid w:val="003742E3"/>
    <w:rsid w:val="003744D4"/>
    <w:rsid w:val="003804C7"/>
    <w:rsid w:val="00380BBE"/>
    <w:rsid w:val="00381A29"/>
    <w:rsid w:val="00381BCE"/>
    <w:rsid w:val="0038244A"/>
    <w:rsid w:val="00383715"/>
    <w:rsid w:val="00383F94"/>
    <w:rsid w:val="0038512F"/>
    <w:rsid w:val="00385205"/>
    <w:rsid w:val="00387D1E"/>
    <w:rsid w:val="00390BB1"/>
    <w:rsid w:val="00390E40"/>
    <w:rsid w:val="0039161E"/>
    <w:rsid w:val="00391B47"/>
    <w:rsid w:val="00392ED6"/>
    <w:rsid w:val="00393B8C"/>
    <w:rsid w:val="00393F59"/>
    <w:rsid w:val="003945F8"/>
    <w:rsid w:val="00394FD9"/>
    <w:rsid w:val="00395D30"/>
    <w:rsid w:val="003964FD"/>
    <w:rsid w:val="0039720B"/>
    <w:rsid w:val="003A1137"/>
    <w:rsid w:val="003A3ACA"/>
    <w:rsid w:val="003A4244"/>
    <w:rsid w:val="003A6EC5"/>
    <w:rsid w:val="003B2F2C"/>
    <w:rsid w:val="003B4BCA"/>
    <w:rsid w:val="003B4E58"/>
    <w:rsid w:val="003B5EE3"/>
    <w:rsid w:val="003B5FFB"/>
    <w:rsid w:val="003B6362"/>
    <w:rsid w:val="003B64AF"/>
    <w:rsid w:val="003C1F9C"/>
    <w:rsid w:val="003C208B"/>
    <w:rsid w:val="003C456A"/>
    <w:rsid w:val="003C7228"/>
    <w:rsid w:val="003C7D98"/>
    <w:rsid w:val="003D07E1"/>
    <w:rsid w:val="003D0AC3"/>
    <w:rsid w:val="003D0ACD"/>
    <w:rsid w:val="003D1833"/>
    <w:rsid w:val="003D2C6E"/>
    <w:rsid w:val="003D39F6"/>
    <w:rsid w:val="003D5853"/>
    <w:rsid w:val="003D5B1C"/>
    <w:rsid w:val="003D6FEE"/>
    <w:rsid w:val="003D7667"/>
    <w:rsid w:val="003E2B5E"/>
    <w:rsid w:val="003E3A28"/>
    <w:rsid w:val="003E5188"/>
    <w:rsid w:val="003E6C44"/>
    <w:rsid w:val="003E70E7"/>
    <w:rsid w:val="003E773D"/>
    <w:rsid w:val="003F04DD"/>
    <w:rsid w:val="003F23AA"/>
    <w:rsid w:val="003F3BBD"/>
    <w:rsid w:val="003F4545"/>
    <w:rsid w:val="003F5C93"/>
    <w:rsid w:val="003F6A41"/>
    <w:rsid w:val="003F6DE7"/>
    <w:rsid w:val="003F7EB7"/>
    <w:rsid w:val="00401774"/>
    <w:rsid w:val="004050AF"/>
    <w:rsid w:val="00406CC8"/>
    <w:rsid w:val="00411BAB"/>
    <w:rsid w:val="00411CD2"/>
    <w:rsid w:val="00411FB0"/>
    <w:rsid w:val="00413744"/>
    <w:rsid w:val="00415C2F"/>
    <w:rsid w:val="004172E4"/>
    <w:rsid w:val="00420BE4"/>
    <w:rsid w:val="00420C67"/>
    <w:rsid w:val="00422FBC"/>
    <w:rsid w:val="0042430D"/>
    <w:rsid w:val="0042463C"/>
    <w:rsid w:val="00431C9E"/>
    <w:rsid w:val="00436503"/>
    <w:rsid w:val="0043701F"/>
    <w:rsid w:val="00437412"/>
    <w:rsid w:val="00441C00"/>
    <w:rsid w:val="00441D1B"/>
    <w:rsid w:val="00441EB8"/>
    <w:rsid w:val="00442156"/>
    <w:rsid w:val="0044236B"/>
    <w:rsid w:val="00443D24"/>
    <w:rsid w:val="00447200"/>
    <w:rsid w:val="0045082D"/>
    <w:rsid w:val="00451266"/>
    <w:rsid w:val="00451357"/>
    <w:rsid w:val="00451625"/>
    <w:rsid w:val="0045228D"/>
    <w:rsid w:val="004525EC"/>
    <w:rsid w:val="00454ADF"/>
    <w:rsid w:val="004563C0"/>
    <w:rsid w:val="00457CF4"/>
    <w:rsid w:val="00460268"/>
    <w:rsid w:val="00461150"/>
    <w:rsid w:val="00461CE9"/>
    <w:rsid w:val="00462387"/>
    <w:rsid w:val="004631F9"/>
    <w:rsid w:val="004638CD"/>
    <w:rsid w:val="004666F8"/>
    <w:rsid w:val="00470BE2"/>
    <w:rsid w:val="00471434"/>
    <w:rsid w:val="0047154E"/>
    <w:rsid w:val="004727EF"/>
    <w:rsid w:val="00473609"/>
    <w:rsid w:val="00475314"/>
    <w:rsid w:val="00475A14"/>
    <w:rsid w:val="0047646A"/>
    <w:rsid w:val="00477F6E"/>
    <w:rsid w:val="00480301"/>
    <w:rsid w:val="004811F1"/>
    <w:rsid w:val="00481214"/>
    <w:rsid w:val="0048147A"/>
    <w:rsid w:val="0048166F"/>
    <w:rsid w:val="00481DB4"/>
    <w:rsid w:val="004822EE"/>
    <w:rsid w:val="00482D96"/>
    <w:rsid w:val="00484EE6"/>
    <w:rsid w:val="00485F77"/>
    <w:rsid w:val="00486AC4"/>
    <w:rsid w:val="004875A4"/>
    <w:rsid w:val="00490305"/>
    <w:rsid w:val="00491026"/>
    <w:rsid w:val="00491993"/>
    <w:rsid w:val="00491B3E"/>
    <w:rsid w:val="004954CC"/>
    <w:rsid w:val="00495A31"/>
    <w:rsid w:val="00495B1B"/>
    <w:rsid w:val="004A00B7"/>
    <w:rsid w:val="004A2257"/>
    <w:rsid w:val="004A27B6"/>
    <w:rsid w:val="004A37A8"/>
    <w:rsid w:val="004A3A1B"/>
    <w:rsid w:val="004A6496"/>
    <w:rsid w:val="004B30EA"/>
    <w:rsid w:val="004B44D7"/>
    <w:rsid w:val="004B47A9"/>
    <w:rsid w:val="004B503A"/>
    <w:rsid w:val="004C0A03"/>
    <w:rsid w:val="004C1B8C"/>
    <w:rsid w:val="004C3D16"/>
    <w:rsid w:val="004C3F3D"/>
    <w:rsid w:val="004C61EE"/>
    <w:rsid w:val="004C7F1F"/>
    <w:rsid w:val="004D00EF"/>
    <w:rsid w:val="004D1092"/>
    <w:rsid w:val="004D5BA8"/>
    <w:rsid w:val="004D72F9"/>
    <w:rsid w:val="004E0705"/>
    <w:rsid w:val="004E0C1C"/>
    <w:rsid w:val="004E0F94"/>
    <w:rsid w:val="004E301B"/>
    <w:rsid w:val="004E4461"/>
    <w:rsid w:val="004E4A54"/>
    <w:rsid w:val="004F2C7A"/>
    <w:rsid w:val="004F318A"/>
    <w:rsid w:val="004F3696"/>
    <w:rsid w:val="004F3E41"/>
    <w:rsid w:val="00500C7F"/>
    <w:rsid w:val="00501AB5"/>
    <w:rsid w:val="005023C8"/>
    <w:rsid w:val="0050287A"/>
    <w:rsid w:val="00502A28"/>
    <w:rsid w:val="00502D1A"/>
    <w:rsid w:val="005031F7"/>
    <w:rsid w:val="0050412F"/>
    <w:rsid w:val="00504C4E"/>
    <w:rsid w:val="00505A99"/>
    <w:rsid w:val="00506B6F"/>
    <w:rsid w:val="00510860"/>
    <w:rsid w:val="00510D21"/>
    <w:rsid w:val="00511C98"/>
    <w:rsid w:val="00512D8E"/>
    <w:rsid w:val="00513902"/>
    <w:rsid w:val="00513FFB"/>
    <w:rsid w:val="005145AC"/>
    <w:rsid w:val="00517220"/>
    <w:rsid w:val="005177E6"/>
    <w:rsid w:val="00521B5D"/>
    <w:rsid w:val="00522678"/>
    <w:rsid w:val="00526228"/>
    <w:rsid w:val="00526F45"/>
    <w:rsid w:val="00531C90"/>
    <w:rsid w:val="00535F2B"/>
    <w:rsid w:val="00540FC2"/>
    <w:rsid w:val="00541898"/>
    <w:rsid w:val="00542BB1"/>
    <w:rsid w:val="00545727"/>
    <w:rsid w:val="0054583D"/>
    <w:rsid w:val="005461D6"/>
    <w:rsid w:val="00546A27"/>
    <w:rsid w:val="00546CD0"/>
    <w:rsid w:val="005510EA"/>
    <w:rsid w:val="00551D6E"/>
    <w:rsid w:val="0055395A"/>
    <w:rsid w:val="00554E24"/>
    <w:rsid w:val="005554C0"/>
    <w:rsid w:val="005554CF"/>
    <w:rsid w:val="00556D0E"/>
    <w:rsid w:val="00557BD3"/>
    <w:rsid w:val="0056121E"/>
    <w:rsid w:val="0056223E"/>
    <w:rsid w:val="00563E1E"/>
    <w:rsid w:val="00564ED3"/>
    <w:rsid w:val="00566F1D"/>
    <w:rsid w:val="00567A9D"/>
    <w:rsid w:val="00571660"/>
    <w:rsid w:val="00572382"/>
    <w:rsid w:val="005730F7"/>
    <w:rsid w:val="005772D2"/>
    <w:rsid w:val="005776D0"/>
    <w:rsid w:val="00581B09"/>
    <w:rsid w:val="005843E5"/>
    <w:rsid w:val="00584419"/>
    <w:rsid w:val="005858E6"/>
    <w:rsid w:val="00585D71"/>
    <w:rsid w:val="00587101"/>
    <w:rsid w:val="005874AF"/>
    <w:rsid w:val="00591384"/>
    <w:rsid w:val="00591776"/>
    <w:rsid w:val="00591782"/>
    <w:rsid w:val="00594D30"/>
    <w:rsid w:val="005953A9"/>
    <w:rsid w:val="0059567A"/>
    <w:rsid w:val="00596D6D"/>
    <w:rsid w:val="005974D8"/>
    <w:rsid w:val="005A170C"/>
    <w:rsid w:val="005A24F9"/>
    <w:rsid w:val="005A4FE7"/>
    <w:rsid w:val="005A672A"/>
    <w:rsid w:val="005A7612"/>
    <w:rsid w:val="005B0E87"/>
    <w:rsid w:val="005B365E"/>
    <w:rsid w:val="005B598F"/>
    <w:rsid w:val="005C3263"/>
    <w:rsid w:val="005C370A"/>
    <w:rsid w:val="005C4F64"/>
    <w:rsid w:val="005C5F93"/>
    <w:rsid w:val="005D18C5"/>
    <w:rsid w:val="005D266B"/>
    <w:rsid w:val="005D3DFE"/>
    <w:rsid w:val="005D4ED6"/>
    <w:rsid w:val="005D553F"/>
    <w:rsid w:val="005E089B"/>
    <w:rsid w:val="005E130A"/>
    <w:rsid w:val="005E2D03"/>
    <w:rsid w:val="005E3B03"/>
    <w:rsid w:val="005F40EF"/>
    <w:rsid w:val="005F67BA"/>
    <w:rsid w:val="005F7089"/>
    <w:rsid w:val="0060147C"/>
    <w:rsid w:val="0060148B"/>
    <w:rsid w:val="00603ABD"/>
    <w:rsid w:val="00603D07"/>
    <w:rsid w:val="00603F2B"/>
    <w:rsid w:val="00604EA1"/>
    <w:rsid w:val="00604EA2"/>
    <w:rsid w:val="00605EC8"/>
    <w:rsid w:val="0060729A"/>
    <w:rsid w:val="006072E8"/>
    <w:rsid w:val="0061067F"/>
    <w:rsid w:val="00612166"/>
    <w:rsid w:val="00612866"/>
    <w:rsid w:val="00612936"/>
    <w:rsid w:val="00613A6D"/>
    <w:rsid w:val="00614829"/>
    <w:rsid w:val="00614A9B"/>
    <w:rsid w:val="00614B65"/>
    <w:rsid w:val="00614CC7"/>
    <w:rsid w:val="00616FA7"/>
    <w:rsid w:val="006170EE"/>
    <w:rsid w:val="00617352"/>
    <w:rsid w:val="00620D82"/>
    <w:rsid w:val="00620E37"/>
    <w:rsid w:val="00621499"/>
    <w:rsid w:val="00622650"/>
    <w:rsid w:val="00622B21"/>
    <w:rsid w:val="00623005"/>
    <w:rsid w:val="00623390"/>
    <w:rsid w:val="0062342C"/>
    <w:rsid w:val="00627A66"/>
    <w:rsid w:val="00630B44"/>
    <w:rsid w:val="00630CAB"/>
    <w:rsid w:val="00631074"/>
    <w:rsid w:val="00631A82"/>
    <w:rsid w:val="006321B4"/>
    <w:rsid w:val="0063236C"/>
    <w:rsid w:val="00632D90"/>
    <w:rsid w:val="00633464"/>
    <w:rsid w:val="0063539D"/>
    <w:rsid w:val="00636320"/>
    <w:rsid w:val="006364E9"/>
    <w:rsid w:val="0063697E"/>
    <w:rsid w:val="0063712A"/>
    <w:rsid w:val="006411FD"/>
    <w:rsid w:val="00641A45"/>
    <w:rsid w:val="00645C05"/>
    <w:rsid w:val="00646B70"/>
    <w:rsid w:val="006476C3"/>
    <w:rsid w:val="0065193E"/>
    <w:rsid w:val="0065319B"/>
    <w:rsid w:val="00653ADD"/>
    <w:rsid w:val="0065483F"/>
    <w:rsid w:val="006554A0"/>
    <w:rsid w:val="006556C2"/>
    <w:rsid w:val="006562F8"/>
    <w:rsid w:val="00657835"/>
    <w:rsid w:val="00661EE8"/>
    <w:rsid w:val="00661F58"/>
    <w:rsid w:val="006625C0"/>
    <w:rsid w:val="00662ED8"/>
    <w:rsid w:val="006641F1"/>
    <w:rsid w:val="00664863"/>
    <w:rsid w:val="006658D9"/>
    <w:rsid w:val="006661E1"/>
    <w:rsid w:val="00667B03"/>
    <w:rsid w:val="00670410"/>
    <w:rsid w:val="00670468"/>
    <w:rsid w:val="00670AA1"/>
    <w:rsid w:val="00671CD3"/>
    <w:rsid w:val="00674400"/>
    <w:rsid w:val="0067621D"/>
    <w:rsid w:val="00676385"/>
    <w:rsid w:val="006772D7"/>
    <w:rsid w:val="00680271"/>
    <w:rsid w:val="006805A2"/>
    <w:rsid w:val="00681B1C"/>
    <w:rsid w:val="0068217C"/>
    <w:rsid w:val="00682C8F"/>
    <w:rsid w:val="00686994"/>
    <w:rsid w:val="00687B11"/>
    <w:rsid w:val="006903DC"/>
    <w:rsid w:val="006908ED"/>
    <w:rsid w:val="006917F6"/>
    <w:rsid w:val="00693672"/>
    <w:rsid w:val="006951FD"/>
    <w:rsid w:val="00695731"/>
    <w:rsid w:val="00697E45"/>
    <w:rsid w:val="006A020A"/>
    <w:rsid w:val="006A1DDA"/>
    <w:rsid w:val="006A37C7"/>
    <w:rsid w:val="006A449B"/>
    <w:rsid w:val="006A47DD"/>
    <w:rsid w:val="006A4A0D"/>
    <w:rsid w:val="006A5DBF"/>
    <w:rsid w:val="006A6A5E"/>
    <w:rsid w:val="006A731B"/>
    <w:rsid w:val="006B1362"/>
    <w:rsid w:val="006B36FE"/>
    <w:rsid w:val="006B3CB9"/>
    <w:rsid w:val="006B4512"/>
    <w:rsid w:val="006B48A4"/>
    <w:rsid w:val="006B6EFE"/>
    <w:rsid w:val="006C0E1F"/>
    <w:rsid w:val="006C16FE"/>
    <w:rsid w:val="006C1FB0"/>
    <w:rsid w:val="006C287D"/>
    <w:rsid w:val="006C2F38"/>
    <w:rsid w:val="006C5335"/>
    <w:rsid w:val="006C5C3F"/>
    <w:rsid w:val="006C63B9"/>
    <w:rsid w:val="006C74BA"/>
    <w:rsid w:val="006D210B"/>
    <w:rsid w:val="006D280B"/>
    <w:rsid w:val="006D2E77"/>
    <w:rsid w:val="006D3BC5"/>
    <w:rsid w:val="006D4DC4"/>
    <w:rsid w:val="006D570F"/>
    <w:rsid w:val="006E01A7"/>
    <w:rsid w:val="006E0AA9"/>
    <w:rsid w:val="006E4EE4"/>
    <w:rsid w:val="006E6B76"/>
    <w:rsid w:val="006E7D6D"/>
    <w:rsid w:val="006F0D66"/>
    <w:rsid w:val="006F0DA3"/>
    <w:rsid w:val="006F1340"/>
    <w:rsid w:val="006F2C70"/>
    <w:rsid w:val="006F2D49"/>
    <w:rsid w:val="006F2E39"/>
    <w:rsid w:val="006F43CF"/>
    <w:rsid w:val="006F5C9E"/>
    <w:rsid w:val="006F7FEA"/>
    <w:rsid w:val="00700160"/>
    <w:rsid w:val="007006A8"/>
    <w:rsid w:val="00700BC1"/>
    <w:rsid w:val="00701A6F"/>
    <w:rsid w:val="00702332"/>
    <w:rsid w:val="00702D70"/>
    <w:rsid w:val="007033A8"/>
    <w:rsid w:val="00706064"/>
    <w:rsid w:val="00706A91"/>
    <w:rsid w:val="00706F55"/>
    <w:rsid w:val="00707041"/>
    <w:rsid w:val="00710B91"/>
    <w:rsid w:val="007123B5"/>
    <w:rsid w:val="007137F7"/>
    <w:rsid w:val="0071423C"/>
    <w:rsid w:val="0071617C"/>
    <w:rsid w:val="00716E58"/>
    <w:rsid w:val="00720410"/>
    <w:rsid w:val="00721521"/>
    <w:rsid w:val="00721BA0"/>
    <w:rsid w:val="0072202A"/>
    <w:rsid w:val="0072282B"/>
    <w:rsid w:val="00723F21"/>
    <w:rsid w:val="00723FCE"/>
    <w:rsid w:val="00724345"/>
    <w:rsid w:val="007315C5"/>
    <w:rsid w:val="0073166E"/>
    <w:rsid w:val="00731CF4"/>
    <w:rsid w:val="00732B02"/>
    <w:rsid w:val="00733736"/>
    <w:rsid w:val="00733E96"/>
    <w:rsid w:val="007366E8"/>
    <w:rsid w:val="007379D4"/>
    <w:rsid w:val="00737B7C"/>
    <w:rsid w:val="00741A50"/>
    <w:rsid w:val="007423E2"/>
    <w:rsid w:val="0074348C"/>
    <w:rsid w:val="00745ABB"/>
    <w:rsid w:val="00750466"/>
    <w:rsid w:val="00750A73"/>
    <w:rsid w:val="00751228"/>
    <w:rsid w:val="00752BBD"/>
    <w:rsid w:val="0075566D"/>
    <w:rsid w:val="0075749C"/>
    <w:rsid w:val="00757F52"/>
    <w:rsid w:val="0076233E"/>
    <w:rsid w:val="00763D5F"/>
    <w:rsid w:val="00765647"/>
    <w:rsid w:val="00767195"/>
    <w:rsid w:val="00770985"/>
    <w:rsid w:val="00770EE2"/>
    <w:rsid w:val="00773BDC"/>
    <w:rsid w:val="007747EE"/>
    <w:rsid w:val="007748F3"/>
    <w:rsid w:val="007759A8"/>
    <w:rsid w:val="00776BAA"/>
    <w:rsid w:val="00780970"/>
    <w:rsid w:val="00781B4B"/>
    <w:rsid w:val="00781B6F"/>
    <w:rsid w:val="00781E74"/>
    <w:rsid w:val="0078394E"/>
    <w:rsid w:val="00784125"/>
    <w:rsid w:val="00784A67"/>
    <w:rsid w:val="00785E5C"/>
    <w:rsid w:val="00786058"/>
    <w:rsid w:val="00787D7C"/>
    <w:rsid w:val="007903A1"/>
    <w:rsid w:val="007906D0"/>
    <w:rsid w:val="00794846"/>
    <w:rsid w:val="00794F8D"/>
    <w:rsid w:val="007A0D73"/>
    <w:rsid w:val="007A0F13"/>
    <w:rsid w:val="007A12DF"/>
    <w:rsid w:val="007A20B0"/>
    <w:rsid w:val="007A485C"/>
    <w:rsid w:val="007A4890"/>
    <w:rsid w:val="007A4F31"/>
    <w:rsid w:val="007A50BA"/>
    <w:rsid w:val="007A7028"/>
    <w:rsid w:val="007A71F6"/>
    <w:rsid w:val="007A7BAB"/>
    <w:rsid w:val="007B02A8"/>
    <w:rsid w:val="007B14C5"/>
    <w:rsid w:val="007B1D97"/>
    <w:rsid w:val="007B3881"/>
    <w:rsid w:val="007B6C68"/>
    <w:rsid w:val="007B7EE7"/>
    <w:rsid w:val="007C06F2"/>
    <w:rsid w:val="007C0FCD"/>
    <w:rsid w:val="007C2A8B"/>
    <w:rsid w:val="007C2DEB"/>
    <w:rsid w:val="007C2EDD"/>
    <w:rsid w:val="007C310B"/>
    <w:rsid w:val="007C3132"/>
    <w:rsid w:val="007C319D"/>
    <w:rsid w:val="007C396F"/>
    <w:rsid w:val="007C39CF"/>
    <w:rsid w:val="007C4C68"/>
    <w:rsid w:val="007D071F"/>
    <w:rsid w:val="007D10D8"/>
    <w:rsid w:val="007D304C"/>
    <w:rsid w:val="007D7D88"/>
    <w:rsid w:val="007E1071"/>
    <w:rsid w:val="007E20D2"/>
    <w:rsid w:val="007E27EB"/>
    <w:rsid w:val="007E2C7E"/>
    <w:rsid w:val="007E6DD2"/>
    <w:rsid w:val="007E7D01"/>
    <w:rsid w:val="007F09CD"/>
    <w:rsid w:val="007F0CF7"/>
    <w:rsid w:val="007F1C7B"/>
    <w:rsid w:val="007F2518"/>
    <w:rsid w:val="007F3D73"/>
    <w:rsid w:val="007F4BFE"/>
    <w:rsid w:val="007F778E"/>
    <w:rsid w:val="007F7E9E"/>
    <w:rsid w:val="0080110C"/>
    <w:rsid w:val="008025EC"/>
    <w:rsid w:val="00802F6F"/>
    <w:rsid w:val="008052CA"/>
    <w:rsid w:val="008068B8"/>
    <w:rsid w:val="00806C55"/>
    <w:rsid w:val="008070DE"/>
    <w:rsid w:val="00807FC8"/>
    <w:rsid w:val="0081007E"/>
    <w:rsid w:val="008107FF"/>
    <w:rsid w:val="00814E3A"/>
    <w:rsid w:val="0081537D"/>
    <w:rsid w:val="00816A8E"/>
    <w:rsid w:val="00816EC2"/>
    <w:rsid w:val="00817DD6"/>
    <w:rsid w:val="00817F53"/>
    <w:rsid w:val="008223A1"/>
    <w:rsid w:val="00822A8D"/>
    <w:rsid w:val="00826F51"/>
    <w:rsid w:val="008273CB"/>
    <w:rsid w:val="008315FB"/>
    <w:rsid w:val="00831DCF"/>
    <w:rsid w:val="008326D4"/>
    <w:rsid w:val="0083429E"/>
    <w:rsid w:val="00834A61"/>
    <w:rsid w:val="00837DBC"/>
    <w:rsid w:val="00840358"/>
    <w:rsid w:val="00841F85"/>
    <w:rsid w:val="0084659B"/>
    <w:rsid w:val="008466B7"/>
    <w:rsid w:val="00846AE8"/>
    <w:rsid w:val="00847D27"/>
    <w:rsid w:val="00851332"/>
    <w:rsid w:val="008515FC"/>
    <w:rsid w:val="00851BDA"/>
    <w:rsid w:val="00852A1E"/>
    <w:rsid w:val="008534F4"/>
    <w:rsid w:val="008536FA"/>
    <w:rsid w:val="00854834"/>
    <w:rsid w:val="00855DDB"/>
    <w:rsid w:val="00855EF7"/>
    <w:rsid w:val="00857D52"/>
    <w:rsid w:val="008638B6"/>
    <w:rsid w:val="00864A51"/>
    <w:rsid w:val="00864D19"/>
    <w:rsid w:val="00865E13"/>
    <w:rsid w:val="00866CF9"/>
    <w:rsid w:val="00867606"/>
    <w:rsid w:val="00867613"/>
    <w:rsid w:val="00867CFC"/>
    <w:rsid w:val="008701F1"/>
    <w:rsid w:val="00870444"/>
    <w:rsid w:val="00870BCC"/>
    <w:rsid w:val="008713E7"/>
    <w:rsid w:val="00873976"/>
    <w:rsid w:val="008762E1"/>
    <w:rsid w:val="00877B3F"/>
    <w:rsid w:val="00880AE5"/>
    <w:rsid w:val="00881116"/>
    <w:rsid w:val="0088189D"/>
    <w:rsid w:val="00883C33"/>
    <w:rsid w:val="00884FA3"/>
    <w:rsid w:val="0088581A"/>
    <w:rsid w:val="00887AB1"/>
    <w:rsid w:val="008909D4"/>
    <w:rsid w:val="00890DA7"/>
    <w:rsid w:val="008915BF"/>
    <w:rsid w:val="00891A06"/>
    <w:rsid w:val="00892228"/>
    <w:rsid w:val="008931CE"/>
    <w:rsid w:val="00893208"/>
    <w:rsid w:val="00895348"/>
    <w:rsid w:val="00895575"/>
    <w:rsid w:val="00895E55"/>
    <w:rsid w:val="00896B73"/>
    <w:rsid w:val="0089759B"/>
    <w:rsid w:val="008A086B"/>
    <w:rsid w:val="008A158C"/>
    <w:rsid w:val="008A1ACF"/>
    <w:rsid w:val="008A39A9"/>
    <w:rsid w:val="008A3E0E"/>
    <w:rsid w:val="008A4400"/>
    <w:rsid w:val="008A463B"/>
    <w:rsid w:val="008A49AC"/>
    <w:rsid w:val="008A5567"/>
    <w:rsid w:val="008A586A"/>
    <w:rsid w:val="008A62FB"/>
    <w:rsid w:val="008A73AF"/>
    <w:rsid w:val="008A7DAF"/>
    <w:rsid w:val="008A7E02"/>
    <w:rsid w:val="008B09A9"/>
    <w:rsid w:val="008B14E6"/>
    <w:rsid w:val="008B1F33"/>
    <w:rsid w:val="008B3AC6"/>
    <w:rsid w:val="008B42DD"/>
    <w:rsid w:val="008B78AA"/>
    <w:rsid w:val="008C1021"/>
    <w:rsid w:val="008C12BA"/>
    <w:rsid w:val="008C178B"/>
    <w:rsid w:val="008C29DC"/>
    <w:rsid w:val="008C30BA"/>
    <w:rsid w:val="008C4D46"/>
    <w:rsid w:val="008C61AD"/>
    <w:rsid w:val="008C6869"/>
    <w:rsid w:val="008C6AE4"/>
    <w:rsid w:val="008C7102"/>
    <w:rsid w:val="008C798B"/>
    <w:rsid w:val="008C7B2E"/>
    <w:rsid w:val="008C7EC0"/>
    <w:rsid w:val="008D0083"/>
    <w:rsid w:val="008D05F6"/>
    <w:rsid w:val="008D3ADB"/>
    <w:rsid w:val="008D4A78"/>
    <w:rsid w:val="008D6C1B"/>
    <w:rsid w:val="008D7007"/>
    <w:rsid w:val="008D7F15"/>
    <w:rsid w:val="008E09B8"/>
    <w:rsid w:val="008E33F9"/>
    <w:rsid w:val="008E7A91"/>
    <w:rsid w:val="008E7C06"/>
    <w:rsid w:val="008E7CB3"/>
    <w:rsid w:val="008F06CE"/>
    <w:rsid w:val="008F15B2"/>
    <w:rsid w:val="008F245A"/>
    <w:rsid w:val="008F2616"/>
    <w:rsid w:val="008F3269"/>
    <w:rsid w:val="008F5DFC"/>
    <w:rsid w:val="008F7A6A"/>
    <w:rsid w:val="00901266"/>
    <w:rsid w:val="0090257C"/>
    <w:rsid w:val="00903C58"/>
    <w:rsid w:val="009040FE"/>
    <w:rsid w:val="009066C3"/>
    <w:rsid w:val="00906777"/>
    <w:rsid w:val="00906C09"/>
    <w:rsid w:val="00906D3B"/>
    <w:rsid w:val="00907F0A"/>
    <w:rsid w:val="009103AF"/>
    <w:rsid w:val="00911001"/>
    <w:rsid w:val="009128F2"/>
    <w:rsid w:val="00912F88"/>
    <w:rsid w:val="009131B6"/>
    <w:rsid w:val="00913418"/>
    <w:rsid w:val="00914F9E"/>
    <w:rsid w:val="00915BB1"/>
    <w:rsid w:val="0091619E"/>
    <w:rsid w:val="00916312"/>
    <w:rsid w:val="00916979"/>
    <w:rsid w:val="009204F1"/>
    <w:rsid w:val="00921F8D"/>
    <w:rsid w:val="00922D0D"/>
    <w:rsid w:val="00922DF7"/>
    <w:rsid w:val="009232A4"/>
    <w:rsid w:val="0092356D"/>
    <w:rsid w:val="00932F9C"/>
    <w:rsid w:val="00934107"/>
    <w:rsid w:val="0093412B"/>
    <w:rsid w:val="00934A8E"/>
    <w:rsid w:val="00935F62"/>
    <w:rsid w:val="0094038D"/>
    <w:rsid w:val="00941EA5"/>
    <w:rsid w:val="00941FCD"/>
    <w:rsid w:val="00941FEF"/>
    <w:rsid w:val="009427BB"/>
    <w:rsid w:val="00942833"/>
    <w:rsid w:val="00942B9A"/>
    <w:rsid w:val="00943186"/>
    <w:rsid w:val="00944EA4"/>
    <w:rsid w:val="009471F4"/>
    <w:rsid w:val="009472C9"/>
    <w:rsid w:val="00947A5C"/>
    <w:rsid w:val="0095028A"/>
    <w:rsid w:val="0095034D"/>
    <w:rsid w:val="00952CD1"/>
    <w:rsid w:val="00955E4A"/>
    <w:rsid w:val="009569C7"/>
    <w:rsid w:val="00957268"/>
    <w:rsid w:val="00957E1B"/>
    <w:rsid w:val="009609FE"/>
    <w:rsid w:val="009610B4"/>
    <w:rsid w:val="0096235D"/>
    <w:rsid w:val="00963FAA"/>
    <w:rsid w:val="00964D53"/>
    <w:rsid w:val="0096601C"/>
    <w:rsid w:val="009666B0"/>
    <w:rsid w:val="00966866"/>
    <w:rsid w:val="009674AF"/>
    <w:rsid w:val="00970CBE"/>
    <w:rsid w:val="009712EB"/>
    <w:rsid w:val="00971BCB"/>
    <w:rsid w:val="00972D05"/>
    <w:rsid w:val="00972F9A"/>
    <w:rsid w:val="0097353A"/>
    <w:rsid w:val="00973FCB"/>
    <w:rsid w:val="009748E1"/>
    <w:rsid w:val="00975E7D"/>
    <w:rsid w:val="00976A93"/>
    <w:rsid w:val="00976B13"/>
    <w:rsid w:val="009812D8"/>
    <w:rsid w:val="0098239F"/>
    <w:rsid w:val="009829C5"/>
    <w:rsid w:val="00984084"/>
    <w:rsid w:val="009845D9"/>
    <w:rsid w:val="0098478D"/>
    <w:rsid w:val="009864FD"/>
    <w:rsid w:val="0098717D"/>
    <w:rsid w:val="009877F8"/>
    <w:rsid w:val="00987813"/>
    <w:rsid w:val="00993EEB"/>
    <w:rsid w:val="0099605D"/>
    <w:rsid w:val="009A04B9"/>
    <w:rsid w:val="009A3229"/>
    <w:rsid w:val="009A334F"/>
    <w:rsid w:val="009A3FFF"/>
    <w:rsid w:val="009A54FB"/>
    <w:rsid w:val="009A5699"/>
    <w:rsid w:val="009A57F2"/>
    <w:rsid w:val="009A5867"/>
    <w:rsid w:val="009A6451"/>
    <w:rsid w:val="009A72A3"/>
    <w:rsid w:val="009B0EB1"/>
    <w:rsid w:val="009B2517"/>
    <w:rsid w:val="009B2EFA"/>
    <w:rsid w:val="009B45A5"/>
    <w:rsid w:val="009B651A"/>
    <w:rsid w:val="009B732B"/>
    <w:rsid w:val="009B7C51"/>
    <w:rsid w:val="009C03F5"/>
    <w:rsid w:val="009C0CC1"/>
    <w:rsid w:val="009C3257"/>
    <w:rsid w:val="009C3AF4"/>
    <w:rsid w:val="009C6087"/>
    <w:rsid w:val="009C61EB"/>
    <w:rsid w:val="009C7313"/>
    <w:rsid w:val="009C7791"/>
    <w:rsid w:val="009D50CE"/>
    <w:rsid w:val="009D6C47"/>
    <w:rsid w:val="009E073A"/>
    <w:rsid w:val="009E2312"/>
    <w:rsid w:val="009E3250"/>
    <w:rsid w:val="009E4011"/>
    <w:rsid w:val="009E4494"/>
    <w:rsid w:val="009E5AD5"/>
    <w:rsid w:val="009F0074"/>
    <w:rsid w:val="009F0DDA"/>
    <w:rsid w:val="009F0EA3"/>
    <w:rsid w:val="009F39F4"/>
    <w:rsid w:val="009F3D81"/>
    <w:rsid w:val="009F509B"/>
    <w:rsid w:val="009F56C1"/>
    <w:rsid w:val="009F5BEF"/>
    <w:rsid w:val="009F680F"/>
    <w:rsid w:val="009F7B6A"/>
    <w:rsid w:val="00A011BF"/>
    <w:rsid w:val="00A04135"/>
    <w:rsid w:val="00A044ED"/>
    <w:rsid w:val="00A04563"/>
    <w:rsid w:val="00A0484F"/>
    <w:rsid w:val="00A0636C"/>
    <w:rsid w:val="00A110C8"/>
    <w:rsid w:val="00A11D9B"/>
    <w:rsid w:val="00A179F6"/>
    <w:rsid w:val="00A22A66"/>
    <w:rsid w:val="00A25167"/>
    <w:rsid w:val="00A25282"/>
    <w:rsid w:val="00A25A44"/>
    <w:rsid w:val="00A25C25"/>
    <w:rsid w:val="00A26158"/>
    <w:rsid w:val="00A31963"/>
    <w:rsid w:val="00A376D5"/>
    <w:rsid w:val="00A42305"/>
    <w:rsid w:val="00A43CF9"/>
    <w:rsid w:val="00A4414B"/>
    <w:rsid w:val="00A47A41"/>
    <w:rsid w:val="00A508E0"/>
    <w:rsid w:val="00A511F2"/>
    <w:rsid w:val="00A51C47"/>
    <w:rsid w:val="00A51D74"/>
    <w:rsid w:val="00A52F7B"/>
    <w:rsid w:val="00A53BEB"/>
    <w:rsid w:val="00A53EA2"/>
    <w:rsid w:val="00A54769"/>
    <w:rsid w:val="00A55571"/>
    <w:rsid w:val="00A5596A"/>
    <w:rsid w:val="00A56917"/>
    <w:rsid w:val="00A56AD2"/>
    <w:rsid w:val="00A56C5A"/>
    <w:rsid w:val="00A56D71"/>
    <w:rsid w:val="00A570B8"/>
    <w:rsid w:val="00A5799E"/>
    <w:rsid w:val="00A57A4B"/>
    <w:rsid w:val="00A601DF"/>
    <w:rsid w:val="00A60554"/>
    <w:rsid w:val="00A615E5"/>
    <w:rsid w:val="00A61656"/>
    <w:rsid w:val="00A6200E"/>
    <w:rsid w:val="00A643A9"/>
    <w:rsid w:val="00A643C9"/>
    <w:rsid w:val="00A65364"/>
    <w:rsid w:val="00A6661E"/>
    <w:rsid w:val="00A67A47"/>
    <w:rsid w:val="00A70053"/>
    <w:rsid w:val="00A71245"/>
    <w:rsid w:val="00A72DAF"/>
    <w:rsid w:val="00A73223"/>
    <w:rsid w:val="00A74C7E"/>
    <w:rsid w:val="00A7674D"/>
    <w:rsid w:val="00A80C2B"/>
    <w:rsid w:val="00A8249B"/>
    <w:rsid w:val="00A82B8B"/>
    <w:rsid w:val="00A84D69"/>
    <w:rsid w:val="00A85B44"/>
    <w:rsid w:val="00A861D1"/>
    <w:rsid w:val="00A86967"/>
    <w:rsid w:val="00A86984"/>
    <w:rsid w:val="00A86DCF"/>
    <w:rsid w:val="00A86DD8"/>
    <w:rsid w:val="00A873E8"/>
    <w:rsid w:val="00A87E9C"/>
    <w:rsid w:val="00A905F2"/>
    <w:rsid w:val="00A91A5B"/>
    <w:rsid w:val="00A9345B"/>
    <w:rsid w:val="00A93B74"/>
    <w:rsid w:val="00A94DA3"/>
    <w:rsid w:val="00A96BED"/>
    <w:rsid w:val="00A971F4"/>
    <w:rsid w:val="00AA0F44"/>
    <w:rsid w:val="00AA101A"/>
    <w:rsid w:val="00AA1F05"/>
    <w:rsid w:val="00AA254D"/>
    <w:rsid w:val="00AA3114"/>
    <w:rsid w:val="00AA3AB6"/>
    <w:rsid w:val="00AA3B57"/>
    <w:rsid w:val="00AA4977"/>
    <w:rsid w:val="00AA6F8C"/>
    <w:rsid w:val="00AA7BB7"/>
    <w:rsid w:val="00AB4B29"/>
    <w:rsid w:val="00AB4C1B"/>
    <w:rsid w:val="00AB4EDD"/>
    <w:rsid w:val="00AB533F"/>
    <w:rsid w:val="00AB6F6C"/>
    <w:rsid w:val="00AB7691"/>
    <w:rsid w:val="00AC144C"/>
    <w:rsid w:val="00AC4A89"/>
    <w:rsid w:val="00AC5A54"/>
    <w:rsid w:val="00AC5C81"/>
    <w:rsid w:val="00AC6048"/>
    <w:rsid w:val="00AC6062"/>
    <w:rsid w:val="00AC795B"/>
    <w:rsid w:val="00AD07A4"/>
    <w:rsid w:val="00AD1A6E"/>
    <w:rsid w:val="00AD3D93"/>
    <w:rsid w:val="00AD6694"/>
    <w:rsid w:val="00AD6FF8"/>
    <w:rsid w:val="00AD7B6F"/>
    <w:rsid w:val="00AE063C"/>
    <w:rsid w:val="00AE08B9"/>
    <w:rsid w:val="00AE131F"/>
    <w:rsid w:val="00AE18C0"/>
    <w:rsid w:val="00AE2EA7"/>
    <w:rsid w:val="00AE3B3C"/>
    <w:rsid w:val="00AE47EF"/>
    <w:rsid w:val="00AE5F66"/>
    <w:rsid w:val="00AF14C6"/>
    <w:rsid w:val="00AF2D05"/>
    <w:rsid w:val="00AF31A0"/>
    <w:rsid w:val="00AF6A06"/>
    <w:rsid w:val="00AF6ECD"/>
    <w:rsid w:val="00B02F91"/>
    <w:rsid w:val="00B1058D"/>
    <w:rsid w:val="00B11FAD"/>
    <w:rsid w:val="00B146A7"/>
    <w:rsid w:val="00B14B51"/>
    <w:rsid w:val="00B15B33"/>
    <w:rsid w:val="00B23F7F"/>
    <w:rsid w:val="00B24E19"/>
    <w:rsid w:val="00B2510D"/>
    <w:rsid w:val="00B254A6"/>
    <w:rsid w:val="00B300FF"/>
    <w:rsid w:val="00B32026"/>
    <w:rsid w:val="00B32E10"/>
    <w:rsid w:val="00B3375B"/>
    <w:rsid w:val="00B33CC1"/>
    <w:rsid w:val="00B33FF1"/>
    <w:rsid w:val="00B34973"/>
    <w:rsid w:val="00B3506A"/>
    <w:rsid w:val="00B36211"/>
    <w:rsid w:val="00B36AAC"/>
    <w:rsid w:val="00B44680"/>
    <w:rsid w:val="00B45BDB"/>
    <w:rsid w:val="00B46E0C"/>
    <w:rsid w:val="00B505D7"/>
    <w:rsid w:val="00B50A86"/>
    <w:rsid w:val="00B50F4F"/>
    <w:rsid w:val="00B53B3F"/>
    <w:rsid w:val="00B53BAF"/>
    <w:rsid w:val="00B5416A"/>
    <w:rsid w:val="00B54B14"/>
    <w:rsid w:val="00B606A1"/>
    <w:rsid w:val="00B613CA"/>
    <w:rsid w:val="00B615B1"/>
    <w:rsid w:val="00B6204C"/>
    <w:rsid w:val="00B63A67"/>
    <w:rsid w:val="00B67495"/>
    <w:rsid w:val="00B70709"/>
    <w:rsid w:val="00B71576"/>
    <w:rsid w:val="00B71DD3"/>
    <w:rsid w:val="00B74131"/>
    <w:rsid w:val="00B766DF"/>
    <w:rsid w:val="00B76F56"/>
    <w:rsid w:val="00B77400"/>
    <w:rsid w:val="00B77DC7"/>
    <w:rsid w:val="00B806E8"/>
    <w:rsid w:val="00B8150B"/>
    <w:rsid w:val="00B87323"/>
    <w:rsid w:val="00B87696"/>
    <w:rsid w:val="00B91A9A"/>
    <w:rsid w:val="00B91D2F"/>
    <w:rsid w:val="00B93E0A"/>
    <w:rsid w:val="00B942EA"/>
    <w:rsid w:val="00BA0993"/>
    <w:rsid w:val="00BA1A14"/>
    <w:rsid w:val="00BA3786"/>
    <w:rsid w:val="00BA3F6D"/>
    <w:rsid w:val="00BA44DB"/>
    <w:rsid w:val="00BA48C8"/>
    <w:rsid w:val="00BA492E"/>
    <w:rsid w:val="00BA6014"/>
    <w:rsid w:val="00BA692D"/>
    <w:rsid w:val="00BA7748"/>
    <w:rsid w:val="00BA7CDD"/>
    <w:rsid w:val="00BB187B"/>
    <w:rsid w:val="00BB2A1E"/>
    <w:rsid w:val="00BB3DCD"/>
    <w:rsid w:val="00BB44E9"/>
    <w:rsid w:val="00BB475F"/>
    <w:rsid w:val="00BB505F"/>
    <w:rsid w:val="00BB55CB"/>
    <w:rsid w:val="00BB5DD4"/>
    <w:rsid w:val="00BB704F"/>
    <w:rsid w:val="00BB7C98"/>
    <w:rsid w:val="00BC0A7B"/>
    <w:rsid w:val="00BC2C4E"/>
    <w:rsid w:val="00BC3357"/>
    <w:rsid w:val="00BC34D2"/>
    <w:rsid w:val="00BC4973"/>
    <w:rsid w:val="00BC50E8"/>
    <w:rsid w:val="00BC5E6C"/>
    <w:rsid w:val="00BD056F"/>
    <w:rsid w:val="00BD08EC"/>
    <w:rsid w:val="00BD0980"/>
    <w:rsid w:val="00BD12BC"/>
    <w:rsid w:val="00BD3A3E"/>
    <w:rsid w:val="00BE1B1C"/>
    <w:rsid w:val="00BE2FD6"/>
    <w:rsid w:val="00BE38BC"/>
    <w:rsid w:val="00BE43BA"/>
    <w:rsid w:val="00BE5269"/>
    <w:rsid w:val="00BE6BA0"/>
    <w:rsid w:val="00BE73F0"/>
    <w:rsid w:val="00BE7B4E"/>
    <w:rsid w:val="00BF4174"/>
    <w:rsid w:val="00BF5585"/>
    <w:rsid w:val="00BF5A23"/>
    <w:rsid w:val="00BF5B63"/>
    <w:rsid w:val="00BF65B2"/>
    <w:rsid w:val="00BF6D25"/>
    <w:rsid w:val="00BF75CC"/>
    <w:rsid w:val="00C0028A"/>
    <w:rsid w:val="00C012B2"/>
    <w:rsid w:val="00C04695"/>
    <w:rsid w:val="00C047EA"/>
    <w:rsid w:val="00C0579D"/>
    <w:rsid w:val="00C06E21"/>
    <w:rsid w:val="00C1028D"/>
    <w:rsid w:val="00C1365D"/>
    <w:rsid w:val="00C14213"/>
    <w:rsid w:val="00C17F4D"/>
    <w:rsid w:val="00C20837"/>
    <w:rsid w:val="00C21409"/>
    <w:rsid w:val="00C22788"/>
    <w:rsid w:val="00C228B0"/>
    <w:rsid w:val="00C2295E"/>
    <w:rsid w:val="00C23A87"/>
    <w:rsid w:val="00C23B37"/>
    <w:rsid w:val="00C244A9"/>
    <w:rsid w:val="00C244CD"/>
    <w:rsid w:val="00C25326"/>
    <w:rsid w:val="00C25DF7"/>
    <w:rsid w:val="00C25E17"/>
    <w:rsid w:val="00C26DA3"/>
    <w:rsid w:val="00C31BB8"/>
    <w:rsid w:val="00C32597"/>
    <w:rsid w:val="00C33195"/>
    <w:rsid w:val="00C33255"/>
    <w:rsid w:val="00C332BC"/>
    <w:rsid w:val="00C35912"/>
    <w:rsid w:val="00C374D7"/>
    <w:rsid w:val="00C37E95"/>
    <w:rsid w:val="00C421FA"/>
    <w:rsid w:val="00C42237"/>
    <w:rsid w:val="00C42E3F"/>
    <w:rsid w:val="00C450BC"/>
    <w:rsid w:val="00C45530"/>
    <w:rsid w:val="00C4636D"/>
    <w:rsid w:val="00C468DA"/>
    <w:rsid w:val="00C46DA0"/>
    <w:rsid w:val="00C47987"/>
    <w:rsid w:val="00C50B76"/>
    <w:rsid w:val="00C51A68"/>
    <w:rsid w:val="00C52F12"/>
    <w:rsid w:val="00C54307"/>
    <w:rsid w:val="00C555B3"/>
    <w:rsid w:val="00C57F2E"/>
    <w:rsid w:val="00C6270D"/>
    <w:rsid w:val="00C657D0"/>
    <w:rsid w:val="00C65B46"/>
    <w:rsid w:val="00C66023"/>
    <w:rsid w:val="00C70F56"/>
    <w:rsid w:val="00C7287F"/>
    <w:rsid w:val="00C7403C"/>
    <w:rsid w:val="00C75780"/>
    <w:rsid w:val="00C80529"/>
    <w:rsid w:val="00C826C0"/>
    <w:rsid w:val="00C82BFF"/>
    <w:rsid w:val="00C8386A"/>
    <w:rsid w:val="00C83C4C"/>
    <w:rsid w:val="00C842DF"/>
    <w:rsid w:val="00C86AFF"/>
    <w:rsid w:val="00C908E7"/>
    <w:rsid w:val="00C91D35"/>
    <w:rsid w:val="00C92F4A"/>
    <w:rsid w:val="00C93D72"/>
    <w:rsid w:val="00C93F34"/>
    <w:rsid w:val="00C9503A"/>
    <w:rsid w:val="00C9534F"/>
    <w:rsid w:val="00C95685"/>
    <w:rsid w:val="00C95757"/>
    <w:rsid w:val="00C95A3A"/>
    <w:rsid w:val="00C9663E"/>
    <w:rsid w:val="00CA1381"/>
    <w:rsid w:val="00CA1DE6"/>
    <w:rsid w:val="00CA235E"/>
    <w:rsid w:val="00CA2F7C"/>
    <w:rsid w:val="00CA2FBE"/>
    <w:rsid w:val="00CA3110"/>
    <w:rsid w:val="00CA3731"/>
    <w:rsid w:val="00CA46A7"/>
    <w:rsid w:val="00CA4BB4"/>
    <w:rsid w:val="00CA5F44"/>
    <w:rsid w:val="00CA655F"/>
    <w:rsid w:val="00CB08BD"/>
    <w:rsid w:val="00CB27AE"/>
    <w:rsid w:val="00CB2A53"/>
    <w:rsid w:val="00CB2EE2"/>
    <w:rsid w:val="00CB347E"/>
    <w:rsid w:val="00CB43D2"/>
    <w:rsid w:val="00CC2057"/>
    <w:rsid w:val="00CC37C3"/>
    <w:rsid w:val="00CC4AFA"/>
    <w:rsid w:val="00CC5861"/>
    <w:rsid w:val="00CC594E"/>
    <w:rsid w:val="00CC5D43"/>
    <w:rsid w:val="00CC7987"/>
    <w:rsid w:val="00CD055E"/>
    <w:rsid w:val="00CD2D10"/>
    <w:rsid w:val="00CD2E74"/>
    <w:rsid w:val="00CD58DD"/>
    <w:rsid w:val="00CD68A3"/>
    <w:rsid w:val="00CE0CEC"/>
    <w:rsid w:val="00CE1B18"/>
    <w:rsid w:val="00CE2293"/>
    <w:rsid w:val="00CE2B3A"/>
    <w:rsid w:val="00CE3F04"/>
    <w:rsid w:val="00CE5DFF"/>
    <w:rsid w:val="00CE645E"/>
    <w:rsid w:val="00CE6534"/>
    <w:rsid w:val="00CE6C84"/>
    <w:rsid w:val="00CE73E8"/>
    <w:rsid w:val="00CF1791"/>
    <w:rsid w:val="00CF2507"/>
    <w:rsid w:val="00CF2752"/>
    <w:rsid w:val="00CF2932"/>
    <w:rsid w:val="00CF31D0"/>
    <w:rsid w:val="00CF3498"/>
    <w:rsid w:val="00CF436E"/>
    <w:rsid w:val="00CF485B"/>
    <w:rsid w:val="00CF5891"/>
    <w:rsid w:val="00CF627B"/>
    <w:rsid w:val="00D005A8"/>
    <w:rsid w:val="00D04482"/>
    <w:rsid w:val="00D04AF9"/>
    <w:rsid w:val="00D04C7E"/>
    <w:rsid w:val="00D04E27"/>
    <w:rsid w:val="00D05EAE"/>
    <w:rsid w:val="00D07741"/>
    <w:rsid w:val="00D079CC"/>
    <w:rsid w:val="00D116B6"/>
    <w:rsid w:val="00D128B0"/>
    <w:rsid w:val="00D15832"/>
    <w:rsid w:val="00D15E6E"/>
    <w:rsid w:val="00D21A28"/>
    <w:rsid w:val="00D22CA2"/>
    <w:rsid w:val="00D243BB"/>
    <w:rsid w:val="00D250E5"/>
    <w:rsid w:val="00D25B95"/>
    <w:rsid w:val="00D3031E"/>
    <w:rsid w:val="00D33EFA"/>
    <w:rsid w:val="00D34B9D"/>
    <w:rsid w:val="00D35DC2"/>
    <w:rsid w:val="00D35F3E"/>
    <w:rsid w:val="00D36192"/>
    <w:rsid w:val="00D3685B"/>
    <w:rsid w:val="00D3710A"/>
    <w:rsid w:val="00D373EE"/>
    <w:rsid w:val="00D404DE"/>
    <w:rsid w:val="00D42084"/>
    <w:rsid w:val="00D44580"/>
    <w:rsid w:val="00D448CF"/>
    <w:rsid w:val="00D44B4B"/>
    <w:rsid w:val="00D44C36"/>
    <w:rsid w:val="00D45C1C"/>
    <w:rsid w:val="00D47748"/>
    <w:rsid w:val="00D528FF"/>
    <w:rsid w:val="00D52A51"/>
    <w:rsid w:val="00D52DD3"/>
    <w:rsid w:val="00D55F3C"/>
    <w:rsid w:val="00D62C6A"/>
    <w:rsid w:val="00D6654B"/>
    <w:rsid w:val="00D66698"/>
    <w:rsid w:val="00D70D4F"/>
    <w:rsid w:val="00D7119B"/>
    <w:rsid w:val="00D71E54"/>
    <w:rsid w:val="00D723D4"/>
    <w:rsid w:val="00D731BE"/>
    <w:rsid w:val="00D754F6"/>
    <w:rsid w:val="00D75874"/>
    <w:rsid w:val="00D75B04"/>
    <w:rsid w:val="00D77538"/>
    <w:rsid w:val="00D808CB"/>
    <w:rsid w:val="00D825A9"/>
    <w:rsid w:val="00D83AF5"/>
    <w:rsid w:val="00D8414C"/>
    <w:rsid w:val="00D867F2"/>
    <w:rsid w:val="00D86E56"/>
    <w:rsid w:val="00D877A2"/>
    <w:rsid w:val="00D90CE5"/>
    <w:rsid w:val="00D91B8F"/>
    <w:rsid w:val="00D953E8"/>
    <w:rsid w:val="00D9566D"/>
    <w:rsid w:val="00D9645D"/>
    <w:rsid w:val="00DA11F5"/>
    <w:rsid w:val="00DA20C7"/>
    <w:rsid w:val="00DA252A"/>
    <w:rsid w:val="00DA2671"/>
    <w:rsid w:val="00DA32FE"/>
    <w:rsid w:val="00DA33EB"/>
    <w:rsid w:val="00DA360C"/>
    <w:rsid w:val="00DA3B27"/>
    <w:rsid w:val="00DA3ECE"/>
    <w:rsid w:val="00DA43F5"/>
    <w:rsid w:val="00DA4481"/>
    <w:rsid w:val="00DA7609"/>
    <w:rsid w:val="00DA790D"/>
    <w:rsid w:val="00DB001B"/>
    <w:rsid w:val="00DB09D7"/>
    <w:rsid w:val="00DB2340"/>
    <w:rsid w:val="00DB452F"/>
    <w:rsid w:val="00DB5469"/>
    <w:rsid w:val="00DB5695"/>
    <w:rsid w:val="00DB7F85"/>
    <w:rsid w:val="00DC05A3"/>
    <w:rsid w:val="00DC131F"/>
    <w:rsid w:val="00DC14F0"/>
    <w:rsid w:val="00DC1961"/>
    <w:rsid w:val="00DC2694"/>
    <w:rsid w:val="00DC41CB"/>
    <w:rsid w:val="00DC4775"/>
    <w:rsid w:val="00DC5333"/>
    <w:rsid w:val="00DD0946"/>
    <w:rsid w:val="00DD1B98"/>
    <w:rsid w:val="00DD2EE0"/>
    <w:rsid w:val="00DD425B"/>
    <w:rsid w:val="00DD5209"/>
    <w:rsid w:val="00DD7946"/>
    <w:rsid w:val="00DE2A8A"/>
    <w:rsid w:val="00DE4F0E"/>
    <w:rsid w:val="00DE5622"/>
    <w:rsid w:val="00DE56A2"/>
    <w:rsid w:val="00DF3E98"/>
    <w:rsid w:val="00DF57E3"/>
    <w:rsid w:val="00E007B5"/>
    <w:rsid w:val="00E01348"/>
    <w:rsid w:val="00E02B91"/>
    <w:rsid w:val="00E0507F"/>
    <w:rsid w:val="00E0684C"/>
    <w:rsid w:val="00E06C79"/>
    <w:rsid w:val="00E07585"/>
    <w:rsid w:val="00E11CA5"/>
    <w:rsid w:val="00E12908"/>
    <w:rsid w:val="00E12ABA"/>
    <w:rsid w:val="00E134A1"/>
    <w:rsid w:val="00E13E78"/>
    <w:rsid w:val="00E14214"/>
    <w:rsid w:val="00E14BFA"/>
    <w:rsid w:val="00E16111"/>
    <w:rsid w:val="00E16DAE"/>
    <w:rsid w:val="00E17956"/>
    <w:rsid w:val="00E204B3"/>
    <w:rsid w:val="00E2072C"/>
    <w:rsid w:val="00E207D2"/>
    <w:rsid w:val="00E23AEE"/>
    <w:rsid w:val="00E249A7"/>
    <w:rsid w:val="00E25006"/>
    <w:rsid w:val="00E27428"/>
    <w:rsid w:val="00E27937"/>
    <w:rsid w:val="00E3089F"/>
    <w:rsid w:val="00E337CD"/>
    <w:rsid w:val="00E33EC0"/>
    <w:rsid w:val="00E379B7"/>
    <w:rsid w:val="00E4069C"/>
    <w:rsid w:val="00E41608"/>
    <w:rsid w:val="00E4212D"/>
    <w:rsid w:val="00E42444"/>
    <w:rsid w:val="00E42566"/>
    <w:rsid w:val="00E429AB"/>
    <w:rsid w:val="00E43336"/>
    <w:rsid w:val="00E440A0"/>
    <w:rsid w:val="00E46431"/>
    <w:rsid w:val="00E469FA"/>
    <w:rsid w:val="00E52ED8"/>
    <w:rsid w:val="00E533FC"/>
    <w:rsid w:val="00E53C7F"/>
    <w:rsid w:val="00E55912"/>
    <w:rsid w:val="00E55F0C"/>
    <w:rsid w:val="00E563F0"/>
    <w:rsid w:val="00E56ECA"/>
    <w:rsid w:val="00E57C01"/>
    <w:rsid w:val="00E57E89"/>
    <w:rsid w:val="00E60205"/>
    <w:rsid w:val="00E608BF"/>
    <w:rsid w:val="00E612B5"/>
    <w:rsid w:val="00E621D7"/>
    <w:rsid w:val="00E634BB"/>
    <w:rsid w:val="00E66CC7"/>
    <w:rsid w:val="00E67ECB"/>
    <w:rsid w:val="00E738F8"/>
    <w:rsid w:val="00E7392D"/>
    <w:rsid w:val="00E75257"/>
    <w:rsid w:val="00E77FE0"/>
    <w:rsid w:val="00E835B8"/>
    <w:rsid w:val="00E83786"/>
    <w:rsid w:val="00E83E44"/>
    <w:rsid w:val="00E84FEC"/>
    <w:rsid w:val="00E85AB7"/>
    <w:rsid w:val="00E864AE"/>
    <w:rsid w:val="00E87014"/>
    <w:rsid w:val="00E90EF6"/>
    <w:rsid w:val="00E9112E"/>
    <w:rsid w:val="00E9203B"/>
    <w:rsid w:val="00E94847"/>
    <w:rsid w:val="00E94DB6"/>
    <w:rsid w:val="00E95256"/>
    <w:rsid w:val="00E958F4"/>
    <w:rsid w:val="00E96133"/>
    <w:rsid w:val="00E96869"/>
    <w:rsid w:val="00E97A4D"/>
    <w:rsid w:val="00EA0904"/>
    <w:rsid w:val="00EA215A"/>
    <w:rsid w:val="00EA279C"/>
    <w:rsid w:val="00EA33B6"/>
    <w:rsid w:val="00EA3E04"/>
    <w:rsid w:val="00EA435A"/>
    <w:rsid w:val="00EA5501"/>
    <w:rsid w:val="00EA7C33"/>
    <w:rsid w:val="00EB1D59"/>
    <w:rsid w:val="00EB5B14"/>
    <w:rsid w:val="00EB5ED6"/>
    <w:rsid w:val="00EB6513"/>
    <w:rsid w:val="00EB689F"/>
    <w:rsid w:val="00EB6EF0"/>
    <w:rsid w:val="00EC0561"/>
    <w:rsid w:val="00EC2A52"/>
    <w:rsid w:val="00EC2F45"/>
    <w:rsid w:val="00EC4E3B"/>
    <w:rsid w:val="00EC6953"/>
    <w:rsid w:val="00EC6D5B"/>
    <w:rsid w:val="00ED160F"/>
    <w:rsid w:val="00ED2626"/>
    <w:rsid w:val="00ED2FD8"/>
    <w:rsid w:val="00ED37D6"/>
    <w:rsid w:val="00ED4503"/>
    <w:rsid w:val="00EE0E81"/>
    <w:rsid w:val="00EE212A"/>
    <w:rsid w:val="00EE2C47"/>
    <w:rsid w:val="00EE30DB"/>
    <w:rsid w:val="00EE33D1"/>
    <w:rsid w:val="00EE4103"/>
    <w:rsid w:val="00EE41BF"/>
    <w:rsid w:val="00EE42EC"/>
    <w:rsid w:val="00EE593D"/>
    <w:rsid w:val="00EE682E"/>
    <w:rsid w:val="00EE69D5"/>
    <w:rsid w:val="00EF1223"/>
    <w:rsid w:val="00EF2041"/>
    <w:rsid w:val="00EF230A"/>
    <w:rsid w:val="00EF2B5C"/>
    <w:rsid w:val="00EF2BC2"/>
    <w:rsid w:val="00EF2C2E"/>
    <w:rsid w:val="00EF32B6"/>
    <w:rsid w:val="00EF5712"/>
    <w:rsid w:val="00EF6678"/>
    <w:rsid w:val="00F013B2"/>
    <w:rsid w:val="00F02377"/>
    <w:rsid w:val="00F02CE5"/>
    <w:rsid w:val="00F07538"/>
    <w:rsid w:val="00F1483D"/>
    <w:rsid w:val="00F16995"/>
    <w:rsid w:val="00F16B62"/>
    <w:rsid w:val="00F2087E"/>
    <w:rsid w:val="00F20CE8"/>
    <w:rsid w:val="00F23572"/>
    <w:rsid w:val="00F2390F"/>
    <w:rsid w:val="00F23DB3"/>
    <w:rsid w:val="00F25705"/>
    <w:rsid w:val="00F27249"/>
    <w:rsid w:val="00F307D6"/>
    <w:rsid w:val="00F32B9F"/>
    <w:rsid w:val="00F33D58"/>
    <w:rsid w:val="00F36AA7"/>
    <w:rsid w:val="00F37BC5"/>
    <w:rsid w:val="00F40788"/>
    <w:rsid w:val="00F41CC5"/>
    <w:rsid w:val="00F42B5E"/>
    <w:rsid w:val="00F437ED"/>
    <w:rsid w:val="00F43E11"/>
    <w:rsid w:val="00F442E9"/>
    <w:rsid w:val="00F44B71"/>
    <w:rsid w:val="00F45ABF"/>
    <w:rsid w:val="00F47210"/>
    <w:rsid w:val="00F47391"/>
    <w:rsid w:val="00F50F08"/>
    <w:rsid w:val="00F55E33"/>
    <w:rsid w:val="00F578FE"/>
    <w:rsid w:val="00F61DC3"/>
    <w:rsid w:val="00F641FD"/>
    <w:rsid w:val="00F64AD0"/>
    <w:rsid w:val="00F6564D"/>
    <w:rsid w:val="00F67F23"/>
    <w:rsid w:val="00F67FD4"/>
    <w:rsid w:val="00F70683"/>
    <w:rsid w:val="00F7267C"/>
    <w:rsid w:val="00F728AB"/>
    <w:rsid w:val="00F751B6"/>
    <w:rsid w:val="00F76317"/>
    <w:rsid w:val="00F76D59"/>
    <w:rsid w:val="00F7731C"/>
    <w:rsid w:val="00F80C14"/>
    <w:rsid w:val="00F81972"/>
    <w:rsid w:val="00F822C3"/>
    <w:rsid w:val="00F82815"/>
    <w:rsid w:val="00F85EC2"/>
    <w:rsid w:val="00F86B99"/>
    <w:rsid w:val="00F87F72"/>
    <w:rsid w:val="00F90159"/>
    <w:rsid w:val="00F9200D"/>
    <w:rsid w:val="00F932C9"/>
    <w:rsid w:val="00F93498"/>
    <w:rsid w:val="00F94287"/>
    <w:rsid w:val="00F94A2E"/>
    <w:rsid w:val="00F965C3"/>
    <w:rsid w:val="00F97527"/>
    <w:rsid w:val="00FA0E86"/>
    <w:rsid w:val="00FA1C6E"/>
    <w:rsid w:val="00FA2272"/>
    <w:rsid w:val="00FA2B44"/>
    <w:rsid w:val="00FA2FAA"/>
    <w:rsid w:val="00FA41A4"/>
    <w:rsid w:val="00FA55E6"/>
    <w:rsid w:val="00FA6017"/>
    <w:rsid w:val="00FA6FB3"/>
    <w:rsid w:val="00FA75F0"/>
    <w:rsid w:val="00FA7D86"/>
    <w:rsid w:val="00FB0493"/>
    <w:rsid w:val="00FB2CA2"/>
    <w:rsid w:val="00FB3C2B"/>
    <w:rsid w:val="00FB3E0A"/>
    <w:rsid w:val="00FB4349"/>
    <w:rsid w:val="00FB5CB3"/>
    <w:rsid w:val="00FB5F5C"/>
    <w:rsid w:val="00FB7EA9"/>
    <w:rsid w:val="00FC0169"/>
    <w:rsid w:val="00FC0B03"/>
    <w:rsid w:val="00FC19FB"/>
    <w:rsid w:val="00FC2D5E"/>
    <w:rsid w:val="00FC61B0"/>
    <w:rsid w:val="00FC6DF3"/>
    <w:rsid w:val="00FD0807"/>
    <w:rsid w:val="00FD17BC"/>
    <w:rsid w:val="00FD4262"/>
    <w:rsid w:val="00FD610D"/>
    <w:rsid w:val="00FE083B"/>
    <w:rsid w:val="00FE18C0"/>
    <w:rsid w:val="00FE18C2"/>
    <w:rsid w:val="00FE33A6"/>
    <w:rsid w:val="00FE33C5"/>
    <w:rsid w:val="00FE5B2C"/>
    <w:rsid w:val="00FE683A"/>
    <w:rsid w:val="00FE6B19"/>
    <w:rsid w:val="00FE6B72"/>
    <w:rsid w:val="00FF0EF7"/>
    <w:rsid w:val="00FF1C8C"/>
    <w:rsid w:val="00FF257C"/>
    <w:rsid w:val="00FF50C0"/>
    <w:rsid w:val="00FF616A"/>
    <w:rsid w:val="00FF62D5"/>
    <w:rsid w:val="00FF6B35"/>
    <w:rsid w:val="00FF74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="Times New Roman" w:hAnsi="Tahoma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633464"/>
    <w:pPr>
      <w:keepLines/>
      <w:spacing w:after="120" w:line="276" w:lineRule="auto"/>
    </w:pPr>
    <w:rPr>
      <w:szCs w:val="22"/>
    </w:rPr>
  </w:style>
  <w:style w:type="paragraph" w:styleId="1">
    <w:name w:val="heading 1"/>
    <w:basedOn w:val="a4"/>
    <w:next w:val="a4"/>
    <w:link w:val="11"/>
    <w:qFormat/>
    <w:rsid w:val="00CE2293"/>
    <w:pPr>
      <w:keepNext/>
      <w:tabs>
        <w:tab w:val="left" w:pos="709"/>
      </w:tabs>
      <w:spacing w:before="360" w:after="240"/>
      <w:outlineLvl w:val="0"/>
    </w:pPr>
    <w:rPr>
      <w:bCs/>
      <w:color w:val="FF0000"/>
      <w:sz w:val="36"/>
      <w:szCs w:val="28"/>
    </w:rPr>
  </w:style>
  <w:style w:type="paragraph" w:styleId="20">
    <w:name w:val="heading 2"/>
    <w:basedOn w:val="a4"/>
    <w:next w:val="a4"/>
    <w:link w:val="21"/>
    <w:unhideWhenUsed/>
    <w:qFormat/>
    <w:rsid w:val="005D266B"/>
    <w:pPr>
      <w:keepNext/>
      <w:spacing w:before="280"/>
      <w:outlineLvl w:val="1"/>
    </w:pPr>
    <w:rPr>
      <w:bCs/>
      <w:sz w:val="32"/>
      <w:szCs w:val="26"/>
    </w:rPr>
  </w:style>
  <w:style w:type="paragraph" w:styleId="3">
    <w:name w:val="heading 3"/>
    <w:basedOn w:val="a4"/>
    <w:next w:val="a4"/>
    <w:link w:val="30"/>
    <w:unhideWhenUsed/>
    <w:qFormat/>
    <w:rsid w:val="005D266B"/>
    <w:pPr>
      <w:keepNext/>
      <w:spacing w:before="200"/>
      <w:outlineLvl w:val="2"/>
    </w:pPr>
    <w:rPr>
      <w:bCs/>
      <w:color w:val="000000"/>
      <w:sz w:val="28"/>
    </w:rPr>
  </w:style>
  <w:style w:type="paragraph" w:styleId="4">
    <w:name w:val="heading 4"/>
    <w:basedOn w:val="a4"/>
    <w:next w:val="a4"/>
    <w:link w:val="40"/>
    <w:uiPriority w:val="9"/>
    <w:unhideWhenUsed/>
    <w:qFormat/>
    <w:rsid w:val="005D266B"/>
    <w:pPr>
      <w:keepNext/>
      <w:spacing w:before="200"/>
      <w:outlineLvl w:val="3"/>
    </w:pPr>
    <w:rPr>
      <w:bCs/>
      <w:iCs/>
      <w:sz w:val="24"/>
    </w:rPr>
  </w:style>
  <w:style w:type="paragraph" w:styleId="5">
    <w:name w:val="heading 5"/>
    <w:basedOn w:val="a4"/>
    <w:next w:val="a4"/>
    <w:link w:val="50"/>
    <w:uiPriority w:val="9"/>
    <w:semiHidden/>
    <w:qFormat/>
    <w:rsid w:val="00670468"/>
    <w:pPr>
      <w:keepNext/>
      <w:spacing w:before="200"/>
      <w:outlineLvl w:val="4"/>
    </w:pPr>
    <w:rPr>
      <w:sz w:val="22"/>
    </w:rPr>
  </w:style>
  <w:style w:type="paragraph" w:styleId="6">
    <w:name w:val="heading 6"/>
    <w:basedOn w:val="a4"/>
    <w:next w:val="a4"/>
    <w:link w:val="60"/>
    <w:uiPriority w:val="9"/>
    <w:semiHidden/>
    <w:qFormat/>
    <w:rsid w:val="00670468"/>
    <w:pPr>
      <w:keepNext/>
      <w:spacing w:before="200"/>
      <w:outlineLvl w:val="5"/>
    </w:pPr>
    <w:rPr>
      <w:b/>
      <w:iCs/>
      <w:sz w:val="18"/>
    </w:rPr>
  </w:style>
  <w:style w:type="paragraph" w:styleId="7">
    <w:name w:val="heading 7"/>
    <w:basedOn w:val="a4"/>
    <w:next w:val="a4"/>
    <w:link w:val="70"/>
    <w:uiPriority w:val="9"/>
    <w:semiHidden/>
    <w:rsid w:val="00E02B91"/>
    <w:pPr>
      <w:keepNext/>
      <w:spacing w:before="200"/>
      <w:outlineLvl w:val="6"/>
    </w:pPr>
    <w:rPr>
      <w:i/>
      <w:iCs/>
      <w:color w:val="404040"/>
    </w:rPr>
  </w:style>
  <w:style w:type="paragraph" w:styleId="8">
    <w:name w:val="heading 8"/>
    <w:basedOn w:val="a4"/>
    <w:next w:val="a4"/>
    <w:link w:val="80"/>
    <w:uiPriority w:val="9"/>
    <w:semiHidden/>
    <w:rsid w:val="00E02B91"/>
    <w:pPr>
      <w:keepNext/>
      <w:spacing w:before="200"/>
      <w:outlineLvl w:val="7"/>
    </w:pPr>
    <w:rPr>
      <w:color w:val="4F81BD"/>
      <w:szCs w:val="20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A508E0"/>
    <w:pPr>
      <w:keepNext/>
      <w:spacing w:before="200"/>
      <w:outlineLvl w:val="8"/>
    </w:pPr>
    <w:rPr>
      <w:i/>
      <w:iCs/>
      <w:color w:val="40404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1"/>
    <w:link w:val="1"/>
    <w:rsid w:val="00CE2293"/>
    <w:rPr>
      <w:bCs/>
      <w:color w:val="FF0000"/>
      <w:sz w:val="36"/>
      <w:szCs w:val="28"/>
    </w:rPr>
  </w:style>
  <w:style w:type="character" w:customStyle="1" w:styleId="21">
    <w:name w:val="Заголовок 2 Знак"/>
    <w:link w:val="20"/>
    <w:rsid w:val="005D266B"/>
    <w:rPr>
      <w:bCs/>
      <w:sz w:val="32"/>
      <w:szCs w:val="26"/>
    </w:rPr>
  </w:style>
  <w:style w:type="character" w:customStyle="1" w:styleId="30">
    <w:name w:val="Заголовок 3 Знак"/>
    <w:link w:val="3"/>
    <w:rsid w:val="005D266B"/>
    <w:rPr>
      <w:bCs/>
      <w:color w:val="000000"/>
      <w:sz w:val="28"/>
      <w:szCs w:val="22"/>
    </w:rPr>
  </w:style>
  <w:style w:type="character" w:customStyle="1" w:styleId="40">
    <w:name w:val="Заголовок 4 Знак"/>
    <w:link w:val="4"/>
    <w:uiPriority w:val="9"/>
    <w:rsid w:val="005D266B"/>
    <w:rPr>
      <w:bCs/>
      <w:iCs/>
      <w:sz w:val="24"/>
      <w:szCs w:val="22"/>
    </w:rPr>
  </w:style>
  <w:style w:type="character" w:customStyle="1" w:styleId="50">
    <w:name w:val="Заголовок 5 Знак"/>
    <w:link w:val="5"/>
    <w:uiPriority w:val="9"/>
    <w:semiHidden/>
    <w:rsid w:val="00670468"/>
    <w:rPr>
      <w:sz w:val="22"/>
      <w:szCs w:val="22"/>
    </w:rPr>
  </w:style>
  <w:style w:type="character" w:customStyle="1" w:styleId="60">
    <w:name w:val="Заголовок 6 Знак"/>
    <w:link w:val="6"/>
    <w:uiPriority w:val="9"/>
    <w:semiHidden/>
    <w:rsid w:val="00670468"/>
    <w:rPr>
      <w:b/>
      <w:iCs/>
      <w:sz w:val="18"/>
      <w:szCs w:val="22"/>
    </w:rPr>
  </w:style>
  <w:style w:type="character" w:customStyle="1" w:styleId="70">
    <w:name w:val="Заголовок 7 Знак"/>
    <w:link w:val="7"/>
    <w:uiPriority w:val="9"/>
    <w:semiHidden/>
    <w:rsid w:val="00E55F0C"/>
    <w:rPr>
      <w:i/>
      <w:iCs/>
      <w:color w:val="404040"/>
      <w:szCs w:val="22"/>
    </w:rPr>
  </w:style>
  <w:style w:type="character" w:customStyle="1" w:styleId="80">
    <w:name w:val="Заголовок 8 Знак"/>
    <w:link w:val="8"/>
    <w:uiPriority w:val="9"/>
    <w:semiHidden/>
    <w:rsid w:val="00E55F0C"/>
    <w:rPr>
      <w:color w:val="4F81BD"/>
    </w:rPr>
  </w:style>
  <w:style w:type="character" w:customStyle="1" w:styleId="90">
    <w:name w:val="Заголовок 9 Знак"/>
    <w:link w:val="9"/>
    <w:uiPriority w:val="9"/>
    <w:semiHidden/>
    <w:rsid w:val="00A508E0"/>
    <w:rPr>
      <w:i/>
      <w:iCs/>
      <w:color w:val="404040"/>
    </w:rPr>
  </w:style>
  <w:style w:type="paragraph" w:styleId="a8">
    <w:name w:val="Title"/>
    <w:basedOn w:val="a4"/>
    <w:next w:val="a4"/>
    <w:link w:val="a9"/>
    <w:uiPriority w:val="10"/>
    <w:qFormat/>
    <w:rsid w:val="00A508E0"/>
    <w:pPr>
      <w:spacing w:before="360" w:after="360" w:line="240" w:lineRule="auto"/>
    </w:pPr>
    <w:rPr>
      <w:color w:val="FF0000"/>
      <w:spacing w:val="5"/>
      <w:kern w:val="28"/>
      <w:sz w:val="40"/>
      <w:szCs w:val="52"/>
    </w:rPr>
  </w:style>
  <w:style w:type="character" w:customStyle="1" w:styleId="a9">
    <w:name w:val="Название Знак"/>
    <w:link w:val="a8"/>
    <w:uiPriority w:val="10"/>
    <w:rsid w:val="00A508E0"/>
    <w:rPr>
      <w:color w:val="FF0000"/>
      <w:spacing w:val="5"/>
      <w:kern w:val="28"/>
      <w:sz w:val="40"/>
      <w:szCs w:val="52"/>
    </w:rPr>
  </w:style>
  <w:style w:type="paragraph" w:styleId="aa">
    <w:name w:val="Subtitle"/>
    <w:basedOn w:val="a4"/>
    <w:next w:val="a4"/>
    <w:link w:val="ab"/>
    <w:uiPriority w:val="11"/>
    <w:semiHidden/>
    <w:rsid w:val="00BB704F"/>
    <w:pPr>
      <w:numPr>
        <w:ilvl w:val="1"/>
      </w:numPr>
    </w:pPr>
    <w:rPr>
      <w:b/>
      <w:i/>
      <w:iCs/>
      <w:color w:val="000000"/>
      <w:spacing w:val="15"/>
      <w:szCs w:val="24"/>
    </w:rPr>
  </w:style>
  <w:style w:type="character" w:customStyle="1" w:styleId="ab">
    <w:name w:val="Подзаголовок Знак"/>
    <w:link w:val="aa"/>
    <w:uiPriority w:val="11"/>
    <w:semiHidden/>
    <w:rsid w:val="00E55F0C"/>
    <w:rPr>
      <w:b/>
      <w:i/>
      <w:iCs/>
      <w:color w:val="000000"/>
      <w:spacing w:val="15"/>
      <w:szCs w:val="24"/>
    </w:rPr>
  </w:style>
  <w:style w:type="character" w:styleId="ac">
    <w:name w:val="Strong"/>
    <w:uiPriority w:val="22"/>
    <w:qFormat/>
    <w:rsid w:val="00A508E0"/>
    <w:rPr>
      <w:b/>
      <w:bCs/>
    </w:rPr>
  </w:style>
  <w:style w:type="character" w:styleId="ad">
    <w:name w:val="Emphasis"/>
    <w:uiPriority w:val="20"/>
    <w:qFormat/>
    <w:rsid w:val="00A508E0"/>
    <w:rPr>
      <w:i/>
      <w:iCs/>
    </w:rPr>
  </w:style>
  <w:style w:type="table" w:customStyle="1" w:styleId="-11">
    <w:name w:val="Светлая заливка - Акцент 11"/>
    <w:basedOn w:val="a6"/>
    <w:uiPriority w:val="60"/>
    <w:rsid w:val="00443D24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ae">
    <w:name w:val="List Paragraph"/>
    <w:basedOn w:val="a4"/>
    <w:link w:val="10"/>
    <w:uiPriority w:val="34"/>
    <w:qFormat/>
    <w:rsid w:val="00A508E0"/>
    <w:pPr>
      <w:ind w:left="567"/>
    </w:pPr>
  </w:style>
  <w:style w:type="paragraph" w:styleId="22">
    <w:name w:val="Quote"/>
    <w:basedOn w:val="a4"/>
    <w:next w:val="a4"/>
    <w:link w:val="23"/>
    <w:uiPriority w:val="29"/>
    <w:rsid w:val="00E02B91"/>
    <w:rPr>
      <w:i/>
      <w:iCs/>
      <w:color w:val="000000"/>
      <w:szCs w:val="20"/>
    </w:rPr>
  </w:style>
  <w:style w:type="character" w:customStyle="1" w:styleId="23">
    <w:name w:val="Цитата 2 Знак"/>
    <w:link w:val="22"/>
    <w:uiPriority w:val="29"/>
    <w:rsid w:val="00E02B91"/>
    <w:rPr>
      <w:i/>
      <w:iCs/>
      <w:color w:val="000000"/>
    </w:rPr>
  </w:style>
  <w:style w:type="paragraph" w:styleId="af">
    <w:name w:val="Intense Quote"/>
    <w:basedOn w:val="a4"/>
    <w:next w:val="a4"/>
    <w:link w:val="af0"/>
    <w:uiPriority w:val="30"/>
    <w:semiHidden/>
    <w:rsid w:val="00895348"/>
    <w:pPr>
      <w:spacing w:before="200" w:after="280"/>
      <w:ind w:left="936" w:right="936"/>
    </w:pPr>
    <w:rPr>
      <w:b/>
      <w:bCs/>
      <w:i/>
      <w:iCs/>
      <w:color w:val="7F7F7F"/>
    </w:rPr>
  </w:style>
  <w:style w:type="character" w:customStyle="1" w:styleId="af0">
    <w:name w:val="Выделенная цитата Знак"/>
    <w:link w:val="af"/>
    <w:uiPriority w:val="30"/>
    <w:semiHidden/>
    <w:rsid w:val="00E55F0C"/>
    <w:rPr>
      <w:b/>
      <w:bCs/>
      <w:i/>
      <w:iCs/>
      <w:color w:val="7F7F7F"/>
      <w:szCs w:val="22"/>
    </w:rPr>
  </w:style>
  <w:style w:type="character" w:styleId="af1">
    <w:name w:val="Subtle Emphasis"/>
    <w:uiPriority w:val="19"/>
    <w:semiHidden/>
    <w:qFormat/>
    <w:rsid w:val="00A508E0"/>
    <w:rPr>
      <w:i w:val="0"/>
      <w:iCs/>
      <w:color w:val="808080"/>
    </w:rPr>
  </w:style>
  <w:style w:type="character" w:styleId="af2">
    <w:name w:val="Intense Emphasis"/>
    <w:uiPriority w:val="21"/>
    <w:rsid w:val="00E02B91"/>
    <w:rPr>
      <w:rFonts w:ascii="Tahoma" w:hAnsi="Tahoma"/>
      <w:b/>
      <w:bCs/>
      <w:i/>
      <w:iCs/>
      <w:color w:val="000000"/>
      <w:sz w:val="20"/>
    </w:rPr>
  </w:style>
  <w:style w:type="character" w:styleId="af3">
    <w:name w:val="Subtle Reference"/>
    <w:uiPriority w:val="31"/>
    <w:semiHidden/>
    <w:rsid w:val="00E02B91"/>
    <w:rPr>
      <w:smallCaps/>
      <w:color w:val="C0504D"/>
      <w:u w:val="single"/>
    </w:rPr>
  </w:style>
  <w:style w:type="character" w:styleId="af4">
    <w:name w:val="Intense Reference"/>
    <w:uiPriority w:val="32"/>
    <w:semiHidden/>
    <w:rsid w:val="00E02B91"/>
    <w:rPr>
      <w:b/>
      <w:bCs/>
      <w:smallCaps/>
      <w:color w:val="C0504D"/>
      <w:spacing w:val="5"/>
      <w:u w:val="single"/>
    </w:rPr>
  </w:style>
  <w:style w:type="paragraph" w:customStyle="1" w:styleId="a2">
    <w:name w:val="Нумерованный многоуровневый"/>
    <w:basedOn w:val="a4"/>
    <w:qFormat/>
    <w:rsid w:val="00A508E0"/>
    <w:pPr>
      <w:widowControl w:val="0"/>
      <w:numPr>
        <w:numId w:val="5"/>
      </w:numPr>
    </w:pPr>
  </w:style>
  <w:style w:type="paragraph" w:styleId="af5">
    <w:name w:val="TOC Heading"/>
    <w:basedOn w:val="1"/>
    <w:next w:val="a4"/>
    <w:uiPriority w:val="39"/>
    <w:semiHidden/>
    <w:unhideWhenUsed/>
    <w:qFormat/>
    <w:rsid w:val="00A508E0"/>
    <w:pPr>
      <w:outlineLvl w:val="9"/>
    </w:pPr>
  </w:style>
  <w:style w:type="paragraph" w:styleId="af6">
    <w:name w:val="caption"/>
    <w:basedOn w:val="a4"/>
    <w:next w:val="a4"/>
    <w:uiPriority w:val="35"/>
    <w:unhideWhenUsed/>
    <w:qFormat/>
    <w:rsid w:val="00A508E0"/>
    <w:pPr>
      <w:spacing w:line="240" w:lineRule="auto"/>
    </w:pPr>
    <w:rPr>
      <w:b/>
      <w:bCs/>
      <w:color w:val="000000"/>
      <w:szCs w:val="18"/>
    </w:rPr>
  </w:style>
  <w:style w:type="table" w:styleId="-1">
    <w:name w:val="Table Web 1"/>
    <w:basedOn w:val="a6"/>
    <w:uiPriority w:val="99"/>
    <w:semiHidden/>
    <w:unhideWhenUsed/>
    <w:rsid w:val="00443D24"/>
    <w:pPr>
      <w:spacing w:after="120" w:line="276" w:lineRule="auto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7">
    <w:name w:val="Заголовок"/>
    <w:basedOn w:val="a4"/>
    <w:next w:val="a4"/>
    <w:qFormat/>
    <w:rsid w:val="00A508E0"/>
    <w:pPr>
      <w:pageBreakBefore/>
      <w:spacing w:before="360" w:after="240"/>
    </w:pPr>
    <w:rPr>
      <w:sz w:val="36"/>
      <w:lang w:val="en-US"/>
    </w:rPr>
  </w:style>
  <w:style w:type="table" w:styleId="af8">
    <w:name w:val="Table Grid"/>
    <w:basedOn w:val="a6"/>
    <w:rsid w:val="00FA2F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footer"/>
    <w:basedOn w:val="a4"/>
    <w:link w:val="afa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a">
    <w:name w:val="Нижний колонтитул Знак"/>
    <w:link w:val="af9"/>
    <w:uiPriority w:val="99"/>
    <w:rsid w:val="004A6496"/>
    <w:rPr>
      <w:sz w:val="20"/>
    </w:rPr>
  </w:style>
  <w:style w:type="paragraph" w:styleId="afb">
    <w:name w:val="header"/>
    <w:basedOn w:val="a4"/>
    <w:link w:val="afc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c">
    <w:name w:val="Верхний колонтитул Знак"/>
    <w:link w:val="afb"/>
    <w:uiPriority w:val="99"/>
    <w:rsid w:val="004A6496"/>
    <w:rPr>
      <w:rFonts w:ascii="Tahoma" w:eastAsia="Times New Roman" w:hAnsi="Tahoma" w:cs="Times New Roman"/>
      <w:sz w:val="20"/>
      <w:szCs w:val="20"/>
    </w:rPr>
  </w:style>
  <w:style w:type="character" w:styleId="afd">
    <w:name w:val="Hyperlink"/>
    <w:uiPriority w:val="99"/>
    <w:unhideWhenUsed/>
    <w:rsid w:val="009A6451"/>
    <w:rPr>
      <w:noProof/>
      <w:color w:val="0000FF"/>
    </w:rPr>
  </w:style>
  <w:style w:type="table" w:customStyle="1" w:styleId="12">
    <w:name w:val="Светлая заливка1"/>
    <w:basedOn w:val="a6"/>
    <w:uiPriority w:val="60"/>
    <w:rsid w:val="003563C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numbering" w:customStyle="1" w:styleId="2">
    <w:name w:val="Стиль2"/>
    <w:uiPriority w:val="99"/>
    <w:rsid w:val="0095028A"/>
    <w:pPr>
      <w:numPr>
        <w:numId w:val="1"/>
      </w:numPr>
    </w:pPr>
  </w:style>
  <w:style w:type="paragraph" w:customStyle="1" w:styleId="afe">
    <w:name w:val="Нумерованый список"/>
    <w:basedOn w:val="ae"/>
    <w:link w:val="aff"/>
    <w:semiHidden/>
    <w:rsid w:val="00A86967"/>
    <w:pPr>
      <w:ind w:left="0"/>
    </w:pPr>
  </w:style>
  <w:style w:type="paragraph" w:customStyle="1" w:styleId="a0">
    <w:name w:val="Маркированный список обычный"/>
    <w:basedOn w:val="aff0"/>
    <w:next w:val="aff0"/>
    <w:link w:val="aff1"/>
    <w:qFormat/>
    <w:rsid w:val="00A508E0"/>
    <w:pPr>
      <w:keepNext/>
      <w:widowControl w:val="0"/>
      <w:numPr>
        <w:numId w:val="2"/>
      </w:numPr>
      <w:ind w:left="907" w:hanging="170"/>
    </w:pPr>
  </w:style>
  <w:style w:type="character" w:customStyle="1" w:styleId="10">
    <w:name w:val="Абзац списка Знак1"/>
    <w:link w:val="ae"/>
    <w:uiPriority w:val="34"/>
    <w:rsid w:val="00A508E0"/>
    <w:rPr>
      <w:szCs w:val="22"/>
    </w:rPr>
  </w:style>
  <w:style w:type="paragraph" w:customStyle="1" w:styleId="a3">
    <w:name w:val="Маркированный список таблицы"/>
    <w:basedOn w:val="a4"/>
    <w:qFormat/>
    <w:rsid w:val="00A508E0"/>
    <w:pPr>
      <w:numPr>
        <w:numId w:val="6"/>
      </w:numPr>
    </w:pPr>
  </w:style>
  <w:style w:type="character" w:customStyle="1" w:styleId="aff">
    <w:name w:val="Нумерованый список Знак"/>
    <w:link w:val="afe"/>
    <w:semiHidden/>
    <w:rsid w:val="00E55F0C"/>
    <w:rPr>
      <w:szCs w:val="22"/>
    </w:rPr>
  </w:style>
  <w:style w:type="paragraph" w:customStyle="1" w:styleId="a1">
    <w:name w:val="Нумерованный список таблицы"/>
    <w:basedOn w:val="ae"/>
    <w:link w:val="aff2"/>
    <w:qFormat/>
    <w:rsid w:val="00A508E0"/>
    <w:pPr>
      <w:numPr>
        <w:numId w:val="3"/>
      </w:numPr>
    </w:pPr>
  </w:style>
  <w:style w:type="character" w:customStyle="1" w:styleId="aff2">
    <w:name w:val="Нумерованный список таблицы Знак"/>
    <w:link w:val="a1"/>
    <w:rsid w:val="00A508E0"/>
    <w:rPr>
      <w:szCs w:val="22"/>
    </w:rPr>
  </w:style>
  <w:style w:type="paragraph" w:styleId="13">
    <w:name w:val="toc 1"/>
    <w:basedOn w:val="a4"/>
    <w:next w:val="a4"/>
    <w:uiPriority w:val="39"/>
    <w:rsid w:val="00A971F4"/>
    <w:pPr>
      <w:tabs>
        <w:tab w:val="right" w:leader="dot" w:pos="9627"/>
      </w:tabs>
    </w:pPr>
    <w:rPr>
      <w:rFonts w:cs="Tahoma"/>
      <w:bCs/>
      <w:szCs w:val="20"/>
    </w:rPr>
  </w:style>
  <w:style w:type="paragraph" w:styleId="24">
    <w:name w:val="toc 2"/>
    <w:basedOn w:val="a4"/>
    <w:next w:val="a4"/>
    <w:uiPriority w:val="39"/>
    <w:rsid w:val="007E7D01"/>
    <w:pPr>
      <w:tabs>
        <w:tab w:val="left" w:pos="800"/>
        <w:tab w:val="right" w:leader="dot" w:pos="9627"/>
      </w:tabs>
      <w:ind w:left="198"/>
    </w:pPr>
    <w:rPr>
      <w:rFonts w:cs="Tahoma"/>
      <w:szCs w:val="20"/>
    </w:rPr>
  </w:style>
  <w:style w:type="paragraph" w:styleId="31">
    <w:name w:val="toc 3"/>
    <w:basedOn w:val="a4"/>
    <w:next w:val="a4"/>
    <w:uiPriority w:val="39"/>
    <w:rsid w:val="007E7D01"/>
    <w:pPr>
      <w:tabs>
        <w:tab w:val="left" w:pos="1200"/>
        <w:tab w:val="right" w:leader="dot" w:pos="9627"/>
      </w:tabs>
      <w:ind w:left="403"/>
    </w:pPr>
    <w:rPr>
      <w:rFonts w:cs="Tahoma"/>
      <w:iCs/>
      <w:szCs w:val="20"/>
    </w:rPr>
  </w:style>
  <w:style w:type="paragraph" w:styleId="41">
    <w:name w:val="toc 4"/>
    <w:basedOn w:val="a4"/>
    <w:next w:val="a4"/>
    <w:uiPriority w:val="39"/>
    <w:rsid w:val="007E7D01"/>
    <w:pPr>
      <w:ind w:left="600"/>
    </w:pPr>
    <w:rPr>
      <w:rFonts w:cs="Tahoma"/>
      <w:sz w:val="18"/>
      <w:szCs w:val="18"/>
    </w:rPr>
  </w:style>
  <w:style w:type="paragraph" w:styleId="51">
    <w:name w:val="toc 5"/>
    <w:basedOn w:val="a4"/>
    <w:next w:val="a4"/>
    <w:uiPriority w:val="39"/>
    <w:semiHidden/>
    <w:rsid w:val="007E7D01"/>
    <w:pPr>
      <w:ind w:left="800"/>
    </w:pPr>
    <w:rPr>
      <w:rFonts w:cs="Tahoma"/>
      <w:sz w:val="18"/>
      <w:szCs w:val="18"/>
    </w:rPr>
  </w:style>
  <w:style w:type="paragraph" w:styleId="61">
    <w:name w:val="toc 6"/>
    <w:basedOn w:val="a4"/>
    <w:next w:val="a4"/>
    <w:autoRedefine/>
    <w:uiPriority w:val="39"/>
    <w:semiHidden/>
    <w:rsid w:val="007E7D01"/>
    <w:pPr>
      <w:ind w:left="1000"/>
    </w:pPr>
    <w:rPr>
      <w:rFonts w:cs="Tahoma"/>
      <w:sz w:val="18"/>
      <w:szCs w:val="18"/>
    </w:rPr>
  </w:style>
  <w:style w:type="paragraph" w:styleId="71">
    <w:name w:val="toc 7"/>
    <w:basedOn w:val="a4"/>
    <w:next w:val="a4"/>
    <w:autoRedefine/>
    <w:uiPriority w:val="39"/>
    <w:semiHidden/>
    <w:rsid w:val="007E7D01"/>
    <w:pPr>
      <w:ind w:left="1200"/>
    </w:pPr>
    <w:rPr>
      <w:rFonts w:cs="Tahoma"/>
      <w:sz w:val="18"/>
      <w:szCs w:val="18"/>
    </w:rPr>
  </w:style>
  <w:style w:type="paragraph" w:styleId="81">
    <w:name w:val="toc 8"/>
    <w:basedOn w:val="a4"/>
    <w:next w:val="a4"/>
    <w:autoRedefine/>
    <w:uiPriority w:val="39"/>
    <w:semiHidden/>
    <w:rsid w:val="007E7D01"/>
    <w:pPr>
      <w:ind w:left="1400"/>
    </w:pPr>
    <w:rPr>
      <w:rFonts w:cs="Tahoma"/>
      <w:sz w:val="18"/>
      <w:szCs w:val="18"/>
    </w:rPr>
  </w:style>
  <w:style w:type="paragraph" w:styleId="91">
    <w:name w:val="toc 9"/>
    <w:basedOn w:val="a4"/>
    <w:next w:val="a4"/>
    <w:autoRedefine/>
    <w:uiPriority w:val="39"/>
    <w:semiHidden/>
    <w:rsid w:val="007E7D01"/>
    <w:pPr>
      <w:ind w:left="1600"/>
    </w:pPr>
    <w:rPr>
      <w:rFonts w:cs="Tahoma"/>
      <w:sz w:val="18"/>
      <w:szCs w:val="18"/>
    </w:rPr>
  </w:style>
  <w:style w:type="paragraph" w:styleId="aff3">
    <w:name w:val="Balloon Text"/>
    <w:basedOn w:val="a4"/>
    <w:link w:val="aff4"/>
    <w:semiHidden/>
    <w:unhideWhenUsed/>
    <w:rsid w:val="00D55F3C"/>
    <w:pPr>
      <w:spacing w:line="240" w:lineRule="auto"/>
    </w:pPr>
    <w:rPr>
      <w:sz w:val="16"/>
      <w:szCs w:val="16"/>
    </w:rPr>
  </w:style>
  <w:style w:type="character" w:customStyle="1" w:styleId="aff4">
    <w:name w:val="Текст выноски Знак"/>
    <w:link w:val="aff3"/>
    <w:semiHidden/>
    <w:rsid w:val="00D55F3C"/>
    <w:rPr>
      <w:rFonts w:ascii="Tahoma" w:hAnsi="Tahoma" w:cs="Tahoma"/>
      <w:sz w:val="16"/>
      <w:szCs w:val="16"/>
    </w:rPr>
  </w:style>
  <w:style w:type="paragraph" w:customStyle="1" w:styleId="aff5">
    <w:name w:val="Имя проекта"/>
    <w:basedOn w:val="a4"/>
    <w:rsid w:val="00A971F4"/>
    <w:pPr>
      <w:spacing w:after="200"/>
    </w:pPr>
    <w:rPr>
      <w:bCs/>
      <w:sz w:val="36"/>
      <w:szCs w:val="36"/>
    </w:rPr>
  </w:style>
  <w:style w:type="character" w:customStyle="1" w:styleId="aff1">
    <w:name w:val="Маркированный список обычный Знак"/>
    <w:link w:val="a0"/>
    <w:rsid w:val="00A508E0"/>
    <w:rPr>
      <w:szCs w:val="22"/>
    </w:rPr>
  </w:style>
  <w:style w:type="paragraph" w:styleId="aff6">
    <w:name w:val="Normal (Web)"/>
    <w:basedOn w:val="a4"/>
    <w:uiPriority w:val="99"/>
    <w:unhideWhenUsed/>
    <w:rsid w:val="009128F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">
    <w:name w:val="HTML Typewriter"/>
    <w:uiPriority w:val="99"/>
    <w:semiHidden/>
    <w:unhideWhenUsed/>
    <w:rsid w:val="00C75780"/>
    <w:rPr>
      <w:rFonts w:ascii="Courier New" w:eastAsia="Times New Roman" w:hAnsi="Courier New" w:cs="Courier New"/>
      <w:sz w:val="20"/>
      <w:szCs w:val="20"/>
    </w:rPr>
  </w:style>
  <w:style w:type="paragraph" w:styleId="aff7">
    <w:name w:val="annotation text"/>
    <w:basedOn w:val="a4"/>
    <w:link w:val="aff8"/>
    <w:unhideWhenUsed/>
    <w:rsid w:val="00531C90"/>
    <w:pPr>
      <w:spacing w:line="240" w:lineRule="auto"/>
    </w:pPr>
    <w:rPr>
      <w:szCs w:val="20"/>
    </w:rPr>
  </w:style>
  <w:style w:type="character" w:customStyle="1" w:styleId="aff8">
    <w:name w:val="Текст примечания Знак"/>
    <w:basedOn w:val="a5"/>
    <w:link w:val="aff7"/>
    <w:rsid w:val="00531C90"/>
  </w:style>
  <w:style w:type="character" w:styleId="aff9">
    <w:name w:val="annotation reference"/>
    <w:semiHidden/>
    <w:unhideWhenUsed/>
    <w:rsid w:val="00531C90"/>
    <w:rPr>
      <w:sz w:val="16"/>
      <w:szCs w:val="16"/>
    </w:rPr>
  </w:style>
  <w:style w:type="paragraph" w:styleId="affa">
    <w:name w:val="annotation subject"/>
    <w:basedOn w:val="aff7"/>
    <w:next w:val="aff7"/>
    <w:link w:val="affb"/>
    <w:semiHidden/>
    <w:unhideWhenUsed/>
    <w:rsid w:val="00F67FD4"/>
    <w:rPr>
      <w:b/>
      <w:bCs/>
    </w:rPr>
  </w:style>
  <w:style w:type="character" w:customStyle="1" w:styleId="affb">
    <w:name w:val="Тема примечания Знак"/>
    <w:link w:val="affa"/>
    <w:semiHidden/>
    <w:rsid w:val="00F67FD4"/>
    <w:rPr>
      <w:b/>
      <w:bCs/>
    </w:rPr>
  </w:style>
  <w:style w:type="character" w:styleId="affc">
    <w:name w:val="FollowedHyperlink"/>
    <w:semiHidden/>
    <w:unhideWhenUsed/>
    <w:rsid w:val="00256E8B"/>
    <w:rPr>
      <w:color w:val="800080"/>
      <w:u w:val="single"/>
    </w:rPr>
  </w:style>
  <w:style w:type="paragraph" w:styleId="affd">
    <w:name w:val="footnote text"/>
    <w:basedOn w:val="a4"/>
    <w:link w:val="affe"/>
    <w:semiHidden/>
    <w:unhideWhenUsed/>
    <w:rsid w:val="00256E8B"/>
    <w:pPr>
      <w:spacing w:before="60" w:after="60"/>
    </w:pPr>
    <w:rPr>
      <w:rFonts w:eastAsia="Calibri"/>
      <w:szCs w:val="20"/>
      <w:lang w:eastAsia="en-US"/>
    </w:rPr>
  </w:style>
  <w:style w:type="character" w:customStyle="1" w:styleId="affe">
    <w:name w:val="Текст сноски Знак"/>
    <w:link w:val="affd"/>
    <w:semiHidden/>
    <w:rsid w:val="00256E8B"/>
    <w:rPr>
      <w:rFonts w:eastAsia="Calibri"/>
      <w:lang w:eastAsia="en-US"/>
    </w:rPr>
  </w:style>
  <w:style w:type="paragraph" w:styleId="a">
    <w:name w:val="List Bullet"/>
    <w:basedOn w:val="a4"/>
    <w:semiHidden/>
    <w:unhideWhenUsed/>
    <w:rsid w:val="00256E8B"/>
    <w:pPr>
      <w:numPr>
        <w:numId w:val="4"/>
      </w:numPr>
      <w:spacing w:before="60" w:after="60"/>
      <w:contextualSpacing/>
    </w:pPr>
    <w:rPr>
      <w:rFonts w:eastAsia="Calibri"/>
      <w:lang w:eastAsia="en-US"/>
    </w:rPr>
  </w:style>
  <w:style w:type="paragraph" w:styleId="afff">
    <w:name w:val="Document Map"/>
    <w:basedOn w:val="a4"/>
    <w:link w:val="afff0"/>
    <w:semiHidden/>
    <w:unhideWhenUsed/>
    <w:rsid w:val="00256E8B"/>
    <w:pPr>
      <w:spacing w:before="60" w:after="60" w:line="240" w:lineRule="auto"/>
    </w:pPr>
    <w:rPr>
      <w:rFonts w:eastAsia="Calibri"/>
      <w:sz w:val="16"/>
      <w:szCs w:val="16"/>
      <w:lang w:eastAsia="en-US"/>
    </w:rPr>
  </w:style>
  <w:style w:type="character" w:customStyle="1" w:styleId="afff0">
    <w:name w:val="Схема документа Знак"/>
    <w:link w:val="afff"/>
    <w:semiHidden/>
    <w:rsid w:val="00256E8B"/>
    <w:rPr>
      <w:rFonts w:eastAsia="Calibri" w:cs="Tahoma"/>
      <w:sz w:val="16"/>
      <w:szCs w:val="16"/>
      <w:lang w:eastAsia="en-US"/>
    </w:rPr>
  </w:style>
  <w:style w:type="paragraph" w:customStyle="1" w:styleId="Content">
    <w:name w:val="Content"/>
    <w:basedOn w:val="13"/>
    <w:qFormat/>
    <w:rsid w:val="00A508E0"/>
    <w:pPr>
      <w:tabs>
        <w:tab w:val="clear" w:pos="9627"/>
        <w:tab w:val="left" w:pos="480"/>
        <w:tab w:val="left" w:pos="1701"/>
        <w:tab w:val="right" w:leader="dot" w:pos="9345"/>
      </w:tabs>
      <w:spacing w:before="60" w:after="60"/>
      <w:ind w:left="538" w:hanging="357"/>
    </w:pPr>
    <w:rPr>
      <w:rFonts w:eastAsia="Calibri"/>
      <w:bCs w:val="0"/>
      <w:noProof/>
      <w:lang w:eastAsia="en-US"/>
    </w:rPr>
  </w:style>
  <w:style w:type="paragraph" w:customStyle="1" w:styleId="HeaderBold">
    <w:name w:val="Header Bold"/>
    <w:basedOn w:val="afb"/>
    <w:rsid w:val="00256E8B"/>
    <w:pPr>
      <w:spacing w:before="60" w:after="60" w:line="276" w:lineRule="auto"/>
      <w:jc w:val="right"/>
    </w:pPr>
    <w:rPr>
      <w:rFonts w:eastAsia="Calibri" w:cs="Tahoma"/>
      <w:b/>
      <w:sz w:val="18"/>
      <w:szCs w:val="18"/>
      <w:lang w:val="en-US" w:eastAsia="en-US"/>
    </w:rPr>
  </w:style>
  <w:style w:type="character" w:styleId="afff1">
    <w:name w:val="footnote reference"/>
    <w:semiHidden/>
    <w:unhideWhenUsed/>
    <w:rsid w:val="00256E8B"/>
    <w:rPr>
      <w:vertAlign w:val="superscript"/>
    </w:rPr>
  </w:style>
  <w:style w:type="paragraph" w:customStyle="1" w:styleId="25">
    <w:name w:val="Подзаголовок 2"/>
    <w:basedOn w:val="a4"/>
    <w:link w:val="26"/>
    <w:qFormat/>
    <w:rsid w:val="00A508E0"/>
    <w:pPr>
      <w:spacing w:before="240"/>
      <w:ind w:left="709" w:firstLine="709"/>
    </w:pPr>
    <w:rPr>
      <w:sz w:val="24"/>
      <w:szCs w:val="24"/>
    </w:rPr>
  </w:style>
  <w:style w:type="character" w:customStyle="1" w:styleId="26">
    <w:name w:val="Подзаголовок 2 Знак"/>
    <w:link w:val="25"/>
    <w:rsid w:val="00A508E0"/>
    <w:rPr>
      <w:sz w:val="24"/>
      <w:szCs w:val="24"/>
    </w:rPr>
  </w:style>
  <w:style w:type="table" w:styleId="-2">
    <w:name w:val="Light Shading Accent 2"/>
    <w:basedOn w:val="a6"/>
    <w:uiPriority w:val="60"/>
    <w:rsid w:val="003043BB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afff2">
    <w:name w:val="Body Text"/>
    <w:basedOn w:val="a4"/>
    <w:link w:val="afff3"/>
    <w:uiPriority w:val="99"/>
    <w:semiHidden/>
    <w:unhideWhenUsed/>
    <w:rsid w:val="00941EA5"/>
  </w:style>
  <w:style w:type="character" w:customStyle="1" w:styleId="afff3">
    <w:name w:val="Основной текст Знак"/>
    <w:link w:val="afff2"/>
    <w:uiPriority w:val="99"/>
    <w:semiHidden/>
    <w:rsid w:val="00941EA5"/>
    <w:rPr>
      <w:szCs w:val="22"/>
    </w:rPr>
  </w:style>
  <w:style w:type="paragraph" w:styleId="aff0">
    <w:name w:val="List"/>
    <w:basedOn w:val="a4"/>
    <w:uiPriority w:val="99"/>
    <w:semiHidden/>
    <w:unhideWhenUsed/>
    <w:rsid w:val="00941EA5"/>
    <w:pPr>
      <w:ind w:left="283" w:hanging="283"/>
      <w:contextualSpacing/>
    </w:pPr>
  </w:style>
  <w:style w:type="table" w:styleId="-3">
    <w:name w:val="Light Shading Accent 3"/>
    <w:basedOn w:val="a6"/>
    <w:uiPriority w:val="60"/>
    <w:rsid w:val="003043BB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-4">
    <w:name w:val="Light Shading Accent 4"/>
    <w:basedOn w:val="a6"/>
    <w:uiPriority w:val="60"/>
    <w:rsid w:val="003043BB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-5">
    <w:name w:val="Light Shading Accent 5"/>
    <w:basedOn w:val="a6"/>
    <w:uiPriority w:val="60"/>
    <w:rsid w:val="003043BB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-5">
    <w:name w:val="Medium Shading 1 Accent 5"/>
    <w:basedOn w:val="a6"/>
    <w:uiPriority w:val="63"/>
    <w:rsid w:val="003043B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6"/>
    <w:uiPriority w:val="65"/>
    <w:rsid w:val="003043BB"/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2-5">
    <w:name w:val="Medium Grid 2 Accent 5"/>
    <w:basedOn w:val="a6"/>
    <w:uiPriority w:val="68"/>
    <w:rsid w:val="003043BB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-50">
    <w:name w:val="Colorful List Accent 5"/>
    <w:basedOn w:val="a6"/>
    <w:uiPriority w:val="72"/>
    <w:rsid w:val="003043BB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-6">
    <w:name w:val="Colorful Grid Accent 6"/>
    <w:basedOn w:val="a6"/>
    <w:uiPriority w:val="73"/>
    <w:rsid w:val="003043B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afff4">
    <w:name w:val="Рапидсофт"/>
    <w:basedOn w:val="a6"/>
    <w:uiPriority w:val="99"/>
    <w:rsid w:val="0022441D"/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108" w:type="dxa"/>
      </w:tcMar>
    </w:tcPr>
    <w:tblStylePr w:type="firstRow">
      <w:pPr>
        <w:wordWrap/>
        <w:spacing w:line="360" w:lineRule="auto"/>
      </w:pPr>
      <w:rPr>
        <w:b/>
      </w:rPr>
      <w:tblPr/>
      <w:tcPr>
        <w:shd w:val="clear" w:color="auto" w:fill="D9D9D9"/>
      </w:tcPr>
    </w:tblStylePr>
  </w:style>
  <w:style w:type="paragraph" w:customStyle="1" w:styleId="afff5">
    <w:name w:val="Код"/>
    <w:basedOn w:val="a4"/>
    <w:qFormat/>
    <w:rsid w:val="00A508E0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 New" w:hAnsi="Courier New"/>
      <w:lang w:val="en-US"/>
    </w:rPr>
  </w:style>
  <w:style w:type="paragraph" w:customStyle="1" w:styleId="afff6">
    <w:name w:val="Код_уменьшенный"/>
    <w:basedOn w:val="a4"/>
    <w:qFormat/>
    <w:rsid w:val="00A508E0"/>
    <w:pPr>
      <w:keepLines w:val="0"/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" w:hAnsi="Courier"/>
      <w:sz w:val="13"/>
      <w:lang w:val="en-US"/>
    </w:rPr>
  </w:style>
  <w:style w:type="table" w:customStyle="1" w:styleId="14">
    <w:name w:val="Рапидсофт1"/>
    <w:basedOn w:val="a6"/>
    <w:uiPriority w:val="99"/>
    <w:rsid w:val="00273541"/>
    <w:rPr>
      <w:color w:val="000000" w:themeColor="text1"/>
      <w:szCs w:val="24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table" w:customStyle="1" w:styleId="27">
    <w:name w:val="Рапидсофт2"/>
    <w:basedOn w:val="a6"/>
    <w:uiPriority w:val="99"/>
    <w:rsid w:val="006E0AA9"/>
    <w:rPr>
      <w:color w:val="000000" w:themeColor="text1"/>
      <w:szCs w:val="24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paragraph" w:customStyle="1" w:styleId="afff7">
    <w:name w:val="Внутр.ссылка"/>
    <w:basedOn w:val="a4"/>
    <w:link w:val="afff8"/>
    <w:qFormat/>
    <w:rsid w:val="00E3089F"/>
    <w:rPr>
      <w:color w:val="4F81BD" w:themeColor="accent1"/>
      <w:u w:val="single"/>
    </w:rPr>
  </w:style>
  <w:style w:type="character" w:customStyle="1" w:styleId="afff8">
    <w:name w:val="Внутр.ссылка Знак"/>
    <w:basedOn w:val="a5"/>
    <w:link w:val="afff7"/>
    <w:rsid w:val="00E3089F"/>
    <w:rPr>
      <w:color w:val="4F81BD" w:themeColor="accent1"/>
      <w:szCs w:val="22"/>
      <w:u w:val="single"/>
    </w:rPr>
  </w:style>
  <w:style w:type="character" w:customStyle="1" w:styleId="etldumpdatetime2">
    <w:name w:val="etldumpdatetime2"/>
    <w:basedOn w:val="a5"/>
    <w:rsid w:val="00CF31D0"/>
    <w:rPr>
      <w:b w:val="0"/>
      <w:bCs w:val="0"/>
      <w:color w:val="333333"/>
      <w:sz w:val="17"/>
      <w:szCs w:val="17"/>
    </w:rPr>
  </w:style>
  <w:style w:type="paragraph" w:styleId="afff9">
    <w:name w:val="endnote text"/>
    <w:basedOn w:val="a4"/>
    <w:link w:val="afffa"/>
    <w:uiPriority w:val="99"/>
    <w:semiHidden/>
    <w:unhideWhenUsed/>
    <w:rsid w:val="000003C8"/>
    <w:pPr>
      <w:spacing w:after="0" w:line="240" w:lineRule="auto"/>
    </w:pPr>
    <w:rPr>
      <w:szCs w:val="20"/>
    </w:rPr>
  </w:style>
  <w:style w:type="character" w:customStyle="1" w:styleId="afffa">
    <w:name w:val="Текст концевой сноски Знак"/>
    <w:basedOn w:val="a5"/>
    <w:link w:val="afff9"/>
    <w:uiPriority w:val="99"/>
    <w:semiHidden/>
    <w:rsid w:val="000003C8"/>
  </w:style>
  <w:style w:type="character" w:styleId="afffb">
    <w:name w:val="endnote reference"/>
    <w:basedOn w:val="a5"/>
    <w:uiPriority w:val="99"/>
    <w:semiHidden/>
    <w:unhideWhenUsed/>
    <w:rsid w:val="000003C8"/>
    <w:rPr>
      <w:vertAlign w:val="superscript"/>
    </w:rPr>
  </w:style>
  <w:style w:type="character" w:customStyle="1" w:styleId="afffc">
    <w:name w:val="Абзац списка Знак"/>
    <w:uiPriority w:val="34"/>
    <w:rsid w:val="00A42305"/>
    <w:rPr>
      <w:szCs w:val="22"/>
    </w:rPr>
  </w:style>
  <w:style w:type="character" w:customStyle="1" w:styleId="15">
    <w:name w:val="Заголовок 1 Знак"/>
    <w:rsid w:val="00D34B9D"/>
    <w:rPr>
      <w:bCs/>
      <w:color w:val="FF0000"/>
      <w:sz w:val="36"/>
      <w:szCs w:val="28"/>
    </w:rPr>
  </w:style>
  <w:style w:type="paragraph" w:styleId="afffd">
    <w:name w:val="Revision"/>
    <w:hidden/>
    <w:uiPriority w:val="99"/>
    <w:semiHidden/>
    <w:rsid w:val="00C82BFF"/>
    <w:rPr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="Times New Roman" w:hAnsi="Tahoma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633464"/>
    <w:pPr>
      <w:keepLines/>
      <w:spacing w:after="120" w:line="276" w:lineRule="auto"/>
    </w:pPr>
    <w:rPr>
      <w:szCs w:val="22"/>
    </w:rPr>
  </w:style>
  <w:style w:type="paragraph" w:styleId="1">
    <w:name w:val="heading 1"/>
    <w:basedOn w:val="a4"/>
    <w:next w:val="a4"/>
    <w:link w:val="11"/>
    <w:qFormat/>
    <w:rsid w:val="00CE2293"/>
    <w:pPr>
      <w:keepNext/>
      <w:tabs>
        <w:tab w:val="left" w:pos="709"/>
      </w:tabs>
      <w:spacing w:before="360" w:after="240"/>
      <w:outlineLvl w:val="0"/>
    </w:pPr>
    <w:rPr>
      <w:bCs/>
      <w:color w:val="FF0000"/>
      <w:sz w:val="36"/>
      <w:szCs w:val="28"/>
    </w:rPr>
  </w:style>
  <w:style w:type="paragraph" w:styleId="20">
    <w:name w:val="heading 2"/>
    <w:basedOn w:val="a4"/>
    <w:next w:val="a4"/>
    <w:link w:val="21"/>
    <w:unhideWhenUsed/>
    <w:qFormat/>
    <w:rsid w:val="005D266B"/>
    <w:pPr>
      <w:keepNext/>
      <w:spacing w:before="280"/>
      <w:outlineLvl w:val="1"/>
    </w:pPr>
    <w:rPr>
      <w:bCs/>
      <w:sz w:val="32"/>
      <w:szCs w:val="26"/>
    </w:rPr>
  </w:style>
  <w:style w:type="paragraph" w:styleId="3">
    <w:name w:val="heading 3"/>
    <w:basedOn w:val="a4"/>
    <w:next w:val="a4"/>
    <w:link w:val="30"/>
    <w:unhideWhenUsed/>
    <w:qFormat/>
    <w:rsid w:val="005D266B"/>
    <w:pPr>
      <w:keepNext/>
      <w:spacing w:before="200"/>
      <w:outlineLvl w:val="2"/>
    </w:pPr>
    <w:rPr>
      <w:bCs/>
      <w:color w:val="000000"/>
      <w:sz w:val="28"/>
    </w:rPr>
  </w:style>
  <w:style w:type="paragraph" w:styleId="4">
    <w:name w:val="heading 4"/>
    <w:basedOn w:val="a4"/>
    <w:next w:val="a4"/>
    <w:link w:val="40"/>
    <w:uiPriority w:val="9"/>
    <w:unhideWhenUsed/>
    <w:qFormat/>
    <w:rsid w:val="005D266B"/>
    <w:pPr>
      <w:keepNext/>
      <w:spacing w:before="200"/>
      <w:outlineLvl w:val="3"/>
    </w:pPr>
    <w:rPr>
      <w:bCs/>
      <w:iCs/>
      <w:sz w:val="24"/>
    </w:rPr>
  </w:style>
  <w:style w:type="paragraph" w:styleId="5">
    <w:name w:val="heading 5"/>
    <w:basedOn w:val="a4"/>
    <w:next w:val="a4"/>
    <w:link w:val="50"/>
    <w:uiPriority w:val="9"/>
    <w:semiHidden/>
    <w:qFormat/>
    <w:rsid w:val="00670468"/>
    <w:pPr>
      <w:keepNext/>
      <w:spacing w:before="200"/>
      <w:outlineLvl w:val="4"/>
    </w:pPr>
    <w:rPr>
      <w:sz w:val="22"/>
    </w:rPr>
  </w:style>
  <w:style w:type="paragraph" w:styleId="6">
    <w:name w:val="heading 6"/>
    <w:basedOn w:val="a4"/>
    <w:next w:val="a4"/>
    <w:link w:val="60"/>
    <w:uiPriority w:val="9"/>
    <w:semiHidden/>
    <w:qFormat/>
    <w:rsid w:val="00670468"/>
    <w:pPr>
      <w:keepNext/>
      <w:spacing w:before="200"/>
      <w:outlineLvl w:val="5"/>
    </w:pPr>
    <w:rPr>
      <w:b/>
      <w:iCs/>
      <w:sz w:val="18"/>
    </w:rPr>
  </w:style>
  <w:style w:type="paragraph" w:styleId="7">
    <w:name w:val="heading 7"/>
    <w:basedOn w:val="a4"/>
    <w:next w:val="a4"/>
    <w:link w:val="70"/>
    <w:uiPriority w:val="9"/>
    <w:semiHidden/>
    <w:rsid w:val="00E02B91"/>
    <w:pPr>
      <w:keepNext/>
      <w:spacing w:before="200"/>
      <w:outlineLvl w:val="6"/>
    </w:pPr>
    <w:rPr>
      <w:i/>
      <w:iCs/>
      <w:color w:val="404040"/>
    </w:rPr>
  </w:style>
  <w:style w:type="paragraph" w:styleId="8">
    <w:name w:val="heading 8"/>
    <w:basedOn w:val="a4"/>
    <w:next w:val="a4"/>
    <w:link w:val="80"/>
    <w:uiPriority w:val="9"/>
    <w:semiHidden/>
    <w:rsid w:val="00E02B91"/>
    <w:pPr>
      <w:keepNext/>
      <w:spacing w:before="200"/>
      <w:outlineLvl w:val="7"/>
    </w:pPr>
    <w:rPr>
      <w:color w:val="4F81BD"/>
      <w:szCs w:val="20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A508E0"/>
    <w:pPr>
      <w:keepNext/>
      <w:spacing w:before="200"/>
      <w:outlineLvl w:val="8"/>
    </w:pPr>
    <w:rPr>
      <w:i/>
      <w:iCs/>
      <w:color w:val="40404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1"/>
    <w:link w:val="1"/>
    <w:rsid w:val="00CE2293"/>
    <w:rPr>
      <w:bCs/>
      <w:color w:val="FF0000"/>
      <w:sz w:val="36"/>
      <w:szCs w:val="28"/>
    </w:rPr>
  </w:style>
  <w:style w:type="character" w:customStyle="1" w:styleId="21">
    <w:name w:val="Заголовок 2 Знак"/>
    <w:link w:val="20"/>
    <w:rsid w:val="005D266B"/>
    <w:rPr>
      <w:bCs/>
      <w:sz w:val="32"/>
      <w:szCs w:val="26"/>
    </w:rPr>
  </w:style>
  <w:style w:type="character" w:customStyle="1" w:styleId="30">
    <w:name w:val="Заголовок 3 Знак"/>
    <w:link w:val="3"/>
    <w:rsid w:val="005D266B"/>
    <w:rPr>
      <w:bCs/>
      <w:color w:val="000000"/>
      <w:sz w:val="28"/>
      <w:szCs w:val="22"/>
    </w:rPr>
  </w:style>
  <w:style w:type="character" w:customStyle="1" w:styleId="40">
    <w:name w:val="Заголовок 4 Знак"/>
    <w:link w:val="4"/>
    <w:uiPriority w:val="9"/>
    <w:rsid w:val="005D266B"/>
    <w:rPr>
      <w:bCs/>
      <w:iCs/>
      <w:sz w:val="24"/>
      <w:szCs w:val="22"/>
    </w:rPr>
  </w:style>
  <w:style w:type="character" w:customStyle="1" w:styleId="50">
    <w:name w:val="Заголовок 5 Знак"/>
    <w:link w:val="5"/>
    <w:uiPriority w:val="9"/>
    <w:semiHidden/>
    <w:rsid w:val="00670468"/>
    <w:rPr>
      <w:sz w:val="22"/>
      <w:szCs w:val="22"/>
    </w:rPr>
  </w:style>
  <w:style w:type="character" w:customStyle="1" w:styleId="60">
    <w:name w:val="Заголовок 6 Знак"/>
    <w:link w:val="6"/>
    <w:uiPriority w:val="9"/>
    <w:semiHidden/>
    <w:rsid w:val="00670468"/>
    <w:rPr>
      <w:b/>
      <w:iCs/>
      <w:sz w:val="18"/>
      <w:szCs w:val="22"/>
    </w:rPr>
  </w:style>
  <w:style w:type="character" w:customStyle="1" w:styleId="70">
    <w:name w:val="Заголовок 7 Знак"/>
    <w:link w:val="7"/>
    <w:uiPriority w:val="9"/>
    <w:semiHidden/>
    <w:rsid w:val="00E55F0C"/>
    <w:rPr>
      <w:i/>
      <w:iCs/>
      <w:color w:val="404040"/>
      <w:szCs w:val="22"/>
    </w:rPr>
  </w:style>
  <w:style w:type="character" w:customStyle="1" w:styleId="80">
    <w:name w:val="Заголовок 8 Знак"/>
    <w:link w:val="8"/>
    <w:uiPriority w:val="9"/>
    <w:semiHidden/>
    <w:rsid w:val="00E55F0C"/>
    <w:rPr>
      <w:color w:val="4F81BD"/>
    </w:rPr>
  </w:style>
  <w:style w:type="character" w:customStyle="1" w:styleId="90">
    <w:name w:val="Заголовок 9 Знак"/>
    <w:link w:val="9"/>
    <w:uiPriority w:val="9"/>
    <w:semiHidden/>
    <w:rsid w:val="00A508E0"/>
    <w:rPr>
      <w:i/>
      <w:iCs/>
      <w:color w:val="404040"/>
    </w:rPr>
  </w:style>
  <w:style w:type="paragraph" w:styleId="a8">
    <w:name w:val="Title"/>
    <w:basedOn w:val="a4"/>
    <w:next w:val="a4"/>
    <w:link w:val="a9"/>
    <w:uiPriority w:val="10"/>
    <w:qFormat/>
    <w:rsid w:val="00A508E0"/>
    <w:pPr>
      <w:spacing w:before="360" w:after="360" w:line="240" w:lineRule="auto"/>
    </w:pPr>
    <w:rPr>
      <w:color w:val="FF0000"/>
      <w:spacing w:val="5"/>
      <w:kern w:val="28"/>
      <w:sz w:val="40"/>
      <w:szCs w:val="52"/>
    </w:rPr>
  </w:style>
  <w:style w:type="character" w:customStyle="1" w:styleId="a9">
    <w:name w:val="Название Знак"/>
    <w:link w:val="a8"/>
    <w:uiPriority w:val="10"/>
    <w:rsid w:val="00A508E0"/>
    <w:rPr>
      <w:color w:val="FF0000"/>
      <w:spacing w:val="5"/>
      <w:kern w:val="28"/>
      <w:sz w:val="40"/>
      <w:szCs w:val="52"/>
    </w:rPr>
  </w:style>
  <w:style w:type="paragraph" w:styleId="aa">
    <w:name w:val="Subtitle"/>
    <w:basedOn w:val="a4"/>
    <w:next w:val="a4"/>
    <w:link w:val="ab"/>
    <w:uiPriority w:val="11"/>
    <w:semiHidden/>
    <w:rsid w:val="00BB704F"/>
    <w:pPr>
      <w:numPr>
        <w:ilvl w:val="1"/>
      </w:numPr>
    </w:pPr>
    <w:rPr>
      <w:b/>
      <w:i/>
      <w:iCs/>
      <w:color w:val="000000"/>
      <w:spacing w:val="15"/>
      <w:szCs w:val="24"/>
    </w:rPr>
  </w:style>
  <w:style w:type="character" w:customStyle="1" w:styleId="ab">
    <w:name w:val="Подзаголовок Знак"/>
    <w:link w:val="aa"/>
    <w:uiPriority w:val="11"/>
    <w:semiHidden/>
    <w:rsid w:val="00E55F0C"/>
    <w:rPr>
      <w:b/>
      <w:i/>
      <w:iCs/>
      <w:color w:val="000000"/>
      <w:spacing w:val="15"/>
      <w:szCs w:val="24"/>
    </w:rPr>
  </w:style>
  <w:style w:type="character" w:styleId="ac">
    <w:name w:val="Strong"/>
    <w:uiPriority w:val="22"/>
    <w:qFormat/>
    <w:rsid w:val="00A508E0"/>
    <w:rPr>
      <w:b/>
      <w:bCs/>
    </w:rPr>
  </w:style>
  <w:style w:type="character" w:styleId="ad">
    <w:name w:val="Emphasis"/>
    <w:uiPriority w:val="20"/>
    <w:qFormat/>
    <w:rsid w:val="00A508E0"/>
    <w:rPr>
      <w:i/>
      <w:iCs/>
    </w:rPr>
  </w:style>
  <w:style w:type="table" w:customStyle="1" w:styleId="-11">
    <w:name w:val="Светлая заливка - Акцент 11"/>
    <w:basedOn w:val="a6"/>
    <w:uiPriority w:val="60"/>
    <w:rsid w:val="00443D24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ae">
    <w:name w:val="List Paragraph"/>
    <w:basedOn w:val="a4"/>
    <w:link w:val="10"/>
    <w:uiPriority w:val="34"/>
    <w:qFormat/>
    <w:rsid w:val="00A508E0"/>
    <w:pPr>
      <w:ind w:left="567"/>
    </w:pPr>
  </w:style>
  <w:style w:type="paragraph" w:styleId="22">
    <w:name w:val="Quote"/>
    <w:basedOn w:val="a4"/>
    <w:next w:val="a4"/>
    <w:link w:val="23"/>
    <w:uiPriority w:val="29"/>
    <w:rsid w:val="00E02B91"/>
    <w:rPr>
      <w:i/>
      <w:iCs/>
      <w:color w:val="000000"/>
      <w:szCs w:val="20"/>
    </w:rPr>
  </w:style>
  <w:style w:type="character" w:customStyle="1" w:styleId="23">
    <w:name w:val="Цитата 2 Знак"/>
    <w:link w:val="22"/>
    <w:uiPriority w:val="29"/>
    <w:rsid w:val="00E02B91"/>
    <w:rPr>
      <w:i/>
      <w:iCs/>
      <w:color w:val="000000"/>
    </w:rPr>
  </w:style>
  <w:style w:type="paragraph" w:styleId="af">
    <w:name w:val="Intense Quote"/>
    <w:basedOn w:val="a4"/>
    <w:next w:val="a4"/>
    <w:link w:val="af0"/>
    <w:uiPriority w:val="30"/>
    <w:semiHidden/>
    <w:rsid w:val="00895348"/>
    <w:pPr>
      <w:spacing w:before="200" w:after="280"/>
      <w:ind w:left="936" w:right="936"/>
    </w:pPr>
    <w:rPr>
      <w:b/>
      <w:bCs/>
      <w:i/>
      <w:iCs/>
      <w:color w:val="7F7F7F"/>
    </w:rPr>
  </w:style>
  <w:style w:type="character" w:customStyle="1" w:styleId="af0">
    <w:name w:val="Выделенная цитата Знак"/>
    <w:link w:val="af"/>
    <w:uiPriority w:val="30"/>
    <w:semiHidden/>
    <w:rsid w:val="00E55F0C"/>
    <w:rPr>
      <w:b/>
      <w:bCs/>
      <w:i/>
      <w:iCs/>
      <w:color w:val="7F7F7F"/>
      <w:szCs w:val="22"/>
    </w:rPr>
  </w:style>
  <w:style w:type="character" w:styleId="af1">
    <w:name w:val="Subtle Emphasis"/>
    <w:uiPriority w:val="19"/>
    <w:semiHidden/>
    <w:qFormat/>
    <w:rsid w:val="00A508E0"/>
    <w:rPr>
      <w:i w:val="0"/>
      <w:iCs/>
      <w:color w:val="808080"/>
    </w:rPr>
  </w:style>
  <w:style w:type="character" w:styleId="af2">
    <w:name w:val="Intense Emphasis"/>
    <w:uiPriority w:val="21"/>
    <w:rsid w:val="00E02B91"/>
    <w:rPr>
      <w:rFonts w:ascii="Tahoma" w:hAnsi="Tahoma"/>
      <w:b/>
      <w:bCs/>
      <w:i/>
      <w:iCs/>
      <w:color w:val="000000"/>
      <w:sz w:val="20"/>
    </w:rPr>
  </w:style>
  <w:style w:type="character" w:styleId="af3">
    <w:name w:val="Subtle Reference"/>
    <w:uiPriority w:val="31"/>
    <w:semiHidden/>
    <w:rsid w:val="00E02B91"/>
    <w:rPr>
      <w:smallCaps/>
      <w:color w:val="C0504D"/>
      <w:u w:val="single"/>
    </w:rPr>
  </w:style>
  <w:style w:type="character" w:styleId="af4">
    <w:name w:val="Intense Reference"/>
    <w:uiPriority w:val="32"/>
    <w:semiHidden/>
    <w:rsid w:val="00E02B91"/>
    <w:rPr>
      <w:b/>
      <w:bCs/>
      <w:smallCaps/>
      <w:color w:val="C0504D"/>
      <w:spacing w:val="5"/>
      <w:u w:val="single"/>
    </w:rPr>
  </w:style>
  <w:style w:type="paragraph" w:customStyle="1" w:styleId="a2">
    <w:name w:val="Нумерованный многоуровневый"/>
    <w:basedOn w:val="a4"/>
    <w:qFormat/>
    <w:rsid w:val="00A508E0"/>
    <w:pPr>
      <w:widowControl w:val="0"/>
      <w:numPr>
        <w:numId w:val="5"/>
      </w:numPr>
    </w:pPr>
  </w:style>
  <w:style w:type="paragraph" w:styleId="af5">
    <w:name w:val="TOC Heading"/>
    <w:basedOn w:val="1"/>
    <w:next w:val="a4"/>
    <w:uiPriority w:val="39"/>
    <w:semiHidden/>
    <w:unhideWhenUsed/>
    <w:qFormat/>
    <w:rsid w:val="00A508E0"/>
    <w:pPr>
      <w:outlineLvl w:val="9"/>
    </w:pPr>
  </w:style>
  <w:style w:type="paragraph" w:styleId="af6">
    <w:name w:val="caption"/>
    <w:basedOn w:val="a4"/>
    <w:next w:val="a4"/>
    <w:uiPriority w:val="35"/>
    <w:unhideWhenUsed/>
    <w:qFormat/>
    <w:rsid w:val="00A508E0"/>
    <w:pPr>
      <w:spacing w:line="240" w:lineRule="auto"/>
    </w:pPr>
    <w:rPr>
      <w:b/>
      <w:bCs/>
      <w:color w:val="000000"/>
      <w:szCs w:val="18"/>
    </w:rPr>
  </w:style>
  <w:style w:type="table" w:styleId="-1">
    <w:name w:val="Table Web 1"/>
    <w:basedOn w:val="a6"/>
    <w:uiPriority w:val="99"/>
    <w:semiHidden/>
    <w:unhideWhenUsed/>
    <w:rsid w:val="00443D24"/>
    <w:pPr>
      <w:spacing w:after="120" w:line="276" w:lineRule="auto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7">
    <w:name w:val="Заголовок"/>
    <w:basedOn w:val="a4"/>
    <w:next w:val="a4"/>
    <w:qFormat/>
    <w:rsid w:val="00A508E0"/>
    <w:pPr>
      <w:pageBreakBefore/>
      <w:spacing w:before="360" w:after="240"/>
    </w:pPr>
    <w:rPr>
      <w:sz w:val="36"/>
      <w:lang w:val="en-US"/>
    </w:rPr>
  </w:style>
  <w:style w:type="table" w:styleId="af8">
    <w:name w:val="Table Grid"/>
    <w:basedOn w:val="a6"/>
    <w:rsid w:val="00FA2F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footer"/>
    <w:basedOn w:val="a4"/>
    <w:link w:val="afa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a">
    <w:name w:val="Нижний колонтитул Знак"/>
    <w:link w:val="af9"/>
    <w:uiPriority w:val="99"/>
    <w:rsid w:val="004A6496"/>
    <w:rPr>
      <w:sz w:val="20"/>
    </w:rPr>
  </w:style>
  <w:style w:type="paragraph" w:styleId="afb">
    <w:name w:val="header"/>
    <w:basedOn w:val="a4"/>
    <w:link w:val="afc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c">
    <w:name w:val="Верхний колонтитул Знак"/>
    <w:link w:val="afb"/>
    <w:uiPriority w:val="99"/>
    <w:rsid w:val="004A6496"/>
    <w:rPr>
      <w:rFonts w:ascii="Tahoma" w:eastAsia="Times New Roman" w:hAnsi="Tahoma" w:cs="Times New Roman"/>
      <w:sz w:val="20"/>
      <w:szCs w:val="20"/>
    </w:rPr>
  </w:style>
  <w:style w:type="character" w:styleId="afd">
    <w:name w:val="Hyperlink"/>
    <w:uiPriority w:val="99"/>
    <w:unhideWhenUsed/>
    <w:rsid w:val="009A6451"/>
    <w:rPr>
      <w:noProof/>
      <w:color w:val="0000FF"/>
    </w:rPr>
  </w:style>
  <w:style w:type="table" w:customStyle="1" w:styleId="12">
    <w:name w:val="Светлая заливка1"/>
    <w:basedOn w:val="a6"/>
    <w:uiPriority w:val="60"/>
    <w:rsid w:val="003563C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numbering" w:customStyle="1" w:styleId="2">
    <w:name w:val="Стиль2"/>
    <w:uiPriority w:val="99"/>
    <w:rsid w:val="0095028A"/>
    <w:pPr>
      <w:numPr>
        <w:numId w:val="1"/>
      </w:numPr>
    </w:pPr>
  </w:style>
  <w:style w:type="paragraph" w:customStyle="1" w:styleId="afe">
    <w:name w:val="Нумерованый список"/>
    <w:basedOn w:val="ae"/>
    <w:link w:val="aff"/>
    <w:semiHidden/>
    <w:rsid w:val="00A86967"/>
    <w:pPr>
      <w:ind w:left="0"/>
    </w:pPr>
  </w:style>
  <w:style w:type="paragraph" w:customStyle="1" w:styleId="a0">
    <w:name w:val="Маркированный список обычный"/>
    <w:basedOn w:val="aff0"/>
    <w:next w:val="aff0"/>
    <w:link w:val="aff1"/>
    <w:qFormat/>
    <w:rsid w:val="00A508E0"/>
    <w:pPr>
      <w:keepNext/>
      <w:widowControl w:val="0"/>
      <w:numPr>
        <w:numId w:val="2"/>
      </w:numPr>
      <w:ind w:left="907" w:hanging="170"/>
    </w:pPr>
  </w:style>
  <w:style w:type="character" w:customStyle="1" w:styleId="10">
    <w:name w:val="Абзац списка Знак1"/>
    <w:link w:val="ae"/>
    <w:uiPriority w:val="34"/>
    <w:rsid w:val="00A508E0"/>
    <w:rPr>
      <w:szCs w:val="22"/>
    </w:rPr>
  </w:style>
  <w:style w:type="paragraph" w:customStyle="1" w:styleId="a3">
    <w:name w:val="Маркированный список таблицы"/>
    <w:basedOn w:val="a4"/>
    <w:qFormat/>
    <w:rsid w:val="00A508E0"/>
    <w:pPr>
      <w:numPr>
        <w:numId w:val="6"/>
      </w:numPr>
    </w:pPr>
  </w:style>
  <w:style w:type="character" w:customStyle="1" w:styleId="aff">
    <w:name w:val="Нумерованый список Знак"/>
    <w:link w:val="afe"/>
    <w:semiHidden/>
    <w:rsid w:val="00E55F0C"/>
    <w:rPr>
      <w:szCs w:val="22"/>
    </w:rPr>
  </w:style>
  <w:style w:type="paragraph" w:customStyle="1" w:styleId="a1">
    <w:name w:val="Нумерованный список таблицы"/>
    <w:basedOn w:val="ae"/>
    <w:link w:val="aff2"/>
    <w:qFormat/>
    <w:rsid w:val="00A508E0"/>
    <w:pPr>
      <w:numPr>
        <w:numId w:val="3"/>
      </w:numPr>
    </w:pPr>
  </w:style>
  <w:style w:type="character" w:customStyle="1" w:styleId="aff2">
    <w:name w:val="Нумерованный список таблицы Знак"/>
    <w:link w:val="a1"/>
    <w:rsid w:val="00A508E0"/>
    <w:rPr>
      <w:szCs w:val="22"/>
    </w:rPr>
  </w:style>
  <w:style w:type="paragraph" w:styleId="13">
    <w:name w:val="toc 1"/>
    <w:basedOn w:val="a4"/>
    <w:next w:val="a4"/>
    <w:uiPriority w:val="39"/>
    <w:rsid w:val="00A971F4"/>
    <w:pPr>
      <w:tabs>
        <w:tab w:val="right" w:leader="dot" w:pos="9627"/>
      </w:tabs>
    </w:pPr>
    <w:rPr>
      <w:rFonts w:cs="Tahoma"/>
      <w:bCs/>
      <w:szCs w:val="20"/>
    </w:rPr>
  </w:style>
  <w:style w:type="paragraph" w:styleId="24">
    <w:name w:val="toc 2"/>
    <w:basedOn w:val="a4"/>
    <w:next w:val="a4"/>
    <w:uiPriority w:val="39"/>
    <w:rsid w:val="007E7D01"/>
    <w:pPr>
      <w:tabs>
        <w:tab w:val="left" w:pos="800"/>
        <w:tab w:val="right" w:leader="dot" w:pos="9627"/>
      </w:tabs>
      <w:ind w:left="198"/>
    </w:pPr>
    <w:rPr>
      <w:rFonts w:cs="Tahoma"/>
      <w:szCs w:val="20"/>
    </w:rPr>
  </w:style>
  <w:style w:type="paragraph" w:styleId="31">
    <w:name w:val="toc 3"/>
    <w:basedOn w:val="a4"/>
    <w:next w:val="a4"/>
    <w:uiPriority w:val="39"/>
    <w:rsid w:val="007E7D01"/>
    <w:pPr>
      <w:tabs>
        <w:tab w:val="left" w:pos="1200"/>
        <w:tab w:val="right" w:leader="dot" w:pos="9627"/>
      </w:tabs>
      <w:ind w:left="403"/>
    </w:pPr>
    <w:rPr>
      <w:rFonts w:cs="Tahoma"/>
      <w:iCs/>
      <w:szCs w:val="20"/>
    </w:rPr>
  </w:style>
  <w:style w:type="paragraph" w:styleId="41">
    <w:name w:val="toc 4"/>
    <w:basedOn w:val="a4"/>
    <w:next w:val="a4"/>
    <w:uiPriority w:val="39"/>
    <w:rsid w:val="007E7D01"/>
    <w:pPr>
      <w:ind w:left="600"/>
    </w:pPr>
    <w:rPr>
      <w:rFonts w:cs="Tahoma"/>
      <w:sz w:val="18"/>
      <w:szCs w:val="18"/>
    </w:rPr>
  </w:style>
  <w:style w:type="paragraph" w:styleId="51">
    <w:name w:val="toc 5"/>
    <w:basedOn w:val="a4"/>
    <w:next w:val="a4"/>
    <w:uiPriority w:val="39"/>
    <w:semiHidden/>
    <w:rsid w:val="007E7D01"/>
    <w:pPr>
      <w:ind w:left="800"/>
    </w:pPr>
    <w:rPr>
      <w:rFonts w:cs="Tahoma"/>
      <w:sz w:val="18"/>
      <w:szCs w:val="18"/>
    </w:rPr>
  </w:style>
  <w:style w:type="paragraph" w:styleId="61">
    <w:name w:val="toc 6"/>
    <w:basedOn w:val="a4"/>
    <w:next w:val="a4"/>
    <w:autoRedefine/>
    <w:uiPriority w:val="39"/>
    <w:semiHidden/>
    <w:rsid w:val="007E7D01"/>
    <w:pPr>
      <w:ind w:left="1000"/>
    </w:pPr>
    <w:rPr>
      <w:rFonts w:cs="Tahoma"/>
      <w:sz w:val="18"/>
      <w:szCs w:val="18"/>
    </w:rPr>
  </w:style>
  <w:style w:type="paragraph" w:styleId="71">
    <w:name w:val="toc 7"/>
    <w:basedOn w:val="a4"/>
    <w:next w:val="a4"/>
    <w:autoRedefine/>
    <w:uiPriority w:val="39"/>
    <w:semiHidden/>
    <w:rsid w:val="007E7D01"/>
    <w:pPr>
      <w:ind w:left="1200"/>
    </w:pPr>
    <w:rPr>
      <w:rFonts w:cs="Tahoma"/>
      <w:sz w:val="18"/>
      <w:szCs w:val="18"/>
    </w:rPr>
  </w:style>
  <w:style w:type="paragraph" w:styleId="81">
    <w:name w:val="toc 8"/>
    <w:basedOn w:val="a4"/>
    <w:next w:val="a4"/>
    <w:autoRedefine/>
    <w:uiPriority w:val="39"/>
    <w:semiHidden/>
    <w:rsid w:val="007E7D01"/>
    <w:pPr>
      <w:ind w:left="1400"/>
    </w:pPr>
    <w:rPr>
      <w:rFonts w:cs="Tahoma"/>
      <w:sz w:val="18"/>
      <w:szCs w:val="18"/>
    </w:rPr>
  </w:style>
  <w:style w:type="paragraph" w:styleId="91">
    <w:name w:val="toc 9"/>
    <w:basedOn w:val="a4"/>
    <w:next w:val="a4"/>
    <w:autoRedefine/>
    <w:uiPriority w:val="39"/>
    <w:semiHidden/>
    <w:rsid w:val="007E7D01"/>
    <w:pPr>
      <w:ind w:left="1600"/>
    </w:pPr>
    <w:rPr>
      <w:rFonts w:cs="Tahoma"/>
      <w:sz w:val="18"/>
      <w:szCs w:val="18"/>
    </w:rPr>
  </w:style>
  <w:style w:type="paragraph" w:styleId="aff3">
    <w:name w:val="Balloon Text"/>
    <w:basedOn w:val="a4"/>
    <w:link w:val="aff4"/>
    <w:semiHidden/>
    <w:unhideWhenUsed/>
    <w:rsid w:val="00D55F3C"/>
    <w:pPr>
      <w:spacing w:line="240" w:lineRule="auto"/>
    </w:pPr>
    <w:rPr>
      <w:sz w:val="16"/>
      <w:szCs w:val="16"/>
    </w:rPr>
  </w:style>
  <w:style w:type="character" w:customStyle="1" w:styleId="aff4">
    <w:name w:val="Текст выноски Знак"/>
    <w:link w:val="aff3"/>
    <w:semiHidden/>
    <w:rsid w:val="00D55F3C"/>
    <w:rPr>
      <w:rFonts w:ascii="Tahoma" w:hAnsi="Tahoma" w:cs="Tahoma"/>
      <w:sz w:val="16"/>
      <w:szCs w:val="16"/>
    </w:rPr>
  </w:style>
  <w:style w:type="paragraph" w:customStyle="1" w:styleId="aff5">
    <w:name w:val="Имя проекта"/>
    <w:basedOn w:val="a4"/>
    <w:rsid w:val="00A971F4"/>
    <w:pPr>
      <w:spacing w:after="200"/>
    </w:pPr>
    <w:rPr>
      <w:bCs/>
      <w:sz w:val="36"/>
      <w:szCs w:val="36"/>
    </w:rPr>
  </w:style>
  <w:style w:type="character" w:customStyle="1" w:styleId="aff1">
    <w:name w:val="Маркированный список обычный Знак"/>
    <w:link w:val="a0"/>
    <w:rsid w:val="00A508E0"/>
    <w:rPr>
      <w:szCs w:val="22"/>
    </w:rPr>
  </w:style>
  <w:style w:type="paragraph" w:styleId="aff6">
    <w:name w:val="Normal (Web)"/>
    <w:basedOn w:val="a4"/>
    <w:uiPriority w:val="99"/>
    <w:unhideWhenUsed/>
    <w:rsid w:val="009128F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">
    <w:name w:val="HTML Typewriter"/>
    <w:uiPriority w:val="99"/>
    <w:semiHidden/>
    <w:unhideWhenUsed/>
    <w:rsid w:val="00C75780"/>
    <w:rPr>
      <w:rFonts w:ascii="Courier New" w:eastAsia="Times New Roman" w:hAnsi="Courier New" w:cs="Courier New"/>
      <w:sz w:val="20"/>
      <w:szCs w:val="20"/>
    </w:rPr>
  </w:style>
  <w:style w:type="paragraph" w:styleId="aff7">
    <w:name w:val="annotation text"/>
    <w:basedOn w:val="a4"/>
    <w:link w:val="aff8"/>
    <w:unhideWhenUsed/>
    <w:rsid w:val="00531C90"/>
    <w:pPr>
      <w:spacing w:line="240" w:lineRule="auto"/>
    </w:pPr>
    <w:rPr>
      <w:szCs w:val="20"/>
    </w:rPr>
  </w:style>
  <w:style w:type="character" w:customStyle="1" w:styleId="aff8">
    <w:name w:val="Текст примечания Знак"/>
    <w:basedOn w:val="a5"/>
    <w:link w:val="aff7"/>
    <w:rsid w:val="00531C90"/>
  </w:style>
  <w:style w:type="character" w:styleId="aff9">
    <w:name w:val="annotation reference"/>
    <w:semiHidden/>
    <w:unhideWhenUsed/>
    <w:rsid w:val="00531C90"/>
    <w:rPr>
      <w:sz w:val="16"/>
      <w:szCs w:val="16"/>
    </w:rPr>
  </w:style>
  <w:style w:type="paragraph" w:styleId="affa">
    <w:name w:val="annotation subject"/>
    <w:basedOn w:val="aff7"/>
    <w:next w:val="aff7"/>
    <w:link w:val="affb"/>
    <w:semiHidden/>
    <w:unhideWhenUsed/>
    <w:rsid w:val="00F67FD4"/>
    <w:rPr>
      <w:b/>
      <w:bCs/>
    </w:rPr>
  </w:style>
  <w:style w:type="character" w:customStyle="1" w:styleId="affb">
    <w:name w:val="Тема примечания Знак"/>
    <w:link w:val="affa"/>
    <w:semiHidden/>
    <w:rsid w:val="00F67FD4"/>
    <w:rPr>
      <w:b/>
      <w:bCs/>
    </w:rPr>
  </w:style>
  <w:style w:type="character" w:styleId="affc">
    <w:name w:val="FollowedHyperlink"/>
    <w:semiHidden/>
    <w:unhideWhenUsed/>
    <w:rsid w:val="00256E8B"/>
    <w:rPr>
      <w:color w:val="800080"/>
      <w:u w:val="single"/>
    </w:rPr>
  </w:style>
  <w:style w:type="paragraph" w:styleId="affd">
    <w:name w:val="footnote text"/>
    <w:basedOn w:val="a4"/>
    <w:link w:val="affe"/>
    <w:semiHidden/>
    <w:unhideWhenUsed/>
    <w:rsid w:val="00256E8B"/>
    <w:pPr>
      <w:spacing w:before="60" w:after="60"/>
    </w:pPr>
    <w:rPr>
      <w:rFonts w:eastAsia="Calibri"/>
      <w:szCs w:val="20"/>
      <w:lang w:eastAsia="en-US"/>
    </w:rPr>
  </w:style>
  <w:style w:type="character" w:customStyle="1" w:styleId="affe">
    <w:name w:val="Текст сноски Знак"/>
    <w:link w:val="affd"/>
    <w:semiHidden/>
    <w:rsid w:val="00256E8B"/>
    <w:rPr>
      <w:rFonts w:eastAsia="Calibri"/>
      <w:lang w:eastAsia="en-US"/>
    </w:rPr>
  </w:style>
  <w:style w:type="paragraph" w:styleId="a">
    <w:name w:val="List Bullet"/>
    <w:basedOn w:val="a4"/>
    <w:semiHidden/>
    <w:unhideWhenUsed/>
    <w:rsid w:val="00256E8B"/>
    <w:pPr>
      <w:numPr>
        <w:numId w:val="4"/>
      </w:numPr>
      <w:spacing w:before="60" w:after="60"/>
      <w:contextualSpacing/>
    </w:pPr>
    <w:rPr>
      <w:rFonts w:eastAsia="Calibri"/>
      <w:lang w:eastAsia="en-US"/>
    </w:rPr>
  </w:style>
  <w:style w:type="paragraph" w:styleId="afff">
    <w:name w:val="Document Map"/>
    <w:basedOn w:val="a4"/>
    <w:link w:val="afff0"/>
    <w:semiHidden/>
    <w:unhideWhenUsed/>
    <w:rsid w:val="00256E8B"/>
    <w:pPr>
      <w:spacing w:before="60" w:after="60" w:line="240" w:lineRule="auto"/>
    </w:pPr>
    <w:rPr>
      <w:rFonts w:eastAsia="Calibri"/>
      <w:sz w:val="16"/>
      <w:szCs w:val="16"/>
      <w:lang w:eastAsia="en-US"/>
    </w:rPr>
  </w:style>
  <w:style w:type="character" w:customStyle="1" w:styleId="afff0">
    <w:name w:val="Схема документа Знак"/>
    <w:link w:val="afff"/>
    <w:semiHidden/>
    <w:rsid w:val="00256E8B"/>
    <w:rPr>
      <w:rFonts w:eastAsia="Calibri" w:cs="Tahoma"/>
      <w:sz w:val="16"/>
      <w:szCs w:val="16"/>
      <w:lang w:eastAsia="en-US"/>
    </w:rPr>
  </w:style>
  <w:style w:type="paragraph" w:customStyle="1" w:styleId="Content">
    <w:name w:val="Content"/>
    <w:basedOn w:val="13"/>
    <w:qFormat/>
    <w:rsid w:val="00A508E0"/>
    <w:pPr>
      <w:tabs>
        <w:tab w:val="clear" w:pos="9627"/>
        <w:tab w:val="left" w:pos="480"/>
        <w:tab w:val="left" w:pos="1701"/>
        <w:tab w:val="right" w:leader="dot" w:pos="9345"/>
      </w:tabs>
      <w:spacing w:before="60" w:after="60"/>
      <w:ind w:left="538" w:hanging="357"/>
    </w:pPr>
    <w:rPr>
      <w:rFonts w:eastAsia="Calibri"/>
      <w:bCs w:val="0"/>
      <w:noProof/>
      <w:lang w:eastAsia="en-US"/>
    </w:rPr>
  </w:style>
  <w:style w:type="paragraph" w:customStyle="1" w:styleId="HeaderBold">
    <w:name w:val="Header Bold"/>
    <w:basedOn w:val="afb"/>
    <w:rsid w:val="00256E8B"/>
    <w:pPr>
      <w:spacing w:before="60" w:after="60" w:line="276" w:lineRule="auto"/>
      <w:jc w:val="right"/>
    </w:pPr>
    <w:rPr>
      <w:rFonts w:eastAsia="Calibri" w:cs="Tahoma"/>
      <w:b/>
      <w:sz w:val="18"/>
      <w:szCs w:val="18"/>
      <w:lang w:val="en-US" w:eastAsia="en-US"/>
    </w:rPr>
  </w:style>
  <w:style w:type="character" w:styleId="afff1">
    <w:name w:val="footnote reference"/>
    <w:semiHidden/>
    <w:unhideWhenUsed/>
    <w:rsid w:val="00256E8B"/>
    <w:rPr>
      <w:vertAlign w:val="superscript"/>
    </w:rPr>
  </w:style>
  <w:style w:type="paragraph" w:customStyle="1" w:styleId="25">
    <w:name w:val="Подзаголовок 2"/>
    <w:basedOn w:val="a4"/>
    <w:link w:val="26"/>
    <w:qFormat/>
    <w:rsid w:val="00A508E0"/>
    <w:pPr>
      <w:spacing w:before="240"/>
      <w:ind w:left="709" w:firstLine="709"/>
    </w:pPr>
    <w:rPr>
      <w:sz w:val="24"/>
      <w:szCs w:val="24"/>
    </w:rPr>
  </w:style>
  <w:style w:type="character" w:customStyle="1" w:styleId="26">
    <w:name w:val="Подзаголовок 2 Знак"/>
    <w:link w:val="25"/>
    <w:rsid w:val="00A508E0"/>
    <w:rPr>
      <w:sz w:val="24"/>
      <w:szCs w:val="24"/>
    </w:rPr>
  </w:style>
  <w:style w:type="table" w:styleId="-2">
    <w:name w:val="Light Shading Accent 2"/>
    <w:basedOn w:val="a6"/>
    <w:uiPriority w:val="60"/>
    <w:rsid w:val="003043BB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afff2">
    <w:name w:val="Body Text"/>
    <w:basedOn w:val="a4"/>
    <w:link w:val="afff3"/>
    <w:uiPriority w:val="99"/>
    <w:semiHidden/>
    <w:unhideWhenUsed/>
    <w:rsid w:val="00941EA5"/>
  </w:style>
  <w:style w:type="character" w:customStyle="1" w:styleId="afff3">
    <w:name w:val="Основной текст Знак"/>
    <w:link w:val="afff2"/>
    <w:uiPriority w:val="99"/>
    <w:semiHidden/>
    <w:rsid w:val="00941EA5"/>
    <w:rPr>
      <w:szCs w:val="22"/>
    </w:rPr>
  </w:style>
  <w:style w:type="paragraph" w:styleId="aff0">
    <w:name w:val="List"/>
    <w:basedOn w:val="a4"/>
    <w:uiPriority w:val="99"/>
    <w:semiHidden/>
    <w:unhideWhenUsed/>
    <w:rsid w:val="00941EA5"/>
    <w:pPr>
      <w:ind w:left="283" w:hanging="283"/>
      <w:contextualSpacing/>
    </w:pPr>
  </w:style>
  <w:style w:type="table" w:styleId="-3">
    <w:name w:val="Light Shading Accent 3"/>
    <w:basedOn w:val="a6"/>
    <w:uiPriority w:val="60"/>
    <w:rsid w:val="003043BB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-4">
    <w:name w:val="Light Shading Accent 4"/>
    <w:basedOn w:val="a6"/>
    <w:uiPriority w:val="60"/>
    <w:rsid w:val="003043BB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-5">
    <w:name w:val="Light Shading Accent 5"/>
    <w:basedOn w:val="a6"/>
    <w:uiPriority w:val="60"/>
    <w:rsid w:val="003043BB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-5">
    <w:name w:val="Medium Shading 1 Accent 5"/>
    <w:basedOn w:val="a6"/>
    <w:uiPriority w:val="63"/>
    <w:rsid w:val="003043B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6"/>
    <w:uiPriority w:val="65"/>
    <w:rsid w:val="003043BB"/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2-5">
    <w:name w:val="Medium Grid 2 Accent 5"/>
    <w:basedOn w:val="a6"/>
    <w:uiPriority w:val="68"/>
    <w:rsid w:val="003043BB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-50">
    <w:name w:val="Colorful List Accent 5"/>
    <w:basedOn w:val="a6"/>
    <w:uiPriority w:val="72"/>
    <w:rsid w:val="003043BB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-6">
    <w:name w:val="Colorful Grid Accent 6"/>
    <w:basedOn w:val="a6"/>
    <w:uiPriority w:val="73"/>
    <w:rsid w:val="003043B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afff4">
    <w:name w:val="Рапидсофт"/>
    <w:basedOn w:val="a6"/>
    <w:uiPriority w:val="99"/>
    <w:rsid w:val="0022441D"/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108" w:type="dxa"/>
      </w:tcMar>
    </w:tcPr>
    <w:tblStylePr w:type="firstRow">
      <w:pPr>
        <w:wordWrap/>
        <w:spacing w:line="360" w:lineRule="auto"/>
      </w:pPr>
      <w:rPr>
        <w:b/>
      </w:rPr>
      <w:tblPr/>
      <w:tcPr>
        <w:shd w:val="clear" w:color="auto" w:fill="D9D9D9"/>
      </w:tcPr>
    </w:tblStylePr>
  </w:style>
  <w:style w:type="paragraph" w:customStyle="1" w:styleId="afff5">
    <w:name w:val="Код"/>
    <w:basedOn w:val="a4"/>
    <w:qFormat/>
    <w:rsid w:val="00A508E0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 New" w:hAnsi="Courier New"/>
      <w:lang w:val="en-US"/>
    </w:rPr>
  </w:style>
  <w:style w:type="paragraph" w:customStyle="1" w:styleId="afff6">
    <w:name w:val="Код_уменьшенный"/>
    <w:basedOn w:val="a4"/>
    <w:qFormat/>
    <w:rsid w:val="00A508E0"/>
    <w:pPr>
      <w:keepLines w:val="0"/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" w:hAnsi="Courier"/>
      <w:sz w:val="13"/>
      <w:lang w:val="en-US"/>
    </w:rPr>
  </w:style>
  <w:style w:type="table" w:customStyle="1" w:styleId="14">
    <w:name w:val="Рапидсофт1"/>
    <w:basedOn w:val="a6"/>
    <w:uiPriority w:val="99"/>
    <w:rsid w:val="00273541"/>
    <w:rPr>
      <w:color w:val="000000" w:themeColor="text1"/>
      <w:szCs w:val="24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table" w:customStyle="1" w:styleId="27">
    <w:name w:val="Рапидсофт2"/>
    <w:basedOn w:val="a6"/>
    <w:uiPriority w:val="99"/>
    <w:rsid w:val="006E0AA9"/>
    <w:rPr>
      <w:color w:val="000000" w:themeColor="text1"/>
      <w:szCs w:val="24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paragraph" w:customStyle="1" w:styleId="afff7">
    <w:name w:val="Внутр.ссылка"/>
    <w:basedOn w:val="a4"/>
    <w:link w:val="afff8"/>
    <w:qFormat/>
    <w:rsid w:val="00E3089F"/>
    <w:rPr>
      <w:color w:val="4F81BD" w:themeColor="accent1"/>
      <w:u w:val="single"/>
    </w:rPr>
  </w:style>
  <w:style w:type="character" w:customStyle="1" w:styleId="afff8">
    <w:name w:val="Внутр.ссылка Знак"/>
    <w:basedOn w:val="a5"/>
    <w:link w:val="afff7"/>
    <w:rsid w:val="00E3089F"/>
    <w:rPr>
      <w:color w:val="4F81BD" w:themeColor="accent1"/>
      <w:szCs w:val="22"/>
      <w:u w:val="single"/>
    </w:rPr>
  </w:style>
  <w:style w:type="character" w:customStyle="1" w:styleId="etldumpdatetime2">
    <w:name w:val="etldumpdatetime2"/>
    <w:basedOn w:val="a5"/>
    <w:rsid w:val="00CF31D0"/>
    <w:rPr>
      <w:b w:val="0"/>
      <w:bCs w:val="0"/>
      <w:color w:val="333333"/>
      <w:sz w:val="17"/>
      <w:szCs w:val="17"/>
    </w:rPr>
  </w:style>
  <w:style w:type="paragraph" w:styleId="afff9">
    <w:name w:val="endnote text"/>
    <w:basedOn w:val="a4"/>
    <w:link w:val="afffa"/>
    <w:uiPriority w:val="99"/>
    <w:semiHidden/>
    <w:unhideWhenUsed/>
    <w:rsid w:val="000003C8"/>
    <w:pPr>
      <w:spacing w:after="0" w:line="240" w:lineRule="auto"/>
    </w:pPr>
    <w:rPr>
      <w:szCs w:val="20"/>
    </w:rPr>
  </w:style>
  <w:style w:type="character" w:customStyle="1" w:styleId="afffa">
    <w:name w:val="Текст концевой сноски Знак"/>
    <w:basedOn w:val="a5"/>
    <w:link w:val="afff9"/>
    <w:uiPriority w:val="99"/>
    <w:semiHidden/>
    <w:rsid w:val="000003C8"/>
  </w:style>
  <w:style w:type="character" w:styleId="afffb">
    <w:name w:val="endnote reference"/>
    <w:basedOn w:val="a5"/>
    <w:uiPriority w:val="99"/>
    <w:semiHidden/>
    <w:unhideWhenUsed/>
    <w:rsid w:val="000003C8"/>
    <w:rPr>
      <w:vertAlign w:val="superscript"/>
    </w:rPr>
  </w:style>
  <w:style w:type="character" w:customStyle="1" w:styleId="afffc">
    <w:name w:val="Абзац списка Знак"/>
    <w:uiPriority w:val="34"/>
    <w:rsid w:val="00A42305"/>
    <w:rPr>
      <w:szCs w:val="22"/>
    </w:rPr>
  </w:style>
  <w:style w:type="character" w:customStyle="1" w:styleId="15">
    <w:name w:val="Заголовок 1 Знак"/>
    <w:rsid w:val="00D34B9D"/>
    <w:rPr>
      <w:bCs/>
      <w:color w:val="FF0000"/>
      <w:sz w:val="36"/>
      <w:szCs w:val="28"/>
    </w:rPr>
  </w:style>
  <w:style w:type="paragraph" w:styleId="afffd">
    <w:name w:val="Revision"/>
    <w:hidden/>
    <w:uiPriority w:val="99"/>
    <w:semiHidden/>
    <w:rsid w:val="00C82BFF"/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8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4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13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2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gorlenko\AppData\Roaming\Microsoft\&#1064;&#1072;&#1073;&#1083;&#1086;&#1085;&#1099;\&#1064;&#1072;&#1073;&#1083;&#1086;&#1085;%20RapidSoft%20&#1073;&#1072;&#1079;&#1086;&#1074;&#1099;&#1081;%20v3.35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3803BFFBDD2944B89A0C997962F743A" ma:contentTypeVersion="0" ma:contentTypeDescription="Создание документа." ma:contentTypeScope="" ma:versionID="77a7f095c2d037087e7cc6ffebffbd7b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 xmlns:b="http://schemas.openxmlformats.org/officeDocument/2006/bibliography" xmlns="http://schemas.openxmlformats.org/officeDocument/2006/bibliography">
    <b:Tag>Заполнитель1</b:Tag>
    <b:RefOrder>1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 xmlns:b="http://schemas.openxmlformats.org/officeDocument/2006/bibliography" xmlns="http://schemas.openxmlformats.org/officeDocument/2006/bibliography">
    <b:Tag>Заполнитель1</b:Tag>
    <b:RefOrder>1</b:RefOrder>
  </b:Source>
</b:Sources>
</file>

<file path=customXml/itemProps1.xml><?xml version="1.0" encoding="utf-8"?>
<ds:datastoreItem xmlns:ds="http://schemas.openxmlformats.org/officeDocument/2006/customXml" ds:itemID="{426CA6D6-CAF6-4E2C-84AC-68300C3A1300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BF23ADA2-622E-4DDA-BAD1-E59576D893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784871-D389-42B9-B27B-AEFE32E9A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0F1D098A-5B30-43CD-8C8E-D76BC4CEB33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616BE5A-A565-47CB-A175-39C236F94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RapidSoft базовый v3.35</Template>
  <TotalTime>237</TotalTime>
  <Pages>12</Pages>
  <Words>2991</Words>
  <Characters>17054</Characters>
  <Application>Microsoft Office Word</Application>
  <DocSecurity>0</DocSecurity>
  <Lines>142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RapidSoft</Company>
  <LinksUpToDate>false</LinksUpToDate>
  <CharactersWithSpaces>20005</CharactersWithSpaces>
  <SharedDoc>false</SharedDoc>
  <HLinks>
    <vt:vector size="30" baseType="variant"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_Toc291758431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_Toc291758430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_Toc291758429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_Toc291758428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_Toc291758427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Gorlenko</dc:creator>
  <cp:lastModifiedBy>Evgeniya Chzhan</cp:lastModifiedBy>
  <cp:revision>26</cp:revision>
  <cp:lastPrinted>2014-02-27T15:09:00Z</cp:lastPrinted>
  <dcterms:created xsi:type="dcterms:W3CDTF">2014-04-17T12:47:00Z</dcterms:created>
  <dcterms:modified xsi:type="dcterms:W3CDTF">2014-04-18T11:47:00Z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0x01010093803BFFBDD2944B89A0C997962F743A</vt:lpwstr>
  </property>
</Properties>
</file>