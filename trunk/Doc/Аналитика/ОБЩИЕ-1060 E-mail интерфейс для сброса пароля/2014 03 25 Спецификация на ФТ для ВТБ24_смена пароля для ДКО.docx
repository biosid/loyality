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3DE4B9E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3570B1">
              <w:rPr>
                <w:rFonts w:ascii="Arial" w:hAnsi="Arial" w:cs="Arial"/>
              </w:rPr>
              <w:t>на функциональные требования</w:t>
            </w:r>
          </w:p>
          <w:p w14:paraId="60A8100D" w14:textId="767EF3E6" w:rsidR="00EF6678" w:rsidRPr="0020023F" w:rsidRDefault="00712C7A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712C7A">
              <w:rPr>
                <w:rFonts w:ascii="Arial" w:hAnsi="Arial" w:cs="Arial"/>
              </w:rPr>
              <w:t>ОБЩИЕ-1060 E-</w:t>
            </w:r>
            <w:proofErr w:type="spellStart"/>
            <w:r w:rsidRPr="00712C7A">
              <w:rPr>
                <w:rFonts w:ascii="Arial" w:hAnsi="Arial" w:cs="Arial"/>
              </w:rPr>
              <w:t>mail</w:t>
            </w:r>
            <w:proofErr w:type="spellEnd"/>
            <w:r w:rsidRPr="00712C7A">
              <w:rPr>
                <w:rFonts w:ascii="Arial" w:hAnsi="Arial" w:cs="Arial"/>
              </w:rPr>
              <w:t xml:space="preserve"> интерфейс для сброса пароля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5AADE68D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1728CA06" w:rsidR="004A6496" w:rsidRPr="00ED706E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712C7A">
              <w:rPr>
                <w:rFonts w:ascii="Arial" w:hAnsi="Arial" w:cs="Arial"/>
              </w:rPr>
              <w:t>1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33A7C9F0" w:rsidR="00CF436E" w:rsidRPr="009232A4" w:rsidRDefault="009F7B6A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ED706E">
              <w:rPr>
                <w:rFonts w:ascii="Arial" w:hAnsi="Arial" w:cs="Arial"/>
              </w:rPr>
              <w:t>5</w:t>
            </w:r>
            <w:r w:rsidR="00E4212D" w:rsidRPr="009232A4">
              <w:rPr>
                <w:rFonts w:ascii="Arial" w:hAnsi="Arial" w:cs="Arial"/>
              </w:rPr>
              <w:t>.</w:t>
            </w:r>
            <w:r w:rsidRPr="009232A4">
              <w:rPr>
                <w:rFonts w:ascii="Arial" w:hAnsi="Arial" w:cs="Arial"/>
              </w:rPr>
              <w:t>0</w:t>
            </w:r>
            <w:r w:rsidR="00ED706E">
              <w:rPr>
                <w:rFonts w:ascii="Arial" w:hAnsi="Arial" w:cs="Arial"/>
              </w:rPr>
              <w:t>3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5D2731DD" w:rsidR="00CF436E" w:rsidRPr="009232A4" w:rsidRDefault="00ED706E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77777777" w:rsidR="00CF436E" w:rsidRPr="009232A4" w:rsidRDefault="00273541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DB571B" w:rsidRPr="009232A4" w14:paraId="36001F63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E04B71" w14:textId="4EA499CA" w:rsidR="00DB571B" w:rsidRPr="009232A4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9BB00A0" w14:textId="01665A58" w:rsidR="00DB571B" w:rsidRPr="009232A4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0613B40C" w14:textId="7548B576" w:rsidR="00DB571B" w:rsidRPr="009232A4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EEF37F" w14:textId="12DAF72A" w:rsidR="00DB571B" w:rsidRPr="009232A4" w:rsidRDefault="00DB571B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DB571B" w:rsidRPr="009232A4" w14:paraId="53C250C2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DC0E10C" w14:textId="087CE85F" w:rsidR="00DB571B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B865929" w14:textId="6BA733D8" w:rsidR="00DB571B" w:rsidRPr="009232A4" w:rsidRDefault="00DB571B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C173E87" w14:textId="6CC56456" w:rsidR="00DB571B" w:rsidRPr="009232A4" w:rsidRDefault="00DB571B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AA414E5" w14:textId="7D818482" w:rsidR="00DB571B" w:rsidRPr="00ED706E" w:rsidRDefault="00DB571B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DB571B" w:rsidRPr="009232A4" w14:paraId="46BD7ACC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4661119" w14:textId="6C1E9DAE" w:rsidR="00DB571B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AAAA302" w14:textId="55D1C926" w:rsidR="00DB571B" w:rsidRDefault="00DB571B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F3C3CAB" w14:textId="6EB2A0DA" w:rsidR="00DB571B" w:rsidRDefault="00DB571B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4F06E1E" w14:textId="3AEB4493" w:rsidR="00DB571B" w:rsidRPr="00ED706E" w:rsidRDefault="00DB571B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DB571B" w:rsidRPr="009232A4" w14:paraId="341BC76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6BA51F" w14:textId="11F00A7C" w:rsidR="00DB571B" w:rsidRPr="00DB571B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EAA6876" w14:textId="05A47A2F" w:rsidR="00DB571B" w:rsidRDefault="00DB571B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A76344F" w14:textId="6294E866" w:rsidR="00DB571B" w:rsidRDefault="00DB571B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3C19272" w14:textId="6D94051C" w:rsidR="00DB571B" w:rsidRPr="00ED706E" w:rsidRDefault="00DB571B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60A10BD3" w14:textId="2A892E88"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40641EE9" w14:textId="77777777" w:rsidR="003B157A" w:rsidRDefault="008D7F15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3603983" w:history="1">
        <w:r w:rsidR="003B157A" w:rsidRPr="00962E61">
          <w:rPr>
            <w:rStyle w:val="afd"/>
            <w:rFonts w:ascii="Arial" w:hAnsi="Arial" w:cs="Arial"/>
          </w:rPr>
          <w:t>1.</w:t>
        </w:r>
        <w:r w:rsidR="003B157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Общие сведения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_Toc383603983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4</w:t>
        </w:r>
        <w:r w:rsidR="003B157A">
          <w:rPr>
            <w:noProof/>
            <w:webHidden/>
          </w:rPr>
          <w:fldChar w:fldCharType="end"/>
        </w:r>
      </w:hyperlink>
    </w:p>
    <w:p w14:paraId="5C029AAC" w14:textId="77777777" w:rsidR="003B157A" w:rsidRDefault="007050C9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03984" w:history="1">
        <w:r w:rsidR="003B157A" w:rsidRPr="00962E61">
          <w:rPr>
            <w:rStyle w:val="afd"/>
            <w:rFonts w:ascii="Arial" w:hAnsi="Arial" w:cs="Arial"/>
          </w:rPr>
          <w:t>1.1.</w:t>
        </w:r>
        <w:r w:rsidR="003B15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Назначение документа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_Toc383603984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4</w:t>
        </w:r>
        <w:r w:rsidR="003B157A">
          <w:rPr>
            <w:noProof/>
            <w:webHidden/>
          </w:rPr>
          <w:fldChar w:fldCharType="end"/>
        </w:r>
      </w:hyperlink>
    </w:p>
    <w:p w14:paraId="6AF4A401" w14:textId="77777777" w:rsidR="003B157A" w:rsidRDefault="007050C9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03985" w:history="1">
        <w:r w:rsidR="003B157A" w:rsidRPr="00962E61">
          <w:rPr>
            <w:rStyle w:val="afd"/>
            <w:rFonts w:ascii="Arial" w:hAnsi="Arial" w:cs="Arial"/>
          </w:rPr>
          <w:t>1.2.</w:t>
        </w:r>
        <w:r w:rsidR="003B15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Связанные документы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_Toc383603985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4</w:t>
        </w:r>
        <w:r w:rsidR="003B157A">
          <w:rPr>
            <w:noProof/>
            <w:webHidden/>
          </w:rPr>
          <w:fldChar w:fldCharType="end"/>
        </w:r>
      </w:hyperlink>
    </w:p>
    <w:p w14:paraId="4644AD4E" w14:textId="77777777" w:rsidR="003B157A" w:rsidRDefault="007050C9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03986" w:history="1">
        <w:r w:rsidR="003B157A" w:rsidRPr="00962E61">
          <w:rPr>
            <w:rStyle w:val="afd"/>
            <w:rFonts w:ascii="Arial" w:hAnsi="Arial" w:cs="Arial"/>
          </w:rPr>
          <w:t>1.3.</w:t>
        </w:r>
        <w:r w:rsidR="003B15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Роли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_Toc383603986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4</w:t>
        </w:r>
        <w:r w:rsidR="003B157A">
          <w:rPr>
            <w:noProof/>
            <w:webHidden/>
          </w:rPr>
          <w:fldChar w:fldCharType="end"/>
        </w:r>
      </w:hyperlink>
    </w:p>
    <w:p w14:paraId="53B9553D" w14:textId="77777777" w:rsidR="003B157A" w:rsidRDefault="007050C9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603987" w:history="1">
        <w:r w:rsidR="003B157A" w:rsidRPr="00962E61">
          <w:rPr>
            <w:rStyle w:val="afd"/>
            <w:rFonts w:ascii="Arial" w:hAnsi="Arial" w:cs="Arial"/>
          </w:rPr>
          <w:t>1.3.1.</w:t>
        </w:r>
        <w:r w:rsidR="003B157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Основные роли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_Toc383603987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4</w:t>
        </w:r>
        <w:r w:rsidR="003B157A">
          <w:rPr>
            <w:noProof/>
            <w:webHidden/>
          </w:rPr>
          <w:fldChar w:fldCharType="end"/>
        </w:r>
      </w:hyperlink>
    </w:p>
    <w:p w14:paraId="0807DF14" w14:textId="77777777" w:rsidR="003B157A" w:rsidRDefault="007050C9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603988" w:history="1">
        <w:r w:rsidR="003B157A" w:rsidRPr="00962E61">
          <w:rPr>
            <w:rStyle w:val="afd"/>
            <w:rFonts w:ascii="Arial" w:hAnsi="Arial" w:cs="Arial"/>
          </w:rPr>
          <w:t>1.3.2.</w:t>
        </w:r>
        <w:r w:rsidR="003B157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Объединяющие роли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_Toc383603988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5</w:t>
        </w:r>
        <w:r w:rsidR="003B157A">
          <w:rPr>
            <w:noProof/>
            <w:webHidden/>
          </w:rPr>
          <w:fldChar w:fldCharType="end"/>
        </w:r>
      </w:hyperlink>
    </w:p>
    <w:p w14:paraId="3105B48B" w14:textId="77777777" w:rsidR="003B157A" w:rsidRDefault="007050C9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03989" w:history="1">
        <w:r w:rsidR="003B157A" w:rsidRPr="00962E61">
          <w:rPr>
            <w:rStyle w:val="afd"/>
            <w:rFonts w:ascii="Arial" w:hAnsi="Arial" w:cs="Arial"/>
          </w:rPr>
          <w:t>2.</w:t>
        </w:r>
        <w:r w:rsidR="003B157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Описание функций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_Toc383603989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5</w:t>
        </w:r>
        <w:r w:rsidR="003B157A">
          <w:rPr>
            <w:noProof/>
            <w:webHidden/>
          </w:rPr>
          <w:fldChar w:fldCharType="end"/>
        </w:r>
      </w:hyperlink>
    </w:p>
    <w:p w14:paraId="42EC0DC4" w14:textId="77777777" w:rsidR="003B157A" w:rsidRDefault="007050C9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03990" w:history="1">
        <w:r w:rsidR="003B157A" w:rsidRPr="00962E61">
          <w:rPr>
            <w:rStyle w:val="afd"/>
            <w:rFonts w:ascii="Arial" w:hAnsi="Arial" w:cs="Arial"/>
          </w:rPr>
          <w:t>2.1.</w:t>
        </w:r>
        <w:r w:rsidR="003B15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ОБЩИЕ-1060 E-mail интерфейс для сброса пароля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_Toc383603990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5</w:t>
        </w:r>
        <w:r w:rsidR="003B157A">
          <w:rPr>
            <w:noProof/>
            <w:webHidden/>
          </w:rPr>
          <w:fldChar w:fldCharType="end"/>
        </w:r>
      </w:hyperlink>
    </w:p>
    <w:p w14:paraId="74D8E6CD" w14:textId="77777777" w:rsidR="003B157A" w:rsidRDefault="007050C9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603991" w:history="1">
        <w:r w:rsidR="003B157A" w:rsidRPr="00962E61">
          <w:rPr>
            <w:rStyle w:val="afd"/>
            <w:rFonts w:ascii="Arial" w:hAnsi="Arial" w:cs="Arial"/>
          </w:rPr>
          <w:t>2.1.1.</w:t>
        </w:r>
        <w:r w:rsidR="003B157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Назначение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_Toc383603991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5</w:t>
        </w:r>
        <w:r w:rsidR="003B157A">
          <w:rPr>
            <w:noProof/>
            <w:webHidden/>
          </w:rPr>
          <w:fldChar w:fldCharType="end"/>
        </w:r>
      </w:hyperlink>
    </w:p>
    <w:p w14:paraId="401B3511" w14:textId="77777777" w:rsidR="003B157A" w:rsidRDefault="007050C9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603992" w:history="1">
        <w:r w:rsidR="003B157A" w:rsidRPr="00962E61">
          <w:rPr>
            <w:rStyle w:val="afd"/>
            <w:rFonts w:ascii="Arial" w:hAnsi="Arial" w:cs="Arial"/>
          </w:rPr>
          <w:t>2.1.2.</w:t>
        </w:r>
        <w:r w:rsidR="003B157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Функциональные требования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_Toc383603992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5</w:t>
        </w:r>
        <w:r w:rsidR="003B157A">
          <w:rPr>
            <w:noProof/>
            <w:webHidden/>
          </w:rPr>
          <w:fldChar w:fldCharType="end"/>
        </w:r>
      </w:hyperlink>
    </w:p>
    <w:p w14:paraId="6ECFAAE9" w14:textId="77777777" w:rsidR="003B157A" w:rsidRDefault="007050C9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603993" w:history="1">
        <w:r w:rsidR="003B157A" w:rsidRPr="00962E61">
          <w:rPr>
            <w:rStyle w:val="afd"/>
            <w:rFonts w:ascii="Arial" w:hAnsi="Arial" w:cs="Arial"/>
          </w:rPr>
          <w:t>2.1.3.</w:t>
        </w:r>
        <w:r w:rsidR="003B157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Описание функционала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_Toc383603993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6</w:t>
        </w:r>
        <w:r w:rsidR="003B157A">
          <w:rPr>
            <w:noProof/>
            <w:webHidden/>
          </w:rPr>
          <w:fldChar w:fldCharType="end"/>
        </w:r>
      </w:hyperlink>
    </w:p>
    <w:p w14:paraId="2FDC8F67" w14:textId="77777777" w:rsidR="003B157A" w:rsidRDefault="007050C9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03994" w:history="1">
        <w:r w:rsidR="003B157A" w:rsidRPr="00962E61">
          <w:rPr>
            <w:rStyle w:val="afd"/>
            <w:rFonts w:ascii="Arial" w:hAnsi="Arial" w:cs="Arial"/>
          </w:rPr>
          <w:t>3.</w:t>
        </w:r>
        <w:r w:rsidR="003B157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Требования к внешним системам и партнерам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_Toc383603994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6</w:t>
        </w:r>
        <w:r w:rsidR="003B157A">
          <w:rPr>
            <w:noProof/>
            <w:webHidden/>
          </w:rPr>
          <w:fldChar w:fldCharType="end"/>
        </w:r>
      </w:hyperlink>
    </w:p>
    <w:p w14:paraId="3B762554" w14:textId="77777777" w:rsidR="003B157A" w:rsidRDefault="007050C9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03995" w:history="1">
        <w:r w:rsidR="003B157A" w:rsidRPr="00962E61">
          <w:rPr>
            <w:rStyle w:val="afd"/>
            <w:rFonts w:ascii="Arial" w:hAnsi="Arial" w:cs="Arial"/>
          </w:rPr>
          <w:t>3.1.</w:t>
        </w:r>
        <w:r w:rsidR="003B15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Требования к доработкам в ИС Банка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_Toc383603995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6</w:t>
        </w:r>
        <w:r w:rsidR="003B157A">
          <w:rPr>
            <w:noProof/>
            <w:webHidden/>
          </w:rPr>
          <w:fldChar w:fldCharType="end"/>
        </w:r>
      </w:hyperlink>
    </w:p>
    <w:p w14:paraId="3E82E939" w14:textId="77777777" w:rsidR="003B157A" w:rsidRDefault="007050C9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03996" w:history="1">
        <w:r w:rsidR="003B157A" w:rsidRPr="00962E61">
          <w:rPr>
            <w:rStyle w:val="afd"/>
            <w:rFonts w:ascii="Arial" w:hAnsi="Arial" w:cs="Arial"/>
          </w:rPr>
          <w:t>4.</w:t>
        </w:r>
        <w:r w:rsidR="003B157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Ограничения и допущения доработок системы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_Toc383603996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6</w:t>
        </w:r>
        <w:r w:rsidR="003B157A">
          <w:rPr>
            <w:noProof/>
            <w:webHidden/>
          </w:rPr>
          <w:fldChar w:fldCharType="end"/>
        </w:r>
      </w:hyperlink>
    </w:p>
    <w:p w14:paraId="3F3A0427" w14:textId="77777777" w:rsidR="003B157A" w:rsidRDefault="007050C9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03997" w:history="1">
        <w:r w:rsidR="003B157A" w:rsidRPr="00962E61">
          <w:rPr>
            <w:rStyle w:val="afd"/>
            <w:rFonts w:ascii="Arial" w:hAnsi="Arial" w:cs="Arial"/>
          </w:rPr>
          <w:t>4.1.</w:t>
        </w:r>
        <w:r w:rsidR="003B15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57A" w:rsidRPr="00962E61">
          <w:rPr>
            <w:rStyle w:val="afd"/>
            <w:rFonts w:ascii="Arial" w:hAnsi="Arial" w:cs="Arial"/>
          </w:rPr>
          <w:t>Ограничения и допущения для функции ОБЩИЕ-1060 E-mail интерфейс для сброса пароля</w:t>
        </w:r>
        <w:r w:rsidR="003B157A">
          <w:rPr>
            <w:noProof/>
            <w:webHidden/>
          </w:rPr>
          <w:tab/>
        </w:r>
        <w:r w:rsidR="003B157A">
          <w:rPr>
            <w:noProof/>
            <w:webHidden/>
          </w:rPr>
          <w:fldChar w:fldCharType="begin"/>
        </w:r>
        <w:r w:rsidR="003B157A">
          <w:rPr>
            <w:noProof/>
            <w:webHidden/>
          </w:rPr>
          <w:instrText xml:space="preserve"> PAGEREF _Toc383603997 \h </w:instrText>
        </w:r>
        <w:r w:rsidR="003B157A">
          <w:rPr>
            <w:noProof/>
            <w:webHidden/>
          </w:rPr>
        </w:r>
        <w:r w:rsidR="003B157A">
          <w:rPr>
            <w:noProof/>
            <w:webHidden/>
          </w:rPr>
          <w:fldChar w:fldCharType="separate"/>
        </w:r>
        <w:r w:rsidR="003B157A">
          <w:rPr>
            <w:noProof/>
            <w:webHidden/>
          </w:rPr>
          <w:t>6</w:t>
        </w:r>
        <w:r w:rsidR="003B157A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79C2FD" w14:textId="77777777" w:rsidR="00773BDC" w:rsidRPr="009232A4" w:rsidRDefault="00700160" w:rsidP="00441EB8">
      <w:pPr>
        <w:pStyle w:val="1"/>
        <w:numPr>
          <w:ilvl w:val="0"/>
          <w:numId w:val="27"/>
        </w:numPr>
        <w:spacing w:before="480" w:after="360" w:line="264" w:lineRule="auto"/>
        <w:rPr>
          <w:rFonts w:ascii="Arial" w:hAnsi="Arial" w:cs="Arial"/>
        </w:rPr>
      </w:pPr>
      <w:bookmarkStart w:id="226" w:name="_Общие_сведения"/>
      <w:bookmarkStart w:id="227" w:name="_Toc374704571"/>
      <w:bookmarkStart w:id="228" w:name="_Toc383603983"/>
      <w:bookmarkEnd w:id="226"/>
      <w:r w:rsidRPr="009232A4">
        <w:rPr>
          <w:rFonts w:ascii="Arial" w:hAnsi="Arial" w:cs="Arial"/>
        </w:rPr>
        <w:lastRenderedPageBreak/>
        <w:t>Общие сведения</w:t>
      </w:r>
      <w:bookmarkEnd w:id="227"/>
      <w:bookmarkEnd w:id="228"/>
    </w:p>
    <w:p w14:paraId="293A31C3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29" w:name="_Toc363146658"/>
      <w:bookmarkStart w:id="230" w:name="_Toc374704572"/>
      <w:bookmarkStart w:id="231" w:name="_Toc383603984"/>
      <w:r w:rsidRPr="009232A4">
        <w:rPr>
          <w:rFonts w:ascii="Arial" w:hAnsi="Arial" w:cs="Arial"/>
        </w:rPr>
        <w:t>Назначение документа</w:t>
      </w:r>
      <w:bookmarkEnd w:id="229"/>
      <w:bookmarkEnd w:id="230"/>
      <w:bookmarkEnd w:id="231"/>
    </w:p>
    <w:p w14:paraId="3893D51D" w14:textId="5B8A7128" w:rsidR="007A20B0" w:rsidRPr="007A20B0" w:rsidRDefault="00273541" w:rsidP="00B50A86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требований </w:t>
      </w:r>
      <w:r w:rsidR="009232A4">
        <w:rPr>
          <w:rFonts w:ascii="Arial" w:hAnsi="Arial" w:cs="Arial"/>
        </w:rPr>
        <w:t xml:space="preserve">по </w:t>
      </w:r>
      <w:r w:rsidR="001D4DCB">
        <w:rPr>
          <w:rFonts w:ascii="Arial" w:hAnsi="Arial" w:cs="Arial"/>
        </w:rPr>
        <w:t xml:space="preserve">разработке взаимодействия </w:t>
      </w:r>
      <w:r w:rsidR="00940532">
        <w:rPr>
          <w:rFonts w:ascii="Arial" w:hAnsi="Arial" w:cs="Arial"/>
        </w:rPr>
        <w:t>с ИС Банка.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2" w:name="_Toc350761624"/>
      <w:bookmarkStart w:id="233" w:name="_Toc343798090"/>
      <w:bookmarkStart w:id="234" w:name="_Toc363146659"/>
      <w:bookmarkStart w:id="235" w:name="_Toc374704573"/>
      <w:bookmarkStart w:id="236" w:name="_Toc383603985"/>
      <w:bookmarkEnd w:id="232"/>
      <w:r w:rsidRPr="009232A4">
        <w:rPr>
          <w:rFonts w:ascii="Arial" w:hAnsi="Arial" w:cs="Arial"/>
        </w:rPr>
        <w:t>Связанные документы</w:t>
      </w:r>
      <w:bookmarkEnd w:id="233"/>
      <w:bookmarkEnd w:id="234"/>
      <w:bookmarkEnd w:id="235"/>
      <w:bookmarkEnd w:id="236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7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7"/>
          </w:p>
        </w:tc>
      </w:tr>
      <w:tr w:rsidR="001D4DCB" w:rsidRPr="00614CC7" w14:paraId="0AAFC63B" w14:textId="77777777" w:rsidTr="005C3263">
        <w:tc>
          <w:tcPr>
            <w:tcW w:w="3652" w:type="dxa"/>
          </w:tcPr>
          <w:p w14:paraId="291DADC4" w14:textId="1F57DE8D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72A00F7E" w14:textId="09018292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14:paraId="017F4612" w14:textId="19FAC91F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145486ED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8" w:name="_Toc350352253"/>
      <w:bookmarkStart w:id="239" w:name="_Toc350352594"/>
      <w:bookmarkStart w:id="240" w:name="_Toc350352715"/>
      <w:bookmarkStart w:id="241" w:name="_Toc350761626"/>
      <w:bookmarkStart w:id="242" w:name="_Toc350352254"/>
      <w:bookmarkStart w:id="243" w:name="_Toc350352595"/>
      <w:bookmarkStart w:id="244" w:name="_Toc350352716"/>
      <w:bookmarkStart w:id="245" w:name="_Toc350761627"/>
      <w:bookmarkStart w:id="246" w:name="_Toc363146660"/>
      <w:bookmarkStart w:id="247" w:name="_Toc374704574"/>
      <w:bookmarkStart w:id="248" w:name="_Toc383603986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r w:rsidRPr="009232A4">
        <w:rPr>
          <w:rFonts w:ascii="Arial" w:hAnsi="Arial" w:cs="Arial"/>
        </w:rPr>
        <w:t>Роли</w:t>
      </w:r>
      <w:bookmarkEnd w:id="246"/>
      <w:bookmarkEnd w:id="247"/>
      <w:bookmarkEnd w:id="248"/>
    </w:p>
    <w:p w14:paraId="09C8E7A3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49" w:name="_Toc383603987"/>
      <w:r w:rsidRPr="009232A4">
        <w:rPr>
          <w:rFonts w:ascii="Arial" w:hAnsi="Arial" w:cs="Arial"/>
        </w:rPr>
        <w:t>Основные роли</w:t>
      </w:r>
      <w:bookmarkEnd w:id="249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485323">
        <w:trPr>
          <w:trHeight w:val="22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485323" w:rsidRPr="00614CC7" w14:paraId="524E2C47" w14:textId="77777777" w:rsidTr="007E6DD2">
        <w:trPr>
          <w:trHeight w:val="315"/>
        </w:trPr>
        <w:tc>
          <w:tcPr>
            <w:tcW w:w="2835" w:type="dxa"/>
          </w:tcPr>
          <w:p w14:paraId="50481988" w14:textId="1C0580FA" w:rsidR="00485323" w:rsidRPr="00614CC7" w:rsidRDefault="00485323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>ДКО банка</w:t>
            </w:r>
          </w:p>
        </w:tc>
        <w:tc>
          <w:tcPr>
            <w:tcW w:w="6804" w:type="dxa"/>
          </w:tcPr>
          <w:p w14:paraId="7908666C" w14:textId="14603477" w:rsidR="00485323" w:rsidRPr="00614CC7" w:rsidRDefault="00485323" w:rsidP="00485323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Банковская структура дистанционного обслуживания клиентов.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lastRenderedPageBreak/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0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0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1" w:name="_Toc383603988"/>
      <w:r w:rsidRPr="009232A4">
        <w:rPr>
          <w:rFonts w:ascii="Arial" w:hAnsi="Arial" w:cs="Arial"/>
        </w:rPr>
        <w:t>Объединяющие роли</w:t>
      </w:r>
      <w:bookmarkEnd w:id="251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5F5461D9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  <w:r w:rsidR="00FB76F8">
              <w:rPr>
                <w:rFonts w:ascii="Arial" w:hAnsi="Arial" w:cs="Arial"/>
                <w:szCs w:val="20"/>
              </w:rPr>
              <w:t xml:space="preserve">, </w:t>
            </w:r>
            <w:r w:rsidR="00FB76F8" w:rsidRPr="00FB76F8">
              <w:rPr>
                <w:rFonts w:ascii="Arial" w:hAnsi="Arial" w:cs="Arial"/>
                <w:b/>
                <w:szCs w:val="20"/>
              </w:rPr>
              <w:t>Клиент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441EB8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52" w:name="_Toc374704575"/>
      <w:bookmarkStart w:id="253" w:name="_Toc383603989"/>
      <w:r w:rsidRPr="009232A4">
        <w:rPr>
          <w:rFonts w:ascii="Arial" w:hAnsi="Arial" w:cs="Arial"/>
        </w:rPr>
        <w:t>Описание функций</w:t>
      </w:r>
      <w:bookmarkEnd w:id="252"/>
      <w:bookmarkEnd w:id="253"/>
    </w:p>
    <w:p w14:paraId="5DAB9EAB" w14:textId="666C59FE" w:rsidR="00A73223" w:rsidRPr="009232A4" w:rsidRDefault="00712C7A" w:rsidP="00712C7A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54" w:name="_Toc383603990"/>
      <w:r w:rsidRPr="00712C7A">
        <w:rPr>
          <w:rFonts w:ascii="Arial" w:hAnsi="Arial" w:cs="Arial"/>
        </w:rPr>
        <w:t>ОБЩИЕ-1060 E-</w:t>
      </w:r>
      <w:proofErr w:type="spellStart"/>
      <w:r w:rsidRPr="00712C7A">
        <w:rPr>
          <w:rFonts w:ascii="Arial" w:hAnsi="Arial" w:cs="Arial"/>
        </w:rPr>
        <w:t>mail</w:t>
      </w:r>
      <w:proofErr w:type="spellEnd"/>
      <w:r w:rsidRPr="00712C7A">
        <w:rPr>
          <w:rFonts w:ascii="Arial" w:hAnsi="Arial" w:cs="Arial"/>
        </w:rPr>
        <w:t xml:space="preserve"> интерфейс для сброса пароля</w:t>
      </w:r>
      <w:bookmarkEnd w:id="254"/>
    </w:p>
    <w:p w14:paraId="1BF2FD8F" w14:textId="77777777" w:rsidR="00137E1E" w:rsidRPr="009232A4" w:rsidRDefault="00137E1E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5" w:name="_Toc383603991"/>
      <w:r w:rsidRPr="009232A4">
        <w:rPr>
          <w:rFonts w:ascii="Arial" w:hAnsi="Arial" w:cs="Arial"/>
        </w:rPr>
        <w:t>Назначение</w:t>
      </w:r>
      <w:bookmarkEnd w:id="255"/>
    </w:p>
    <w:p w14:paraId="53F61EF4" w14:textId="4AEB6422" w:rsidR="00170824" w:rsidRPr="00C30A5A" w:rsidRDefault="00211159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FD610D">
        <w:rPr>
          <w:rFonts w:ascii="Arial" w:hAnsi="Arial" w:cs="Arial"/>
        </w:rPr>
        <w:t>предоставить</w:t>
      </w:r>
      <w:r w:rsidR="003C456A">
        <w:rPr>
          <w:rFonts w:ascii="Arial" w:hAnsi="Arial" w:cs="Arial"/>
        </w:rPr>
        <w:t xml:space="preserve"> </w:t>
      </w:r>
      <w:r w:rsidR="008A086B">
        <w:rPr>
          <w:rFonts w:ascii="Arial" w:hAnsi="Arial" w:cs="Arial"/>
        </w:rPr>
        <w:t xml:space="preserve">возможность </w:t>
      </w:r>
      <w:r w:rsidR="00C30A5A">
        <w:rPr>
          <w:rFonts w:ascii="Arial" w:hAnsi="Arial" w:cs="Arial"/>
        </w:rPr>
        <w:t xml:space="preserve">операторам ДКО банка </w:t>
      </w:r>
      <w:r w:rsidR="00E33B86">
        <w:rPr>
          <w:rFonts w:ascii="Arial" w:hAnsi="Arial" w:cs="Arial"/>
        </w:rPr>
        <w:t xml:space="preserve">с участием ИС Банка </w:t>
      </w:r>
      <w:r w:rsidR="00940532">
        <w:rPr>
          <w:rFonts w:ascii="Arial" w:hAnsi="Arial" w:cs="Arial"/>
        </w:rPr>
        <w:t>осуществлять сброс пароля</w:t>
      </w:r>
      <w:r w:rsidR="00E33B86">
        <w:rPr>
          <w:rFonts w:ascii="Arial" w:hAnsi="Arial" w:cs="Arial"/>
        </w:rPr>
        <w:t xml:space="preserve"> клиент</w:t>
      </w:r>
      <w:r w:rsidR="00940532">
        <w:rPr>
          <w:rFonts w:ascii="Arial" w:hAnsi="Arial" w:cs="Arial"/>
        </w:rPr>
        <w:t xml:space="preserve">ам </w:t>
      </w:r>
      <w:r w:rsidR="00872581">
        <w:rPr>
          <w:rFonts w:ascii="Arial" w:hAnsi="Arial" w:cs="Arial"/>
        </w:rPr>
        <w:t xml:space="preserve">в системе «Коллекция» </w:t>
      </w:r>
      <w:r w:rsidR="00E33B86">
        <w:rPr>
          <w:rFonts w:ascii="Arial" w:hAnsi="Arial" w:cs="Arial"/>
        </w:rPr>
        <w:t>без доступа в АРМ.</w:t>
      </w:r>
    </w:p>
    <w:p w14:paraId="4A2C2728" w14:textId="77777777" w:rsidR="003A4244" w:rsidRDefault="003A424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6" w:name="_Ref379974539"/>
      <w:bookmarkStart w:id="257" w:name="_Toc383603992"/>
      <w:r>
        <w:rPr>
          <w:rFonts w:ascii="Arial" w:hAnsi="Arial" w:cs="Arial"/>
        </w:rPr>
        <w:t>Функциональные требования</w:t>
      </w:r>
      <w:bookmarkEnd w:id="256"/>
      <w:bookmarkEnd w:id="257"/>
    </w:p>
    <w:p w14:paraId="46F4A407" w14:textId="222AFC57" w:rsidR="00E17B5B" w:rsidRPr="00E17B5B" w:rsidRDefault="00E17B5B" w:rsidP="00E17B5B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Функциональные требования на доработки:</w:t>
      </w:r>
    </w:p>
    <w:p w14:paraId="309FC494" w14:textId="20265FBD" w:rsidR="00F82881" w:rsidRDefault="00E17B5B" w:rsidP="00C30A5A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Система «Коллекция» должна </w:t>
      </w:r>
      <w:r w:rsidR="00467938">
        <w:rPr>
          <w:rFonts w:ascii="Arial" w:hAnsi="Arial" w:cs="Arial"/>
        </w:rPr>
        <w:t xml:space="preserve">получать от Банка по </w:t>
      </w:r>
      <w:r w:rsidR="00467938">
        <w:rPr>
          <w:rFonts w:ascii="Arial" w:hAnsi="Arial" w:cs="Arial"/>
          <w:lang w:val="en-US"/>
        </w:rPr>
        <w:t>e</w:t>
      </w:r>
      <w:r w:rsidR="00467938" w:rsidRPr="00467938">
        <w:rPr>
          <w:rFonts w:ascii="Arial" w:hAnsi="Arial" w:cs="Arial"/>
        </w:rPr>
        <w:t>-</w:t>
      </w:r>
      <w:r w:rsidR="00467938">
        <w:rPr>
          <w:rFonts w:ascii="Arial" w:hAnsi="Arial" w:cs="Arial"/>
          <w:lang w:val="en-US"/>
        </w:rPr>
        <w:t>mail</w:t>
      </w:r>
      <w:r w:rsidR="00467938" w:rsidRPr="00467938">
        <w:rPr>
          <w:rFonts w:ascii="Arial" w:hAnsi="Arial" w:cs="Arial"/>
        </w:rPr>
        <w:t xml:space="preserve"> </w:t>
      </w:r>
      <w:r w:rsidR="00940532">
        <w:rPr>
          <w:rFonts w:ascii="Arial" w:hAnsi="Arial" w:cs="Arial"/>
        </w:rPr>
        <w:t>список клиентов, которым необходимо сбросить пароль.</w:t>
      </w:r>
    </w:p>
    <w:p w14:paraId="11D38350" w14:textId="58D9E48D" w:rsidR="00047061" w:rsidRDefault="00047061" w:rsidP="00C30A5A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Система «Коллекция» должна выполнять сброс пароля для указанного списка клиентов.</w:t>
      </w:r>
    </w:p>
    <w:p w14:paraId="617FC6F4" w14:textId="3A21DF3F" w:rsidR="00FB76F8" w:rsidRPr="00FB76F8" w:rsidRDefault="00E17B5B" w:rsidP="00467938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hAnsi="Arial" w:cs="Arial"/>
        </w:rPr>
        <w:t xml:space="preserve">Система «Коллекция» должна </w:t>
      </w:r>
      <w:r w:rsidR="00467938">
        <w:rPr>
          <w:rFonts w:ascii="Arial" w:hAnsi="Arial" w:cs="Arial"/>
        </w:rPr>
        <w:t xml:space="preserve">после обработки </w:t>
      </w:r>
      <w:r w:rsidR="00467938">
        <w:rPr>
          <w:rFonts w:ascii="Arial" w:hAnsi="Arial" w:cs="Arial"/>
          <w:lang w:val="en-US"/>
        </w:rPr>
        <w:t>e</w:t>
      </w:r>
      <w:r w:rsidR="00467938" w:rsidRPr="00467938">
        <w:rPr>
          <w:rFonts w:ascii="Arial" w:hAnsi="Arial" w:cs="Arial"/>
        </w:rPr>
        <w:t>-</w:t>
      </w:r>
      <w:r w:rsidR="00467938">
        <w:rPr>
          <w:rFonts w:ascii="Arial" w:hAnsi="Arial" w:cs="Arial"/>
          <w:lang w:val="en-US"/>
        </w:rPr>
        <w:t>mail</w:t>
      </w:r>
      <w:r w:rsidR="00467938" w:rsidRPr="00467938">
        <w:rPr>
          <w:rFonts w:ascii="Arial" w:hAnsi="Arial" w:cs="Arial"/>
        </w:rPr>
        <w:t xml:space="preserve"> </w:t>
      </w:r>
      <w:r w:rsidR="00467938">
        <w:rPr>
          <w:rFonts w:ascii="Arial" w:hAnsi="Arial" w:cs="Arial"/>
        </w:rPr>
        <w:t>от</w:t>
      </w:r>
      <w:r w:rsidR="00467938" w:rsidRPr="00467938">
        <w:rPr>
          <w:rFonts w:ascii="Arial" w:hAnsi="Arial" w:cs="Arial"/>
        </w:rPr>
        <w:t xml:space="preserve"> </w:t>
      </w:r>
      <w:r w:rsidR="00467938">
        <w:rPr>
          <w:rFonts w:ascii="Arial" w:hAnsi="Arial" w:cs="Arial"/>
        </w:rPr>
        <w:t>Банка отправлять ответ с результатами обработки.</w:t>
      </w:r>
    </w:p>
    <w:p w14:paraId="20E948EF" w14:textId="53F442E0" w:rsidR="00F82881" w:rsidRDefault="00F82881" w:rsidP="00F82881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8" w:name="_Toc383603993"/>
      <w:r>
        <w:rPr>
          <w:rFonts w:ascii="Arial" w:hAnsi="Arial" w:cs="Arial"/>
        </w:rPr>
        <w:t>Описание функционала</w:t>
      </w:r>
      <w:bookmarkEnd w:id="258"/>
    </w:p>
    <w:p w14:paraId="5998295B" w14:textId="124A1F0C" w:rsidR="00467938" w:rsidRPr="00467938" w:rsidRDefault="00470BE2" w:rsidP="00467938">
      <w:pPr>
        <w:spacing w:line="264" w:lineRule="auto"/>
        <w:rPr>
          <w:rFonts w:ascii="Arial" w:hAnsi="Arial" w:cs="Arial"/>
          <w:b/>
        </w:rPr>
      </w:pPr>
      <w:r w:rsidRPr="00467938">
        <w:rPr>
          <w:rFonts w:ascii="Arial" w:hAnsi="Arial" w:cs="Arial"/>
          <w:b/>
        </w:rPr>
        <w:t>Для выполн</w:t>
      </w:r>
      <w:r w:rsidR="008B2445" w:rsidRPr="00467938">
        <w:rPr>
          <w:rFonts w:ascii="Arial" w:hAnsi="Arial" w:cs="Arial"/>
          <w:b/>
        </w:rPr>
        <w:t xml:space="preserve">ения данной доработки требуется </w:t>
      </w:r>
      <w:r w:rsidR="004A65A3">
        <w:rPr>
          <w:rFonts w:ascii="Arial" w:hAnsi="Arial" w:cs="Arial"/>
          <w:b/>
        </w:rPr>
        <w:t>разработать новое</w:t>
      </w:r>
      <w:r w:rsidR="006B240D" w:rsidRPr="00467938">
        <w:rPr>
          <w:rFonts w:ascii="Arial" w:hAnsi="Arial" w:cs="Arial"/>
          <w:b/>
        </w:rPr>
        <w:t xml:space="preserve"> взаимодействие с </w:t>
      </w:r>
      <w:r w:rsidR="00467938" w:rsidRPr="00467938">
        <w:rPr>
          <w:rFonts w:ascii="Arial" w:hAnsi="Arial" w:cs="Arial"/>
          <w:b/>
        </w:rPr>
        <w:t>ИС</w:t>
      </w:r>
      <w:r w:rsidR="006B240D" w:rsidRPr="00467938">
        <w:rPr>
          <w:rFonts w:ascii="Arial" w:hAnsi="Arial" w:cs="Arial"/>
          <w:b/>
        </w:rPr>
        <w:t xml:space="preserve"> Банка</w:t>
      </w:r>
      <w:r w:rsidR="00D70F85" w:rsidRPr="00467938">
        <w:rPr>
          <w:rFonts w:ascii="Arial" w:hAnsi="Arial" w:cs="Arial"/>
          <w:b/>
        </w:rPr>
        <w:t xml:space="preserve"> </w:t>
      </w:r>
      <w:r w:rsidR="00467938" w:rsidRPr="00467938">
        <w:rPr>
          <w:rFonts w:ascii="Arial" w:hAnsi="Arial" w:cs="Arial"/>
          <w:b/>
        </w:rPr>
        <w:t>3.1</w:t>
      </w:r>
      <w:r w:rsidR="004A65A3">
        <w:rPr>
          <w:rFonts w:ascii="Arial" w:hAnsi="Arial" w:cs="Arial"/>
          <w:b/>
        </w:rPr>
        <w:t>3</w:t>
      </w:r>
      <w:r w:rsidR="00467938" w:rsidRPr="00467938">
        <w:rPr>
          <w:rFonts w:ascii="Arial" w:hAnsi="Arial" w:cs="Arial"/>
          <w:b/>
        </w:rPr>
        <w:t xml:space="preserve"> </w:t>
      </w:r>
      <w:bookmarkStart w:id="259" w:name="_Toc377747006"/>
      <w:r w:rsidR="004A65A3">
        <w:rPr>
          <w:rFonts w:ascii="Arial" w:hAnsi="Arial" w:cs="Arial"/>
          <w:b/>
        </w:rPr>
        <w:t>Сброс пароля</w:t>
      </w:r>
      <w:r w:rsidR="00467938" w:rsidRPr="00467938">
        <w:rPr>
          <w:rFonts w:ascii="Arial" w:hAnsi="Arial" w:cs="Arial"/>
          <w:b/>
        </w:rPr>
        <w:t xml:space="preserve"> клиента Банком</w:t>
      </w:r>
      <w:bookmarkEnd w:id="259"/>
      <w:r w:rsidR="00467938" w:rsidRPr="00467938">
        <w:rPr>
          <w:rFonts w:ascii="Arial" w:hAnsi="Arial" w:cs="Arial"/>
          <w:b/>
        </w:rPr>
        <w:t>:</w:t>
      </w:r>
    </w:p>
    <w:p w14:paraId="3372C1AE" w14:textId="18CE4AFC" w:rsidR="006B240D" w:rsidRDefault="00D70F85" w:rsidP="0046793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Система должна </w:t>
      </w:r>
      <w:r w:rsidR="00467938">
        <w:rPr>
          <w:rFonts w:ascii="Arial" w:hAnsi="Arial" w:cs="Arial"/>
        </w:rPr>
        <w:t xml:space="preserve">каждые 5 минут загружать и обрабатывать </w:t>
      </w:r>
      <w:r w:rsidR="00467938" w:rsidRPr="00467938">
        <w:rPr>
          <w:rFonts w:ascii="Arial" w:hAnsi="Arial" w:cs="Arial"/>
        </w:rPr>
        <w:t>e-</w:t>
      </w:r>
      <w:proofErr w:type="spellStart"/>
      <w:r w:rsidR="00467938" w:rsidRPr="00467938">
        <w:rPr>
          <w:rFonts w:ascii="Arial" w:hAnsi="Arial" w:cs="Arial"/>
        </w:rPr>
        <w:t>mail</w:t>
      </w:r>
      <w:proofErr w:type="spellEnd"/>
      <w:r w:rsidR="00467938" w:rsidRPr="00467938">
        <w:rPr>
          <w:rFonts w:ascii="Arial" w:hAnsi="Arial" w:cs="Arial"/>
        </w:rPr>
        <w:t xml:space="preserve"> </w:t>
      </w:r>
      <w:r w:rsidR="00467938">
        <w:rPr>
          <w:rFonts w:ascii="Arial" w:hAnsi="Arial" w:cs="Arial"/>
        </w:rPr>
        <w:t>от ИС Банка с реестром клиентов</w:t>
      </w:r>
      <w:r w:rsidR="004A65A3">
        <w:rPr>
          <w:rFonts w:ascii="Arial" w:hAnsi="Arial" w:cs="Arial"/>
        </w:rPr>
        <w:t>, которым необходимо сбросить пароль</w:t>
      </w:r>
      <w:r w:rsidR="00467938">
        <w:rPr>
          <w:rFonts w:ascii="Arial" w:hAnsi="Arial" w:cs="Arial"/>
        </w:rPr>
        <w:t>. Формат файла и полное описание взаимодействи</w:t>
      </w:r>
      <w:r w:rsidR="000500CC">
        <w:rPr>
          <w:rFonts w:ascii="Arial" w:hAnsi="Arial" w:cs="Arial"/>
        </w:rPr>
        <w:t>я</w:t>
      </w:r>
      <w:r w:rsidR="00467938">
        <w:rPr>
          <w:rFonts w:ascii="Arial" w:hAnsi="Arial" w:cs="Arial"/>
        </w:rPr>
        <w:t xml:space="preserve"> приводится в документе </w:t>
      </w:r>
      <w:r w:rsidR="00467938" w:rsidRPr="00467938">
        <w:rPr>
          <w:rFonts w:ascii="Arial" w:hAnsi="Arial" w:cs="Arial"/>
          <w:i/>
        </w:rPr>
        <w:t>Описание электронного обмена информацией с ВТБ24-Лояльность.doc</w:t>
      </w:r>
      <w:r w:rsidR="00467938">
        <w:rPr>
          <w:rFonts w:ascii="Arial" w:hAnsi="Arial" w:cs="Arial"/>
        </w:rPr>
        <w:t>.</w:t>
      </w:r>
    </w:p>
    <w:p w14:paraId="52BD0728" w14:textId="71B90604" w:rsidR="004A65A3" w:rsidRDefault="004A65A3" w:rsidP="004A65A3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Система должна выполнить сброс пароля клиентам из реестра.</w:t>
      </w:r>
    </w:p>
    <w:p w14:paraId="3A4817B0" w14:textId="2B15ED07" w:rsidR="0001608B" w:rsidRPr="0001608B" w:rsidRDefault="0001608B" w:rsidP="004A65A3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По результатам обработки </w:t>
      </w:r>
      <w:r w:rsidR="00325704">
        <w:rPr>
          <w:rFonts w:ascii="Arial" w:hAnsi="Arial" w:cs="Arial"/>
        </w:rPr>
        <w:t xml:space="preserve">файла </w:t>
      </w:r>
      <w:r>
        <w:rPr>
          <w:rFonts w:ascii="Arial" w:hAnsi="Arial" w:cs="Arial"/>
        </w:rPr>
        <w:t xml:space="preserve">система «Коллекция» должна отправлять на указанный </w:t>
      </w:r>
      <w:r w:rsidRPr="004A65A3">
        <w:rPr>
          <w:rFonts w:ascii="Arial" w:hAnsi="Arial" w:cs="Arial"/>
        </w:rPr>
        <w:t>e</w:t>
      </w:r>
      <w:r w:rsidRPr="0001608B">
        <w:rPr>
          <w:rFonts w:ascii="Arial" w:hAnsi="Arial" w:cs="Arial"/>
        </w:rPr>
        <w:t>-</w:t>
      </w:r>
      <w:r w:rsidRPr="004A65A3">
        <w:rPr>
          <w:rFonts w:ascii="Arial" w:hAnsi="Arial" w:cs="Arial"/>
        </w:rPr>
        <w:t>mail</w:t>
      </w:r>
      <w:r w:rsidRPr="000160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банка файл с ответом (синхронно, не по расписанию).</w:t>
      </w:r>
      <w:bookmarkStart w:id="260" w:name="_GoBack"/>
      <w:bookmarkEnd w:id="260"/>
    </w:p>
    <w:p w14:paraId="772157CC" w14:textId="77777777" w:rsidR="00467938" w:rsidRDefault="00467938" w:rsidP="00B50A86">
      <w:pPr>
        <w:spacing w:line="264" w:lineRule="auto"/>
        <w:rPr>
          <w:rFonts w:ascii="Arial" w:hAnsi="Arial" w:cs="Arial"/>
        </w:rPr>
      </w:pPr>
    </w:p>
    <w:p w14:paraId="084F9E7F" w14:textId="34653D60" w:rsidR="00C25DF7" w:rsidRPr="001B7A33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указанных выше доработок на стороне системы «Коллекция» необходимо </w:t>
      </w:r>
      <w:r w:rsidR="004C22C6">
        <w:rPr>
          <w:rFonts w:ascii="Arial" w:hAnsi="Arial" w:cs="Arial"/>
        </w:rPr>
        <w:t xml:space="preserve">выполнение </w:t>
      </w:r>
      <w:r w:rsidR="00B6712F">
        <w:rPr>
          <w:rFonts w:ascii="Arial" w:hAnsi="Arial" w:cs="Arial"/>
        </w:rPr>
        <w:t>доработок</w:t>
      </w:r>
      <w:r w:rsidR="004C22C6">
        <w:rPr>
          <w:rFonts w:ascii="Arial" w:hAnsi="Arial" w:cs="Arial"/>
        </w:rPr>
        <w:t xml:space="preserve"> Банком</w:t>
      </w:r>
      <w:r w:rsidR="00D305D6">
        <w:rPr>
          <w:rFonts w:ascii="Arial" w:hAnsi="Arial" w:cs="Arial"/>
        </w:rPr>
        <w:t xml:space="preserve"> (см. </w:t>
      </w:r>
      <w:r w:rsidR="00B6712F" w:rsidRPr="00B6712F">
        <w:rPr>
          <w:rFonts w:ascii="Arial" w:hAnsi="Arial" w:cs="Arial"/>
          <w:color w:val="0070C0"/>
        </w:rPr>
        <w:fldChar w:fldCharType="begin"/>
      </w:r>
      <w:r w:rsidR="00B6712F" w:rsidRPr="00B6712F">
        <w:rPr>
          <w:rFonts w:ascii="Arial" w:hAnsi="Arial" w:cs="Arial"/>
          <w:color w:val="0070C0"/>
        </w:rPr>
        <w:instrText xml:space="preserve"> REF _Ref383548702 \h </w:instrText>
      </w:r>
      <w:r w:rsidR="00B6712F" w:rsidRPr="00B6712F">
        <w:rPr>
          <w:rFonts w:ascii="Arial" w:hAnsi="Arial" w:cs="Arial"/>
          <w:color w:val="0070C0"/>
        </w:rPr>
      </w:r>
      <w:r w:rsidR="00B6712F" w:rsidRPr="00B6712F">
        <w:rPr>
          <w:rFonts w:ascii="Arial" w:hAnsi="Arial" w:cs="Arial"/>
          <w:color w:val="0070C0"/>
        </w:rPr>
        <w:fldChar w:fldCharType="separate"/>
      </w:r>
      <w:r w:rsidR="00B6712F" w:rsidRPr="00B6712F">
        <w:rPr>
          <w:rFonts w:ascii="Arial" w:hAnsi="Arial" w:cs="Arial"/>
          <w:color w:val="0070C0"/>
        </w:rPr>
        <w:t>Требования к доработкам в ИС Банка</w:t>
      </w:r>
      <w:r w:rsidR="00B6712F" w:rsidRPr="00B6712F">
        <w:rPr>
          <w:rFonts w:ascii="Arial" w:hAnsi="Arial" w:cs="Arial"/>
          <w:color w:val="0070C0"/>
        </w:rPr>
        <w:fldChar w:fldCharType="end"/>
      </w:r>
      <w:r w:rsidR="00D305D6" w:rsidRPr="00D305D6">
        <w:rPr>
          <w:rFonts w:ascii="Arial" w:hAnsi="Arial" w:cs="Arial"/>
          <w:color w:val="0070C0"/>
        </w:rPr>
        <w:fldChar w:fldCharType="begin"/>
      </w:r>
      <w:r w:rsidR="00D305D6" w:rsidRPr="00D305D6">
        <w:rPr>
          <w:rFonts w:ascii="Arial" w:hAnsi="Arial" w:cs="Arial"/>
          <w:color w:val="0070C0"/>
        </w:rPr>
        <w:instrText xml:space="preserve"> REF _Ref379996180 \h </w:instrText>
      </w:r>
      <w:r w:rsidR="00D305D6" w:rsidRPr="00D305D6">
        <w:rPr>
          <w:rFonts w:ascii="Arial" w:hAnsi="Arial" w:cs="Arial"/>
          <w:color w:val="0070C0"/>
        </w:rPr>
      </w:r>
      <w:r w:rsidR="00D305D6" w:rsidRPr="00D305D6">
        <w:rPr>
          <w:rFonts w:ascii="Arial" w:hAnsi="Arial" w:cs="Arial"/>
          <w:color w:val="0070C0"/>
        </w:rPr>
        <w:fldChar w:fldCharType="end"/>
      </w:r>
      <w:r w:rsidR="00D305D6">
        <w:rPr>
          <w:rFonts w:ascii="Arial" w:hAnsi="Arial" w:cs="Arial"/>
        </w:rPr>
        <w:t>).</w:t>
      </w:r>
    </w:p>
    <w:p w14:paraId="71802056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5EB5D213" w14:textId="230CA379" w:rsidR="00C25DF7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допущений и ограничения по указанным выше доработкам на стороне системы «Коллекция» указан в п. </w:t>
      </w:r>
      <w:r w:rsidR="002428E5" w:rsidRPr="002428E5">
        <w:rPr>
          <w:rFonts w:ascii="Arial" w:hAnsi="Arial" w:cs="Arial"/>
          <w:color w:val="0070C0"/>
        </w:rPr>
        <w:fldChar w:fldCharType="begin"/>
      </w:r>
      <w:r w:rsidR="002428E5" w:rsidRPr="002428E5">
        <w:rPr>
          <w:rFonts w:ascii="Arial" w:hAnsi="Arial" w:cs="Arial"/>
          <w:color w:val="0070C0"/>
        </w:rPr>
        <w:instrText xml:space="preserve"> REF _Ref383536775 \h </w:instrText>
      </w:r>
      <w:r w:rsidR="002428E5" w:rsidRPr="002428E5">
        <w:rPr>
          <w:rFonts w:ascii="Arial" w:hAnsi="Arial" w:cs="Arial"/>
          <w:color w:val="0070C0"/>
        </w:rPr>
      </w:r>
      <w:r w:rsidR="002428E5" w:rsidRPr="002428E5">
        <w:rPr>
          <w:rFonts w:ascii="Arial" w:hAnsi="Arial" w:cs="Arial"/>
          <w:color w:val="0070C0"/>
        </w:rPr>
        <w:fldChar w:fldCharType="separate"/>
      </w:r>
      <w:r w:rsidR="002428E5" w:rsidRPr="002428E5">
        <w:rPr>
          <w:rFonts w:ascii="Arial" w:hAnsi="Arial" w:cs="Arial"/>
          <w:color w:val="0070C0"/>
        </w:rPr>
        <w:t>Ограничения для функции ОБЩИЕ-1000 E-</w:t>
      </w:r>
      <w:proofErr w:type="spellStart"/>
      <w:r w:rsidR="002428E5" w:rsidRPr="002428E5">
        <w:rPr>
          <w:rFonts w:ascii="Arial" w:hAnsi="Arial" w:cs="Arial"/>
          <w:color w:val="0070C0"/>
        </w:rPr>
        <w:t>mail</w:t>
      </w:r>
      <w:proofErr w:type="spellEnd"/>
      <w:r w:rsidR="002428E5" w:rsidRPr="002428E5">
        <w:rPr>
          <w:rFonts w:ascii="Arial" w:hAnsi="Arial" w:cs="Arial"/>
          <w:color w:val="0070C0"/>
        </w:rPr>
        <w:t xml:space="preserve"> интерфейс для «Обратной связи»</w:t>
      </w:r>
      <w:r w:rsidR="002428E5" w:rsidRPr="002428E5">
        <w:rPr>
          <w:rFonts w:ascii="Arial" w:hAnsi="Arial" w:cs="Arial"/>
          <w:color w:val="0070C0"/>
        </w:rPr>
        <w:fldChar w:fldCharType="end"/>
      </w:r>
      <w:r w:rsidR="002428E5" w:rsidRPr="002428E5">
        <w:rPr>
          <w:rFonts w:ascii="Arial" w:hAnsi="Arial" w:cs="Arial"/>
        </w:rPr>
        <w:t>.</w:t>
      </w:r>
    </w:p>
    <w:p w14:paraId="00491818" w14:textId="77777777" w:rsidR="00A04135" w:rsidRDefault="00A04135" w:rsidP="00916E7B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61" w:name="_Toc380000932"/>
      <w:bookmarkStart w:id="262" w:name="_Toc383603994"/>
      <w:r>
        <w:rPr>
          <w:rFonts w:ascii="Arial" w:hAnsi="Arial" w:cs="Arial"/>
        </w:rPr>
        <w:t>Требования к внешним системам и партнерам</w:t>
      </w:r>
      <w:bookmarkEnd w:id="261"/>
      <w:bookmarkEnd w:id="262"/>
    </w:p>
    <w:p w14:paraId="09F47F48" w14:textId="31094946" w:rsidR="00A25167" w:rsidRDefault="00A25167" w:rsidP="00916E7B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63" w:name="_Ref379996180"/>
      <w:bookmarkStart w:id="264" w:name="_Toc380000935"/>
      <w:bookmarkStart w:id="265" w:name="_Ref383548702"/>
      <w:bookmarkStart w:id="266" w:name="_Toc383603995"/>
      <w:r>
        <w:rPr>
          <w:rFonts w:ascii="Arial" w:hAnsi="Arial" w:cs="Arial"/>
        </w:rPr>
        <w:t xml:space="preserve">Требования к </w:t>
      </w:r>
      <w:r w:rsidR="00467938">
        <w:rPr>
          <w:rFonts w:ascii="Arial" w:hAnsi="Arial" w:cs="Arial"/>
        </w:rPr>
        <w:t>доработкам в ИС</w:t>
      </w:r>
      <w:r>
        <w:rPr>
          <w:rFonts w:ascii="Arial" w:hAnsi="Arial" w:cs="Arial"/>
        </w:rPr>
        <w:t xml:space="preserve"> Банк</w:t>
      </w:r>
      <w:bookmarkEnd w:id="263"/>
      <w:bookmarkEnd w:id="264"/>
      <w:r w:rsidR="00467938">
        <w:rPr>
          <w:rFonts w:ascii="Arial" w:hAnsi="Arial" w:cs="Arial"/>
        </w:rPr>
        <w:t>а</w:t>
      </w:r>
      <w:bookmarkEnd w:id="265"/>
      <w:bookmarkEnd w:id="266"/>
    </w:p>
    <w:p w14:paraId="6DEC8E3C" w14:textId="621885CD" w:rsidR="00547BB7" w:rsidRDefault="00547BB7" w:rsidP="00547BB7">
      <w:pPr>
        <w:pStyle w:val="ae"/>
        <w:numPr>
          <w:ilvl w:val="0"/>
          <w:numId w:val="42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Банку необходимо на своей стороне </w:t>
      </w:r>
      <w:r w:rsidR="004A65A3">
        <w:rPr>
          <w:rFonts w:ascii="Arial" w:hAnsi="Arial" w:cs="Arial"/>
        </w:rPr>
        <w:t>реализовать взаимодействие 3.13</w:t>
      </w:r>
      <w:r w:rsidRPr="00547BB7">
        <w:rPr>
          <w:rFonts w:ascii="Arial" w:hAnsi="Arial" w:cs="Arial"/>
        </w:rPr>
        <w:t xml:space="preserve"> </w:t>
      </w:r>
      <w:r w:rsidR="004A65A3">
        <w:rPr>
          <w:rFonts w:ascii="Arial" w:hAnsi="Arial" w:cs="Arial"/>
        </w:rPr>
        <w:t xml:space="preserve">Сброс пароля </w:t>
      </w:r>
      <w:r>
        <w:rPr>
          <w:rFonts w:ascii="Arial" w:hAnsi="Arial" w:cs="Arial"/>
        </w:rPr>
        <w:t xml:space="preserve">клиента Банком. </w:t>
      </w:r>
    </w:p>
    <w:p w14:paraId="0E97EEE6" w14:textId="77777777" w:rsidR="00F16995" w:rsidRPr="00943F5F" w:rsidRDefault="00F16995" w:rsidP="00916E7B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67" w:name="_Toc380000936"/>
      <w:bookmarkStart w:id="268" w:name="_Toc383603996"/>
      <w:bookmarkStart w:id="269" w:name="_Ref378821281"/>
      <w:r w:rsidRPr="008F5DFC">
        <w:rPr>
          <w:rFonts w:ascii="Arial" w:hAnsi="Arial" w:cs="Arial"/>
        </w:rPr>
        <w:t>Ограничения и допущения доработок системы</w:t>
      </w:r>
      <w:bookmarkEnd w:id="267"/>
      <w:bookmarkEnd w:id="268"/>
    </w:p>
    <w:p w14:paraId="75B4A560" w14:textId="6B35B792" w:rsidR="009A54FB" w:rsidRDefault="00475A14" w:rsidP="00712C7A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70" w:name="_Ref381714143"/>
      <w:bookmarkStart w:id="271" w:name="_Ref381714165"/>
      <w:bookmarkStart w:id="272" w:name="_Ref383536775"/>
      <w:bookmarkStart w:id="273" w:name="_Toc383603997"/>
      <w:bookmarkEnd w:id="269"/>
      <w:r>
        <w:rPr>
          <w:rFonts w:ascii="Arial" w:hAnsi="Arial" w:cs="Arial"/>
        </w:rPr>
        <w:t xml:space="preserve">Ограничения </w:t>
      </w:r>
      <w:r w:rsidR="008D6166">
        <w:rPr>
          <w:rFonts w:ascii="Arial" w:hAnsi="Arial" w:cs="Arial"/>
        </w:rPr>
        <w:t xml:space="preserve">и допущения </w:t>
      </w:r>
      <w:r>
        <w:rPr>
          <w:rFonts w:ascii="Arial" w:hAnsi="Arial" w:cs="Arial"/>
        </w:rPr>
        <w:t>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bookmarkEnd w:id="270"/>
      <w:bookmarkEnd w:id="271"/>
      <w:r w:rsidR="00F82881">
        <w:rPr>
          <w:rFonts w:ascii="Arial" w:hAnsi="Arial" w:cs="Arial"/>
        </w:rPr>
        <w:t xml:space="preserve"> </w:t>
      </w:r>
      <w:bookmarkEnd w:id="272"/>
      <w:r w:rsidR="00712C7A" w:rsidRPr="00712C7A">
        <w:rPr>
          <w:rFonts w:ascii="Arial" w:hAnsi="Arial" w:cs="Arial"/>
        </w:rPr>
        <w:t>ОБЩИЕ-1060 E-</w:t>
      </w:r>
      <w:proofErr w:type="spellStart"/>
      <w:r w:rsidR="00712C7A" w:rsidRPr="00712C7A">
        <w:rPr>
          <w:rFonts w:ascii="Arial" w:hAnsi="Arial" w:cs="Arial"/>
        </w:rPr>
        <w:t>mail</w:t>
      </w:r>
      <w:proofErr w:type="spellEnd"/>
      <w:r w:rsidR="00712C7A" w:rsidRPr="00712C7A">
        <w:rPr>
          <w:rFonts w:ascii="Arial" w:hAnsi="Arial" w:cs="Arial"/>
        </w:rPr>
        <w:t xml:space="preserve"> интерфейс для сброса пароля</w:t>
      </w:r>
      <w:bookmarkEnd w:id="273"/>
    </w:p>
    <w:p w14:paraId="2E393A14" w14:textId="77777777" w:rsidR="00E60205" w:rsidRPr="00462387" w:rsidRDefault="00E60205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60FFE251" w14:textId="4372F830" w:rsidR="00712648" w:rsidRPr="005C6073" w:rsidRDefault="005C6073" w:rsidP="005C6073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5C6073">
        <w:rPr>
          <w:rFonts w:ascii="Arial" w:hAnsi="Arial" w:cs="Arial"/>
        </w:rPr>
        <w:t>Банк самостоятельно проводит аудит действий операторов. Для системы Коллекция все операторы представлены системным пользователем.</w:t>
      </w:r>
    </w:p>
    <w:p w14:paraId="64664B85" w14:textId="6267E32C" w:rsidR="003A25E4" w:rsidRDefault="003A25E4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Расписание загрузки и обработки писем может </w:t>
      </w:r>
      <w:r w:rsidR="006704B0">
        <w:rPr>
          <w:rFonts w:ascii="Arial" w:hAnsi="Arial" w:cs="Arial"/>
        </w:rPr>
        <w:t>быть скорректирована по запросу Банка</w:t>
      </w:r>
      <w:r>
        <w:rPr>
          <w:rFonts w:ascii="Arial" w:hAnsi="Arial" w:cs="Arial"/>
        </w:rPr>
        <w:t>. Первоначальная настройка будет 1 раз в 5 минут.</w:t>
      </w:r>
    </w:p>
    <w:p w14:paraId="6735583E" w14:textId="4877BE0A" w:rsidR="008C1021" w:rsidRPr="00E429AB" w:rsidRDefault="008C1021" w:rsidP="008F4593">
      <w:pPr>
        <w:keepLines w:val="0"/>
        <w:spacing w:line="264" w:lineRule="auto"/>
        <w:rPr>
          <w:rFonts w:ascii="Arial" w:hAnsi="Arial" w:cs="Arial"/>
        </w:rPr>
      </w:pPr>
    </w:p>
    <w:sectPr w:rsidR="008C1021" w:rsidRPr="00E429AB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42FC0F" w15:done="0"/>
  <w15:commentEx w15:paraId="349946E4" w15:done="0"/>
  <w15:commentEx w15:paraId="75DCFB4B" w15:done="0"/>
  <w15:commentEx w15:paraId="1C1A90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E52F9" w14:textId="77777777" w:rsidR="007050C9" w:rsidRDefault="007050C9" w:rsidP="002129C0">
      <w:r>
        <w:separator/>
      </w:r>
    </w:p>
  </w:endnote>
  <w:endnote w:type="continuationSeparator" w:id="0">
    <w:p w14:paraId="7C004B33" w14:textId="77777777" w:rsidR="007050C9" w:rsidRDefault="007050C9" w:rsidP="002129C0">
      <w:r>
        <w:continuationSeparator/>
      </w:r>
    </w:p>
  </w:endnote>
  <w:endnote w:type="continuationNotice" w:id="1">
    <w:p w14:paraId="077572E5" w14:textId="77777777" w:rsidR="007050C9" w:rsidRDefault="007050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AD48C1" w:rsidRPr="000003C8" w:rsidRDefault="00AD48C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325704">
          <w:rPr>
            <w:rFonts w:ascii="Arial" w:hAnsi="Arial" w:cs="Arial"/>
            <w:noProof/>
          </w:rPr>
          <w:t>2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AD48C1" w:rsidRDefault="00AD48C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4C7E5" w14:textId="77777777" w:rsidR="007050C9" w:rsidRDefault="007050C9" w:rsidP="002129C0">
      <w:r>
        <w:separator/>
      </w:r>
    </w:p>
  </w:footnote>
  <w:footnote w:type="continuationSeparator" w:id="0">
    <w:p w14:paraId="05E12A07" w14:textId="77777777" w:rsidR="007050C9" w:rsidRDefault="007050C9" w:rsidP="002129C0">
      <w:r>
        <w:continuationSeparator/>
      </w:r>
    </w:p>
  </w:footnote>
  <w:footnote w:type="continuationNotice" w:id="1">
    <w:p w14:paraId="29A30821" w14:textId="77777777" w:rsidR="007050C9" w:rsidRDefault="007050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7777777" w:rsidR="00AD48C1" w:rsidRPr="00D04AF9" w:rsidRDefault="00AD48C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15C81EE4" w14:textId="53AE65E1" w:rsidR="00AD48C1" w:rsidRPr="008F4593" w:rsidRDefault="00712C7A" w:rsidP="00712C7A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712C7A">
      <w:rPr>
        <w:rFonts w:ascii="Arial" w:hAnsi="Arial" w:cs="Arial"/>
        <w:sz w:val="18"/>
        <w:szCs w:val="18"/>
      </w:rPr>
      <w:t>ОБЩИЕ-1060 E-</w:t>
    </w:r>
    <w:proofErr w:type="spellStart"/>
    <w:r w:rsidRPr="00712C7A">
      <w:rPr>
        <w:rFonts w:ascii="Arial" w:hAnsi="Arial" w:cs="Arial"/>
        <w:sz w:val="18"/>
        <w:szCs w:val="18"/>
      </w:rPr>
      <w:t>mail</w:t>
    </w:r>
    <w:proofErr w:type="spellEnd"/>
    <w:r w:rsidRPr="00712C7A">
      <w:rPr>
        <w:rFonts w:ascii="Arial" w:hAnsi="Arial" w:cs="Arial"/>
        <w:sz w:val="18"/>
        <w:szCs w:val="18"/>
      </w:rPr>
      <w:t xml:space="preserve"> интерфейс для сброса пароля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4">
    <w:nsid w:val="0E9B1406"/>
    <w:multiLevelType w:val="hybridMultilevel"/>
    <w:tmpl w:val="B6B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5530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2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02A9D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0543395"/>
    <w:multiLevelType w:val="hybridMultilevel"/>
    <w:tmpl w:val="331C0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52CA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3369112C"/>
    <w:multiLevelType w:val="hybridMultilevel"/>
    <w:tmpl w:val="FAB235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2052A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1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34B9C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3">
    <w:nsid w:val="407330CF"/>
    <w:multiLevelType w:val="hybridMultilevel"/>
    <w:tmpl w:val="6D3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F0179"/>
    <w:multiLevelType w:val="hybridMultilevel"/>
    <w:tmpl w:val="B826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F26544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74C2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54C34"/>
    <w:multiLevelType w:val="hybridMultilevel"/>
    <w:tmpl w:val="26DC2988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2">
    <w:nsid w:val="56706100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E5865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6">
    <w:nsid w:val="62F6487B"/>
    <w:multiLevelType w:val="hybridMultilevel"/>
    <w:tmpl w:val="CB1689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3B27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9A32EB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3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0"/>
  </w:num>
  <w:num w:numId="5">
    <w:abstractNumId w:val="31"/>
  </w:num>
  <w:num w:numId="6">
    <w:abstractNumId w:val="35"/>
  </w:num>
  <w:num w:numId="7">
    <w:abstractNumId w:val="2"/>
  </w:num>
  <w:num w:numId="8">
    <w:abstractNumId w:val="38"/>
  </w:num>
  <w:num w:numId="9">
    <w:abstractNumId w:val="10"/>
  </w:num>
  <w:num w:numId="10">
    <w:abstractNumId w:val="29"/>
  </w:num>
  <w:num w:numId="11">
    <w:abstractNumId w:val="39"/>
  </w:num>
  <w:num w:numId="12">
    <w:abstractNumId w:val="4"/>
  </w:num>
  <w:num w:numId="13">
    <w:abstractNumId w:val="24"/>
  </w:num>
  <w:num w:numId="14">
    <w:abstractNumId w:val="26"/>
  </w:num>
  <w:num w:numId="15">
    <w:abstractNumId w:val="17"/>
  </w:num>
  <w:num w:numId="16">
    <w:abstractNumId w:val="27"/>
  </w:num>
  <w:num w:numId="17">
    <w:abstractNumId w:val="25"/>
  </w:num>
  <w:num w:numId="18">
    <w:abstractNumId w:val="28"/>
  </w:num>
  <w:num w:numId="19">
    <w:abstractNumId w:val="43"/>
  </w:num>
  <w:num w:numId="20">
    <w:abstractNumId w:val="40"/>
  </w:num>
  <w:num w:numId="21">
    <w:abstractNumId w:val="12"/>
  </w:num>
  <w:num w:numId="22">
    <w:abstractNumId w:val="34"/>
  </w:num>
  <w:num w:numId="23">
    <w:abstractNumId w:val="22"/>
  </w:num>
  <w:num w:numId="24">
    <w:abstractNumId w:val="42"/>
  </w:num>
  <w:num w:numId="25">
    <w:abstractNumId w:val="46"/>
  </w:num>
  <w:num w:numId="26">
    <w:abstractNumId w:val="23"/>
  </w:num>
  <w:num w:numId="27">
    <w:abstractNumId w:val="30"/>
  </w:num>
  <w:num w:numId="28">
    <w:abstractNumId w:val="14"/>
  </w:num>
  <w:num w:numId="29">
    <w:abstractNumId w:val="44"/>
  </w:num>
  <w:num w:numId="30">
    <w:abstractNumId w:val="33"/>
  </w:num>
  <w:num w:numId="31">
    <w:abstractNumId w:val="7"/>
  </w:num>
  <w:num w:numId="32">
    <w:abstractNumId w:val="19"/>
  </w:num>
  <w:num w:numId="33">
    <w:abstractNumId w:val="9"/>
  </w:num>
  <w:num w:numId="34">
    <w:abstractNumId w:val="21"/>
  </w:num>
  <w:num w:numId="35">
    <w:abstractNumId w:val="8"/>
  </w:num>
  <w:num w:numId="36">
    <w:abstractNumId w:val="15"/>
  </w:num>
  <w:num w:numId="37">
    <w:abstractNumId w:val="36"/>
  </w:num>
  <w:num w:numId="38">
    <w:abstractNumId w:val="16"/>
  </w:num>
  <w:num w:numId="39">
    <w:abstractNumId w:val="37"/>
  </w:num>
  <w:num w:numId="40">
    <w:abstractNumId w:val="41"/>
  </w:num>
  <w:num w:numId="41">
    <w:abstractNumId w:val="13"/>
  </w:num>
  <w:num w:numId="42">
    <w:abstractNumId w:val="32"/>
  </w:num>
  <w:num w:numId="43">
    <w:abstractNumId w:val="1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372D"/>
    <w:rsid w:val="00013E41"/>
    <w:rsid w:val="00014CA2"/>
    <w:rsid w:val="0001608B"/>
    <w:rsid w:val="0002129A"/>
    <w:rsid w:val="00022E7C"/>
    <w:rsid w:val="00023505"/>
    <w:rsid w:val="000242F1"/>
    <w:rsid w:val="00025693"/>
    <w:rsid w:val="000267E7"/>
    <w:rsid w:val="00032C29"/>
    <w:rsid w:val="000340E7"/>
    <w:rsid w:val="000344AE"/>
    <w:rsid w:val="00041B68"/>
    <w:rsid w:val="000427AA"/>
    <w:rsid w:val="00045427"/>
    <w:rsid w:val="0004602B"/>
    <w:rsid w:val="00047061"/>
    <w:rsid w:val="000500CC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3AA6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43F0"/>
    <w:rsid w:val="000A57BF"/>
    <w:rsid w:val="000A7AE4"/>
    <w:rsid w:val="000A7E75"/>
    <w:rsid w:val="000B0B6C"/>
    <w:rsid w:val="000B2FE1"/>
    <w:rsid w:val="000B3674"/>
    <w:rsid w:val="000B3A70"/>
    <w:rsid w:val="000C32DB"/>
    <w:rsid w:val="000C4E4B"/>
    <w:rsid w:val="000C5B07"/>
    <w:rsid w:val="000C791A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87C"/>
    <w:rsid w:val="000E6BD3"/>
    <w:rsid w:val="000E7463"/>
    <w:rsid w:val="000E7D30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2ABB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379A"/>
    <w:rsid w:val="00124603"/>
    <w:rsid w:val="0012555E"/>
    <w:rsid w:val="00127FF4"/>
    <w:rsid w:val="00130502"/>
    <w:rsid w:val="00130F16"/>
    <w:rsid w:val="00131A5D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0AF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A058F"/>
    <w:rsid w:val="001A1C88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4DCB"/>
    <w:rsid w:val="001D5782"/>
    <w:rsid w:val="001D592B"/>
    <w:rsid w:val="001D7E21"/>
    <w:rsid w:val="001E22E1"/>
    <w:rsid w:val="001E3297"/>
    <w:rsid w:val="001E48E7"/>
    <w:rsid w:val="001E592F"/>
    <w:rsid w:val="001E5DD3"/>
    <w:rsid w:val="001E6AC7"/>
    <w:rsid w:val="001E6B62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1911"/>
    <w:rsid w:val="00202570"/>
    <w:rsid w:val="00205999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675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28E5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57A2"/>
    <w:rsid w:val="00276F4B"/>
    <w:rsid w:val="00280751"/>
    <w:rsid w:val="00280962"/>
    <w:rsid w:val="00281227"/>
    <w:rsid w:val="00281757"/>
    <w:rsid w:val="00284145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0C01"/>
    <w:rsid w:val="002A1F60"/>
    <w:rsid w:val="002A3106"/>
    <w:rsid w:val="002A4D3F"/>
    <w:rsid w:val="002A4D87"/>
    <w:rsid w:val="002A6324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6D63"/>
    <w:rsid w:val="002B758D"/>
    <w:rsid w:val="002C0762"/>
    <w:rsid w:val="002C12D9"/>
    <w:rsid w:val="002C130C"/>
    <w:rsid w:val="002C1893"/>
    <w:rsid w:val="002C2AB2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E6ABC"/>
    <w:rsid w:val="002F01AA"/>
    <w:rsid w:val="002F105A"/>
    <w:rsid w:val="002F17E2"/>
    <w:rsid w:val="002F2A65"/>
    <w:rsid w:val="002F46AB"/>
    <w:rsid w:val="002F4BB8"/>
    <w:rsid w:val="002F6D69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5704"/>
    <w:rsid w:val="00327019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A88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570B1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1BCE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137"/>
    <w:rsid w:val="003A25E4"/>
    <w:rsid w:val="003A3ACA"/>
    <w:rsid w:val="003A4244"/>
    <w:rsid w:val="003A6EC5"/>
    <w:rsid w:val="003B157A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20BE4"/>
    <w:rsid w:val="00420C67"/>
    <w:rsid w:val="00422FBC"/>
    <w:rsid w:val="0042430D"/>
    <w:rsid w:val="0042463C"/>
    <w:rsid w:val="00431C9E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7200"/>
    <w:rsid w:val="0045082D"/>
    <w:rsid w:val="00451266"/>
    <w:rsid w:val="00451357"/>
    <w:rsid w:val="00451625"/>
    <w:rsid w:val="0045228D"/>
    <w:rsid w:val="004525EC"/>
    <w:rsid w:val="00454ADF"/>
    <w:rsid w:val="00455866"/>
    <w:rsid w:val="004563C0"/>
    <w:rsid w:val="00457CF4"/>
    <w:rsid w:val="00460268"/>
    <w:rsid w:val="00461150"/>
    <w:rsid w:val="00461CE9"/>
    <w:rsid w:val="00462387"/>
    <w:rsid w:val="00462397"/>
    <w:rsid w:val="004631F9"/>
    <w:rsid w:val="004638CD"/>
    <w:rsid w:val="004666F8"/>
    <w:rsid w:val="0046793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1DDC"/>
    <w:rsid w:val="004822EE"/>
    <w:rsid w:val="00482D96"/>
    <w:rsid w:val="00484EE6"/>
    <w:rsid w:val="00485323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A65A3"/>
    <w:rsid w:val="004B30EA"/>
    <w:rsid w:val="004B44D7"/>
    <w:rsid w:val="004B47A9"/>
    <w:rsid w:val="004B503A"/>
    <w:rsid w:val="004C1B8C"/>
    <w:rsid w:val="004C22C6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C1C"/>
    <w:rsid w:val="004E0F94"/>
    <w:rsid w:val="004E301B"/>
    <w:rsid w:val="004E4461"/>
    <w:rsid w:val="004E4A54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61D6"/>
    <w:rsid w:val="00546A27"/>
    <w:rsid w:val="00546CD0"/>
    <w:rsid w:val="00547BB7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5EA2"/>
    <w:rsid w:val="00587101"/>
    <w:rsid w:val="00591384"/>
    <w:rsid w:val="00591776"/>
    <w:rsid w:val="00591782"/>
    <w:rsid w:val="00594D30"/>
    <w:rsid w:val="005953A9"/>
    <w:rsid w:val="0059567A"/>
    <w:rsid w:val="00596D6D"/>
    <w:rsid w:val="005974D8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C6073"/>
    <w:rsid w:val="005D266B"/>
    <w:rsid w:val="005D3DFE"/>
    <w:rsid w:val="005D4ED6"/>
    <w:rsid w:val="005D553F"/>
    <w:rsid w:val="005E089B"/>
    <w:rsid w:val="005E130A"/>
    <w:rsid w:val="005E2D03"/>
    <w:rsid w:val="005E3B03"/>
    <w:rsid w:val="005F40EF"/>
    <w:rsid w:val="005F571B"/>
    <w:rsid w:val="005F67BA"/>
    <w:rsid w:val="005F7089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4CB"/>
    <w:rsid w:val="0061067F"/>
    <w:rsid w:val="00612166"/>
    <w:rsid w:val="00612494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21B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1A45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66D"/>
    <w:rsid w:val="006658D9"/>
    <w:rsid w:val="006661E1"/>
    <w:rsid w:val="00667B03"/>
    <w:rsid w:val="00670410"/>
    <w:rsid w:val="00670468"/>
    <w:rsid w:val="006704B0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A78FE"/>
    <w:rsid w:val="006B1362"/>
    <w:rsid w:val="006B240D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4F3D"/>
    <w:rsid w:val="006C5335"/>
    <w:rsid w:val="006C5C3F"/>
    <w:rsid w:val="006C63B9"/>
    <w:rsid w:val="006C74BA"/>
    <w:rsid w:val="006D210B"/>
    <w:rsid w:val="006D26F5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50C9"/>
    <w:rsid w:val="00706064"/>
    <w:rsid w:val="00706A91"/>
    <w:rsid w:val="00706F55"/>
    <w:rsid w:val="00707041"/>
    <w:rsid w:val="00710B91"/>
    <w:rsid w:val="007123B5"/>
    <w:rsid w:val="00712648"/>
    <w:rsid w:val="00712C7A"/>
    <w:rsid w:val="007137F7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4B7D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3D5F"/>
    <w:rsid w:val="00765647"/>
    <w:rsid w:val="00767195"/>
    <w:rsid w:val="00770985"/>
    <w:rsid w:val="00770EE2"/>
    <w:rsid w:val="00773BDC"/>
    <w:rsid w:val="007747EE"/>
    <w:rsid w:val="007748F3"/>
    <w:rsid w:val="007759A8"/>
    <w:rsid w:val="00776BAA"/>
    <w:rsid w:val="00780970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3CF4"/>
    <w:rsid w:val="00794846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1DF3"/>
    <w:rsid w:val="007B3881"/>
    <w:rsid w:val="007B6C68"/>
    <w:rsid w:val="007B6DB3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C61DD"/>
    <w:rsid w:val="007D071F"/>
    <w:rsid w:val="007D10D8"/>
    <w:rsid w:val="007D304C"/>
    <w:rsid w:val="007D7D88"/>
    <w:rsid w:val="007E1071"/>
    <w:rsid w:val="007E20D2"/>
    <w:rsid w:val="007E2347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4EB8"/>
    <w:rsid w:val="007F778E"/>
    <w:rsid w:val="007F7E9E"/>
    <w:rsid w:val="0080110C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0958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3C33"/>
    <w:rsid w:val="00854834"/>
    <w:rsid w:val="00855DDB"/>
    <w:rsid w:val="00855EF7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444"/>
    <w:rsid w:val="00870BCC"/>
    <w:rsid w:val="008713E7"/>
    <w:rsid w:val="00872581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2445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166"/>
    <w:rsid w:val="008D6C1B"/>
    <w:rsid w:val="008D7007"/>
    <w:rsid w:val="008D7F15"/>
    <w:rsid w:val="008E09B8"/>
    <w:rsid w:val="008E33F9"/>
    <w:rsid w:val="008E74A6"/>
    <w:rsid w:val="008E7A91"/>
    <w:rsid w:val="008E7C06"/>
    <w:rsid w:val="008E7CB3"/>
    <w:rsid w:val="008F06CE"/>
    <w:rsid w:val="008F245A"/>
    <w:rsid w:val="008F2616"/>
    <w:rsid w:val="008F3269"/>
    <w:rsid w:val="008F4593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569"/>
    <w:rsid w:val="00914F9E"/>
    <w:rsid w:val="00915BB1"/>
    <w:rsid w:val="0091619E"/>
    <w:rsid w:val="00916312"/>
    <w:rsid w:val="00916979"/>
    <w:rsid w:val="00916E7B"/>
    <w:rsid w:val="009204F1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0532"/>
    <w:rsid w:val="00941EA5"/>
    <w:rsid w:val="00941FCD"/>
    <w:rsid w:val="00941FEF"/>
    <w:rsid w:val="009427BB"/>
    <w:rsid w:val="00942833"/>
    <w:rsid w:val="00942B9A"/>
    <w:rsid w:val="00943186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57CD"/>
    <w:rsid w:val="0096601C"/>
    <w:rsid w:val="009666B0"/>
    <w:rsid w:val="00966866"/>
    <w:rsid w:val="009674AF"/>
    <w:rsid w:val="009678E9"/>
    <w:rsid w:val="00970CBE"/>
    <w:rsid w:val="00971BCB"/>
    <w:rsid w:val="00972D05"/>
    <w:rsid w:val="00972F9A"/>
    <w:rsid w:val="0097353A"/>
    <w:rsid w:val="00973FCB"/>
    <w:rsid w:val="009748E1"/>
    <w:rsid w:val="00975E7D"/>
    <w:rsid w:val="00976A93"/>
    <w:rsid w:val="00976B13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605D"/>
    <w:rsid w:val="009A04B9"/>
    <w:rsid w:val="009A322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3250"/>
    <w:rsid w:val="009E4011"/>
    <w:rsid w:val="009E4494"/>
    <w:rsid w:val="009E5AD5"/>
    <w:rsid w:val="009F0074"/>
    <w:rsid w:val="009F0DDA"/>
    <w:rsid w:val="009F15BD"/>
    <w:rsid w:val="009F39F4"/>
    <w:rsid w:val="009F3D81"/>
    <w:rsid w:val="009F509B"/>
    <w:rsid w:val="009F56C1"/>
    <w:rsid w:val="009F5BEF"/>
    <w:rsid w:val="009F680F"/>
    <w:rsid w:val="009F7B6A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735"/>
    <w:rsid w:val="00A31963"/>
    <w:rsid w:val="00A41B60"/>
    <w:rsid w:val="00A42305"/>
    <w:rsid w:val="00A43CF9"/>
    <w:rsid w:val="00A4414B"/>
    <w:rsid w:val="00A47A41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5EF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3D93"/>
    <w:rsid w:val="00AD48C1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4B33"/>
    <w:rsid w:val="00AF6A06"/>
    <w:rsid w:val="00AF6ECD"/>
    <w:rsid w:val="00B02F91"/>
    <w:rsid w:val="00B1058D"/>
    <w:rsid w:val="00B11FAD"/>
    <w:rsid w:val="00B146A7"/>
    <w:rsid w:val="00B14B51"/>
    <w:rsid w:val="00B14C47"/>
    <w:rsid w:val="00B15B33"/>
    <w:rsid w:val="00B23F7F"/>
    <w:rsid w:val="00B24E19"/>
    <w:rsid w:val="00B2510D"/>
    <w:rsid w:val="00B254A6"/>
    <w:rsid w:val="00B300FF"/>
    <w:rsid w:val="00B32026"/>
    <w:rsid w:val="00B32E10"/>
    <w:rsid w:val="00B3375B"/>
    <w:rsid w:val="00B33CC1"/>
    <w:rsid w:val="00B33FF1"/>
    <w:rsid w:val="00B34973"/>
    <w:rsid w:val="00B3506A"/>
    <w:rsid w:val="00B36211"/>
    <w:rsid w:val="00B36AAC"/>
    <w:rsid w:val="00B413F3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12F"/>
    <w:rsid w:val="00B67495"/>
    <w:rsid w:val="00B70709"/>
    <w:rsid w:val="00B70A6E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A0"/>
    <w:rsid w:val="00BE73F0"/>
    <w:rsid w:val="00BE7B4E"/>
    <w:rsid w:val="00BF3F49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4E5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0A5A"/>
    <w:rsid w:val="00C31BB8"/>
    <w:rsid w:val="00C32597"/>
    <w:rsid w:val="00C33195"/>
    <w:rsid w:val="00C33255"/>
    <w:rsid w:val="00C332BC"/>
    <w:rsid w:val="00C35912"/>
    <w:rsid w:val="00C37005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4AFA"/>
    <w:rsid w:val="00CC5861"/>
    <w:rsid w:val="00CC594E"/>
    <w:rsid w:val="00CC5D43"/>
    <w:rsid w:val="00CC7987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05D6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70D4F"/>
    <w:rsid w:val="00D70F85"/>
    <w:rsid w:val="00D7119B"/>
    <w:rsid w:val="00D71E54"/>
    <w:rsid w:val="00D723D4"/>
    <w:rsid w:val="00D72826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4D30"/>
    <w:rsid w:val="00DA7609"/>
    <w:rsid w:val="00DA790D"/>
    <w:rsid w:val="00DB001B"/>
    <w:rsid w:val="00DB09D7"/>
    <w:rsid w:val="00DB2340"/>
    <w:rsid w:val="00DB452F"/>
    <w:rsid w:val="00DB5469"/>
    <w:rsid w:val="00DB5695"/>
    <w:rsid w:val="00DB571B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425B"/>
    <w:rsid w:val="00DD5209"/>
    <w:rsid w:val="00DD7946"/>
    <w:rsid w:val="00DE1386"/>
    <w:rsid w:val="00DE2A8A"/>
    <w:rsid w:val="00DE4222"/>
    <w:rsid w:val="00DE4F0E"/>
    <w:rsid w:val="00DE5622"/>
    <w:rsid w:val="00DE56A2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716"/>
    <w:rsid w:val="00E14BFA"/>
    <w:rsid w:val="00E16DAE"/>
    <w:rsid w:val="00E17956"/>
    <w:rsid w:val="00E17B5B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B86"/>
    <w:rsid w:val="00E33EC0"/>
    <w:rsid w:val="00E379B7"/>
    <w:rsid w:val="00E4069C"/>
    <w:rsid w:val="00E41608"/>
    <w:rsid w:val="00E4212D"/>
    <w:rsid w:val="00E42444"/>
    <w:rsid w:val="00E42566"/>
    <w:rsid w:val="00E429AB"/>
    <w:rsid w:val="00E43336"/>
    <w:rsid w:val="00E440A0"/>
    <w:rsid w:val="00E46431"/>
    <w:rsid w:val="00E469FA"/>
    <w:rsid w:val="00E511E5"/>
    <w:rsid w:val="00E52ED8"/>
    <w:rsid w:val="00E52FFE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2A31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D706E"/>
    <w:rsid w:val="00EE0E81"/>
    <w:rsid w:val="00EE212A"/>
    <w:rsid w:val="00EE232C"/>
    <w:rsid w:val="00EE2C47"/>
    <w:rsid w:val="00EE30DB"/>
    <w:rsid w:val="00EE33D1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3AE"/>
    <w:rsid w:val="00F07538"/>
    <w:rsid w:val="00F1483D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2881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C6E"/>
    <w:rsid w:val="00FA2272"/>
    <w:rsid w:val="00FA23F9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6F8"/>
    <w:rsid w:val="00FB7EA9"/>
    <w:rsid w:val="00FC0169"/>
    <w:rsid w:val="00FC0B03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B20"/>
    <w:rsid w:val="00FF1C8C"/>
    <w:rsid w:val="00FF257C"/>
    <w:rsid w:val="00FF50C0"/>
    <w:rsid w:val="00FF616A"/>
    <w:rsid w:val="00FF62D5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iPriority w:val="99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uiPriority w:val="99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character" w:customStyle="1" w:styleId="16">
    <w:name w:val="Текст примечания Знак1"/>
    <w:uiPriority w:val="99"/>
    <w:semiHidden/>
    <w:rsid w:val="00467938"/>
    <w:rPr>
      <w:rFonts w:ascii="Tahoma" w:hAnsi="Tahom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iPriority w:val="99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uiPriority w:val="99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character" w:customStyle="1" w:styleId="16">
    <w:name w:val="Текст примечания Знак1"/>
    <w:uiPriority w:val="99"/>
    <w:semiHidden/>
    <w:rsid w:val="00467938"/>
    <w:rPr>
      <w:rFonts w:ascii="Tahoma" w:hAnsi="Tahom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706450-56D7-4687-B0ED-F515BBB2F68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407185-1B37-4345-A1B7-526A3822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268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6535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96</cp:revision>
  <cp:lastPrinted>2014-02-27T15:09:00Z</cp:lastPrinted>
  <dcterms:created xsi:type="dcterms:W3CDTF">2014-03-24T16:05:00Z</dcterms:created>
  <dcterms:modified xsi:type="dcterms:W3CDTF">2014-03-26T09:55:00Z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